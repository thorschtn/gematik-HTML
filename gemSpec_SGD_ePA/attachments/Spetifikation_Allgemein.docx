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B46" w:rsidRPr="001A6348" w:rsidRDefault="00CA7B46" w:rsidP="001A6348">
      <w:bookmarkStart w:id="0" w:name="_GoBack"/>
      <w:bookmarkEnd w:id="0"/>
    </w:p>
    <w:p w:rsidR="001A73E7" w:rsidRDefault="001A73E7" w:rsidP="0001219C">
      <w:pPr>
        <w:pStyle w:val="gemStandard"/>
      </w:pPr>
    </w:p>
    <w:p w:rsidR="001A73E7" w:rsidRDefault="001A73E7" w:rsidP="0001219C">
      <w:pPr>
        <w:pStyle w:val="gemStandard"/>
      </w:pPr>
    </w:p>
    <w:p w:rsidR="001A73E7" w:rsidRDefault="001A73E7" w:rsidP="0001219C">
      <w:pPr>
        <w:pStyle w:val="gemStandard"/>
      </w:pPr>
    </w:p>
    <w:p w:rsidR="00CA7B46" w:rsidRDefault="00CA7B46" w:rsidP="0001219C">
      <w:pPr>
        <w:pStyle w:val="gemStandard"/>
      </w:pPr>
    </w:p>
    <w:p w:rsidR="00CA7B46" w:rsidRPr="0095746E" w:rsidRDefault="00E634C8" w:rsidP="00CA7B46">
      <w:pPr>
        <w:pStyle w:val="Titel1"/>
      </w:pPr>
      <w:r w:rsidRPr="0095746E">
        <w:t>Einführung der Gesundheitskarte</w:t>
      </w:r>
    </w:p>
    <w:p w:rsidR="00CA7B46" w:rsidRPr="0095746E" w:rsidRDefault="00CA7B46" w:rsidP="006B0635">
      <w:pPr>
        <w:pStyle w:val="gemStandard"/>
      </w:pPr>
    </w:p>
    <w:p w:rsidR="00CA7B46" w:rsidRPr="0095746E" w:rsidRDefault="00CA7B46" w:rsidP="001D3F0B">
      <w:pPr>
        <w:pStyle w:val="gemStandard"/>
      </w:pPr>
    </w:p>
    <w:p w:rsidR="0001219C" w:rsidRPr="0095746E" w:rsidRDefault="0001219C" w:rsidP="001D3F0B">
      <w:pPr>
        <w:pStyle w:val="gemStandard"/>
      </w:pPr>
    </w:p>
    <w:p w:rsidR="001B6206" w:rsidRPr="001B6206" w:rsidRDefault="001B6206" w:rsidP="001B6206">
      <w:pPr>
        <w:pStyle w:val="gemEinzug"/>
        <w:jc w:val="left"/>
        <w:rPr>
          <w:b/>
        </w:rPr>
      </w:pPr>
    </w:p>
    <w:p w:rsidR="00B666A1" w:rsidRPr="008B4C32" w:rsidRDefault="00AF5B92" w:rsidP="00BF4B9D">
      <w:pPr>
        <w:pStyle w:val="gemTitel2"/>
      </w:pPr>
      <w:bookmarkStart w:id="1" w:name="DokTitel"/>
      <w:r w:rsidRPr="008B4C32">
        <w:t>&lt;Ergebnistyp&gt;</w:t>
      </w:r>
    </w:p>
    <w:p w:rsidR="00BF4B9D" w:rsidRPr="008B4C32" w:rsidRDefault="00DF3DF4" w:rsidP="00BF4B9D">
      <w:pPr>
        <w:pStyle w:val="gemTitel2"/>
      </w:pPr>
      <w:r w:rsidRPr="008B4C32">
        <w:t>&lt;</w:t>
      </w:r>
      <w:r w:rsidR="00DF2B98" w:rsidRPr="008B4C32">
        <w:t>Thematik</w:t>
      </w:r>
      <w:r w:rsidR="00BF4B9D" w:rsidRPr="008B4C32">
        <w:t>&gt;</w:t>
      </w:r>
      <w:bookmarkEnd w:id="1"/>
    </w:p>
    <w:p w:rsidR="00CA7B46" w:rsidRPr="0095746E" w:rsidRDefault="00CA7B46" w:rsidP="00F26CEC"/>
    <w:p w:rsidR="00CA7B46" w:rsidRPr="0095746E" w:rsidRDefault="00CA7B46" w:rsidP="001D3F0B">
      <w:pPr>
        <w:pStyle w:val="gemStandard"/>
      </w:pPr>
    </w:p>
    <w:p w:rsidR="00CA7B46" w:rsidRPr="0095746E" w:rsidRDefault="00CA7B46" w:rsidP="001D3F0B">
      <w:pPr>
        <w:pStyle w:val="gemStandard"/>
      </w:pPr>
    </w:p>
    <w:p w:rsidR="00CA7B46" w:rsidRPr="0095746E" w:rsidRDefault="00CA7B46" w:rsidP="001D3F0B">
      <w:pPr>
        <w:pStyle w:val="gemStandard"/>
      </w:pPr>
    </w:p>
    <w:tbl>
      <w:tblPr>
        <w:tblW w:w="0" w:type="auto"/>
        <w:jc w:val="center"/>
        <w:tblInd w:w="2808" w:type="dxa"/>
        <w:tblLook w:val="01E0" w:firstRow="1" w:lastRow="1" w:firstColumn="1" w:lastColumn="1" w:noHBand="0" w:noVBand="0"/>
      </w:tblPr>
      <w:tblGrid>
        <w:gridCol w:w="1782"/>
        <w:gridCol w:w="3198"/>
      </w:tblGrid>
      <w:tr w:rsidR="00BF4B9D" w:rsidRPr="008F5DB7" w:rsidTr="008F5DB7">
        <w:trPr>
          <w:jc w:val="center"/>
        </w:trPr>
        <w:tc>
          <w:tcPr>
            <w:tcW w:w="1782" w:type="dxa"/>
            <w:shd w:val="clear" w:color="auto" w:fill="auto"/>
          </w:tcPr>
          <w:p w:rsidR="00BF4B9D" w:rsidRPr="008F5DB7" w:rsidRDefault="00BF4B9D" w:rsidP="008F5DB7">
            <w:pPr>
              <w:pStyle w:val="gemtab11ptAbstand"/>
              <w:autoSpaceDE w:val="0"/>
              <w:autoSpaceDN w:val="0"/>
              <w:adjustRightInd w:val="0"/>
              <w:rPr>
                <w:rFonts w:eastAsia="Times New Roman"/>
              </w:rPr>
            </w:pPr>
            <w:r w:rsidRPr="008F5DB7">
              <w:rPr>
                <w:rFonts w:eastAsia="Times New Roman"/>
              </w:rPr>
              <w:t>Version:</w:t>
            </w:r>
          </w:p>
        </w:tc>
        <w:tc>
          <w:tcPr>
            <w:tcW w:w="3198" w:type="dxa"/>
            <w:shd w:val="clear" w:color="auto" w:fill="auto"/>
          </w:tcPr>
          <w:p w:rsidR="00BF4B9D" w:rsidRPr="008F5DB7" w:rsidRDefault="00BF4B9D" w:rsidP="008F5DB7">
            <w:pPr>
              <w:pStyle w:val="gemtab11ptAbstand"/>
              <w:autoSpaceDE w:val="0"/>
              <w:autoSpaceDN w:val="0"/>
              <w:adjustRightInd w:val="0"/>
              <w:rPr>
                <w:rFonts w:eastAsia="Times New Roman"/>
              </w:rPr>
            </w:pPr>
            <w:bookmarkStart w:id="2" w:name="Version"/>
            <w:r w:rsidRPr="008F5DB7">
              <w:rPr>
                <w:rFonts w:eastAsia="Times New Roman"/>
              </w:rPr>
              <w:t>n.m.</w:t>
            </w:r>
            <w:r w:rsidR="003D2220" w:rsidRPr="008F5DB7">
              <w:rPr>
                <w:rFonts w:eastAsia="Times New Roman"/>
              </w:rPr>
              <w:t>p</w:t>
            </w:r>
            <w:bookmarkEnd w:id="2"/>
          </w:p>
        </w:tc>
      </w:tr>
      <w:tr w:rsidR="00BF4B9D" w:rsidRPr="008F5DB7" w:rsidTr="008F5DB7">
        <w:trPr>
          <w:jc w:val="center"/>
        </w:trPr>
        <w:tc>
          <w:tcPr>
            <w:tcW w:w="1782" w:type="dxa"/>
            <w:shd w:val="clear" w:color="auto" w:fill="auto"/>
          </w:tcPr>
          <w:p w:rsidR="00BF4B9D" w:rsidRPr="008F5DB7" w:rsidRDefault="00BF4B9D" w:rsidP="008F5DB7">
            <w:pPr>
              <w:pStyle w:val="gemtab11ptAbstand"/>
              <w:autoSpaceDE w:val="0"/>
              <w:autoSpaceDN w:val="0"/>
              <w:adjustRightInd w:val="0"/>
              <w:rPr>
                <w:rFonts w:eastAsia="Times New Roman"/>
              </w:rPr>
            </w:pPr>
            <w:r w:rsidRPr="008F5DB7">
              <w:rPr>
                <w:rFonts w:eastAsia="Times New Roman"/>
              </w:rPr>
              <w:t>Revision:</w:t>
            </w:r>
          </w:p>
        </w:tc>
        <w:tc>
          <w:tcPr>
            <w:tcW w:w="3198" w:type="dxa"/>
            <w:shd w:val="clear" w:color="auto" w:fill="auto"/>
          </w:tcPr>
          <w:p w:rsidR="00BF4B9D" w:rsidRPr="008F5DB7" w:rsidRDefault="007D7A2B" w:rsidP="008F5DB7">
            <w:pPr>
              <w:pStyle w:val="gemtab11ptAbstand"/>
              <w:autoSpaceDE w:val="0"/>
              <w:autoSpaceDN w:val="0"/>
              <w:adjustRightInd w:val="0"/>
              <w:rPr>
                <w:rFonts w:eastAsia="Times New Roman"/>
              </w:rPr>
            </w:pPr>
            <w:r w:rsidRPr="008F5DB7">
              <w:rPr>
                <w:rFonts w:eastAsia="Times New Roman"/>
              </w:rPr>
              <w:t xml:space="preserve">                                                                                                                                                                                              </w:t>
            </w:r>
          </w:p>
        </w:tc>
      </w:tr>
      <w:tr w:rsidR="00BF4B9D" w:rsidRPr="008F5DB7" w:rsidTr="008F5DB7">
        <w:trPr>
          <w:jc w:val="center"/>
        </w:trPr>
        <w:tc>
          <w:tcPr>
            <w:tcW w:w="1782" w:type="dxa"/>
            <w:shd w:val="clear" w:color="auto" w:fill="auto"/>
          </w:tcPr>
          <w:p w:rsidR="00BF4B9D" w:rsidRPr="008F5DB7" w:rsidRDefault="00BF4B9D" w:rsidP="008F5DB7">
            <w:pPr>
              <w:pStyle w:val="gemtab11ptAbstand"/>
              <w:autoSpaceDE w:val="0"/>
              <w:autoSpaceDN w:val="0"/>
              <w:adjustRightInd w:val="0"/>
              <w:rPr>
                <w:rFonts w:eastAsia="Times New Roman"/>
              </w:rPr>
            </w:pPr>
            <w:r w:rsidRPr="008F5DB7">
              <w:rPr>
                <w:rFonts w:eastAsia="Times New Roman"/>
              </w:rPr>
              <w:t>Stand:</w:t>
            </w:r>
          </w:p>
        </w:tc>
        <w:tc>
          <w:tcPr>
            <w:tcW w:w="3198" w:type="dxa"/>
            <w:shd w:val="clear" w:color="auto" w:fill="auto"/>
          </w:tcPr>
          <w:p w:rsidR="00BF4B9D" w:rsidRPr="008F5DB7" w:rsidRDefault="00CE4839" w:rsidP="00CE4839">
            <w:pPr>
              <w:pStyle w:val="gemtab11ptAbstand"/>
              <w:autoSpaceDE w:val="0"/>
              <w:autoSpaceDN w:val="0"/>
              <w:adjustRightInd w:val="0"/>
              <w:rPr>
                <w:rFonts w:eastAsia="Times New Roman"/>
              </w:rPr>
            </w:pPr>
            <w:bookmarkStart w:id="3" w:name="Stand"/>
            <w:r>
              <w:rPr>
                <w:rFonts w:eastAsia="Times New Roman"/>
              </w:rPr>
              <w:t>dd.mm.yyyy</w:t>
            </w:r>
            <w:bookmarkEnd w:id="3"/>
          </w:p>
        </w:tc>
      </w:tr>
      <w:tr w:rsidR="00BF4B9D" w:rsidRPr="008F5DB7" w:rsidTr="008F5DB7">
        <w:trPr>
          <w:jc w:val="center"/>
        </w:trPr>
        <w:tc>
          <w:tcPr>
            <w:tcW w:w="1782" w:type="dxa"/>
            <w:shd w:val="clear" w:color="auto" w:fill="auto"/>
          </w:tcPr>
          <w:p w:rsidR="00BF4B9D" w:rsidRPr="008F5DB7" w:rsidRDefault="00BF4B9D" w:rsidP="008F5DB7">
            <w:pPr>
              <w:pStyle w:val="gemtab11ptAbstand"/>
              <w:autoSpaceDE w:val="0"/>
              <w:autoSpaceDN w:val="0"/>
              <w:adjustRightInd w:val="0"/>
              <w:rPr>
                <w:rFonts w:eastAsia="Times New Roman"/>
              </w:rPr>
            </w:pPr>
            <w:r w:rsidRPr="008F5DB7">
              <w:rPr>
                <w:rFonts w:eastAsia="Times New Roman"/>
              </w:rPr>
              <w:t>Status:</w:t>
            </w:r>
          </w:p>
        </w:tc>
        <w:tc>
          <w:tcPr>
            <w:tcW w:w="3198" w:type="dxa"/>
            <w:shd w:val="clear" w:color="auto" w:fill="auto"/>
          </w:tcPr>
          <w:p w:rsidR="00BF4B9D" w:rsidRPr="008F5DB7" w:rsidRDefault="00CB1D7F" w:rsidP="008F5DB7">
            <w:pPr>
              <w:pStyle w:val="gemtab11ptAbstand"/>
              <w:autoSpaceDE w:val="0"/>
              <w:autoSpaceDN w:val="0"/>
              <w:adjustRightInd w:val="0"/>
              <w:rPr>
                <w:rFonts w:eastAsia="Times New Roman"/>
              </w:rPr>
            </w:pPr>
            <w:r w:rsidRPr="008F5DB7">
              <w:rPr>
                <w:rFonts w:eastAsia="Times New Roman"/>
              </w:rPr>
              <w:t>zur Abstimmung</w:t>
            </w:r>
          </w:p>
        </w:tc>
      </w:tr>
      <w:tr w:rsidR="00BF4B9D" w:rsidRPr="008F5DB7" w:rsidTr="008F5DB7">
        <w:trPr>
          <w:jc w:val="center"/>
        </w:trPr>
        <w:tc>
          <w:tcPr>
            <w:tcW w:w="1782" w:type="dxa"/>
            <w:shd w:val="clear" w:color="auto" w:fill="auto"/>
          </w:tcPr>
          <w:p w:rsidR="00BF4B9D" w:rsidRPr="008F5DB7" w:rsidRDefault="00BF4B9D" w:rsidP="008F5DB7">
            <w:pPr>
              <w:pStyle w:val="gemtab11ptAbstand"/>
              <w:autoSpaceDE w:val="0"/>
              <w:autoSpaceDN w:val="0"/>
              <w:adjustRightInd w:val="0"/>
              <w:rPr>
                <w:rFonts w:eastAsia="Times New Roman"/>
              </w:rPr>
            </w:pPr>
            <w:r w:rsidRPr="008F5DB7">
              <w:rPr>
                <w:rFonts w:eastAsia="Times New Roman"/>
              </w:rPr>
              <w:t>Klassifizierung:</w:t>
            </w:r>
          </w:p>
        </w:tc>
        <w:tc>
          <w:tcPr>
            <w:tcW w:w="3198" w:type="dxa"/>
            <w:shd w:val="clear" w:color="auto" w:fill="auto"/>
          </w:tcPr>
          <w:p w:rsidR="00BF4B9D" w:rsidRPr="008F5DB7" w:rsidRDefault="00CB1D7F" w:rsidP="008F5DB7">
            <w:pPr>
              <w:pStyle w:val="gemtab11ptAbstand"/>
              <w:autoSpaceDE w:val="0"/>
              <w:autoSpaceDN w:val="0"/>
              <w:adjustRightInd w:val="0"/>
              <w:rPr>
                <w:rFonts w:eastAsia="Times New Roman"/>
              </w:rPr>
            </w:pPr>
            <w:bookmarkStart w:id="4" w:name="Klasse"/>
            <w:r w:rsidRPr="008F5DB7">
              <w:rPr>
                <w:rFonts w:eastAsia="Times New Roman"/>
              </w:rPr>
              <w:t>intern</w:t>
            </w:r>
            <w:bookmarkEnd w:id="4"/>
          </w:p>
        </w:tc>
      </w:tr>
      <w:tr w:rsidR="00391D9F" w:rsidRPr="008F5DB7" w:rsidTr="008F5DB7">
        <w:trPr>
          <w:jc w:val="center"/>
        </w:trPr>
        <w:tc>
          <w:tcPr>
            <w:tcW w:w="1782" w:type="dxa"/>
            <w:shd w:val="clear" w:color="auto" w:fill="auto"/>
          </w:tcPr>
          <w:p w:rsidR="00391D9F" w:rsidRPr="008F5DB7" w:rsidRDefault="00391D9F" w:rsidP="008F5DB7">
            <w:pPr>
              <w:pStyle w:val="gemtab11ptAbstand"/>
              <w:autoSpaceDE w:val="0"/>
              <w:autoSpaceDN w:val="0"/>
              <w:adjustRightInd w:val="0"/>
              <w:rPr>
                <w:rFonts w:eastAsia="Times New Roman"/>
              </w:rPr>
            </w:pPr>
            <w:r w:rsidRPr="008F5DB7">
              <w:rPr>
                <w:rFonts w:eastAsia="Times New Roman"/>
              </w:rPr>
              <w:t>Referenzierung:</w:t>
            </w:r>
          </w:p>
        </w:tc>
        <w:tc>
          <w:tcPr>
            <w:tcW w:w="3198" w:type="dxa"/>
            <w:shd w:val="clear" w:color="auto" w:fill="auto"/>
          </w:tcPr>
          <w:p w:rsidR="00391D9F" w:rsidRPr="008F5DB7" w:rsidRDefault="00391D9F" w:rsidP="008F5DB7">
            <w:pPr>
              <w:pStyle w:val="gemtab11ptAbstand"/>
              <w:autoSpaceDE w:val="0"/>
              <w:autoSpaceDN w:val="0"/>
              <w:adjustRightInd w:val="0"/>
              <w:rPr>
                <w:rFonts w:eastAsia="Times New Roman"/>
              </w:rPr>
            </w:pPr>
            <w:bookmarkStart w:id="5" w:name="Referenzierung"/>
            <w:r w:rsidRPr="008F5DB7">
              <w:rPr>
                <w:szCs w:val="22"/>
              </w:rPr>
              <w:t>gemxxxxxx</w:t>
            </w:r>
            <w:bookmarkEnd w:id="5"/>
          </w:p>
        </w:tc>
      </w:tr>
    </w:tbl>
    <w:p w:rsidR="00CA7B46" w:rsidRPr="0095746E" w:rsidRDefault="00CA7B46" w:rsidP="001D3F0B">
      <w:pPr>
        <w:pStyle w:val="gemStandard"/>
      </w:pPr>
    </w:p>
    <w:p w:rsidR="00CA7B46" w:rsidRPr="0095746E" w:rsidRDefault="00CA7B46" w:rsidP="00F26CEC"/>
    <w:p w:rsidR="007913B1" w:rsidRPr="0095746E" w:rsidRDefault="007913B1" w:rsidP="00F26CEC">
      <w:pPr>
        <w:sectPr w:rsidR="007913B1" w:rsidRPr="0095746E" w:rsidSect="00C81A2B">
          <w:headerReference w:type="default" r:id="rId9"/>
          <w:footerReference w:type="default" r:id="rId10"/>
          <w:headerReference w:type="first" r:id="rId11"/>
          <w:footerReference w:type="first" r:id="rId12"/>
          <w:pgSz w:w="11906" w:h="16838" w:code="9"/>
          <w:pgMar w:top="2104" w:right="1469" w:bottom="1701" w:left="1701" w:header="709" w:footer="482" w:gutter="0"/>
          <w:cols w:space="708"/>
          <w:docGrid w:linePitch="360"/>
        </w:sectPr>
      </w:pPr>
    </w:p>
    <w:p w:rsidR="0098496E" w:rsidRPr="008B4C32" w:rsidRDefault="0098496E" w:rsidP="0098496E">
      <w:pPr>
        <w:pStyle w:val="gemnonum1"/>
      </w:pPr>
      <w:bookmarkStart w:id="6" w:name="_Toc126575044"/>
      <w:bookmarkStart w:id="7" w:name="_Toc126575287"/>
      <w:bookmarkStart w:id="8" w:name="_Toc175538621"/>
      <w:bookmarkStart w:id="9" w:name="_Toc175543292"/>
      <w:bookmarkStart w:id="10" w:name="_Toc175547553"/>
      <w:bookmarkStart w:id="11" w:name="_Toc450123860"/>
      <w:r w:rsidRPr="008B4C32">
        <w:lastRenderedPageBreak/>
        <w:t>Dokumentinformationen</w:t>
      </w:r>
      <w:bookmarkEnd w:id="6"/>
      <w:bookmarkEnd w:id="7"/>
      <w:bookmarkEnd w:id="8"/>
      <w:bookmarkEnd w:id="9"/>
      <w:bookmarkEnd w:id="10"/>
      <w:bookmarkEnd w:id="11"/>
    </w:p>
    <w:p w:rsidR="0098496E" w:rsidRPr="00E34FD0" w:rsidRDefault="0098496E" w:rsidP="00C7699C">
      <w:pPr>
        <w:pStyle w:val="gemStandard"/>
        <w:rPr>
          <w:b/>
          <w:szCs w:val="22"/>
        </w:rPr>
      </w:pPr>
      <w:r w:rsidRPr="00E34FD0">
        <w:rPr>
          <w:b/>
          <w:szCs w:val="22"/>
        </w:rPr>
        <w:t>Änderungen zur Vorversion</w:t>
      </w:r>
    </w:p>
    <w:p w:rsidR="00E34FD0" w:rsidRPr="00E34FD0" w:rsidRDefault="00E34FD0" w:rsidP="00C7699C">
      <w:pPr>
        <w:pStyle w:val="gemStandard"/>
        <w:rPr>
          <w:szCs w:val="22"/>
        </w:rPr>
      </w:pPr>
      <w:r w:rsidRPr="00E34FD0">
        <w:rPr>
          <w:szCs w:val="22"/>
        </w:rPr>
        <w:t>Es handelt sich um die Erstversion des Dokumentes.</w:t>
      </w:r>
    </w:p>
    <w:p w:rsidR="001705FD" w:rsidRPr="00E34FD0" w:rsidRDefault="000A7280" w:rsidP="008048B1">
      <w:pPr>
        <w:pStyle w:val="gemHidden"/>
        <w:rPr>
          <w:sz w:val="22"/>
          <w:szCs w:val="22"/>
        </w:rPr>
      </w:pPr>
      <w:r w:rsidRPr="00E34FD0">
        <w:rPr>
          <w:sz w:val="22"/>
          <w:szCs w:val="22"/>
        </w:rPr>
        <w:t>&lt;</w:t>
      </w:r>
      <w:r w:rsidR="001705FD" w:rsidRPr="00E34FD0">
        <w:rPr>
          <w:sz w:val="22"/>
          <w:szCs w:val="22"/>
        </w:rPr>
        <w:t>&lt;kurze Beschreibung der inhaltlichen Änderungen (max. ½ Seite)&gt;</w:t>
      </w:r>
      <w:r w:rsidRPr="00E34FD0">
        <w:rPr>
          <w:sz w:val="22"/>
          <w:szCs w:val="22"/>
        </w:rPr>
        <w:t>&gt;</w:t>
      </w:r>
    </w:p>
    <w:p w:rsidR="0098496E" w:rsidRPr="00E34FD0" w:rsidRDefault="0098496E" w:rsidP="00932F44">
      <w:pPr>
        <w:pStyle w:val="gemStandard"/>
        <w:keepNext/>
        <w:rPr>
          <w:b/>
          <w:szCs w:val="22"/>
        </w:rPr>
      </w:pPr>
      <w:bookmarkStart w:id="12" w:name="_Toc149010815"/>
      <w:r w:rsidRPr="00E34FD0">
        <w:rPr>
          <w:b/>
          <w:szCs w:val="22"/>
        </w:rPr>
        <w:t>Dokumentenhistorie</w:t>
      </w:r>
      <w:bookmarkEnd w:id="12"/>
    </w:p>
    <w:tbl>
      <w:tblPr>
        <w:tblW w:w="8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957"/>
        <w:gridCol w:w="1080"/>
        <w:gridCol w:w="807"/>
        <w:gridCol w:w="4593"/>
        <w:gridCol w:w="1455"/>
      </w:tblGrid>
      <w:tr w:rsidR="0098496E" w:rsidRPr="00540031" w:rsidTr="00932F44">
        <w:trPr>
          <w:cantSplit/>
          <w:tblHeader/>
        </w:trPr>
        <w:tc>
          <w:tcPr>
            <w:tcW w:w="957" w:type="dxa"/>
            <w:shd w:val="clear" w:color="auto" w:fill="E0E0E0"/>
          </w:tcPr>
          <w:p w:rsidR="0098496E" w:rsidRPr="00540031" w:rsidRDefault="0098496E" w:rsidP="008048B1">
            <w:pPr>
              <w:pStyle w:val="gemtab11ptAbstand"/>
              <w:rPr>
                <w:b/>
                <w:sz w:val="20"/>
              </w:rPr>
            </w:pPr>
            <w:r w:rsidRPr="00540031">
              <w:rPr>
                <w:b/>
                <w:sz w:val="20"/>
              </w:rPr>
              <w:t>Version</w:t>
            </w:r>
          </w:p>
        </w:tc>
        <w:tc>
          <w:tcPr>
            <w:tcW w:w="1080" w:type="dxa"/>
            <w:shd w:val="clear" w:color="auto" w:fill="E0E0E0"/>
          </w:tcPr>
          <w:p w:rsidR="0098496E" w:rsidRPr="00540031" w:rsidRDefault="0098496E" w:rsidP="008048B1">
            <w:pPr>
              <w:pStyle w:val="gemtab11ptAbstand"/>
              <w:rPr>
                <w:b/>
                <w:sz w:val="20"/>
              </w:rPr>
            </w:pPr>
            <w:r w:rsidRPr="00540031">
              <w:rPr>
                <w:b/>
                <w:sz w:val="20"/>
              </w:rPr>
              <w:t>Stand</w:t>
            </w:r>
          </w:p>
        </w:tc>
        <w:tc>
          <w:tcPr>
            <w:tcW w:w="807" w:type="dxa"/>
            <w:shd w:val="clear" w:color="auto" w:fill="E0E0E0"/>
          </w:tcPr>
          <w:p w:rsidR="0098496E" w:rsidRPr="00540031" w:rsidRDefault="0098496E" w:rsidP="008048B1">
            <w:pPr>
              <w:pStyle w:val="gemtab11ptAbstand"/>
              <w:rPr>
                <w:b/>
                <w:sz w:val="20"/>
              </w:rPr>
            </w:pPr>
            <w:r w:rsidRPr="00540031">
              <w:rPr>
                <w:b/>
                <w:sz w:val="20"/>
              </w:rPr>
              <w:t>Kap./ Seite</w:t>
            </w:r>
          </w:p>
        </w:tc>
        <w:tc>
          <w:tcPr>
            <w:tcW w:w="4593" w:type="dxa"/>
            <w:shd w:val="clear" w:color="auto" w:fill="E0E0E0"/>
          </w:tcPr>
          <w:p w:rsidR="0098496E" w:rsidRPr="00540031" w:rsidRDefault="0098496E" w:rsidP="008048B1">
            <w:pPr>
              <w:pStyle w:val="gemtab11ptAbstand"/>
              <w:rPr>
                <w:b/>
                <w:caps/>
                <w:sz w:val="20"/>
              </w:rPr>
            </w:pPr>
            <w:r w:rsidRPr="00540031">
              <w:rPr>
                <w:b/>
                <w:sz w:val="20"/>
              </w:rPr>
              <w:t>Grund der Änderung, besondere Hinweise</w:t>
            </w:r>
          </w:p>
        </w:tc>
        <w:tc>
          <w:tcPr>
            <w:tcW w:w="1455" w:type="dxa"/>
            <w:shd w:val="clear" w:color="auto" w:fill="E0E0E0"/>
          </w:tcPr>
          <w:p w:rsidR="0098496E" w:rsidRPr="00540031" w:rsidRDefault="0098496E" w:rsidP="008048B1">
            <w:pPr>
              <w:pStyle w:val="gemtab11ptAbstand"/>
              <w:rPr>
                <w:b/>
                <w:sz w:val="20"/>
              </w:rPr>
            </w:pPr>
            <w:r w:rsidRPr="00540031">
              <w:rPr>
                <w:b/>
                <w:sz w:val="20"/>
              </w:rPr>
              <w:t>Bearbeitung</w:t>
            </w:r>
          </w:p>
        </w:tc>
      </w:tr>
      <w:tr w:rsidR="0098496E" w:rsidRPr="00540031" w:rsidTr="00932F44">
        <w:trPr>
          <w:cantSplit/>
        </w:trPr>
        <w:tc>
          <w:tcPr>
            <w:tcW w:w="957" w:type="dxa"/>
            <w:shd w:val="clear" w:color="auto" w:fill="auto"/>
          </w:tcPr>
          <w:p w:rsidR="0098496E" w:rsidRPr="00540031" w:rsidRDefault="0098496E" w:rsidP="008048B1">
            <w:pPr>
              <w:pStyle w:val="gemtab11ptAbstand"/>
              <w:rPr>
                <w:sz w:val="20"/>
              </w:rPr>
            </w:pPr>
          </w:p>
        </w:tc>
        <w:tc>
          <w:tcPr>
            <w:tcW w:w="1080" w:type="dxa"/>
            <w:shd w:val="clear" w:color="auto" w:fill="auto"/>
          </w:tcPr>
          <w:p w:rsidR="0098496E" w:rsidRPr="00540031" w:rsidRDefault="0098496E" w:rsidP="008048B1">
            <w:pPr>
              <w:pStyle w:val="gemtab11ptAbstand"/>
              <w:rPr>
                <w:sz w:val="20"/>
              </w:rPr>
            </w:pPr>
          </w:p>
        </w:tc>
        <w:tc>
          <w:tcPr>
            <w:tcW w:w="807" w:type="dxa"/>
            <w:shd w:val="clear" w:color="auto" w:fill="auto"/>
          </w:tcPr>
          <w:p w:rsidR="0098496E" w:rsidRPr="00540031" w:rsidRDefault="0098496E" w:rsidP="008048B1">
            <w:pPr>
              <w:pStyle w:val="gemtab11ptAbstand"/>
              <w:rPr>
                <w:sz w:val="20"/>
              </w:rPr>
            </w:pPr>
          </w:p>
        </w:tc>
        <w:tc>
          <w:tcPr>
            <w:tcW w:w="4593" w:type="dxa"/>
            <w:shd w:val="clear" w:color="auto" w:fill="auto"/>
          </w:tcPr>
          <w:p w:rsidR="0098496E" w:rsidRPr="00540031" w:rsidRDefault="0098496E" w:rsidP="008048B1">
            <w:pPr>
              <w:pStyle w:val="gemtab11ptAbstand"/>
              <w:rPr>
                <w:sz w:val="20"/>
              </w:rPr>
            </w:pPr>
          </w:p>
        </w:tc>
        <w:tc>
          <w:tcPr>
            <w:tcW w:w="1455" w:type="dxa"/>
            <w:shd w:val="clear" w:color="auto" w:fill="auto"/>
          </w:tcPr>
          <w:p w:rsidR="0098496E" w:rsidRPr="00540031" w:rsidRDefault="0098496E" w:rsidP="008048B1">
            <w:pPr>
              <w:pStyle w:val="gemtab11ptAbstand"/>
              <w:rPr>
                <w:sz w:val="20"/>
              </w:rPr>
            </w:pPr>
          </w:p>
        </w:tc>
      </w:tr>
      <w:tr w:rsidR="0098496E" w:rsidRPr="00540031" w:rsidTr="00932F44">
        <w:trPr>
          <w:cantSplit/>
        </w:trPr>
        <w:tc>
          <w:tcPr>
            <w:tcW w:w="957" w:type="dxa"/>
            <w:shd w:val="clear" w:color="auto" w:fill="auto"/>
          </w:tcPr>
          <w:p w:rsidR="0098496E" w:rsidRPr="00540031" w:rsidRDefault="0098496E" w:rsidP="008048B1">
            <w:pPr>
              <w:pStyle w:val="gemtab11ptAbstand"/>
              <w:rPr>
                <w:sz w:val="20"/>
              </w:rPr>
            </w:pPr>
          </w:p>
        </w:tc>
        <w:tc>
          <w:tcPr>
            <w:tcW w:w="1080" w:type="dxa"/>
            <w:shd w:val="clear" w:color="auto" w:fill="auto"/>
          </w:tcPr>
          <w:p w:rsidR="0098496E" w:rsidRPr="00540031" w:rsidRDefault="0098496E" w:rsidP="008048B1">
            <w:pPr>
              <w:pStyle w:val="gemtab11ptAbstand"/>
              <w:rPr>
                <w:sz w:val="20"/>
              </w:rPr>
            </w:pPr>
          </w:p>
        </w:tc>
        <w:tc>
          <w:tcPr>
            <w:tcW w:w="807" w:type="dxa"/>
            <w:shd w:val="clear" w:color="auto" w:fill="auto"/>
          </w:tcPr>
          <w:p w:rsidR="0098496E" w:rsidRPr="00540031" w:rsidRDefault="0098496E" w:rsidP="008048B1">
            <w:pPr>
              <w:pStyle w:val="gemtab11ptAbstand"/>
              <w:rPr>
                <w:sz w:val="20"/>
              </w:rPr>
            </w:pPr>
          </w:p>
        </w:tc>
        <w:tc>
          <w:tcPr>
            <w:tcW w:w="4593" w:type="dxa"/>
            <w:shd w:val="clear" w:color="auto" w:fill="auto"/>
          </w:tcPr>
          <w:p w:rsidR="0098496E" w:rsidRPr="00540031" w:rsidRDefault="0098496E" w:rsidP="008048B1">
            <w:pPr>
              <w:pStyle w:val="gemtab11ptAbstand"/>
              <w:rPr>
                <w:sz w:val="20"/>
              </w:rPr>
            </w:pPr>
          </w:p>
        </w:tc>
        <w:tc>
          <w:tcPr>
            <w:tcW w:w="1455" w:type="dxa"/>
            <w:shd w:val="clear" w:color="auto" w:fill="auto"/>
          </w:tcPr>
          <w:p w:rsidR="0098496E" w:rsidRPr="00540031" w:rsidRDefault="0098496E" w:rsidP="008048B1">
            <w:pPr>
              <w:pStyle w:val="gemtab11ptAbstand"/>
              <w:rPr>
                <w:sz w:val="20"/>
              </w:rPr>
            </w:pPr>
          </w:p>
        </w:tc>
      </w:tr>
      <w:tr w:rsidR="0098496E" w:rsidRPr="00540031" w:rsidTr="00932F44">
        <w:trPr>
          <w:cantSplit/>
        </w:trPr>
        <w:tc>
          <w:tcPr>
            <w:tcW w:w="957" w:type="dxa"/>
            <w:shd w:val="clear" w:color="auto" w:fill="auto"/>
          </w:tcPr>
          <w:p w:rsidR="0098496E" w:rsidRPr="00540031" w:rsidRDefault="0098496E" w:rsidP="008048B1">
            <w:pPr>
              <w:pStyle w:val="gemtab11ptAbstand"/>
              <w:rPr>
                <w:sz w:val="20"/>
              </w:rPr>
            </w:pPr>
          </w:p>
        </w:tc>
        <w:tc>
          <w:tcPr>
            <w:tcW w:w="1080" w:type="dxa"/>
            <w:shd w:val="clear" w:color="auto" w:fill="auto"/>
          </w:tcPr>
          <w:p w:rsidR="0098496E" w:rsidRPr="00540031" w:rsidRDefault="0098496E" w:rsidP="008048B1">
            <w:pPr>
              <w:pStyle w:val="gemtab11ptAbstand"/>
              <w:rPr>
                <w:sz w:val="20"/>
              </w:rPr>
            </w:pPr>
          </w:p>
        </w:tc>
        <w:tc>
          <w:tcPr>
            <w:tcW w:w="807" w:type="dxa"/>
            <w:shd w:val="clear" w:color="auto" w:fill="auto"/>
          </w:tcPr>
          <w:p w:rsidR="0098496E" w:rsidRPr="00540031" w:rsidRDefault="0098496E" w:rsidP="008048B1">
            <w:pPr>
              <w:pStyle w:val="gemtab11ptAbstand"/>
              <w:rPr>
                <w:sz w:val="20"/>
              </w:rPr>
            </w:pPr>
          </w:p>
        </w:tc>
        <w:tc>
          <w:tcPr>
            <w:tcW w:w="4593" w:type="dxa"/>
            <w:shd w:val="clear" w:color="auto" w:fill="auto"/>
          </w:tcPr>
          <w:p w:rsidR="0098496E" w:rsidRPr="00540031" w:rsidRDefault="0098496E" w:rsidP="008048B1">
            <w:pPr>
              <w:pStyle w:val="gemtab11ptAbstand"/>
              <w:rPr>
                <w:sz w:val="20"/>
              </w:rPr>
            </w:pPr>
          </w:p>
        </w:tc>
        <w:tc>
          <w:tcPr>
            <w:tcW w:w="1455" w:type="dxa"/>
            <w:shd w:val="clear" w:color="auto" w:fill="auto"/>
          </w:tcPr>
          <w:p w:rsidR="0098496E" w:rsidRPr="00540031" w:rsidRDefault="0098496E" w:rsidP="008048B1">
            <w:pPr>
              <w:pStyle w:val="gemtab11ptAbstand"/>
              <w:rPr>
                <w:sz w:val="20"/>
              </w:rPr>
            </w:pPr>
          </w:p>
        </w:tc>
      </w:tr>
      <w:tr w:rsidR="0098496E" w:rsidRPr="00540031" w:rsidTr="00932F44">
        <w:trPr>
          <w:cantSplit/>
        </w:trPr>
        <w:tc>
          <w:tcPr>
            <w:tcW w:w="957" w:type="dxa"/>
            <w:shd w:val="clear" w:color="auto" w:fill="auto"/>
          </w:tcPr>
          <w:p w:rsidR="0098496E" w:rsidRPr="00540031" w:rsidRDefault="0098496E" w:rsidP="008048B1">
            <w:pPr>
              <w:pStyle w:val="gemtab11ptAbstand"/>
              <w:rPr>
                <w:sz w:val="20"/>
              </w:rPr>
            </w:pPr>
          </w:p>
        </w:tc>
        <w:tc>
          <w:tcPr>
            <w:tcW w:w="1080" w:type="dxa"/>
            <w:shd w:val="clear" w:color="auto" w:fill="auto"/>
          </w:tcPr>
          <w:p w:rsidR="0098496E" w:rsidRPr="00540031" w:rsidRDefault="0098496E" w:rsidP="008048B1">
            <w:pPr>
              <w:pStyle w:val="gemtab11ptAbstand"/>
              <w:rPr>
                <w:sz w:val="20"/>
              </w:rPr>
            </w:pPr>
          </w:p>
        </w:tc>
        <w:tc>
          <w:tcPr>
            <w:tcW w:w="807" w:type="dxa"/>
            <w:shd w:val="clear" w:color="auto" w:fill="auto"/>
          </w:tcPr>
          <w:p w:rsidR="0098496E" w:rsidRPr="00540031" w:rsidRDefault="0098496E" w:rsidP="008048B1">
            <w:pPr>
              <w:pStyle w:val="gemtab11ptAbstand"/>
              <w:rPr>
                <w:sz w:val="20"/>
              </w:rPr>
            </w:pPr>
          </w:p>
        </w:tc>
        <w:tc>
          <w:tcPr>
            <w:tcW w:w="4593" w:type="dxa"/>
            <w:shd w:val="clear" w:color="auto" w:fill="auto"/>
          </w:tcPr>
          <w:p w:rsidR="0098496E" w:rsidRPr="00540031" w:rsidRDefault="0098496E" w:rsidP="008048B1">
            <w:pPr>
              <w:pStyle w:val="gemtab11ptAbstand"/>
              <w:rPr>
                <w:sz w:val="20"/>
              </w:rPr>
            </w:pPr>
          </w:p>
        </w:tc>
        <w:tc>
          <w:tcPr>
            <w:tcW w:w="1455" w:type="dxa"/>
            <w:shd w:val="clear" w:color="auto" w:fill="auto"/>
          </w:tcPr>
          <w:p w:rsidR="0098496E" w:rsidRPr="00540031" w:rsidRDefault="0098496E" w:rsidP="008048B1">
            <w:pPr>
              <w:pStyle w:val="gemtab11ptAbstand"/>
              <w:rPr>
                <w:sz w:val="20"/>
              </w:rPr>
            </w:pPr>
          </w:p>
        </w:tc>
      </w:tr>
      <w:tr w:rsidR="0098496E" w:rsidRPr="00540031" w:rsidTr="00932F44">
        <w:trPr>
          <w:cantSplit/>
        </w:trPr>
        <w:tc>
          <w:tcPr>
            <w:tcW w:w="957" w:type="dxa"/>
            <w:shd w:val="clear" w:color="auto" w:fill="auto"/>
          </w:tcPr>
          <w:p w:rsidR="0098496E" w:rsidRPr="00540031" w:rsidRDefault="0098496E" w:rsidP="008048B1">
            <w:pPr>
              <w:pStyle w:val="gemtab11ptAbstand"/>
              <w:rPr>
                <w:sz w:val="20"/>
              </w:rPr>
            </w:pPr>
          </w:p>
        </w:tc>
        <w:tc>
          <w:tcPr>
            <w:tcW w:w="1080" w:type="dxa"/>
            <w:shd w:val="clear" w:color="auto" w:fill="auto"/>
          </w:tcPr>
          <w:p w:rsidR="0098496E" w:rsidRPr="00540031" w:rsidRDefault="0098496E" w:rsidP="008048B1">
            <w:pPr>
              <w:pStyle w:val="gemtab11ptAbstand"/>
              <w:rPr>
                <w:sz w:val="20"/>
              </w:rPr>
            </w:pPr>
          </w:p>
        </w:tc>
        <w:tc>
          <w:tcPr>
            <w:tcW w:w="807" w:type="dxa"/>
            <w:shd w:val="clear" w:color="auto" w:fill="auto"/>
          </w:tcPr>
          <w:p w:rsidR="0098496E" w:rsidRPr="00540031" w:rsidRDefault="0098496E" w:rsidP="008048B1">
            <w:pPr>
              <w:pStyle w:val="gemtab11ptAbstand"/>
              <w:rPr>
                <w:sz w:val="20"/>
              </w:rPr>
            </w:pPr>
          </w:p>
        </w:tc>
        <w:tc>
          <w:tcPr>
            <w:tcW w:w="4593" w:type="dxa"/>
            <w:shd w:val="clear" w:color="auto" w:fill="auto"/>
          </w:tcPr>
          <w:p w:rsidR="0098496E" w:rsidRPr="00540031" w:rsidRDefault="0098496E" w:rsidP="008048B1">
            <w:pPr>
              <w:pStyle w:val="gemtab11ptAbstand"/>
              <w:rPr>
                <w:sz w:val="20"/>
              </w:rPr>
            </w:pPr>
          </w:p>
        </w:tc>
        <w:tc>
          <w:tcPr>
            <w:tcW w:w="1455" w:type="dxa"/>
            <w:shd w:val="clear" w:color="auto" w:fill="auto"/>
          </w:tcPr>
          <w:p w:rsidR="0098496E" w:rsidRPr="00540031" w:rsidRDefault="0098496E" w:rsidP="008048B1">
            <w:pPr>
              <w:pStyle w:val="gemtab11ptAbstand"/>
              <w:rPr>
                <w:sz w:val="20"/>
              </w:rPr>
            </w:pPr>
          </w:p>
        </w:tc>
      </w:tr>
    </w:tbl>
    <w:p w:rsidR="001705FD" w:rsidRDefault="001705FD" w:rsidP="00F26CEC"/>
    <w:p w:rsidR="00FD5BF1" w:rsidRDefault="000A7280" w:rsidP="000B272D">
      <w:pPr>
        <w:pStyle w:val="gemHidden"/>
      </w:pPr>
      <w:r w:rsidRPr="00063DF6">
        <w:t>&lt;</w:t>
      </w:r>
      <w:r w:rsidR="0069654A">
        <w:t>&lt;</w:t>
      </w:r>
      <w:r w:rsidR="001705FD" w:rsidRPr="00063DF6">
        <w:t>Genere</w:t>
      </w:r>
      <w:r w:rsidR="00DF18D3" w:rsidRPr="00063DF6">
        <w:t>l</w:t>
      </w:r>
      <w:r w:rsidR="001705FD" w:rsidRPr="00063DF6">
        <w:t>l</w:t>
      </w:r>
      <w:r w:rsidR="00DF18D3" w:rsidRPr="00063DF6">
        <w:t>er Hinweis</w:t>
      </w:r>
      <w:r w:rsidR="001705FD" w:rsidRPr="00063DF6">
        <w:t>:</w:t>
      </w:r>
    </w:p>
    <w:p w:rsidR="000B272D" w:rsidRPr="00063DF6" w:rsidRDefault="000B272D" w:rsidP="000B272D">
      <w:pPr>
        <w:pStyle w:val="gemHidden"/>
      </w:pPr>
      <w:r>
        <w:t xml:space="preserve">Hidden Text </w:t>
      </w:r>
      <w:r w:rsidR="00F76959">
        <w:t>wird blau dargestellt</w:t>
      </w:r>
    </w:p>
    <w:p w:rsidR="00FD5BF1" w:rsidRPr="00063DF6" w:rsidRDefault="00FD5BF1" w:rsidP="000B272D">
      <w:pPr>
        <w:pStyle w:val="gemHidden"/>
      </w:pPr>
      <w:r w:rsidRPr="00063DF6">
        <w:t>I</w:t>
      </w:r>
      <w:r w:rsidR="001705FD" w:rsidRPr="00063DF6">
        <w:t xml:space="preserve">n </w:t>
      </w:r>
      <w:r w:rsidRPr="00063DF6">
        <w:t xml:space="preserve">doppelten </w:t>
      </w:r>
      <w:r w:rsidR="001705FD" w:rsidRPr="00063DF6">
        <w:t xml:space="preserve">spitzen Klammen gefasste Mustertexte der Vorlage </w:t>
      </w:r>
      <w:r w:rsidR="00145114">
        <w:t>sind Hidden Text und sind für die Druckaufbereitung normalerweise ausgeblendet</w:t>
      </w:r>
      <w:r w:rsidRPr="00063DF6">
        <w:t>.</w:t>
      </w:r>
    </w:p>
    <w:p w:rsidR="00DF18D3" w:rsidRDefault="00FD5BF1" w:rsidP="000B272D">
      <w:pPr>
        <w:pStyle w:val="gemHidden"/>
      </w:pPr>
      <w:r w:rsidRPr="00063DF6">
        <w:t>In einfachen spitzen Klammern gesetzte Begriffe sind Platzhalter und sinngemäß auszutauschen</w:t>
      </w:r>
      <w:r w:rsidR="00646B93">
        <w:t xml:space="preserve"> bzw. zu entfernen</w:t>
      </w:r>
      <w:r w:rsidRPr="00063DF6">
        <w:t>.</w:t>
      </w:r>
    </w:p>
    <w:p w:rsidR="00646B93" w:rsidRPr="00063DF6" w:rsidRDefault="00646B93" w:rsidP="000B272D">
      <w:pPr>
        <w:pStyle w:val="gemHidden"/>
      </w:pPr>
      <w:r>
        <w:t xml:space="preserve">Alle Anforderungen </w:t>
      </w:r>
      <w:r w:rsidR="00F76959">
        <w:t xml:space="preserve">und Abbildungen </w:t>
      </w:r>
      <w:r>
        <w:t>sind Muster und zu entfernen.</w:t>
      </w:r>
    </w:p>
    <w:p w:rsidR="008A70DA" w:rsidRDefault="00DF18D3" w:rsidP="000B272D">
      <w:pPr>
        <w:pStyle w:val="gemHidden"/>
      </w:pPr>
      <w:r w:rsidRPr="00063DF6">
        <w:t>Fachliche Formulierungen und Abbildungen aus dem Kontext der TI sind beispielhaft und müssen entfernt werden</w:t>
      </w:r>
    </w:p>
    <w:p w:rsidR="001705FD" w:rsidRPr="00063DF6" w:rsidRDefault="008A70DA" w:rsidP="000B272D">
      <w:pPr>
        <w:pStyle w:val="gemHidden"/>
      </w:pPr>
      <w:r>
        <w:t>Weitere Hinweise – insbesondere zum Umgang mit Anforderungen – siehe Kap. 2</w:t>
      </w:r>
      <w:r w:rsidR="00DF18D3" w:rsidRPr="00063DF6">
        <w:t>.</w:t>
      </w:r>
      <w:r w:rsidR="001705FD" w:rsidRPr="00063DF6">
        <w:t>&gt;</w:t>
      </w:r>
      <w:r w:rsidR="000A7280" w:rsidRPr="00063DF6">
        <w:t>&gt;</w:t>
      </w:r>
    </w:p>
    <w:p w:rsidR="0019036F" w:rsidRPr="00947CCC" w:rsidRDefault="0019036F" w:rsidP="00947CCC">
      <w:pPr>
        <w:pStyle w:val="gemEinzug"/>
        <w:ind w:left="0"/>
        <w:rPr>
          <w:b/>
        </w:rPr>
      </w:pPr>
    </w:p>
    <w:p w:rsidR="00CA7B46" w:rsidRPr="008B4C32" w:rsidRDefault="00CA7B46" w:rsidP="00687D4E">
      <w:pPr>
        <w:pStyle w:val="gemnonum1"/>
      </w:pPr>
      <w:bookmarkStart w:id="13" w:name="_Toc450123861"/>
      <w:r w:rsidRPr="008B4C32">
        <w:lastRenderedPageBreak/>
        <w:t>Inhaltsverzeichnis</w:t>
      </w:r>
      <w:bookmarkEnd w:id="13"/>
    </w:p>
    <w:p w:rsidR="00CA7B46" w:rsidRPr="0095746E" w:rsidRDefault="00CA7B46" w:rsidP="00F26CEC"/>
    <w:p w:rsidR="00932F44" w:rsidRDefault="00687D4E">
      <w:pPr>
        <w:pStyle w:val="Verzeichnis1"/>
        <w:tabs>
          <w:tab w:val="right" w:leader="dot" w:pos="8726"/>
        </w:tabs>
        <w:rPr>
          <w:rFonts w:asciiTheme="minorHAnsi" w:eastAsiaTheme="minorEastAsia" w:hAnsiTheme="minorHAnsi" w:cstheme="minorBidi"/>
          <w:b w:val="0"/>
          <w:bCs w:val="0"/>
          <w:noProof/>
          <w:sz w:val="22"/>
          <w:szCs w:val="22"/>
        </w:rPr>
      </w:pPr>
      <w:r w:rsidRPr="0095746E">
        <w:rPr>
          <w:rFonts w:cs="Arial"/>
        </w:rPr>
        <w:fldChar w:fldCharType="begin"/>
      </w:r>
      <w:r w:rsidRPr="008B4C32">
        <w:rPr>
          <w:rFonts w:cs="Arial"/>
        </w:rPr>
        <w:instrText xml:space="preserve"> TOC \o "3-5" \h \z \t "Überschrift 1;1;Überschrift 2;2;gem_nonum_Ü4;4;gem_Ü5;5;GEM_Ü3;3;gem_Ü4;4;gem_Ü1;1;gem_Ü2;2;gem_nonum_Ü1;1;gem_nonum_Ü2;2;gem_nonum_Ü3;3" </w:instrText>
      </w:r>
      <w:r w:rsidRPr="0095746E">
        <w:rPr>
          <w:rFonts w:cs="Arial"/>
        </w:rPr>
        <w:fldChar w:fldCharType="separate"/>
      </w:r>
      <w:hyperlink w:anchor="_Toc450123860" w:history="1">
        <w:r w:rsidR="00932F44" w:rsidRPr="00953AEC">
          <w:rPr>
            <w:rStyle w:val="Hyperlink"/>
            <w:noProof/>
          </w:rPr>
          <w:t>Dokumentinformationen</w:t>
        </w:r>
        <w:r w:rsidR="00932F44">
          <w:rPr>
            <w:noProof/>
            <w:webHidden/>
          </w:rPr>
          <w:tab/>
        </w:r>
        <w:r w:rsidR="00932F44">
          <w:rPr>
            <w:noProof/>
            <w:webHidden/>
          </w:rPr>
          <w:fldChar w:fldCharType="begin"/>
        </w:r>
        <w:r w:rsidR="00932F44">
          <w:rPr>
            <w:noProof/>
            <w:webHidden/>
          </w:rPr>
          <w:instrText xml:space="preserve"> PAGEREF _Toc450123860 \h </w:instrText>
        </w:r>
        <w:r w:rsidR="00932F44">
          <w:rPr>
            <w:noProof/>
            <w:webHidden/>
          </w:rPr>
        </w:r>
        <w:r w:rsidR="00932F44">
          <w:rPr>
            <w:noProof/>
            <w:webHidden/>
          </w:rPr>
          <w:fldChar w:fldCharType="separate"/>
        </w:r>
        <w:r w:rsidR="004669AB">
          <w:rPr>
            <w:noProof/>
            <w:webHidden/>
          </w:rPr>
          <w:t>2</w:t>
        </w:r>
        <w:r w:rsidR="00932F44">
          <w:rPr>
            <w:noProof/>
            <w:webHidden/>
          </w:rPr>
          <w:fldChar w:fldCharType="end"/>
        </w:r>
      </w:hyperlink>
    </w:p>
    <w:p w:rsidR="00932F44" w:rsidRDefault="00A23A7A">
      <w:pPr>
        <w:pStyle w:val="Verzeichnis1"/>
        <w:tabs>
          <w:tab w:val="right" w:leader="dot" w:pos="8726"/>
        </w:tabs>
        <w:rPr>
          <w:rFonts w:asciiTheme="minorHAnsi" w:eastAsiaTheme="minorEastAsia" w:hAnsiTheme="minorHAnsi" w:cstheme="minorBidi"/>
          <w:b w:val="0"/>
          <w:bCs w:val="0"/>
          <w:noProof/>
          <w:sz w:val="22"/>
          <w:szCs w:val="22"/>
        </w:rPr>
      </w:pPr>
      <w:hyperlink w:anchor="_Toc450123861" w:history="1">
        <w:r w:rsidR="00932F44" w:rsidRPr="00953AEC">
          <w:rPr>
            <w:rStyle w:val="Hyperlink"/>
            <w:noProof/>
          </w:rPr>
          <w:t>Inhaltsverzeichnis</w:t>
        </w:r>
        <w:r w:rsidR="00932F44">
          <w:rPr>
            <w:noProof/>
            <w:webHidden/>
          </w:rPr>
          <w:tab/>
        </w:r>
        <w:r w:rsidR="00932F44">
          <w:rPr>
            <w:noProof/>
            <w:webHidden/>
          </w:rPr>
          <w:fldChar w:fldCharType="begin"/>
        </w:r>
        <w:r w:rsidR="00932F44">
          <w:rPr>
            <w:noProof/>
            <w:webHidden/>
          </w:rPr>
          <w:instrText xml:space="preserve"> PAGEREF _Toc450123861 \h </w:instrText>
        </w:r>
        <w:r w:rsidR="00932F44">
          <w:rPr>
            <w:noProof/>
            <w:webHidden/>
          </w:rPr>
        </w:r>
        <w:r w:rsidR="00932F44">
          <w:rPr>
            <w:noProof/>
            <w:webHidden/>
          </w:rPr>
          <w:fldChar w:fldCharType="separate"/>
        </w:r>
        <w:r w:rsidR="004669AB">
          <w:rPr>
            <w:noProof/>
            <w:webHidden/>
          </w:rPr>
          <w:t>3</w:t>
        </w:r>
        <w:r w:rsidR="00932F44">
          <w:rPr>
            <w:noProof/>
            <w:webHidden/>
          </w:rPr>
          <w:fldChar w:fldCharType="end"/>
        </w:r>
      </w:hyperlink>
    </w:p>
    <w:p w:rsidR="00932F44" w:rsidRDefault="00A23A7A">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450123862" w:history="1">
        <w:r w:rsidR="00932F44" w:rsidRPr="00953AEC">
          <w:rPr>
            <w:rStyle w:val="Hyperlink"/>
            <w:noProof/>
          </w:rPr>
          <w:t>1</w:t>
        </w:r>
        <w:r w:rsidR="00932F44">
          <w:rPr>
            <w:rFonts w:asciiTheme="minorHAnsi" w:eastAsiaTheme="minorEastAsia" w:hAnsiTheme="minorHAnsi" w:cstheme="minorBidi"/>
            <w:b w:val="0"/>
            <w:bCs w:val="0"/>
            <w:noProof/>
            <w:sz w:val="22"/>
            <w:szCs w:val="22"/>
          </w:rPr>
          <w:tab/>
        </w:r>
        <w:r w:rsidR="00932F44" w:rsidRPr="00953AEC">
          <w:rPr>
            <w:rStyle w:val="Hyperlink"/>
            <w:noProof/>
          </w:rPr>
          <w:t>Einordnung des Dokuments</w:t>
        </w:r>
        <w:r w:rsidR="00932F44">
          <w:rPr>
            <w:noProof/>
            <w:webHidden/>
          </w:rPr>
          <w:tab/>
        </w:r>
        <w:r w:rsidR="00932F44">
          <w:rPr>
            <w:noProof/>
            <w:webHidden/>
          </w:rPr>
          <w:fldChar w:fldCharType="begin"/>
        </w:r>
        <w:r w:rsidR="00932F44">
          <w:rPr>
            <w:noProof/>
            <w:webHidden/>
          </w:rPr>
          <w:instrText xml:space="preserve"> PAGEREF _Toc450123862 \h </w:instrText>
        </w:r>
        <w:r w:rsidR="00932F44">
          <w:rPr>
            <w:noProof/>
            <w:webHidden/>
          </w:rPr>
        </w:r>
        <w:r w:rsidR="00932F44">
          <w:rPr>
            <w:noProof/>
            <w:webHidden/>
          </w:rPr>
          <w:fldChar w:fldCharType="separate"/>
        </w:r>
        <w:r w:rsidR="004669AB">
          <w:rPr>
            <w:noProof/>
            <w:webHidden/>
          </w:rPr>
          <w:t>3</w:t>
        </w:r>
        <w:r w:rsidR="00932F44">
          <w:rPr>
            <w:noProof/>
            <w:webHidden/>
          </w:rPr>
          <w:fldChar w:fldCharType="end"/>
        </w:r>
      </w:hyperlink>
    </w:p>
    <w:p w:rsidR="00932F44" w:rsidRDefault="00A23A7A">
      <w:pPr>
        <w:pStyle w:val="Verzeichnis2"/>
        <w:tabs>
          <w:tab w:val="left" w:pos="880"/>
          <w:tab w:val="right" w:leader="dot" w:pos="8726"/>
        </w:tabs>
        <w:rPr>
          <w:rFonts w:asciiTheme="minorHAnsi" w:eastAsiaTheme="minorEastAsia" w:hAnsiTheme="minorHAnsi" w:cstheme="minorBidi"/>
          <w:b w:val="0"/>
          <w:iCs w:val="0"/>
          <w:noProof/>
          <w:szCs w:val="22"/>
        </w:rPr>
      </w:pPr>
      <w:hyperlink w:anchor="_Toc450123863" w:history="1">
        <w:r w:rsidR="00932F44" w:rsidRPr="00953AEC">
          <w:rPr>
            <w:rStyle w:val="Hyperlink"/>
            <w:noProof/>
          </w:rPr>
          <w:t>1.1</w:t>
        </w:r>
        <w:r w:rsidR="00932F44">
          <w:rPr>
            <w:rFonts w:asciiTheme="minorHAnsi" w:eastAsiaTheme="minorEastAsia" w:hAnsiTheme="minorHAnsi" w:cstheme="minorBidi"/>
            <w:b w:val="0"/>
            <w:iCs w:val="0"/>
            <w:noProof/>
            <w:szCs w:val="22"/>
          </w:rPr>
          <w:tab/>
        </w:r>
        <w:r w:rsidR="00932F44" w:rsidRPr="00953AEC">
          <w:rPr>
            <w:rStyle w:val="Hyperlink"/>
            <w:noProof/>
          </w:rPr>
          <w:t>Zielsetzung</w:t>
        </w:r>
        <w:r w:rsidR="00932F44">
          <w:rPr>
            <w:noProof/>
            <w:webHidden/>
          </w:rPr>
          <w:tab/>
        </w:r>
        <w:r w:rsidR="00932F44">
          <w:rPr>
            <w:noProof/>
            <w:webHidden/>
          </w:rPr>
          <w:fldChar w:fldCharType="begin"/>
        </w:r>
        <w:r w:rsidR="00932F44">
          <w:rPr>
            <w:noProof/>
            <w:webHidden/>
          </w:rPr>
          <w:instrText xml:space="preserve"> PAGEREF _Toc450123863 \h </w:instrText>
        </w:r>
        <w:r w:rsidR="00932F44">
          <w:rPr>
            <w:noProof/>
            <w:webHidden/>
          </w:rPr>
        </w:r>
        <w:r w:rsidR="00932F44">
          <w:rPr>
            <w:noProof/>
            <w:webHidden/>
          </w:rPr>
          <w:fldChar w:fldCharType="separate"/>
        </w:r>
        <w:r w:rsidR="004669AB">
          <w:rPr>
            <w:noProof/>
            <w:webHidden/>
          </w:rPr>
          <w:t>3</w:t>
        </w:r>
        <w:r w:rsidR="00932F44">
          <w:rPr>
            <w:noProof/>
            <w:webHidden/>
          </w:rPr>
          <w:fldChar w:fldCharType="end"/>
        </w:r>
      </w:hyperlink>
    </w:p>
    <w:p w:rsidR="00932F44" w:rsidRDefault="00A23A7A">
      <w:pPr>
        <w:pStyle w:val="Verzeichnis2"/>
        <w:tabs>
          <w:tab w:val="left" w:pos="880"/>
          <w:tab w:val="right" w:leader="dot" w:pos="8726"/>
        </w:tabs>
        <w:rPr>
          <w:rFonts w:asciiTheme="minorHAnsi" w:eastAsiaTheme="minorEastAsia" w:hAnsiTheme="minorHAnsi" w:cstheme="minorBidi"/>
          <w:b w:val="0"/>
          <w:iCs w:val="0"/>
          <w:noProof/>
          <w:szCs w:val="22"/>
        </w:rPr>
      </w:pPr>
      <w:hyperlink w:anchor="_Toc450123864" w:history="1">
        <w:r w:rsidR="00932F44" w:rsidRPr="00953AEC">
          <w:rPr>
            <w:rStyle w:val="Hyperlink"/>
            <w:noProof/>
          </w:rPr>
          <w:t>1.2</w:t>
        </w:r>
        <w:r w:rsidR="00932F44">
          <w:rPr>
            <w:rFonts w:asciiTheme="minorHAnsi" w:eastAsiaTheme="minorEastAsia" w:hAnsiTheme="minorHAnsi" w:cstheme="minorBidi"/>
            <w:b w:val="0"/>
            <w:iCs w:val="0"/>
            <w:noProof/>
            <w:szCs w:val="22"/>
          </w:rPr>
          <w:tab/>
        </w:r>
        <w:r w:rsidR="00932F44" w:rsidRPr="00953AEC">
          <w:rPr>
            <w:rStyle w:val="Hyperlink"/>
            <w:noProof/>
          </w:rPr>
          <w:t>Zielgruppe</w:t>
        </w:r>
        <w:r w:rsidR="00932F44">
          <w:rPr>
            <w:noProof/>
            <w:webHidden/>
          </w:rPr>
          <w:tab/>
        </w:r>
        <w:r w:rsidR="00932F44">
          <w:rPr>
            <w:noProof/>
            <w:webHidden/>
          </w:rPr>
          <w:fldChar w:fldCharType="begin"/>
        </w:r>
        <w:r w:rsidR="00932F44">
          <w:rPr>
            <w:noProof/>
            <w:webHidden/>
          </w:rPr>
          <w:instrText xml:space="preserve"> PAGEREF _Toc450123864 \h </w:instrText>
        </w:r>
        <w:r w:rsidR="00932F44">
          <w:rPr>
            <w:noProof/>
            <w:webHidden/>
          </w:rPr>
        </w:r>
        <w:r w:rsidR="00932F44">
          <w:rPr>
            <w:noProof/>
            <w:webHidden/>
          </w:rPr>
          <w:fldChar w:fldCharType="separate"/>
        </w:r>
        <w:r w:rsidR="004669AB">
          <w:rPr>
            <w:noProof/>
            <w:webHidden/>
          </w:rPr>
          <w:t>3</w:t>
        </w:r>
        <w:r w:rsidR="00932F44">
          <w:rPr>
            <w:noProof/>
            <w:webHidden/>
          </w:rPr>
          <w:fldChar w:fldCharType="end"/>
        </w:r>
      </w:hyperlink>
    </w:p>
    <w:p w:rsidR="00932F44" w:rsidRDefault="00A23A7A">
      <w:pPr>
        <w:pStyle w:val="Verzeichnis2"/>
        <w:tabs>
          <w:tab w:val="left" w:pos="880"/>
          <w:tab w:val="right" w:leader="dot" w:pos="8726"/>
        </w:tabs>
        <w:rPr>
          <w:rFonts w:asciiTheme="minorHAnsi" w:eastAsiaTheme="minorEastAsia" w:hAnsiTheme="minorHAnsi" w:cstheme="minorBidi"/>
          <w:b w:val="0"/>
          <w:iCs w:val="0"/>
          <w:noProof/>
          <w:szCs w:val="22"/>
        </w:rPr>
      </w:pPr>
      <w:hyperlink w:anchor="_Toc450123865" w:history="1">
        <w:r w:rsidR="00932F44" w:rsidRPr="00953AEC">
          <w:rPr>
            <w:rStyle w:val="Hyperlink"/>
            <w:noProof/>
          </w:rPr>
          <w:t>1.3</w:t>
        </w:r>
        <w:r w:rsidR="00932F44">
          <w:rPr>
            <w:rFonts w:asciiTheme="minorHAnsi" w:eastAsiaTheme="minorEastAsia" w:hAnsiTheme="minorHAnsi" w:cstheme="minorBidi"/>
            <w:b w:val="0"/>
            <w:iCs w:val="0"/>
            <w:noProof/>
            <w:szCs w:val="22"/>
          </w:rPr>
          <w:tab/>
        </w:r>
        <w:r w:rsidR="00932F44" w:rsidRPr="00953AEC">
          <w:rPr>
            <w:rStyle w:val="Hyperlink"/>
            <w:noProof/>
          </w:rPr>
          <w:t>Geltungsbereich</w:t>
        </w:r>
        <w:r w:rsidR="00932F44">
          <w:rPr>
            <w:noProof/>
            <w:webHidden/>
          </w:rPr>
          <w:tab/>
        </w:r>
        <w:r w:rsidR="00932F44">
          <w:rPr>
            <w:noProof/>
            <w:webHidden/>
          </w:rPr>
          <w:fldChar w:fldCharType="begin"/>
        </w:r>
        <w:r w:rsidR="00932F44">
          <w:rPr>
            <w:noProof/>
            <w:webHidden/>
          </w:rPr>
          <w:instrText xml:space="preserve"> PAGEREF _Toc450123865 \h </w:instrText>
        </w:r>
        <w:r w:rsidR="00932F44">
          <w:rPr>
            <w:noProof/>
            <w:webHidden/>
          </w:rPr>
        </w:r>
        <w:r w:rsidR="00932F44">
          <w:rPr>
            <w:noProof/>
            <w:webHidden/>
          </w:rPr>
          <w:fldChar w:fldCharType="separate"/>
        </w:r>
        <w:r w:rsidR="004669AB">
          <w:rPr>
            <w:noProof/>
            <w:webHidden/>
          </w:rPr>
          <w:t>3</w:t>
        </w:r>
        <w:r w:rsidR="00932F44">
          <w:rPr>
            <w:noProof/>
            <w:webHidden/>
          </w:rPr>
          <w:fldChar w:fldCharType="end"/>
        </w:r>
      </w:hyperlink>
    </w:p>
    <w:p w:rsidR="00932F44" w:rsidRDefault="00A23A7A">
      <w:pPr>
        <w:pStyle w:val="Verzeichnis2"/>
        <w:tabs>
          <w:tab w:val="left" w:pos="880"/>
          <w:tab w:val="right" w:leader="dot" w:pos="8726"/>
        </w:tabs>
        <w:rPr>
          <w:rFonts w:asciiTheme="minorHAnsi" w:eastAsiaTheme="minorEastAsia" w:hAnsiTheme="minorHAnsi" w:cstheme="minorBidi"/>
          <w:b w:val="0"/>
          <w:iCs w:val="0"/>
          <w:noProof/>
          <w:szCs w:val="22"/>
        </w:rPr>
      </w:pPr>
      <w:hyperlink w:anchor="_Toc450123866" w:history="1">
        <w:r w:rsidR="00932F44" w:rsidRPr="00953AEC">
          <w:rPr>
            <w:rStyle w:val="Hyperlink"/>
            <w:noProof/>
          </w:rPr>
          <w:t>1.4</w:t>
        </w:r>
        <w:r w:rsidR="00932F44">
          <w:rPr>
            <w:rFonts w:asciiTheme="minorHAnsi" w:eastAsiaTheme="minorEastAsia" w:hAnsiTheme="minorHAnsi" w:cstheme="minorBidi"/>
            <w:b w:val="0"/>
            <w:iCs w:val="0"/>
            <w:noProof/>
            <w:szCs w:val="22"/>
          </w:rPr>
          <w:tab/>
        </w:r>
        <w:r w:rsidR="00932F44" w:rsidRPr="00953AEC">
          <w:rPr>
            <w:rStyle w:val="Hyperlink"/>
            <w:noProof/>
          </w:rPr>
          <w:t>Abgrenzungen</w:t>
        </w:r>
        <w:r w:rsidR="00932F44">
          <w:rPr>
            <w:noProof/>
            <w:webHidden/>
          </w:rPr>
          <w:tab/>
        </w:r>
        <w:r w:rsidR="00932F44">
          <w:rPr>
            <w:noProof/>
            <w:webHidden/>
          </w:rPr>
          <w:fldChar w:fldCharType="begin"/>
        </w:r>
        <w:r w:rsidR="00932F44">
          <w:rPr>
            <w:noProof/>
            <w:webHidden/>
          </w:rPr>
          <w:instrText xml:space="preserve"> PAGEREF _Toc450123866 \h </w:instrText>
        </w:r>
        <w:r w:rsidR="00932F44">
          <w:rPr>
            <w:noProof/>
            <w:webHidden/>
          </w:rPr>
        </w:r>
        <w:r w:rsidR="00932F44">
          <w:rPr>
            <w:noProof/>
            <w:webHidden/>
          </w:rPr>
          <w:fldChar w:fldCharType="separate"/>
        </w:r>
        <w:r w:rsidR="004669AB">
          <w:rPr>
            <w:noProof/>
            <w:webHidden/>
          </w:rPr>
          <w:t>3</w:t>
        </w:r>
        <w:r w:rsidR="00932F44">
          <w:rPr>
            <w:noProof/>
            <w:webHidden/>
          </w:rPr>
          <w:fldChar w:fldCharType="end"/>
        </w:r>
      </w:hyperlink>
    </w:p>
    <w:p w:rsidR="00932F44" w:rsidRDefault="00A23A7A">
      <w:pPr>
        <w:pStyle w:val="Verzeichnis2"/>
        <w:tabs>
          <w:tab w:val="left" w:pos="880"/>
          <w:tab w:val="right" w:leader="dot" w:pos="8726"/>
        </w:tabs>
        <w:rPr>
          <w:rFonts w:asciiTheme="minorHAnsi" w:eastAsiaTheme="minorEastAsia" w:hAnsiTheme="minorHAnsi" w:cstheme="minorBidi"/>
          <w:b w:val="0"/>
          <w:iCs w:val="0"/>
          <w:noProof/>
          <w:szCs w:val="22"/>
        </w:rPr>
      </w:pPr>
      <w:hyperlink w:anchor="_Toc450123867" w:history="1">
        <w:r w:rsidR="00932F44" w:rsidRPr="00953AEC">
          <w:rPr>
            <w:rStyle w:val="Hyperlink"/>
            <w:noProof/>
          </w:rPr>
          <w:t>1.5</w:t>
        </w:r>
        <w:r w:rsidR="00932F44">
          <w:rPr>
            <w:rFonts w:asciiTheme="minorHAnsi" w:eastAsiaTheme="minorEastAsia" w:hAnsiTheme="minorHAnsi" w:cstheme="minorBidi"/>
            <w:b w:val="0"/>
            <w:iCs w:val="0"/>
            <w:noProof/>
            <w:szCs w:val="22"/>
          </w:rPr>
          <w:tab/>
        </w:r>
        <w:r w:rsidR="00932F44" w:rsidRPr="00953AEC">
          <w:rPr>
            <w:rStyle w:val="Hyperlink"/>
            <w:noProof/>
          </w:rPr>
          <w:t>Methodik</w:t>
        </w:r>
        <w:r w:rsidR="00932F44">
          <w:rPr>
            <w:noProof/>
            <w:webHidden/>
          </w:rPr>
          <w:tab/>
        </w:r>
        <w:r w:rsidR="00932F44">
          <w:rPr>
            <w:noProof/>
            <w:webHidden/>
          </w:rPr>
          <w:fldChar w:fldCharType="begin"/>
        </w:r>
        <w:r w:rsidR="00932F44">
          <w:rPr>
            <w:noProof/>
            <w:webHidden/>
          </w:rPr>
          <w:instrText xml:space="preserve"> PAGEREF _Toc450123867 \h </w:instrText>
        </w:r>
        <w:r w:rsidR="00932F44">
          <w:rPr>
            <w:noProof/>
            <w:webHidden/>
          </w:rPr>
        </w:r>
        <w:r w:rsidR="00932F44">
          <w:rPr>
            <w:noProof/>
            <w:webHidden/>
          </w:rPr>
          <w:fldChar w:fldCharType="separate"/>
        </w:r>
        <w:r w:rsidR="004669AB">
          <w:rPr>
            <w:noProof/>
            <w:webHidden/>
          </w:rPr>
          <w:t>3</w:t>
        </w:r>
        <w:r w:rsidR="00932F44">
          <w:rPr>
            <w:noProof/>
            <w:webHidden/>
          </w:rPr>
          <w:fldChar w:fldCharType="end"/>
        </w:r>
      </w:hyperlink>
    </w:p>
    <w:p w:rsidR="00932F44" w:rsidRDefault="00A23A7A">
      <w:pPr>
        <w:pStyle w:val="Verzeichnis3"/>
        <w:tabs>
          <w:tab w:val="left" w:pos="1320"/>
          <w:tab w:val="right" w:leader="dot" w:pos="8726"/>
        </w:tabs>
        <w:rPr>
          <w:rFonts w:asciiTheme="minorHAnsi" w:eastAsiaTheme="minorEastAsia" w:hAnsiTheme="minorHAnsi" w:cstheme="minorBidi"/>
          <w:noProof/>
          <w:szCs w:val="22"/>
        </w:rPr>
      </w:pPr>
      <w:hyperlink w:anchor="_Toc450123868" w:history="1">
        <w:r w:rsidR="00932F44" w:rsidRPr="00953AEC">
          <w:rPr>
            <w:rStyle w:val="Hyperlink"/>
            <w:noProof/>
          </w:rPr>
          <w:t>1.5.1</w:t>
        </w:r>
        <w:r w:rsidR="00932F44">
          <w:rPr>
            <w:rFonts w:asciiTheme="minorHAnsi" w:eastAsiaTheme="minorEastAsia" w:hAnsiTheme="minorHAnsi" w:cstheme="minorBidi"/>
            <w:noProof/>
            <w:szCs w:val="22"/>
          </w:rPr>
          <w:tab/>
        </w:r>
        <w:r w:rsidR="00932F44" w:rsidRPr="00953AEC">
          <w:rPr>
            <w:rStyle w:val="Hyperlink"/>
            <w:noProof/>
          </w:rPr>
          <w:t>Hinweis auf offene Punkte</w:t>
        </w:r>
        <w:r w:rsidR="00932F44">
          <w:rPr>
            <w:noProof/>
            <w:webHidden/>
          </w:rPr>
          <w:tab/>
        </w:r>
        <w:r w:rsidR="00932F44">
          <w:rPr>
            <w:noProof/>
            <w:webHidden/>
          </w:rPr>
          <w:fldChar w:fldCharType="begin"/>
        </w:r>
        <w:r w:rsidR="00932F44">
          <w:rPr>
            <w:noProof/>
            <w:webHidden/>
          </w:rPr>
          <w:instrText xml:space="preserve"> PAGEREF _Toc450123868 \h </w:instrText>
        </w:r>
        <w:r w:rsidR="00932F44">
          <w:rPr>
            <w:noProof/>
            <w:webHidden/>
          </w:rPr>
        </w:r>
        <w:r w:rsidR="00932F44">
          <w:rPr>
            <w:noProof/>
            <w:webHidden/>
          </w:rPr>
          <w:fldChar w:fldCharType="separate"/>
        </w:r>
        <w:r w:rsidR="004669AB">
          <w:rPr>
            <w:noProof/>
            <w:webHidden/>
          </w:rPr>
          <w:t>3</w:t>
        </w:r>
        <w:r w:rsidR="00932F44">
          <w:rPr>
            <w:noProof/>
            <w:webHidden/>
          </w:rPr>
          <w:fldChar w:fldCharType="end"/>
        </w:r>
      </w:hyperlink>
    </w:p>
    <w:p w:rsidR="00932F44" w:rsidRDefault="00A23A7A">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450123869" w:history="1">
        <w:r w:rsidR="00932F44" w:rsidRPr="00953AEC">
          <w:rPr>
            <w:rStyle w:val="Hyperlink"/>
            <w:noProof/>
          </w:rPr>
          <w:t>2</w:t>
        </w:r>
        <w:r w:rsidR="00932F44">
          <w:rPr>
            <w:rFonts w:asciiTheme="minorHAnsi" w:eastAsiaTheme="minorEastAsia" w:hAnsiTheme="minorHAnsi" w:cstheme="minorBidi"/>
            <w:b w:val="0"/>
            <w:bCs w:val="0"/>
            <w:noProof/>
            <w:sz w:val="22"/>
            <w:szCs w:val="22"/>
          </w:rPr>
          <w:tab/>
        </w:r>
        <w:r w:rsidR="00932F44" w:rsidRPr="00953AEC">
          <w:rPr>
            <w:rStyle w:val="Hyperlink"/>
            <w:noProof/>
          </w:rPr>
          <w:t>&lt;Inhaltskapitel&gt;</w:t>
        </w:r>
        <w:r w:rsidR="00932F44">
          <w:rPr>
            <w:noProof/>
            <w:webHidden/>
          </w:rPr>
          <w:tab/>
        </w:r>
        <w:r w:rsidR="00932F44">
          <w:rPr>
            <w:noProof/>
            <w:webHidden/>
          </w:rPr>
          <w:fldChar w:fldCharType="begin"/>
        </w:r>
        <w:r w:rsidR="00932F44">
          <w:rPr>
            <w:noProof/>
            <w:webHidden/>
          </w:rPr>
          <w:instrText xml:space="preserve"> PAGEREF _Toc450123869 \h </w:instrText>
        </w:r>
        <w:r w:rsidR="00932F44">
          <w:rPr>
            <w:noProof/>
            <w:webHidden/>
          </w:rPr>
        </w:r>
        <w:r w:rsidR="00932F44">
          <w:rPr>
            <w:noProof/>
            <w:webHidden/>
          </w:rPr>
          <w:fldChar w:fldCharType="separate"/>
        </w:r>
        <w:r w:rsidR="004669AB">
          <w:rPr>
            <w:noProof/>
            <w:webHidden/>
          </w:rPr>
          <w:t>3</w:t>
        </w:r>
        <w:r w:rsidR="00932F44">
          <w:rPr>
            <w:noProof/>
            <w:webHidden/>
          </w:rPr>
          <w:fldChar w:fldCharType="end"/>
        </w:r>
      </w:hyperlink>
    </w:p>
    <w:p w:rsidR="00932F44" w:rsidRDefault="00A23A7A">
      <w:pPr>
        <w:pStyle w:val="Verzeichnis1"/>
        <w:tabs>
          <w:tab w:val="right" w:leader="dot" w:pos="8726"/>
        </w:tabs>
        <w:rPr>
          <w:rFonts w:asciiTheme="minorHAnsi" w:eastAsiaTheme="minorEastAsia" w:hAnsiTheme="minorHAnsi" w:cstheme="minorBidi"/>
          <w:b w:val="0"/>
          <w:bCs w:val="0"/>
          <w:noProof/>
          <w:sz w:val="22"/>
          <w:szCs w:val="22"/>
        </w:rPr>
      </w:pPr>
      <w:hyperlink w:anchor="_Toc450123870" w:history="1">
        <w:r w:rsidR="00932F44" w:rsidRPr="00953AEC">
          <w:rPr>
            <w:rStyle w:val="Hyperlink"/>
            <w:noProof/>
          </w:rPr>
          <w:t>Anhang A – Verzeichnisse</w:t>
        </w:r>
        <w:r w:rsidR="00932F44">
          <w:rPr>
            <w:noProof/>
            <w:webHidden/>
          </w:rPr>
          <w:tab/>
        </w:r>
        <w:r w:rsidR="00932F44">
          <w:rPr>
            <w:noProof/>
            <w:webHidden/>
          </w:rPr>
          <w:fldChar w:fldCharType="begin"/>
        </w:r>
        <w:r w:rsidR="00932F44">
          <w:rPr>
            <w:noProof/>
            <w:webHidden/>
          </w:rPr>
          <w:instrText xml:space="preserve"> PAGEREF _Toc450123870 \h </w:instrText>
        </w:r>
        <w:r w:rsidR="00932F44">
          <w:rPr>
            <w:noProof/>
            <w:webHidden/>
          </w:rPr>
        </w:r>
        <w:r w:rsidR="00932F44">
          <w:rPr>
            <w:noProof/>
            <w:webHidden/>
          </w:rPr>
          <w:fldChar w:fldCharType="separate"/>
        </w:r>
        <w:r w:rsidR="004669AB">
          <w:rPr>
            <w:noProof/>
            <w:webHidden/>
          </w:rPr>
          <w:t>3</w:t>
        </w:r>
        <w:r w:rsidR="00932F44">
          <w:rPr>
            <w:noProof/>
            <w:webHidden/>
          </w:rPr>
          <w:fldChar w:fldCharType="end"/>
        </w:r>
      </w:hyperlink>
    </w:p>
    <w:p w:rsidR="00932F44" w:rsidRDefault="00A23A7A">
      <w:pPr>
        <w:pStyle w:val="Verzeichnis2"/>
        <w:tabs>
          <w:tab w:val="right" w:leader="dot" w:pos="8726"/>
        </w:tabs>
        <w:rPr>
          <w:rFonts w:asciiTheme="minorHAnsi" w:eastAsiaTheme="minorEastAsia" w:hAnsiTheme="minorHAnsi" w:cstheme="minorBidi"/>
          <w:b w:val="0"/>
          <w:iCs w:val="0"/>
          <w:noProof/>
          <w:szCs w:val="22"/>
        </w:rPr>
      </w:pPr>
      <w:hyperlink w:anchor="_Toc450123871" w:history="1">
        <w:r w:rsidR="00932F44" w:rsidRPr="00953AEC">
          <w:rPr>
            <w:rStyle w:val="Hyperlink"/>
            <w:noProof/>
          </w:rPr>
          <w:t>A1 – Abkürzungen</w:t>
        </w:r>
        <w:r w:rsidR="00932F44">
          <w:rPr>
            <w:noProof/>
            <w:webHidden/>
          </w:rPr>
          <w:tab/>
        </w:r>
        <w:r w:rsidR="00932F44">
          <w:rPr>
            <w:noProof/>
            <w:webHidden/>
          </w:rPr>
          <w:fldChar w:fldCharType="begin"/>
        </w:r>
        <w:r w:rsidR="00932F44">
          <w:rPr>
            <w:noProof/>
            <w:webHidden/>
          </w:rPr>
          <w:instrText xml:space="preserve"> PAGEREF _Toc450123871 \h </w:instrText>
        </w:r>
        <w:r w:rsidR="00932F44">
          <w:rPr>
            <w:noProof/>
            <w:webHidden/>
          </w:rPr>
        </w:r>
        <w:r w:rsidR="00932F44">
          <w:rPr>
            <w:noProof/>
            <w:webHidden/>
          </w:rPr>
          <w:fldChar w:fldCharType="separate"/>
        </w:r>
        <w:r w:rsidR="004669AB">
          <w:rPr>
            <w:noProof/>
            <w:webHidden/>
          </w:rPr>
          <w:t>3</w:t>
        </w:r>
        <w:r w:rsidR="00932F44">
          <w:rPr>
            <w:noProof/>
            <w:webHidden/>
          </w:rPr>
          <w:fldChar w:fldCharType="end"/>
        </w:r>
      </w:hyperlink>
    </w:p>
    <w:p w:rsidR="00932F44" w:rsidRDefault="00A23A7A">
      <w:pPr>
        <w:pStyle w:val="Verzeichnis2"/>
        <w:tabs>
          <w:tab w:val="right" w:leader="dot" w:pos="8726"/>
        </w:tabs>
        <w:rPr>
          <w:rFonts w:asciiTheme="minorHAnsi" w:eastAsiaTheme="minorEastAsia" w:hAnsiTheme="minorHAnsi" w:cstheme="minorBidi"/>
          <w:b w:val="0"/>
          <w:iCs w:val="0"/>
          <w:noProof/>
          <w:szCs w:val="22"/>
        </w:rPr>
      </w:pPr>
      <w:hyperlink w:anchor="_Toc450123872" w:history="1">
        <w:r w:rsidR="00932F44" w:rsidRPr="00953AEC">
          <w:rPr>
            <w:rStyle w:val="Hyperlink"/>
            <w:noProof/>
          </w:rPr>
          <w:t>A2 – Glossar</w:t>
        </w:r>
        <w:r w:rsidR="00932F44">
          <w:rPr>
            <w:noProof/>
            <w:webHidden/>
          </w:rPr>
          <w:tab/>
        </w:r>
        <w:r w:rsidR="00932F44">
          <w:rPr>
            <w:noProof/>
            <w:webHidden/>
          </w:rPr>
          <w:fldChar w:fldCharType="begin"/>
        </w:r>
        <w:r w:rsidR="00932F44">
          <w:rPr>
            <w:noProof/>
            <w:webHidden/>
          </w:rPr>
          <w:instrText xml:space="preserve"> PAGEREF _Toc450123872 \h </w:instrText>
        </w:r>
        <w:r w:rsidR="00932F44">
          <w:rPr>
            <w:noProof/>
            <w:webHidden/>
          </w:rPr>
        </w:r>
        <w:r w:rsidR="00932F44">
          <w:rPr>
            <w:noProof/>
            <w:webHidden/>
          </w:rPr>
          <w:fldChar w:fldCharType="separate"/>
        </w:r>
        <w:r w:rsidR="004669AB">
          <w:rPr>
            <w:noProof/>
            <w:webHidden/>
          </w:rPr>
          <w:t>3</w:t>
        </w:r>
        <w:r w:rsidR="00932F44">
          <w:rPr>
            <w:noProof/>
            <w:webHidden/>
          </w:rPr>
          <w:fldChar w:fldCharType="end"/>
        </w:r>
      </w:hyperlink>
    </w:p>
    <w:p w:rsidR="00932F44" w:rsidRDefault="00A23A7A">
      <w:pPr>
        <w:pStyle w:val="Verzeichnis2"/>
        <w:tabs>
          <w:tab w:val="right" w:leader="dot" w:pos="8726"/>
        </w:tabs>
        <w:rPr>
          <w:rFonts w:asciiTheme="minorHAnsi" w:eastAsiaTheme="minorEastAsia" w:hAnsiTheme="minorHAnsi" w:cstheme="minorBidi"/>
          <w:b w:val="0"/>
          <w:iCs w:val="0"/>
          <w:noProof/>
          <w:szCs w:val="22"/>
        </w:rPr>
      </w:pPr>
      <w:hyperlink w:anchor="_Toc450123873" w:history="1">
        <w:r w:rsidR="00932F44" w:rsidRPr="00953AEC">
          <w:rPr>
            <w:rStyle w:val="Hyperlink"/>
            <w:noProof/>
          </w:rPr>
          <w:t>A3 – Abbildungsverzeichnis</w:t>
        </w:r>
        <w:r w:rsidR="00932F44">
          <w:rPr>
            <w:noProof/>
            <w:webHidden/>
          </w:rPr>
          <w:tab/>
        </w:r>
        <w:r w:rsidR="00932F44">
          <w:rPr>
            <w:noProof/>
            <w:webHidden/>
          </w:rPr>
          <w:fldChar w:fldCharType="begin"/>
        </w:r>
        <w:r w:rsidR="00932F44">
          <w:rPr>
            <w:noProof/>
            <w:webHidden/>
          </w:rPr>
          <w:instrText xml:space="preserve"> PAGEREF _Toc450123873 \h </w:instrText>
        </w:r>
        <w:r w:rsidR="00932F44">
          <w:rPr>
            <w:noProof/>
            <w:webHidden/>
          </w:rPr>
        </w:r>
        <w:r w:rsidR="00932F44">
          <w:rPr>
            <w:noProof/>
            <w:webHidden/>
          </w:rPr>
          <w:fldChar w:fldCharType="separate"/>
        </w:r>
        <w:r w:rsidR="004669AB">
          <w:rPr>
            <w:noProof/>
            <w:webHidden/>
          </w:rPr>
          <w:t>3</w:t>
        </w:r>
        <w:r w:rsidR="00932F44">
          <w:rPr>
            <w:noProof/>
            <w:webHidden/>
          </w:rPr>
          <w:fldChar w:fldCharType="end"/>
        </w:r>
      </w:hyperlink>
    </w:p>
    <w:p w:rsidR="00932F44" w:rsidRDefault="00A23A7A">
      <w:pPr>
        <w:pStyle w:val="Verzeichnis2"/>
        <w:tabs>
          <w:tab w:val="right" w:leader="dot" w:pos="8726"/>
        </w:tabs>
        <w:rPr>
          <w:rFonts w:asciiTheme="minorHAnsi" w:eastAsiaTheme="minorEastAsia" w:hAnsiTheme="minorHAnsi" w:cstheme="minorBidi"/>
          <w:b w:val="0"/>
          <w:iCs w:val="0"/>
          <w:noProof/>
          <w:szCs w:val="22"/>
        </w:rPr>
      </w:pPr>
      <w:hyperlink w:anchor="_Toc450123874" w:history="1">
        <w:r w:rsidR="00932F44" w:rsidRPr="00953AEC">
          <w:rPr>
            <w:rStyle w:val="Hyperlink"/>
            <w:noProof/>
          </w:rPr>
          <w:t>A4 – Tabellenverzeichnis</w:t>
        </w:r>
        <w:r w:rsidR="00932F44">
          <w:rPr>
            <w:noProof/>
            <w:webHidden/>
          </w:rPr>
          <w:tab/>
        </w:r>
        <w:r w:rsidR="00932F44">
          <w:rPr>
            <w:noProof/>
            <w:webHidden/>
          </w:rPr>
          <w:fldChar w:fldCharType="begin"/>
        </w:r>
        <w:r w:rsidR="00932F44">
          <w:rPr>
            <w:noProof/>
            <w:webHidden/>
          </w:rPr>
          <w:instrText xml:space="preserve"> PAGEREF _Toc450123874 \h </w:instrText>
        </w:r>
        <w:r w:rsidR="00932F44">
          <w:rPr>
            <w:noProof/>
            <w:webHidden/>
          </w:rPr>
        </w:r>
        <w:r w:rsidR="00932F44">
          <w:rPr>
            <w:noProof/>
            <w:webHidden/>
          </w:rPr>
          <w:fldChar w:fldCharType="separate"/>
        </w:r>
        <w:r w:rsidR="004669AB">
          <w:rPr>
            <w:noProof/>
            <w:webHidden/>
          </w:rPr>
          <w:t>3</w:t>
        </w:r>
        <w:r w:rsidR="00932F44">
          <w:rPr>
            <w:noProof/>
            <w:webHidden/>
          </w:rPr>
          <w:fldChar w:fldCharType="end"/>
        </w:r>
      </w:hyperlink>
    </w:p>
    <w:p w:rsidR="00932F44" w:rsidRDefault="00A23A7A">
      <w:pPr>
        <w:pStyle w:val="Verzeichnis2"/>
        <w:tabs>
          <w:tab w:val="right" w:leader="dot" w:pos="8726"/>
        </w:tabs>
        <w:rPr>
          <w:rFonts w:asciiTheme="minorHAnsi" w:eastAsiaTheme="minorEastAsia" w:hAnsiTheme="minorHAnsi" w:cstheme="minorBidi"/>
          <w:b w:val="0"/>
          <w:iCs w:val="0"/>
          <w:noProof/>
          <w:szCs w:val="22"/>
        </w:rPr>
      </w:pPr>
      <w:hyperlink w:anchor="_Toc450123875" w:history="1">
        <w:r w:rsidR="00932F44" w:rsidRPr="00953AEC">
          <w:rPr>
            <w:rStyle w:val="Hyperlink"/>
            <w:noProof/>
          </w:rPr>
          <w:t>A5 – Referenzierte Dokumente</w:t>
        </w:r>
        <w:r w:rsidR="00932F44">
          <w:rPr>
            <w:noProof/>
            <w:webHidden/>
          </w:rPr>
          <w:tab/>
        </w:r>
        <w:r w:rsidR="00932F44">
          <w:rPr>
            <w:noProof/>
            <w:webHidden/>
          </w:rPr>
          <w:fldChar w:fldCharType="begin"/>
        </w:r>
        <w:r w:rsidR="00932F44">
          <w:rPr>
            <w:noProof/>
            <w:webHidden/>
          </w:rPr>
          <w:instrText xml:space="preserve"> PAGEREF _Toc450123875 \h </w:instrText>
        </w:r>
        <w:r w:rsidR="00932F44">
          <w:rPr>
            <w:noProof/>
            <w:webHidden/>
          </w:rPr>
        </w:r>
        <w:r w:rsidR="00932F44">
          <w:rPr>
            <w:noProof/>
            <w:webHidden/>
          </w:rPr>
          <w:fldChar w:fldCharType="separate"/>
        </w:r>
        <w:r w:rsidR="004669AB">
          <w:rPr>
            <w:noProof/>
            <w:webHidden/>
          </w:rPr>
          <w:t>3</w:t>
        </w:r>
        <w:r w:rsidR="00932F44">
          <w:rPr>
            <w:noProof/>
            <w:webHidden/>
          </w:rPr>
          <w:fldChar w:fldCharType="end"/>
        </w:r>
      </w:hyperlink>
    </w:p>
    <w:p w:rsidR="00932F44" w:rsidRDefault="00A23A7A">
      <w:pPr>
        <w:pStyle w:val="Verzeichnis3"/>
        <w:tabs>
          <w:tab w:val="right" w:leader="dot" w:pos="8726"/>
        </w:tabs>
        <w:rPr>
          <w:rFonts w:asciiTheme="minorHAnsi" w:eastAsiaTheme="minorEastAsia" w:hAnsiTheme="minorHAnsi" w:cstheme="minorBidi"/>
          <w:noProof/>
          <w:szCs w:val="22"/>
        </w:rPr>
      </w:pPr>
      <w:hyperlink w:anchor="_Toc450123876" w:history="1">
        <w:r w:rsidR="00932F44" w:rsidRPr="00953AEC">
          <w:rPr>
            <w:rStyle w:val="Hyperlink"/>
            <w:noProof/>
          </w:rPr>
          <w:t>A5.1 – Dokumente der gematik</w:t>
        </w:r>
        <w:r w:rsidR="00932F44">
          <w:rPr>
            <w:noProof/>
            <w:webHidden/>
          </w:rPr>
          <w:tab/>
        </w:r>
        <w:r w:rsidR="00932F44">
          <w:rPr>
            <w:noProof/>
            <w:webHidden/>
          </w:rPr>
          <w:fldChar w:fldCharType="begin"/>
        </w:r>
        <w:r w:rsidR="00932F44">
          <w:rPr>
            <w:noProof/>
            <w:webHidden/>
          </w:rPr>
          <w:instrText xml:space="preserve"> PAGEREF _Toc450123876 \h </w:instrText>
        </w:r>
        <w:r w:rsidR="00932F44">
          <w:rPr>
            <w:noProof/>
            <w:webHidden/>
          </w:rPr>
        </w:r>
        <w:r w:rsidR="00932F44">
          <w:rPr>
            <w:noProof/>
            <w:webHidden/>
          </w:rPr>
          <w:fldChar w:fldCharType="separate"/>
        </w:r>
        <w:r w:rsidR="004669AB">
          <w:rPr>
            <w:noProof/>
            <w:webHidden/>
          </w:rPr>
          <w:t>3</w:t>
        </w:r>
        <w:r w:rsidR="00932F44">
          <w:rPr>
            <w:noProof/>
            <w:webHidden/>
          </w:rPr>
          <w:fldChar w:fldCharType="end"/>
        </w:r>
      </w:hyperlink>
    </w:p>
    <w:p w:rsidR="00932F44" w:rsidRDefault="00A23A7A">
      <w:pPr>
        <w:pStyle w:val="Verzeichnis3"/>
        <w:tabs>
          <w:tab w:val="right" w:leader="dot" w:pos="8726"/>
        </w:tabs>
        <w:rPr>
          <w:rFonts w:asciiTheme="minorHAnsi" w:eastAsiaTheme="minorEastAsia" w:hAnsiTheme="minorHAnsi" w:cstheme="minorBidi"/>
          <w:noProof/>
          <w:szCs w:val="22"/>
        </w:rPr>
      </w:pPr>
      <w:hyperlink w:anchor="_Toc450123877" w:history="1">
        <w:r w:rsidR="00932F44" w:rsidRPr="00953AEC">
          <w:rPr>
            <w:rStyle w:val="Hyperlink"/>
            <w:noProof/>
          </w:rPr>
          <w:t>A5.2 – Weitere Dokumente</w:t>
        </w:r>
        <w:r w:rsidR="00932F44">
          <w:rPr>
            <w:noProof/>
            <w:webHidden/>
          </w:rPr>
          <w:tab/>
        </w:r>
        <w:r w:rsidR="00932F44">
          <w:rPr>
            <w:noProof/>
            <w:webHidden/>
          </w:rPr>
          <w:fldChar w:fldCharType="begin"/>
        </w:r>
        <w:r w:rsidR="00932F44">
          <w:rPr>
            <w:noProof/>
            <w:webHidden/>
          </w:rPr>
          <w:instrText xml:space="preserve"> PAGEREF _Toc450123877 \h </w:instrText>
        </w:r>
        <w:r w:rsidR="00932F44">
          <w:rPr>
            <w:noProof/>
            <w:webHidden/>
          </w:rPr>
        </w:r>
        <w:r w:rsidR="00932F44">
          <w:rPr>
            <w:noProof/>
            <w:webHidden/>
          </w:rPr>
          <w:fldChar w:fldCharType="separate"/>
        </w:r>
        <w:r w:rsidR="004669AB">
          <w:rPr>
            <w:noProof/>
            <w:webHidden/>
          </w:rPr>
          <w:t>3</w:t>
        </w:r>
        <w:r w:rsidR="00932F44">
          <w:rPr>
            <w:noProof/>
            <w:webHidden/>
          </w:rPr>
          <w:fldChar w:fldCharType="end"/>
        </w:r>
      </w:hyperlink>
    </w:p>
    <w:p w:rsidR="00932F44" w:rsidRDefault="00A23A7A">
      <w:pPr>
        <w:pStyle w:val="Verzeichnis2"/>
        <w:tabs>
          <w:tab w:val="right" w:leader="dot" w:pos="8726"/>
        </w:tabs>
        <w:rPr>
          <w:rFonts w:asciiTheme="minorHAnsi" w:eastAsiaTheme="minorEastAsia" w:hAnsiTheme="minorHAnsi" w:cstheme="minorBidi"/>
          <w:b w:val="0"/>
          <w:iCs w:val="0"/>
          <w:noProof/>
          <w:szCs w:val="22"/>
        </w:rPr>
      </w:pPr>
      <w:hyperlink w:anchor="_Toc450123878" w:history="1">
        <w:r w:rsidR="00932F44" w:rsidRPr="00953AEC">
          <w:rPr>
            <w:rStyle w:val="Hyperlink"/>
            <w:noProof/>
          </w:rPr>
          <w:t>A6 – Verzeichnis der verwendeten Operationen und Interfaces</w:t>
        </w:r>
        <w:r w:rsidR="00932F44">
          <w:rPr>
            <w:noProof/>
            <w:webHidden/>
          </w:rPr>
          <w:tab/>
        </w:r>
        <w:r w:rsidR="00932F44">
          <w:rPr>
            <w:noProof/>
            <w:webHidden/>
          </w:rPr>
          <w:fldChar w:fldCharType="begin"/>
        </w:r>
        <w:r w:rsidR="00932F44">
          <w:rPr>
            <w:noProof/>
            <w:webHidden/>
          </w:rPr>
          <w:instrText xml:space="preserve"> PAGEREF _Toc450123878 \h </w:instrText>
        </w:r>
        <w:r w:rsidR="00932F44">
          <w:rPr>
            <w:noProof/>
            <w:webHidden/>
          </w:rPr>
        </w:r>
        <w:r w:rsidR="00932F44">
          <w:rPr>
            <w:noProof/>
            <w:webHidden/>
          </w:rPr>
          <w:fldChar w:fldCharType="separate"/>
        </w:r>
        <w:r w:rsidR="004669AB">
          <w:rPr>
            <w:noProof/>
            <w:webHidden/>
          </w:rPr>
          <w:t>3</w:t>
        </w:r>
        <w:r w:rsidR="00932F44">
          <w:rPr>
            <w:noProof/>
            <w:webHidden/>
          </w:rPr>
          <w:fldChar w:fldCharType="end"/>
        </w:r>
      </w:hyperlink>
    </w:p>
    <w:p w:rsidR="00932F44" w:rsidRDefault="00A23A7A">
      <w:pPr>
        <w:pStyle w:val="Verzeichnis2"/>
        <w:tabs>
          <w:tab w:val="right" w:leader="dot" w:pos="8726"/>
        </w:tabs>
        <w:rPr>
          <w:rFonts w:asciiTheme="minorHAnsi" w:eastAsiaTheme="minorEastAsia" w:hAnsiTheme="minorHAnsi" w:cstheme="minorBidi"/>
          <w:b w:val="0"/>
          <w:iCs w:val="0"/>
          <w:noProof/>
          <w:szCs w:val="22"/>
        </w:rPr>
      </w:pPr>
      <w:hyperlink w:anchor="_Toc450123879" w:history="1">
        <w:r w:rsidR="00932F44" w:rsidRPr="00953AEC">
          <w:rPr>
            <w:rStyle w:val="Hyperlink"/>
            <w:noProof/>
          </w:rPr>
          <w:t>A7 – Klärungsbedarf</w:t>
        </w:r>
        <w:r w:rsidR="00932F44">
          <w:rPr>
            <w:noProof/>
            <w:webHidden/>
          </w:rPr>
          <w:tab/>
        </w:r>
        <w:r w:rsidR="00932F44">
          <w:rPr>
            <w:noProof/>
            <w:webHidden/>
          </w:rPr>
          <w:fldChar w:fldCharType="begin"/>
        </w:r>
        <w:r w:rsidR="00932F44">
          <w:rPr>
            <w:noProof/>
            <w:webHidden/>
          </w:rPr>
          <w:instrText xml:space="preserve"> PAGEREF _Toc450123879 \h </w:instrText>
        </w:r>
        <w:r w:rsidR="00932F44">
          <w:rPr>
            <w:noProof/>
            <w:webHidden/>
          </w:rPr>
        </w:r>
        <w:r w:rsidR="00932F44">
          <w:rPr>
            <w:noProof/>
            <w:webHidden/>
          </w:rPr>
          <w:fldChar w:fldCharType="separate"/>
        </w:r>
        <w:r w:rsidR="004669AB">
          <w:rPr>
            <w:noProof/>
            <w:webHidden/>
          </w:rPr>
          <w:t>3</w:t>
        </w:r>
        <w:r w:rsidR="00932F44">
          <w:rPr>
            <w:noProof/>
            <w:webHidden/>
          </w:rPr>
          <w:fldChar w:fldCharType="end"/>
        </w:r>
      </w:hyperlink>
    </w:p>
    <w:p w:rsidR="00932F44" w:rsidRDefault="00A23A7A">
      <w:pPr>
        <w:pStyle w:val="Verzeichnis2"/>
        <w:tabs>
          <w:tab w:val="right" w:leader="dot" w:pos="8726"/>
        </w:tabs>
        <w:rPr>
          <w:rFonts w:asciiTheme="minorHAnsi" w:eastAsiaTheme="minorEastAsia" w:hAnsiTheme="minorHAnsi" w:cstheme="minorBidi"/>
          <w:b w:val="0"/>
          <w:iCs w:val="0"/>
          <w:noProof/>
          <w:szCs w:val="22"/>
        </w:rPr>
      </w:pPr>
      <w:hyperlink w:anchor="_Toc450123880" w:history="1">
        <w:r w:rsidR="00932F44" w:rsidRPr="00953AEC">
          <w:rPr>
            <w:rStyle w:val="Hyperlink"/>
            <w:noProof/>
          </w:rPr>
          <w:t>A8 – Allgemeine Erläuterungen</w:t>
        </w:r>
        <w:r w:rsidR="00932F44">
          <w:rPr>
            <w:noProof/>
            <w:webHidden/>
          </w:rPr>
          <w:tab/>
        </w:r>
        <w:r w:rsidR="00932F44">
          <w:rPr>
            <w:noProof/>
            <w:webHidden/>
          </w:rPr>
          <w:fldChar w:fldCharType="begin"/>
        </w:r>
        <w:r w:rsidR="00932F44">
          <w:rPr>
            <w:noProof/>
            <w:webHidden/>
          </w:rPr>
          <w:instrText xml:space="preserve"> PAGEREF _Toc450123880 \h </w:instrText>
        </w:r>
        <w:r w:rsidR="00932F44">
          <w:rPr>
            <w:noProof/>
            <w:webHidden/>
          </w:rPr>
        </w:r>
        <w:r w:rsidR="00932F44">
          <w:rPr>
            <w:noProof/>
            <w:webHidden/>
          </w:rPr>
          <w:fldChar w:fldCharType="separate"/>
        </w:r>
        <w:r w:rsidR="004669AB">
          <w:rPr>
            <w:noProof/>
            <w:webHidden/>
          </w:rPr>
          <w:t>3</w:t>
        </w:r>
        <w:r w:rsidR="00932F44">
          <w:rPr>
            <w:noProof/>
            <w:webHidden/>
          </w:rPr>
          <w:fldChar w:fldCharType="end"/>
        </w:r>
      </w:hyperlink>
    </w:p>
    <w:p w:rsidR="00CA7B46" w:rsidRPr="0095746E" w:rsidRDefault="00687D4E" w:rsidP="00F26CEC">
      <w:pPr>
        <w:rPr>
          <w:rFonts w:cs="Arial"/>
        </w:rPr>
      </w:pPr>
      <w:r w:rsidRPr="0095746E">
        <w:rPr>
          <w:rFonts w:cs="Arial"/>
        </w:rPr>
        <w:fldChar w:fldCharType="end"/>
      </w:r>
    </w:p>
    <w:p w:rsidR="00CA7B46" w:rsidRPr="0095746E" w:rsidRDefault="00CA7B46" w:rsidP="00F26CEC">
      <w:pPr>
        <w:sectPr w:rsidR="00CA7B46" w:rsidRPr="0095746E" w:rsidSect="00FB5B44">
          <w:headerReference w:type="default" r:id="rId13"/>
          <w:pgSz w:w="11906" w:h="16838" w:code="9"/>
          <w:pgMar w:top="2104" w:right="1469" w:bottom="1701" w:left="1701" w:header="709" w:footer="344" w:gutter="0"/>
          <w:cols w:space="708"/>
          <w:docGrid w:linePitch="360"/>
        </w:sectPr>
      </w:pPr>
    </w:p>
    <w:p w:rsidR="0098496E" w:rsidRPr="008B4C32" w:rsidRDefault="00D34BC4" w:rsidP="000B7EA2">
      <w:pPr>
        <w:pStyle w:val="gem1"/>
      </w:pPr>
      <w:bookmarkStart w:id="14" w:name="_Toc450123862"/>
      <w:bookmarkStart w:id="15" w:name="_Toc59868036"/>
      <w:r w:rsidRPr="00D34BC4">
        <w:lastRenderedPageBreak/>
        <w:t>Einordnung d</w:t>
      </w:r>
      <w:r w:rsidRPr="008B4C32">
        <w:t>es Dokuments</w:t>
      </w:r>
      <w:bookmarkEnd w:id="14"/>
    </w:p>
    <w:p w:rsidR="0098496E" w:rsidRPr="008B4C32" w:rsidRDefault="0098496E" w:rsidP="000B7EA2">
      <w:pPr>
        <w:pStyle w:val="gem2"/>
      </w:pPr>
      <w:bookmarkStart w:id="16" w:name="_Toc126455649"/>
      <w:bookmarkStart w:id="17" w:name="_Toc126575048"/>
      <w:bookmarkStart w:id="18" w:name="_Toc126575291"/>
      <w:bookmarkStart w:id="19" w:name="_Toc175538628"/>
      <w:bookmarkStart w:id="20" w:name="_Toc175543299"/>
      <w:bookmarkStart w:id="21" w:name="_Toc175547560"/>
      <w:bookmarkStart w:id="22" w:name="_Toc450123863"/>
      <w:r w:rsidRPr="008B4C32">
        <w:t>Zielsetzung</w:t>
      </w:r>
      <w:bookmarkEnd w:id="16"/>
      <w:bookmarkEnd w:id="17"/>
      <w:bookmarkEnd w:id="18"/>
      <w:bookmarkEnd w:id="19"/>
      <w:bookmarkEnd w:id="20"/>
      <w:bookmarkEnd w:id="21"/>
      <w:bookmarkEnd w:id="22"/>
    </w:p>
    <w:p w:rsidR="00D34BC4" w:rsidRDefault="00D34BC4" w:rsidP="00D34BC4">
      <w:pPr>
        <w:pStyle w:val="gemHidden"/>
      </w:pPr>
      <w:bookmarkStart w:id="23" w:name="_Toc119221120"/>
      <w:bookmarkStart w:id="24" w:name="_Toc119221123"/>
      <w:bookmarkStart w:id="25" w:name="_Toc126455650"/>
      <w:bookmarkStart w:id="26" w:name="_Toc126575049"/>
      <w:bookmarkStart w:id="27" w:name="_Toc126575292"/>
      <w:bookmarkStart w:id="28" w:name="_Toc175538629"/>
      <w:bookmarkStart w:id="29" w:name="_Toc175543300"/>
      <w:bookmarkStart w:id="30" w:name="_Toc175547561"/>
      <w:bookmarkEnd w:id="23"/>
      <w:bookmarkEnd w:id="24"/>
      <w:r>
        <w:t>&lt;In Dokumenten der Ebene 2&gt;</w:t>
      </w:r>
    </w:p>
    <w:p w:rsidR="00D34BC4" w:rsidRDefault="00D34BC4" w:rsidP="00D34BC4">
      <w:pPr>
        <w:pStyle w:val="gemStandard"/>
      </w:pPr>
      <w:r>
        <w:t>Das Konzept &lt;„Titel“&gt; definiert die Anforderungen an &lt;Themenbereich&gt;. Diese Anforderungen werden in übergreifenden Spezifikationen und Produkttypspezifikationen verfeinert und ergänzt.</w:t>
      </w:r>
    </w:p>
    <w:p w:rsidR="00D34BC4" w:rsidRDefault="00D34BC4" w:rsidP="00D34BC4">
      <w:pPr>
        <w:pStyle w:val="gemHidden"/>
      </w:pPr>
      <w:r>
        <w:t>&lt;In Dokumenten der Ebene 3&gt;</w:t>
      </w:r>
    </w:p>
    <w:p w:rsidR="00D34BC4" w:rsidRDefault="00D34BC4" w:rsidP="00D34BC4">
      <w:pPr>
        <w:pStyle w:val="gemStandard"/>
      </w:pPr>
      <w:r>
        <w:t>Die vorliegende übergreifende Spezifikation definiert Anforderungen für den Themenbereich &lt;Themenbereich&gt;, die bei der Realisierung (bzw. dem Betrieb) von Produkttypen der TI zu beachten sind. Diese Anforderungen sind als übergreifende Regelungen relevant für Interoperabilität und Verfahrenssicherheit.</w:t>
      </w:r>
    </w:p>
    <w:p w:rsidR="00E34FD0" w:rsidRDefault="00E34FD0" w:rsidP="00D34BC4">
      <w:pPr>
        <w:pStyle w:val="gemStandard"/>
      </w:pPr>
    </w:p>
    <w:p w:rsidR="00D34BC4" w:rsidRDefault="00D34BC4" w:rsidP="00D34BC4">
      <w:pPr>
        <w:pStyle w:val="gemHidden"/>
      </w:pPr>
      <w:r>
        <w:t>&lt;Danach kurze fachliche Einordnung des Dokumentengegenstands</w:t>
      </w:r>
      <w:r w:rsidR="00E34FD0">
        <w:t>,</w:t>
      </w:r>
      <w:r>
        <w:t xml:space="preserve"> kann aus dem alten Kap. 1 abgeleitet werden&gt;</w:t>
      </w:r>
    </w:p>
    <w:p w:rsidR="0098496E" w:rsidRPr="008B4C32" w:rsidRDefault="0098496E" w:rsidP="0098496E">
      <w:pPr>
        <w:pStyle w:val="gem2"/>
      </w:pPr>
      <w:bookmarkStart w:id="31" w:name="_Ref318293625"/>
      <w:bookmarkStart w:id="32" w:name="_Toc450123864"/>
      <w:r w:rsidRPr="008B4C32">
        <w:t>Zielgruppe</w:t>
      </w:r>
      <w:bookmarkEnd w:id="25"/>
      <w:bookmarkEnd w:id="26"/>
      <w:bookmarkEnd w:id="27"/>
      <w:bookmarkEnd w:id="28"/>
      <w:bookmarkEnd w:id="29"/>
      <w:bookmarkEnd w:id="30"/>
      <w:bookmarkEnd w:id="31"/>
      <w:bookmarkEnd w:id="32"/>
    </w:p>
    <w:p w:rsidR="00B8381E" w:rsidRDefault="00B8381E" w:rsidP="00E34FD0">
      <w:pPr>
        <w:pStyle w:val="gemStandard"/>
      </w:pPr>
      <w:r>
        <w:t>&lt;Wenn für alle 3 Lose (Konzepte, übergreifende Specs)&gt;</w:t>
      </w:r>
    </w:p>
    <w:p w:rsidR="00B8381E" w:rsidRDefault="00B8381E" w:rsidP="00B8381E">
      <w:pPr>
        <w:pStyle w:val="gemStandard"/>
      </w:pPr>
      <w:r>
        <w:t>Das Dokument ist maßgeblich für die Anbieter der Lose 1, 2 und 3 des Vorhabens „Erprobung Online-Rollout (Stufe 1)“</w:t>
      </w:r>
      <w:r w:rsidR="00C940D1" w:rsidRPr="00C940D1">
        <w:t xml:space="preserve"> </w:t>
      </w:r>
      <w:r w:rsidR="00C940D1">
        <w:t xml:space="preserve">&lt;nur </w:t>
      </w:r>
      <w:r w:rsidR="00C940D1" w:rsidRPr="00C940D1">
        <w:t xml:space="preserve">sofern </w:t>
      </w:r>
      <w:r w:rsidR="00C940D1">
        <w:t xml:space="preserve">das </w:t>
      </w:r>
      <w:r w:rsidR="00C940D1" w:rsidRPr="00C940D1">
        <w:t>Dokument für z. B Beistellungen von Komponenten (Kartenherausgeber) oder Fachdienste (wegen d</w:t>
      </w:r>
      <w:r w:rsidR="00C940D1">
        <w:t>er Schnittstellen) relevant ist</w:t>
      </w:r>
      <w:r w:rsidR="00C57880">
        <w:t>, wird folgende Klausel in den</w:t>
      </w:r>
      <w:r w:rsidR="00C940D1">
        <w:t xml:space="preserve"> Satz aufgenommen:&gt; </w:t>
      </w:r>
      <w:r w:rsidR="00C940D1" w:rsidRPr="00C940D1">
        <w:t>sowie für Hersteller und Anbieter von weiteren Produkte</w:t>
      </w:r>
      <w:r w:rsidR="00C940D1">
        <w:t>n zum Online-Rollout (Stufe 1)</w:t>
      </w:r>
      <w:r>
        <w:t>.</w:t>
      </w:r>
    </w:p>
    <w:p w:rsidR="00B8381E" w:rsidRDefault="00B8381E" w:rsidP="00E34FD0">
      <w:pPr>
        <w:pStyle w:val="gemStandard"/>
      </w:pPr>
      <w:r>
        <w:t>&lt;Andernfalls auf die Lose zuschneiden, also entweder &gt;</w:t>
      </w:r>
    </w:p>
    <w:p w:rsidR="00B8381E" w:rsidRDefault="00B8381E" w:rsidP="00B8381E">
      <w:pPr>
        <w:pStyle w:val="gemStandard"/>
      </w:pPr>
      <w:r>
        <w:t>Das Dokument ist maßgeblich für die Anbieter der Lose 1 und 2 des Vorhabens „Erprobung Online-Rollout (Stufe 1)“</w:t>
      </w:r>
      <w:r w:rsidR="00C940D1" w:rsidRPr="00C940D1">
        <w:t xml:space="preserve"> </w:t>
      </w:r>
      <w:r w:rsidR="00C940D1">
        <w:t xml:space="preserve">&lt;nur </w:t>
      </w:r>
      <w:r w:rsidR="00C940D1" w:rsidRPr="00C940D1">
        <w:t xml:space="preserve">sofern </w:t>
      </w:r>
      <w:r w:rsidR="00C940D1">
        <w:t xml:space="preserve">das </w:t>
      </w:r>
      <w:r w:rsidR="00C940D1" w:rsidRPr="00C940D1">
        <w:t>Dokument für z. B Beistellungen von Komponenten (Kartenherausgeber) oder Fachdienste (wegen d</w:t>
      </w:r>
      <w:r w:rsidR="00C940D1">
        <w:t>er Schnittstellen) relevant ist</w:t>
      </w:r>
      <w:r w:rsidR="00C57880">
        <w:t>, wird folgende Klausel in den</w:t>
      </w:r>
      <w:r w:rsidR="00C940D1">
        <w:t xml:space="preserve"> Satz aufgenommen:&gt; </w:t>
      </w:r>
      <w:r w:rsidR="00C940D1" w:rsidRPr="00C940D1">
        <w:t>sowie für Hersteller und Anbieter von weiteren Produkte</w:t>
      </w:r>
      <w:r w:rsidR="00C940D1">
        <w:t>n zum Online-Rollout (Stufe 1).</w:t>
      </w:r>
    </w:p>
    <w:p w:rsidR="00B8381E" w:rsidRDefault="00B8381E" w:rsidP="00E34FD0">
      <w:pPr>
        <w:pStyle w:val="gemStandard"/>
      </w:pPr>
      <w:r>
        <w:t>&lt;oder&gt;</w:t>
      </w:r>
    </w:p>
    <w:p w:rsidR="00B8381E" w:rsidRDefault="00B8381E" w:rsidP="00B8381E">
      <w:pPr>
        <w:pStyle w:val="gemStandard"/>
      </w:pPr>
      <w:r>
        <w:t>Das Dokument ist maßgeblich für die Anbieter von Los 3 des Vorhabens „Erprobung Online-Rollout (Stufe 1)“</w:t>
      </w:r>
      <w:r w:rsidR="00C940D1" w:rsidRPr="00C940D1">
        <w:t xml:space="preserve"> </w:t>
      </w:r>
      <w:r w:rsidR="00C940D1">
        <w:t xml:space="preserve">&lt;nur </w:t>
      </w:r>
      <w:r w:rsidR="00C940D1" w:rsidRPr="00C940D1">
        <w:t xml:space="preserve">sofern </w:t>
      </w:r>
      <w:r w:rsidR="00C940D1">
        <w:t xml:space="preserve">das </w:t>
      </w:r>
      <w:r w:rsidR="00C940D1" w:rsidRPr="00C940D1">
        <w:t>Dokument für z. B Beistellungen von Komponenten (Kartenherausgeber) oder Fachdienste (wegen d</w:t>
      </w:r>
      <w:r w:rsidR="00C940D1">
        <w:t>er Schnittstellen) relevant ist</w:t>
      </w:r>
      <w:r w:rsidR="00C57880">
        <w:t>, wird folgende Klausel in den</w:t>
      </w:r>
      <w:r w:rsidR="00C940D1">
        <w:t xml:space="preserve"> Satz aufgenommen:&gt; </w:t>
      </w:r>
      <w:r w:rsidR="00C940D1" w:rsidRPr="00C940D1">
        <w:t>sowie für Hersteller und Anbieter von weiteren Produkte</w:t>
      </w:r>
      <w:r w:rsidR="00C940D1">
        <w:t>n zum Online-Rollout (Stufe 1)</w:t>
      </w:r>
      <w:r>
        <w:t>.</w:t>
      </w:r>
    </w:p>
    <w:p w:rsidR="00E34FD0" w:rsidRDefault="00E34FD0" w:rsidP="00E34FD0">
      <w:pPr>
        <w:pStyle w:val="gemStandard"/>
      </w:pPr>
      <w:r>
        <w:t>&lt;oder, nur bei Dokumenten zum Sicherheitsmanagement der gematik:&gt;</w:t>
      </w:r>
    </w:p>
    <w:p w:rsidR="00E34FD0" w:rsidRDefault="00E34FD0" w:rsidP="00B8381E">
      <w:pPr>
        <w:pStyle w:val="gemStandard"/>
      </w:pPr>
      <w:r>
        <w:t>Das Dokument ist maßgeblicher Bestandteil des Organisationshandbuchs der gematik.</w:t>
      </w:r>
    </w:p>
    <w:p w:rsidR="00B8381E" w:rsidRDefault="00B8381E" w:rsidP="00B8381E">
      <w:pPr>
        <w:pStyle w:val="gemHidden"/>
      </w:pPr>
      <w:r>
        <w:lastRenderedPageBreak/>
        <w:t>&lt;Hinweis: Der Hinweis auf die Geltung für Autoren von Spezifikationen ist obsolet! Diese Gültigkeit ist z.B. bereits im Projektauftrag aber auch in der Methodik der gematik verankert.&gt;</w:t>
      </w:r>
    </w:p>
    <w:p w:rsidR="0098496E" w:rsidRPr="008B4C32" w:rsidRDefault="0098496E" w:rsidP="0098496E">
      <w:pPr>
        <w:pStyle w:val="gem2"/>
      </w:pPr>
      <w:bookmarkStart w:id="33" w:name="_Toc126455651"/>
      <w:bookmarkStart w:id="34" w:name="_Toc126575050"/>
      <w:bookmarkStart w:id="35" w:name="_Toc126575293"/>
      <w:bookmarkStart w:id="36" w:name="_Toc175538630"/>
      <w:bookmarkStart w:id="37" w:name="_Toc175543301"/>
      <w:bookmarkStart w:id="38" w:name="_Toc175547562"/>
      <w:bookmarkStart w:id="39" w:name="_Toc450123865"/>
      <w:r w:rsidRPr="008B4C32">
        <w:t>Geltungsbereich</w:t>
      </w:r>
      <w:bookmarkEnd w:id="33"/>
      <w:bookmarkEnd w:id="34"/>
      <w:bookmarkEnd w:id="35"/>
      <w:bookmarkEnd w:id="36"/>
      <w:bookmarkEnd w:id="37"/>
      <w:bookmarkEnd w:id="38"/>
      <w:bookmarkEnd w:id="39"/>
    </w:p>
    <w:p w:rsidR="00B8381E" w:rsidRDefault="00B8381E" w:rsidP="00B8381E">
      <w:bookmarkStart w:id="40" w:name="_Toc126455652"/>
      <w:bookmarkStart w:id="41" w:name="_Toc126575051"/>
      <w:bookmarkStart w:id="42" w:name="_Toc126575294"/>
      <w:bookmarkStart w:id="43" w:name="_Toc175538631"/>
      <w:bookmarkStart w:id="44" w:name="_Toc175543302"/>
      <w:bookmarkStart w:id="45" w:name="_Toc175547563"/>
      <w:r w:rsidRPr="00B8381E">
        <w:t xml:space="preserve">Dieses Dokument enthält normative Festlegungen zur Telematikinfrastruktur des Deutschen Gesundheitswesens für </w:t>
      </w:r>
      <w:r w:rsidR="00E34FD0">
        <w:t>den</w:t>
      </w:r>
      <w:r w:rsidRPr="00B8381E">
        <w:t xml:space="preserve"> Online-Rollout (Stufe 1). Der Gültigkeitszeitraum der vorliegenden Version und deren Anwendung in Zulassungs- oder Abnahmeverfahren wird durch die gematik GmbH in gesonderten Do­kumenten (z.B. Dokumentenlandkarte, Produkttypsteckbri</w:t>
      </w:r>
      <w:r>
        <w:t>ef, Leistungsbeschreibung) fest</w:t>
      </w:r>
      <w:r w:rsidRPr="00B8381E">
        <w:t>gelegt und bekannt gegeben.</w:t>
      </w:r>
    </w:p>
    <w:p w:rsidR="00B8381E" w:rsidRPr="00B8381E" w:rsidRDefault="00B8381E" w:rsidP="00B8381E">
      <w:pPr>
        <w:pStyle w:val="gemHidden"/>
      </w:pPr>
      <w:r>
        <w:t>&lt;N</w:t>
      </w:r>
      <w:r w:rsidRPr="00B8381E">
        <w:t>ur in technischen KPT und Specs</w:t>
      </w:r>
      <w:r>
        <w:t>:</w:t>
      </w:r>
      <w:r w:rsidRPr="00B8381E">
        <w:t>&gt;</w:t>
      </w:r>
    </w:p>
    <w:p w:rsidR="003900CE" w:rsidRPr="00B957E2" w:rsidRDefault="003900CE" w:rsidP="003900CE">
      <w:pPr>
        <w:pStyle w:val="gemStandard"/>
        <w:keepNext/>
        <w:rPr>
          <w:b/>
          <w:szCs w:val="22"/>
        </w:rPr>
      </w:pPr>
      <w:r w:rsidRPr="00B957E2">
        <w:rPr>
          <w:b/>
          <w:szCs w:val="22"/>
        </w:rPr>
        <w:t>Wichtiger Schutzrechts-/Patentrechtshinweis</w:t>
      </w:r>
    </w:p>
    <w:p w:rsidR="003900CE" w:rsidRPr="00EE667D" w:rsidRDefault="003900CE" w:rsidP="003900CE">
      <w:pPr>
        <w:pStyle w:val="gemAnmerkung"/>
        <w:keepNext/>
        <w:rPr>
          <w:szCs w:val="22"/>
        </w:rPr>
      </w:pPr>
      <w:r w:rsidRPr="000201C5">
        <w:t>Die nachfolgende Spezifikation ist von der gematik allein unter technischen Gesichtspunkten erstellt worden. Im Einzelfall kann nicht ausgeschlossen werden, dass die Implementierung der Spezifikation in technische Schutzrechte Dritter eingreift. Es ist allein Sache des Anbieters oder Herstellers, durch geeignete Maßnahmen dafür Sorge zu tragen, dass von ihm aufgrund der Spezifikation angebotene Produkte und/oder Leistungen nicht gegen Schutzrechte Dritter verstoßen und sich ggf. die erforderlichen Erlaubnisse/Lizenzen von den betroffenen Schutzrechtsinhabern einzuholen. Die gematik GmbH übernimmt insofern keinerlei Gewährleistungen.</w:t>
      </w:r>
    </w:p>
    <w:p w:rsidR="0098496E" w:rsidRPr="008B4C32" w:rsidRDefault="0098496E" w:rsidP="0098496E">
      <w:pPr>
        <w:pStyle w:val="gem2"/>
      </w:pPr>
      <w:bookmarkStart w:id="46" w:name="_Toc126455653"/>
      <w:bookmarkStart w:id="47" w:name="_Toc126575052"/>
      <w:bookmarkStart w:id="48" w:name="_Toc126575295"/>
      <w:bookmarkStart w:id="49" w:name="_Toc175538632"/>
      <w:bookmarkStart w:id="50" w:name="_Toc175543303"/>
      <w:bookmarkStart w:id="51" w:name="_Toc175547564"/>
      <w:bookmarkStart w:id="52" w:name="_Toc450123866"/>
      <w:bookmarkEnd w:id="40"/>
      <w:bookmarkEnd w:id="41"/>
      <w:bookmarkEnd w:id="42"/>
      <w:bookmarkEnd w:id="43"/>
      <w:bookmarkEnd w:id="44"/>
      <w:bookmarkEnd w:id="45"/>
      <w:r w:rsidRPr="008B4C32">
        <w:t>Abgrenzung</w:t>
      </w:r>
      <w:bookmarkEnd w:id="46"/>
      <w:bookmarkEnd w:id="47"/>
      <w:bookmarkEnd w:id="48"/>
      <w:bookmarkEnd w:id="49"/>
      <w:bookmarkEnd w:id="50"/>
      <w:bookmarkEnd w:id="51"/>
      <w:r w:rsidR="00B8381E" w:rsidRPr="008B4C32">
        <w:t>en</w:t>
      </w:r>
      <w:bookmarkEnd w:id="52"/>
    </w:p>
    <w:p w:rsidR="00B8381E" w:rsidRDefault="00B8381E" w:rsidP="00B8381E">
      <w:pPr>
        <w:pStyle w:val="gemHidden"/>
      </w:pPr>
      <w:bookmarkStart w:id="53" w:name="_Toc126575053"/>
      <w:bookmarkStart w:id="54" w:name="_Toc126575296"/>
      <w:bookmarkStart w:id="55" w:name="_Toc175538633"/>
      <w:bookmarkStart w:id="56" w:name="_Toc175543304"/>
      <w:bookmarkStart w:id="57" w:name="_Toc175547565"/>
      <w:r>
        <w:t xml:space="preserve">&lt;Sofern erforderlich, sind Abgrenzungen zu anderen Spezifikationen/Konzepten oder im Kontext derzeit nicht relevanten Themen vorzunehmen&gt; </w:t>
      </w:r>
    </w:p>
    <w:p w:rsidR="00B8381E" w:rsidRDefault="00B8381E" w:rsidP="00B8381E">
      <w:pPr>
        <w:pStyle w:val="gemStandard"/>
      </w:pPr>
      <w:r>
        <w:t>Nicht Bestandteil des vorliegenden Dokumentes sind die Festlegungen zum Themenbereich</w:t>
      </w:r>
    </w:p>
    <w:p w:rsidR="00B8381E" w:rsidRDefault="00B8381E" w:rsidP="00B8381E">
      <w:pPr>
        <w:pStyle w:val="gemStandard"/>
      </w:pPr>
      <w:r>
        <w:t>&lt;usw.&gt;</w:t>
      </w:r>
    </w:p>
    <w:p w:rsidR="00B8381E" w:rsidRDefault="00B8381E" w:rsidP="00E34FD0">
      <w:pPr>
        <w:pStyle w:val="gemStandard"/>
      </w:pPr>
      <w:r>
        <w:t>&lt;Andernfalls entfällt dieser Absatz mit dem Hinweis:&gt;</w:t>
      </w:r>
    </w:p>
    <w:p w:rsidR="00B8381E" w:rsidRDefault="00B8381E" w:rsidP="00B8381E">
      <w:pPr>
        <w:pStyle w:val="gemStandard"/>
      </w:pPr>
      <w:r>
        <w:t>Es ist keine Abgrenzung gegenüber anderen Spezifikationen/Konzepten oder im Kontext derzeit nicht relevanten Themen erforderlich.</w:t>
      </w:r>
    </w:p>
    <w:p w:rsidR="001705FD" w:rsidRPr="008B4C32" w:rsidRDefault="001705FD" w:rsidP="001705FD">
      <w:pPr>
        <w:pStyle w:val="gem2"/>
      </w:pPr>
      <w:bookmarkStart w:id="58" w:name="_Toc450123867"/>
      <w:r w:rsidRPr="008B4C32">
        <w:t>Methodik</w:t>
      </w:r>
      <w:bookmarkEnd w:id="58"/>
    </w:p>
    <w:p w:rsidR="00F91511" w:rsidRDefault="00F91511" w:rsidP="00F91511">
      <w:pPr>
        <w:pStyle w:val="gemStandard"/>
      </w:pPr>
      <w:bookmarkStart w:id="59" w:name="_Toc244580815"/>
      <w:r>
        <w:t xml:space="preserve">Anforderungen als Ausdruck normativer Festlegungen werden durch eine eindeutige ID in eckigen Klammern sowie die dem RFC 2119 [RFC2119] entsprechenden, in Großbuchstaben geschriebenen deutschen Schlüsselworte MUSS, DARF NICHT, SOLL, SOLL NICHT, KANN gekennzeichnet. </w:t>
      </w:r>
    </w:p>
    <w:p w:rsidR="00F91511" w:rsidRDefault="00F91511" w:rsidP="00F91511">
      <w:pPr>
        <w:pStyle w:val="gemStandard"/>
      </w:pPr>
      <w:r>
        <w:t>&lt;Sofern die neue Nomenklatur der Afos verwendet wurde, zusätzlich:&gt;</w:t>
      </w:r>
    </w:p>
    <w:p w:rsidR="00F91511" w:rsidRPr="00F91511" w:rsidRDefault="00F91511" w:rsidP="00F91511">
      <w:r w:rsidRPr="00F91511">
        <w:t>Sie werden im Dokument wie folgt dargestellt:</w:t>
      </w:r>
    </w:p>
    <w:p w:rsidR="00F91511" w:rsidRDefault="00F91511" w:rsidP="00F91511">
      <w:pPr>
        <w:pStyle w:val="gemStandard"/>
        <w:tabs>
          <w:tab w:val="left" w:pos="567"/>
        </w:tabs>
        <w:ind w:left="567" w:hanging="567"/>
        <w:rPr>
          <w:b/>
        </w:rPr>
      </w:pPr>
      <w:r>
        <w:rPr>
          <w:b/>
        </w:rPr>
        <w:sym w:font="Wingdings" w:char="F0D6"/>
      </w:r>
      <w:r>
        <w:rPr>
          <w:b/>
        </w:rPr>
        <w:tab/>
        <w:t>gemxxxxxx_AFO_0000 &lt;Titel der Afo&gt;</w:t>
      </w:r>
    </w:p>
    <w:p w:rsidR="00F91511" w:rsidRDefault="00F91511" w:rsidP="00F91511">
      <w:pPr>
        <w:pStyle w:val="gemEinzug"/>
        <w:jc w:val="left"/>
        <w:rPr>
          <w:b/>
        </w:rPr>
      </w:pPr>
      <w:r>
        <w:t>Text / Beschreibung</w:t>
      </w:r>
      <w:r>
        <w:rPr>
          <w:b/>
        </w:rPr>
        <w:sym w:font="Wingdings" w:char="F0D5"/>
      </w:r>
    </w:p>
    <w:p w:rsidR="004F7855" w:rsidRDefault="004F7855" w:rsidP="004F7855">
      <w:pPr>
        <w:pStyle w:val="gemStandard"/>
      </w:pPr>
      <w:r>
        <w:t>Dabei umfasst die Anforderung sämtliche innerhalb der Textmarken angeführten Inhalte.</w:t>
      </w:r>
    </w:p>
    <w:p w:rsidR="004F7855" w:rsidRPr="004F7855" w:rsidRDefault="004F7855" w:rsidP="004F7855">
      <w:pPr>
        <w:pStyle w:val="gemHidden"/>
      </w:pPr>
      <w:r w:rsidRPr="004F7855">
        <w:t>&lt;Weitere Methodik-Hinweise (z.B. auf UML als Modellierungsform) sind nicht erforderlich.&gt;</w:t>
      </w:r>
    </w:p>
    <w:p w:rsidR="001705FD" w:rsidRPr="008B4C32" w:rsidRDefault="001705FD" w:rsidP="005067D4">
      <w:pPr>
        <w:pStyle w:val="GEM3"/>
      </w:pPr>
      <w:bookmarkStart w:id="60" w:name="_Toc450123868"/>
      <w:r w:rsidRPr="008B4C32">
        <w:t>Hinweis auf offene Punkte</w:t>
      </w:r>
      <w:bookmarkEnd w:id="60"/>
      <w:r w:rsidRPr="008B4C32">
        <w:t xml:space="preserve"> </w:t>
      </w:r>
      <w:r w:rsidR="000A7280" w:rsidRPr="00A12C10">
        <w:rPr>
          <w:rFonts w:cs="Times New Roman"/>
          <w:b w:val="0"/>
          <w:bCs w:val="0"/>
          <w:i/>
          <w:vanish/>
          <w:color w:val="0000FF"/>
          <w:sz w:val="20"/>
        </w:rPr>
        <w:t>&lt;</w:t>
      </w:r>
      <w:r w:rsidRPr="00A12C10">
        <w:rPr>
          <w:rFonts w:cs="Times New Roman"/>
          <w:b w:val="0"/>
          <w:bCs w:val="0"/>
          <w:i/>
          <w:vanish/>
          <w:color w:val="0000FF"/>
          <w:sz w:val="20"/>
        </w:rPr>
        <w:t>&lt;optional</w:t>
      </w:r>
      <w:r w:rsidR="000A7280" w:rsidRPr="00A12C10">
        <w:rPr>
          <w:rFonts w:cs="Times New Roman"/>
          <w:b w:val="0"/>
          <w:bCs w:val="0"/>
          <w:i/>
          <w:vanish/>
          <w:color w:val="0000FF"/>
          <w:sz w:val="20"/>
        </w:rPr>
        <w:t>, nur bis einschl</w:t>
      </w:r>
      <w:r w:rsidR="0098588B" w:rsidRPr="00A12C10">
        <w:rPr>
          <w:rFonts w:cs="Times New Roman"/>
          <w:b w:val="0"/>
          <w:bCs w:val="0"/>
          <w:i/>
          <w:vanish/>
          <w:color w:val="0000FF"/>
          <w:sz w:val="20"/>
        </w:rPr>
        <w:t>.</w:t>
      </w:r>
      <w:r w:rsidR="000A7280" w:rsidRPr="00A12C10">
        <w:rPr>
          <w:rFonts w:cs="Times New Roman"/>
          <w:b w:val="0"/>
          <w:bCs w:val="0"/>
          <w:i/>
          <w:vanish/>
          <w:color w:val="0000FF"/>
          <w:sz w:val="20"/>
        </w:rPr>
        <w:t xml:space="preserve"> Abstimmphase </w:t>
      </w:r>
      <w:r w:rsidRPr="00A12C10">
        <w:rPr>
          <w:rFonts w:cs="Times New Roman"/>
          <w:b w:val="0"/>
          <w:bCs w:val="0"/>
          <w:i/>
          <w:vanish/>
          <w:color w:val="0000FF"/>
          <w:sz w:val="20"/>
        </w:rPr>
        <w:t>&gt;</w:t>
      </w:r>
      <w:bookmarkEnd w:id="59"/>
      <w:r w:rsidR="000A7280" w:rsidRPr="00A12C10">
        <w:rPr>
          <w:rFonts w:cs="Times New Roman"/>
          <w:b w:val="0"/>
          <w:bCs w:val="0"/>
          <w:i/>
          <w:vanish/>
          <w:color w:val="0000FF"/>
          <w:sz w:val="20"/>
        </w:rPr>
        <w:t>&gt;</w:t>
      </w:r>
    </w:p>
    <w:p w:rsidR="001705FD" w:rsidRPr="00262F15" w:rsidRDefault="001705FD" w:rsidP="001705FD">
      <w:pPr>
        <w:pStyle w:val="TBD"/>
      </w:pPr>
      <w:r w:rsidRPr="00262F15">
        <w:t>Das Kapitel wird in einer späteren Version des Dokumentes ergänzt.</w:t>
      </w:r>
    </w:p>
    <w:p w:rsidR="00B51CB6" w:rsidRPr="00EE667D" w:rsidRDefault="00B51CB6" w:rsidP="001705FD">
      <w:pPr>
        <w:pStyle w:val="gemtab11ptAbstand"/>
        <w:rPr>
          <w:b/>
          <w:szCs w:val="22"/>
        </w:rPr>
      </w:pPr>
      <w:bookmarkStart w:id="61" w:name="_Toc121813397"/>
      <w:bookmarkStart w:id="62" w:name="_Toc126575054"/>
      <w:bookmarkStart w:id="63" w:name="_Toc126575297"/>
      <w:bookmarkStart w:id="64" w:name="_Toc175538634"/>
      <w:bookmarkStart w:id="65" w:name="_Toc175543305"/>
      <w:bookmarkStart w:id="66" w:name="_Toc175547566"/>
      <w:bookmarkStart w:id="67" w:name="_Toc59868037"/>
      <w:bookmarkEnd w:id="15"/>
      <w:bookmarkEnd w:id="53"/>
      <w:bookmarkEnd w:id="54"/>
      <w:bookmarkEnd w:id="55"/>
      <w:bookmarkEnd w:id="56"/>
      <w:bookmarkEnd w:id="57"/>
    </w:p>
    <w:p w:rsidR="008E2246" w:rsidRPr="008B4C32" w:rsidRDefault="00DF2B98" w:rsidP="008E2246">
      <w:pPr>
        <w:pStyle w:val="gem1"/>
      </w:pPr>
      <w:bookmarkStart w:id="68" w:name="_Toc450123869"/>
      <w:bookmarkEnd w:id="61"/>
      <w:bookmarkEnd w:id="62"/>
      <w:bookmarkEnd w:id="63"/>
      <w:bookmarkEnd w:id="64"/>
      <w:bookmarkEnd w:id="65"/>
      <w:bookmarkEnd w:id="66"/>
      <w:r w:rsidRPr="008B4C32">
        <w:lastRenderedPageBreak/>
        <w:t>&lt;Inhaltskapitel&gt;</w:t>
      </w:r>
      <w:bookmarkEnd w:id="68"/>
    </w:p>
    <w:p w:rsidR="00C27926" w:rsidRPr="00530429" w:rsidRDefault="00C27926" w:rsidP="00C27926">
      <w:pPr>
        <w:pStyle w:val="gemHidden"/>
      </w:pPr>
      <w:r w:rsidRPr="00530429">
        <w:t>&lt;&lt;</w:t>
      </w:r>
      <w:r w:rsidR="00DF2B98">
        <w:t>Hier folgt das erste Kapitel mit eigentlichen Inhalten</w:t>
      </w:r>
      <w:r w:rsidRPr="00530429">
        <w:t>&gt;&gt;</w:t>
      </w:r>
    </w:p>
    <w:p w:rsidR="0098496E" w:rsidRPr="008B4C32" w:rsidRDefault="0098496E" w:rsidP="0098496E">
      <w:pPr>
        <w:pStyle w:val="gemnonum1"/>
      </w:pPr>
      <w:bookmarkStart w:id="69" w:name="_Toc126455659"/>
      <w:bookmarkStart w:id="70" w:name="_Toc126575084"/>
      <w:bookmarkStart w:id="71" w:name="_Toc126575344"/>
      <w:bookmarkStart w:id="72" w:name="_Toc175538681"/>
      <w:bookmarkStart w:id="73" w:name="_Toc175543335"/>
      <w:bookmarkStart w:id="74" w:name="_Toc175547595"/>
      <w:bookmarkStart w:id="75" w:name="_Toc450123870"/>
      <w:bookmarkEnd w:id="67"/>
      <w:r w:rsidRPr="008B4C32">
        <w:lastRenderedPageBreak/>
        <w:t xml:space="preserve">Anhang </w:t>
      </w:r>
      <w:bookmarkEnd w:id="69"/>
      <w:bookmarkEnd w:id="70"/>
      <w:bookmarkEnd w:id="71"/>
      <w:bookmarkEnd w:id="72"/>
      <w:bookmarkEnd w:id="73"/>
      <w:bookmarkEnd w:id="74"/>
      <w:r w:rsidR="00DB7B23" w:rsidRPr="008B4C32">
        <w:t>A</w:t>
      </w:r>
      <w:r w:rsidR="00932F44">
        <w:t xml:space="preserve"> –</w:t>
      </w:r>
      <w:r w:rsidR="00AE6B8F" w:rsidRPr="008B4C32">
        <w:t xml:space="preserve"> Verzeichnisse</w:t>
      </w:r>
      <w:bookmarkEnd w:id="75"/>
    </w:p>
    <w:p w:rsidR="0098496E" w:rsidRPr="008B4C32" w:rsidRDefault="0098496E" w:rsidP="004861A6">
      <w:pPr>
        <w:pStyle w:val="gemnonum2"/>
      </w:pPr>
      <w:bookmarkStart w:id="76" w:name="ANFANG_ABKZG"/>
      <w:bookmarkStart w:id="77" w:name="ENDE_KAP3"/>
      <w:bookmarkStart w:id="78" w:name="_Toc434807561"/>
      <w:bookmarkStart w:id="79" w:name="_Toc434987729"/>
      <w:bookmarkStart w:id="80" w:name="_Toc436799862"/>
      <w:bookmarkStart w:id="81" w:name="_Toc520260033"/>
      <w:bookmarkStart w:id="82" w:name="_Toc126455660"/>
      <w:bookmarkStart w:id="83" w:name="_Toc126575085"/>
      <w:bookmarkStart w:id="84" w:name="_Toc126575345"/>
      <w:bookmarkStart w:id="85" w:name="_Toc175538682"/>
      <w:bookmarkStart w:id="86" w:name="_Toc175543336"/>
      <w:bookmarkStart w:id="87" w:name="_Toc175547596"/>
      <w:bookmarkStart w:id="88" w:name="_Toc450123871"/>
      <w:bookmarkEnd w:id="76"/>
      <w:bookmarkEnd w:id="77"/>
      <w:r w:rsidRPr="008B4C32">
        <w:t>A1 – Abkürzungen</w:t>
      </w:r>
      <w:bookmarkEnd w:id="78"/>
      <w:bookmarkEnd w:id="79"/>
      <w:bookmarkEnd w:id="80"/>
      <w:bookmarkEnd w:id="81"/>
      <w:bookmarkEnd w:id="82"/>
      <w:bookmarkEnd w:id="83"/>
      <w:bookmarkEnd w:id="84"/>
      <w:bookmarkEnd w:id="85"/>
      <w:bookmarkEnd w:id="86"/>
      <w:bookmarkEnd w:id="87"/>
      <w:bookmarkEnd w:id="8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7439"/>
      </w:tblGrid>
      <w:tr w:rsidR="0098496E" w:rsidRPr="00540031" w:rsidTr="00932F44">
        <w:trPr>
          <w:cantSplit/>
          <w:trHeight w:val="307"/>
          <w:tblHeader/>
        </w:trPr>
        <w:tc>
          <w:tcPr>
            <w:tcW w:w="1440" w:type="dxa"/>
            <w:shd w:val="clear" w:color="auto" w:fill="E0E0E0"/>
          </w:tcPr>
          <w:p w:rsidR="0098496E" w:rsidRPr="00540031" w:rsidRDefault="0098496E" w:rsidP="0098496E">
            <w:pPr>
              <w:pStyle w:val="gemtab11ptAbstand"/>
              <w:rPr>
                <w:b/>
                <w:sz w:val="20"/>
              </w:rPr>
            </w:pPr>
            <w:bookmarkStart w:id="89" w:name="ANFANG_DEFS"/>
            <w:bookmarkStart w:id="90" w:name="ENDE_ABKZG"/>
            <w:bookmarkStart w:id="91" w:name="_Toc434807562"/>
            <w:bookmarkStart w:id="92" w:name="_Toc434987730"/>
            <w:bookmarkStart w:id="93" w:name="_Toc436799863"/>
            <w:bookmarkStart w:id="94" w:name="_Toc520260034"/>
            <w:bookmarkEnd w:id="89"/>
            <w:bookmarkEnd w:id="90"/>
            <w:r w:rsidRPr="00540031">
              <w:rPr>
                <w:b/>
                <w:sz w:val="20"/>
              </w:rPr>
              <w:t>Kürzel</w:t>
            </w:r>
          </w:p>
        </w:tc>
        <w:tc>
          <w:tcPr>
            <w:tcW w:w="7439" w:type="dxa"/>
            <w:shd w:val="clear" w:color="auto" w:fill="E0E0E0"/>
          </w:tcPr>
          <w:p w:rsidR="0098496E" w:rsidRPr="00540031" w:rsidRDefault="0098496E" w:rsidP="0098496E">
            <w:pPr>
              <w:pStyle w:val="gemtab11ptAbstand"/>
              <w:rPr>
                <w:b/>
                <w:sz w:val="20"/>
              </w:rPr>
            </w:pPr>
            <w:r w:rsidRPr="00540031">
              <w:rPr>
                <w:b/>
                <w:sz w:val="20"/>
              </w:rPr>
              <w:t>Erläuterung</w:t>
            </w:r>
          </w:p>
        </w:tc>
      </w:tr>
      <w:tr w:rsidR="0098496E" w:rsidRPr="00540031" w:rsidTr="00932F44">
        <w:trPr>
          <w:cantSplit/>
          <w:trHeight w:val="319"/>
        </w:trPr>
        <w:tc>
          <w:tcPr>
            <w:tcW w:w="1440" w:type="dxa"/>
            <w:shd w:val="clear" w:color="auto" w:fill="auto"/>
          </w:tcPr>
          <w:p w:rsidR="0098496E" w:rsidRPr="00540031" w:rsidRDefault="0098496E" w:rsidP="0098496E">
            <w:pPr>
              <w:pStyle w:val="gemtab11ptAbstand"/>
              <w:rPr>
                <w:sz w:val="20"/>
              </w:rPr>
            </w:pPr>
          </w:p>
        </w:tc>
        <w:tc>
          <w:tcPr>
            <w:tcW w:w="7439" w:type="dxa"/>
            <w:shd w:val="clear" w:color="auto" w:fill="auto"/>
          </w:tcPr>
          <w:p w:rsidR="0098496E" w:rsidRPr="00540031" w:rsidRDefault="0098496E" w:rsidP="0098496E">
            <w:pPr>
              <w:pStyle w:val="gemtab11ptAbstand"/>
              <w:rPr>
                <w:sz w:val="20"/>
              </w:rPr>
            </w:pPr>
          </w:p>
        </w:tc>
      </w:tr>
      <w:tr w:rsidR="0098496E" w:rsidRPr="00540031" w:rsidTr="00932F44">
        <w:trPr>
          <w:cantSplit/>
          <w:trHeight w:val="319"/>
        </w:trPr>
        <w:tc>
          <w:tcPr>
            <w:tcW w:w="1440" w:type="dxa"/>
            <w:shd w:val="clear" w:color="auto" w:fill="auto"/>
          </w:tcPr>
          <w:p w:rsidR="0098496E" w:rsidRPr="00540031" w:rsidRDefault="0098496E" w:rsidP="0098496E">
            <w:pPr>
              <w:pStyle w:val="gemtab11ptAbstand"/>
              <w:rPr>
                <w:sz w:val="20"/>
              </w:rPr>
            </w:pPr>
          </w:p>
        </w:tc>
        <w:tc>
          <w:tcPr>
            <w:tcW w:w="7439" w:type="dxa"/>
            <w:shd w:val="clear" w:color="auto" w:fill="auto"/>
          </w:tcPr>
          <w:p w:rsidR="0098496E" w:rsidRPr="00540031" w:rsidRDefault="0098496E" w:rsidP="0098496E">
            <w:pPr>
              <w:pStyle w:val="gemtab11ptAbstand"/>
              <w:rPr>
                <w:sz w:val="20"/>
              </w:rPr>
            </w:pPr>
          </w:p>
        </w:tc>
      </w:tr>
    </w:tbl>
    <w:p w:rsidR="0098496E" w:rsidRPr="008B4C32" w:rsidRDefault="0098496E" w:rsidP="004861A6">
      <w:pPr>
        <w:pStyle w:val="gemnonum2"/>
      </w:pPr>
      <w:bookmarkStart w:id="95" w:name="_Toc126455661"/>
      <w:bookmarkStart w:id="96" w:name="_Toc126575086"/>
      <w:bookmarkStart w:id="97" w:name="_Toc126575346"/>
      <w:bookmarkStart w:id="98" w:name="_Toc175538683"/>
      <w:bookmarkStart w:id="99" w:name="_Toc175543337"/>
      <w:bookmarkStart w:id="100" w:name="_Toc175547597"/>
      <w:bookmarkStart w:id="101" w:name="_Toc450123872"/>
      <w:r w:rsidRPr="008B4C32">
        <w:t xml:space="preserve">A2 – </w:t>
      </w:r>
      <w:bookmarkEnd w:id="91"/>
      <w:bookmarkEnd w:id="92"/>
      <w:bookmarkEnd w:id="93"/>
      <w:bookmarkEnd w:id="94"/>
      <w:r w:rsidRPr="008B4C32">
        <w:t>Glossar</w:t>
      </w:r>
      <w:bookmarkEnd w:id="95"/>
      <w:bookmarkEnd w:id="96"/>
      <w:bookmarkEnd w:id="97"/>
      <w:bookmarkEnd w:id="98"/>
      <w:bookmarkEnd w:id="99"/>
      <w:bookmarkEnd w:id="100"/>
      <w:bookmarkEnd w:id="10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0"/>
        <w:gridCol w:w="6539"/>
      </w:tblGrid>
      <w:tr w:rsidR="007B1D0A" w:rsidRPr="00540031" w:rsidTr="00932F44">
        <w:trPr>
          <w:cantSplit/>
          <w:trHeight w:val="307"/>
          <w:tblHeader/>
        </w:trPr>
        <w:tc>
          <w:tcPr>
            <w:tcW w:w="2340" w:type="dxa"/>
            <w:shd w:val="clear" w:color="auto" w:fill="E0E0E0"/>
          </w:tcPr>
          <w:p w:rsidR="007B1D0A" w:rsidRPr="00540031" w:rsidRDefault="007B1D0A" w:rsidP="000925E8">
            <w:pPr>
              <w:pStyle w:val="gemtab11ptAbstand"/>
              <w:rPr>
                <w:b/>
                <w:sz w:val="20"/>
              </w:rPr>
            </w:pPr>
            <w:bookmarkStart w:id="102" w:name="ANFANG_ABBTABS"/>
            <w:bookmarkStart w:id="103" w:name="ENDE_DEFS"/>
            <w:bookmarkStart w:id="104" w:name="_Toc126455662"/>
            <w:bookmarkStart w:id="105" w:name="_Toc126575087"/>
            <w:bookmarkStart w:id="106" w:name="_Toc126575347"/>
            <w:bookmarkStart w:id="107" w:name="_Toc175538684"/>
            <w:bookmarkStart w:id="108" w:name="_Toc175543338"/>
            <w:bookmarkStart w:id="109" w:name="_Toc175547598"/>
            <w:bookmarkStart w:id="110" w:name="_Toc520260035"/>
            <w:bookmarkEnd w:id="102"/>
            <w:bookmarkEnd w:id="103"/>
            <w:r w:rsidRPr="00540031">
              <w:rPr>
                <w:b/>
                <w:sz w:val="20"/>
              </w:rPr>
              <w:t>Begriff</w:t>
            </w:r>
          </w:p>
        </w:tc>
        <w:tc>
          <w:tcPr>
            <w:tcW w:w="6539" w:type="dxa"/>
            <w:shd w:val="clear" w:color="auto" w:fill="E0E0E0"/>
          </w:tcPr>
          <w:p w:rsidR="007B1D0A" w:rsidRPr="00540031" w:rsidRDefault="007B1D0A" w:rsidP="000925E8">
            <w:pPr>
              <w:pStyle w:val="gemtab11ptAbstand"/>
              <w:rPr>
                <w:b/>
                <w:sz w:val="20"/>
              </w:rPr>
            </w:pPr>
            <w:r w:rsidRPr="00540031">
              <w:rPr>
                <w:b/>
                <w:sz w:val="20"/>
              </w:rPr>
              <w:t>Erläuterung</w:t>
            </w:r>
          </w:p>
        </w:tc>
      </w:tr>
      <w:tr w:rsidR="007B1D0A" w:rsidRPr="00540031" w:rsidTr="00932F44">
        <w:trPr>
          <w:cantSplit/>
          <w:trHeight w:val="319"/>
        </w:trPr>
        <w:tc>
          <w:tcPr>
            <w:tcW w:w="2340" w:type="dxa"/>
            <w:shd w:val="clear" w:color="auto" w:fill="auto"/>
          </w:tcPr>
          <w:p w:rsidR="007B1D0A" w:rsidRPr="00540031" w:rsidRDefault="0000773E" w:rsidP="000925E8">
            <w:pPr>
              <w:pStyle w:val="gemtab11ptAbstand"/>
              <w:rPr>
                <w:sz w:val="20"/>
              </w:rPr>
            </w:pPr>
            <w:r w:rsidRPr="00540031">
              <w:rPr>
                <w:sz w:val="20"/>
              </w:rPr>
              <w:t>Funktionsmerkmal</w:t>
            </w:r>
          </w:p>
        </w:tc>
        <w:tc>
          <w:tcPr>
            <w:tcW w:w="6539" w:type="dxa"/>
            <w:shd w:val="clear" w:color="auto" w:fill="auto"/>
          </w:tcPr>
          <w:p w:rsidR="007B1D0A" w:rsidRPr="00540031" w:rsidRDefault="007B1D0A" w:rsidP="000925E8">
            <w:pPr>
              <w:pStyle w:val="gemtab11ptAbstand"/>
              <w:rPr>
                <w:sz w:val="20"/>
              </w:rPr>
            </w:pPr>
            <w:r w:rsidRPr="00540031">
              <w:rPr>
                <w:sz w:val="20"/>
              </w:rPr>
              <w:t xml:space="preserve">Der Begriff beschreibt eine Funktion oder auch einzelne, eine logische Einheit bildende Teilfunktionen der TI im Rahmen der </w:t>
            </w:r>
            <w:r w:rsidR="001B16B2" w:rsidRPr="00540031">
              <w:rPr>
                <w:sz w:val="20"/>
              </w:rPr>
              <w:t xml:space="preserve">funktionalen </w:t>
            </w:r>
            <w:r w:rsidRPr="00540031">
              <w:rPr>
                <w:sz w:val="20"/>
              </w:rPr>
              <w:t xml:space="preserve">Zerlegung des Systems. </w:t>
            </w:r>
          </w:p>
        </w:tc>
      </w:tr>
      <w:tr w:rsidR="007B1D0A" w:rsidRPr="00540031" w:rsidTr="00932F44">
        <w:trPr>
          <w:cantSplit/>
          <w:trHeight w:val="319"/>
        </w:trPr>
        <w:tc>
          <w:tcPr>
            <w:tcW w:w="2340" w:type="dxa"/>
            <w:shd w:val="clear" w:color="auto" w:fill="auto"/>
          </w:tcPr>
          <w:p w:rsidR="007B1D0A" w:rsidRPr="00540031" w:rsidRDefault="007B1D0A" w:rsidP="000925E8">
            <w:pPr>
              <w:pStyle w:val="gemtab11ptAbstand"/>
              <w:rPr>
                <w:sz w:val="20"/>
              </w:rPr>
            </w:pPr>
          </w:p>
        </w:tc>
        <w:tc>
          <w:tcPr>
            <w:tcW w:w="6539" w:type="dxa"/>
            <w:shd w:val="clear" w:color="auto" w:fill="auto"/>
          </w:tcPr>
          <w:p w:rsidR="007B1D0A" w:rsidRPr="00540031" w:rsidRDefault="007B1D0A" w:rsidP="000925E8">
            <w:pPr>
              <w:pStyle w:val="gemtab11ptAbstand"/>
              <w:rPr>
                <w:sz w:val="20"/>
              </w:rPr>
            </w:pPr>
          </w:p>
        </w:tc>
      </w:tr>
      <w:tr w:rsidR="007B1D0A" w:rsidRPr="00540031" w:rsidTr="00932F44">
        <w:trPr>
          <w:cantSplit/>
          <w:trHeight w:val="319"/>
        </w:trPr>
        <w:tc>
          <w:tcPr>
            <w:tcW w:w="2340" w:type="dxa"/>
            <w:shd w:val="clear" w:color="auto" w:fill="auto"/>
          </w:tcPr>
          <w:p w:rsidR="007B1D0A" w:rsidRPr="00540031" w:rsidRDefault="007B1D0A" w:rsidP="000925E8">
            <w:pPr>
              <w:pStyle w:val="gemtab11ptAbstand"/>
              <w:rPr>
                <w:sz w:val="20"/>
              </w:rPr>
            </w:pPr>
          </w:p>
        </w:tc>
        <w:tc>
          <w:tcPr>
            <w:tcW w:w="6539" w:type="dxa"/>
            <w:shd w:val="clear" w:color="auto" w:fill="auto"/>
          </w:tcPr>
          <w:p w:rsidR="007B1D0A" w:rsidRPr="00540031" w:rsidRDefault="007B1D0A" w:rsidP="000925E8">
            <w:pPr>
              <w:pStyle w:val="gemtab11ptAbstand"/>
              <w:rPr>
                <w:sz w:val="20"/>
              </w:rPr>
            </w:pPr>
          </w:p>
        </w:tc>
      </w:tr>
    </w:tbl>
    <w:p w:rsidR="00BE475D" w:rsidRPr="00EE667D" w:rsidRDefault="00BE475D" w:rsidP="00BE475D">
      <w:pPr>
        <w:pStyle w:val="gemStandard"/>
        <w:rPr>
          <w:szCs w:val="22"/>
        </w:rPr>
      </w:pPr>
      <w:r w:rsidRPr="00EE667D">
        <w:rPr>
          <w:szCs w:val="22"/>
        </w:rPr>
        <w:t xml:space="preserve">Das </w:t>
      </w:r>
      <w:r>
        <w:rPr>
          <w:szCs w:val="22"/>
        </w:rPr>
        <w:t>G</w:t>
      </w:r>
      <w:r w:rsidRPr="00EE667D">
        <w:rPr>
          <w:szCs w:val="22"/>
        </w:rPr>
        <w:t>lossar wird als eigenständiges Dokument</w:t>
      </w:r>
      <w:r>
        <w:rPr>
          <w:szCs w:val="22"/>
        </w:rPr>
        <w:t>, vgl</w:t>
      </w:r>
      <w:r w:rsidR="00CB1D7F">
        <w:rPr>
          <w:szCs w:val="22"/>
        </w:rPr>
        <w:t>.</w:t>
      </w:r>
      <w:r>
        <w:rPr>
          <w:szCs w:val="22"/>
        </w:rPr>
        <w:t xml:space="preserve"> [gemGlossar]</w:t>
      </w:r>
      <w:r w:rsidRPr="00EE667D">
        <w:rPr>
          <w:szCs w:val="22"/>
        </w:rPr>
        <w:t xml:space="preserve"> zur Verfügung gestellt.</w:t>
      </w:r>
    </w:p>
    <w:p w:rsidR="0098496E" w:rsidRPr="008B4C32" w:rsidRDefault="0098496E" w:rsidP="004861A6">
      <w:pPr>
        <w:pStyle w:val="gemnonum2"/>
      </w:pPr>
      <w:bookmarkStart w:id="111" w:name="_Toc450123873"/>
      <w:r w:rsidRPr="008B4C32">
        <w:t>A3 – Abbildungsverzeichnis</w:t>
      </w:r>
      <w:bookmarkEnd w:id="104"/>
      <w:bookmarkEnd w:id="105"/>
      <w:bookmarkEnd w:id="106"/>
      <w:bookmarkEnd w:id="107"/>
      <w:bookmarkEnd w:id="108"/>
      <w:bookmarkEnd w:id="109"/>
      <w:bookmarkEnd w:id="111"/>
    </w:p>
    <w:p w:rsidR="0098496E" w:rsidRPr="0095746E" w:rsidRDefault="00A23A7A" w:rsidP="0098496E">
      <w:pPr>
        <w:pStyle w:val="gemStandard"/>
      </w:pPr>
      <w:r>
        <w:fldChar w:fldCharType="begin"/>
      </w:r>
      <w:r>
        <w:instrText xml:space="preserve"> TOC \h \z \c "Abbildung" </w:instrText>
      </w:r>
      <w:r>
        <w:fldChar w:fldCharType="separate"/>
      </w:r>
      <w:r w:rsidR="00540031">
        <w:rPr>
          <w:b/>
          <w:bCs/>
          <w:noProof/>
        </w:rPr>
        <w:t>Es konnten keine Einträge für ein Abbildungsverzeichnis gefunden werden.</w:t>
      </w:r>
      <w:r>
        <w:rPr>
          <w:b/>
          <w:bCs/>
          <w:noProof/>
        </w:rPr>
        <w:fldChar w:fldCharType="end"/>
      </w:r>
      <w:r w:rsidR="00BE475D">
        <w:t xml:space="preserve"> </w:t>
      </w:r>
    </w:p>
    <w:p w:rsidR="0098496E" w:rsidRPr="0095746E" w:rsidRDefault="0098496E" w:rsidP="004861A6">
      <w:pPr>
        <w:pStyle w:val="gemnonum2"/>
      </w:pPr>
      <w:bookmarkStart w:id="112" w:name="_Toc126455663"/>
      <w:bookmarkStart w:id="113" w:name="_Toc126575088"/>
      <w:bookmarkStart w:id="114" w:name="_Toc126575348"/>
      <w:bookmarkStart w:id="115" w:name="_Toc175538685"/>
      <w:bookmarkStart w:id="116" w:name="_Toc175543339"/>
      <w:bookmarkStart w:id="117" w:name="_Toc175547599"/>
      <w:bookmarkStart w:id="118" w:name="_Toc450123874"/>
      <w:r w:rsidRPr="0095746E">
        <w:t>A4 – Tabellen</w:t>
      </w:r>
      <w:bookmarkEnd w:id="110"/>
      <w:r w:rsidRPr="0095746E">
        <w:t>verzeichnis</w:t>
      </w:r>
      <w:bookmarkEnd w:id="112"/>
      <w:bookmarkEnd w:id="113"/>
      <w:bookmarkEnd w:id="114"/>
      <w:bookmarkEnd w:id="115"/>
      <w:bookmarkEnd w:id="116"/>
      <w:bookmarkEnd w:id="117"/>
      <w:bookmarkEnd w:id="118"/>
    </w:p>
    <w:bookmarkStart w:id="119" w:name="ANFANG_REFDOKS"/>
    <w:bookmarkStart w:id="120" w:name="ENDE_ABBTABS"/>
    <w:bookmarkStart w:id="121" w:name="_Toc520260036"/>
    <w:bookmarkStart w:id="122" w:name="_Toc126455664"/>
    <w:bookmarkStart w:id="123" w:name="_Toc126575089"/>
    <w:bookmarkStart w:id="124" w:name="_Toc126575349"/>
    <w:bookmarkStart w:id="125" w:name="_Toc175538686"/>
    <w:bookmarkStart w:id="126" w:name="_Toc175543340"/>
    <w:bookmarkStart w:id="127" w:name="_Toc175547600"/>
    <w:bookmarkEnd w:id="119"/>
    <w:bookmarkEnd w:id="120"/>
    <w:p w:rsidR="00BE475D" w:rsidRPr="00EE667D" w:rsidRDefault="00CB1D7F" w:rsidP="00BE475D">
      <w:pPr>
        <w:pStyle w:val="gemStandard"/>
        <w:rPr>
          <w:szCs w:val="22"/>
        </w:rPr>
      </w:pPr>
      <w:r>
        <w:rPr>
          <w:szCs w:val="22"/>
        </w:rPr>
        <w:fldChar w:fldCharType="begin"/>
      </w:r>
      <w:r>
        <w:rPr>
          <w:szCs w:val="22"/>
        </w:rPr>
        <w:instrText xml:space="preserve"> TOC \h \z \c "Tabelle" </w:instrText>
      </w:r>
      <w:r>
        <w:rPr>
          <w:szCs w:val="22"/>
        </w:rPr>
        <w:fldChar w:fldCharType="separate"/>
      </w:r>
      <w:r w:rsidR="00540031">
        <w:rPr>
          <w:b/>
          <w:bCs/>
          <w:noProof/>
          <w:szCs w:val="22"/>
        </w:rPr>
        <w:t>Es konnten keine Einträge für ein Abbildungsverzeichnis gefunden werden.</w:t>
      </w:r>
      <w:r>
        <w:rPr>
          <w:szCs w:val="22"/>
        </w:rPr>
        <w:fldChar w:fldCharType="end"/>
      </w:r>
      <w:r>
        <w:rPr>
          <w:szCs w:val="22"/>
        </w:rPr>
        <w:t xml:space="preserve"> </w:t>
      </w:r>
    </w:p>
    <w:p w:rsidR="00BE475D" w:rsidRPr="008B4C32" w:rsidRDefault="00BE475D" w:rsidP="004861A6">
      <w:pPr>
        <w:pStyle w:val="gemnonum2"/>
      </w:pPr>
      <w:bookmarkStart w:id="128" w:name="_Toc244580834"/>
      <w:bookmarkStart w:id="129" w:name="_Toc450123875"/>
      <w:bookmarkEnd w:id="121"/>
      <w:bookmarkEnd w:id="122"/>
      <w:bookmarkEnd w:id="123"/>
      <w:bookmarkEnd w:id="124"/>
      <w:bookmarkEnd w:id="125"/>
      <w:bookmarkEnd w:id="126"/>
      <w:bookmarkEnd w:id="127"/>
      <w:r w:rsidRPr="00262F15">
        <w:t xml:space="preserve">A5 </w:t>
      </w:r>
      <w:r w:rsidR="00932F44">
        <w:t>–</w:t>
      </w:r>
      <w:r w:rsidRPr="00262F15">
        <w:t xml:space="preserve"> Referenzi</w:t>
      </w:r>
      <w:r w:rsidRPr="008B4C32">
        <w:t>erte Dokumente</w:t>
      </w:r>
      <w:bookmarkEnd w:id="128"/>
      <w:bookmarkEnd w:id="129"/>
    </w:p>
    <w:p w:rsidR="00BE475D" w:rsidRPr="008B4C32" w:rsidRDefault="00BE475D" w:rsidP="004861A6">
      <w:pPr>
        <w:pStyle w:val="gemnonum3"/>
      </w:pPr>
      <w:bookmarkStart w:id="130" w:name="_Toc244580835"/>
      <w:bookmarkStart w:id="131" w:name="_Toc450123876"/>
      <w:r w:rsidRPr="008B4C32">
        <w:t>A5.1 – Dokumente der gematik</w:t>
      </w:r>
      <w:bookmarkEnd w:id="130"/>
      <w:bookmarkEnd w:id="131"/>
    </w:p>
    <w:p w:rsidR="00BE475D" w:rsidRPr="00EE667D" w:rsidRDefault="00BE475D" w:rsidP="00BE475D">
      <w:pPr>
        <w:pStyle w:val="gemStandard"/>
        <w:rPr>
          <w:szCs w:val="22"/>
        </w:rPr>
      </w:pPr>
      <w:r w:rsidRPr="00EE667D">
        <w:rPr>
          <w:szCs w:val="22"/>
        </w:rPr>
        <w:t xml:space="preserve">Die nachfolgende Tabelle enthält die Bezeichnung der in dem vorliegenden Dokument referenzierten Dokumente der gematik zur Telematikinfrastruktur. Der mit der vorliegenden Version korrelierende Entwicklungsstand dieser Konzepte und Spezifikationen wird pro Release in einer Dokumentenlandkarte definiert, Version und Stand der referenzierten Dokumente sind daher in der nachfolgenden Tabelle nicht aufgeführt. Deren zu diesem Dokument passende jeweils gültige Versionsnummer </w:t>
      </w:r>
      <w:r w:rsidR="005F6FAF">
        <w:rPr>
          <w:szCs w:val="22"/>
        </w:rPr>
        <w:t xml:space="preserve">sind in </w:t>
      </w:r>
      <w:r w:rsidRPr="00EE667D">
        <w:rPr>
          <w:szCs w:val="22"/>
        </w:rPr>
        <w:t xml:space="preserve">der aktuellsten, </w:t>
      </w:r>
      <w:r w:rsidR="00CB1D7F">
        <w:rPr>
          <w:szCs w:val="22"/>
        </w:rPr>
        <w:t>von</w:t>
      </w:r>
      <w:r w:rsidRPr="00EE667D">
        <w:rPr>
          <w:szCs w:val="22"/>
        </w:rPr>
        <w:t xml:space="preserve"> der gematik veröffentlichten Dokumentenlandkarte</w:t>
      </w:r>
      <w:r w:rsidR="005F6FAF">
        <w:rPr>
          <w:szCs w:val="22"/>
        </w:rPr>
        <w:t xml:space="preserve"> enthalten</w:t>
      </w:r>
      <w:r w:rsidRPr="00EE667D">
        <w:rPr>
          <w:szCs w:val="22"/>
        </w:rPr>
        <w:t>, in der die vorliegende Version aufgeführt wird.</w:t>
      </w:r>
    </w:p>
    <w:p w:rsidR="00BE475D" w:rsidRPr="00901AC6" w:rsidRDefault="00BE475D" w:rsidP="00BE475D">
      <w:pPr>
        <w:pStyle w:val="gemStandard"/>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3"/>
        <w:gridCol w:w="7220"/>
      </w:tblGrid>
      <w:tr w:rsidR="00BE475D" w:rsidRPr="00540031" w:rsidTr="00932F44">
        <w:trPr>
          <w:cantSplit/>
          <w:tblHeader/>
        </w:trPr>
        <w:tc>
          <w:tcPr>
            <w:tcW w:w="1638" w:type="dxa"/>
            <w:shd w:val="clear" w:color="auto" w:fill="E0E0E0"/>
          </w:tcPr>
          <w:p w:rsidR="00BE475D" w:rsidRPr="00540031" w:rsidRDefault="00BE475D" w:rsidP="00BE475D">
            <w:pPr>
              <w:pStyle w:val="gemtab11ptAbstand"/>
              <w:rPr>
                <w:b/>
                <w:sz w:val="20"/>
              </w:rPr>
            </w:pPr>
            <w:r w:rsidRPr="00540031">
              <w:rPr>
                <w:b/>
                <w:sz w:val="20"/>
              </w:rPr>
              <w:t>[Quelle]</w:t>
            </w:r>
          </w:p>
        </w:tc>
        <w:tc>
          <w:tcPr>
            <w:tcW w:w="6632" w:type="dxa"/>
            <w:shd w:val="clear" w:color="auto" w:fill="E0E0E0"/>
          </w:tcPr>
          <w:p w:rsidR="00BE475D" w:rsidRPr="00540031" w:rsidRDefault="00BE475D" w:rsidP="00BE475D">
            <w:pPr>
              <w:pStyle w:val="gemtab11ptAbstand"/>
              <w:rPr>
                <w:b/>
                <w:sz w:val="20"/>
              </w:rPr>
            </w:pPr>
            <w:r w:rsidRPr="00540031">
              <w:rPr>
                <w:b/>
                <w:sz w:val="20"/>
              </w:rPr>
              <w:t>Herausgeber: Titel</w:t>
            </w:r>
          </w:p>
        </w:tc>
      </w:tr>
      <w:tr w:rsidR="00BE475D" w:rsidRPr="00540031" w:rsidTr="00932F44">
        <w:trPr>
          <w:cantSplit/>
        </w:trPr>
        <w:tc>
          <w:tcPr>
            <w:tcW w:w="1638" w:type="dxa"/>
            <w:shd w:val="clear" w:color="auto" w:fill="auto"/>
          </w:tcPr>
          <w:p w:rsidR="00BE475D" w:rsidRPr="00540031" w:rsidRDefault="00BE475D" w:rsidP="00BE475D">
            <w:pPr>
              <w:pStyle w:val="gemtab11ptAbstand"/>
              <w:rPr>
                <w:sz w:val="20"/>
              </w:rPr>
            </w:pPr>
            <w:r w:rsidRPr="00540031">
              <w:rPr>
                <w:sz w:val="20"/>
              </w:rPr>
              <w:t>[gemGlossar]</w:t>
            </w:r>
          </w:p>
        </w:tc>
        <w:tc>
          <w:tcPr>
            <w:tcW w:w="6632" w:type="dxa"/>
            <w:shd w:val="clear" w:color="auto" w:fill="auto"/>
          </w:tcPr>
          <w:p w:rsidR="00BE475D" w:rsidRPr="00540031" w:rsidRDefault="00BE475D" w:rsidP="008F5DB7">
            <w:pPr>
              <w:autoSpaceDE w:val="0"/>
              <w:autoSpaceDN w:val="0"/>
              <w:adjustRightInd w:val="0"/>
              <w:spacing w:after="0"/>
              <w:jc w:val="left"/>
              <w:rPr>
                <w:rFonts w:eastAsia="Times New Roman"/>
                <w:sz w:val="20"/>
                <w:szCs w:val="20"/>
              </w:rPr>
            </w:pPr>
            <w:r w:rsidRPr="00540031">
              <w:rPr>
                <w:rFonts w:eastAsia="Times New Roman"/>
                <w:sz w:val="20"/>
                <w:szCs w:val="20"/>
              </w:rPr>
              <w:t>gematik: Einführung der Gesundheitskarte -</w:t>
            </w:r>
          </w:p>
          <w:p w:rsidR="00BE475D" w:rsidRPr="00540031" w:rsidRDefault="00BE475D" w:rsidP="00BE475D">
            <w:pPr>
              <w:pStyle w:val="gemtab11ptAbstand"/>
              <w:rPr>
                <w:sz w:val="20"/>
              </w:rPr>
            </w:pPr>
            <w:r w:rsidRPr="00540031">
              <w:rPr>
                <w:rFonts w:eastAsia="Times New Roman"/>
                <w:sz w:val="20"/>
              </w:rPr>
              <w:t>Glossar</w:t>
            </w:r>
          </w:p>
        </w:tc>
      </w:tr>
      <w:tr w:rsidR="00BE475D" w:rsidRPr="00540031" w:rsidTr="00932F44">
        <w:trPr>
          <w:cantSplit/>
        </w:trPr>
        <w:tc>
          <w:tcPr>
            <w:tcW w:w="1638" w:type="dxa"/>
            <w:shd w:val="clear" w:color="auto" w:fill="auto"/>
          </w:tcPr>
          <w:p w:rsidR="00BE475D" w:rsidRPr="00540031" w:rsidRDefault="00BE475D" w:rsidP="00BE475D">
            <w:pPr>
              <w:pStyle w:val="gemtab11ptAbstand"/>
              <w:rPr>
                <w:sz w:val="20"/>
              </w:rPr>
            </w:pPr>
          </w:p>
        </w:tc>
        <w:tc>
          <w:tcPr>
            <w:tcW w:w="6632" w:type="dxa"/>
            <w:shd w:val="clear" w:color="auto" w:fill="auto"/>
          </w:tcPr>
          <w:p w:rsidR="00BE475D" w:rsidRPr="00540031" w:rsidRDefault="00BE475D" w:rsidP="00BE475D">
            <w:pPr>
              <w:pStyle w:val="gemtab11ptAbstand"/>
              <w:rPr>
                <w:sz w:val="20"/>
              </w:rPr>
            </w:pPr>
          </w:p>
        </w:tc>
      </w:tr>
    </w:tbl>
    <w:p w:rsidR="00BE475D" w:rsidRPr="00262F15" w:rsidRDefault="00BE475D" w:rsidP="00BE475D">
      <w:pPr>
        <w:pStyle w:val="gemStandard"/>
      </w:pPr>
    </w:p>
    <w:p w:rsidR="00BE475D" w:rsidRPr="008B4C32" w:rsidRDefault="00BE475D" w:rsidP="00BE475D">
      <w:pPr>
        <w:pStyle w:val="gemnonum3"/>
      </w:pPr>
      <w:bookmarkStart w:id="132" w:name="_Toc244580836"/>
      <w:bookmarkStart w:id="133" w:name="_Toc450123877"/>
      <w:r w:rsidRPr="008B4C32">
        <w:t>A5.2 – Weitere Dokumente</w:t>
      </w:r>
      <w:bookmarkEnd w:id="132"/>
      <w:bookmarkEnd w:id="133"/>
    </w:p>
    <w:p w:rsidR="00BE475D" w:rsidRPr="00901AC6" w:rsidRDefault="00BE475D" w:rsidP="00BE475D">
      <w:pPr>
        <w:pStyle w:val="gemStandard"/>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3"/>
        <w:gridCol w:w="7220"/>
      </w:tblGrid>
      <w:tr w:rsidR="00BE475D" w:rsidRPr="00540031" w:rsidTr="00932F44">
        <w:trPr>
          <w:cantSplit/>
          <w:tblHeader/>
        </w:trPr>
        <w:tc>
          <w:tcPr>
            <w:tcW w:w="1638" w:type="dxa"/>
            <w:shd w:val="clear" w:color="auto" w:fill="E0E0E0"/>
          </w:tcPr>
          <w:p w:rsidR="00BE475D" w:rsidRPr="00540031" w:rsidRDefault="00BE475D" w:rsidP="00BE475D">
            <w:pPr>
              <w:pStyle w:val="gemtab11ptAbstand"/>
              <w:rPr>
                <w:b/>
                <w:sz w:val="20"/>
              </w:rPr>
            </w:pPr>
            <w:r w:rsidRPr="00540031">
              <w:rPr>
                <w:b/>
                <w:sz w:val="20"/>
              </w:rPr>
              <w:t>[Quelle]</w:t>
            </w:r>
          </w:p>
        </w:tc>
        <w:tc>
          <w:tcPr>
            <w:tcW w:w="6632" w:type="dxa"/>
            <w:shd w:val="clear" w:color="auto" w:fill="E0E0E0"/>
          </w:tcPr>
          <w:p w:rsidR="00BE475D" w:rsidRPr="00540031" w:rsidRDefault="00BE475D" w:rsidP="00BE475D">
            <w:pPr>
              <w:pStyle w:val="gemtab11ptAbstand"/>
              <w:rPr>
                <w:b/>
                <w:sz w:val="20"/>
              </w:rPr>
            </w:pPr>
            <w:r w:rsidRPr="00540031">
              <w:rPr>
                <w:b/>
                <w:sz w:val="20"/>
              </w:rPr>
              <w:t>Herausgeber (Erscheinungsdatum): Titel</w:t>
            </w:r>
          </w:p>
        </w:tc>
      </w:tr>
      <w:tr w:rsidR="00BE475D" w:rsidRPr="00540031" w:rsidTr="00932F44">
        <w:trPr>
          <w:cantSplit/>
        </w:trPr>
        <w:tc>
          <w:tcPr>
            <w:tcW w:w="1638" w:type="dxa"/>
            <w:shd w:val="clear" w:color="auto" w:fill="auto"/>
          </w:tcPr>
          <w:p w:rsidR="00BE475D" w:rsidRPr="00540031" w:rsidRDefault="00BE475D" w:rsidP="00BE475D">
            <w:pPr>
              <w:pStyle w:val="gemtab11ptAbstand"/>
              <w:rPr>
                <w:sz w:val="20"/>
              </w:rPr>
            </w:pPr>
          </w:p>
        </w:tc>
        <w:tc>
          <w:tcPr>
            <w:tcW w:w="6632" w:type="dxa"/>
            <w:shd w:val="clear" w:color="auto" w:fill="auto"/>
          </w:tcPr>
          <w:p w:rsidR="00BE475D" w:rsidRPr="00540031" w:rsidRDefault="00BE475D" w:rsidP="00BE475D">
            <w:pPr>
              <w:pStyle w:val="gemtab11ptAbstand"/>
              <w:rPr>
                <w:sz w:val="20"/>
              </w:rPr>
            </w:pPr>
          </w:p>
        </w:tc>
      </w:tr>
      <w:tr w:rsidR="00BE475D" w:rsidRPr="00540031" w:rsidTr="00932F44">
        <w:trPr>
          <w:cantSplit/>
        </w:trPr>
        <w:tc>
          <w:tcPr>
            <w:tcW w:w="1638" w:type="dxa"/>
            <w:shd w:val="clear" w:color="auto" w:fill="auto"/>
          </w:tcPr>
          <w:p w:rsidR="00BE475D" w:rsidRPr="00540031" w:rsidRDefault="00BE475D" w:rsidP="00BE475D">
            <w:pPr>
              <w:pStyle w:val="gemtab11ptAbstand"/>
              <w:rPr>
                <w:sz w:val="20"/>
              </w:rPr>
            </w:pPr>
          </w:p>
        </w:tc>
        <w:tc>
          <w:tcPr>
            <w:tcW w:w="6632" w:type="dxa"/>
            <w:shd w:val="clear" w:color="auto" w:fill="auto"/>
          </w:tcPr>
          <w:p w:rsidR="00BE475D" w:rsidRPr="00540031" w:rsidRDefault="00BE475D" w:rsidP="00BE475D">
            <w:pPr>
              <w:pStyle w:val="gemtab11ptAbstand"/>
              <w:rPr>
                <w:sz w:val="20"/>
              </w:rPr>
            </w:pPr>
          </w:p>
        </w:tc>
      </w:tr>
    </w:tbl>
    <w:p w:rsidR="00BE475D" w:rsidRPr="00262F15" w:rsidRDefault="00BE475D" w:rsidP="00BE475D">
      <w:pPr>
        <w:pStyle w:val="gemStandard"/>
      </w:pPr>
    </w:p>
    <w:p w:rsidR="00DB7B23" w:rsidRPr="008B4C32" w:rsidRDefault="00DB7B23" w:rsidP="00DB7B23">
      <w:pPr>
        <w:pStyle w:val="gemnonum2"/>
      </w:pPr>
      <w:bookmarkStart w:id="134" w:name="_Toc450123878"/>
      <w:r w:rsidRPr="008B4C32">
        <w:t>A</w:t>
      </w:r>
      <w:r w:rsidR="008F087D" w:rsidRPr="008B4C32">
        <w:t>6</w:t>
      </w:r>
      <w:r w:rsidRPr="008B4C32">
        <w:t xml:space="preserve"> – Verzeichnis der verwendeten Operationen und Interfaces</w:t>
      </w:r>
      <w:bookmarkEnd w:id="134"/>
      <w:r w:rsidRPr="008B4C32">
        <w:t xml:space="preserve"> </w:t>
      </w:r>
      <w:r w:rsidR="00246DA7" w:rsidRPr="00EF1245">
        <w:rPr>
          <w:rFonts w:cs="Times New Roman"/>
          <w:bCs w:val="0"/>
          <w:i/>
          <w:iCs w:val="0"/>
          <w:vanish/>
          <w:color w:val="0000FF"/>
          <w:sz w:val="20"/>
        </w:rPr>
        <w:t>&lt;&lt;optional&gt;&gt;</w:t>
      </w:r>
    </w:p>
    <w:p w:rsidR="008F087D" w:rsidRPr="008B4C32" w:rsidRDefault="008F087D" w:rsidP="008F087D">
      <w:pPr>
        <w:pStyle w:val="gemnonum2"/>
      </w:pPr>
      <w:bookmarkStart w:id="135" w:name="_Toc450123879"/>
      <w:bookmarkStart w:id="136" w:name="_Toc244580837"/>
      <w:r w:rsidRPr="008B4C32">
        <w:t>A7 – Klärungsbedarf</w:t>
      </w:r>
      <w:bookmarkEnd w:id="135"/>
      <w:r w:rsidRPr="008B4C32">
        <w:t xml:space="preserve"> </w:t>
      </w:r>
      <w:bookmarkEnd w:id="136"/>
      <w:r w:rsidR="00246DA7" w:rsidRPr="00EF1245">
        <w:rPr>
          <w:rFonts w:cs="Times New Roman"/>
          <w:bCs w:val="0"/>
          <w:i/>
          <w:iCs w:val="0"/>
          <w:vanish/>
          <w:color w:val="0000FF"/>
          <w:sz w:val="20"/>
        </w:rPr>
        <w:t>&lt;&lt;optional&gt;&gt;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1"/>
        <w:gridCol w:w="5872"/>
        <w:gridCol w:w="1370"/>
      </w:tblGrid>
      <w:tr w:rsidR="008F087D" w:rsidRPr="00540031" w:rsidTr="008F5DB7">
        <w:tc>
          <w:tcPr>
            <w:tcW w:w="1620" w:type="dxa"/>
            <w:shd w:val="clear" w:color="auto" w:fill="E0E0E0"/>
          </w:tcPr>
          <w:p w:rsidR="008F087D" w:rsidRPr="00540031" w:rsidRDefault="008F087D" w:rsidP="00351F00">
            <w:pPr>
              <w:pStyle w:val="gemtab11ptAbstand"/>
              <w:rPr>
                <w:b/>
                <w:sz w:val="20"/>
              </w:rPr>
            </w:pPr>
            <w:r w:rsidRPr="00540031">
              <w:rPr>
                <w:b/>
                <w:sz w:val="20"/>
              </w:rPr>
              <w:t>Kap.</w:t>
            </w:r>
          </w:p>
        </w:tc>
        <w:tc>
          <w:tcPr>
            <w:tcW w:w="5400" w:type="dxa"/>
            <w:shd w:val="clear" w:color="auto" w:fill="E0E0E0"/>
          </w:tcPr>
          <w:p w:rsidR="008F087D" w:rsidRPr="00540031" w:rsidRDefault="008F087D" w:rsidP="00351F00">
            <w:pPr>
              <w:pStyle w:val="gemtab11ptAbstand"/>
              <w:rPr>
                <w:b/>
                <w:sz w:val="20"/>
              </w:rPr>
            </w:pPr>
            <w:r w:rsidRPr="00540031">
              <w:rPr>
                <w:b/>
                <w:sz w:val="20"/>
              </w:rPr>
              <w:t>Offener Punkt</w:t>
            </w:r>
          </w:p>
        </w:tc>
        <w:tc>
          <w:tcPr>
            <w:tcW w:w="1260" w:type="dxa"/>
            <w:shd w:val="clear" w:color="auto" w:fill="E0E0E0"/>
          </w:tcPr>
          <w:p w:rsidR="008F087D" w:rsidRPr="00540031" w:rsidRDefault="008F087D" w:rsidP="00351F00">
            <w:pPr>
              <w:pStyle w:val="gemtab11ptAbstand"/>
              <w:rPr>
                <w:b/>
                <w:sz w:val="20"/>
              </w:rPr>
            </w:pPr>
            <w:r w:rsidRPr="00540031">
              <w:rPr>
                <w:b/>
                <w:sz w:val="20"/>
              </w:rPr>
              <w:t>Zuständig</w:t>
            </w:r>
          </w:p>
        </w:tc>
      </w:tr>
      <w:tr w:rsidR="008F087D" w:rsidRPr="00540031" w:rsidTr="008F5DB7">
        <w:tc>
          <w:tcPr>
            <w:tcW w:w="1620" w:type="dxa"/>
            <w:shd w:val="clear" w:color="auto" w:fill="auto"/>
          </w:tcPr>
          <w:p w:rsidR="008F087D" w:rsidRPr="00540031" w:rsidRDefault="008F087D" w:rsidP="00351F00">
            <w:pPr>
              <w:pStyle w:val="gemtab11ptAbstand"/>
              <w:rPr>
                <w:sz w:val="20"/>
                <w:lang w:val="en-US"/>
              </w:rPr>
            </w:pPr>
          </w:p>
        </w:tc>
        <w:tc>
          <w:tcPr>
            <w:tcW w:w="5400" w:type="dxa"/>
            <w:shd w:val="clear" w:color="auto" w:fill="auto"/>
          </w:tcPr>
          <w:p w:rsidR="008F087D" w:rsidRPr="00540031" w:rsidRDefault="008F087D" w:rsidP="00351F00">
            <w:pPr>
              <w:pStyle w:val="gemtab11ptAbstand"/>
              <w:rPr>
                <w:sz w:val="20"/>
              </w:rPr>
            </w:pPr>
          </w:p>
        </w:tc>
        <w:tc>
          <w:tcPr>
            <w:tcW w:w="1260" w:type="dxa"/>
            <w:shd w:val="clear" w:color="auto" w:fill="auto"/>
          </w:tcPr>
          <w:p w:rsidR="008F087D" w:rsidRPr="00540031" w:rsidRDefault="008F087D" w:rsidP="00351F00">
            <w:pPr>
              <w:pStyle w:val="gemtab11ptAbstand"/>
              <w:rPr>
                <w:sz w:val="20"/>
              </w:rPr>
            </w:pPr>
          </w:p>
        </w:tc>
      </w:tr>
      <w:tr w:rsidR="008F087D" w:rsidRPr="00540031" w:rsidTr="008F5DB7">
        <w:tc>
          <w:tcPr>
            <w:tcW w:w="1620" w:type="dxa"/>
            <w:shd w:val="clear" w:color="auto" w:fill="auto"/>
          </w:tcPr>
          <w:p w:rsidR="008F087D" w:rsidRPr="00540031" w:rsidRDefault="008F087D" w:rsidP="00351F00">
            <w:pPr>
              <w:pStyle w:val="gemtab11ptAbstand"/>
              <w:rPr>
                <w:sz w:val="20"/>
                <w:lang w:val="en-US"/>
              </w:rPr>
            </w:pPr>
          </w:p>
        </w:tc>
        <w:tc>
          <w:tcPr>
            <w:tcW w:w="5400" w:type="dxa"/>
            <w:shd w:val="clear" w:color="auto" w:fill="auto"/>
          </w:tcPr>
          <w:p w:rsidR="008F087D" w:rsidRPr="00540031" w:rsidRDefault="008F087D" w:rsidP="00351F00">
            <w:pPr>
              <w:pStyle w:val="gemtab11ptAbstand"/>
              <w:rPr>
                <w:sz w:val="20"/>
              </w:rPr>
            </w:pPr>
          </w:p>
        </w:tc>
        <w:tc>
          <w:tcPr>
            <w:tcW w:w="1260" w:type="dxa"/>
            <w:shd w:val="clear" w:color="auto" w:fill="auto"/>
          </w:tcPr>
          <w:p w:rsidR="008F087D" w:rsidRPr="00540031" w:rsidRDefault="008F087D" w:rsidP="00351F00">
            <w:pPr>
              <w:pStyle w:val="gemtab11ptAbstand"/>
              <w:rPr>
                <w:sz w:val="20"/>
              </w:rPr>
            </w:pPr>
          </w:p>
        </w:tc>
      </w:tr>
    </w:tbl>
    <w:p w:rsidR="008F087D" w:rsidRPr="00262F15" w:rsidRDefault="008F087D" w:rsidP="008F087D">
      <w:pPr>
        <w:pStyle w:val="gemStandard"/>
      </w:pPr>
    </w:p>
    <w:p w:rsidR="008F087D" w:rsidRPr="008B4C32" w:rsidRDefault="008F087D" w:rsidP="008F087D">
      <w:pPr>
        <w:pStyle w:val="gemnonum2"/>
      </w:pPr>
      <w:bookmarkStart w:id="137" w:name="_Toc450123880"/>
      <w:bookmarkStart w:id="138" w:name="_Toc244580838"/>
      <w:r w:rsidRPr="008B4C32">
        <w:t>A8 – Allgemeine Erläuterungen</w:t>
      </w:r>
      <w:bookmarkEnd w:id="137"/>
      <w:r w:rsidRPr="008B4C32">
        <w:t xml:space="preserve"> </w:t>
      </w:r>
      <w:bookmarkEnd w:id="138"/>
      <w:r w:rsidR="00246DA7" w:rsidRPr="00EF1245">
        <w:rPr>
          <w:rFonts w:cs="Times New Roman"/>
          <w:bCs w:val="0"/>
          <w:i/>
          <w:iCs w:val="0"/>
          <w:vanish/>
          <w:color w:val="0000FF"/>
          <w:sz w:val="20"/>
        </w:rPr>
        <w:t>&lt;&lt;optional&gt;&gt;</w:t>
      </w:r>
    </w:p>
    <w:p w:rsidR="008F087D" w:rsidRDefault="008F087D" w:rsidP="008F087D">
      <w:pPr>
        <w:pStyle w:val="gemHidden"/>
      </w:pPr>
      <w:r>
        <w:t>&lt;&lt;hier können die Interfaces und Operationen mit Verweis auf die jeweilige Seite gelistet werden. Lesehilfe zur Auflösung von Querbezügen&gt;&gt;</w:t>
      </w:r>
    </w:p>
    <w:p w:rsidR="008F087D" w:rsidRDefault="008F087D" w:rsidP="008F087D">
      <w:pPr>
        <w:pStyle w:val="gemStandard"/>
      </w:pPr>
    </w:p>
    <w:sectPr w:rsidR="008F087D" w:rsidSect="001A3C0E">
      <w:headerReference w:type="even" r:id="rId14"/>
      <w:pgSz w:w="11906" w:h="16838" w:code="9"/>
      <w:pgMar w:top="1916" w:right="1418" w:bottom="1134" w:left="1701" w:header="539" w:footer="4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A7A" w:rsidRDefault="00A23A7A" w:rsidP="005073B5">
      <w:pPr>
        <w:pStyle w:val="Kurzberschrift"/>
      </w:pPr>
      <w:r>
        <w:separator/>
      </w:r>
    </w:p>
  </w:endnote>
  <w:endnote w:type="continuationSeparator" w:id="0">
    <w:p w:rsidR="00A23A7A" w:rsidRDefault="00A23A7A" w:rsidP="005073B5">
      <w:pPr>
        <w:pStyle w:val="Kurzberschrif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52" w:type="dxa"/>
      <w:tblBorders>
        <w:top w:val="single" w:sz="4" w:space="0" w:color="auto"/>
      </w:tblBorders>
      <w:tblLook w:val="01E0" w:firstRow="1" w:lastRow="1" w:firstColumn="1" w:lastColumn="1" w:noHBand="0" w:noVBand="0"/>
    </w:tblPr>
    <w:tblGrid>
      <w:gridCol w:w="3921"/>
      <w:gridCol w:w="2723"/>
      <w:gridCol w:w="2308"/>
    </w:tblGrid>
    <w:tr w:rsidR="008366A0" w:rsidTr="008F5DB7">
      <w:tc>
        <w:tcPr>
          <w:tcW w:w="6644" w:type="dxa"/>
          <w:gridSpan w:val="2"/>
          <w:tcBorders>
            <w:top w:val="nil"/>
            <w:bottom w:val="single" w:sz="4" w:space="0" w:color="auto"/>
          </w:tcBorders>
          <w:shd w:val="clear" w:color="auto" w:fill="auto"/>
        </w:tcPr>
        <w:p w:rsidR="008366A0" w:rsidRDefault="008366A0" w:rsidP="008F5DB7">
          <w:pPr>
            <w:pStyle w:val="Fuzeile"/>
            <w:spacing w:before="60" w:after="0"/>
          </w:pPr>
        </w:p>
      </w:tc>
      <w:tc>
        <w:tcPr>
          <w:tcW w:w="2308" w:type="dxa"/>
          <w:tcBorders>
            <w:top w:val="nil"/>
            <w:bottom w:val="single" w:sz="4" w:space="0" w:color="auto"/>
          </w:tcBorders>
          <w:shd w:val="clear" w:color="auto" w:fill="auto"/>
        </w:tcPr>
        <w:p w:rsidR="008366A0" w:rsidRDefault="008366A0" w:rsidP="008F5DB7">
          <w:pPr>
            <w:pStyle w:val="Fuzeile"/>
            <w:spacing w:before="60" w:after="0"/>
            <w:jc w:val="right"/>
          </w:pPr>
        </w:p>
      </w:tc>
    </w:tr>
    <w:tr w:rsidR="008366A0" w:rsidTr="008F5DB7">
      <w:tc>
        <w:tcPr>
          <w:tcW w:w="6644" w:type="dxa"/>
          <w:gridSpan w:val="2"/>
          <w:tcBorders>
            <w:top w:val="single" w:sz="4" w:space="0" w:color="auto"/>
            <w:bottom w:val="nil"/>
          </w:tcBorders>
          <w:shd w:val="clear" w:color="auto" w:fill="auto"/>
        </w:tcPr>
        <w:p w:rsidR="008366A0" w:rsidRDefault="001B6206" w:rsidP="008F5DB7">
          <w:pPr>
            <w:pStyle w:val="Fuzeile"/>
            <w:spacing w:before="60" w:after="0"/>
          </w:pPr>
          <w:fldSimple w:instr=" FILENAME   \* MERGEFORMAT ">
            <w:r w:rsidR="004669AB">
              <w:rPr>
                <w:noProof/>
              </w:rPr>
              <w:t>Dokument1</w:t>
            </w:r>
          </w:fldSimple>
        </w:p>
      </w:tc>
      <w:tc>
        <w:tcPr>
          <w:tcW w:w="2308" w:type="dxa"/>
          <w:tcBorders>
            <w:top w:val="single" w:sz="4" w:space="0" w:color="auto"/>
            <w:bottom w:val="nil"/>
          </w:tcBorders>
          <w:shd w:val="clear" w:color="auto" w:fill="auto"/>
        </w:tcPr>
        <w:p w:rsidR="008366A0" w:rsidRDefault="008366A0" w:rsidP="008F5DB7">
          <w:pPr>
            <w:pStyle w:val="Fuzeile"/>
            <w:spacing w:before="60" w:after="0"/>
            <w:jc w:val="right"/>
          </w:pPr>
          <w:r>
            <w:t xml:space="preserve">Seite </w:t>
          </w:r>
          <w:r w:rsidRPr="008F5DB7">
            <w:rPr>
              <w:rStyle w:val="Seitenzahl"/>
              <w:sz w:val="16"/>
              <w:szCs w:val="16"/>
            </w:rPr>
            <w:fldChar w:fldCharType="begin"/>
          </w:r>
          <w:r w:rsidRPr="008F5DB7">
            <w:rPr>
              <w:rStyle w:val="Seitenzahl"/>
              <w:sz w:val="16"/>
              <w:szCs w:val="16"/>
            </w:rPr>
            <w:instrText xml:space="preserve"> PAGE </w:instrText>
          </w:r>
          <w:r w:rsidRPr="008F5DB7">
            <w:rPr>
              <w:rStyle w:val="Seitenzahl"/>
              <w:sz w:val="16"/>
              <w:szCs w:val="16"/>
            </w:rPr>
            <w:fldChar w:fldCharType="separate"/>
          </w:r>
          <w:r w:rsidR="004669AB">
            <w:rPr>
              <w:rStyle w:val="Seitenzahl"/>
              <w:noProof/>
              <w:sz w:val="16"/>
              <w:szCs w:val="16"/>
            </w:rPr>
            <w:t>1</w:t>
          </w:r>
          <w:r w:rsidRPr="008F5DB7">
            <w:rPr>
              <w:rStyle w:val="Seitenzahl"/>
              <w:sz w:val="16"/>
              <w:szCs w:val="16"/>
            </w:rPr>
            <w:fldChar w:fldCharType="end"/>
          </w:r>
          <w:r w:rsidRPr="008F5DB7">
            <w:rPr>
              <w:rStyle w:val="Seitenzahl"/>
              <w:sz w:val="18"/>
              <w:szCs w:val="18"/>
            </w:rPr>
            <w:t xml:space="preserve"> von </w:t>
          </w:r>
          <w:r w:rsidRPr="008F5DB7">
            <w:rPr>
              <w:rStyle w:val="Seitenzahl"/>
              <w:sz w:val="16"/>
              <w:szCs w:val="16"/>
            </w:rPr>
            <w:fldChar w:fldCharType="begin"/>
          </w:r>
          <w:r w:rsidRPr="008F5DB7">
            <w:rPr>
              <w:rStyle w:val="Seitenzahl"/>
              <w:sz w:val="16"/>
              <w:szCs w:val="16"/>
            </w:rPr>
            <w:instrText xml:space="preserve"> NUMPAGES </w:instrText>
          </w:r>
          <w:r w:rsidRPr="008F5DB7">
            <w:rPr>
              <w:rStyle w:val="Seitenzahl"/>
              <w:sz w:val="16"/>
              <w:szCs w:val="16"/>
            </w:rPr>
            <w:fldChar w:fldCharType="separate"/>
          </w:r>
          <w:r w:rsidR="004669AB">
            <w:rPr>
              <w:rStyle w:val="Seitenzahl"/>
              <w:noProof/>
              <w:sz w:val="16"/>
              <w:szCs w:val="16"/>
            </w:rPr>
            <w:t>8</w:t>
          </w:r>
          <w:r w:rsidRPr="008F5DB7">
            <w:rPr>
              <w:rStyle w:val="Seitenzahl"/>
              <w:sz w:val="16"/>
              <w:szCs w:val="16"/>
            </w:rPr>
            <w:fldChar w:fldCharType="end"/>
          </w:r>
        </w:p>
      </w:tc>
    </w:tr>
    <w:tr w:rsidR="008366A0" w:rsidTr="008F5DB7">
      <w:tc>
        <w:tcPr>
          <w:tcW w:w="3921" w:type="dxa"/>
          <w:tcBorders>
            <w:top w:val="nil"/>
          </w:tcBorders>
          <w:shd w:val="clear" w:color="auto" w:fill="auto"/>
        </w:tcPr>
        <w:p w:rsidR="008366A0" w:rsidRDefault="008366A0" w:rsidP="008F5DB7">
          <w:pPr>
            <w:pStyle w:val="Fuzeile"/>
            <w:spacing w:before="60" w:after="0"/>
          </w:pPr>
          <w:r>
            <w:t xml:space="preserve">Version: </w:t>
          </w:r>
          <w:r>
            <w:fldChar w:fldCharType="begin"/>
          </w:r>
          <w:r>
            <w:instrText xml:space="preserve"> REF Version \h </w:instrText>
          </w:r>
          <w:r>
            <w:fldChar w:fldCharType="separate"/>
          </w:r>
          <w:r w:rsidR="004669AB" w:rsidRPr="008F5DB7">
            <w:rPr>
              <w:rFonts w:eastAsia="Times New Roman"/>
            </w:rPr>
            <w:t>n.m.p</w:t>
          </w:r>
          <w:r>
            <w:fldChar w:fldCharType="end"/>
          </w:r>
        </w:p>
      </w:tc>
      <w:tc>
        <w:tcPr>
          <w:tcW w:w="2723" w:type="dxa"/>
          <w:tcBorders>
            <w:top w:val="nil"/>
          </w:tcBorders>
          <w:shd w:val="clear" w:color="auto" w:fill="auto"/>
        </w:tcPr>
        <w:p w:rsidR="008366A0" w:rsidRDefault="008366A0" w:rsidP="008F5DB7">
          <w:pPr>
            <w:pStyle w:val="Fuzeile"/>
            <w:spacing w:before="60" w:after="0"/>
          </w:pPr>
          <w:r w:rsidRPr="008F5DB7">
            <w:rPr>
              <w:rStyle w:val="Seitenzahl"/>
              <w:sz w:val="16"/>
            </w:rPr>
            <w:t xml:space="preserve">© </w:t>
          </w:r>
          <w:r w:rsidRPr="008F5DB7">
            <w:rPr>
              <w:rStyle w:val="Seitenzahl"/>
              <w:sz w:val="16"/>
              <w:szCs w:val="16"/>
            </w:rPr>
            <w:t xml:space="preserve">gematik – </w:t>
          </w:r>
          <w:r w:rsidRPr="008F5DB7">
            <w:rPr>
              <w:rStyle w:val="Seitenzahl"/>
              <w:sz w:val="16"/>
              <w:szCs w:val="16"/>
            </w:rPr>
            <w:fldChar w:fldCharType="begin"/>
          </w:r>
          <w:r w:rsidRPr="008F5DB7">
            <w:rPr>
              <w:rStyle w:val="Seitenzahl"/>
              <w:sz w:val="16"/>
              <w:szCs w:val="16"/>
            </w:rPr>
            <w:instrText xml:space="preserve"> REF Klasse \h </w:instrText>
          </w:r>
          <w:r w:rsidRPr="008F5DB7">
            <w:rPr>
              <w:rStyle w:val="Seitenzahl"/>
              <w:sz w:val="16"/>
              <w:szCs w:val="16"/>
            </w:rPr>
          </w:r>
          <w:r w:rsidRPr="008F5DB7">
            <w:rPr>
              <w:rStyle w:val="Seitenzahl"/>
              <w:sz w:val="16"/>
              <w:szCs w:val="16"/>
            </w:rPr>
            <w:fldChar w:fldCharType="separate"/>
          </w:r>
          <w:r w:rsidR="004669AB" w:rsidRPr="008F5DB7">
            <w:rPr>
              <w:rFonts w:eastAsia="Times New Roman"/>
            </w:rPr>
            <w:t>intern</w:t>
          </w:r>
          <w:r w:rsidRPr="008F5DB7">
            <w:rPr>
              <w:rStyle w:val="Seitenzahl"/>
              <w:sz w:val="16"/>
              <w:szCs w:val="16"/>
            </w:rPr>
            <w:fldChar w:fldCharType="end"/>
          </w:r>
        </w:p>
      </w:tc>
      <w:tc>
        <w:tcPr>
          <w:tcW w:w="2308" w:type="dxa"/>
          <w:tcBorders>
            <w:top w:val="nil"/>
          </w:tcBorders>
          <w:shd w:val="clear" w:color="auto" w:fill="auto"/>
        </w:tcPr>
        <w:p w:rsidR="008366A0" w:rsidRDefault="008366A0" w:rsidP="008F5DB7">
          <w:pPr>
            <w:pStyle w:val="Fuzeile"/>
            <w:spacing w:before="60" w:after="0"/>
            <w:jc w:val="right"/>
          </w:pPr>
          <w:r>
            <w:t xml:space="preserve">Stand: </w:t>
          </w:r>
          <w:r>
            <w:fldChar w:fldCharType="begin"/>
          </w:r>
          <w:r>
            <w:instrText xml:space="preserve"> REF Stand \h </w:instrText>
          </w:r>
          <w:r>
            <w:fldChar w:fldCharType="separate"/>
          </w:r>
          <w:r w:rsidR="004669AB">
            <w:rPr>
              <w:rFonts w:eastAsia="Times New Roman"/>
            </w:rPr>
            <w:t>dd.mm.yyyy</w:t>
          </w:r>
          <w:r>
            <w:fldChar w:fldCharType="end"/>
          </w:r>
          <w:r>
            <w:t xml:space="preserve">   </w:t>
          </w:r>
        </w:p>
      </w:tc>
    </w:tr>
  </w:tbl>
  <w:p w:rsidR="008366A0" w:rsidRPr="00FB5B44" w:rsidRDefault="008366A0" w:rsidP="00FB5B44">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08" w:type="dxa"/>
      <w:tblBorders>
        <w:top w:val="single" w:sz="4" w:space="0" w:color="auto"/>
      </w:tblBorders>
      <w:tblLook w:val="01E0" w:firstRow="1" w:lastRow="1" w:firstColumn="1" w:lastColumn="1" w:noHBand="0" w:noVBand="0"/>
    </w:tblPr>
    <w:tblGrid>
      <w:gridCol w:w="5688"/>
      <w:gridCol w:w="1800"/>
      <w:gridCol w:w="1620"/>
    </w:tblGrid>
    <w:tr w:rsidR="008366A0" w:rsidTr="008F5DB7">
      <w:tc>
        <w:tcPr>
          <w:tcW w:w="5688" w:type="dxa"/>
          <w:shd w:val="clear" w:color="auto" w:fill="auto"/>
        </w:tcPr>
        <w:p w:rsidR="008366A0" w:rsidRDefault="001B6206" w:rsidP="00FB5B44">
          <w:pPr>
            <w:pStyle w:val="Fuzeile"/>
          </w:pPr>
          <w:fldSimple w:instr=" FILENAME   \* MERGEFORMAT ">
            <w:r w:rsidR="004669AB">
              <w:rPr>
                <w:noProof/>
              </w:rPr>
              <w:t>Dokument1</w:t>
            </w:r>
          </w:fldSimple>
        </w:p>
      </w:tc>
      <w:tc>
        <w:tcPr>
          <w:tcW w:w="1800" w:type="dxa"/>
          <w:shd w:val="clear" w:color="auto" w:fill="auto"/>
        </w:tcPr>
        <w:p w:rsidR="008366A0" w:rsidRDefault="008366A0" w:rsidP="00FB5B44">
          <w:pPr>
            <w:pStyle w:val="Fuzeile"/>
          </w:pPr>
          <w:r w:rsidRPr="008F5DB7">
            <w:rPr>
              <w:rFonts w:cs="Arial"/>
            </w:rPr>
            <w:t>©</w:t>
          </w:r>
          <w:r>
            <w:t>gematik mbH</w:t>
          </w:r>
        </w:p>
      </w:tc>
      <w:tc>
        <w:tcPr>
          <w:tcW w:w="1620" w:type="dxa"/>
          <w:shd w:val="clear" w:color="auto" w:fill="auto"/>
        </w:tcPr>
        <w:p w:rsidR="008366A0" w:rsidRDefault="008366A0" w:rsidP="00FB5B44">
          <w:pPr>
            <w:pStyle w:val="Fuzeile"/>
          </w:pPr>
          <w:r w:rsidRPr="00365B07">
            <w:t xml:space="preserve">Seite </w:t>
          </w:r>
          <w:r w:rsidRPr="00365B07">
            <w:fldChar w:fldCharType="begin"/>
          </w:r>
          <w:r w:rsidRPr="00365B07">
            <w:instrText xml:space="preserve"> PAGE </w:instrText>
          </w:r>
          <w:r w:rsidRPr="00365B07">
            <w:fldChar w:fldCharType="separate"/>
          </w:r>
          <w:r>
            <w:rPr>
              <w:noProof/>
            </w:rPr>
            <w:t>22</w:t>
          </w:r>
          <w:r w:rsidRPr="00365B07">
            <w:fldChar w:fldCharType="end"/>
          </w:r>
          <w:r w:rsidRPr="00365B07">
            <w:t xml:space="preserve"> von </w:t>
          </w:r>
          <w:r w:rsidR="00A23A7A">
            <w:fldChar w:fldCharType="begin"/>
          </w:r>
          <w:r w:rsidR="00A23A7A">
            <w:instrText xml:space="preserve"> NUMPAGES </w:instrText>
          </w:r>
          <w:r w:rsidR="00A23A7A">
            <w:fldChar w:fldCharType="separate"/>
          </w:r>
          <w:r w:rsidR="004669AB">
            <w:rPr>
              <w:noProof/>
            </w:rPr>
            <w:t>3</w:t>
          </w:r>
          <w:r w:rsidR="00A23A7A">
            <w:rPr>
              <w:noProof/>
            </w:rPr>
            <w:fldChar w:fldCharType="end"/>
          </w:r>
        </w:p>
      </w:tc>
    </w:tr>
  </w:tbl>
  <w:p w:rsidR="008366A0" w:rsidRDefault="008366A0" w:rsidP="00FB5B4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A7A" w:rsidRDefault="00A23A7A" w:rsidP="005073B5">
      <w:pPr>
        <w:pStyle w:val="Kurzberschrift"/>
      </w:pPr>
      <w:r>
        <w:separator/>
      </w:r>
    </w:p>
  </w:footnote>
  <w:footnote w:type="continuationSeparator" w:id="0">
    <w:p w:rsidR="00A23A7A" w:rsidRDefault="00A23A7A" w:rsidP="005073B5">
      <w:pPr>
        <w:pStyle w:val="Kurzberschrif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6A0" w:rsidRPr="00CA7B46" w:rsidRDefault="008C747D" w:rsidP="007913B1">
    <w:pPr>
      <w:pStyle w:val="gemStandard"/>
    </w:pPr>
    <w:r>
      <w:rPr>
        <w:noProof/>
      </w:rPr>
      <w:drawing>
        <wp:anchor distT="0" distB="0" distL="114300" distR="114300" simplePos="0" relativeHeight="251658240" behindDoc="1" locked="0" layoutInCell="1" allowOverlap="1">
          <wp:simplePos x="0" y="0"/>
          <wp:positionH relativeFrom="column">
            <wp:posOffset>3657600</wp:posOffset>
          </wp:positionH>
          <wp:positionV relativeFrom="paragraph">
            <wp:posOffset>-28575</wp:posOffset>
          </wp:positionV>
          <wp:extent cx="1905000" cy="712470"/>
          <wp:effectExtent l="0" t="0" r="0" b="0"/>
          <wp:wrapTight wrapText="bothSides">
            <wp:wrapPolygon edited="0">
              <wp:start x="0" y="0"/>
              <wp:lineTo x="0" y="20791"/>
              <wp:lineTo x="21384" y="20791"/>
              <wp:lineTo x="21384" y="0"/>
              <wp:lineTo x="0" y="0"/>
            </wp:wrapPolygon>
          </wp:wrapTight>
          <wp:docPr id="7" name="Bild 7" descr="Logo_Gematik_2012_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_Gematik_2012_Clai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7124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366A0" w:rsidRDefault="008366A0" w:rsidP="007913B1">
    <w:pPr>
      <w:pStyle w:val="gemStandar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4825"/>
      <w:gridCol w:w="911"/>
      <w:gridCol w:w="3216"/>
    </w:tblGrid>
    <w:tr w:rsidR="008366A0" w:rsidTr="008F5DB7">
      <w:tc>
        <w:tcPr>
          <w:tcW w:w="5148" w:type="dxa"/>
          <w:shd w:val="clear" w:color="auto" w:fill="auto"/>
        </w:tcPr>
        <w:p w:rsidR="008366A0" w:rsidRDefault="008366A0" w:rsidP="00925018">
          <w:pPr>
            <w:pStyle w:val="Kurzberschrift"/>
          </w:pPr>
          <w:r w:rsidRPr="008F5DB7">
            <w:rPr>
              <w:sz w:val="24"/>
              <w:szCs w:val="24"/>
            </w:rPr>
            <w:t>eHealth-Terminal</w:t>
          </w:r>
          <w:r w:rsidRPr="008F5DB7">
            <w:rPr>
              <w:sz w:val="24"/>
              <w:szCs w:val="24"/>
            </w:rPr>
            <w:br/>
            <w:t>auf der</w:t>
          </w:r>
          <w:r>
            <w:t xml:space="preserve"> Basis SICCT für das deutsche Gesundheitswesen</w:t>
          </w:r>
        </w:p>
        <w:p w:rsidR="008366A0" w:rsidRDefault="008366A0" w:rsidP="007913B1">
          <w:pPr>
            <w:pStyle w:val="Kurzberschrift"/>
          </w:pPr>
        </w:p>
      </w:tc>
      <w:tc>
        <w:tcPr>
          <w:tcW w:w="997" w:type="dxa"/>
          <w:shd w:val="clear" w:color="auto" w:fill="auto"/>
        </w:tcPr>
        <w:p w:rsidR="008366A0" w:rsidRDefault="008366A0" w:rsidP="00CA7B46">
          <w:pPr>
            <w:pStyle w:val="Kopfzeile"/>
          </w:pPr>
        </w:p>
      </w:tc>
      <w:tc>
        <w:tcPr>
          <w:tcW w:w="3142" w:type="dxa"/>
          <w:shd w:val="clear" w:color="auto" w:fill="auto"/>
        </w:tcPr>
        <w:p w:rsidR="008366A0" w:rsidRDefault="008C747D" w:rsidP="00CA7B46">
          <w:pPr>
            <w:pStyle w:val="Kopfzeile"/>
          </w:pPr>
          <w:r>
            <w:rPr>
              <w:noProof/>
            </w:rPr>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1905000" cy="666750"/>
                <wp:effectExtent l="0" t="0" r="0" b="0"/>
                <wp:wrapTopAndBottom/>
                <wp:docPr id="2" name="Bild 1" descr="Logo_gemat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gemat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6667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8366A0" w:rsidRDefault="008366A0" w:rsidP="00CA7B46">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45" w:type="dxa"/>
      <w:tblLayout w:type="fixed"/>
      <w:tblLook w:val="01E0" w:firstRow="1" w:lastRow="1" w:firstColumn="1" w:lastColumn="1" w:noHBand="0" w:noVBand="0"/>
    </w:tblPr>
    <w:tblGrid>
      <w:gridCol w:w="6503"/>
      <w:gridCol w:w="2442"/>
    </w:tblGrid>
    <w:tr w:rsidR="008366A0" w:rsidTr="008F5DB7">
      <w:tc>
        <w:tcPr>
          <w:tcW w:w="6503" w:type="dxa"/>
          <w:shd w:val="clear" w:color="auto" w:fill="auto"/>
        </w:tcPr>
        <w:p w:rsidR="004669AB" w:rsidRPr="004669AB" w:rsidRDefault="008366A0" w:rsidP="004669AB">
          <w:pPr>
            <w:pStyle w:val="gemTitelKopf"/>
            <w:rPr>
              <w:rFonts w:ascii="Tahoma" w:hAnsi="Tahoma" w:cs="Tahoma"/>
              <w:sz w:val="24"/>
            </w:rPr>
          </w:pPr>
          <w:r w:rsidRPr="008F5DB7">
            <w:rPr>
              <w:rFonts w:ascii="Tahoma" w:hAnsi="Tahoma" w:cs="Tahoma"/>
              <w:sz w:val="24"/>
            </w:rPr>
            <w:fldChar w:fldCharType="begin"/>
          </w:r>
          <w:r w:rsidRPr="008F5DB7">
            <w:rPr>
              <w:rFonts w:ascii="Tahoma" w:hAnsi="Tahoma" w:cs="Tahoma"/>
              <w:sz w:val="24"/>
            </w:rPr>
            <w:instrText xml:space="preserve"> REF  DokTitel \h  \* MERGEFORMAT </w:instrText>
          </w:r>
          <w:r w:rsidRPr="008F5DB7">
            <w:rPr>
              <w:rFonts w:ascii="Tahoma" w:hAnsi="Tahoma" w:cs="Tahoma"/>
              <w:sz w:val="24"/>
            </w:rPr>
          </w:r>
          <w:r w:rsidRPr="008F5DB7">
            <w:rPr>
              <w:rFonts w:ascii="Tahoma" w:hAnsi="Tahoma" w:cs="Tahoma"/>
              <w:sz w:val="24"/>
            </w:rPr>
            <w:fldChar w:fldCharType="separate"/>
          </w:r>
          <w:r w:rsidR="004669AB" w:rsidRPr="004669AB">
            <w:rPr>
              <w:rFonts w:ascii="Tahoma" w:hAnsi="Tahoma" w:cs="Tahoma"/>
              <w:sz w:val="24"/>
            </w:rPr>
            <w:t>&lt;Ergebnistyp&gt;</w:t>
          </w:r>
        </w:p>
        <w:p w:rsidR="008366A0" w:rsidRDefault="004669AB" w:rsidP="00B666A1">
          <w:pPr>
            <w:pStyle w:val="gemTitelKopf"/>
          </w:pPr>
          <w:r w:rsidRPr="008B4C32">
            <w:t>&lt;Thematik&gt;</w:t>
          </w:r>
          <w:r w:rsidR="008366A0" w:rsidRPr="008F5DB7">
            <w:rPr>
              <w:rFonts w:ascii="Tahoma" w:hAnsi="Tahoma" w:cs="Tahoma"/>
              <w:sz w:val="24"/>
            </w:rPr>
            <w:fldChar w:fldCharType="end"/>
          </w:r>
        </w:p>
      </w:tc>
      <w:tc>
        <w:tcPr>
          <w:tcW w:w="2442" w:type="dxa"/>
          <w:shd w:val="clear" w:color="auto" w:fill="auto"/>
        </w:tcPr>
        <w:p w:rsidR="008366A0" w:rsidRDefault="008C747D" w:rsidP="008F5DB7">
          <w:pPr>
            <w:pStyle w:val="gemTitelKopf"/>
            <w:jc w:val="right"/>
          </w:pPr>
          <w:r>
            <w:rPr>
              <w:noProof/>
            </w:rPr>
            <w:drawing>
              <wp:inline distT="0" distB="0" distL="0" distR="0">
                <wp:extent cx="1409700" cy="523875"/>
                <wp:effectExtent l="0" t="0" r="0" b="9525"/>
                <wp:docPr id="1" name="Bild 1" descr="Logo_Gematik_2012_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Gematik_2012_Clai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700" cy="523875"/>
                        </a:xfrm>
                        <a:prstGeom prst="rect">
                          <a:avLst/>
                        </a:prstGeom>
                        <a:noFill/>
                        <a:ln>
                          <a:noFill/>
                        </a:ln>
                      </pic:spPr>
                    </pic:pic>
                  </a:graphicData>
                </a:graphic>
              </wp:inline>
            </w:drawing>
          </w:r>
        </w:p>
      </w:tc>
    </w:tr>
  </w:tbl>
  <w:p w:rsidR="008366A0" w:rsidRDefault="008366A0" w:rsidP="007913B1">
    <w:pPr>
      <w:pStyle w:val="gemStandar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6A0" w:rsidRDefault="008366A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5A2B9E"/>
    <w:lvl w:ilvl="0">
      <w:start w:val="1"/>
      <w:numFmt w:val="decimal"/>
      <w:lvlText w:val="%1."/>
      <w:lvlJc w:val="left"/>
      <w:pPr>
        <w:tabs>
          <w:tab w:val="num" w:pos="1492"/>
        </w:tabs>
        <w:ind w:left="1492" w:hanging="360"/>
      </w:pPr>
    </w:lvl>
  </w:abstractNum>
  <w:abstractNum w:abstractNumId="1">
    <w:nsid w:val="FFFFFF7D"/>
    <w:multiLevelType w:val="singleLevel"/>
    <w:tmpl w:val="40E64994"/>
    <w:lvl w:ilvl="0">
      <w:start w:val="1"/>
      <w:numFmt w:val="decimal"/>
      <w:lvlText w:val="%1."/>
      <w:lvlJc w:val="left"/>
      <w:pPr>
        <w:tabs>
          <w:tab w:val="num" w:pos="1209"/>
        </w:tabs>
        <w:ind w:left="1209" w:hanging="360"/>
      </w:pPr>
    </w:lvl>
  </w:abstractNum>
  <w:abstractNum w:abstractNumId="2">
    <w:nsid w:val="FFFFFF7E"/>
    <w:multiLevelType w:val="singleLevel"/>
    <w:tmpl w:val="E894113C"/>
    <w:lvl w:ilvl="0">
      <w:start w:val="1"/>
      <w:numFmt w:val="decimal"/>
      <w:lvlText w:val="%1."/>
      <w:lvlJc w:val="left"/>
      <w:pPr>
        <w:tabs>
          <w:tab w:val="num" w:pos="926"/>
        </w:tabs>
        <w:ind w:left="926" w:hanging="360"/>
      </w:pPr>
    </w:lvl>
  </w:abstractNum>
  <w:abstractNum w:abstractNumId="3">
    <w:nsid w:val="FFFFFF7F"/>
    <w:multiLevelType w:val="singleLevel"/>
    <w:tmpl w:val="A628DCDE"/>
    <w:lvl w:ilvl="0">
      <w:start w:val="1"/>
      <w:numFmt w:val="decimal"/>
      <w:lvlText w:val="%1."/>
      <w:lvlJc w:val="left"/>
      <w:pPr>
        <w:tabs>
          <w:tab w:val="num" w:pos="643"/>
        </w:tabs>
        <w:ind w:left="643" w:hanging="360"/>
      </w:pPr>
    </w:lvl>
  </w:abstractNum>
  <w:abstractNum w:abstractNumId="4">
    <w:nsid w:val="FFFFFF80"/>
    <w:multiLevelType w:val="singleLevel"/>
    <w:tmpl w:val="5A00112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8FEBC1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8E25E5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040EB9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D20CD0A"/>
    <w:lvl w:ilvl="0">
      <w:start w:val="1"/>
      <w:numFmt w:val="decimal"/>
      <w:lvlText w:val="%1."/>
      <w:lvlJc w:val="left"/>
      <w:pPr>
        <w:tabs>
          <w:tab w:val="num" w:pos="360"/>
        </w:tabs>
        <w:ind w:left="360" w:hanging="360"/>
      </w:pPr>
    </w:lvl>
  </w:abstractNum>
  <w:abstractNum w:abstractNumId="9">
    <w:nsid w:val="FFFFFF89"/>
    <w:multiLevelType w:val="singleLevel"/>
    <w:tmpl w:val="F8520800"/>
    <w:lvl w:ilvl="0">
      <w:start w:val="1"/>
      <w:numFmt w:val="bullet"/>
      <w:lvlText w:val=""/>
      <w:lvlJc w:val="left"/>
      <w:pPr>
        <w:tabs>
          <w:tab w:val="num" w:pos="360"/>
        </w:tabs>
        <w:ind w:left="360" w:hanging="360"/>
      </w:pPr>
      <w:rPr>
        <w:rFonts w:ascii="Symbol" w:hAnsi="Symbol" w:hint="default"/>
      </w:rPr>
    </w:lvl>
  </w:abstractNum>
  <w:abstractNum w:abstractNumId="10">
    <w:nsid w:val="18B101DB"/>
    <w:multiLevelType w:val="hybridMultilevel"/>
    <w:tmpl w:val="B9AC8066"/>
    <w:lvl w:ilvl="0" w:tplc="B218BE4C">
      <w:start w:val="1"/>
      <w:numFmt w:val="bullet"/>
      <w:pStyle w:val="gemTabAufzhlung"/>
      <w:lvlText w:val=""/>
      <w:lvlJc w:val="left"/>
      <w:pPr>
        <w:tabs>
          <w:tab w:val="num" w:pos="907"/>
        </w:tabs>
        <w:ind w:left="1247" w:hanging="283"/>
      </w:pPr>
      <w:rPr>
        <w:rFonts w:ascii="Wingdings" w:hAnsi="Wingdings" w:hint="default"/>
      </w:rPr>
    </w:lvl>
    <w:lvl w:ilvl="1" w:tplc="04070003" w:tentative="1">
      <w:start w:val="1"/>
      <w:numFmt w:val="bullet"/>
      <w:lvlText w:val="o"/>
      <w:lvlJc w:val="left"/>
      <w:pPr>
        <w:tabs>
          <w:tab w:val="num" w:pos="2880"/>
        </w:tabs>
        <w:ind w:left="2880" w:hanging="360"/>
      </w:pPr>
      <w:rPr>
        <w:rFonts w:ascii="Courier New" w:hAnsi="Courier New" w:cs="Courier New" w:hint="default"/>
      </w:rPr>
    </w:lvl>
    <w:lvl w:ilvl="2" w:tplc="04070005" w:tentative="1">
      <w:start w:val="1"/>
      <w:numFmt w:val="bullet"/>
      <w:lvlText w:val=""/>
      <w:lvlJc w:val="left"/>
      <w:pPr>
        <w:tabs>
          <w:tab w:val="num" w:pos="3600"/>
        </w:tabs>
        <w:ind w:left="3600" w:hanging="360"/>
      </w:pPr>
      <w:rPr>
        <w:rFonts w:ascii="Wingdings" w:hAnsi="Wingdings" w:hint="default"/>
      </w:rPr>
    </w:lvl>
    <w:lvl w:ilvl="3" w:tplc="04070001" w:tentative="1">
      <w:start w:val="1"/>
      <w:numFmt w:val="bullet"/>
      <w:lvlText w:val=""/>
      <w:lvlJc w:val="left"/>
      <w:pPr>
        <w:tabs>
          <w:tab w:val="num" w:pos="4320"/>
        </w:tabs>
        <w:ind w:left="4320" w:hanging="360"/>
      </w:pPr>
      <w:rPr>
        <w:rFonts w:ascii="Symbol" w:hAnsi="Symbol" w:hint="default"/>
      </w:rPr>
    </w:lvl>
    <w:lvl w:ilvl="4" w:tplc="04070003" w:tentative="1">
      <w:start w:val="1"/>
      <w:numFmt w:val="bullet"/>
      <w:lvlText w:val="o"/>
      <w:lvlJc w:val="left"/>
      <w:pPr>
        <w:tabs>
          <w:tab w:val="num" w:pos="5040"/>
        </w:tabs>
        <w:ind w:left="5040" w:hanging="360"/>
      </w:pPr>
      <w:rPr>
        <w:rFonts w:ascii="Courier New" w:hAnsi="Courier New" w:cs="Courier New" w:hint="default"/>
      </w:rPr>
    </w:lvl>
    <w:lvl w:ilvl="5" w:tplc="04070005" w:tentative="1">
      <w:start w:val="1"/>
      <w:numFmt w:val="bullet"/>
      <w:lvlText w:val=""/>
      <w:lvlJc w:val="left"/>
      <w:pPr>
        <w:tabs>
          <w:tab w:val="num" w:pos="5760"/>
        </w:tabs>
        <w:ind w:left="5760" w:hanging="360"/>
      </w:pPr>
      <w:rPr>
        <w:rFonts w:ascii="Wingdings" w:hAnsi="Wingdings" w:hint="default"/>
      </w:rPr>
    </w:lvl>
    <w:lvl w:ilvl="6" w:tplc="04070001" w:tentative="1">
      <w:start w:val="1"/>
      <w:numFmt w:val="bullet"/>
      <w:lvlText w:val=""/>
      <w:lvlJc w:val="left"/>
      <w:pPr>
        <w:tabs>
          <w:tab w:val="num" w:pos="6480"/>
        </w:tabs>
        <w:ind w:left="6480" w:hanging="360"/>
      </w:pPr>
      <w:rPr>
        <w:rFonts w:ascii="Symbol" w:hAnsi="Symbol" w:hint="default"/>
      </w:rPr>
    </w:lvl>
    <w:lvl w:ilvl="7" w:tplc="04070003" w:tentative="1">
      <w:start w:val="1"/>
      <w:numFmt w:val="bullet"/>
      <w:lvlText w:val="o"/>
      <w:lvlJc w:val="left"/>
      <w:pPr>
        <w:tabs>
          <w:tab w:val="num" w:pos="7200"/>
        </w:tabs>
        <w:ind w:left="7200" w:hanging="360"/>
      </w:pPr>
      <w:rPr>
        <w:rFonts w:ascii="Courier New" w:hAnsi="Courier New" w:cs="Courier New" w:hint="default"/>
      </w:rPr>
    </w:lvl>
    <w:lvl w:ilvl="8" w:tplc="04070005" w:tentative="1">
      <w:start w:val="1"/>
      <w:numFmt w:val="bullet"/>
      <w:lvlText w:val=""/>
      <w:lvlJc w:val="left"/>
      <w:pPr>
        <w:tabs>
          <w:tab w:val="num" w:pos="7920"/>
        </w:tabs>
        <w:ind w:left="7920" w:hanging="360"/>
      </w:pPr>
      <w:rPr>
        <w:rFonts w:ascii="Wingdings" w:hAnsi="Wingdings" w:hint="default"/>
      </w:rPr>
    </w:lvl>
  </w:abstractNum>
  <w:abstractNum w:abstractNumId="11">
    <w:nsid w:val="20150163"/>
    <w:multiLevelType w:val="hybridMultilevel"/>
    <w:tmpl w:val="AE92A83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339E73DF"/>
    <w:multiLevelType w:val="hybridMultilevel"/>
    <w:tmpl w:val="EA2E9256"/>
    <w:lvl w:ilvl="0" w:tplc="F806A7D8">
      <w:start w:val="1"/>
      <w:numFmt w:val="bullet"/>
      <w:pStyle w:val="gemAufzhlung"/>
      <w:lvlText w:val=""/>
      <w:lvlJc w:val="left"/>
      <w:pPr>
        <w:tabs>
          <w:tab w:val="num" w:pos="1701"/>
        </w:tabs>
        <w:ind w:left="1701" w:hanging="283"/>
      </w:pPr>
      <w:rPr>
        <w:rFonts w:ascii="Symbol" w:hAnsi="Symbol" w:hint="default"/>
      </w:rPr>
    </w:lvl>
    <w:lvl w:ilvl="1" w:tplc="04070003">
      <w:start w:val="1"/>
      <w:numFmt w:val="bullet"/>
      <w:lvlText w:val="o"/>
      <w:lvlJc w:val="left"/>
      <w:pPr>
        <w:tabs>
          <w:tab w:val="num" w:pos="2007"/>
        </w:tabs>
        <w:ind w:left="2007" w:hanging="360"/>
      </w:pPr>
      <w:rPr>
        <w:rFonts w:ascii="Courier New" w:hAnsi="Courier New" w:cs="Courier New" w:hint="default"/>
      </w:rPr>
    </w:lvl>
    <w:lvl w:ilvl="2" w:tplc="04070005">
      <w:start w:val="1"/>
      <w:numFmt w:val="bullet"/>
      <w:lvlText w:val=""/>
      <w:lvlJc w:val="left"/>
      <w:pPr>
        <w:tabs>
          <w:tab w:val="num" w:pos="2727"/>
        </w:tabs>
        <w:ind w:left="2727" w:hanging="360"/>
      </w:pPr>
      <w:rPr>
        <w:rFonts w:ascii="Wingdings" w:hAnsi="Wingdings" w:hint="default"/>
      </w:rPr>
    </w:lvl>
    <w:lvl w:ilvl="3" w:tplc="0407000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cs="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cs="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13">
    <w:nsid w:val="3979099E"/>
    <w:multiLevelType w:val="multilevel"/>
    <w:tmpl w:val="57C0B2B4"/>
    <w:lvl w:ilvl="0">
      <w:start w:val="1"/>
      <w:numFmt w:val="decimal"/>
      <w:pStyle w:val="gem1"/>
      <w:lvlText w:val="%1"/>
      <w:lvlJc w:val="left"/>
      <w:pPr>
        <w:tabs>
          <w:tab w:val="num" w:pos="432"/>
        </w:tabs>
        <w:ind w:left="432" w:hanging="432"/>
      </w:pPr>
      <w:rPr>
        <w:rFonts w:hint="default"/>
      </w:rPr>
    </w:lvl>
    <w:lvl w:ilvl="1">
      <w:start w:val="1"/>
      <w:numFmt w:val="decimal"/>
      <w:pStyle w:val="gem2"/>
      <w:lvlText w:val="%1.%2"/>
      <w:lvlJc w:val="left"/>
      <w:pPr>
        <w:tabs>
          <w:tab w:val="num" w:pos="576"/>
        </w:tabs>
        <w:ind w:left="576" w:hanging="576"/>
      </w:pPr>
      <w:rPr>
        <w:rFonts w:hint="default"/>
      </w:rPr>
    </w:lvl>
    <w:lvl w:ilvl="2">
      <w:start w:val="1"/>
      <w:numFmt w:val="decimal"/>
      <w:pStyle w:val="GEM3"/>
      <w:lvlText w:val="%1.%2.%3"/>
      <w:lvlJc w:val="left"/>
      <w:pPr>
        <w:tabs>
          <w:tab w:val="num" w:pos="720"/>
        </w:tabs>
        <w:ind w:left="720" w:hanging="720"/>
      </w:pPr>
      <w:rPr>
        <w:rFonts w:hint="default"/>
      </w:rPr>
    </w:lvl>
    <w:lvl w:ilvl="3">
      <w:start w:val="1"/>
      <w:numFmt w:val="decimal"/>
      <w:pStyle w:val="gem4"/>
      <w:lvlText w:val="%1.%2.%3.%4"/>
      <w:lvlJc w:val="left"/>
      <w:pPr>
        <w:tabs>
          <w:tab w:val="num" w:pos="864"/>
        </w:tabs>
        <w:ind w:left="864" w:hanging="864"/>
      </w:pPr>
      <w:rPr>
        <w:rFonts w:hint="default"/>
      </w:rPr>
    </w:lvl>
    <w:lvl w:ilvl="4">
      <w:start w:val="1"/>
      <w:numFmt w:val="decimal"/>
      <w:pStyle w:val="gem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39F949B5"/>
    <w:multiLevelType w:val="hybridMultilevel"/>
    <w:tmpl w:val="B14A16C6"/>
    <w:lvl w:ilvl="0" w:tplc="0D106A22">
      <w:start w:val="1"/>
      <w:numFmt w:val="decimal"/>
      <w:pStyle w:val="gemListe"/>
      <w:lvlText w:val="(%1)"/>
      <w:lvlJc w:val="left"/>
      <w:pPr>
        <w:tabs>
          <w:tab w:val="num" w:pos="182"/>
        </w:tabs>
        <w:ind w:left="737" w:hanging="340"/>
      </w:pPr>
      <w:rPr>
        <w:rFonts w:hint="default"/>
      </w:rPr>
    </w:lvl>
    <w:lvl w:ilvl="1" w:tplc="04070019">
      <w:start w:val="1"/>
      <w:numFmt w:val="lowerLetter"/>
      <w:lvlText w:val="%2."/>
      <w:lvlJc w:val="left"/>
      <w:pPr>
        <w:tabs>
          <w:tab w:val="num" w:pos="1982"/>
        </w:tabs>
        <w:ind w:left="1982" w:hanging="360"/>
      </w:pPr>
    </w:lvl>
    <w:lvl w:ilvl="2" w:tplc="0407001B" w:tentative="1">
      <w:start w:val="1"/>
      <w:numFmt w:val="lowerRoman"/>
      <w:lvlText w:val="%3."/>
      <w:lvlJc w:val="right"/>
      <w:pPr>
        <w:tabs>
          <w:tab w:val="num" w:pos="2702"/>
        </w:tabs>
        <w:ind w:left="2702" w:hanging="180"/>
      </w:pPr>
    </w:lvl>
    <w:lvl w:ilvl="3" w:tplc="0407000F" w:tentative="1">
      <w:start w:val="1"/>
      <w:numFmt w:val="decimal"/>
      <w:lvlText w:val="%4."/>
      <w:lvlJc w:val="left"/>
      <w:pPr>
        <w:tabs>
          <w:tab w:val="num" w:pos="3422"/>
        </w:tabs>
        <w:ind w:left="3422" w:hanging="360"/>
      </w:pPr>
    </w:lvl>
    <w:lvl w:ilvl="4" w:tplc="04070019" w:tentative="1">
      <w:start w:val="1"/>
      <w:numFmt w:val="lowerLetter"/>
      <w:lvlText w:val="%5."/>
      <w:lvlJc w:val="left"/>
      <w:pPr>
        <w:tabs>
          <w:tab w:val="num" w:pos="4142"/>
        </w:tabs>
        <w:ind w:left="4142" w:hanging="360"/>
      </w:pPr>
    </w:lvl>
    <w:lvl w:ilvl="5" w:tplc="0407001B" w:tentative="1">
      <w:start w:val="1"/>
      <w:numFmt w:val="lowerRoman"/>
      <w:lvlText w:val="%6."/>
      <w:lvlJc w:val="right"/>
      <w:pPr>
        <w:tabs>
          <w:tab w:val="num" w:pos="4862"/>
        </w:tabs>
        <w:ind w:left="4862" w:hanging="180"/>
      </w:pPr>
    </w:lvl>
    <w:lvl w:ilvl="6" w:tplc="0407000F" w:tentative="1">
      <w:start w:val="1"/>
      <w:numFmt w:val="decimal"/>
      <w:lvlText w:val="%7."/>
      <w:lvlJc w:val="left"/>
      <w:pPr>
        <w:tabs>
          <w:tab w:val="num" w:pos="5582"/>
        </w:tabs>
        <w:ind w:left="5582" w:hanging="360"/>
      </w:pPr>
    </w:lvl>
    <w:lvl w:ilvl="7" w:tplc="04070019" w:tentative="1">
      <w:start w:val="1"/>
      <w:numFmt w:val="lowerLetter"/>
      <w:lvlText w:val="%8."/>
      <w:lvlJc w:val="left"/>
      <w:pPr>
        <w:tabs>
          <w:tab w:val="num" w:pos="6302"/>
        </w:tabs>
        <w:ind w:left="6302" w:hanging="360"/>
      </w:pPr>
    </w:lvl>
    <w:lvl w:ilvl="8" w:tplc="0407001B" w:tentative="1">
      <w:start w:val="1"/>
      <w:numFmt w:val="lowerRoman"/>
      <w:lvlText w:val="%9."/>
      <w:lvlJc w:val="right"/>
      <w:pPr>
        <w:tabs>
          <w:tab w:val="num" w:pos="7022"/>
        </w:tabs>
        <w:ind w:left="7022" w:hanging="180"/>
      </w:pPr>
    </w:lvl>
  </w:abstractNum>
  <w:abstractNum w:abstractNumId="15">
    <w:nsid w:val="4FFD5632"/>
    <w:multiLevelType w:val="multilevel"/>
    <w:tmpl w:val="333E3BF4"/>
    <w:lvl w:ilvl="0">
      <w:start w:val="1"/>
      <w:numFmt w:val="decimal"/>
      <w:pStyle w:val="berschrift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2088"/>
        </w:tabs>
        <w:ind w:left="208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6">
    <w:nsid w:val="554E56FA"/>
    <w:multiLevelType w:val="hybridMultilevel"/>
    <w:tmpl w:val="FFDEB14E"/>
    <w:lvl w:ilvl="0" w:tplc="7C821C30">
      <w:start w:val="1"/>
      <w:numFmt w:val="bullet"/>
      <w:pStyle w:val="gemZwischenberschrift"/>
      <w:lvlText w:val=""/>
      <w:lvlJc w:val="left"/>
      <w:pPr>
        <w:tabs>
          <w:tab w:val="num" w:pos="720"/>
        </w:tabs>
        <w:ind w:left="720" w:hanging="360"/>
      </w:pPr>
      <w:rPr>
        <w:rFonts w:ascii="Symbol" w:hAnsi="Symbol" w:hint="default"/>
      </w:rPr>
    </w:lvl>
    <w:lvl w:ilvl="1" w:tplc="A2C87AAA" w:tentative="1">
      <w:start w:val="1"/>
      <w:numFmt w:val="bullet"/>
      <w:lvlText w:val="o"/>
      <w:lvlJc w:val="left"/>
      <w:pPr>
        <w:tabs>
          <w:tab w:val="num" w:pos="1440"/>
        </w:tabs>
        <w:ind w:left="1440" w:hanging="360"/>
      </w:pPr>
      <w:rPr>
        <w:rFonts w:ascii="Courier New" w:hAnsi="Courier New" w:cs="Courier New" w:hint="default"/>
      </w:rPr>
    </w:lvl>
    <w:lvl w:ilvl="2" w:tplc="28E086F8" w:tentative="1">
      <w:start w:val="1"/>
      <w:numFmt w:val="bullet"/>
      <w:lvlText w:val=""/>
      <w:lvlJc w:val="left"/>
      <w:pPr>
        <w:tabs>
          <w:tab w:val="num" w:pos="2160"/>
        </w:tabs>
        <w:ind w:left="2160" w:hanging="360"/>
      </w:pPr>
      <w:rPr>
        <w:rFonts w:ascii="Wingdings" w:hAnsi="Wingdings" w:hint="default"/>
      </w:rPr>
    </w:lvl>
    <w:lvl w:ilvl="3" w:tplc="77349C56" w:tentative="1">
      <w:start w:val="1"/>
      <w:numFmt w:val="bullet"/>
      <w:lvlText w:val=""/>
      <w:lvlJc w:val="left"/>
      <w:pPr>
        <w:tabs>
          <w:tab w:val="num" w:pos="2880"/>
        </w:tabs>
        <w:ind w:left="2880" w:hanging="360"/>
      </w:pPr>
      <w:rPr>
        <w:rFonts w:ascii="Symbol" w:hAnsi="Symbol" w:hint="default"/>
      </w:rPr>
    </w:lvl>
    <w:lvl w:ilvl="4" w:tplc="FC60B6C6" w:tentative="1">
      <w:start w:val="1"/>
      <w:numFmt w:val="bullet"/>
      <w:lvlText w:val="o"/>
      <w:lvlJc w:val="left"/>
      <w:pPr>
        <w:tabs>
          <w:tab w:val="num" w:pos="3600"/>
        </w:tabs>
        <w:ind w:left="3600" w:hanging="360"/>
      </w:pPr>
      <w:rPr>
        <w:rFonts w:ascii="Courier New" w:hAnsi="Courier New" w:cs="Courier New" w:hint="default"/>
      </w:rPr>
    </w:lvl>
    <w:lvl w:ilvl="5" w:tplc="76B68D86" w:tentative="1">
      <w:start w:val="1"/>
      <w:numFmt w:val="bullet"/>
      <w:lvlText w:val=""/>
      <w:lvlJc w:val="left"/>
      <w:pPr>
        <w:tabs>
          <w:tab w:val="num" w:pos="4320"/>
        </w:tabs>
        <w:ind w:left="4320" w:hanging="360"/>
      </w:pPr>
      <w:rPr>
        <w:rFonts w:ascii="Wingdings" w:hAnsi="Wingdings" w:hint="default"/>
      </w:rPr>
    </w:lvl>
    <w:lvl w:ilvl="6" w:tplc="B2DE89CE" w:tentative="1">
      <w:start w:val="1"/>
      <w:numFmt w:val="bullet"/>
      <w:lvlText w:val=""/>
      <w:lvlJc w:val="left"/>
      <w:pPr>
        <w:tabs>
          <w:tab w:val="num" w:pos="5040"/>
        </w:tabs>
        <w:ind w:left="5040" w:hanging="360"/>
      </w:pPr>
      <w:rPr>
        <w:rFonts w:ascii="Symbol" w:hAnsi="Symbol" w:hint="default"/>
      </w:rPr>
    </w:lvl>
    <w:lvl w:ilvl="7" w:tplc="3B0A626A" w:tentative="1">
      <w:start w:val="1"/>
      <w:numFmt w:val="bullet"/>
      <w:lvlText w:val="o"/>
      <w:lvlJc w:val="left"/>
      <w:pPr>
        <w:tabs>
          <w:tab w:val="num" w:pos="5760"/>
        </w:tabs>
        <w:ind w:left="5760" w:hanging="360"/>
      </w:pPr>
      <w:rPr>
        <w:rFonts w:ascii="Courier New" w:hAnsi="Courier New" w:cs="Courier New" w:hint="default"/>
      </w:rPr>
    </w:lvl>
    <w:lvl w:ilvl="8" w:tplc="056C7AC2"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2"/>
  </w:num>
  <w:num w:numId="3">
    <w:abstractNumId w:val="14"/>
  </w:num>
  <w:num w:numId="4">
    <w:abstractNumId w:val="13"/>
  </w:num>
  <w:num w:numId="5">
    <w:abstractNumId w:val="16"/>
  </w:num>
  <w:num w:numId="6">
    <w:abstractNumId w:val="12"/>
  </w:num>
  <w:num w:numId="7">
    <w:abstractNumId w:val="10"/>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9AB"/>
    <w:rsid w:val="00006D55"/>
    <w:rsid w:val="00006D7B"/>
    <w:rsid w:val="0000773E"/>
    <w:rsid w:val="0001219C"/>
    <w:rsid w:val="00014B9A"/>
    <w:rsid w:val="000155F3"/>
    <w:rsid w:val="00017F0D"/>
    <w:rsid w:val="000240F9"/>
    <w:rsid w:val="00025A81"/>
    <w:rsid w:val="0004073C"/>
    <w:rsid w:val="00042081"/>
    <w:rsid w:val="00053843"/>
    <w:rsid w:val="0006009E"/>
    <w:rsid w:val="00061842"/>
    <w:rsid w:val="00061929"/>
    <w:rsid w:val="00063CA3"/>
    <w:rsid w:val="00063DF6"/>
    <w:rsid w:val="0007042A"/>
    <w:rsid w:val="0007085F"/>
    <w:rsid w:val="00076937"/>
    <w:rsid w:val="00077D1E"/>
    <w:rsid w:val="000800A9"/>
    <w:rsid w:val="00086BC6"/>
    <w:rsid w:val="000921A7"/>
    <w:rsid w:val="000925E8"/>
    <w:rsid w:val="00094ADC"/>
    <w:rsid w:val="00097749"/>
    <w:rsid w:val="000A7280"/>
    <w:rsid w:val="000B272D"/>
    <w:rsid w:val="000B7EA2"/>
    <w:rsid w:val="000C1E0A"/>
    <w:rsid w:val="000D5852"/>
    <w:rsid w:val="000E0AAC"/>
    <w:rsid w:val="000E3EA6"/>
    <w:rsid w:val="000E77BE"/>
    <w:rsid w:val="000F417E"/>
    <w:rsid w:val="000F43F4"/>
    <w:rsid w:val="00100701"/>
    <w:rsid w:val="00100DD6"/>
    <w:rsid w:val="001119AE"/>
    <w:rsid w:val="001167E7"/>
    <w:rsid w:val="00121BD1"/>
    <w:rsid w:val="00135A57"/>
    <w:rsid w:val="00140BAD"/>
    <w:rsid w:val="0014273D"/>
    <w:rsid w:val="00145114"/>
    <w:rsid w:val="00154156"/>
    <w:rsid w:val="001609A7"/>
    <w:rsid w:val="001629F6"/>
    <w:rsid w:val="001653E5"/>
    <w:rsid w:val="001676D3"/>
    <w:rsid w:val="001705FD"/>
    <w:rsid w:val="00170CAD"/>
    <w:rsid w:val="001828BC"/>
    <w:rsid w:val="0019036F"/>
    <w:rsid w:val="00191622"/>
    <w:rsid w:val="00195918"/>
    <w:rsid w:val="001A3C0E"/>
    <w:rsid w:val="001A6348"/>
    <w:rsid w:val="001A73E7"/>
    <w:rsid w:val="001B16B2"/>
    <w:rsid w:val="001B6206"/>
    <w:rsid w:val="001B6591"/>
    <w:rsid w:val="001C0E4E"/>
    <w:rsid w:val="001C30E1"/>
    <w:rsid w:val="001C559E"/>
    <w:rsid w:val="001C77E2"/>
    <w:rsid w:val="001D0019"/>
    <w:rsid w:val="001D13AB"/>
    <w:rsid w:val="001D1EAE"/>
    <w:rsid w:val="001D2FC7"/>
    <w:rsid w:val="001D3F0B"/>
    <w:rsid w:val="001D78FD"/>
    <w:rsid w:val="001E35D1"/>
    <w:rsid w:val="001E3634"/>
    <w:rsid w:val="001F6E85"/>
    <w:rsid w:val="00200938"/>
    <w:rsid w:val="00201C9D"/>
    <w:rsid w:val="00203C49"/>
    <w:rsid w:val="00204CCF"/>
    <w:rsid w:val="0020777F"/>
    <w:rsid w:val="00211D5F"/>
    <w:rsid w:val="00221FD8"/>
    <w:rsid w:val="00231CDC"/>
    <w:rsid w:val="002324B2"/>
    <w:rsid w:val="00233824"/>
    <w:rsid w:val="00237725"/>
    <w:rsid w:val="00240100"/>
    <w:rsid w:val="00242215"/>
    <w:rsid w:val="0024429D"/>
    <w:rsid w:val="00244D03"/>
    <w:rsid w:val="00246DA7"/>
    <w:rsid w:val="00250CCA"/>
    <w:rsid w:val="002564C6"/>
    <w:rsid w:val="00262F15"/>
    <w:rsid w:val="00275F19"/>
    <w:rsid w:val="00290F64"/>
    <w:rsid w:val="0029127A"/>
    <w:rsid w:val="00294FE7"/>
    <w:rsid w:val="002A0969"/>
    <w:rsid w:val="002A14BA"/>
    <w:rsid w:val="002A5A7D"/>
    <w:rsid w:val="002B09E8"/>
    <w:rsid w:val="002B1A87"/>
    <w:rsid w:val="002D0190"/>
    <w:rsid w:val="002D470E"/>
    <w:rsid w:val="002E29C7"/>
    <w:rsid w:val="002F1CAE"/>
    <w:rsid w:val="002F6ABF"/>
    <w:rsid w:val="002F6CCB"/>
    <w:rsid w:val="002F79FE"/>
    <w:rsid w:val="0030069E"/>
    <w:rsid w:val="00301651"/>
    <w:rsid w:val="003073B2"/>
    <w:rsid w:val="003145CD"/>
    <w:rsid w:val="00323799"/>
    <w:rsid w:val="00323E48"/>
    <w:rsid w:val="0033422D"/>
    <w:rsid w:val="00335547"/>
    <w:rsid w:val="0033762A"/>
    <w:rsid w:val="00350386"/>
    <w:rsid w:val="00351F00"/>
    <w:rsid w:val="00353712"/>
    <w:rsid w:val="003555F8"/>
    <w:rsid w:val="00362AC6"/>
    <w:rsid w:val="00363B1A"/>
    <w:rsid w:val="003741FD"/>
    <w:rsid w:val="003757BF"/>
    <w:rsid w:val="00376D70"/>
    <w:rsid w:val="00376F58"/>
    <w:rsid w:val="00380401"/>
    <w:rsid w:val="003823F5"/>
    <w:rsid w:val="00385D6A"/>
    <w:rsid w:val="003900CE"/>
    <w:rsid w:val="00391D9F"/>
    <w:rsid w:val="00395178"/>
    <w:rsid w:val="003A4072"/>
    <w:rsid w:val="003A5FE2"/>
    <w:rsid w:val="003B5A16"/>
    <w:rsid w:val="003B5B69"/>
    <w:rsid w:val="003B5EC5"/>
    <w:rsid w:val="003B6205"/>
    <w:rsid w:val="003C6F1D"/>
    <w:rsid w:val="003D2220"/>
    <w:rsid w:val="003D2BA7"/>
    <w:rsid w:val="003D6D9D"/>
    <w:rsid w:val="003E4E25"/>
    <w:rsid w:val="003F3238"/>
    <w:rsid w:val="003F6C58"/>
    <w:rsid w:val="0040671C"/>
    <w:rsid w:val="0041065A"/>
    <w:rsid w:val="004155C9"/>
    <w:rsid w:val="00416CE8"/>
    <w:rsid w:val="00426516"/>
    <w:rsid w:val="0043106C"/>
    <w:rsid w:val="004349D8"/>
    <w:rsid w:val="00437A60"/>
    <w:rsid w:val="004438D9"/>
    <w:rsid w:val="00451F49"/>
    <w:rsid w:val="00460B14"/>
    <w:rsid w:val="00460DB5"/>
    <w:rsid w:val="004627A7"/>
    <w:rsid w:val="004669AB"/>
    <w:rsid w:val="00471E0F"/>
    <w:rsid w:val="00476FD4"/>
    <w:rsid w:val="004861A6"/>
    <w:rsid w:val="004A06E2"/>
    <w:rsid w:val="004A0B74"/>
    <w:rsid w:val="004A0FDD"/>
    <w:rsid w:val="004A113B"/>
    <w:rsid w:val="004A2692"/>
    <w:rsid w:val="004A72D0"/>
    <w:rsid w:val="004B3124"/>
    <w:rsid w:val="004B52EB"/>
    <w:rsid w:val="004B585D"/>
    <w:rsid w:val="004B781D"/>
    <w:rsid w:val="004C2F41"/>
    <w:rsid w:val="004C39C0"/>
    <w:rsid w:val="004D113D"/>
    <w:rsid w:val="004D3D17"/>
    <w:rsid w:val="004D47AD"/>
    <w:rsid w:val="004D55C8"/>
    <w:rsid w:val="004E0CFA"/>
    <w:rsid w:val="004E1B97"/>
    <w:rsid w:val="004F7855"/>
    <w:rsid w:val="005067D4"/>
    <w:rsid w:val="005073B5"/>
    <w:rsid w:val="00511353"/>
    <w:rsid w:val="00514A96"/>
    <w:rsid w:val="00520C30"/>
    <w:rsid w:val="0052251D"/>
    <w:rsid w:val="005269C0"/>
    <w:rsid w:val="00530429"/>
    <w:rsid w:val="0053574D"/>
    <w:rsid w:val="00536542"/>
    <w:rsid w:val="005374E3"/>
    <w:rsid w:val="00540031"/>
    <w:rsid w:val="00551F1D"/>
    <w:rsid w:val="005563AB"/>
    <w:rsid w:val="00563CDE"/>
    <w:rsid w:val="00563F51"/>
    <w:rsid w:val="005640E9"/>
    <w:rsid w:val="00565653"/>
    <w:rsid w:val="0056771D"/>
    <w:rsid w:val="005704C8"/>
    <w:rsid w:val="00584399"/>
    <w:rsid w:val="00587230"/>
    <w:rsid w:val="0059513B"/>
    <w:rsid w:val="005970F8"/>
    <w:rsid w:val="005A2EE5"/>
    <w:rsid w:val="005B20B6"/>
    <w:rsid w:val="005B73FE"/>
    <w:rsid w:val="005C71CC"/>
    <w:rsid w:val="005C735B"/>
    <w:rsid w:val="005C7DD7"/>
    <w:rsid w:val="005D1F33"/>
    <w:rsid w:val="005E2A47"/>
    <w:rsid w:val="005F5C03"/>
    <w:rsid w:val="005F6FAF"/>
    <w:rsid w:val="00601312"/>
    <w:rsid w:val="00614F22"/>
    <w:rsid w:val="00616829"/>
    <w:rsid w:val="00622FF4"/>
    <w:rsid w:val="006306EC"/>
    <w:rsid w:val="00630F18"/>
    <w:rsid w:val="00640A6C"/>
    <w:rsid w:val="006456F8"/>
    <w:rsid w:val="00645FBE"/>
    <w:rsid w:val="00646B93"/>
    <w:rsid w:val="00647E10"/>
    <w:rsid w:val="00652E81"/>
    <w:rsid w:val="00656272"/>
    <w:rsid w:val="0065688E"/>
    <w:rsid w:val="00662F08"/>
    <w:rsid w:val="00664CE1"/>
    <w:rsid w:val="00670E30"/>
    <w:rsid w:val="00675561"/>
    <w:rsid w:val="00682F59"/>
    <w:rsid w:val="0068785C"/>
    <w:rsid w:val="00687D4E"/>
    <w:rsid w:val="00691FF2"/>
    <w:rsid w:val="00692347"/>
    <w:rsid w:val="0069654A"/>
    <w:rsid w:val="006A20FB"/>
    <w:rsid w:val="006A3114"/>
    <w:rsid w:val="006A6732"/>
    <w:rsid w:val="006B0635"/>
    <w:rsid w:val="006B4293"/>
    <w:rsid w:val="006B6E5F"/>
    <w:rsid w:val="006C14A4"/>
    <w:rsid w:val="006C4AFC"/>
    <w:rsid w:val="006C7BEC"/>
    <w:rsid w:val="006D036C"/>
    <w:rsid w:val="006E5816"/>
    <w:rsid w:val="006E63FE"/>
    <w:rsid w:val="006F22A6"/>
    <w:rsid w:val="006F5CBB"/>
    <w:rsid w:val="006F7CFD"/>
    <w:rsid w:val="006F7D7E"/>
    <w:rsid w:val="0071553D"/>
    <w:rsid w:val="00717E4A"/>
    <w:rsid w:val="00721B05"/>
    <w:rsid w:val="0073287F"/>
    <w:rsid w:val="0074168C"/>
    <w:rsid w:val="00744801"/>
    <w:rsid w:val="007459DB"/>
    <w:rsid w:val="0075494B"/>
    <w:rsid w:val="007562EE"/>
    <w:rsid w:val="0076148F"/>
    <w:rsid w:val="00783C29"/>
    <w:rsid w:val="00785EDB"/>
    <w:rsid w:val="007913B1"/>
    <w:rsid w:val="007A07FC"/>
    <w:rsid w:val="007A3FCD"/>
    <w:rsid w:val="007B073E"/>
    <w:rsid w:val="007B1D0A"/>
    <w:rsid w:val="007C3741"/>
    <w:rsid w:val="007D4AC6"/>
    <w:rsid w:val="007D5E36"/>
    <w:rsid w:val="007D7A2B"/>
    <w:rsid w:val="007E0641"/>
    <w:rsid w:val="007E1738"/>
    <w:rsid w:val="007F0EFC"/>
    <w:rsid w:val="00801343"/>
    <w:rsid w:val="008048B1"/>
    <w:rsid w:val="00817F88"/>
    <w:rsid w:val="008208F9"/>
    <w:rsid w:val="00825694"/>
    <w:rsid w:val="008258BC"/>
    <w:rsid w:val="00831D72"/>
    <w:rsid w:val="008366A0"/>
    <w:rsid w:val="008409C3"/>
    <w:rsid w:val="008447F5"/>
    <w:rsid w:val="008468F1"/>
    <w:rsid w:val="0085113F"/>
    <w:rsid w:val="00853D61"/>
    <w:rsid w:val="00854CC9"/>
    <w:rsid w:val="00860C19"/>
    <w:rsid w:val="008616FE"/>
    <w:rsid w:val="00865760"/>
    <w:rsid w:val="00866802"/>
    <w:rsid w:val="00875266"/>
    <w:rsid w:val="00890FD0"/>
    <w:rsid w:val="008956AC"/>
    <w:rsid w:val="0089680F"/>
    <w:rsid w:val="008979AD"/>
    <w:rsid w:val="008A16CC"/>
    <w:rsid w:val="008A70DA"/>
    <w:rsid w:val="008B0411"/>
    <w:rsid w:val="008B4C32"/>
    <w:rsid w:val="008B768F"/>
    <w:rsid w:val="008C0362"/>
    <w:rsid w:val="008C4523"/>
    <w:rsid w:val="008C48F5"/>
    <w:rsid w:val="008C4E1D"/>
    <w:rsid w:val="008C66ED"/>
    <w:rsid w:val="008C747D"/>
    <w:rsid w:val="008D6152"/>
    <w:rsid w:val="008D7EEA"/>
    <w:rsid w:val="008D7F68"/>
    <w:rsid w:val="008E2246"/>
    <w:rsid w:val="008E2EC4"/>
    <w:rsid w:val="008E36AE"/>
    <w:rsid w:val="008F087D"/>
    <w:rsid w:val="008F4997"/>
    <w:rsid w:val="008F5DB7"/>
    <w:rsid w:val="008F7CFA"/>
    <w:rsid w:val="009010DF"/>
    <w:rsid w:val="00901EBA"/>
    <w:rsid w:val="0090508B"/>
    <w:rsid w:val="0090697D"/>
    <w:rsid w:val="00906DFD"/>
    <w:rsid w:val="00914893"/>
    <w:rsid w:val="00920935"/>
    <w:rsid w:val="009240F2"/>
    <w:rsid w:val="00925018"/>
    <w:rsid w:val="00927AB2"/>
    <w:rsid w:val="00932F44"/>
    <w:rsid w:val="00932F83"/>
    <w:rsid w:val="00934805"/>
    <w:rsid w:val="00936850"/>
    <w:rsid w:val="00947CCC"/>
    <w:rsid w:val="0095388B"/>
    <w:rsid w:val="00955A88"/>
    <w:rsid w:val="0095746E"/>
    <w:rsid w:val="00960C63"/>
    <w:rsid w:val="009618DF"/>
    <w:rsid w:val="00964D8B"/>
    <w:rsid w:val="00972CDE"/>
    <w:rsid w:val="00973621"/>
    <w:rsid w:val="00974EFE"/>
    <w:rsid w:val="00981A47"/>
    <w:rsid w:val="0098496E"/>
    <w:rsid w:val="0098588B"/>
    <w:rsid w:val="00990339"/>
    <w:rsid w:val="009933B5"/>
    <w:rsid w:val="009954B6"/>
    <w:rsid w:val="00995D09"/>
    <w:rsid w:val="009A436F"/>
    <w:rsid w:val="009B4A69"/>
    <w:rsid w:val="009B549F"/>
    <w:rsid w:val="009B69A0"/>
    <w:rsid w:val="009C49CF"/>
    <w:rsid w:val="009C695D"/>
    <w:rsid w:val="009E5E4E"/>
    <w:rsid w:val="009F165B"/>
    <w:rsid w:val="00A00B5E"/>
    <w:rsid w:val="00A00B7C"/>
    <w:rsid w:val="00A015DF"/>
    <w:rsid w:val="00A03DED"/>
    <w:rsid w:val="00A1196D"/>
    <w:rsid w:val="00A12C10"/>
    <w:rsid w:val="00A15E9C"/>
    <w:rsid w:val="00A23A7A"/>
    <w:rsid w:val="00A30C9A"/>
    <w:rsid w:val="00A32D33"/>
    <w:rsid w:val="00A371FF"/>
    <w:rsid w:val="00A4029A"/>
    <w:rsid w:val="00A632FA"/>
    <w:rsid w:val="00A70DC7"/>
    <w:rsid w:val="00A745A3"/>
    <w:rsid w:val="00A857E3"/>
    <w:rsid w:val="00A87B2C"/>
    <w:rsid w:val="00A87F5F"/>
    <w:rsid w:val="00A907E9"/>
    <w:rsid w:val="00A96E82"/>
    <w:rsid w:val="00AA3730"/>
    <w:rsid w:val="00AB0E45"/>
    <w:rsid w:val="00AB3C36"/>
    <w:rsid w:val="00AB4652"/>
    <w:rsid w:val="00AC37F6"/>
    <w:rsid w:val="00AC409A"/>
    <w:rsid w:val="00AD4FCF"/>
    <w:rsid w:val="00AD6B2D"/>
    <w:rsid w:val="00AE1E56"/>
    <w:rsid w:val="00AE6B8F"/>
    <w:rsid w:val="00AF20E8"/>
    <w:rsid w:val="00AF5B92"/>
    <w:rsid w:val="00B05571"/>
    <w:rsid w:val="00B1702E"/>
    <w:rsid w:val="00B175B2"/>
    <w:rsid w:val="00B175DE"/>
    <w:rsid w:val="00B17F7B"/>
    <w:rsid w:val="00B23133"/>
    <w:rsid w:val="00B27CF7"/>
    <w:rsid w:val="00B31196"/>
    <w:rsid w:val="00B336E4"/>
    <w:rsid w:val="00B37A30"/>
    <w:rsid w:val="00B4769F"/>
    <w:rsid w:val="00B50909"/>
    <w:rsid w:val="00B51CB6"/>
    <w:rsid w:val="00B54F8B"/>
    <w:rsid w:val="00B551E1"/>
    <w:rsid w:val="00B552C5"/>
    <w:rsid w:val="00B666A1"/>
    <w:rsid w:val="00B75C9F"/>
    <w:rsid w:val="00B8381E"/>
    <w:rsid w:val="00B9328D"/>
    <w:rsid w:val="00B96722"/>
    <w:rsid w:val="00BA017C"/>
    <w:rsid w:val="00BA1450"/>
    <w:rsid w:val="00BB1D53"/>
    <w:rsid w:val="00BD4847"/>
    <w:rsid w:val="00BD54A8"/>
    <w:rsid w:val="00BE43FC"/>
    <w:rsid w:val="00BE475D"/>
    <w:rsid w:val="00BE6CBB"/>
    <w:rsid w:val="00BF2FB7"/>
    <w:rsid w:val="00BF4B9D"/>
    <w:rsid w:val="00C10019"/>
    <w:rsid w:val="00C1409E"/>
    <w:rsid w:val="00C1602A"/>
    <w:rsid w:val="00C17F94"/>
    <w:rsid w:val="00C27926"/>
    <w:rsid w:val="00C311B0"/>
    <w:rsid w:val="00C32407"/>
    <w:rsid w:val="00C52F3C"/>
    <w:rsid w:val="00C57880"/>
    <w:rsid w:val="00C63D4D"/>
    <w:rsid w:val="00C65502"/>
    <w:rsid w:val="00C67AAE"/>
    <w:rsid w:val="00C7699C"/>
    <w:rsid w:val="00C80F0D"/>
    <w:rsid w:val="00C81A2B"/>
    <w:rsid w:val="00C940D1"/>
    <w:rsid w:val="00C94778"/>
    <w:rsid w:val="00CA7B46"/>
    <w:rsid w:val="00CB155F"/>
    <w:rsid w:val="00CB1D7F"/>
    <w:rsid w:val="00CC4839"/>
    <w:rsid w:val="00CC4A60"/>
    <w:rsid w:val="00CD47D5"/>
    <w:rsid w:val="00CE1EF0"/>
    <w:rsid w:val="00CE3EE8"/>
    <w:rsid w:val="00CE4839"/>
    <w:rsid w:val="00CF184F"/>
    <w:rsid w:val="00D007F4"/>
    <w:rsid w:val="00D04B66"/>
    <w:rsid w:val="00D22717"/>
    <w:rsid w:val="00D2467B"/>
    <w:rsid w:val="00D34BC4"/>
    <w:rsid w:val="00D37512"/>
    <w:rsid w:val="00D542CC"/>
    <w:rsid w:val="00D613C4"/>
    <w:rsid w:val="00D65B20"/>
    <w:rsid w:val="00D6667E"/>
    <w:rsid w:val="00D67BB4"/>
    <w:rsid w:val="00D73017"/>
    <w:rsid w:val="00D73606"/>
    <w:rsid w:val="00D81C8D"/>
    <w:rsid w:val="00D85E6F"/>
    <w:rsid w:val="00D86A88"/>
    <w:rsid w:val="00D90CC4"/>
    <w:rsid w:val="00DA6100"/>
    <w:rsid w:val="00DB6480"/>
    <w:rsid w:val="00DB7B23"/>
    <w:rsid w:val="00DC3F37"/>
    <w:rsid w:val="00DC6AAD"/>
    <w:rsid w:val="00DC6CAD"/>
    <w:rsid w:val="00DD1221"/>
    <w:rsid w:val="00DD3705"/>
    <w:rsid w:val="00DE1202"/>
    <w:rsid w:val="00DE4F55"/>
    <w:rsid w:val="00DF158F"/>
    <w:rsid w:val="00DF18D3"/>
    <w:rsid w:val="00DF2B98"/>
    <w:rsid w:val="00DF2E6D"/>
    <w:rsid w:val="00DF3DF4"/>
    <w:rsid w:val="00E00147"/>
    <w:rsid w:val="00E02142"/>
    <w:rsid w:val="00E02DEC"/>
    <w:rsid w:val="00E06247"/>
    <w:rsid w:val="00E125F9"/>
    <w:rsid w:val="00E14D0F"/>
    <w:rsid w:val="00E22A87"/>
    <w:rsid w:val="00E3012A"/>
    <w:rsid w:val="00E34FD0"/>
    <w:rsid w:val="00E4037E"/>
    <w:rsid w:val="00E451D9"/>
    <w:rsid w:val="00E5471F"/>
    <w:rsid w:val="00E55CD4"/>
    <w:rsid w:val="00E61255"/>
    <w:rsid w:val="00E61CDD"/>
    <w:rsid w:val="00E634C8"/>
    <w:rsid w:val="00E646D6"/>
    <w:rsid w:val="00E73844"/>
    <w:rsid w:val="00E776DF"/>
    <w:rsid w:val="00E80BEB"/>
    <w:rsid w:val="00E82097"/>
    <w:rsid w:val="00E93FDC"/>
    <w:rsid w:val="00E95BDD"/>
    <w:rsid w:val="00EA0491"/>
    <w:rsid w:val="00EA0B4D"/>
    <w:rsid w:val="00EA2567"/>
    <w:rsid w:val="00EB3A25"/>
    <w:rsid w:val="00EB3B16"/>
    <w:rsid w:val="00EB792B"/>
    <w:rsid w:val="00EB7976"/>
    <w:rsid w:val="00EC0247"/>
    <w:rsid w:val="00EC0DC7"/>
    <w:rsid w:val="00ED3CA5"/>
    <w:rsid w:val="00ED41C8"/>
    <w:rsid w:val="00ED6001"/>
    <w:rsid w:val="00ED63D3"/>
    <w:rsid w:val="00EE1BA6"/>
    <w:rsid w:val="00EF1245"/>
    <w:rsid w:val="00EF4AD9"/>
    <w:rsid w:val="00EF631B"/>
    <w:rsid w:val="00F06A47"/>
    <w:rsid w:val="00F117A4"/>
    <w:rsid w:val="00F1379C"/>
    <w:rsid w:val="00F26CEC"/>
    <w:rsid w:val="00F37E72"/>
    <w:rsid w:val="00F435E5"/>
    <w:rsid w:val="00F45353"/>
    <w:rsid w:val="00F63F9F"/>
    <w:rsid w:val="00F6469D"/>
    <w:rsid w:val="00F6716F"/>
    <w:rsid w:val="00F67522"/>
    <w:rsid w:val="00F67AD7"/>
    <w:rsid w:val="00F747B7"/>
    <w:rsid w:val="00F76959"/>
    <w:rsid w:val="00F7750D"/>
    <w:rsid w:val="00F83374"/>
    <w:rsid w:val="00F83D9A"/>
    <w:rsid w:val="00F91511"/>
    <w:rsid w:val="00F92F6F"/>
    <w:rsid w:val="00FA4D7F"/>
    <w:rsid w:val="00FB06B0"/>
    <w:rsid w:val="00FB1578"/>
    <w:rsid w:val="00FB3ABB"/>
    <w:rsid w:val="00FB5B44"/>
    <w:rsid w:val="00FB63A9"/>
    <w:rsid w:val="00FB7EA7"/>
    <w:rsid w:val="00FC1189"/>
    <w:rsid w:val="00FC1CA0"/>
    <w:rsid w:val="00FC20F9"/>
    <w:rsid w:val="00FC2BAC"/>
    <w:rsid w:val="00FC75B1"/>
    <w:rsid w:val="00FD1521"/>
    <w:rsid w:val="00FD1579"/>
    <w:rsid w:val="00FD231D"/>
    <w:rsid w:val="00FD360D"/>
    <w:rsid w:val="00FD5BF1"/>
    <w:rsid w:val="00FE1B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autoRedefine/>
    <w:qFormat/>
    <w:rsid w:val="0024429D"/>
    <w:pPr>
      <w:spacing w:after="120"/>
      <w:jc w:val="both"/>
    </w:pPr>
    <w:rPr>
      <w:rFonts w:ascii="Arial" w:eastAsia="MS Mincho" w:hAnsi="Arial"/>
      <w:sz w:val="22"/>
      <w:szCs w:val="24"/>
    </w:rPr>
  </w:style>
  <w:style w:type="paragraph" w:styleId="berschrift1">
    <w:name w:val="heading 1"/>
    <w:basedOn w:val="Standard"/>
    <w:next w:val="Standard"/>
    <w:qFormat/>
    <w:rsid w:val="00C80F0D"/>
    <w:pPr>
      <w:keepNext/>
      <w:pageBreakBefore/>
      <w:numPr>
        <w:numId w:val="1"/>
      </w:numPr>
      <w:spacing w:before="240"/>
      <w:outlineLvl w:val="0"/>
    </w:pPr>
    <w:rPr>
      <w:rFonts w:cs="Arial"/>
      <w:b/>
      <w:bCs/>
      <w:kern w:val="32"/>
      <w:sz w:val="32"/>
      <w:szCs w:val="32"/>
    </w:rPr>
  </w:style>
  <w:style w:type="paragraph" w:styleId="berschrift2">
    <w:name w:val="heading 2"/>
    <w:basedOn w:val="Standard"/>
    <w:next w:val="Standard"/>
    <w:qFormat/>
    <w:rsid w:val="00275F19"/>
    <w:pPr>
      <w:keepNext/>
      <w:spacing w:before="360" w:after="240"/>
      <w:outlineLvl w:val="1"/>
    </w:pPr>
    <w:rPr>
      <w:rFonts w:cs="Arial"/>
      <w:b/>
      <w:bCs/>
      <w:iCs/>
      <w:sz w:val="28"/>
      <w:szCs w:val="28"/>
    </w:rPr>
  </w:style>
  <w:style w:type="paragraph" w:styleId="berschrift3">
    <w:name w:val="heading 3"/>
    <w:basedOn w:val="Standard"/>
    <w:next w:val="Standard"/>
    <w:qFormat/>
    <w:rsid w:val="00C80F0D"/>
    <w:pPr>
      <w:keepNext/>
      <w:numPr>
        <w:ilvl w:val="2"/>
        <w:numId w:val="1"/>
      </w:numPr>
      <w:spacing w:before="240" w:after="60"/>
      <w:outlineLvl w:val="2"/>
    </w:pPr>
    <w:rPr>
      <w:rFonts w:cs="Arial"/>
      <w:b/>
      <w:bCs/>
      <w:sz w:val="26"/>
      <w:szCs w:val="26"/>
    </w:rPr>
  </w:style>
  <w:style w:type="paragraph" w:styleId="berschrift4">
    <w:name w:val="heading 4"/>
    <w:basedOn w:val="Standard"/>
    <w:next w:val="Standard"/>
    <w:qFormat/>
    <w:rsid w:val="00C80F0D"/>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C80F0D"/>
    <w:pPr>
      <w:numPr>
        <w:ilvl w:val="4"/>
        <w:numId w:val="1"/>
      </w:numPr>
      <w:outlineLvl w:val="4"/>
    </w:pPr>
    <w:rPr>
      <w:bCs/>
      <w:i/>
      <w:iCs/>
      <w:szCs w:val="26"/>
    </w:rPr>
  </w:style>
  <w:style w:type="paragraph" w:styleId="berschrift6">
    <w:name w:val="heading 6"/>
    <w:basedOn w:val="Standard"/>
    <w:next w:val="Standard"/>
    <w:qFormat/>
    <w:rsid w:val="00C80F0D"/>
    <w:pPr>
      <w:numPr>
        <w:ilvl w:val="5"/>
        <w:numId w:val="1"/>
      </w:numPr>
      <w:spacing w:before="240" w:after="60"/>
      <w:outlineLvl w:val="5"/>
    </w:pPr>
    <w:rPr>
      <w:rFonts w:ascii="Times New Roman" w:hAnsi="Times New Roman"/>
      <w:b/>
      <w:bCs/>
      <w:szCs w:val="22"/>
    </w:rPr>
  </w:style>
  <w:style w:type="paragraph" w:styleId="berschrift7">
    <w:name w:val="heading 7"/>
    <w:basedOn w:val="Standard"/>
    <w:next w:val="Standard"/>
    <w:qFormat/>
    <w:rsid w:val="00C80F0D"/>
    <w:pPr>
      <w:numPr>
        <w:ilvl w:val="6"/>
        <w:numId w:val="1"/>
      </w:numPr>
      <w:spacing w:before="240" w:after="60"/>
      <w:outlineLvl w:val="6"/>
    </w:pPr>
    <w:rPr>
      <w:rFonts w:ascii="Times New Roman" w:hAnsi="Times New Roman"/>
      <w:sz w:val="24"/>
    </w:rPr>
  </w:style>
  <w:style w:type="paragraph" w:styleId="berschrift8">
    <w:name w:val="heading 8"/>
    <w:basedOn w:val="Standard"/>
    <w:next w:val="Standard"/>
    <w:qFormat/>
    <w:rsid w:val="00C80F0D"/>
    <w:pPr>
      <w:numPr>
        <w:ilvl w:val="7"/>
        <w:numId w:val="1"/>
      </w:numPr>
      <w:spacing w:before="240" w:after="60"/>
      <w:outlineLvl w:val="7"/>
    </w:pPr>
    <w:rPr>
      <w:rFonts w:ascii="Times New Roman" w:hAnsi="Times New Roman"/>
      <w:i/>
      <w:iCs/>
      <w:sz w:val="24"/>
    </w:rPr>
  </w:style>
  <w:style w:type="paragraph" w:styleId="berschrift9">
    <w:name w:val="heading 9"/>
    <w:basedOn w:val="Standard"/>
    <w:next w:val="Standard"/>
    <w:qFormat/>
    <w:rsid w:val="00C80F0D"/>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GEM3Zchn">
    <w:name w:val="GEM_Ü3 Zchn"/>
    <w:link w:val="GEM3"/>
    <w:rsid w:val="000B7EA2"/>
    <w:rPr>
      <w:rFonts w:ascii="Arial" w:eastAsia="MS Mincho" w:hAnsi="Arial" w:cs="Arial"/>
      <w:b/>
      <w:bCs/>
      <w:sz w:val="24"/>
      <w:szCs w:val="24"/>
      <w:lang w:val="de-DE" w:eastAsia="de-DE" w:bidi="ar-SA"/>
    </w:rPr>
  </w:style>
  <w:style w:type="paragraph" w:customStyle="1" w:styleId="gemnonum4">
    <w:name w:val="gem_nonum_Ü4"/>
    <w:basedOn w:val="gem4"/>
    <w:rsid w:val="004A113B"/>
    <w:pPr>
      <w:numPr>
        <w:ilvl w:val="0"/>
        <w:numId w:val="0"/>
      </w:numPr>
    </w:pPr>
  </w:style>
  <w:style w:type="paragraph" w:customStyle="1" w:styleId="gem5">
    <w:name w:val="gem_Ü5"/>
    <w:basedOn w:val="berschrift5"/>
    <w:next w:val="gemStandard"/>
    <w:rsid w:val="007B073E"/>
    <w:pPr>
      <w:keepNext/>
      <w:numPr>
        <w:numId w:val="4"/>
      </w:numPr>
      <w:spacing w:before="360"/>
      <w:jc w:val="left"/>
      <w:outlineLvl w:val="9"/>
    </w:pPr>
    <w:rPr>
      <w:bCs w:val="0"/>
      <w:iCs w:val="0"/>
      <w:szCs w:val="22"/>
    </w:rPr>
  </w:style>
  <w:style w:type="paragraph" w:customStyle="1" w:styleId="GEM3">
    <w:name w:val="GEM_Ü3"/>
    <w:basedOn w:val="berschrift3"/>
    <w:next w:val="gemStandard"/>
    <w:link w:val="GEM3Zchn"/>
    <w:rsid w:val="000B7EA2"/>
    <w:pPr>
      <w:numPr>
        <w:numId w:val="4"/>
      </w:numPr>
      <w:spacing w:before="360" w:after="240"/>
      <w:jc w:val="left"/>
    </w:pPr>
    <w:rPr>
      <w:sz w:val="24"/>
      <w:szCs w:val="24"/>
    </w:rPr>
  </w:style>
  <w:style w:type="paragraph" w:customStyle="1" w:styleId="gem4">
    <w:name w:val="gem_Ü4"/>
    <w:basedOn w:val="berschrift4"/>
    <w:next w:val="gemStandard"/>
    <w:link w:val="gem4Zchn"/>
    <w:rsid w:val="00E02142"/>
    <w:pPr>
      <w:numPr>
        <w:numId w:val="4"/>
      </w:numPr>
      <w:spacing w:before="360"/>
      <w:jc w:val="left"/>
      <w:outlineLvl w:val="9"/>
    </w:pPr>
    <w:rPr>
      <w:bCs w:val="0"/>
      <w:sz w:val="20"/>
      <w:szCs w:val="20"/>
    </w:rPr>
  </w:style>
  <w:style w:type="paragraph" w:styleId="Verzeichnis1">
    <w:name w:val="toc 1"/>
    <w:basedOn w:val="Standard"/>
    <w:next w:val="Verzeichnis2"/>
    <w:autoRedefine/>
    <w:uiPriority w:val="39"/>
    <w:rsid w:val="00CA7B46"/>
    <w:pPr>
      <w:spacing w:before="240"/>
      <w:jc w:val="left"/>
    </w:pPr>
    <w:rPr>
      <w:b/>
      <w:bCs/>
      <w:sz w:val="24"/>
    </w:rPr>
  </w:style>
  <w:style w:type="paragraph" w:styleId="Verzeichnis2">
    <w:name w:val="toc 2"/>
    <w:basedOn w:val="Standard"/>
    <w:next w:val="Standard"/>
    <w:autoRedefine/>
    <w:uiPriority w:val="39"/>
    <w:rsid w:val="00CA7B46"/>
    <w:pPr>
      <w:spacing w:before="120" w:after="0"/>
      <w:ind w:left="220"/>
      <w:jc w:val="left"/>
    </w:pPr>
    <w:rPr>
      <w:b/>
      <w:iCs/>
      <w:szCs w:val="20"/>
    </w:rPr>
  </w:style>
  <w:style w:type="paragraph" w:styleId="Verzeichnis3">
    <w:name w:val="toc 3"/>
    <w:basedOn w:val="Standard"/>
    <w:next w:val="Verzeichnis4"/>
    <w:autoRedefine/>
    <w:uiPriority w:val="39"/>
    <w:rsid w:val="00CA7B46"/>
    <w:pPr>
      <w:spacing w:after="0"/>
      <w:ind w:left="440"/>
      <w:jc w:val="left"/>
    </w:pPr>
    <w:rPr>
      <w:szCs w:val="20"/>
    </w:rPr>
  </w:style>
  <w:style w:type="paragraph" w:styleId="Verzeichnis4">
    <w:name w:val="toc 4"/>
    <w:basedOn w:val="Standard"/>
    <w:next w:val="Standard"/>
    <w:autoRedefine/>
    <w:semiHidden/>
    <w:rsid w:val="00CA7B46"/>
    <w:pPr>
      <w:spacing w:after="0"/>
      <w:ind w:left="660"/>
      <w:jc w:val="left"/>
    </w:pPr>
    <w:rPr>
      <w:i/>
      <w:szCs w:val="20"/>
    </w:rPr>
  </w:style>
  <w:style w:type="character" w:styleId="Hyperlink">
    <w:name w:val="Hyperlink"/>
    <w:uiPriority w:val="99"/>
    <w:rsid w:val="00CA7B46"/>
    <w:rPr>
      <w:color w:val="0000FF"/>
      <w:u w:val="single"/>
    </w:rPr>
  </w:style>
  <w:style w:type="paragraph" w:styleId="Kopfzeile">
    <w:name w:val="header"/>
    <w:basedOn w:val="Standard"/>
    <w:autoRedefine/>
    <w:rsid w:val="00CA7B46"/>
    <w:pPr>
      <w:tabs>
        <w:tab w:val="center" w:pos="4536"/>
        <w:tab w:val="right" w:pos="9072"/>
      </w:tabs>
      <w:spacing w:after="0"/>
    </w:pPr>
    <w:rPr>
      <w:sz w:val="16"/>
      <w:szCs w:val="16"/>
    </w:rPr>
  </w:style>
  <w:style w:type="paragraph" w:styleId="Fuzeile">
    <w:name w:val="footer"/>
    <w:basedOn w:val="Standard"/>
    <w:rsid w:val="00FB5B44"/>
    <w:pPr>
      <w:tabs>
        <w:tab w:val="center" w:pos="4536"/>
        <w:tab w:val="left" w:pos="5643"/>
        <w:tab w:val="left" w:pos="7182"/>
        <w:tab w:val="right" w:pos="8820"/>
      </w:tabs>
      <w:spacing w:after="60"/>
      <w:ind w:right="-79"/>
      <w:jc w:val="left"/>
    </w:pPr>
    <w:rPr>
      <w:sz w:val="16"/>
      <w:szCs w:val="14"/>
    </w:rPr>
  </w:style>
  <w:style w:type="table" w:styleId="Tabellenraster">
    <w:name w:val="Table Grid"/>
    <w:basedOn w:val="NormaleTabelle"/>
    <w:rsid w:val="00CA7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rd"/>
    <w:rsid w:val="00CA7B46"/>
    <w:rPr>
      <w:b/>
      <w:sz w:val="32"/>
      <w:u w:val="single"/>
    </w:rPr>
  </w:style>
  <w:style w:type="paragraph" w:customStyle="1" w:styleId="Kurzberschrift">
    <w:name w:val="Kurzüberschrift"/>
    <w:basedOn w:val="Standard"/>
    <w:rsid w:val="00CA7B46"/>
    <w:pPr>
      <w:spacing w:after="60"/>
      <w:jc w:val="left"/>
    </w:pPr>
    <w:rPr>
      <w:b/>
      <w:szCs w:val="20"/>
    </w:rPr>
  </w:style>
  <w:style w:type="paragraph" w:customStyle="1" w:styleId="Tabzeile">
    <w:name w:val="Tabzeile"/>
    <w:basedOn w:val="Standard"/>
    <w:rsid w:val="00CA7B46"/>
    <w:pPr>
      <w:spacing w:before="60" w:after="60"/>
      <w:jc w:val="left"/>
    </w:pPr>
    <w:rPr>
      <w:szCs w:val="20"/>
    </w:rPr>
  </w:style>
  <w:style w:type="paragraph" w:customStyle="1" w:styleId="gem1">
    <w:name w:val="gem_Ü1"/>
    <w:basedOn w:val="berschrift1"/>
    <w:next w:val="gemStandard"/>
    <w:rsid w:val="000B7EA2"/>
    <w:pPr>
      <w:numPr>
        <w:numId w:val="4"/>
      </w:numPr>
      <w:pBdr>
        <w:top w:val="single" w:sz="4" w:space="10" w:color="auto"/>
        <w:bottom w:val="single" w:sz="4" w:space="10" w:color="auto"/>
      </w:pBdr>
      <w:spacing w:before="360" w:after="240"/>
      <w:ind w:left="431" w:hanging="431"/>
      <w:jc w:val="center"/>
    </w:pPr>
    <w:rPr>
      <w:spacing w:val="20"/>
      <w:kern w:val="16"/>
      <w:sz w:val="28"/>
      <w:szCs w:val="28"/>
    </w:rPr>
  </w:style>
  <w:style w:type="paragraph" w:customStyle="1" w:styleId="gemTitel1">
    <w:name w:val="gem_Titel1"/>
    <w:basedOn w:val="Standard"/>
    <w:link w:val="gemTitel1Char"/>
    <w:rsid w:val="00CA7B46"/>
    <w:rPr>
      <w:b/>
      <w:sz w:val="32"/>
      <w:u w:val="single"/>
    </w:rPr>
  </w:style>
  <w:style w:type="paragraph" w:customStyle="1" w:styleId="gemTitel2">
    <w:name w:val="gem_Titel2"/>
    <w:basedOn w:val="Standard"/>
    <w:rsid w:val="00E634C8"/>
    <w:pPr>
      <w:spacing w:before="720"/>
      <w:jc w:val="center"/>
    </w:pPr>
    <w:rPr>
      <w:b/>
      <w:spacing w:val="40"/>
      <w:kern w:val="16"/>
      <w:sz w:val="56"/>
      <w:szCs w:val="56"/>
    </w:rPr>
  </w:style>
  <w:style w:type="paragraph" w:customStyle="1" w:styleId="gem2">
    <w:name w:val="gem_Ü2"/>
    <w:basedOn w:val="berschrift2"/>
    <w:next w:val="gemStandard"/>
    <w:link w:val="gem2Zchn"/>
    <w:rsid w:val="000B7EA2"/>
    <w:pPr>
      <w:numPr>
        <w:ilvl w:val="1"/>
        <w:numId w:val="4"/>
      </w:numPr>
      <w:spacing w:before="480" w:after="360"/>
      <w:ind w:left="578" w:hanging="578"/>
      <w:jc w:val="left"/>
    </w:pPr>
    <w:rPr>
      <w:sz w:val="26"/>
      <w:szCs w:val="24"/>
    </w:rPr>
  </w:style>
  <w:style w:type="character" w:customStyle="1" w:styleId="gemTitel1Char">
    <w:name w:val="gem_Titel1 Char"/>
    <w:link w:val="gemTitel1"/>
    <w:rsid w:val="00CA7B46"/>
    <w:rPr>
      <w:rFonts w:ascii="Arial" w:eastAsia="MS Mincho" w:hAnsi="Arial"/>
      <w:b/>
      <w:sz w:val="32"/>
      <w:szCs w:val="24"/>
      <w:u w:val="single"/>
      <w:lang w:val="de-DE" w:eastAsia="de-DE" w:bidi="ar-SA"/>
    </w:rPr>
  </w:style>
  <w:style w:type="paragraph" w:customStyle="1" w:styleId="gemStandard">
    <w:name w:val="gem_Standard"/>
    <w:basedOn w:val="Standard"/>
    <w:link w:val="gemStandardZchn"/>
    <w:rsid w:val="006E5816"/>
    <w:pPr>
      <w:spacing w:before="180" w:after="60"/>
    </w:pPr>
  </w:style>
  <w:style w:type="paragraph" w:customStyle="1" w:styleId="gemnonum1">
    <w:name w:val="gem_nonum_Ü1"/>
    <w:basedOn w:val="berschrift1"/>
    <w:next w:val="gemStandard"/>
    <w:rsid w:val="008B4C32"/>
    <w:pPr>
      <w:numPr>
        <w:numId w:val="0"/>
      </w:numPr>
      <w:pBdr>
        <w:top w:val="single" w:sz="4" w:space="10" w:color="auto"/>
        <w:bottom w:val="single" w:sz="4" w:space="10" w:color="auto"/>
      </w:pBdr>
      <w:spacing w:before="360"/>
      <w:jc w:val="center"/>
    </w:pPr>
    <w:rPr>
      <w:bCs w:val="0"/>
      <w:kern w:val="0"/>
      <w:sz w:val="28"/>
      <w:szCs w:val="28"/>
    </w:rPr>
  </w:style>
  <w:style w:type="paragraph" w:customStyle="1" w:styleId="gemnonum2">
    <w:name w:val="gem_nonum_Ü2"/>
    <w:basedOn w:val="gem2"/>
    <w:next w:val="gemStandard"/>
    <w:rsid w:val="00CA7B46"/>
    <w:pPr>
      <w:numPr>
        <w:ilvl w:val="0"/>
        <w:numId w:val="0"/>
      </w:numPr>
    </w:pPr>
  </w:style>
  <w:style w:type="paragraph" w:customStyle="1" w:styleId="gemAufzhlung">
    <w:name w:val="gem_Aufzählung"/>
    <w:basedOn w:val="gemStandard"/>
    <w:link w:val="gemAufzhlungZchn"/>
    <w:rsid w:val="001D1EAE"/>
    <w:pPr>
      <w:numPr>
        <w:numId w:val="6"/>
      </w:numPr>
      <w:tabs>
        <w:tab w:val="clear" w:pos="1701"/>
        <w:tab w:val="left" w:pos="1134"/>
      </w:tabs>
      <w:ind w:left="1135" w:hanging="284"/>
    </w:pPr>
  </w:style>
  <w:style w:type="character" w:styleId="Seitenzahl">
    <w:name w:val="page number"/>
    <w:rsid w:val="00CA7B46"/>
    <w:rPr>
      <w:sz w:val="24"/>
    </w:rPr>
  </w:style>
  <w:style w:type="paragraph" w:customStyle="1" w:styleId="gemtab11ptAbstand">
    <w:name w:val="gem_tab_11pt_Abstand"/>
    <w:basedOn w:val="Tabzeile"/>
    <w:link w:val="gemtab11ptAbstandZchn"/>
    <w:rsid w:val="00CB1D7F"/>
  </w:style>
  <w:style w:type="paragraph" w:customStyle="1" w:styleId="gemTitelKopf">
    <w:name w:val="gem_Titel_Kopf"/>
    <w:basedOn w:val="gemTitel2"/>
    <w:rsid w:val="00F6469D"/>
    <w:pPr>
      <w:spacing w:before="0"/>
      <w:jc w:val="left"/>
    </w:pPr>
    <w:rPr>
      <w:spacing w:val="0"/>
      <w:kern w:val="0"/>
      <w:sz w:val="25"/>
      <w:szCs w:val="24"/>
    </w:rPr>
  </w:style>
  <w:style w:type="paragraph" w:customStyle="1" w:styleId="gemEinzug">
    <w:name w:val="gem_Einzug"/>
    <w:basedOn w:val="gemStandard"/>
    <w:link w:val="gemEinzugZchn"/>
    <w:rsid w:val="00866802"/>
    <w:pPr>
      <w:ind w:left="567"/>
    </w:pPr>
  </w:style>
  <w:style w:type="paragraph" w:customStyle="1" w:styleId="gemListe">
    <w:name w:val="gem_Liste"/>
    <w:basedOn w:val="gemStandard"/>
    <w:rsid w:val="006E5816"/>
    <w:pPr>
      <w:numPr>
        <w:numId w:val="3"/>
      </w:numPr>
    </w:pPr>
  </w:style>
  <w:style w:type="character" w:customStyle="1" w:styleId="gemEinzugZchn">
    <w:name w:val="gem_Einzug Zchn"/>
    <w:basedOn w:val="gemStandardZchn"/>
    <w:link w:val="gemEinzug"/>
    <w:rsid w:val="00866802"/>
    <w:rPr>
      <w:rFonts w:ascii="Arial" w:eastAsia="MS Mincho" w:hAnsi="Arial"/>
      <w:sz w:val="22"/>
      <w:szCs w:val="24"/>
      <w:lang w:val="de-DE" w:eastAsia="de-DE" w:bidi="ar-SA"/>
    </w:rPr>
  </w:style>
  <w:style w:type="paragraph" w:styleId="Textkrper">
    <w:name w:val="Body Text"/>
    <w:basedOn w:val="Standard"/>
    <w:rsid w:val="00FC1CA0"/>
    <w:pPr>
      <w:spacing w:after="0"/>
      <w:jc w:val="left"/>
    </w:pPr>
    <w:rPr>
      <w:rFonts w:ascii="Times New Roman" w:eastAsia="Times New Roman" w:hAnsi="Times New Roman"/>
      <w:szCs w:val="20"/>
      <w:lang w:val="en-US" w:eastAsia="en-US"/>
    </w:rPr>
  </w:style>
  <w:style w:type="paragraph" w:customStyle="1" w:styleId="Text">
    <w:name w:val="Text"/>
    <w:basedOn w:val="Standard"/>
    <w:rsid w:val="00FC1CA0"/>
    <w:pPr>
      <w:spacing w:before="120" w:after="0" w:line="240" w:lineRule="atLeast"/>
      <w:jc w:val="left"/>
    </w:pPr>
    <w:rPr>
      <w:rFonts w:eastAsia="Times New Roman"/>
      <w:sz w:val="20"/>
      <w:szCs w:val="20"/>
      <w:lang w:eastAsia="en-US"/>
    </w:rPr>
  </w:style>
  <w:style w:type="paragraph" w:customStyle="1" w:styleId="gemStandardohne">
    <w:name w:val="gem_Standard_ohne"/>
    <w:basedOn w:val="gemStandard"/>
    <w:rsid w:val="00692347"/>
    <w:pPr>
      <w:spacing w:before="0" w:after="0"/>
      <w:jc w:val="left"/>
    </w:pPr>
  </w:style>
  <w:style w:type="paragraph" w:customStyle="1" w:styleId="gemStd10pt">
    <w:name w:val="gem_Std_10pt"/>
    <w:basedOn w:val="gemStandard"/>
    <w:rsid w:val="00692347"/>
    <w:pPr>
      <w:spacing w:before="0" w:after="0"/>
      <w:jc w:val="left"/>
    </w:pPr>
  </w:style>
  <w:style w:type="paragraph" w:customStyle="1" w:styleId="gemTab10pt">
    <w:name w:val="gem_Tab_10pt"/>
    <w:basedOn w:val="gemStandard"/>
    <w:rsid w:val="00692347"/>
    <w:pPr>
      <w:spacing w:before="0" w:after="0"/>
      <w:jc w:val="left"/>
    </w:pPr>
    <w:rPr>
      <w:sz w:val="20"/>
    </w:rPr>
  </w:style>
  <w:style w:type="paragraph" w:customStyle="1" w:styleId="Individualtext">
    <w:name w:val="Individualtext"/>
    <w:basedOn w:val="Standard"/>
    <w:rsid w:val="00FC1CA0"/>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before="255" w:after="0" w:line="255" w:lineRule="exact"/>
      <w:ind w:left="1729"/>
      <w:jc w:val="left"/>
    </w:pPr>
    <w:rPr>
      <w:rFonts w:ascii="Arial Narrow" w:eastAsia="Times New Roman" w:hAnsi="Arial Narrow"/>
      <w:szCs w:val="20"/>
      <w:lang w:eastAsia="en-US"/>
    </w:rPr>
  </w:style>
  <w:style w:type="character" w:styleId="Kommentarzeichen">
    <w:name w:val="annotation reference"/>
    <w:semiHidden/>
    <w:rsid w:val="00920935"/>
    <w:rPr>
      <w:sz w:val="16"/>
      <w:szCs w:val="16"/>
    </w:rPr>
  </w:style>
  <w:style w:type="paragraph" w:styleId="Kommentartext">
    <w:name w:val="annotation text"/>
    <w:basedOn w:val="Standard"/>
    <w:semiHidden/>
    <w:rsid w:val="00920935"/>
    <w:rPr>
      <w:sz w:val="20"/>
      <w:szCs w:val="20"/>
    </w:rPr>
  </w:style>
  <w:style w:type="paragraph" w:styleId="Kommentarthema">
    <w:name w:val="annotation subject"/>
    <w:basedOn w:val="Kommentartext"/>
    <w:next w:val="Kommentartext"/>
    <w:semiHidden/>
    <w:rsid w:val="00920935"/>
    <w:rPr>
      <w:b/>
      <w:bCs/>
    </w:rPr>
  </w:style>
  <w:style w:type="paragraph" w:styleId="Sprechblasentext">
    <w:name w:val="Balloon Text"/>
    <w:basedOn w:val="Standard"/>
    <w:semiHidden/>
    <w:rsid w:val="00920935"/>
    <w:rPr>
      <w:rFonts w:ascii="Tahoma" w:hAnsi="Tahoma" w:cs="Tahoma"/>
      <w:sz w:val="16"/>
      <w:szCs w:val="16"/>
    </w:rPr>
  </w:style>
  <w:style w:type="paragraph" w:styleId="Abbildungsverzeichnis">
    <w:name w:val="table of figures"/>
    <w:basedOn w:val="Standard"/>
    <w:next w:val="Standard"/>
    <w:semiHidden/>
    <w:rsid w:val="00920935"/>
    <w:pPr>
      <w:ind w:left="440" w:hanging="440"/>
    </w:pPr>
  </w:style>
  <w:style w:type="character" w:styleId="Zeilennummer">
    <w:name w:val="line number"/>
    <w:basedOn w:val="Absatz-Standardschriftart"/>
    <w:rsid w:val="00460DB5"/>
  </w:style>
  <w:style w:type="paragraph" w:styleId="Verzeichnis5">
    <w:name w:val="toc 5"/>
    <w:basedOn w:val="Standard"/>
    <w:next w:val="Standard"/>
    <w:autoRedefine/>
    <w:semiHidden/>
    <w:rsid w:val="00925018"/>
    <w:pPr>
      <w:ind w:left="880"/>
    </w:pPr>
  </w:style>
  <w:style w:type="paragraph" w:customStyle="1" w:styleId="gemTab9pt">
    <w:name w:val="gem_Tab_9pt"/>
    <w:basedOn w:val="gemStandard"/>
    <w:rsid w:val="00692347"/>
    <w:pPr>
      <w:spacing w:before="0" w:after="0"/>
      <w:jc w:val="left"/>
    </w:pPr>
    <w:rPr>
      <w:sz w:val="18"/>
    </w:rPr>
  </w:style>
  <w:style w:type="paragraph" w:customStyle="1" w:styleId="gemnonum3">
    <w:name w:val="gem_nonum_Ü3"/>
    <w:basedOn w:val="GEM3"/>
    <w:next w:val="gemStandard"/>
    <w:rsid w:val="0001219C"/>
    <w:pPr>
      <w:numPr>
        <w:ilvl w:val="0"/>
        <w:numId w:val="0"/>
      </w:numPr>
    </w:pPr>
  </w:style>
  <w:style w:type="paragraph" w:customStyle="1" w:styleId="gemZwischenberschrift">
    <w:name w:val="gem_Zwischenüberschrift"/>
    <w:basedOn w:val="gemStandard"/>
    <w:link w:val="gemZwischenberschriftChar"/>
    <w:rsid w:val="00D007F4"/>
    <w:pPr>
      <w:numPr>
        <w:numId w:val="5"/>
      </w:numPr>
      <w:spacing w:before="480" w:after="240"/>
      <w:ind w:left="811" w:hanging="454"/>
      <w:jc w:val="left"/>
    </w:pPr>
    <w:rPr>
      <w:b/>
      <w:szCs w:val="22"/>
    </w:rPr>
  </w:style>
  <w:style w:type="character" w:customStyle="1" w:styleId="gemStandardfettZchn">
    <w:name w:val="gem_Standard_fett Zchn"/>
    <w:link w:val="gemStandardfett"/>
    <w:rsid w:val="00825694"/>
    <w:rPr>
      <w:rFonts w:ascii="Arial" w:eastAsia="MS Mincho" w:hAnsi="Arial"/>
      <w:b/>
      <w:sz w:val="22"/>
      <w:szCs w:val="24"/>
      <w:lang w:val="de-DE" w:eastAsia="de-DE" w:bidi="ar-SA"/>
    </w:rPr>
  </w:style>
  <w:style w:type="paragraph" w:customStyle="1" w:styleId="gemAufzhlgKursiv10">
    <w:name w:val="gem Aufzählg + Kursiv 10"/>
    <w:basedOn w:val="gemAufzhlung"/>
    <w:rsid w:val="00094ADC"/>
    <w:pPr>
      <w:numPr>
        <w:numId w:val="0"/>
      </w:numPr>
      <w:spacing w:before="60"/>
    </w:pPr>
    <w:rPr>
      <w:i/>
      <w:iCs/>
      <w:sz w:val="20"/>
    </w:rPr>
  </w:style>
  <w:style w:type="paragraph" w:customStyle="1" w:styleId="gemListing">
    <w:name w:val="gem_Listing"/>
    <w:basedOn w:val="gemStandard"/>
    <w:rsid w:val="004A113B"/>
    <w:pPr>
      <w:spacing w:before="0" w:after="0"/>
      <w:jc w:val="left"/>
    </w:pPr>
    <w:rPr>
      <w:rFonts w:ascii="Courier New" w:hAnsi="Courier New"/>
      <w:sz w:val="18"/>
      <w:szCs w:val="18"/>
    </w:rPr>
  </w:style>
  <w:style w:type="paragraph" w:customStyle="1" w:styleId="gemListingBegin">
    <w:name w:val="gem_Listing_Begin"/>
    <w:basedOn w:val="gemListing"/>
    <w:rsid w:val="004A113B"/>
    <w:pPr>
      <w:keepNext/>
      <w:spacing w:before="240"/>
    </w:pPr>
  </w:style>
  <w:style w:type="paragraph" w:customStyle="1" w:styleId="gemListingEnd">
    <w:name w:val="gem_Listing_End"/>
    <w:basedOn w:val="gemListing"/>
    <w:rsid w:val="004A113B"/>
    <w:pPr>
      <w:spacing w:after="240"/>
    </w:pPr>
  </w:style>
  <w:style w:type="paragraph" w:customStyle="1" w:styleId="gemVerz1">
    <w:name w:val="gem_Verz1"/>
    <w:basedOn w:val="Verzeichnis1"/>
    <w:rsid w:val="00934805"/>
    <w:pPr>
      <w:tabs>
        <w:tab w:val="right" w:leader="dot" w:pos="8726"/>
      </w:tabs>
    </w:pPr>
    <w:rPr>
      <w:noProof/>
    </w:rPr>
  </w:style>
  <w:style w:type="paragraph" w:customStyle="1" w:styleId="gemVerz2">
    <w:name w:val="gem_Verz2"/>
    <w:basedOn w:val="Verzeichnis2"/>
    <w:rsid w:val="00934805"/>
    <w:pPr>
      <w:tabs>
        <w:tab w:val="left" w:pos="880"/>
        <w:tab w:val="right" w:leader="dot" w:pos="8726"/>
      </w:tabs>
    </w:pPr>
    <w:rPr>
      <w:noProof/>
    </w:rPr>
  </w:style>
  <w:style w:type="paragraph" w:customStyle="1" w:styleId="gemVerz3">
    <w:name w:val="gem_Verz3"/>
    <w:basedOn w:val="Verzeichnis3"/>
    <w:rsid w:val="00934805"/>
    <w:pPr>
      <w:tabs>
        <w:tab w:val="left" w:pos="1200"/>
        <w:tab w:val="right" w:leader="dot" w:pos="8726"/>
      </w:tabs>
    </w:pPr>
    <w:rPr>
      <w:noProof/>
    </w:rPr>
  </w:style>
  <w:style w:type="paragraph" w:customStyle="1" w:styleId="gemVerz4">
    <w:name w:val="gem_Verz4"/>
    <w:basedOn w:val="Verzeichnis4"/>
    <w:rsid w:val="00934805"/>
    <w:pPr>
      <w:tabs>
        <w:tab w:val="left" w:pos="1680"/>
        <w:tab w:val="right" w:leader="dot" w:pos="8726"/>
      </w:tabs>
    </w:pPr>
    <w:rPr>
      <w:noProof/>
    </w:rPr>
  </w:style>
  <w:style w:type="paragraph" w:customStyle="1" w:styleId="gemVerz5">
    <w:name w:val="gem_Verz5"/>
    <w:basedOn w:val="Verzeichnis5"/>
    <w:rsid w:val="00934805"/>
    <w:pPr>
      <w:tabs>
        <w:tab w:val="left" w:pos="1976"/>
        <w:tab w:val="right" w:leader="dot" w:pos="8726"/>
      </w:tabs>
    </w:pPr>
    <w:rPr>
      <w:noProof/>
    </w:rPr>
  </w:style>
  <w:style w:type="paragraph" w:customStyle="1" w:styleId="gemBeschriftung">
    <w:name w:val="gem_Beschriftung"/>
    <w:basedOn w:val="Standard"/>
    <w:rsid w:val="00AF5B92"/>
    <w:pPr>
      <w:spacing w:before="120"/>
    </w:pPr>
    <w:rPr>
      <w:b/>
      <w:bCs/>
      <w:sz w:val="20"/>
      <w:szCs w:val="20"/>
    </w:rPr>
  </w:style>
  <w:style w:type="paragraph" w:customStyle="1" w:styleId="gemStandardfett">
    <w:name w:val="gem_Standard_fett"/>
    <w:basedOn w:val="gemStandard"/>
    <w:next w:val="gemStandard"/>
    <w:link w:val="gemStandardfettZchn"/>
    <w:rsid w:val="00934805"/>
    <w:rPr>
      <w:b/>
    </w:rPr>
  </w:style>
  <w:style w:type="paragraph" w:customStyle="1" w:styleId="gemAnmerkung">
    <w:name w:val="gem_Anmerkung"/>
    <w:basedOn w:val="gemStandard"/>
    <w:link w:val="gemAnmerkungZchn"/>
    <w:rsid w:val="00934805"/>
    <w:rPr>
      <w:i/>
      <w:sz w:val="20"/>
    </w:rPr>
  </w:style>
  <w:style w:type="paragraph" w:customStyle="1" w:styleId="gemAnmerkungListe">
    <w:name w:val="gem_Anmerkung_Liste"/>
    <w:basedOn w:val="gemListe"/>
    <w:rsid w:val="00934805"/>
    <w:pPr>
      <w:spacing w:before="60" w:after="0"/>
    </w:pPr>
    <w:rPr>
      <w:i/>
      <w:sz w:val="20"/>
    </w:rPr>
  </w:style>
  <w:style w:type="paragraph" w:customStyle="1" w:styleId="gemAGG1Table">
    <w:name w:val="gem_AGG1_Table"/>
    <w:basedOn w:val="gemStandard"/>
    <w:rsid w:val="00B75C9F"/>
    <w:pPr>
      <w:autoSpaceDE w:val="0"/>
      <w:autoSpaceDN w:val="0"/>
      <w:adjustRightInd w:val="0"/>
      <w:spacing w:before="0" w:after="0"/>
      <w:jc w:val="left"/>
    </w:pPr>
    <w:rPr>
      <w:sz w:val="16"/>
    </w:rPr>
  </w:style>
  <w:style w:type="character" w:customStyle="1" w:styleId="gemStandardZchn">
    <w:name w:val="gem_Standard Zchn"/>
    <w:link w:val="gemStandard"/>
    <w:rsid w:val="002A5A7D"/>
    <w:rPr>
      <w:rFonts w:ascii="Arial" w:eastAsia="MS Mincho" w:hAnsi="Arial"/>
      <w:sz w:val="22"/>
      <w:szCs w:val="24"/>
      <w:lang w:val="de-DE" w:eastAsia="de-DE" w:bidi="ar-SA"/>
    </w:rPr>
  </w:style>
  <w:style w:type="character" w:customStyle="1" w:styleId="gem4Zchn">
    <w:name w:val="gem_Ü4 Zchn"/>
    <w:link w:val="gem4"/>
    <w:rsid w:val="00E02142"/>
    <w:rPr>
      <w:rFonts w:ascii="Arial" w:eastAsia="MS Mincho" w:hAnsi="Arial"/>
      <w:b/>
      <w:lang w:val="de-DE" w:eastAsia="de-DE" w:bidi="ar-SA"/>
    </w:rPr>
  </w:style>
  <w:style w:type="paragraph" w:customStyle="1" w:styleId="TBD">
    <w:name w:val="TBD"/>
    <w:basedOn w:val="Standard"/>
    <w:next w:val="Standard"/>
    <w:rsid w:val="00936850"/>
    <w:pPr>
      <w:pBdr>
        <w:top w:val="dashSmallGap" w:sz="8" w:space="1" w:color="auto"/>
        <w:left w:val="dashSmallGap" w:sz="8" w:space="4" w:color="auto"/>
        <w:bottom w:val="dashSmallGap" w:sz="8" w:space="1" w:color="auto"/>
        <w:right w:val="dashSmallGap" w:sz="8" w:space="4" w:color="auto"/>
      </w:pBdr>
      <w:shd w:val="clear" w:color="auto" w:fill="FFFF99"/>
      <w:spacing w:after="0"/>
      <w:jc w:val="left"/>
    </w:pPr>
    <w:rPr>
      <w:rFonts w:eastAsia="Times New Roman"/>
      <w:i/>
      <w:color w:val="3333FF"/>
      <w:sz w:val="18"/>
      <w:szCs w:val="20"/>
      <w:lang w:eastAsia="en-US"/>
    </w:rPr>
  </w:style>
  <w:style w:type="paragraph" w:customStyle="1" w:styleId="gemtabohne">
    <w:name w:val="gem_tab_ohne"/>
    <w:basedOn w:val="Tabzeile"/>
    <w:link w:val="gemtabohneZchn"/>
    <w:rsid w:val="00C94778"/>
    <w:rPr>
      <w:rFonts w:eastAsia="Times New Roman" w:cs="Arial"/>
      <w:bCs/>
    </w:rPr>
  </w:style>
  <w:style w:type="character" w:customStyle="1" w:styleId="gemtabohneZchn">
    <w:name w:val="gem_tab_ohne Zchn"/>
    <w:link w:val="gemtabohne"/>
    <w:rsid w:val="00C94778"/>
    <w:rPr>
      <w:rFonts w:ascii="Arial" w:hAnsi="Arial" w:cs="Arial"/>
      <w:bCs/>
      <w:sz w:val="22"/>
      <w:lang w:val="de-DE" w:eastAsia="de-DE" w:bidi="ar-SA"/>
    </w:rPr>
  </w:style>
  <w:style w:type="paragraph" w:styleId="Dokumentstruktur">
    <w:name w:val="Document Map"/>
    <w:basedOn w:val="Standard"/>
    <w:semiHidden/>
    <w:rsid w:val="009010DF"/>
    <w:pPr>
      <w:shd w:val="clear" w:color="auto" w:fill="000080"/>
    </w:pPr>
    <w:rPr>
      <w:rFonts w:ascii="Tahoma" w:hAnsi="Tahoma" w:cs="Tahoma"/>
      <w:sz w:val="20"/>
      <w:szCs w:val="20"/>
    </w:rPr>
  </w:style>
  <w:style w:type="character" w:customStyle="1" w:styleId="gemAufzhlungZchn">
    <w:name w:val="gem_Aufzählung Zchn"/>
    <w:link w:val="gemAufzhlung"/>
    <w:rsid w:val="001D1EAE"/>
    <w:rPr>
      <w:rFonts w:ascii="Arial" w:eastAsia="MS Mincho" w:hAnsi="Arial"/>
      <w:sz w:val="22"/>
      <w:szCs w:val="24"/>
      <w:lang w:val="de-DE" w:eastAsia="de-DE" w:bidi="ar-SA"/>
    </w:rPr>
  </w:style>
  <w:style w:type="paragraph" w:customStyle="1" w:styleId="Gliederung">
    <w:name w:val="Gliederung"/>
    <w:rsid w:val="0098496E"/>
    <w:pPr>
      <w:spacing w:before="240" w:after="120"/>
    </w:pPr>
  </w:style>
  <w:style w:type="paragraph" w:customStyle="1" w:styleId="gemtab9pt0">
    <w:name w:val="gemtab9pt"/>
    <w:basedOn w:val="Standard"/>
    <w:rsid w:val="00914893"/>
    <w:pPr>
      <w:spacing w:before="100" w:beforeAutospacing="1" w:after="100" w:afterAutospacing="1"/>
      <w:jc w:val="left"/>
    </w:pPr>
    <w:rPr>
      <w:rFonts w:ascii="Times New Roman" w:eastAsia="Times New Roman" w:hAnsi="Times New Roman"/>
      <w:sz w:val="24"/>
    </w:rPr>
  </w:style>
  <w:style w:type="paragraph" w:customStyle="1" w:styleId="Abbildungstext">
    <w:name w:val="Abbildungstext"/>
    <w:basedOn w:val="Standard"/>
    <w:rsid w:val="0098496E"/>
    <w:pPr>
      <w:keepNext/>
      <w:keepLines/>
      <w:tabs>
        <w:tab w:val="left" w:pos="1889"/>
        <w:tab w:val="right" w:leader="dot" w:pos="9526"/>
      </w:tabs>
      <w:spacing w:before="240" w:after="240"/>
      <w:ind w:left="403" w:hanging="403"/>
      <w:jc w:val="center"/>
    </w:pPr>
    <w:rPr>
      <w:rFonts w:eastAsia="Times New Roman"/>
      <w:bCs/>
      <w:i/>
      <w:sz w:val="18"/>
      <w:szCs w:val="20"/>
    </w:rPr>
  </w:style>
  <w:style w:type="character" w:styleId="Funotenzeichen">
    <w:name w:val="footnote reference"/>
    <w:semiHidden/>
    <w:rsid w:val="0098496E"/>
    <w:rPr>
      <w:position w:val="6"/>
      <w:sz w:val="16"/>
    </w:rPr>
  </w:style>
  <w:style w:type="paragraph" w:styleId="Funotentext">
    <w:name w:val="footnote text"/>
    <w:basedOn w:val="Standard"/>
    <w:semiHidden/>
    <w:rsid w:val="0098496E"/>
    <w:pPr>
      <w:keepNext/>
      <w:keepLines/>
      <w:tabs>
        <w:tab w:val="left" w:pos="1889"/>
      </w:tabs>
      <w:spacing w:before="120" w:after="0"/>
      <w:jc w:val="left"/>
    </w:pPr>
    <w:rPr>
      <w:rFonts w:eastAsia="Times New Roman"/>
      <w:sz w:val="20"/>
      <w:szCs w:val="20"/>
    </w:rPr>
  </w:style>
  <w:style w:type="paragraph" w:customStyle="1" w:styleId="tabelle">
    <w:name w:val="tabelle"/>
    <w:basedOn w:val="Standard"/>
    <w:next w:val="Standard"/>
    <w:rsid w:val="0098496E"/>
    <w:pPr>
      <w:keepNext/>
      <w:keepLines/>
      <w:overflowPunct w:val="0"/>
      <w:autoSpaceDE w:val="0"/>
      <w:autoSpaceDN w:val="0"/>
      <w:adjustRightInd w:val="0"/>
      <w:spacing w:after="100"/>
      <w:jc w:val="left"/>
      <w:textAlignment w:val="baseline"/>
    </w:pPr>
    <w:rPr>
      <w:rFonts w:eastAsia="Times New Roman"/>
      <w:sz w:val="20"/>
      <w:szCs w:val="20"/>
    </w:rPr>
  </w:style>
  <w:style w:type="paragraph" w:customStyle="1" w:styleId="gemHidden">
    <w:name w:val="gem_Hidden"/>
    <w:basedOn w:val="gemAnmerkung"/>
    <w:link w:val="gemHiddenZchn"/>
    <w:rsid w:val="0024429D"/>
    <w:pPr>
      <w:spacing w:before="120" w:after="0"/>
    </w:pPr>
    <w:rPr>
      <w:vanish/>
      <w:color w:val="0000FF"/>
    </w:rPr>
  </w:style>
  <w:style w:type="character" w:styleId="Fett">
    <w:name w:val="Strong"/>
    <w:qFormat/>
    <w:rsid w:val="0098496E"/>
    <w:rPr>
      <w:b/>
      <w:bCs/>
    </w:rPr>
  </w:style>
  <w:style w:type="paragraph" w:styleId="Verzeichnis6">
    <w:name w:val="toc 6"/>
    <w:basedOn w:val="Standard"/>
    <w:next w:val="Standard"/>
    <w:autoRedefine/>
    <w:semiHidden/>
    <w:rsid w:val="0098496E"/>
    <w:pPr>
      <w:keepNext/>
      <w:keepLines/>
      <w:spacing w:after="0"/>
      <w:ind w:left="1100"/>
      <w:jc w:val="left"/>
    </w:pPr>
    <w:rPr>
      <w:rFonts w:ascii="Times New Roman" w:hAnsi="Times New Roman"/>
      <w:sz w:val="18"/>
      <w:szCs w:val="18"/>
    </w:rPr>
  </w:style>
  <w:style w:type="paragraph" w:styleId="Verzeichnis7">
    <w:name w:val="toc 7"/>
    <w:basedOn w:val="Standard"/>
    <w:next w:val="Standard"/>
    <w:autoRedefine/>
    <w:semiHidden/>
    <w:rsid w:val="0098496E"/>
    <w:pPr>
      <w:keepNext/>
      <w:keepLines/>
      <w:spacing w:after="0"/>
      <w:ind w:left="1320"/>
      <w:jc w:val="left"/>
    </w:pPr>
    <w:rPr>
      <w:rFonts w:ascii="Times New Roman" w:hAnsi="Times New Roman"/>
      <w:sz w:val="18"/>
      <w:szCs w:val="18"/>
    </w:rPr>
  </w:style>
  <w:style w:type="paragraph" w:styleId="Verzeichnis8">
    <w:name w:val="toc 8"/>
    <w:basedOn w:val="Standard"/>
    <w:next w:val="Standard"/>
    <w:autoRedefine/>
    <w:semiHidden/>
    <w:rsid w:val="0098496E"/>
    <w:pPr>
      <w:keepNext/>
      <w:keepLines/>
      <w:spacing w:after="0"/>
      <w:ind w:left="1540"/>
      <w:jc w:val="left"/>
    </w:pPr>
    <w:rPr>
      <w:rFonts w:ascii="Times New Roman" w:hAnsi="Times New Roman"/>
      <w:sz w:val="18"/>
      <w:szCs w:val="18"/>
    </w:rPr>
  </w:style>
  <w:style w:type="paragraph" w:styleId="Verzeichnis9">
    <w:name w:val="toc 9"/>
    <w:basedOn w:val="Standard"/>
    <w:next w:val="Standard"/>
    <w:autoRedefine/>
    <w:semiHidden/>
    <w:rsid w:val="0098496E"/>
    <w:pPr>
      <w:keepNext/>
      <w:keepLines/>
      <w:spacing w:after="0"/>
      <w:ind w:left="1760"/>
      <w:jc w:val="left"/>
    </w:pPr>
    <w:rPr>
      <w:rFonts w:ascii="Times New Roman" w:hAnsi="Times New Roman"/>
      <w:sz w:val="18"/>
      <w:szCs w:val="18"/>
    </w:rPr>
  </w:style>
  <w:style w:type="character" w:customStyle="1" w:styleId="gem2Zchn">
    <w:name w:val="gem_Ü2 Zchn"/>
    <w:link w:val="gem2"/>
    <w:rsid w:val="000B7EA2"/>
    <w:rPr>
      <w:rFonts w:ascii="Arial" w:eastAsia="MS Mincho" w:hAnsi="Arial" w:cs="Arial"/>
      <w:b/>
      <w:bCs/>
      <w:iCs/>
      <w:sz w:val="26"/>
      <w:szCs w:val="24"/>
      <w:lang w:val="de-DE" w:eastAsia="de-DE" w:bidi="ar-SA"/>
    </w:rPr>
  </w:style>
  <w:style w:type="character" w:customStyle="1" w:styleId="gemZwischenberschriftChar">
    <w:name w:val="gem_Zwischenüberschrift Char"/>
    <w:link w:val="gemZwischenberschrift"/>
    <w:rsid w:val="0098496E"/>
    <w:rPr>
      <w:rFonts w:ascii="Arial" w:eastAsia="MS Mincho" w:hAnsi="Arial"/>
      <w:b/>
      <w:sz w:val="22"/>
      <w:szCs w:val="22"/>
      <w:lang w:val="de-DE" w:eastAsia="de-DE" w:bidi="ar-SA"/>
    </w:rPr>
  </w:style>
  <w:style w:type="paragraph" w:customStyle="1" w:styleId="gemHiddenEinzug">
    <w:name w:val="gem_Hidden_Einzug"/>
    <w:basedOn w:val="gemHidden"/>
    <w:rsid w:val="00221FD8"/>
    <w:pPr>
      <w:ind w:left="567"/>
    </w:pPr>
  </w:style>
  <w:style w:type="character" w:styleId="BesuchterHyperlink">
    <w:name w:val="FollowedHyperlink"/>
    <w:rsid w:val="0098496E"/>
    <w:rPr>
      <w:color w:val="800080"/>
      <w:u w:val="single"/>
    </w:rPr>
  </w:style>
  <w:style w:type="character" w:customStyle="1" w:styleId="gemAnmerkungZchn">
    <w:name w:val="gem_Anmerkung Zchn"/>
    <w:link w:val="gemAnmerkung"/>
    <w:rsid w:val="00616829"/>
    <w:rPr>
      <w:rFonts w:ascii="Arial" w:eastAsia="MS Mincho" w:hAnsi="Arial"/>
      <w:i/>
      <w:sz w:val="22"/>
      <w:szCs w:val="24"/>
      <w:lang w:val="de-DE" w:eastAsia="de-DE" w:bidi="ar-SA"/>
    </w:rPr>
  </w:style>
  <w:style w:type="paragraph" w:customStyle="1" w:styleId="gemTabAufzhlung">
    <w:name w:val="gem_Tab_Aufzählung"/>
    <w:basedOn w:val="Standard"/>
    <w:rsid w:val="00E61255"/>
    <w:pPr>
      <w:numPr>
        <w:numId w:val="7"/>
      </w:numPr>
      <w:spacing w:after="0"/>
      <w:jc w:val="left"/>
    </w:pPr>
    <w:rPr>
      <w:rFonts w:eastAsia="Times New Roman" w:cs="Arial"/>
      <w:sz w:val="24"/>
    </w:rPr>
  </w:style>
  <w:style w:type="paragraph" w:styleId="NurText">
    <w:name w:val="Plain Text"/>
    <w:basedOn w:val="Standard"/>
    <w:rsid w:val="00DE4F55"/>
    <w:pPr>
      <w:spacing w:after="0"/>
      <w:jc w:val="left"/>
    </w:pPr>
    <w:rPr>
      <w:rFonts w:ascii="Courier New" w:eastAsia="Times New Roman" w:hAnsi="Courier New" w:cs="Courier New"/>
      <w:sz w:val="20"/>
      <w:szCs w:val="20"/>
    </w:rPr>
  </w:style>
  <w:style w:type="character" w:customStyle="1" w:styleId="gemtab11ptAbstandZchn">
    <w:name w:val="gem_tab_11pt_Abstand Zchn"/>
    <w:link w:val="gemtab11ptAbstand"/>
    <w:rsid w:val="00CB1D7F"/>
    <w:rPr>
      <w:rFonts w:ascii="Arial" w:eastAsia="MS Mincho" w:hAnsi="Arial"/>
      <w:sz w:val="22"/>
      <w:lang w:val="de-DE" w:eastAsia="de-DE" w:bidi="ar-SA"/>
    </w:rPr>
  </w:style>
  <w:style w:type="character" w:customStyle="1" w:styleId="gemHiddenZchn">
    <w:name w:val="gem_Hidden Zchn"/>
    <w:link w:val="gemHidden"/>
    <w:rsid w:val="0024429D"/>
    <w:rPr>
      <w:rFonts w:ascii="Arial" w:eastAsia="MS Mincho" w:hAnsi="Arial"/>
      <w:i/>
      <w:vanish/>
      <w:color w:val="0000FF"/>
      <w:sz w:val="22"/>
      <w:szCs w:val="24"/>
      <w:lang w:val="de-DE" w:eastAsia="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autoRedefine/>
    <w:qFormat/>
    <w:rsid w:val="0024429D"/>
    <w:pPr>
      <w:spacing w:after="120"/>
      <w:jc w:val="both"/>
    </w:pPr>
    <w:rPr>
      <w:rFonts w:ascii="Arial" w:eastAsia="MS Mincho" w:hAnsi="Arial"/>
      <w:sz w:val="22"/>
      <w:szCs w:val="24"/>
    </w:rPr>
  </w:style>
  <w:style w:type="paragraph" w:styleId="berschrift1">
    <w:name w:val="heading 1"/>
    <w:basedOn w:val="Standard"/>
    <w:next w:val="Standard"/>
    <w:qFormat/>
    <w:rsid w:val="00C80F0D"/>
    <w:pPr>
      <w:keepNext/>
      <w:pageBreakBefore/>
      <w:numPr>
        <w:numId w:val="1"/>
      </w:numPr>
      <w:spacing w:before="240"/>
      <w:outlineLvl w:val="0"/>
    </w:pPr>
    <w:rPr>
      <w:rFonts w:cs="Arial"/>
      <w:b/>
      <w:bCs/>
      <w:kern w:val="32"/>
      <w:sz w:val="32"/>
      <w:szCs w:val="32"/>
    </w:rPr>
  </w:style>
  <w:style w:type="paragraph" w:styleId="berschrift2">
    <w:name w:val="heading 2"/>
    <w:basedOn w:val="Standard"/>
    <w:next w:val="Standard"/>
    <w:qFormat/>
    <w:rsid w:val="00275F19"/>
    <w:pPr>
      <w:keepNext/>
      <w:spacing w:before="360" w:after="240"/>
      <w:outlineLvl w:val="1"/>
    </w:pPr>
    <w:rPr>
      <w:rFonts w:cs="Arial"/>
      <w:b/>
      <w:bCs/>
      <w:iCs/>
      <w:sz w:val="28"/>
      <w:szCs w:val="28"/>
    </w:rPr>
  </w:style>
  <w:style w:type="paragraph" w:styleId="berschrift3">
    <w:name w:val="heading 3"/>
    <w:basedOn w:val="Standard"/>
    <w:next w:val="Standard"/>
    <w:qFormat/>
    <w:rsid w:val="00C80F0D"/>
    <w:pPr>
      <w:keepNext/>
      <w:numPr>
        <w:ilvl w:val="2"/>
        <w:numId w:val="1"/>
      </w:numPr>
      <w:spacing w:before="240" w:after="60"/>
      <w:outlineLvl w:val="2"/>
    </w:pPr>
    <w:rPr>
      <w:rFonts w:cs="Arial"/>
      <w:b/>
      <w:bCs/>
      <w:sz w:val="26"/>
      <w:szCs w:val="26"/>
    </w:rPr>
  </w:style>
  <w:style w:type="paragraph" w:styleId="berschrift4">
    <w:name w:val="heading 4"/>
    <w:basedOn w:val="Standard"/>
    <w:next w:val="Standard"/>
    <w:qFormat/>
    <w:rsid w:val="00C80F0D"/>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C80F0D"/>
    <w:pPr>
      <w:numPr>
        <w:ilvl w:val="4"/>
        <w:numId w:val="1"/>
      </w:numPr>
      <w:outlineLvl w:val="4"/>
    </w:pPr>
    <w:rPr>
      <w:bCs/>
      <w:i/>
      <w:iCs/>
      <w:szCs w:val="26"/>
    </w:rPr>
  </w:style>
  <w:style w:type="paragraph" w:styleId="berschrift6">
    <w:name w:val="heading 6"/>
    <w:basedOn w:val="Standard"/>
    <w:next w:val="Standard"/>
    <w:qFormat/>
    <w:rsid w:val="00C80F0D"/>
    <w:pPr>
      <w:numPr>
        <w:ilvl w:val="5"/>
        <w:numId w:val="1"/>
      </w:numPr>
      <w:spacing w:before="240" w:after="60"/>
      <w:outlineLvl w:val="5"/>
    </w:pPr>
    <w:rPr>
      <w:rFonts w:ascii="Times New Roman" w:hAnsi="Times New Roman"/>
      <w:b/>
      <w:bCs/>
      <w:szCs w:val="22"/>
    </w:rPr>
  </w:style>
  <w:style w:type="paragraph" w:styleId="berschrift7">
    <w:name w:val="heading 7"/>
    <w:basedOn w:val="Standard"/>
    <w:next w:val="Standard"/>
    <w:qFormat/>
    <w:rsid w:val="00C80F0D"/>
    <w:pPr>
      <w:numPr>
        <w:ilvl w:val="6"/>
        <w:numId w:val="1"/>
      </w:numPr>
      <w:spacing w:before="240" w:after="60"/>
      <w:outlineLvl w:val="6"/>
    </w:pPr>
    <w:rPr>
      <w:rFonts w:ascii="Times New Roman" w:hAnsi="Times New Roman"/>
      <w:sz w:val="24"/>
    </w:rPr>
  </w:style>
  <w:style w:type="paragraph" w:styleId="berschrift8">
    <w:name w:val="heading 8"/>
    <w:basedOn w:val="Standard"/>
    <w:next w:val="Standard"/>
    <w:qFormat/>
    <w:rsid w:val="00C80F0D"/>
    <w:pPr>
      <w:numPr>
        <w:ilvl w:val="7"/>
        <w:numId w:val="1"/>
      </w:numPr>
      <w:spacing w:before="240" w:after="60"/>
      <w:outlineLvl w:val="7"/>
    </w:pPr>
    <w:rPr>
      <w:rFonts w:ascii="Times New Roman" w:hAnsi="Times New Roman"/>
      <w:i/>
      <w:iCs/>
      <w:sz w:val="24"/>
    </w:rPr>
  </w:style>
  <w:style w:type="paragraph" w:styleId="berschrift9">
    <w:name w:val="heading 9"/>
    <w:basedOn w:val="Standard"/>
    <w:next w:val="Standard"/>
    <w:qFormat/>
    <w:rsid w:val="00C80F0D"/>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GEM3Zchn">
    <w:name w:val="GEM_Ü3 Zchn"/>
    <w:link w:val="GEM3"/>
    <w:rsid w:val="000B7EA2"/>
    <w:rPr>
      <w:rFonts w:ascii="Arial" w:eastAsia="MS Mincho" w:hAnsi="Arial" w:cs="Arial"/>
      <w:b/>
      <w:bCs/>
      <w:sz w:val="24"/>
      <w:szCs w:val="24"/>
      <w:lang w:val="de-DE" w:eastAsia="de-DE" w:bidi="ar-SA"/>
    </w:rPr>
  </w:style>
  <w:style w:type="paragraph" w:customStyle="1" w:styleId="gemnonum4">
    <w:name w:val="gem_nonum_Ü4"/>
    <w:basedOn w:val="gem4"/>
    <w:rsid w:val="004A113B"/>
    <w:pPr>
      <w:numPr>
        <w:ilvl w:val="0"/>
        <w:numId w:val="0"/>
      </w:numPr>
    </w:pPr>
  </w:style>
  <w:style w:type="paragraph" w:customStyle="1" w:styleId="gem5">
    <w:name w:val="gem_Ü5"/>
    <w:basedOn w:val="berschrift5"/>
    <w:next w:val="gemStandard"/>
    <w:rsid w:val="007B073E"/>
    <w:pPr>
      <w:keepNext/>
      <w:numPr>
        <w:numId w:val="4"/>
      </w:numPr>
      <w:spacing w:before="360"/>
      <w:jc w:val="left"/>
      <w:outlineLvl w:val="9"/>
    </w:pPr>
    <w:rPr>
      <w:bCs w:val="0"/>
      <w:iCs w:val="0"/>
      <w:szCs w:val="22"/>
    </w:rPr>
  </w:style>
  <w:style w:type="paragraph" w:customStyle="1" w:styleId="GEM3">
    <w:name w:val="GEM_Ü3"/>
    <w:basedOn w:val="berschrift3"/>
    <w:next w:val="gemStandard"/>
    <w:link w:val="GEM3Zchn"/>
    <w:rsid w:val="000B7EA2"/>
    <w:pPr>
      <w:numPr>
        <w:numId w:val="4"/>
      </w:numPr>
      <w:spacing w:before="360" w:after="240"/>
      <w:jc w:val="left"/>
    </w:pPr>
    <w:rPr>
      <w:sz w:val="24"/>
      <w:szCs w:val="24"/>
    </w:rPr>
  </w:style>
  <w:style w:type="paragraph" w:customStyle="1" w:styleId="gem4">
    <w:name w:val="gem_Ü4"/>
    <w:basedOn w:val="berschrift4"/>
    <w:next w:val="gemStandard"/>
    <w:link w:val="gem4Zchn"/>
    <w:rsid w:val="00E02142"/>
    <w:pPr>
      <w:numPr>
        <w:numId w:val="4"/>
      </w:numPr>
      <w:spacing w:before="360"/>
      <w:jc w:val="left"/>
      <w:outlineLvl w:val="9"/>
    </w:pPr>
    <w:rPr>
      <w:bCs w:val="0"/>
      <w:sz w:val="20"/>
      <w:szCs w:val="20"/>
    </w:rPr>
  </w:style>
  <w:style w:type="paragraph" w:styleId="Verzeichnis1">
    <w:name w:val="toc 1"/>
    <w:basedOn w:val="Standard"/>
    <w:next w:val="Verzeichnis2"/>
    <w:autoRedefine/>
    <w:uiPriority w:val="39"/>
    <w:rsid w:val="00CA7B46"/>
    <w:pPr>
      <w:spacing w:before="240"/>
      <w:jc w:val="left"/>
    </w:pPr>
    <w:rPr>
      <w:b/>
      <w:bCs/>
      <w:sz w:val="24"/>
    </w:rPr>
  </w:style>
  <w:style w:type="paragraph" w:styleId="Verzeichnis2">
    <w:name w:val="toc 2"/>
    <w:basedOn w:val="Standard"/>
    <w:next w:val="Standard"/>
    <w:autoRedefine/>
    <w:uiPriority w:val="39"/>
    <w:rsid w:val="00CA7B46"/>
    <w:pPr>
      <w:spacing w:before="120" w:after="0"/>
      <w:ind w:left="220"/>
      <w:jc w:val="left"/>
    </w:pPr>
    <w:rPr>
      <w:b/>
      <w:iCs/>
      <w:szCs w:val="20"/>
    </w:rPr>
  </w:style>
  <w:style w:type="paragraph" w:styleId="Verzeichnis3">
    <w:name w:val="toc 3"/>
    <w:basedOn w:val="Standard"/>
    <w:next w:val="Verzeichnis4"/>
    <w:autoRedefine/>
    <w:uiPriority w:val="39"/>
    <w:rsid w:val="00CA7B46"/>
    <w:pPr>
      <w:spacing w:after="0"/>
      <w:ind w:left="440"/>
      <w:jc w:val="left"/>
    </w:pPr>
    <w:rPr>
      <w:szCs w:val="20"/>
    </w:rPr>
  </w:style>
  <w:style w:type="paragraph" w:styleId="Verzeichnis4">
    <w:name w:val="toc 4"/>
    <w:basedOn w:val="Standard"/>
    <w:next w:val="Standard"/>
    <w:autoRedefine/>
    <w:semiHidden/>
    <w:rsid w:val="00CA7B46"/>
    <w:pPr>
      <w:spacing w:after="0"/>
      <w:ind w:left="660"/>
      <w:jc w:val="left"/>
    </w:pPr>
    <w:rPr>
      <w:i/>
      <w:szCs w:val="20"/>
    </w:rPr>
  </w:style>
  <w:style w:type="character" w:styleId="Hyperlink">
    <w:name w:val="Hyperlink"/>
    <w:uiPriority w:val="99"/>
    <w:rsid w:val="00CA7B46"/>
    <w:rPr>
      <w:color w:val="0000FF"/>
      <w:u w:val="single"/>
    </w:rPr>
  </w:style>
  <w:style w:type="paragraph" w:styleId="Kopfzeile">
    <w:name w:val="header"/>
    <w:basedOn w:val="Standard"/>
    <w:autoRedefine/>
    <w:rsid w:val="00CA7B46"/>
    <w:pPr>
      <w:tabs>
        <w:tab w:val="center" w:pos="4536"/>
        <w:tab w:val="right" w:pos="9072"/>
      </w:tabs>
      <w:spacing w:after="0"/>
    </w:pPr>
    <w:rPr>
      <w:sz w:val="16"/>
      <w:szCs w:val="16"/>
    </w:rPr>
  </w:style>
  <w:style w:type="paragraph" w:styleId="Fuzeile">
    <w:name w:val="footer"/>
    <w:basedOn w:val="Standard"/>
    <w:rsid w:val="00FB5B44"/>
    <w:pPr>
      <w:tabs>
        <w:tab w:val="center" w:pos="4536"/>
        <w:tab w:val="left" w:pos="5643"/>
        <w:tab w:val="left" w:pos="7182"/>
        <w:tab w:val="right" w:pos="8820"/>
      </w:tabs>
      <w:spacing w:after="60"/>
      <w:ind w:right="-79"/>
      <w:jc w:val="left"/>
    </w:pPr>
    <w:rPr>
      <w:sz w:val="16"/>
      <w:szCs w:val="14"/>
    </w:rPr>
  </w:style>
  <w:style w:type="table" w:styleId="Tabellenraster">
    <w:name w:val="Table Grid"/>
    <w:basedOn w:val="NormaleTabelle"/>
    <w:rsid w:val="00CA7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rd"/>
    <w:rsid w:val="00CA7B46"/>
    <w:rPr>
      <w:b/>
      <w:sz w:val="32"/>
      <w:u w:val="single"/>
    </w:rPr>
  </w:style>
  <w:style w:type="paragraph" w:customStyle="1" w:styleId="Kurzberschrift">
    <w:name w:val="Kurzüberschrift"/>
    <w:basedOn w:val="Standard"/>
    <w:rsid w:val="00CA7B46"/>
    <w:pPr>
      <w:spacing w:after="60"/>
      <w:jc w:val="left"/>
    </w:pPr>
    <w:rPr>
      <w:b/>
      <w:szCs w:val="20"/>
    </w:rPr>
  </w:style>
  <w:style w:type="paragraph" w:customStyle="1" w:styleId="Tabzeile">
    <w:name w:val="Tabzeile"/>
    <w:basedOn w:val="Standard"/>
    <w:rsid w:val="00CA7B46"/>
    <w:pPr>
      <w:spacing w:before="60" w:after="60"/>
      <w:jc w:val="left"/>
    </w:pPr>
    <w:rPr>
      <w:szCs w:val="20"/>
    </w:rPr>
  </w:style>
  <w:style w:type="paragraph" w:customStyle="1" w:styleId="gem1">
    <w:name w:val="gem_Ü1"/>
    <w:basedOn w:val="berschrift1"/>
    <w:next w:val="gemStandard"/>
    <w:rsid w:val="000B7EA2"/>
    <w:pPr>
      <w:numPr>
        <w:numId w:val="4"/>
      </w:numPr>
      <w:pBdr>
        <w:top w:val="single" w:sz="4" w:space="10" w:color="auto"/>
        <w:bottom w:val="single" w:sz="4" w:space="10" w:color="auto"/>
      </w:pBdr>
      <w:spacing w:before="360" w:after="240"/>
      <w:ind w:left="431" w:hanging="431"/>
      <w:jc w:val="center"/>
    </w:pPr>
    <w:rPr>
      <w:spacing w:val="20"/>
      <w:kern w:val="16"/>
      <w:sz w:val="28"/>
      <w:szCs w:val="28"/>
    </w:rPr>
  </w:style>
  <w:style w:type="paragraph" w:customStyle="1" w:styleId="gemTitel1">
    <w:name w:val="gem_Titel1"/>
    <w:basedOn w:val="Standard"/>
    <w:link w:val="gemTitel1Char"/>
    <w:rsid w:val="00CA7B46"/>
    <w:rPr>
      <w:b/>
      <w:sz w:val="32"/>
      <w:u w:val="single"/>
    </w:rPr>
  </w:style>
  <w:style w:type="paragraph" w:customStyle="1" w:styleId="gemTitel2">
    <w:name w:val="gem_Titel2"/>
    <w:basedOn w:val="Standard"/>
    <w:rsid w:val="00E634C8"/>
    <w:pPr>
      <w:spacing w:before="720"/>
      <w:jc w:val="center"/>
    </w:pPr>
    <w:rPr>
      <w:b/>
      <w:spacing w:val="40"/>
      <w:kern w:val="16"/>
      <w:sz w:val="56"/>
      <w:szCs w:val="56"/>
    </w:rPr>
  </w:style>
  <w:style w:type="paragraph" w:customStyle="1" w:styleId="gem2">
    <w:name w:val="gem_Ü2"/>
    <w:basedOn w:val="berschrift2"/>
    <w:next w:val="gemStandard"/>
    <w:link w:val="gem2Zchn"/>
    <w:rsid w:val="000B7EA2"/>
    <w:pPr>
      <w:numPr>
        <w:ilvl w:val="1"/>
        <w:numId w:val="4"/>
      </w:numPr>
      <w:spacing w:before="480" w:after="360"/>
      <w:ind w:left="578" w:hanging="578"/>
      <w:jc w:val="left"/>
    </w:pPr>
    <w:rPr>
      <w:sz w:val="26"/>
      <w:szCs w:val="24"/>
    </w:rPr>
  </w:style>
  <w:style w:type="character" w:customStyle="1" w:styleId="gemTitel1Char">
    <w:name w:val="gem_Titel1 Char"/>
    <w:link w:val="gemTitel1"/>
    <w:rsid w:val="00CA7B46"/>
    <w:rPr>
      <w:rFonts w:ascii="Arial" w:eastAsia="MS Mincho" w:hAnsi="Arial"/>
      <w:b/>
      <w:sz w:val="32"/>
      <w:szCs w:val="24"/>
      <w:u w:val="single"/>
      <w:lang w:val="de-DE" w:eastAsia="de-DE" w:bidi="ar-SA"/>
    </w:rPr>
  </w:style>
  <w:style w:type="paragraph" w:customStyle="1" w:styleId="gemStandard">
    <w:name w:val="gem_Standard"/>
    <w:basedOn w:val="Standard"/>
    <w:link w:val="gemStandardZchn"/>
    <w:rsid w:val="006E5816"/>
    <w:pPr>
      <w:spacing w:before="180" w:after="60"/>
    </w:pPr>
  </w:style>
  <w:style w:type="paragraph" w:customStyle="1" w:styleId="gemnonum1">
    <w:name w:val="gem_nonum_Ü1"/>
    <w:basedOn w:val="berschrift1"/>
    <w:next w:val="gemStandard"/>
    <w:rsid w:val="008B4C32"/>
    <w:pPr>
      <w:numPr>
        <w:numId w:val="0"/>
      </w:numPr>
      <w:pBdr>
        <w:top w:val="single" w:sz="4" w:space="10" w:color="auto"/>
        <w:bottom w:val="single" w:sz="4" w:space="10" w:color="auto"/>
      </w:pBdr>
      <w:spacing w:before="360"/>
      <w:jc w:val="center"/>
    </w:pPr>
    <w:rPr>
      <w:bCs w:val="0"/>
      <w:kern w:val="0"/>
      <w:sz w:val="28"/>
      <w:szCs w:val="28"/>
    </w:rPr>
  </w:style>
  <w:style w:type="paragraph" w:customStyle="1" w:styleId="gemnonum2">
    <w:name w:val="gem_nonum_Ü2"/>
    <w:basedOn w:val="gem2"/>
    <w:next w:val="gemStandard"/>
    <w:rsid w:val="00CA7B46"/>
    <w:pPr>
      <w:numPr>
        <w:ilvl w:val="0"/>
        <w:numId w:val="0"/>
      </w:numPr>
    </w:pPr>
  </w:style>
  <w:style w:type="paragraph" w:customStyle="1" w:styleId="gemAufzhlung">
    <w:name w:val="gem_Aufzählung"/>
    <w:basedOn w:val="gemStandard"/>
    <w:link w:val="gemAufzhlungZchn"/>
    <w:rsid w:val="001D1EAE"/>
    <w:pPr>
      <w:numPr>
        <w:numId w:val="6"/>
      </w:numPr>
      <w:tabs>
        <w:tab w:val="clear" w:pos="1701"/>
        <w:tab w:val="left" w:pos="1134"/>
      </w:tabs>
      <w:ind w:left="1135" w:hanging="284"/>
    </w:pPr>
  </w:style>
  <w:style w:type="character" w:styleId="Seitenzahl">
    <w:name w:val="page number"/>
    <w:rsid w:val="00CA7B46"/>
    <w:rPr>
      <w:sz w:val="24"/>
    </w:rPr>
  </w:style>
  <w:style w:type="paragraph" w:customStyle="1" w:styleId="gemtab11ptAbstand">
    <w:name w:val="gem_tab_11pt_Abstand"/>
    <w:basedOn w:val="Tabzeile"/>
    <w:link w:val="gemtab11ptAbstandZchn"/>
    <w:rsid w:val="00CB1D7F"/>
  </w:style>
  <w:style w:type="paragraph" w:customStyle="1" w:styleId="gemTitelKopf">
    <w:name w:val="gem_Titel_Kopf"/>
    <w:basedOn w:val="gemTitel2"/>
    <w:rsid w:val="00F6469D"/>
    <w:pPr>
      <w:spacing w:before="0"/>
      <w:jc w:val="left"/>
    </w:pPr>
    <w:rPr>
      <w:spacing w:val="0"/>
      <w:kern w:val="0"/>
      <w:sz w:val="25"/>
      <w:szCs w:val="24"/>
    </w:rPr>
  </w:style>
  <w:style w:type="paragraph" w:customStyle="1" w:styleId="gemEinzug">
    <w:name w:val="gem_Einzug"/>
    <w:basedOn w:val="gemStandard"/>
    <w:link w:val="gemEinzugZchn"/>
    <w:rsid w:val="00866802"/>
    <w:pPr>
      <w:ind w:left="567"/>
    </w:pPr>
  </w:style>
  <w:style w:type="paragraph" w:customStyle="1" w:styleId="gemListe">
    <w:name w:val="gem_Liste"/>
    <w:basedOn w:val="gemStandard"/>
    <w:rsid w:val="006E5816"/>
    <w:pPr>
      <w:numPr>
        <w:numId w:val="3"/>
      </w:numPr>
    </w:pPr>
  </w:style>
  <w:style w:type="character" w:customStyle="1" w:styleId="gemEinzugZchn">
    <w:name w:val="gem_Einzug Zchn"/>
    <w:basedOn w:val="gemStandardZchn"/>
    <w:link w:val="gemEinzug"/>
    <w:rsid w:val="00866802"/>
    <w:rPr>
      <w:rFonts w:ascii="Arial" w:eastAsia="MS Mincho" w:hAnsi="Arial"/>
      <w:sz w:val="22"/>
      <w:szCs w:val="24"/>
      <w:lang w:val="de-DE" w:eastAsia="de-DE" w:bidi="ar-SA"/>
    </w:rPr>
  </w:style>
  <w:style w:type="paragraph" w:styleId="Textkrper">
    <w:name w:val="Body Text"/>
    <w:basedOn w:val="Standard"/>
    <w:rsid w:val="00FC1CA0"/>
    <w:pPr>
      <w:spacing w:after="0"/>
      <w:jc w:val="left"/>
    </w:pPr>
    <w:rPr>
      <w:rFonts w:ascii="Times New Roman" w:eastAsia="Times New Roman" w:hAnsi="Times New Roman"/>
      <w:szCs w:val="20"/>
      <w:lang w:val="en-US" w:eastAsia="en-US"/>
    </w:rPr>
  </w:style>
  <w:style w:type="paragraph" w:customStyle="1" w:styleId="Text">
    <w:name w:val="Text"/>
    <w:basedOn w:val="Standard"/>
    <w:rsid w:val="00FC1CA0"/>
    <w:pPr>
      <w:spacing w:before="120" w:after="0" w:line="240" w:lineRule="atLeast"/>
      <w:jc w:val="left"/>
    </w:pPr>
    <w:rPr>
      <w:rFonts w:eastAsia="Times New Roman"/>
      <w:sz w:val="20"/>
      <w:szCs w:val="20"/>
      <w:lang w:eastAsia="en-US"/>
    </w:rPr>
  </w:style>
  <w:style w:type="paragraph" w:customStyle="1" w:styleId="gemStandardohne">
    <w:name w:val="gem_Standard_ohne"/>
    <w:basedOn w:val="gemStandard"/>
    <w:rsid w:val="00692347"/>
    <w:pPr>
      <w:spacing w:before="0" w:after="0"/>
      <w:jc w:val="left"/>
    </w:pPr>
  </w:style>
  <w:style w:type="paragraph" w:customStyle="1" w:styleId="gemStd10pt">
    <w:name w:val="gem_Std_10pt"/>
    <w:basedOn w:val="gemStandard"/>
    <w:rsid w:val="00692347"/>
    <w:pPr>
      <w:spacing w:before="0" w:after="0"/>
      <w:jc w:val="left"/>
    </w:pPr>
  </w:style>
  <w:style w:type="paragraph" w:customStyle="1" w:styleId="gemTab10pt">
    <w:name w:val="gem_Tab_10pt"/>
    <w:basedOn w:val="gemStandard"/>
    <w:rsid w:val="00692347"/>
    <w:pPr>
      <w:spacing w:before="0" w:after="0"/>
      <w:jc w:val="left"/>
    </w:pPr>
    <w:rPr>
      <w:sz w:val="20"/>
    </w:rPr>
  </w:style>
  <w:style w:type="paragraph" w:customStyle="1" w:styleId="Individualtext">
    <w:name w:val="Individualtext"/>
    <w:basedOn w:val="Standard"/>
    <w:rsid w:val="00FC1CA0"/>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before="255" w:after="0" w:line="255" w:lineRule="exact"/>
      <w:ind w:left="1729"/>
      <w:jc w:val="left"/>
    </w:pPr>
    <w:rPr>
      <w:rFonts w:ascii="Arial Narrow" w:eastAsia="Times New Roman" w:hAnsi="Arial Narrow"/>
      <w:szCs w:val="20"/>
      <w:lang w:eastAsia="en-US"/>
    </w:rPr>
  </w:style>
  <w:style w:type="character" w:styleId="Kommentarzeichen">
    <w:name w:val="annotation reference"/>
    <w:semiHidden/>
    <w:rsid w:val="00920935"/>
    <w:rPr>
      <w:sz w:val="16"/>
      <w:szCs w:val="16"/>
    </w:rPr>
  </w:style>
  <w:style w:type="paragraph" w:styleId="Kommentartext">
    <w:name w:val="annotation text"/>
    <w:basedOn w:val="Standard"/>
    <w:semiHidden/>
    <w:rsid w:val="00920935"/>
    <w:rPr>
      <w:sz w:val="20"/>
      <w:szCs w:val="20"/>
    </w:rPr>
  </w:style>
  <w:style w:type="paragraph" w:styleId="Kommentarthema">
    <w:name w:val="annotation subject"/>
    <w:basedOn w:val="Kommentartext"/>
    <w:next w:val="Kommentartext"/>
    <w:semiHidden/>
    <w:rsid w:val="00920935"/>
    <w:rPr>
      <w:b/>
      <w:bCs/>
    </w:rPr>
  </w:style>
  <w:style w:type="paragraph" w:styleId="Sprechblasentext">
    <w:name w:val="Balloon Text"/>
    <w:basedOn w:val="Standard"/>
    <w:semiHidden/>
    <w:rsid w:val="00920935"/>
    <w:rPr>
      <w:rFonts w:ascii="Tahoma" w:hAnsi="Tahoma" w:cs="Tahoma"/>
      <w:sz w:val="16"/>
      <w:szCs w:val="16"/>
    </w:rPr>
  </w:style>
  <w:style w:type="paragraph" w:styleId="Abbildungsverzeichnis">
    <w:name w:val="table of figures"/>
    <w:basedOn w:val="Standard"/>
    <w:next w:val="Standard"/>
    <w:semiHidden/>
    <w:rsid w:val="00920935"/>
    <w:pPr>
      <w:ind w:left="440" w:hanging="440"/>
    </w:pPr>
  </w:style>
  <w:style w:type="character" w:styleId="Zeilennummer">
    <w:name w:val="line number"/>
    <w:basedOn w:val="Absatz-Standardschriftart"/>
    <w:rsid w:val="00460DB5"/>
  </w:style>
  <w:style w:type="paragraph" w:styleId="Verzeichnis5">
    <w:name w:val="toc 5"/>
    <w:basedOn w:val="Standard"/>
    <w:next w:val="Standard"/>
    <w:autoRedefine/>
    <w:semiHidden/>
    <w:rsid w:val="00925018"/>
    <w:pPr>
      <w:ind w:left="880"/>
    </w:pPr>
  </w:style>
  <w:style w:type="paragraph" w:customStyle="1" w:styleId="gemTab9pt">
    <w:name w:val="gem_Tab_9pt"/>
    <w:basedOn w:val="gemStandard"/>
    <w:rsid w:val="00692347"/>
    <w:pPr>
      <w:spacing w:before="0" w:after="0"/>
      <w:jc w:val="left"/>
    </w:pPr>
    <w:rPr>
      <w:sz w:val="18"/>
    </w:rPr>
  </w:style>
  <w:style w:type="paragraph" w:customStyle="1" w:styleId="gemnonum3">
    <w:name w:val="gem_nonum_Ü3"/>
    <w:basedOn w:val="GEM3"/>
    <w:next w:val="gemStandard"/>
    <w:rsid w:val="0001219C"/>
    <w:pPr>
      <w:numPr>
        <w:ilvl w:val="0"/>
        <w:numId w:val="0"/>
      </w:numPr>
    </w:pPr>
  </w:style>
  <w:style w:type="paragraph" w:customStyle="1" w:styleId="gemZwischenberschrift">
    <w:name w:val="gem_Zwischenüberschrift"/>
    <w:basedOn w:val="gemStandard"/>
    <w:link w:val="gemZwischenberschriftChar"/>
    <w:rsid w:val="00D007F4"/>
    <w:pPr>
      <w:numPr>
        <w:numId w:val="5"/>
      </w:numPr>
      <w:spacing w:before="480" w:after="240"/>
      <w:ind w:left="811" w:hanging="454"/>
      <w:jc w:val="left"/>
    </w:pPr>
    <w:rPr>
      <w:b/>
      <w:szCs w:val="22"/>
    </w:rPr>
  </w:style>
  <w:style w:type="character" w:customStyle="1" w:styleId="gemStandardfettZchn">
    <w:name w:val="gem_Standard_fett Zchn"/>
    <w:link w:val="gemStandardfett"/>
    <w:rsid w:val="00825694"/>
    <w:rPr>
      <w:rFonts w:ascii="Arial" w:eastAsia="MS Mincho" w:hAnsi="Arial"/>
      <w:b/>
      <w:sz w:val="22"/>
      <w:szCs w:val="24"/>
      <w:lang w:val="de-DE" w:eastAsia="de-DE" w:bidi="ar-SA"/>
    </w:rPr>
  </w:style>
  <w:style w:type="paragraph" w:customStyle="1" w:styleId="gemAufzhlgKursiv10">
    <w:name w:val="gem Aufzählg + Kursiv 10"/>
    <w:basedOn w:val="gemAufzhlung"/>
    <w:rsid w:val="00094ADC"/>
    <w:pPr>
      <w:numPr>
        <w:numId w:val="0"/>
      </w:numPr>
      <w:spacing w:before="60"/>
    </w:pPr>
    <w:rPr>
      <w:i/>
      <w:iCs/>
      <w:sz w:val="20"/>
    </w:rPr>
  </w:style>
  <w:style w:type="paragraph" w:customStyle="1" w:styleId="gemListing">
    <w:name w:val="gem_Listing"/>
    <w:basedOn w:val="gemStandard"/>
    <w:rsid w:val="004A113B"/>
    <w:pPr>
      <w:spacing w:before="0" w:after="0"/>
      <w:jc w:val="left"/>
    </w:pPr>
    <w:rPr>
      <w:rFonts w:ascii="Courier New" w:hAnsi="Courier New"/>
      <w:sz w:val="18"/>
      <w:szCs w:val="18"/>
    </w:rPr>
  </w:style>
  <w:style w:type="paragraph" w:customStyle="1" w:styleId="gemListingBegin">
    <w:name w:val="gem_Listing_Begin"/>
    <w:basedOn w:val="gemListing"/>
    <w:rsid w:val="004A113B"/>
    <w:pPr>
      <w:keepNext/>
      <w:spacing w:before="240"/>
    </w:pPr>
  </w:style>
  <w:style w:type="paragraph" w:customStyle="1" w:styleId="gemListingEnd">
    <w:name w:val="gem_Listing_End"/>
    <w:basedOn w:val="gemListing"/>
    <w:rsid w:val="004A113B"/>
    <w:pPr>
      <w:spacing w:after="240"/>
    </w:pPr>
  </w:style>
  <w:style w:type="paragraph" w:customStyle="1" w:styleId="gemVerz1">
    <w:name w:val="gem_Verz1"/>
    <w:basedOn w:val="Verzeichnis1"/>
    <w:rsid w:val="00934805"/>
    <w:pPr>
      <w:tabs>
        <w:tab w:val="right" w:leader="dot" w:pos="8726"/>
      </w:tabs>
    </w:pPr>
    <w:rPr>
      <w:noProof/>
    </w:rPr>
  </w:style>
  <w:style w:type="paragraph" w:customStyle="1" w:styleId="gemVerz2">
    <w:name w:val="gem_Verz2"/>
    <w:basedOn w:val="Verzeichnis2"/>
    <w:rsid w:val="00934805"/>
    <w:pPr>
      <w:tabs>
        <w:tab w:val="left" w:pos="880"/>
        <w:tab w:val="right" w:leader="dot" w:pos="8726"/>
      </w:tabs>
    </w:pPr>
    <w:rPr>
      <w:noProof/>
    </w:rPr>
  </w:style>
  <w:style w:type="paragraph" w:customStyle="1" w:styleId="gemVerz3">
    <w:name w:val="gem_Verz3"/>
    <w:basedOn w:val="Verzeichnis3"/>
    <w:rsid w:val="00934805"/>
    <w:pPr>
      <w:tabs>
        <w:tab w:val="left" w:pos="1200"/>
        <w:tab w:val="right" w:leader="dot" w:pos="8726"/>
      </w:tabs>
    </w:pPr>
    <w:rPr>
      <w:noProof/>
    </w:rPr>
  </w:style>
  <w:style w:type="paragraph" w:customStyle="1" w:styleId="gemVerz4">
    <w:name w:val="gem_Verz4"/>
    <w:basedOn w:val="Verzeichnis4"/>
    <w:rsid w:val="00934805"/>
    <w:pPr>
      <w:tabs>
        <w:tab w:val="left" w:pos="1680"/>
        <w:tab w:val="right" w:leader="dot" w:pos="8726"/>
      </w:tabs>
    </w:pPr>
    <w:rPr>
      <w:noProof/>
    </w:rPr>
  </w:style>
  <w:style w:type="paragraph" w:customStyle="1" w:styleId="gemVerz5">
    <w:name w:val="gem_Verz5"/>
    <w:basedOn w:val="Verzeichnis5"/>
    <w:rsid w:val="00934805"/>
    <w:pPr>
      <w:tabs>
        <w:tab w:val="left" w:pos="1976"/>
        <w:tab w:val="right" w:leader="dot" w:pos="8726"/>
      </w:tabs>
    </w:pPr>
    <w:rPr>
      <w:noProof/>
    </w:rPr>
  </w:style>
  <w:style w:type="paragraph" w:customStyle="1" w:styleId="gemBeschriftung">
    <w:name w:val="gem_Beschriftung"/>
    <w:basedOn w:val="Standard"/>
    <w:rsid w:val="00AF5B92"/>
    <w:pPr>
      <w:spacing w:before="120"/>
    </w:pPr>
    <w:rPr>
      <w:b/>
      <w:bCs/>
      <w:sz w:val="20"/>
      <w:szCs w:val="20"/>
    </w:rPr>
  </w:style>
  <w:style w:type="paragraph" w:customStyle="1" w:styleId="gemStandardfett">
    <w:name w:val="gem_Standard_fett"/>
    <w:basedOn w:val="gemStandard"/>
    <w:next w:val="gemStandard"/>
    <w:link w:val="gemStandardfettZchn"/>
    <w:rsid w:val="00934805"/>
    <w:rPr>
      <w:b/>
    </w:rPr>
  </w:style>
  <w:style w:type="paragraph" w:customStyle="1" w:styleId="gemAnmerkung">
    <w:name w:val="gem_Anmerkung"/>
    <w:basedOn w:val="gemStandard"/>
    <w:link w:val="gemAnmerkungZchn"/>
    <w:rsid w:val="00934805"/>
    <w:rPr>
      <w:i/>
      <w:sz w:val="20"/>
    </w:rPr>
  </w:style>
  <w:style w:type="paragraph" w:customStyle="1" w:styleId="gemAnmerkungListe">
    <w:name w:val="gem_Anmerkung_Liste"/>
    <w:basedOn w:val="gemListe"/>
    <w:rsid w:val="00934805"/>
    <w:pPr>
      <w:spacing w:before="60" w:after="0"/>
    </w:pPr>
    <w:rPr>
      <w:i/>
      <w:sz w:val="20"/>
    </w:rPr>
  </w:style>
  <w:style w:type="paragraph" w:customStyle="1" w:styleId="gemAGG1Table">
    <w:name w:val="gem_AGG1_Table"/>
    <w:basedOn w:val="gemStandard"/>
    <w:rsid w:val="00B75C9F"/>
    <w:pPr>
      <w:autoSpaceDE w:val="0"/>
      <w:autoSpaceDN w:val="0"/>
      <w:adjustRightInd w:val="0"/>
      <w:spacing w:before="0" w:after="0"/>
      <w:jc w:val="left"/>
    </w:pPr>
    <w:rPr>
      <w:sz w:val="16"/>
    </w:rPr>
  </w:style>
  <w:style w:type="character" w:customStyle="1" w:styleId="gemStandardZchn">
    <w:name w:val="gem_Standard Zchn"/>
    <w:link w:val="gemStandard"/>
    <w:rsid w:val="002A5A7D"/>
    <w:rPr>
      <w:rFonts w:ascii="Arial" w:eastAsia="MS Mincho" w:hAnsi="Arial"/>
      <w:sz w:val="22"/>
      <w:szCs w:val="24"/>
      <w:lang w:val="de-DE" w:eastAsia="de-DE" w:bidi="ar-SA"/>
    </w:rPr>
  </w:style>
  <w:style w:type="character" w:customStyle="1" w:styleId="gem4Zchn">
    <w:name w:val="gem_Ü4 Zchn"/>
    <w:link w:val="gem4"/>
    <w:rsid w:val="00E02142"/>
    <w:rPr>
      <w:rFonts w:ascii="Arial" w:eastAsia="MS Mincho" w:hAnsi="Arial"/>
      <w:b/>
      <w:lang w:val="de-DE" w:eastAsia="de-DE" w:bidi="ar-SA"/>
    </w:rPr>
  </w:style>
  <w:style w:type="paragraph" w:customStyle="1" w:styleId="TBD">
    <w:name w:val="TBD"/>
    <w:basedOn w:val="Standard"/>
    <w:next w:val="Standard"/>
    <w:rsid w:val="00936850"/>
    <w:pPr>
      <w:pBdr>
        <w:top w:val="dashSmallGap" w:sz="8" w:space="1" w:color="auto"/>
        <w:left w:val="dashSmallGap" w:sz="8" w:space="4" w:color="auto"/>
        <w:bottom w:val="dashSmallGap" w:sz="8" w:space="1" w:color="auto"/>
        <w:right w:val="dashSmallGap" w:sz="8" w:space="4" w:color="auto"/>
      </w:pBdr>
      <w:shd w:val="clear" w:color="auto" w:fill="FFFF99"/>
      <w:spacing w:after="0"/>
      <w:jc w:val="left"/>
    </w:pPr>
    <w:rPr>
      <w:rFonts w:eastAsia="Times New Roman"/>
      <w:i/>
      <w:color w:val="3333FF"/>
      <w:sz w:val="18"/>
      <w:szCs w:val="20"/>
      <w:lang w:eastAsia="en-US"/>
    </w:rPr>
  </w:style>
  <w:style w:type="paragraph" w:customStyle="1" w:styleId="gemtabohne">
    <w:name w:val="gem_tab_ohne"/>
    <w:basedOn w:val="Tabzeile"/>
    <w:link w:val="gemtabohneZchn"/>
    <w:rsid w:val="00C94778"/>
    <w:rPr>
      <w:rFonts w:eastAsia="Times New Roman" w:cs="Arial"/>
      <w:bCs/>
    </w:rPr>
  </w:style>
  <w:style w:type="character" w:customStyle="1" w:styleId="gemtabohneZchn">
    <w:name w:val="gem_tab_ohne Zchn"/>
    <w:link w:val="gemtabohne"/>
    <w:rsid w:val="00C94778"/>
    <w:rPr>
      <w:rFonts w:ascii="Arial" w:hAnsi="Arial" w:cs="Arial"/>
      <w:bCs/>
      <w:sz w:val="22"/>
      <w:lang w:val="de-DE" w:eastAsia="de-DE" w:bidi="ar-SA"/>
    </w:rPr>
  </w:style>
  <w:style w:type="paragraph" w:styleId="Dokumentstruktur">
    <w:name w:val="Document Map"/>
    <w:basedOn w:val="Standard"/>
    <w:semiHidden/>
    <w:rsid w:val="009010DF"/>
    <w:pPr>
      <w:shd w:val="clear" w:color="auto" w:fill="000080"/>
    </w:pPr>
    <w:rPr>
      <w:rFonts w:ascii="Tahoma" w:hAnsi="Tahoma" w:cs="Tahoma"/>
      <w:sz w:val="20"/>
      <w:szCs w:val="20"/>
    </w:rPr>
  </w:style>
  <w:style w:type="character" w:customStyle="1" w:styleId="gemAufzhlungZchn">
    <w:name w:val="gem_Aufzählung Zchn"/>
    <w:link w:val="gemAufzhlung"/>
    <w:rsid w:val="001D1EAE"/>
    <w:rPr>
      <w:rFonts w:ascii="Arial" w:eastAsia="MS Mincho" w:hAnsi="Arial"/>
      <w:sz w:val="22"/>
      <w:szCs w:val="24"/>
      <w:lang w:val="de-DE" w:eastAsia="de-DE" w:bidi="ar-SA"/>
    </w:rPr>
  </w:style>
  <w:style w:type="paragraph" w:customStyle="1" w:styleId="Gliederung">
    <w:name w:val="Gliederung"/>
    <w:rsid w:val="0098496E"/>
    <w:pPr>
      <w:spacing w:before="240" w:after="120"/>
    </w:pPr>
  </w:style>
  <w:style w:type="paragraph" w:customStyle="1" w:styleId="gemtab9pt0">
    <w:name w:val="gemtab9pt"/>
    <w:basedOn w:val="Standard"/>
    <w:rsid w:val="00914893"/>
    <w:pPr>
      <w:spacing w:before="100" w:beforeAutospacing="1" w:after="100" w:afterAutospacing="1"/>
      <w:jc w:val="left"/>
    </w:pPr>
    <w:rPr>
      <w:rFonts w:ascii="Times New Roman" w:eastAsia="Times New Roman" w:hAnsi="Times New Roman"/>
      <w:sz w:val="24"/>
    </w:rPr>
  </w:style>
  <w:style w:type="paragraph" w:customStyle="1" w:styleId="Abbildungstext">
    <w:name w:val="Abbildungstext"/>
    <w:basedOn w:val="Standard"/>
    <w:rsid w:val="0098496E"/>
    <w:pPr>
      <w:keepNext/>
      <w:keepLines/>
      <w:tabs>
        <w:tab w:val="left" w:pos="1889"/>
        <w:tab w:val="right" w:leader="dot" w:pos="9526"/>
      </w:tabs>
      <w:spacing w:before="240" w:after="240"/>
      <w:ind w:left="403" w:hanging="403"/>
      <w:jc w:val="center"/>
    </w:pPr>
    <w:rPr>
      <w:rFonts w:eastAsia="Times New Roman"/>
      <w:bCs/>
      <w:i/>
      <w:sz w:val="18"/>
      <w:szCs w:val="20"/>
    </w:rPr>
  </w:style>
  <w:style w:type="character" w:styleId="Funotenzeichen">
    <w:name w:val="footnote reference"/>
    <w:semiHidden/>
    <w:rsid w:val="0098496E"/>
    <w:rPr>
      <w:position w:val="6"/>
      <w:sz w:val="16"/>
    </w:rPr>
  </w:style>
  <w:style w:type="paragraph" w:styleId="Funotentext">
    <w:name w:val="footnote text"/>
    <w:basedOn w:val="Standard"/>
    <w:semiHidden/>
    <w:rsid w:val="0098496E"/>
    <w:pPr>
      <w:keepNext/>
      <w:keepLines/>
      <w:tabs>
        <w:tab w:val="left" w:pos="1889"/>
      </w:tabs>
      <w:spacing w:before="120" w:after="0"/>
      <w:jc w:val="left"/>
    </w:pPr>
    <w:rPr>
      <w:rFonts w:eastAsia="Times New Roman"/>
      <w:sz w:val="20"/>
      <w:szCs w:val="20"/>
    </w:rPr>
  </w:style>
  <w:style w:type="paragraph" w:customStyle="1" w:styleId="tabelle">
    <w:name w:val="tabelle"/>
    <w:basedOn w:val="Standard"/>
    <w:next w:val="Standard"/>
    <w:rsid w:val="0098496E"/>
    <w:pPr>
      <w:keepNext/>
      <w:keepLines/>
      <w:overflowPunct w:val="0"/>
      <w:autoSpaceDE w:val="0"/>
      <w:autoSpaceDN w:val="0"/>
      <w:adjustRightInd w:val="0"/>
      <w:spacing w:after="100"/>
      <w:jc w:val="left"/>
      <w:textAlignment w:val="baseline"/>
    </w:pPr>
    <w:rPr>
      <w:rFonts w:eastAsia="Times New Roman"/>
      <w:sz w:val="20"/>
      <w:szCs w:val="20"/>
    </w:rPr>
  </w:style>
  <w:style w:type="paragraph" w:customStyle="1" w:styleId="gemHidden">
    <w:name w:val="gem_Hidden"/>
    <w:basedOn w:val="gemAnmerkung"/>
    <w:link w:val="gemHiddenZchn"/>
    <w:rsid w:val="0024429D"/>
    <w:pPr>
      <w:spacing w:before="120" w:after="0"/>
    </w:pPr>
    <w:rPr>
      <w:vanish/>
      <w:color w:val="0000FF"/>
    </w:rPr>
  </w:style>
  <w:style w:type="character" w:styleId="Fett">
    <w:name w:val="Strong"/>
    <w:qFormat/>
    <w:rsid w:val="0098496E"/>
    <w:rPr>
      <w:b/>
      <w:bCs/>
    </w:rPr>
  </w:style>
  <w:style w:type="paragraph" w:styleId="Verzeichnis6">
    <w:name w:val="toc 6"/>
    <w:basedOn w:val="Standard"/>
    <w:next w:val="Standard"/>
    <w:autoRedefine/>
    <w:semiHidden/>
    <w:rsid w:val="0098496E"/>
    <w:pPr>
      <w:keepNext/>
      <w:keepLines/>
      <w:spacing w:after="0"/>
      <w:ind w:left="1100"/>
      <w:jc w:val="left"/>
    </w:pPr>
    <w:rPr>
      <w:rFonts w:ascii="Times New Roman" w:hAnsi="Times New Roman"/>
      <w:sz w:val="18"/>
      <w:szCs w:val="18"/>
    </w:rPr>
  </w:style>
  <w:style w:type="paragraph" w:styleId="Verzeichnis7">
    <w:name w:val="toc 7"/>
    <w:basedOn w:val="Standard"/>
    <w:next w:val="Standard"/>
    <w:autoRedefine/>
    <w:semiHidden/>
    <w:rsid w:val="0098496E"/>
    <w:pPr>
      <w:keepNext/>
      <w:keepLines/>
      <w:spacing w:after="0"/>
      <w:ind w:left="1320"/>
      <w:jc w:val="left"/>
    </w:pPr>
    <w:rPr>
      <w:rFonts w:ascii="Times New Roman" w:hAnsi="Times New Roman"/>
      <w:sz w:val="18"/>
      <w:szCs w:val="18"/>
    </w:rPr>
  </w:style>
  <w:style w:type="paragraph" w:styleId="Verzeichnis8">
    <w:name w:val="toc 8"/>
    <w:basedOn w:val="Standard"/>
    <w:next w:val="Standard"/>
    <w:autoRedefine/>
    <w:semiHidden/>
    <w:rsid w:val="0098496E"/>
    <w:pPr>
      <w:keepNext/>
      <w:keepLines/>
      <w:spacing w:after="0"/>
      <w:ind w:left="1540"/>
      <w:jc w:val="left"/>
    </w:pPr>
    <w:rPr>
      <w:rFonts w:ascii="Times New Roman" w:hAnsi="Times New Roman"/>
      <w:sz w:val="18"/>
      <w:szCs w:val="18"/>
    </w:rPr>
  </w:style>
  <w:style w:type="paragraph" w:styleId="Verzeichnis9">
    <w:name w:val="toc 9"/>
    <w:basedOn w:val="Standard"/>
    <w:next w:val="Standard"/>
    <w:autoRedefine/>
    <w:semiHidden/>
    <w:rsid w:val="0098496E"/>
    <w:pPr>
      <w:keepNext/>
      <w:keepLines/>
      <w:spacing w:after="0"/>
      <w:ind w:left="1760"/>
      <w:jc w:val="left"/>
    </w:pPr>
    <w:rPr>
      <w:rFonts w:ascii="Times New Roman" w:hAnsi="Times New Roman"/>
      <w:sz w:val="18"/>
      <w:szCs w:val="18"/>
    </w:rPr>
  </w:style>
  <w:style w:type="character" w:customStyle="1" w:styleId="gem2Zchn">
    <w:name w:val="gem_Ü2 Zchn"/>
    <w:link w:val="gem2"/>
    <w:rsid w:val="000B7EA2"/>
    <w:rPr>
      <w:rFonts w:ascii="Arial" w:eastAsia="MS Mincho" w:hAnsi="Arial" w:cs="Arial"/>
      <w:b/>
      <w:bCs/>
      <w:iCs/>
      <w:sz w:val="26"/>
      <w:szCs w:val="24"/>
      <w:lang w:val="de-DE" w:eastAsia="de-DE" w:bidi="ar-SA"/>
    </w:rPr>
  </w:style>
  <w:style w:type="character" w:customStyle="1" w:styleId="gemZwischenberschriftChar">
    <w:name w:val="gem_Zwischenüberschrift Char"/>
    <w:link w:val="gemZwischenberschrift"/>
    <w:rsid w:val="0098496E"/>
    <w:rPr>
      <w:rFonts w:ascii="Arial" w:eastAsia="MS Mincho" w:hAnsi="Arial"/>
      <w:b/>
      <w:sz w:val="22"/>
      <w:szCs w:val="22"/>
      <w:lang w:val="de-DE" w:eastAsia="de-DE" w:bidi="ar-SA"/>
    </w:rPr>
  </w:style>
  <w:style w:type="paragraph" w:customStyle="1" w:styleId="gemHiddenEinzug">
    <w:name w:val="gem_Hidden_Einzug"/>
    <w:basedOn w:val="gemHidden"/>
    <w:rsid w:val="00221FD8"/>
    <w:pPr>
      <w:ind w:left="567"/>
    </w:pPr>
  </w:style>
  <w:style w:type="character" w:styleId="BesuchterHyperlink">
    <w:name w:val="FollowedHyperlink"/>
    <w:rsid w:val="0098496E"/>
    <w:rPr>
      <w:color w:val="800080"/>
      <w:u w:val="single"/>
    </w:rPr>
  </w:style>
  <w:style w:type="character" w:customStyle="1" w:styleId="gemAnmerkungZchn">
    <w:name w:val="gem_Anmerkung Zchn"/>
    <w:link w:val="gemAnmerkung"/>
    <w:rsid w:val="00616829"/>
    <w:rPr>
      <w:rFonts w:ascii="Arial" w:eastAsia="MS Mincho" w:hAnsi="Arial"/>
      <w:i/>
      <w:sz w:val="22"/>
      <w:szCs w:val="24"/>
      <w:lang w:val="de-DE" w:eastAsia="de-DE" w:bidi="ar-SA"/>
    </w:rPr>
  </w:style>
  <w:style w:type="paragraph" w:customStyle="1" w:styleId="gemTabAufzhlung">
    <w:name w:val="gem_Tab_Aufzählung"/>
    <w:basedOn w:val="Standard"/>
    <w:rsid w:val="00E61255"/>
    <w:pPr>
      <w:numPr>
        <w:numId w:val="7"/>
      </w:numPr>
      <w:spacing w:after="0"/>
      <w:jc w:val="left"/>
    </w:pPr>
    <w:rPr>
      <w:rFonts w:eastAsia="Times New Roman" w:cs="Arial"/>
      <w:sz w:val="24"/>
    </w:rPr>
  </w:style>
  <w:style w:type="paragraph" w:styleId="NurText">
    <w:name w:val="Plain Text"/>
    <w:basedOn w:val="Standard"/>
    <w:rsid w:val="00DE4F55"/>
    <w:pPr>
      <w:spacing w:after="0"/>
      <w:jc w:val="left"/>
    </w:pPr>
    <w:rPr>
      <w:rFonts w:ascii="Courier New" w:eastAsia="Times New Roman" w:hAnsi="Courier New" w:cs="Courier New"/>
      <w:sz w:val="20"/>
      <w:szCs w:val="20"/>
    </w:rPr>
  </w:style>
  <w:style w:type="character" w:customStyle="1" w:styleId="gemtab11ptAbstandZchn">
    <w:name w:val="gem_tab_11pt_Abstand Zchn"/>
    <w:link w:val="gemtab11ptAbstand"/>
    <w:rsid w:val="00CB1D7F"/>
    <w:rPr>
      <w:rFonts w:ascii="Arial" w:eastAsia="MS Mincho" w:hAnsi="Arial"/>
      <w:sz w:val="22"/>
      <w:lang w:val="de-DE" w:eastAsia="de-DE" w:bidi="ar-SA"/>
    </w:rPr>
  </w:style>
  <w:style w:type="character" w:customStyle="1" w:styleId="gemHiddenZchn">
    <w:name w:val="gem_Hidden Zchn"/>
    <w:link w:val="gemHidden"/>
    <w:rsid w:val="0024429D"/>
    <w:rPr>
      <w:rFonts w:ascii="Arial" w:eastAsia="MS Mincho" w:hAnsi="Arial"/>
      <w:i/>
      <w:vanish/>
      <w:color w:val="0000FF"/>
      <w:sz w:val="22"/>
      <w:szCs w:val="24"/>
      <w:lang w:val="de-DE"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203907">
      <w:bodyDiv w:val="1"/>
      <w:marLeft w:val="0"/>
      <w:marRight w:val="0"/>
      <w:marTop w:val="0"/>
      <w:marBottom w:val="0"/>
      <w:divBdr>
        <w:top w:val="none" w:sz="0" w:space="0" w:color="auto"/>
        <w:left w:val="none" w:sz="0" w:space="0" w:color="auto"/>
        <w:bottom w:val="none" w:sz="0" w:space="0" w:color="auto"/>
        <w:right w:val="none" w:sz="0" w:space="0" w:color="auto"/>
      </w:divBdr>
    </w:div>
    <w:div w:id="1168713128">
      <w:bodyDiv w:val="1"/>
      <w:marLeft w:val="0"/>
      <w:marRight w:val="0"/>
      <w:marTop w:val="0"/>
      <w:marBottom w:val="0"/>
      <w:divBdr>
        <w:top w:val="none" w:sz="0" w:space="0" w:color="auto"/>
        <w:left w:val="none" w:sz="0" w:space="0" w:color="auto"/>
        <w:bottom w:val="none" w:sz="0" w:space="0" w:color="auto"/>
        <w:right w:val="none" w:sz="0" w:space="0" w:color="auto"/>
      </w:divBdr>
      <w:divsChild>
        <w:div w:id="1927231574">
          <w:marLeft w:val="0"/>
          <w:marRight w:val="0"/>
          <w:marTop w:val="0"/>
          <w:marBottom w:val="0"/>
          <w:divBdr>
            <w:top w:val="none" w:sz="0" w:space="0" w:color="auto"/>
            <w:left w:val="none" w:sz="0" w:space="0" w:color="auto"/>
            <w:bottom w:val="none" w:sz="0" w:space="0" w:color="auto"/>
            <w:right w:val="none" w:sz="0" w:space="0" w:color="auto"/>
          </w:divBdr>
        </w:div>
      </w:divsChild>
    </w:div>
    <w:div w:id="1719431841">
      <w:bodyDiv w:val="1"/>
      <w:marLeft w:val="0"/>
      <w:marRight w:val="0"/>
      <w:marTop w:val="0"/>
      <w:marBottom w:val="0"/>
      <w:divBdr>
        <w:top w:val="none" w:sz="0" w:space="0" w:color="auto"/>
        <w:left w:val="none" w:sz="0" w:space="0" w:color="auto"/>
        <w:bottom w:val="none" w:sz="0" w:space="0" w:color="auto"/>
        <w:right w:val="none" w:sz="0" w:space="0" w:color="auto"/>
      </w:divBdr>
    </w:div>
    <w:div w:id="191431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Polarion\Spezifikation_allgemein.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0E9E1-4C86-463E-9655-247CBC505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Spezifikation_allgemein.dotm</Template>
  <TotalTime>0</TotalTime>
  <Pages>8</Pages>
  <Words>1346</Words>
  <Characters>8487</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gematik  &lt;Ergebnistyp&gt; &lt;Thematik&gt;</vt:lpstr>
    </vt:vector>
  </TitlesOfParts>
  <Company>gematik mbH</Company>
  <LinksUpToDate>false</LinksUpToDate>
  <CharactersWithSpaces>9814</CharactersWithSpaces>
  <SharedDoc>false</SharedDoc>
  <HLinks>
    <vt:vector size="126" baseType="variant">
      <vt:variant>
        <vt:i4>1310779</vt:i4>
      </vt:variant>
      <vt:variant>
        <vt:i4>122</vt:i4>
      </vt:variant>
      <vt:variant>
        <vt:i4>0</vt:i4>
      </vt:variant>
      <vt:variant>
        <vt:i4>5</vt:i4>
      </vt:variant>
      <vt:variant>
        <vt:lpwstr/>
      </vt:variant>
      <vt:variant>
        <vt:lpwstr>_Toc329233209</vt:lpwstr>
      </vt:variant>
      <vt:variant>
        <vt:i4>1310779</vt:i4>
      </vt:variant>
      <vt:variant>
        <vt:i4>116</vt:i4>
      </vt:variant>
      <vt:variant>
        <vt:i4>0</vt:i4>
      </vt:variant>
      <vt:variant>
        <vt:i4>5</vt:i4>
      </vt:variant>
      <vt:variant>
        <vt:lpwstr/>
      </vt:variant>
      <vt:variant>
        <vt:lpwstr>_Toc329233208</vt:lpwstr>
      </vt:variant>
      <vt:variant>
        <vt:i4>1310779</vt:i4>
      </vt:variant>
      <vt:variant>
        <vt:i4>110</vt:i4>
      </vt:variant>
      <vt:variant>
        <vt:i4>0</vt:i4>
      </vt:variant>
      <vt:variant>
        <vt:i4>5</vt:i4>
      </vt:variant>
      <vt:variant>
        <vt:lpwstr/>
      </vt:variant>
      <vt:variant>
        <vt:lpwstr>_Toc329233207</vt:lpwstr>
      </vt:variant>
      <vt:variant>
        <vt:i4>1310779</vt:i4>
      </vt:variant>
      <vt:variant>
        <vt:i4>104</vt:i4>
      </vt:variant>
      <vt:variant>
        <vt:i4>0</vt:i4>
      </vt:variant>
      <vt:variant>
        <vt:i4>5</vt:i4>
      </vt:variant>
      <vt:variant>
        <vt:lpwstr/>
      </vt:variant>
      <vt:variant>
        <vt:lpwstr>_Toc329233206</vt:lpwstr>
      </vt:variant>
      <vt:variant>
        <vt:i4>1310779</vt:i4>
      </vt:variant>
      <vt:variant>
        <vt:i4>98</vt:i4>
      </vt:variant>
      <vt:variant>
        <vt:i4>0</vt:i4>
      </vt:variant>
      <vt:variant>
        <vt:i4>5</vt:i4>
      </vt:variant>
      <vt:variant>
        <vt:lpwstr/>
      </vt:variant>
      <vt:variant>
        <vt:lpwstr>_Toc329233205</vt:lpwstr>
      </vt:variant>
      <vt:variant>
        <vt:i4>1310779</vt:i4>
      </vt:variant>
      <vt:variant>
        <vt:i4>92</vt:i4>
      </vt:variant>
      <vt:variant>
        <vt:i4>0</vt:i4>
      </vt:variant>
      <vt:variant>
        <vt:i4>5</vt:i4>
      </vt:variant>
      <vt:variant>
        <vt:lpwstr/>
      </vt:variant>
      <vt:variant>
        <vt:lpwstr>_Toc329233204</vt:lpwstr>
      </vt:variant>
      <vt:variant>
        <vt:i4>1310779</vt:i4>
      </vt:variant>
      <vt:variant>
        <vt:i4>86</vt:i4>
      </vt:variant>
      <vt:variant>
        <vt:i4>0</vt:i4>
      </vt:variant>
      <vt:variant>
        <vt:i4>5</vt:i4>
      </vt:variant>
      <vt:variant>
        <vt:lpwstr/>
      </vt:variant>
      <vt:variant>
        <vt:lpwstr>_Toc329233203</vt:lpwstr>
      </vt:variant>
      <vt:variant>
        <vt:i4>1310779</vt:i4>
      </vt:variant>
      <vt:variant>
        <vt:i4>80</vt:i4>
      </vt:variant>
      <vt:variant>
        <vt:i4>0</vt:i4>
      </vt:variant>
      <vt:variant>
        <vt:i4>5</vt:i4>
      </vt:variant>
      <vt:variant>
        <vt:lpwstr/>
      </vt:variant>
      <vt:variant>
        <vt:lpwstr>_Toc329233202</vt:lpwstr>
      </vt:variant>
      <vt:variant>
        <vt:i4>1310779</vt:i4>
      </vt:variant>
      <vt:variant>
        <vt:i4>74</vt:i4>
      </vt:variant>
      <vt:variant>
        <vt:i4>0</vt:i4>
      </vt:variant>
      <vt:variant>
        <vt:i4>5</vt:i4>
      </vt:variant>
      <vt:variant>
        <vt:lpwstr/>
      </vt:variant>
      <vt:variant>
        <vt:lpwstr>_Toc329233201</vt:lpwstr>
      </vt:variant>
      <vt:variant>
        <vt:i4>1310779</vt:i4>
      </vt:variant>
      <vt:variant>
        <vt:i4>68</vt:i4>
      </vt:variant>
      <vt:variant>
        <vt:i4>0</vt:i4>
      </vt:variant>
      <vt:variant>
        <vt:i4>5</vt:i4>
      </vt:variant>
      <vt:variant>
        <vt:lpwstr/>
      </vt:variant>
      <vt:variant>
        <vt:lpwstr>_Toc329233200</vt:lpwstr>
      </vt:variant>
      <vt:variant>
        <vt:i4>1900600</vt:i4>
      </vt:variant>
      <vt:variant>
        <vt:i4>62</vt:i4>
      </vt:variant>
      <vt:variant>
        <vt:i4>0</vt:i4>
      </vt:variant>
      <vt:variant>
        <vt:i4>5</vt:i4>
      </vt:variant>
      <vt:variant>
        <vt:lpwstr/>
      </vt:variant>
      <vt:variant>
        <vt:lpwstr>_Toc329233199</vt:lpwstr>
      </vt:variant>
      <vt:variant>
        <vt:i4>1900600</vt:i4>
      </vt:variant>
      <vt:variant>
        <vt:i4>56</vt:i4>
      </vt:variant>
      <vt:variant>
        <vt:i4>0</vt:i4>
      </vt:variant>
      <vt:variant>
        <vt:i4>5</vt:i4>
      </vt:variant>
      <vt:variant>
        <vt:lpwstr/>
      </vt:variant>
      <vt:variant>
        <vt:lpwstr>_Toc329233198</vt:lpwstr>
      </vt:variant>
      <vt:variant>
        <vt:i4>1900600</vt:i4>
      </vt:variant>
      <vt:variant>
        <vt:i4>50</vt:i4>
      </vt:variant>
      <vt:variant>
        <vt:i4>0</vt:i4>
      </vt:variant>
      <vt:variant>
        <vt:i4>5</vt:i4>
      </vt:variant>
      <vt:variant>
        <vt:lpwstr/>
      </vt:variant>
      <vt:variant>
        <vt:lpwstr>_Toc329233197</vt:lpwstr>
      </vt:variant>
      <vt:variant>
        <vt:i4>1900600</vt:i4>
      </vt:variant>
      <vt:variant>
        <vt:i4>44</vt:i4>
      </vt:variant>
      <vt:variant>
        <vt:i4>0</vt:i4>
      </vt:variant>
      <vt:variant>
        <vt:i4>5</vt:i4>
      </vt:variant>
      <vt:variant>
        <vt:lpwstr/>
      </vt:variant>
      <vt:variant>
        <vt:lpwstr>_Toc329233196</vt:lpwstr>
      </vt:variant>
      <vt:variant>
        <vt:i4>1900600</vt:i4>
      </vt:variant>
      <vt:variant>
        <vt:i4>38</vt:i4>
      </vt:variant>
      <vt:variant>
        <vt:i4>0</vt:i4>
      </vt:variant>
      <vt:variant>
        <vt:i4>5</vt:i4>
      </vt:variant>
      <vt:variant>
        <vt:lpwstr/>
      </vt:variant>
      <vt:variant>
        <vt:lpwstr>_Toc329233195</vt:lpwstr>
      </vt:variant>
      <vt:variant>
        <vt:i4>1900600</vt:i4>
      </vt:variant>
      <vt:variant>
        <vt:i4>32</vt:i4>
      </vt:variant>
      <vt:variant>
        <vt:i4>0</vt:i4>
      </vt:variant>
      <vt:variant>
        <vt:i4>5</vt:i4>
      </vt:variant>
      <vt:variant>
        <vt:lpwstr/>
      </vt:variant>
      <vt:variant>
        <vt:lpwstr>_Toc329233194</vt:lpwstr>
      </vt:variant>
      <vt:variant>
        <vt:i4>1900600</vt:i4>
      </vt:variant>
      <vt:variant>
        <vt:i4>26</vt:i4>
      </vt:variant>
      <vt:variant>
        <vt:i4>0</vt:i4>
      </vt:variant>
      <vt:variant>
        <vt:i4>5</vt:i4>
      </vt:variant>
      <vt:variant>
        <vt:lpwstr/>
      </vt:variant>
      <vt:variant>
        <vt:lpwstr>_Toc329233193</vt:lpwstr>
      </vt:variant>
      <vt:variant>
        <vt:i4>1900600</vt:i4>
      </vt:variant>
      <vt:variant>
        <vt:i4>20</vt:i4>
      </vt:variant>
      <vt:variant>
        <vt:i4>0</vt:i4>
      </vt:variant>
      <vt:variant>
        <vt:i4>5</vt:i4>
      </vt:variant>
      <vt:variant>
        <vt:lpwstr/>
      </vt:variant>
      <vt:variant>
        <vt:lpwstr>_Toc329233192</vt:lpwstr>
      </vt:variant>
      <vt:variant>
        <vt:i4>1900600</vt:i4>
      </vt:variant>
      <vt:variant>
        <vt:i4>14</vt:i4>
      </vt:variant>
      <vt:variant>
        <vt:i4>0</vt:i4>
      </vt:variant>
      <vt:variant>
        <vt:i4>5</vt:i4>
      </vt:variant>
      <vt:variant>
        <vt:lpwstr/>
      </vt:variant>
      <vt:variant>
        <vt:lpwstr>_Toc329233191</vt:lpwstr>
      </vt:variant>
      <vt:variant>
        <vt:i4>1900600</vt:i4>
      </vt:variant>
      <vt:variant>
        <vt:i4>8</vt:i4>
      </vt:variant>
      <vt:variant>
        <vt:i4>0</vt:i4>
      </vt:variant>
      <vt:variant>
        <vt:i4>5</vt:i4>
      </vt:variant>
      <vt:variant>
        <vt:lpwstr/>
      </vt:variant>
      <vt:variant>
        <vt:lpwstr>_Toc329233190</vt:lpwstr>
      </vt:variant>
      <vt:variant>
        <vt:i4>1835064</vt:i4>
      </vt:variant>
      <vt:variant>
        <vt:i4>2</vt:i4>
      </vt:variant>
      <vt:variant>
        <vt:i4>0</vt:i4>
      </vt:variant>
      <vt:variant>
        <vt:i4>5</vt:i4>
      </vt:variant>
      <vt:variant>
        <vt:lpwstr/>
      </vt:variant>
      <vt:variant>
        <vt:lpwstr>_Toc329233189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gematik  &lt;Ergebnistyp&gt; &lt;Thematik&gt;</dc:title>
  <dc:creator>Kreutzer, Rainer</dc:creator>
  <cp:lastModifiedBy>Kreutzer, Rainer</cp:lastModifiedBy>
  <cp:revision>1</cp:revision>
  <cp:lastPrinted>2012-02-10T07:00:00Z</cp:lastPrinted>
  <dcterms:created xsi:type="dcterms:W3CDTF">2016-09-09T13:26:00Z</dcterms:created>
  <dcterms:modified xsi:type="dcterms:W3CDTF">2016-09-09T13:27:00Z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mVorlagenversion">
    <vt:lpwstr>1.2.0</vt:lpwstr>
  </property>
  <property fmtid="{D5CDD505-2E9C-101B-9397-08002B2CF9AE}" pid="3" name="gemVorlagenName">
    <vt:lpwstr>Spezifikation_allgemein</vt:lpwstr>
  </property>
</Properties>
</file>