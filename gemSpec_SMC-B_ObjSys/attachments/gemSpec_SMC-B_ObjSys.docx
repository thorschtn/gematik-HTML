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08F" w:rsidRDefault="0032508F" w:rsidP="006E6023">
      <w:pPr>
        <w:pStyle w:val="gemStandard"/>
      </w:pPr>
    </w:p>
    <w:p w:rsidR="00E96887" w:rsidRPr="006A0CB3" w:rsidRDefault="00E96887" w:rsidP="006E6023">
      <w:pPr>
        <w:pStyle w:val="gemStandard"/>
      </w:pPr>
    </w:p>
    <w:p w:rsidR="00722908" w:rsidRDefault="00722908" w:rsidP="006E6023">
      <w:pPr>
        <w:pStyle w:val="gemStandard"/>
      </w:pPr>
    </w:p>
    <w:p w:rsidR="00722908" w:rsidRDefault="00722908" w:rsidP="006E6023">
      <w:pPr>
        <w:pStyle w:val="gemStandard"/>
      </w:pPr>
    </w:p>
    <w:p w:rsidR="00722908" w:rsidRDefault="00722908" w:rsidP="006E6023">
      <w:pPr>
        <w:pStyle w:val="gemStandard"/>
      </w:pPr>
    </w:p>
    <w:p w:rsidR="006A0CB3" w:rsidRPr="000571F4" w:rsidRDefault="006A0CB3" w:rsidP="006A0CB3">
      <w:pPr>
        <w:pStyle w:val="Titel1"/>
      </w:pPr>
      <w:r w:rsidRPr="000571F4">
        <w:t>Einführung der Gesundheitskarte</w:t>
      </w:r>
    </w:p>
    <w:p w:rsidR="006A0CB3" w:rsidRPr="000571F4" w:rsidRDefault="006A0CB3" w:rsidP="00C41BFD">
      <w:pPr>
        <w:pStyle w:val="gemStandard"/>
      </w:pPr>
    </w:p>
    <w:p w:rsidR="00C41BFD" w:rsidRPr="000571F4" w:rsidRDefault="00C41BFD" w:rsidP="00C41BFD">
      <w:pPr>
        <w:pStyle w:val="gemStandard"/>
      </w:pPr>
    </w:p>
    <w:p w:rsidR="00C41BFD" w:rsidRPr="000571F4" w:rsidRDefault="00C41BFD" w:rsidP="00C41BFD">
      <w:pPr>
        <w:pStyle w:val="gemStandard"/>
      </w:pPr>
    </w:p>
    <w:p w:rsidR="006A0CB3" w:rsidRPr="000571F4" w:rsidRDefault="006A0CB3" w:rsidP="00C41BFD">
      <w:pPr>
        <w:pStyle w:val="gemStandard"/>
      </w:pPr>
    </w:p>
    <w:p w:rsidR="003F0FE0" w:rsidRPr="00526BAB" w:rsidRDefault="003F0FE0" w:rsidP="00DA0F15">
      <w:pPr>
        <w:pStyle w:val="gemTitel2"/>
        <w:spacing w:before="360"/>
        <w:ind w:left="993" w:right="939"/>
        <w:rPr>
          <w:rFonts w:cs="Arial"/>
        </w:rPr>
      </w:pPr>
      <w:bookmarkStart w:id="0" w:name="DokTitel"/>
      <w:r w:rsidRPr="00526BAB">
        <w:rPr>
          <w:rFonts w:cs="Arial"/>
        </w:rPr>
        <w:t>Spezifikation de</w:t>
      </w:r>
      <w:r w:rsidR="00CF14DD" w:rsidRPr="00526BAB">
        <w:rPr>
          <w:rFonts w:cs="Arial"/>
        </w:rPr>
        <w:t>r</w:t>
      </w:r>
      <w:r w:rsidRPr="00526BAB">
        <w:rPr>
          <w:rFonts w:cs="Arial"/>
        </w:rPr>
        <w:t xml:space="preserve"> </w:t>
      </w:r>
      <w:r w:rsidR="000B4E97" w:rsidRPr="00526BAB">
        <w:rPr>
          <w:rFonts w:cs="Arial"/>
        </w:rPr>
        <w:t>Security</w:t>
      </w:r>
      <w:r w:rsidR="00CF14DD" w:rsidRPr="00526BAB">
        <w:rPr>
          <w:rFonts w:cs="Arial"/>
        </w:rPr>
        <w:t xml:space="preserve"> Module Card SMC-B</w:t>
      </w:r>
    </w:p>
    <w:p w:rsidR="003B76A3" w:rsidRPr="000571F4" w:rsidRDefault="003F0FE0" w:rsidP="003F0FE0">
      <w:pPr>
        <w:pStyle w:val="gemTitel2"/>
        <w:spacing w:before="360"/>
        <w:rPr>
          <w:rFonts w:cs="Arial"/>
        </w:rPr>
      </w:pPr>
      <w:r w:rsidRPr="000571F4">
        <w:rPr>
          <w:rFonts w:cs="Arial"/>
        </w:rPr>
        <w:t>Objektsystem</w:t>
      </w:r>
      <w:bookmarkEnd w:id="0"/>
    </w:p>
    <w:p w:rsidR="0032508F" w:rsidRPr="000571F4" w:rsidRDefault="0032508F" w:rsidP="006E6023">
      <w:pPr>
        <w:pStyle w:val="gemStandard"/>
      </w:pPr>
    </w:p>
    <w:p w:rsidR="0032508F" w:rsidRPr="000571F4" w:rsidRDefault="0032508F" w:rsidP="006E6023">
      <w:pPr>
        <w:pStyle w:val="gemStandard"/>
      </w:pPr>
    </w:p>
    <w:p w:rsidR="003B734C" w:rsidRPr="000571F4" w:rsidRDefault="003B734C" w:rsidP="006E6023">
      <w:pPr>
        <w:pStyle w:val="gemStandard"/>
        <w:rPr>
          <w:sz w:val="24"/>
        </w:rPr>
      </w:pPr>
    </w:p>
    <w:p w:rsidR="00797D6A" w:rsidRPr="000571F4" w:rsidRDefault="00797D6A" w:rsidP="006E6023">
      <w:pPr>
        <w:pStyle w:val="gemStandard"/>
        <w:rPr>
          <w:sz w:val="24"/>
        </w:rPr>
      </w:pPr>
    </w:p>
    <w:tbl>
      <w:tblPr>
        <w:tblW w:w="0" w:type="auto"/>
        <w:jc w:val="center"/>
        <w:tblInd w:w="2808" w:type="dxa"/>
        <w:tblLook w:val="01E0" w:firstRow="1" w:lastRow="1" w:firstColumn="1" w:lastColumn="1" w:noHBand="0" w:noVBand="0"/>
      </w:tblPr>
      <w:tblGrid>
        <w:gridCol w:w="1724"/>
        <w:gridCol w:w="4420"/>
      </w:tblGrid>
      <w:tr w:rsidR="000176EA" w:rsidRPr="000571F4">
        <w:trPr>
          <w:jc w:val="center"/>
        </w:trPr>
        <w:tc>
          <w:tcPr>
            <w:tcW w:w="1797" w:type="dxa"/>
          </w:tcPr>
          <w:p w:rsidR="000176EA" w:rsidRPr="000571F4" w:rsidRDefault="000176EA" w:rsidP="00035038">
            <w:pPr>
              <w:pStyle w:val="gemtab11ptAbstand"/>
            </w:pPr>
            <w:r w:rsidRPr="000571F4">
              <w:t>Version:</w:t>
            </w:r>
          </w:p>
        </w:tc>
        <w:tc>
          <w:tcPr>
            <w:tcW w:w="3066" w:type="dxa"/>
          </w:tcPr>
          <w:p w:rsidR="000938EE" w:rsidRPr="000571F4" w:rsidRDefault="00AF7D2B" w:rsidP="00307A32">
            <w:pPr>
              <w:pStyle w:val="gemtab11ptAbstand"/>
              <w:rPr>
                <w:szCs w:val="22"/>
                <w:lang w:val="en-GB"/>
              </w:rPr>
            </w:pPr>
            <w:bookmarkStart w:id="1" w:name="Version"/>
            <w:r w:rsidRPr="000571F4">
              <w:rPr>
                <w:szCs w:val="22"/>
                <w:lang w:val="en-GB"/>
              </w:rPr>
              <w:t>3.</w:t>
            </w:r>
            <w:r w:rsidR="009E0227">
              <w:rPr>
                <w:szCs w:val="22"/>
                <w:lang w:val="en-GB"/>
              </w:rPr>
              <w:t>11</w:t>
            </w:r>
            <w:r w:rsidR="00307A32">
              <w:rPr>
                <w:szCs w:val="22"/>
                <w:lang w:val="en-GB"/>
              </w:rPr>
              <w:t>.</w:t>
            </w:r>
            <w:r w:rsidR="005B38BA">
              <w:rPr>
                <w:szCs w:val="22"/>
                <w:lang w:val="en-GB"/>
              </w:rPr>
              <w:t>0</w:t>
            </w:r>
            <w:bookmarkEnd w:id="1"/>
          </w:p>
        </w:tc>
      </w:tr>
      <w:tr w:rsidR="000176EA" w:rsidRPr="007B2A84">
        <w:trPr>
          <w:jc w:val="center"/>
        </w:trPr>
        <w:tc>
          <w:tcPr>
            <w:tcW w:w="1797" w:type="dxa"/>
          </w:tcPr>
          <w:p w:rsidR="000176EA" w:rsidRPr="000571F4" w:rsidRDefault="000176EA" w:rsidP="00035038">
            <w:pPr>
              <w:pStyle w:val="gemtab11ptAbstand"/>
              <w:rPr>
                <w:lang w:val="en-GB"/>
              </w:rPr>
            </w:pPr>
            <w:r w:rsidRPr="000571F4">
              <w:rPr>
                <w:lang w:val="en-GB"/>
              </w:rPr>
              <w:t>Revision:</w:t>
            </w:r>
          </w:p>
        </w:tc>
        <w:tc>
          <w:tcPr>
            <w:tcW w:w="3066" w:type="dxa"/>
          </w:tcPr>
          <w:p w:rsidR="000176EA" w:rsidRPr="000571F4" w:rsidRDefault="00E96887" w:rsidP="00035038">
            <w:pPr>
              <w:pStyle w:val="gemtab11ptAbstand"/>
              <w:rPr>
                <w:lang w:val="en-GB"/>
              </w:rPr>
            </w:pPr>
            <w:r w:rsidRPr="000571F4">
              <w:rPr>
                <w:lang w:val="en-GB"/>
              </w:rPr>
              <w:t>\main\</w:t>
            </w:r>
            <w:proofErr w:type="spellStart"/>
            <w:r w:rsidRPr="000571F4">
              <w:rPr>
                <w:lang w:val="en-GB"/>
              </w:rPr>
              <w:t>rel_online</w:t>
            </w:r>
            <w:proofErr w:type="spellEnd"/>
            <w:r w:rsidRPr="000571F4">
              <w:rPr>
                <w:lang w:val="en-GB"/>
              </w:rPr>
              <w:t xml:space="preserve">\rel_ors1\rel_opb1\rel_ors2\4                                                                                                                                                  </w:t>
            </w:r>
          </w:p>
        </w:tc>
      </w:tr>
      <w:tr w:rsidR="000176EA" w:rsidRPr="000571F4">
        <w:trPr>
          <w:jc w:val="center"/>
        </w:trPr>
        <w:tc>
          <w:tcPr>
            <w:tcW w:w="1797" w:type="dxa"/>
          </w:tcPr>
          <w:p w:rsidR="000176EA" w:rsidRPr="000571F4" w:rsidRDefault="000176EA" w:rsidP="00035038">
            <w:pPr>
              <w:pStyle w:val="gemtab11ptAbstand"/>
            </w:pPr>
            <w:r w:rsidRPr="000571F4">
              <w:t>Stand:</w:t>
            </w:r>
          </w:p>
        </w:tc>
        <w:tc>
          <w:tcPr>
            <w:tcW w:w="3066" w:type="dxa"/>
          </w:tcPr>
          <w:p w:rsidR="000176EA" w:rsidRPr="000571F4" w:rsidRDefault="009E0227" w:rsidP="009E0227">
            <w:pPr>
              <w:pStyle w:val="gemtab11ptAbstand"/>
            </w:pPr>
            <w:bookmarkStart w:id="2" w:name="Stand"/>
            <w:bookmarkStart w:id="3" w:name="Datum"/>
            <w:r>
              <w:t>18.12</w:t>
            </w:r>
            <w:r w:rsidR="005B38BA">
              <w:t>.201</w:t>
            </w:r>
            <w:r>
              <w:t>7</w:t>
            </w:r>
            <w:bookmarkEnd w:id="2"/>
            <w:bookmarkEnd w:id="3"/>
          </w:p>
        </w:tc>
      </w:tr>
      <w:tr w:rsidR="000176EA" w:rsidRPr="000571F4">
        <w:trPr>
          <w:jc w:val="center"/>
        </w:trPr>
        <w:tc>
          <w:tcPr>
            <w:tcW w:w="1797" w:type="dxa"/>
          </w:tcPr>
          <w:p w:rsidR="000176EA" w:rsidRPr="000571F4" w:rsidRDefault="000176EA" w:rsidP="00035038">
            <w:pPr>
              <w:pStyle w:val="gemtab11ptAbstand"/>
            </w:pPr>
            <w:r w:rsidRPr="000571F4">
              <w:t>Status:</w:t>
            </w:r>
          </w:p>
        </w:tc>
        <w:tc>
          <w:tcPr>
            <w:tcW w:w="3066" w:type="dxa"/>
          </w:tcPr>
          <w:p w:rsidR="000176EA" w:rsidRPr="000571F4" w:rsidRDefault="00E62C35" w:rsidP="00E62C35">
            <w:pPr>
              <w:pStyle w:val="gemtab11ptAbstand"/>
            </w:pPr>
            <w:r>
              <w:t>freigegeben</w:t>
            </w:r>
          </w:p>
        </w:tc>
      </w:tr>
      <w:tr w:rsidR="004D1C5F" w:rsidRPr="000571F4">
        <w:trPr>
          <w:jc w:val="center"/>
        </w:trPr>
        <w:tc>
          <w:tcPr>
            <w:tcW w:w="1797" w:type="dxa"/>
          </w:tcPr>
          <w:p w:rsidR="004D1C5F" w:rsidRPr="000571F4" w:rsidRDefault="004D1C5F" w:rsidP="00035038">
            <w:pPr>
              <w:pStyle w:val="gemtab11ptAbstand"/>
            </w:pPr>
            <w:r w:rsidRPr="000571F4">
              <w:t>Klassifizierung</w:t>
            </w:r>
            <w:r w:rsidR="00EE5426" w:rsidRPr="000571F4">
              <w:t>:</w:t>
            </w:r>
          </w:p>
        </w:tc>
        <w:tc>
          <w:tcPr>
            <w:tcW w:w="3066" w:type="dxa"/>
          </w:tcPr>
          <w:p w:rsidR="004D1C5F" w:rsidRPr="000571F4" w:rsidRDefault="00E62C35" w:rsidP="00E62C35">
            <w:pPr>
              <w:pStyle w:val="gemtab11ptAbstand"/>
            </w:pPr>
            <w:bookmarkStart w:id="4" w:name="Klassifizierung"/>
            <w:r>
              <w:t>öffentlich</w:t>
            </w:r>
            <w:bookmarkEnd w:id="4"/>
          </w:p>
        </w:tc>
      </w:tr>
      <w:tr w:rsidR="004D1C5F" w:rsidRPr="000571F4">
        <w:trPr>
          <w:jc w:val="center"/>
        </w:trPr>
        <w:tc>
          <w:tcPr>
            <w:tcW w:w="1797" w:type="dxa"/>
          </w:tcPr>
          <w:p w:rsidR="004D1C5F" w:rsidRPr="000571F4" w:rsidRDefault="004D1C5F" w:rsidP="00035038">
            <w:pPr>
              <w:pStyle w:val="gemtab11ptAbstand"/>
            </w:pPr>
            <w:proofErr w:type="spellStart"/>
            <w:r w:rsidRPr="000571F4">
              <w:t>Referenzierung</w:t>
            </w:r>
            <w:proofErr w:type="spellEnd"/>
            <w:r w:rsidR="00D3576C" w:rsidRPr="000571F4">
              <w:t>:</w:t>
            </w:r>
          </w:p>
        </w:tc>
        <w:tc>
          <w:tcPr>
            <w:tcW w:w="3066" w:type="dxa"/>
          </w:tcPr>
          <w:p w:rsidR="004D1C5F" w:rsidRPr="000571F4" w:rsidRDefault="004D1C5F" w:rsidP="004D1C5F">
            <w:pPr>
              <w:pStyle w:val="gemtab11ptAbstand"/>
            </w:pPr>
            <w:r w:rsidRPr="000571F4">
              <w:t>[</w:t>
            </w:r>
            <w:proofErr w:type="spellStart"/>
            <w:r w:rsidRPr="000571F4">
              <w:t>gemSpec_SMC-B_ObjSys</w:t>
            </w:r>
            <w:proofErr w:type="spellEnd"/>
            <w:r w:rsidRPr="000571F4">
              <w:t>]</w:t>
            </w:r>
          </w:p>
        </w:tc>
      </w:tr>
    </w:tbl>
    <w:p w:rsidR="006C3DC3" w:rsidRPr="000571F4" w:rsidRDefault="006C3DC3" w:rsidP="003B734C">
      <w:pPr>
        <w:pStyle w:val="NurText"/>
        <w:jc w:val="center"/>
        <w:rPr>
          <w:rFonts w:ascii="Arial" w:hAnsi="Arial" w:cs="Arial"/>
          <w:lang w:val="de-DE"/>
        </w:rPr>
        <w:sectPr w:rsidR="006C3DC3" w:rsidRPr="000571F4" w:rsidSect="006D2CA2">
          <w:headerReference w:type="default" r:id="rId9"/>
          <w:footerReference w:type="default" r:id="rId10"/>
          <w:headerReference w:type="first" r:id="rId11"/>
          <w:footerReference w:type="first" r:id="rId12"/>
          <w:pgSz w:w="11906" w:h="16838" w:code="9"/>
          <w:pgMar w:top="1701" w:right="1701" w:bottom="1469" w:left="1469" w:header="720" w:footer="720" w:gutter="0"/>
          <w:pgBorders w:offsetFrom="page">
            <w:right w:val="single" w:sz="48" w:space="24" w:color="FFCC99"/>
          </w:pgBorders>
          <w:pgNumType w:start="1"/>
          <w:cols w:space="720"/>
          <w:titlePg/>
        </w:sectPr>
      </w:pPr>
    </w:p>
    <w:p w:rsidR="00035038" w:rsidRPr="00AE4B6A" w:rsidRDefault="00035038" w:rsidP="00AE4B6A">
      <w:pPr>
        <w:pStyle w:val="Titel"/>
        <w:pBdr>
          <w:top w:val="single" w:sz="4" w:space="10" w:color="auto"/>
          <w:bottom w:val="single" w:sz="4" w:space="10" w:color="auto"/>
        </w:pBdr>
        <w:rPr>
          <w:rFonts w:cs="Arial"/>
        </w:rPr>
      </w:pPr>
      <w:bookmarkStart w:id="5" w:name="_Toc182360911"/>
      <w:bookmarkStart w:id="6" w:name="_Toc184742440"/>
      <w:bookmarkStart w:id="7" w:name="_Toc317576077"/>
      <w:r w:rsidRPr="00AE4B6A">
        <w:rPr>
          <w:rFonts w:cs="Arial"/>
        </w:rPr>
        <w:lastRenderedPageBreak/>
        <w:t>Dokumentinformationen</w:t>
      </w:r>
      <w:bookmarkEnd w:id="5"/>
      <w:bookmarkEnd w:id="6"/>
      <w:bookmarkEnd w:id="7"/>
    </w:p>
    <w:p w:rsidR="00035038" w:rsidRDefault="00035038" w:rsidP="007B2A84">
      <w:pPr>
        <w:pStyle w:val="gemStandardfett"/>
      </w:pPr>
      <w:bookmarkStart w:id="8" w:name="_Toc502658413"/>
      <w:r w:rsidRPr="00C20F15">
        <w:t>Änderungen zur Vorversion</w:t>
      </w:r>
      <w:bookmarkEnd w:id="8"/>
    </w:p>
    <w:p w:rsidR="009E0227" w:rsidRDefault="009E0227" w:rsidP="009E0227">
      <w:pPr>
        <w:pStyle w:val="gemStandard"/>
      </w:pPr>
      <w:r>
        <w:t xml:space="preserve">Die Einarbeitung von P-Liste 15.1 erfolgt in </w:t>
      </w:r>
      <w:r w:rsidRPr="009E0227">
        <w:rPr>
          <w:highlight w:val="green"/>
        </w:rPr>
        <w:t>grün.</w:t>
      </w:r>
    </w:p>
    <w:p w:rsidR="00035038" w:rsidRPr="00C20F15" w:rsidRDefault="00035038" w:rsidP="007B2A84">
      <w:pPr>
        <w:pStyle w:val="gemStandardfett"/>
      </w:pPr>
      <w:bookmarkStart w:id="9" w:name="_Toc502658414"/>
      <w:r w:rsidRPr="00C20F15">
        <w:t>Dokum</w:t>
      </w:r>
      <w:bookmarkStart w:id="10" w:name="_GoBack"/>
      <w:bookmarkEnd w:id="10"/>
      <w:r w:rsidRPr="00C20F15">
        <w:t>entenhistorie</w:t>
      </w:r>
      <w:bookmarkEnd w:id="9"/>
    </w:p>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928"/>
        <w:gridCol w:w="943"/>
        <w:gridCol w:w="709"/>
        <w:gridCol w:w="4394"/>
        <w:gridCol w:w="1694"/>
      </w:tblGrid>
      <w:tr w:rsidR="00035038" w:rsidRPr="000571F4" w:rsidTr="00066FE3">
        <w:trPr>
          <w:tblHeader/>
        </w:trPr>
        <w:tc>
          <w:tcPr>
            <w:tcW w:w="928" w:type="dxa"/>
            <w:shd w:val="clear" w:color="auto" w:fill="E0E0E0"/>
          </w:tcPr>
          <w:p w:rsidR="00035038" w:rsidRPr="000571F4" w:rsidRDefault="00035038" w:rsidP="005C7D6B">
            <w:pPr>
              <w:pStyle w:val="gemtab11ptAbstand"/>
              <w:rPr>
                <w:b/>
                <w:bCs/>
                <w:sz w:val="20"/>
              </w:rPr>
            </w:pPr>
            <w:bookmarkStart w:id="11" w:name="ENDE_AENDUEB"/>
            <w:bookmarkEnd w:id="11"/>
            <w:r w:rsidRPr="000571F4">
              <w:rPr>
                <w:b/>
                <w:bCs/>
                <w:sz w:val="20"/>
              </w:rPr>
              <w:t>Version</w:t>
            </w:r>
          </w:p>
        </w:tc>
        <w:tc>
          <w:tcPr>
            <w:tcW w:w="943" w:type="dxa"/>
            <w:shd w:val="clear" w:color="auto" w:fill="E0E0E0"/>
          </w:tcPr>
          <w:p w:rsidR="00035038" w:rsidRPr="000571F4" w:rsidRDefault="00035038" w:rsidP="005C7D6B">
            <w:pPr>
              <w:pStyle w:val="gemtab11ptAbstand"/>
              <w:rPr>
                <w:b/>
                <w:bCs/>
                <w:sz w:val="20"/>
              </w:rPr>
            </w:pPr>
            <w:r w:rsidRPr="000571F4">
              <w:rPr>
                <w:b/>
                <w:bCs/>
                <w:sz w:val="20"/>
              </w:rPr>
              <w:t>Stand</w:t>
            </w:r>
          </w:p>
        </w:tc>
        <w:tc>
          <w:tcPr>
            <w:tcW w:w="709" w:type="dxa"/>
            <w:shd w:val="clear" w:color="auto" w:fill="E0E0E0"/>
          </w:tcPr>
          <w:p w:rsidR="00035038" w:rsidRPr="000571F4" w:rsidRDefault="00035038" w:rsidP="005C7D6B">
            <w:pPr>
              <w:pStyle w:val="gemtab11ptAbstand"/>
              <w:rPr>
                <w:b/>
                <w:bCs/>
                <w:sz w:val="20"/>
              </w:rPr>
            </w:pPr>
            <w:r w:rsidRPr="000571F4">
              <w:rPr>
                <w:b/>
                <w:bCs/>
                <w:sz w:val="20"/>
              </w:rPr>
              <w:t>Kap./ Seite</w:t>
            </w:r>
          </w:p>
        </w:tc>
        <w:tc>
          <w:tcPr>
            <w:tcW w:w="4394" w:type="dxa"/>
            <w:shd w:val="clear" w:color="auto" w:fill="E0E0E0"/>
          </w:tcPr>
          <w:p w:rsidR="00035038" w:rsidRPr="000571F4" w:rsidRDefault="00035038" w:rsidP="005C7D6B">
            <w:pPr>
              <w:pStyle w:val="gemtab11ptAbstand"/>
              <w:rPr>
                <w:b/>
                <w:bCs/>
                <w:caps/>
                <w:sz w:val="20"/>
              </w:rPr>
            </w:pPr>
            <w:r w:rsidRPr="000571F4">
              <w:rPr>
                <w:b/>
                <w:bCs/>
                <w:sz w:val="20"/>
              </w:rPr>
              <w:t>Grund der Änderung, besondere Hinweise</w:t>
            </w:r>
          </w:p>
        </w:tc>
        <w:tc>
          <w:tcPr>
            <w:tcW w:w="1694" w:type="dxa"/>
            <w:shd w:val="clear" w:color="auto" w:fill="E0E0E0"/>
          </w:tcPr>
          <w:p w:rsidR="00035038" w:rsidRPr="000571F4" w:rsidRDefault="00035038" w:rsidP="005C7D6B">
            <w:pPr>
              <w:pStyle w:val="gemtab11ptAbstand"/>
              <w:rPr>
                <w:b/>
                <w:bCs/>
                <w:sz w:val="20"/>
              </w:rPr>
            </w:pPr>
            <w:r w:rsidRPr="000571F4">
              <w:rPr>
                <w:b/>
                <w:bCs/>
                <w:sz w:val="20"/>
              </w:rPr>
              <w:t>Bearbeitung</w:t>
            </w:r>
          </w:p>
        </w:tc>
      </w:tr>
      <w:tr w:rsidR="00957A7F" w:rsidRPr="000571F4" w:rsidTr="00066FE3">
        <w:tc>
          <w:tcPr>
            <w:tcW w:w="928" w:type="dxa"/>
            <w:shd w:val="clear" w:color="auto" w:fill="auto"/>
          </w:tcPr>
          <w:p w:rsidR="00957A7F" w:rsidRPr="000571F4" w:rsidRDefault="00957A7F" w:rsidP="005C7D6B">
            <w:pPr>
              <w:pStyle w:val="gemtab11ptAbstand"/>
              <w:rPr>
                <w:sz w:val="20"/>
                <w:lang w:val="en-GB"/>
              </w:rPr>
            </w:pPr>
            <w:r w:rsidRPr="000571F4">
              <w:rPr>
                <w:sz w:val="20"/>
                <w:lang w:val="en-GB"/>
              </w:rPr>
              <w:t>2.3.2</w:t>
            </w:r>
          </w:p>
        </w:tc>
        <w:tc>
          <w:tcPr>
            <w:tcW w:w="943" w:type="dxa"/>
            <w:shd w:val="clear" w:color="auto" w:fill="auto"/>
          </w:tcPr>
          <w:p w:rsidR="00957A7F" w:rsidRPr="000571F4" w:rsidRDefault="00957A7F" w:rsidP="005C7D6B">
            <w:pPr>
              <w:pStyle w:val="gemtab11ptAbstand"/>
              <w:rPr>
                <w:sz w:val="20"/>
              </w:rPr>
            </w:pPr>
            <w:r w:rsidRPr="000571F4">
              <w:rPr>
                <w:sz w:val="20"/>
              </w:rPr>
              <w:t>05.08.09</w:t>
            </w:r>
          </w:p>
        </w:tc>
        <w:tc>
          <w:tcPr>
            <w:tcW w:w="709" w:type="dxa"/>
            <w:shd w:val="clear" w:color="auto" w:fill="auto"/>
          </w:tcPr>
          <w:p w:rsidR="00957A7F" w:rsidRPr="000571F4" w:rsidRDefault="00957A7F" w:rsidP="005C7D6B">
            <w:pPr>
              <w:pStyle w:val="gemtab11ptAbstand"/>
              <w:rPr>
                <w:sz w:val="20"/>
              </w:rPr>
            </w:pPr>
          </w:p>
        </w:tc>
        <w:tc>
          <w:tcPr>
            <w:tcW w:w="4394" w:type="dxa"/>
            <w:shd w:val="clear" w:color="auto" w:fill="auto"/>
          </w:tcPr>
          <w:p w:rsidR="00957A7F" w:rsidRPr="000571F4" w:rsidRDefault="00957A7F" w:rsidP="00957A7F">
            <w:pPr>
              <w:pStyle w:val="gemtab11ptAbstand"/>
              <w:rPr>
                <w:sz w:val="20"/>
              </w:rPr>
            </w:pPr>
            <w:r w:rsidRPr="000571F4">
              <w:rPr>
                <w:sz w:val="20"/>
              </w:rPr>
              <w:t>Die Version 2.3.2 der „Spezifikation des elektronischen Heilberufsausweises, Teil 3: SMC – Anwendungen und Funktionen“ für die Generation 1 ist Grundlage der vorliegenden Spezifikation. Die Dokumentenhistorie der Version 2.3.2 ist nicht in dieses Dokument übernommen worden; sie kann bei Bedarf dort eingesehen werden.</w:t>
            </w:r>
          </w:p>
        </w:tc>
        <w:tc>
          <w:tcPr>
            <w:tcW w:w="1694" w:type="dxa"/>
            <w:shd w:val="clear" w:color="auto" w:fill="auto"/>
          </w:tcPr>
          <w:p w:rsidR="00957A7F" w:rsidRPr="000571F4" w:rsidRDefault="005B38BA" w:rsidP="005C7D6B">
            <w:pPr>
              <w:pStyle w:val="gemtab11ptAbstand"/>
              <w:rPr>
                <w:sz w:val="20"/>
              </w:rPr>
            </w:pPr>
            <w:r>
              <w:rPr>
                <w:sz w:val="20"/>
              </w:rPr>
              <w:t>G</w:t>
            </w:r>
            <w:r w:rsidR="00957A7F" w:rsidRPr="000571F4">
              <w:rPr>
                <w:sz w:val="20"/>
              </w:rPr>
              <w:t>ematik</w:t>
            </w:r>
          </w:p>
        </w:tc>
      </w:tr>
      <w:tr w:rsidR="00957A7F" w:rsidRPr="000571F4" w:rsidTr="00066FE3">
        <w:tc>
          <w:tcPr>
            <w:tcW w:w="928" w:type="dxa"/>
            <w:shd w:val="clear" w:color="auto" w:fill="auto"/>
          </w:tcPr>
          <w:p w:rsidR="00957A7F" w:rsidRPr="000571F4" w:rsidRDefault="00957A7F" w:rsidP="005C7D6B">
            <w:pPr>
              <w:pStyle w:val="gemtab11ptAbstand"/>
              <w:rPr>
                <w:sz w:val="20"/>
                <w:lang w:val="en-GB"/>
              </w:rPr>
            </w:pPr>
            <w:r w:rsidRPr="000571F4">
              <w:rPr>
                <w:sz w:val="20"/>
                <w:lang w:val="en-GB"/>
              </w:rPr>
              <w:t>3.0.0</w:t>
            </w:r>
          </w:p>
        </w:tc>
        <w:tc>
          <w:tcPr>
            <w:tcW w:w="943" w:type="dxa"/>
            <w:shd w:val="clear" w:color="auto" w:fill="auto"/>
          </w:tcPr>
          <w:p w:rsidR="00957A7F" w:rsidRPr="000571F4" w:rsidRDefault="00957A7F" w:rsidP="005C7D6B">
            <w:pPr>
              <w:pStyle w:val="gemtab11ptAbstand"/>
              <w:rPr>
                <w:sz w:val="20"/>
              </w:rPr>
            </w:pPr>
            <w:r w:rsidRPr="000571F4">
              <w:rPr>
                <w:sz w:val="20"/>
              </w:rPr>
              <w:t>19.09.12</w:t>
            </w:r>
          </w:p>
        </w:tc>
        <w:tc>
          <w:tcPr>
            <w:tcW w:w="709" w:type="dxa"/>
            <w:shd w:val="clear" w:color="auto" w:fill="auto"/>
          </w:tcPr>
          <w:p w:rsidR="00957A7F" w:rsidRPr="000571F4" w:rsidRDefault="00957A7F" w:rsidP="005C7D6B">
            <w:pPr>
              <w:pStyle w:val="gemtab11ptAbstand"/>
              <w:rPr>
                <w:sz w:val="20"/>
              </w:rPr>
            </w:pPr>
          </w:p>
        </w:tc>
        <w:tc>
          <w:tcPr>
            <w:tcW w:w="4394" w:type="dxa"/>
            <w:shd w:val="clear" w:color="auto" w:fill="auto"/>
          </w:tcPr>
          <w:p w:rsidR="00957A7F" w:rsidRPr="000571F4" w:rsidRDefault="00957A7F" w:rsidP="005C7D6B">
            <w:pPr>
              <w:pStyle w:val="gemtab11ptAbstand"/>
              <w:rPr>
                <w:sz w:val="20"/>
              </w:rPr>
            </w:pPr>
            <w:r w:rsidRPr="000571F4">
              <w:rPr>
                <w:sz w:val="20"/>
              </w:rPr>
              <w:t>freigegeben</w:t>
            </w:r>
          </w:p>
        </w:tc>
        <w:tc>
          <w:tcPr>
            <w:tcW w:w="1694" w:type="dxa"/>
            <w:shd w:val="clear" w:color="auto" w:fill="auto"/>
          </w:tcPr>
          <w:p w:rsidR="00957A7F" w:rsidRPr="000571F4" w:rsidRDefault="00957A7F" w:rsidP="005C7D6B">
            <w:pPr>
              <w:pStyle w:val="gemtab11ptAbstand"/>
              <w:rPr>
                <w:sz w:val="20"/>
              </w:rPr>
            </w:pPr>
            <w:r w:rsidRPr="000571F4">
              <w:rPr>
                <w:sz w:val="20"/>
              </w:rPr>
              <w:t>gematik</w:t>
            </w:r>
          </w:p>
        </w:tc>
      </w:tr>
      <w:tr w:rsidR="00035886" w:rsidRPr="000571F4" w:rsidTr="00066FE3">
        <w:tc>
          <w:tcPr>
            <w:tcW w:w="928" w:type="dxa"/>
            <w:shd w:val="clear" w:color="auto" w:fill="auto"/>
          </w:tcPr>
          <w:p w:rsidR="00035886" w:rsidRPr="000571F4" w:rsidRDefault="00035886" w:rsidP="009F615E">
            <w:pPr>
              <w:pStyle w:val="gemtab11ptAbstand"/>
              <w:rPr>
                <w:sz w:val="20"/>
                <w:lang w:val="en-GB"/>
              </w:rPr>
            </w:pPr>
            <w:r w:rsidRPr="000571F4">
              <w:rPr>
                <w:sz w:val="20"/>
                <w:lang w:val="en-GB"/>
              </w:rPr>
              <w:t>3.1.0</w:t>
            </w:r>
          </w:p>
        </w:tc>
        <w:tc>
          <w:tcPr>
            <w:tcW w:w="943" w:type="dxa"/>
            <w:shd w:val="clear" w:color="auto" w:fill="auto"/>
          </w:tcPr>
          <w:p w:rsidR="00035886" w:rsidRPr="000571F4" w:rsidRDefault="00035886" w:rsidP="009F615E">
            <w:pPr>
              <w:pStyle w:val="gemtab11ptAbstand"/>
              <w:rPr>
                <w:sz w:val="20"/>
              </w:rPr>
            </w:pPr>
            <w:r w:rsidRPr="000571F4">
              <w:rPr>
                <w:sz w:val="20"/>
              </w:rPr>
              <w:t>17.01.13</w:t>
            </w:r>
          </w:p>
        </w:tc>
        <w:tc>
          <w:tcPr>
            <w:tcW w:w="709" w:type="dxa"/>
            <w:shd w:val="clear" w:color="auto" w:fill="auto"/>
          </w:tcPr>
          <w:p w:rsidR="00035886" w:rsidRPr="000571F4" w:rsidRDefault="00035886" w:rsidP="005C7D6B">
            <w:pPr>
              <w:pStyle w:val="gemtab11ptAbstand"/>
              <w:rPr>
                <w:sz w:val="20"/>
              </w:rPr>
            </w:pPr>
          </w:p>
        </w:tc>
        <w:tc>
          <w:tcPr>
            <w:tcW w:w="4394" w:type="dxa"/>
            <w:shd w:val="clear" w:color="auto" w:fill="auto"/>
          </w:tcPr>
          <w:p w:rsidR="00035886" w:rsidRPr="000571F4" w:rsidRDefault="00035886" w:rsidP="005C7D6B">
            <w:pPr>
              <w:pStyle w:val="gemtab11ptAbstand"/>
              <w:rPr>
                <w:sz w:val="20"/>
              </w:rPr>
            </w:pPr>
            <w:r w:rsidRPr="000571F4">
              <w:rPr>
                <w:sz w:val="20"/>
              </w:rPr>
              <w:t>Anpassung an eGK-Spezifikation</w:t>
            </w:r>
            <w:r>
              <w:rPr>
                <w:sz w:val="20"/>
              </w:rPr>
              <w:t xml:space="preserve">, </w:t>
            </w:r>
            <w:r w:rsidRPr="000571F4">
              <w:rPr>
                <w:sz w:val="20"/>
              </w:rPr>
              <w:t>Harmonisierung mit der Struktur der anderen ObjSys-Spezifikationen und Entfernen der N-Nummerierung</w:t>
            </w:r>
          </w:p>
        </w:tc>
        <w:tc>
          <w:tcPr>
            <w:tcW w:w="1694" w:type="dxa"/>
            <w:shd w:val="clear" w:color="auto" w:fill="auto"/>
          </w:tcPr>
          <w:p w:rsidR="00035886" w:rsidRDefault="00035886">
            <w:r w:rsidRPr="008516E8">
              <w:rPr>
                <w:sz w:val="20"/>
              </w:rPr>
              <w:t>gematik</w:t>
            </w:r>
          </w:p>
        </w:tc>
      </w:tr>
      <w:tr w:rsidR="00035886" w:rsidRPr="000571F4" w:rsidTr="00066FE3">
        <w:tc>
          <w:tcPr>
            <w:tcW w:w="928" w:type="dxa"/>
            <w:shd w:val="clear" w:color="auto" w:fill="auto"/>
          </w:tcPr>
          <w:p w:rsidR="00035886" w:rsidRPr="000571F4" w:rsidRDefault="00035886" w:rsidP="009F615E">
            <w:pPr>
              <w:pStyle w:val="gemtab11ptAbstand"/>
              <w:rPr>
                <w:sz w:val="20"/>
                <w:lang w:val="en-GB"/>
              </w:rPr>
            </w:pPr>
            <w:r w:rsidRPr="000571F4">
              <w:rPr>
                <w:sz w:val="20"/>
                <w:lang w:val="en-GB"/>
              </w:rPr>
              <w:t>3.2.0</w:t>
            </w:r>
          </w:p>
        </w:tc>
        <w:tc>
          <w:tcPr>
            <w:tcW w:w="943" w:type="dxa"/>
            <w:shd w:val="clear" w:color="auto" w:fill="auto"/>
          </w:tcPr>
          <w:p w:rsidR="00035886" w:rsidRPr="000571F4" w:rsidRDefault="00035886" w:rsidP="009F615E">
            <w:pPr>
              <w:pStyle w:val="gemtab11ptAbstand"/>
              <w:rPr>
                <w:sz w:val="20"/>
              </w:rPr>
            </w:pPr>
            <w:r w:rsidRPr="000571F4">
              <w:rPr>
                <w:sz w:val="20"/>
              </w:rPr>
              <w:t>23.10.13</w:t>
            </w:r>
          </w:p>
        </w:tc>
        <w:tc>
          <w:tcPr>
            <w:tcW w:w="709" w:type="dxa"/>
            <w:shd w:val="clear" w:color="auto" w:fill="auto"/>
          </w:tcPr>
          <w:p w:rsidR="00035886" w:rsidRPr="000571F4" w:rsidRDefault="00035886" w:rsidP="005C7D6B">
            <w:pPr>
              <w:pStyle w:val="gemtab11ptAbstand"/>
              <w:rPr>
                <w:sz w:val="20"/>
              </w:rPr>
            </w:pPr>
          </w:p>
        </w:tc>
        <w:tc>
          <w:tcPr>
            <w:tcW w:w="4394" w:type="dxa"/>
            <w:shd w:val="clear" w:color="auto" w:fill="auto"/>
          </w:tcPr>
          <w:p w:rsidR="00035886" w:rsidRPr="000571F4" w:rsidRDefault="00035886" w:rsidP="00035886">
            <w:pPr>
              <w:pStyle w:val="gemtab11ptAbstand"/>
              <w:rPr>
                <w:sz w:val="20"/>
              </w:rPr>
            </w:pPr>
            <w:r w:rsidRPr="000571F4">
              <w:rPr>
                <w:sz w:val="20"/>
              </w:rPr>
              <w:t>redaktionelle Korrekturen, Fehlerkorrekturen</w:t>
            </w:r>
            <w:r>
              <w:rPr>
                <w:sz w:val="20"/>
              </w:rPr>
              <w:t xml:space="preserve">, </w:t>
            </w:r>
            <w:r w:rsidRPr="000571F4">
              <w:rPr>
                <w:sz w:val="20"/>
              </w:rPr>
              <w:t>DF.KT wird als optional gekennzeichnet</w:t>
            </w:r>
            <w:r>
              <w:rPr>
                <w:sz w:val="20"/>
              </w:rPr>
              <w:t xml:space="preserve">, </w:t>
            </w:r>
            <w:r w:rsidRPr="000571F4">
              <w:rPr>
                <w:sz w:val="20"/>
              </w:rPr>
              <w:t>Hex-Werte Flaglisten angepasst</w:t>
            </w:r>
            <w:r>
              <w:rPr>
                <w:sz w:val="20"/>
              </w:rPr>
              <w:t xml:space="preserve">, </w:t>
            </w:r>
            <w:r w:rsidRPr="000571F4">
              <w:rPr>
                <w:sz w:val="20"/>
              </w:rPr>
              <w:t xml:space="preserve">AFO zu </w:t>
            </w:r>
            <w:r w:rsidRPr="000571F4">
              <w:rPr>
                <w:i/>
                <w:sz w:val="20"/>
              </w:rPr>
              <w:t>persistenPublicKeyList</w:t>
            </w:r>
            <w:r w:rsidRPr="000571F4">
              <w:rPr>
                <w:sz w:val="20"/>
              </w:rPr>
              <w:t xml:space="preserve"> hinzugefügt</w:t>
            </w:r>
            <w:r>
              <w:rPr>
                <w:sz w:val="20"/>
              </w:rPr>
              <w:t xml:space="preserve">, </w:t>
            </w:r>
            <w:r w:rsidRPr="000571F4">
              <w:rPr>
                <w:sz w:val="20"/>
              </w:rPr>
              <w:t xml:space="preserve">Attribut </w:t>
            </w:r>
            <w:r w:rsidRPr="000571F4">
              <w:rPr>
                <w:i/>
                <w:sz w:val="20"/>
              </w:rPr>
              <w:t>shareable</w:t>
            </w:r>
            <w:r w:rsidRPr="000571F4">
              <w:rPr>
                <w:sz w:val="20"/>
              </w:rPr>
              <w:t xml:space="preserve"> wurde für alle Ordner und Dateien hinzugefügt</w:t>
            </w:r>
            <w:r>
              <w:rPr>
                <w:sz w:val="20"/>
              </w:rPr>
              <w:t xml:space="preserve">, </w:t>
            </w:r>
            <w:r w:rsidRPr="000571F4">
              <w:rPr>
                <w:sz w:val="20"/>
              </w:rPr>
              <w:t>Ändern der Flaglist-Darstellung</w:t>
            </w:r>
            <w:r>
              <w:rPr>
                <w:sz w:val="20"/>
              </w:rPr>
              <w:t xml:space="preserve">, </w:t>
            </w:r>
            <w:r w:rsidRPr="000571F4">
              <w:rPr>
                <w:sz w:val="20"/>
              </w:rPr>
              <w:t>Streichen der Anwendung DF.KT und der Schlüssel und Zertifikate für die Nutzung der SMC-B als Remote-PIN-Sender</w:t>
            </w:r>
            <w:r>
              <w:rPr>
                <w:sz w:val="20"/>
              </w:rPr>
              <w:t xml:space="preserve">, </w:t>
            </w:r>
            <w:r w:rsidRPr="000571F4">
              <w:rPr>
                <w:sz w:val="20"/>
              </w:rPr>
              <w:t>Kommentare</w:t>
            </w:r>
          </w:p>
        </w:tc>
        <w:tc>
          <w:tcPr>
            <w:tcW w:w="1694" w:type="dxa"/>
            <w:shd w:val="clear" w:color="auto" w:fill="auto"/>
          </w:tcPr>
          <w:p w:rsidR="00035886" w:rsidRDefault="00035886">
            <w:r w:rsidRPr="008516E8">
              <w:rPr>
                <w:sz w:val="20"/>
              </w:rPr>
              <w:t>gematik</w:t>
            </w:r>
          </w:p>
        </w:tc>
      </w:tr>
      <w:tr w:rsidR="00035886" w:rsidRPr="000571F4" w:rsidTr="00066FE3">
        <w:tc>
          <w:tcPr>
            <w:tcW w:w="928" w:type="dxa"/>
            <w:shd w:val="clear" w:color="auto" w:fill="auto"/>
          </w:tcPr>
          <w:p w:rsidR="00035886" w:rsidRPr="000571F4" w:rsidRDefault="00035886" w:rsidP="009F615E">
            <w:pPr>
              <w:pStyle w:val="gemtab11ptAbstand"/>
              <w:rPr>
                <w:sz w:val="20"/>
              </w:rPr>
            </w:pPr>
            <w:r w:rsidRPr="000571F4">
              <w:rPr>
                <w:sz w:val="20"/>
              </w:rPr>
              <w:t>3.3.0_RC</w:t>
            </w:r>
          </w:p>
        </w:tc>
        <w:tc>
          <w:tcPr>
            <w:tcW w:w="943" w:type="dxa"/>
            <w:shd w:val="clear" w:color="auto" w:fill="auto"/>
          </w:tcPr>
          <w:p w:rsidR="00035886" w:rsidRPr="000571F4" w:rsidRDefault="00035886" w:rsidP="009F615E">
            <w:pPr>
              <w:pStyle w:val="gemtab11ptAbstand"/>
              <w:rPr>
                <w:sz w:val="20"/>
              </w:rPr>
            </w:pPr>
            <w:r w:rsidRPr="000571F4">
              <w:rPr>
                <w:sz w:val="20"/>
              </w:rPr>
              <w:t>19.12.13</w:t>
            </w:r>
          </w:p>
        </w:tc>
        <w:tc>
          <w:tcPr>
            <w:tcW w:w="709" w:type="dxa"/>
            <w:shd w:val="clear" w:color="auto" w:fill="auto"/>
          </w:tcPr>
          <w:p w:rsidR="00035886" w:rsidRPr="000571F4" w:rsidRDefault="00035886" w:rsidP="00B06D43">
            <w:pPr>
              <w:pStyle w:val="gemtab11ptAbstand"/>
              <w:rPr>
                <w:sz w:val="20"/>
              </w:rPr>
            </w:pPr>
          </w:p>
        </w:tc>
        <w:tc>
          <w:tcPr>
            <w:tcW w:w="4394" w:type="dxa"/>
            <w:shd w:val="clear" w:color="auto" w:fill="auto"/>
          </w:tcPr>
          <w:p w:rsidR="00035886" w:rsidRPr="000571F4" w:rsidRDefault="00035886" w:rsidP="00035886">
            <w:pPr>
              <w:pStyle w:val="gemtab11ptAbstand"/>
              <w:rPr>
                <w:sz w:val="20"/>
              </w:rPr>
            </w:pPr>
            <w:r w:rsidRPr="000571F4">
              <w:rPr>
                <w:sz w:val="20"/>
              </w:rPr>
              <w:t xml:space="preserve">Aufnahme des Kommandos </w:t>
            </w:r>
            <w:r w:rsidRPr="000571F4">
              <w:rPr>
                <w:smallCaps/>
                <w:sz w:val="20"/>
              </w:rPr>
              <w:t>List Public Key für MF</w:t>
            </w:r>
            <w:r>
              <w:rPr>
                <w:smallCaps/>
                <w:sz w:val="20"/>
              </w:rPr>
              <w:t xml:space="preserve">, </w:t>
            </w:r>
            <w:r w:rsidRPr="000571F4">
              <w:rPr>
                <w:sz w:val="20"/>
              </w:rPr>
              <w:t>Zuordnung der AFOs zu Initialisierung und Personalisierung</w:t>
            </w:r>
            <w:r>
              <w:rPr>
                <w:sz w:val="20"/>
              </w:rPr>
              <w:t xml:space="preserve">, </w:t>
            </w:r>
            <w:r w:rsidRPr="000571F4">
              <w:rPr>
                <w:sz w:val="20"/>
              </w:rPr>
              <w:t>Überarbeitung der Struktur</w:t>
            </w:r>
            <w:r>
              <w:rPr>
                <w:sz w:val="20"/>
              </w:rPr>
              <w:t xml:space="preserve">, </w:t>
            </w:r>
            <w:r w:rsidRPr="000571F4">
              <w:rPr>
                <w:sz w:val="20"/>
              </w:rPr>
              <w:t>Entfernen der Option „Lange Lebensdauer“</w:t>
            </w:r>
            <w:r>
              <w:rPr>
                <w:sz w:val="20"/>
              </w:rPr>
              <w:t xml:space="preserve">, </w:t>
            </w:r>
            <w:r w:rsidRPr="000571F4">
              <w:rPr>
                <w:sz w:val="20"/>
              </w:rPr>
              <w:t>Modifizieren von EF.ATR, EF.DIR, EF.GDO und EF.Version</w:t>
            </w:r>
            <w:r>
              <w:rPr>
                <w:sz w:val="20"/>
              </w:rPr>
              <w:t xml:space="preserve">, </w:t>
            </w:r>
            <w:r w:rsidRPr="000571F4">
              <w:rPr>
                <w:sz w:val="20"/>
              </w:rPr>
              <w:t>Anpassung der Darstellung der Freischaltoptionen und Anpassung an neue Vorgabe DKG</w:t>
            </w:r>
            <w:r>
              <w:rPr>
                <w:sz w:val="20"/>
              </w:rPr>
              <w:t xml:space="preserve">, </w:t>
            </w:r>
            <w:r w:rsidRPr="000571F4">
              <w:rPr>
                <w:sz w:val="20"/>
              </w:rPr>
              <w:t>Modifizieren von EF.GDO</w:t>
            </w:r>
          </w:p>
        </w:tc>
        <w:tc>
          <w:tcPr>
            <w:tcW w:w="1694" w:type="dxa"/>
            <w:shd w:val="clear" w:color="auto" w:fill="auto"/>
          </w:tcPr>
          <w:p w:rsidR="00035886" w:rsidRPr="000571F4" w:rsidRDefault="00035886" w:rsidP="00B06D43">
            <w:pPr>
              <w:rPr>
                <w:sz w:val="20"/>
              </w:rPr>
            </w:pPr>
            <w:r w:rsidRPr="000571F4">
              <w:rPr>
                <w:sz w:val="20"/>
              </w:rPr>
              <w:t>gematik</w:t>
            </w:r>
          </w:p>
        </w:tc>
      </w:tr>
      <w:tr w:rsidR="00035886" w:rsidRPr="000571F4" w:rsidTr="00066FE3">
        <w:tc>
          <w:tcPr>
            <w:tcW w:w="928" w:type="dxa"/>
            <w:shd w:val="clear" w:color="auto" w:fill="auto"/>
          </w:tcPr>
          <w:p w:rsidR="00035886" w:rsidRDefault="00035886" w:rsidP="009F615E">
            <w:pPr>
              <w:pStyle w:val="gemtab11ptAbstand"/>
              <w:rPr>
                <w:sz w:val="20"/>
              </w:rPr>
            </w:pPr>
            <w:r>
              <w:rPr>
                <w:sz w:val="20"/>
              </w:rPr>
              <w:t>3.4.0</w:t>
            </w:r>
          </w:p>
        </w:tc>
        <w:tc>
          <w:tcPr>
            <w:tcW w:w="943" w:type="dxa"/>
            <w:shd w:val="clear" w:color="auto" w:fill="auto"/>
          </w:tcPr>
          <w:p w:rsidR="00035886" w:rsidRDefault="00035886" w:rsidP="009F615E">
            <w:pPr>
              <w:pStyle w:val="gemtab11ptAbstand"/>
              <w:rPr>
                <w:sz w:val="20"/>
              </w:rPr>
            </w:pPr>
            <w:r>
              <w:rPr>
                <w:sz w:val="20"/>
              </w:rPr>
              <w:t>21.02.14</w:t>
            </w:r>
          </w:p>
        </w:tc>
        <w:tc>
          <w:tcPr>
            <w:tcW w:w="709" w:type="dxa"/>
            <w:shd w:val="clear" w:color="auto" w:fill="auto"/>
          </w:tcPr>
          <w:p w:rsidR="00035886" w:rsidRPr="000571F4" w:rsidRDefault="00035886" w:rsidP="008F6A60">
            <w:pPr>
              <w:pStyle w:val="gemtab11ptAbstand"/>
              <w:rPr>
                <w:sz w:val="20"/>
              </w:rPr>
            </w:pPr>
          </w:p>
        </w:tc>
        <w:tc>
          <w:tcPr>
            <w:tcW w:w="4394" w:type="dxa"/>
            <w:shd w:val="clear" w:color="auto" w:fill="auto"/>
          </w:tcPr>
          <w:p w:rsidR="00035886" w:rsidRPr="000571F4" w:rsidRDefault="00035886" w:rsidP="00035886">
            <w:pPr>
              <w:pStyle w:val="gemtab11ptAbstand"/>
              <w:rPr>
                <w:sz w:val="20"/>
              </w:rPr>
            </w:pPr>
            <w:r w:rsidRPr="000938EE">
              <w:rPr>
                <w:sz w:val="20"/>
              </w:rPr>
              <w:t>Einfügen einer Liste offener Punkte</w:t>
            </w:r>
            <w:r>
              <w:rPr>
                <w:sz w:val="20"/>
              </w:rPr>
              <w:t xml:space="preserve">, </w:t>
            </w:r>
            <w:r w:rsidRPr="000571F4">
              <w:rPr>
                <w:sz w:val="20"/>
              </w:rPr>
              <w:t>Kommentare eingearbeitet</w:t>
            </w:r>
            <w:r>
              <w:rPr>
                <w:sz w:val="20"/>
              </w:rPr>
              <w:t>, Expiration Date für Sicherheitsanker festgelegt, Kommentare Iteration 2b</w:t>
            </w:r>
          </w:p>
        </w:tc>
        <w:tc>
          <w:tcPr>
            <w:tcW w:w="1694" w:type="dxa"/>
            <w:shd w:val="clear" w:color="auto" w:fill="auto"/>
          </w:tcPr>
          <w:p w:rsidR="00035886" w:rsidRPr="000571F4" w:rsidRDefault="00035886" w:rsidP="008F6A60">
            <w:pPr>
              <w:rPr>
                <w:sz w:val="20"/>
              </w:rPr>
            </w:pPr>
            <w:r>
              <w:rPr>
                <w:sz w:val="20"/>
              </w:rPr>
              <w:t>gematik</w:t>
            </w:r>
          </w:p>
        </w:tc>
      </w:tr>
      <w:tr w:rsidR="00035886" w:rsidRPr="000571F4" w:rsidTr="00066FE3">
        <w:tc>
          <w:tcPr>
            <w:tcW w:w="928" w:type="dxa"/>
            <w:shd w:val="clear" w:color="auto" w:fill="auto"/>
          </w:tcPr>
          <w:p w:rsidR="00035886" w:rsidRPr="00200DF9" w:rsidRDefault="00035886" w:rsidP="009F615E">
            <w:pPr>
              <w:pStyle w:val="gemtab11ptAbstand"/>
              <w:rPr>
                <w:sz w:val="20"/>
              </w:rPr>
            </w:pPr>
            <w:r>
              <w:rPr>
                <w:sz w:val="20"/>
              </w:rPr>
              <w:t>3.5.0</w:t>
            </w:r>
          </w:p>
        </w:tc>
        <w:tc>
          <w:tcPr>
            <w:tcW w:w="943" w:type="dxa"/>
            <w:shd w:val="clear" w:color="auto" w:fill="auto"/>
          </w:tcPr>
          <w:p w:rsidR="00035886" w:rsidRPr="00200DF9" w:rsidRDefault="00035886" w:rsidP="009F615E">
            <w:pPr>
              <w:pStyle w:val="gemtab11ptAbstand"/>
              <w:rPr>
                <w:sz w:val="20"/>
              </w:rPr>
            </w:pPr>
            <w:r>
              <w:rPr>
                <w:sz w:val="20"/>
              </w:rPr>
              <w:t>27.03.14</w:t>
            </w:r>
          </w:p>
        </w:tc>
        <w:tc>
          <w:tcPr>
            <w:tcW w:w="709" w:type="dxa"/>
            <w:shd w:val="clear" w:color="auto" w:fill="auto"/>
          </w:tcPr>
          <w:p w:rsidR="00035886" w:rsidRPr="00200DF9" w:rsidRDefault="00035886" w:rsidP="007A6F7A">
            <w:pPr>
              <w:pStyle w:val="gemtab11ptAbstand"/>
              <w:rPr>
                <w:sz w:val="20"/>
              </w:rPr>
            </w:pPr>
          </w:p>
        </w:tc>
        <w:tc>
          <w:tcPr>
            <w:tcW w:w="4394" w:type="dxa"/>
            <w:shd w:val="clear" w:color="auto" w:fill="auto"/>
          </w:tcPr>
          <w:p w:rsidR="00035886" w:rsidRPr="00200DF9" w:rsidRDefault="00035886" w:rsidP="007A6F7A">
            <w:pPr>
              <w:pStyle w:val="gemtab11ptAbstand"/>
              <w:rPr>
                <w:sz w:val="20"/>
              </w:rPr>
            </w:pPr>
            <w:r w:rsidRPr="00200DF9">
              <w:rPr>
                <w:sz w:val="20"/>
              </w:rPr>
              <w:t>Einarbeitung Fehlerkorrektur Iteration 2b</w:t>
            </w:r>
          </w:p>
        </w:tc>
        <w:tc>
          <w:tcPr>
            <w:tcW w:w="1694" w:type="dxa"/>
            <w:shd w:val="clear" w:color="auto" w:fill="auto"/>
          </w:tcPr>
          <w:p w:rsidR="00035886" w:rsidRPr="00200DF9" w:rsidRDefault="00035886" w:rsidP="007A6F7A">
            <w:pPr>
              <w:pStyle w:val="gemtab11ptAbstand"/>
              <w:rPr>
                <w:sz w:val="20"/>
              </w:rPr>
            </w:pPr>
            <w:r w:rsidRPr="00200DF9">
              <w:rPr>
                <w:sz w:val="20"/>
              </w:rPr>
              <w:t>gematik</w:t>
            </w:r>
          </w:p>
        </w:tc>
      </w:tr>
      <w:tr w:rsidR="00035886" w:rsidRPr="000571F4" w:rsidTr="00066FE3">
        <w:tc>
          <w:tcPr>
            <w:tcW w:w="928" w:type="dxa"/>
            <w:shd w:val="clear" w:color="auto" w:fill="auto"/>
          </w:tcPr>
          <w:p w:rsidR="00035886" w:rsidRDefault="00035886" w:rsidP="009F615E">
            <w:pPr>
              <w:pStyle w:val="gemtab11ptAbstand"/>
              <w:rPr>
                <w:sz w:val="20"/>
              </w:rPr>
            </w:pPr>
            <w:r>
              <w:rPr>
                <w:sz w:val="20"/>
              </w:rPr>
              <w:t>3.6.0</w:t>
            </w:r>
          </w:p>
        </w:tc>
        <w:tc>
          <w:tcPr>
            <w:tcW w:w="943" w:type="dxa"/>
            <w:shd w:val="clear" w:color="auto" w:fill="auto"/>
          </w:tcPr>
          <w:p w:rsidR="00035886" w:rsidRDefault="00035886" w:rsidP="009F615E">
            <w:pPr>
              <w:pStyle w:val="gemtab11ptAbstand"/>
              <w:rPr>
                <w:sz w:val="20"/>
              </w:rPr>
            </w:pPr>
            <w:r>
              <w:rPr>
                <w:sz w:val="20"/>
              </w:rPr>
              <w:t>06.06.14</w:t>
            </w:r>
          </w:p>
        </w:tc>
        <w:tc>
          <w:tcPr>
            <w:tcW w:w="709" w:type="dxa"/>
            <w:shd w:val="clear" w:color="auto" w:fill="auto"/>
          </w:tcPr>
          <w:p w:rsidR="00035886" w:rsidRPr="00200DF9" w:rsidRDefault="00035886" w:rsidP="00A308C9">
            <w:pPr>
              <w:pStyle w:val="gemtab11ptAbstand"/>
              <w:rPr>
                <w:sz w:val="20"/>
              </w:rPr>
            </w:pPr>
          </w:p>
        </w:tc>
        <w:tc>
          <w:tcPr>
            <w:tcW w:w="4394" w:type="dxa"/>
            <w:shd w:val="clear" w:color="auto" w:fill="auto"/>
          </w:tcPr>
          <w:p w:rsidR="00035886" w:rsidRDefault="00035886" w:rsidP="00A308C9">
            <w:pPr>
              <w:pStyle w:val="gemtab11ptAbstand"/>
              <w:rPr>
                <w:sz w:val="20"/>
              </w:rPr>
            </w:pPr>
            <w:r>
              <w:rPr>
                <w:sz w:val="20"/>
              </w:rPr>
              <w:t>Einarbeitung Änderungen Iteration 3</w:t>
            </w:r>
          </w:p>
        </w:tc>
        <w:tc>
          <w:tcPr>
            <w:tcW w:w="1694" w:type="dxa"/>
            <w:shd w:val="clear" w:color="auto" w:fill="auto"/>
          </w:tcPr>
          <w:p w:rsidR="00035886" w:rsidRDefault="00035886" w:rsidP="00A308C9">
            <w:pPr>
              <w:pStyle w:val="gemtab11ptAbstand"/>
              <w:rPr>
                <w:sz w:val="20"/>
              </w:rPr>
            </w:pPr>
            <w:r>
              <w:rPr>
                <w:sz w:val="20"/>
              </w:rPr>
              <w:t>gematik</w:t>
            </w:r>
          </w:p>
        </w:tc>
      </w:tr>
      <w:tr w:rsidR="00035886" w:rsidRPr="000571F4" w:rsidTr="00066FE3">
        <w:tc>
          <w:tcPr>
            <w:tcW w:w="928" w:type="dxa"/>
            <w:shd w:val="clear" w:color="auto" w:fill="auto"/>
          </w:tcPr>
          <w:p w:rsidR="00035886" w:rsidRDefault="00035886" w:rsidP="009F615E">
            <w:pPr>
              <w:pStyle w:val="gemtab11ptAbstand"/>
              <w:rPr>
                <w:sz w:val="20"/>
              </w:rPr>
            </w:pPr>
            <w:r>
              <w:rPr>
                <w:sz w:val="20"/>
              </w:rPr>
              <w:t>3.7.0</w:t>
            </w:r>
          </w:p>
        </w:tc>
        <w:tc>
          <w:tcPr>
            <w:tcW w:w="943" w:type="dxa"/>
            <w:shd w:val="clear" w:color="auto" w:fill="auto"/>
          </w:tcPr>
          <w:p w:rsidR="00035886" w:rsidRDefault="00035886" w:rsidP="009F615E">
            <w:pPr>
              <w:pStyle w:val="gemtab11ptAbstand"/>
              <w:rPr>
                <w:sz w:val="20"/>
              </w:rPr>
            </w:pPr>
            <w:r>
              <w:rPr>
                <w:sz w:val="20"/>
              </w:rPr>
              <w:t>26.08.14</w:t>
            </w:r>
          </w:p>
        </w:tc>
        <w:tc>
          <w:tcPr>
            <w:tcW w:w="709" w:type="dxa"/>
            <w:shd w:val="clear" w:color="auto" w:fill="auto"/>
          </w:tcPr>
          <w:p w:rsidR="00035886" w:rsidRPr="00A44FE2" w:rsidRDefault="00035886" w:rsidP="007A6F7A">
            <w:pPr>
              <w:pStyle w:val="gemtab11ptAbstand"/>
              <w:rPr>
                <w:sz w:val="20"/>
              </w:rPr>
            </w:pPr>
          </w:p>
        </w:tc>
        <w:tc>
          <w:tcPr>
            <w:tcW w:w="4394" w:type="dxa"/>
            <w:shd w:val="clear" w:color="auto" w:fill="auto"/>
          </w:tcPr>
          <w:p w:rsidR="00035886" w:rsidRPr="00A44FE2" w:rsidRDefault="00035886" w:rsidP="00C1519B">
            <w:pPr>
              <w:pStyle w:val="gemtab11ptAbstand"/>
              <w:rPr>
                <w:sz w:val="20"/>
              </w:rPr>
            </w:pPr>
            <w:r w:rsidRPr="00A44FE2">
              <w:rPr>
                <w:sz w:val="20"/>
              </w:rPr>
              <w:t>Einarbeitung weitere Änderungen Iteration 3</w:t>
            </w:r>
            <w:r>
              <w:rPr>
                <w:sz w:val="20"/>
              </w:rPr>
              <w:t>, Iteration 4</w:t>
            </w:r>
          </w:p>
        </w:tc>
        <w:tc>
          <w:tcPr>
            <w:tcW w:w="1694" w:type="dxa"/>
            <w:shd w:val="clear" w:color="auto" w:fill="auto"/>
          </w:tcPr>
          <w:p w:rsidR="00035886" w:rsidRPr="00A44FE2" w:rsidRDefault="00035886" w:rsidP="00C1519B">
            <w:pPr>
              <w:pStyle w:val="gemtab11ptAbstand"/>
              <w:rPr>
                <w:sz w:val="20"/>
              </w:rPr>
            </w:pPr>
            <w:r w:rsidRPr="00A44FE2">
              <w:rPr>
                <w:sz w:val="20"/>
              </w:rPr>
              <w:t>gematik</w:t>
            </w:r>
          </w:p>
        </w:tc>
      </w:tr>
      <w:tr w:rsidR="006C58E5" w:rsidRPr="00C27059" w:rsidTr="00066FE3">
        <w:tc>
          <w:tcPr>
            <w:tcW w:w="928" w:type="dxa"/>
            <w:shd w:val="clear" w:color="auto" w:fill="auto"/>
          </w:tcPr>
          <w:p w:rsidR="006C58E5" w:rsidRPr="00C27059" w:rsidRDefault="006C58E5" w:rsidP="006C58E5">
            <w:pPr>
              <w:pStyle w:val="gemtab11ptAbstand"/>
              <w:rPr>
                <w:sz w:val="20"/>
              </w:rPr>
            </w:pPr>
            <w:r w:rsidRPr="00C27059">
              <w:rPr>
                <w:sz w:val="20"/>
              </w:rPr>
              <w:t>3.8.0</w:t>
            </w:r>
          </w:p>
        </w:tc>
        <w:tc>
          <w:tcPr>
            <w:tcW w:w="943" w:type="dxa"/>
            <w:shd w:val="clear" w:color="auto" w:fill="auto"/>
          </w:tcPr>
          <w:p w:rsidR="006C58E5" w:rsidRPr="00C27059" w:rsidRDefault="006C58E5" w:rsidP="006C58E5">
            <w:pPr>
              <w:pStyle w:val="gemtab11ptAbstand"/>
              <w:rPr>
                <w:sz w:val="20"/>
              </w:rPr>
            </w:pPr>
            <w:r w:rsidRPr="00C27059">
              <w:rPr>
                <w:sz w:val="20"/>
              </w:rPr>
              <w:t>17.07.15</w:t>
            </w:r>
          </w:p>
        </w:tc>
        <w:tc>
          <w:tcPr>
            <w:tcW w:w="709" w:type="dxa"/>
            <w:shd w:val="clear" w:color="auto" w:fill="auto"/>
          </w:tcPr>
          <w:p w:rsidR="006C58E5" w:rsidRPr="00C27059" w:rsidRDefault="006C58E5" w:rsidP="00066FE3">
            <w:pPr>
              <w:pStyle w:val="gemtab11ptAbstand"/>
              <w:rPr>
                <w:sz w:val="20"/>
              </w:rPr>
            </w:pPr>
          </w:p>
        </w:tc>
        <w:tc>
          <w:tcPr>
            <w:tcW w:w="4394" w:type="dxa"/>
            <w:shd w:val="clear" w:color="auto" w:fill="auto"/>
          </w:tcPr>
          <w:p w:rsidR="006C58E5" w:rsidRPr="00C27059" w:rsidRDefault="006C58E5" w:rsidP="00066FE3">
            <w:pPr>
              <w:pStyle w:val="gemtab11ptAbstand"/>
              <w:rPr>
                <w:sz w:val="20"/>
              </w:rPr>
            </w:pPr>
            <w:r w:rsidRPr="00C27059">
              <w:rPr>
                <w:sz w:val="20"/>
              </w:rPr>
              <w:t>Folgende Errata eingearbeitet:</w:t>
            </w:r>
            <w:r w:rsidRPr="00C27059">
              <w:rPr>
                <w:sz w:val="20"/>
              </w:rPr>
              <w:tab/>
            </w:r>
            <w:r w:rsidRPr="00C27059">
              <w:rPr>
                <w:sz w:val="20"/>
              </w:rPr>
              <w:br/>
            </w:r>
            <w:r w:rsidRPr="00C27059">
              <w:rPr>
                <w:sz w:val="20"/>
              </w:rPr>
              <w:lastRenderedPageBreak/>
              <w:t>R.1.4.1, R1.4.2, R1.4.3</w:t>
            </w:r>
          </w:p>
        </w:tc>
        <w:tc>
          <w:tcPr>
            <w:tcW w:w="1694" w:type="dxa"/>
            <w:shd w:val="clear" w:color="auto" w:fill="auto"/>
          </w:tcPr>
          <w:p w:rsidR="006C58E5" w:rsidRPr="00C27059" w:rsidRDefault="006C58E5" w:rsidP="00E62C35">
            <w:pPr>
              <w:pStyle w:val="gemtab11ptAbstand"/>
              <w:rPr>
                <w:sz w:val="20"/>
              </w:rPr>
            </w:pPr>
            <w:r w:rsidRPr="00C27059">
              <w:rPr>
                <w:sz w:val="20"/>
              </w:rPr>
              <w:lastRenderedPageBreak/>
              <w:t>Technik / SPE</w:t>
            </w:r>
          </w:p>
        </w:tc>
      </w:tr>
      <w:tr w:rsidR="00307A32" w:rsidRPr="000571F4" w:rsidTr="00066FE3">
        <w:tc>
          <w:tcPr>
            <w:tcW w:w="928" w:type="dxa"/>
            <w:shd w:val="clear" w:color="auto" w:fill="auto"/>
          </w:tcPr>
          <w:p w:rsidR="00307A32" w:rsidRDefault="00307A32" w:rsidP="003E1CF2">
            <w:pPr>
              <w:pStyle w:val="gemtab11ptAbstand"/>
              <w:rPr>
                <w:sz w:val="20"/>
              </w:rPr>
            </w:pPr>
            <w:r>
              <w:rPr>
                <w:sz w:val="20"/>
              </w:rPr>
              <w:lastRenderedPageBreak/>
              <w:t xml:space="preserve">3.9.0 </w:t>
            </w:r>
          </w:p>
        </w:tc>
        <w:tc>
          <w:tcPr>
            <w:tcW w:w="943" w:type="dxa"/>
            <w:shd w:val="clear" w:color="auto" w:fill="auto"/>
          </w:tcPr>
          <w:p w:rsidR="00307A32" w:rsidRDefault="00307A32" w:rsidP="003E1CF2">
            <w:pPr>
              <w:pStyle w:val="gemtab11ptAbstand"/>
              <w:rPr>
                <w:sz w:val="20"/>
              </w:rPr>
            </w:pPr>
            <w:r>
              <w:rPr>
                <w:sz w:val="20"/>
              </w:rPr>
              <w:t>08.12.16</w:t>
            </w:r>
          </w:p>
        </w:tc>
        <w:tc>
          <w:tcPr>
            <w:tcW w:w="709" w:type="dxa"/>
            <w:shd w:val="clear" w:color="auto" w:fill="auto"/>
          </w:tcPr>
          <w:p w:rsidR="00307A32" w:rsidRPr="00C27059" w:rsidRDefault="00307A32" w:rsidP="00066FE3">
            <w:pPr>
              <w:pStyle w:val="gemtab11ptAbstand"/>
              <w:rPr>
                <w:sz w:val="20"/>
              </w:rPr>
            </w:pPr>
          </w:p>
        </w:tc>
        <w:tc>
          <w:tcPr>
            <w:tcW w:w="4394" w:type="dxa"/>
            <w:shd w:val="clear" w:color="auto" w:fill="auto"/>
          </w:tcPr>
          <w:p w:rsidR="00307A32" w:rsidRPr="00822DCC" w:rsidRDefault="00307A32" w:rsidP="006C58E5">
            <w:pPr>
              <w:pStyle w:val="gemtabohne"/>
              <w:rPr>
                <w:sz w:val="20"/>
              </w:rPr>
            </w:pPr>
            <w:r>
              <w:rPr>
                <w:sz w:val="20"/>
              </w:rPr>
              <w:t>Anpassungen zum Online-Produktivbetrieb (Stufe 1)</w:t>
            </w:r>
          </w:p>
        </w:tc>
        <w:tc>
          <w:tcPr>
            <w:tcW w:w="1694" w:type="dxa"/>
            <w:shd w:val="clear" w:color="auto" w:fill="auto"/>
          </w:tcPr>
          <w:p w:rsidR="00307A32" w:rsidRPr="00822DCC" w:rsidRDefault="00307A32" w:rsidP="006C58E5">
            <w:pPr>
              <w:pStyle w:val="gemtabohne"/>
              <w:rPr>
                <w:sz w:val="20"/>
              </w:rPr>
            </w:pPr>
            <w:r>
              <w:rPr>
                <w:sz w:val="20"/>
              </w:rPr>
              <w:t>gematik</w:t>
            </w:r>
          </w:p>
        </w:tc>
      </w:tr>
      <w:tr w:rsidR="00307A32" w:rsidRPr="000571F4" w:rsidTr="00066FE3">
        <w:tc>
          <w:tcPr>
            <w:tcW w:w="928" w:type="dxa"/>
            <w:shd w:val="clear" w:color="auto" w:fill="auto"/>
          </w:tcPr>
          <w:p w:rsidR="00307A32" w:rsidRDefault="00307A32" w:rsidP="00E62C35">
            <w:pPr>
              <w:pStyle w:val="gemtab11ptAbstand"/>
              <w:rPr>
                <w:sz w:val="20"/>
              </w:rPr>
            </w:pPr>
          </w:p>
        </w:tc>
        <w:tc>
          <w:tcPr>
            <w:tcW w:w="943" w:type="dxa"/>
            <w:shd w:val="clear" w:color="auto" w:fill="auto"/>
          </w:tcPr>
          <w:p w:rsidR="00307A32" w:rsidRDefault="00307A32" w:rsidP="00066FE3">
            <w:pPr>
              <w:pStyle w:val="gemtab11ptAbstand"/>
              <w:rPr>
                <w:sz w:val="20"/>
              </w:rPr>
            </w:pPr>
          </w:p>
        </w:tc>
        <w:tc>
          <w:tcPr>
            <w:tcW w:w="709" w:type="dxa"/>
            <w:shd w:val="clear" w:color="auto" w:fill="auto"/>
          </w:tcPr>
          <w:p w:rsidR="00307A32" w:rsidRPr="00C27059" w:rsidRDefault="00307A32" w:rsidP="00066FE3">
            <w:pPr>
              <w:pStyle w:val="gemtab11ptAbstand"/>
              <w:rPr>
                <w:sz w:val="20"/>
              </w:rPr>
            </w:pPr>
          </w:p>
        </w:tc>
        <w:tc>
          <w:tcPr>
            <w:tcW w:w="4394" w:type="dxa"/>
            <w:shd w:val="clear" w:color="auto" w:fill="auto"/>
          </w:tcPr>
          <w:p w:rsidR="00307A32" w:rsidRPr="00307A32" w:rsidRDefault="00307A32" w:rsidP="006C58E5">
            <w:pPr>
              <w:pStyle w:val="gemtabohne"/>
            </w:pPr>
            <w:r w:rsidRPr="004C71FD">
              <w:rPr>
                <w:sz w:val="20"/>
              </w:rPr>
              <w:t>Aufnahme SMC-B für Organisationen der Gesellschafter</w:t>
            </w:r>
          </w:p>
        </w:tc>
        <w:tc>
          <w:tcPr>
            <w:tcW w:w="1694" w:type="dxa"/>
            <w:shd w:val="clear" w:color="auto" w:fill="auto"/>
          </w:tcPr>
          <w:p w:rsidR="00307A32" w:rsidRDefault="00307A32" w:rsidP="006C58E5">
            <w:pPr>
              <w:pStyle w:val="gemtabohne"/>
              <w:rPr>
                <w:sz w:val="20"/>
              </w:rPr>
            </w:pPr>
          </w:p>
        </w:tc>
      </w:tr>
      <w:tr w:rsidR="00307A32" w:rsidRPr="000571F4" w:rsidTr="00066FE3">
        <w:tc>
          <w:tcPr>
            <w:tcW w:w="928" w:type="dxa"/>
            <w:shd w:val="clear" w:color="auto" w:fill="auto"/>
          </w:tcPr>
          <w:p w:rsidR="00307A32" w:rsidRDefault="00307A32" w:rsidP="00E62C35">
            <w:pPr>
              <w:pStyle w:val="gemtab11ptAbstand"/>
              <w:rPr>
                <w:sz w:val="20"/>
              </w:rPr>
            </w:pPr>
            <w:r>
              <w:rPr>
                <w:sz w:val="20"/>
              </w:rPr>
              <w:t>3.10.0</w:t>
            </w:r>
          </w:p>
        </w:tc>
        <w:tc>
          <w:tcPr>
            <w:tcW w:w="943" w:type="dxa"/>
            <w:shd w:val="clear" w:color="auto" w:fill="auto"/>
          </w:tcPr>
          <w:p w:rsidR="00307A32" w:rsidRDefault="00307A32" w:rsidP="00066FE3">
            <w:pPr>
              <w:pStyle w:val="gemtab11ptAbstand"/>
              <w:rPr>
                <w:sz w:val="20"/>
              </w:rPr>
            </w:pPr>
            <w:r>
              <w:rPr>
                <w:sz w:val="20"/>
              </w:rPr>
              <w:t>28.10.16</w:t>
            </w:r>
          </w:p>
        </w:tc>
        <w:tc>
          <w:tcPr>
            <w:tcW w:w="709" w:type="dxa"/>
            <w:shd w:val="clear" w:color="auto" w:fill="auto"/>
          </w:tcPr>
          <w:p w:rsidR="00307A32" w:rsidRPr="00C27059" w:rsidRDefault="00307A32" w:rsidP="00066FE3">
            <w:pPr>
              <w:pStyle w:val="gemtab11ptAbstand"/>
              <w:rPr>
                <w:sz w:val="20"/>
              </w:rPr>
            </w:pPr>
          </w:p>
        </w:tc>
        <w:tc>
          <w:tcPr>
            <w:tcW w:w="4394" w:type="dxa"/>
            <w:shd w:val="clear" w:color="auto" w:fill="auto"/>
          </w:tcPr>
          <w:p w:rsidR="00307A32" w:rsidRDefault="00307A32" w:rsidP="003E1CF2">
            <w:pPr>
              <w:pStyle w:val="gemtabohne"/>
              <w:rPr>
                <w:sz w:val="20"/>
              </w:rPr>
            </w:pPr>
            <w:r>
              <w:rPr>
                <w:sz w:val="20"/>
              </w:rPr>
              <w:t>freigegeben</w:t>
            </w:r>
          </w:p>
        </w:tc>
        <w:tc>
          <w:tcPr>
            <w:tcW w:w="1694" w:type="dxa"/>
            <w:shd w:val="clear" w:color="auto" w:fill="auto"/>
          </w:tcPr>
          <w:p w:rsidR="00307A32" w:rsidRDefault="00307A32" w:rsidP="003E1CF2">
            <w:pPr>
              <w:pStyle w:val="gemtabohne"/>
              <w:rPr>
                <w:sz w:val="20"/>
              </w:rPr>
            </w:pPr>
            <w:r>
              <w:rPr>
                <w:sz w:val="20"/>
              </w:rPr>
              <w:t>gematik</w:t>
            </w:r>
          </w:p>
        </w:tc>
      </w:tr>
      <w:tr w:rsidR="009E0227" w:rsidRPr="000571F4" w:rsidTr="00066FE3">
        <w:tc>
          <w:tcPr>
            <w:tcW w:w="928" w:type="dxa"/>
            <w:shd w:val="clear" w:color="auto" w:fill="auto"/>
          </w:tcPr>
          <w:p w:rsidR="009E0227" w:rsidRDefault="009E0227" w:rsidP="00E62C35">
            <w:pPr>
              <w:pStyle w:val="gemtab11ptAbstand"/>
              <w:rPr>
                <w:sz w:val="20"/>
              </w:rPr>
            </w:pPr>
          </w:p>
        </w:tc>
        <w:tc>
          <w:tcPr>
            <w:tcW w:w="943" w:type="dxa"/>
            <w:shd w:val="clear" w:color="auto" w:fill="auto"/>
          </w:tcPr>
          <w:p w:rsidR="009E0227" w:rsidRDefault="009E0227" w:rsidP="00066FE3">
            <w:pPr>
              <w:pStyle w:val="gemtab11ptAbstand"/>
              <w:rPr>
                <w:sz w:val="20"/>
              </w:rPr>
            </w:pPr>
          </w:p>
        </w:tc>
        <w:tc>
          <w:tcPr>
            <w:tcW w:w="709" w:type="dxa"/>
            <w:shd w:val="clear" w:color="auto" w:fill="auto"/>
          </w:tcPr>
          <w:p w:rsidR="009E0227" w:rsidRPr="00C27059" w:rsidRDefault="009E0227" w:rsidP="00066FE3">
            <w:pPr>
              <w:pStyle w:val="gemtab11ptAbstand"/>
              <w:rPr>
                <w:sz w:val="20"/>
              </w:rPr>
            </w:pPr>
          </w:p>
        </w:tc>
        <w:tc>
          <w:tcPr>
            <w:tcW w:w="4394" w:type="dxa"/>
            <w:shd w:val="clear" w:color="auto" w:fill="auto"/>
          </w:tcPr>
          <w:p w:rsidR="009E0227" w:rsidRDefault="009E0227" w:rsidP="003E1CF2">
            <w:pPr>
              <w:pStyle w:val="gemtabohne"/>
              <w:rPr>
                <w:sz w:val="20"/>
              </w:rPr>
            </w:pPr>
            <w:r>
              <w:rPr>
                <w:sz w:val="20"/>
              </w:rPr>
              <w:t>Anpassungen auf Grundlage von P 15.1</w:t>
            </w:r>
          </w:p>
        </w:tc>
        <w:tc>
          <w:tcPr>
            <w:tcW w:w="1694" w:type="dxa"/>
            <w:shd w:val="clear" w:color="auto" w:fill="auto"/>
          </w:tcPr>
          <w:p w:rsidR="009E0227" w:rsidRDefault="009E0227" w:rsidP="003E1CF2">
            <w:pPr>
              <w:pStyle w:val="gemtabohne"/>
              <w:rPr>
                <w:sz w:val="20"/>
              </w:rPr>
            </w:pPr>
          </w:p>
        </w:tc>
      </w:tr>
      <w:tr w:rsidR="00307A32" w:rsidRPr="000571F4" w:rsidTr="00066FE3">
        <w:tc>
          <w:tcPr>
            <w:tcW w:w="928" w:type="dxa"/>
            <w:shd w:val="clear" w:color="auto" w:fill="auto"/>
          </w:tcPr>
          <w:p w:rsidR="00307A32" w:rsidRDefault="009E0227" w:rsidP="00E62C35">
            <w:pPr>
              <w:pStyle w:val="gemtab11ptAbstand"/>
              <w:rPr>
                <w:sz w:val="20"/>
              </w:rPr>
            </w:pPr>
            <w:r>
              <w:rPr>
                <w:sz w:val="20"/>
              </w:rPr>
              <w:t>3.11.0</w:t>
            </w:r>
          </w:p>
        </w:tc>
        <w:tc>
          <w:tcPr>
            <w:tcW w:w="943" w:type="dxa"/>
            <w:shd w:val="clear" w:color="auto" w:fill="auto"/>
          </w:tcPr>
          <w:p w:rsidR="00307A32" w:rsidRDefault="009E0227" w:rsidP="00066FE3">
            <w:pPr>
              <w:pStyle w:val="gemtab11ptAbstand"/>
              <w:rPr>
                <w:sz w:val="20"/>
              </w:rPr>
            </w:pPr>
            <w:r>
              <w:rPr>
                <w:sz w:val="20"/>
              </w:rPr>
              <w:t>18.12.17</w:t>
            </w:r>
          </w:p>
        </w:tc>
        <w:tc>
          <w:tcPr>
            <w:tcW w:w="709" w:type="dxa"/>
            <w:shd w:val="clear" w:color="auto" w:fill="auto"/>
          </w:tcPr>
          <w:p w:rsidR="00307A32" w:rsidRPr="00C27059" w:rsidRDefault="00307A32" w:rsidP="00066FE3">
            <w:pPr>
              <w:pStyle w:val="gemtab11ptAbstand"/>
              <w:rPr>
                <w:sz w:val="20"/>
              </w:rPr>
            </w:pPr>
          </w:p>
        </w:tc>
        <w:tc>
          <w:tcPr>
            <w:tcW w:w="4394" w:type="dxa"/>
            <w:shd w:val="clear" w:color="auto" w:fill="auto"/>
          </w:tcPr>
          <w:p w:rsidR="00307A32" w:rsidRDefault="009E0227" w:rsidP="006C58E5">
            <w:pPr>
              <w:pStyle w:val="gemtabohne"/>
              <w:rPr>
                <w:sz w:val="20"/>
              </w:rPr>
            </w:pPr>
            <w:r>
              <w:rPr>
                <w:sz w:val="20"/>
              </w:rPr>
              <w:t>freigegeben</w:t>
            </w:r>
          </w:p>
        </w:tc>
        <w:tc>
          <w:tcPr>
            <w:tcW w:w="1694" w:type="dxa"/>
            <w:shd w:val="clear" w:color="auto" w:fill="auto"/>
          </w:tcPr>
          <w:p w:rsidR="00307A32" w:rsidRDefault="009E0227" w:rsidP="006C58E5">
            <w:pPr>
              <w:pStyle w:val="gemtabohne"/>
              <w:rPr>
                <w:sz w:val="20"/>
              </w:rPr>
            </w:pPr>
            <w:r>
              <w:rPr>
                <w:sz w:val="20"/>
              </w:rPr>
              <w:t>gematik</w:t>
            </w:r>
          </w:p>
        </w:tc>
      </w:tr>
    </w:tbl>
    <w:p w:rsidR="0032508F" w:rsidRPr="000571F4" w:rsidRDefault="0032508F" w:rsidP="00DC3E8D">
      <w:pPr>
        <w:pStyle w:val="gemStandard"/>
      </w:pPr>
    </w:p>
    <w:p w:rsidR="003B76A3" w:rsidRPr="000571F4" w:rsidRDefault="003B76A3" w:rsidP="00A44FE2">
      <w:pPr>
        <w:pStyle w:val="FormatvorlageFormatvorlagegemnonum1FettNach0Pt"/>
        <w:rPr>
          <w:rStyle w:val="ANNEXZchn"/>
          <w:lang w:val="de-DE"/>
        </w:rPr>
      </w:pPr>
      <w:bookmarkStart w:id="12" w:name="_Toc502658415"/>
      <w:r w:rsidRPr="000571F4">
        <w:lastRenderedPageBreak/>
        <w:t>Inhaltsverzeichnis</w:t>
      </w:r>
      <w:bookmarkEnd w:id="12"/>
    </w:p>
    <w:p w:rsidR="00AE4B6A" w:rsidRDefault="003B76A3">
      <w:pPr>
        <w:pStyle w:val="Verzeichnis2"/>
        <w:tabs>
          <w:tab w:val="right" w:leader="dot" w:pos="8726"/>
        </w:tabs>
        <w:rPr>
          <w:rFonts w:asciiTheme="minorHAnsi" w:eastAsiaTheme="minorEastAsia" w:hAnsiTheme="minorHAnsi" w:cstheme="minorBidi"/>
          <w:b w:val="0"/>
          <w:iCs w:val="0"/>
          <w:noProof/>
          <w:szCs w:val="22"/>
        </w:rPr>
      </w:pPr>
      <w:r w:rsidRPr="000571F4">
        <w:fldChar w:fldCharType="begin"/>
      </w:r>
      <w:r w:rsidRPr="00AB7DFC">
        <w:instrText xml:space="preserve"> TOC \o "1-5" \h \z \u </w:instrText>
      </w:r>
      <w:r w:rsidRPr="000571F4">
        <w:fldChar w:fldCharType="separate"/>
      </w:r>
      <w:hyperlink w:anchor="_Toc502658413" w:history="1">
        <w:r w:rsidR="00AE4B6A" w:rsidRPr="00B01738">
          <w:rPr>
            <w:rStyle w:val="Hyperlink"/>
            <w:noProof/>
          </w:rPr>
          <w:t>Änderungen zur Vorversion</w:t>
        </w:r>
        <w:r w:rsidR="00AE4B6A">
          <w:rPr>
            <w:noProof/>
            <w:webHidden/>
          </w:rPr>
          <w:tab/>
        </w:r>
        <w:r w:rsidR="00AE4B6A">
          <w:rPr>
            <w:noProof/>
            <w:webHidden/>
          </w:rPr>
          <w:fldChar w:fldCharType="begin"/>
        </w:r>
        <w:r w:rsidR="00AE4B6A">
          <w:rPr>
            <w:noProof/>
            <w:webHidden/>
          </w:rPr>
          <w:instrText xml:space="preserve"> PAGEREF _Toc502658413 \h </w:instrText>
        </w:r>
        <w:r w:rsidR="00AE4B6A">
          <w:rPr>
            <w:noProof/>
            <w:webHidden/>
          </w:rPr>
        </w:r>
        <w:r w:rsidR="00AE4B6A">
          <w:rPr>
            <w:noProof/>
            <w:webHidden/>
          </w:rPr>
          <w:fldChar w:fldCharType="separate"/>
        </w:r>
        <w:r w:rsidR="00AE4B6A">
          <w:rPr>
            <w:noProof/>
            <w:webHidden/>
          </w:rPr>
          <w:t>2</w:t>
        </w:r>
        <w:r w:rsidR="00AE4B6A">
          <w:rPr>
            <w:noProof/>
            <w:webHidden/>
          </w:rPr>
          <w:fldChar w:fldCharType="end"/>
        </w:r>
      </w:hyperlink>
    </w:p>
    <w:p w:rsidR="00AE4B6A" w:rsidRDefault="007B2A84">
      <w:pPr>
        <w:pStyle w:val="Verzeichnis2"/>
        <w:tabs>
          <w:tab w:val="right" w:leader="dot" w:pos="8726"/>
        </w:tabs>
        <w:rPr>
          <w:rFonts w:asciiTheme="minorHAnsi" w:eastAsiaTheme="minorEastAsia" w:hAnsiTheme="minorHAnsi" w:cstheme="minorBidi"/>
          <w:b w:val="0"/>
          <w:iCs w:val="0"/>
          <w:noProof/>
          <w:szCs w:val="22"/>
        </w:rPr>
      </w:pPr>
      <w:hyperlink w:anchor="_Toc502658414" w:history="1">
        <w:r w:rsidR="00AE4B6A" w:rsidRPr="00B01738">
          <w:rPr>
            <w:rStyle w:val="Hyperlink"/>
            <w:noProof/>
          </w:rPr>
          <w:t>Dokumentenhistorie</w:t>
        </w:r>
        <w:r w:rsidR="00AE4B6A">
          <w:rPr>
            <w:noProof/>
            <w:webHidden/>
          </w:rPr>
          <w:tab/>
        </w:r>
        <w:r w:rsidR="00AE4B6A">
          <w:rPr>
            <w:noProof/>
            <w:webHidden/>
          </w:rPr>
          <w:fldChar w:fldCharType="begin"/>
        </w:r>
        <w:r w:rsidR="00AE4B6A">
          <w:rPr>
            <w:noProof/>
            <w:webHidden/>
          </w:rPr>
          <w:instrText xml:space="preserve"> PAGEREF _Toc502658414 \h </w:instrText>
        </w:r>
        <w:r w:rsidR="00AE4B6A">
          <w:rPr>
            <w:noProof/>
            <w:webHidden/>
          </w:rPr>
        </w:r>
        <w:r w:rsidR="00AE4B6A">
          <w:rPr>
            <w:noProof/>
            <w:webHidden/>
          </w:rPr>
          <w:fldChar w:fldCharType="separate"/>
        </w:r>
        <w:r w:rsidR="00AE4B6A">
          <w:rPr>
            <w:noProof/>
            <w:webHidden/>
          </w:rPr>
          <w:t>2</w:t>
        </w:r>
        <w:r w:rsidR="00AE4B6A">
          <w:rPr>
            <w:noProof/>
            <w:webHidden/>
          </w:rPr>
          <w:fldChar w:fldCharType="end"/>
        </w:r>
      </w:hyperlink>
    </w:p>
    <w:p w:rsidR="00AE4B6A" w:rsidRDefault="007B2A84">
      <w:pPr>
        <w:pStyle w:val="Verzeichnis1"/>
        <w:tabs>
          <w:tab w:val="right" w:leader="dot" w:pos="8726"/>
        </w:tabs>
        <w:rPr>
          <w:rFonts w:asciiTheme="minorHAnsi" w:eastAsiaTheme="minorEastAsia" w:hAnsiTheme="minorHAnsi" w:cstheme="minorBidi"/>
          <w:b w:val="0"/>
          <w:bCs w:val="0"/>
          <w:noProof/>
          <w:sz w:val="22"/>
          <w:szCs w:val="22"/>
        </w:rPr>
      </w:pPr>
      <w:hyperlink w:anchor="_Toc502658415" w:history="1">
        <w:r w:rsidR="00AE4B6A" w:rsidRPr="00B01738">
          <w:rPr>
            <w:rStyle w:val="Hyperlink"/>
            <w:noProof/>
          </w:rPr>
          <w:t>Inhaltsverzeichnis</w:t>
        </w:r>
        <w:r w:rsidR="00AE4B6A">
          <w:rPr>
            <w:noProof/>
            <w:webHidden/>
          </w:rPr>
          <w:tab/>
        </w:r>
        <w:r w:rsidR="00AE4B6A">
          <w:rPr>
            <w:noProof/>
            <w:webHidden/>
          </w:rPr>
          <w:fldChar w:fldCharType="begin"/>
        </w:r>
        <w:r w:rsidR="00AE4B6A">
          <w:rPr>
            <w:noProof/>
            <w:webHidden/>
          </w:rPr>
          <w:instrText xml:space="preserve"> PAGEREF _Toc502658415 \h </w:instrText>
        </w:r>
        <w:r w:rsidR="00AE4B6A">
          <w:rPr>
            <w:noProof/>
            <w:webHidden/>
          </w:rPr>
        </w:r>
        <w:r w:rsidR="00AE4B6A">
          <w:rPr>
            <w:noProof/>
            <w:webHidden/>
          </w:rPr>
          <w:fldChar w:fldCharType="separate"/>
        </w:r>
        <w:r w:rsidR="00AE4B6A">
          <w:rPr>
            <w:noProof/>
            <w:webHidden/>
          </w:rPr>
          <w:t>4</w:t>
        </w:r>
        <w:r w:rsidR="00AE4B6A">
          <w:rPr>
            <w:noProof/>
            <w:webHidden/>
          </w:rPr>
          <w:fldChar w:fldCharType="end"/>
        </w:r>
      </w:hyperlink>
    </w:p>
    <w:p w:rsidR="00AE4B6A" w:rsidRDefault="007B2A8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658416" w:history="1">
        <w:r w:rsidR="00AE4B6A" w:rsidRPr="00B01738">
          <w:rPr>
            <w:rStyle w:val="Hyperlink"/>
            <w:noProof/>
          </w:rPr>
          <w:t>1</w:t>
        </w:r>
        <w:r w:rsidR="00AE4B6A">
          <w:rPr>
            <w:rFonts w:asciiTheme="minorHAnsi" w:eastAsiaTheme="minorEastAsia" w:hAnsiTheme="minorHAnsi" w:cstheme="minorBidi"/>
            <w:b w:val="0"/>
            <w:bCs w:val="0"/>
            <w:noProof/>
            <w:sz w:val="22"/>
            <w:szCs w:val="22"/>
          </w:rPr>
          <w:tab/>
        </w:r>
        <w:r w:rsidR="00AE4B6A" w:rsidRPr="00B01738">
          <w:rPr>
            <w:rStyle w:val="Hyperlink"/>
            <w:noProof/>
          </w:rPr>
          <w:t>Einordnung des Dokuments</w:t>
        </w:r>
        <w:r w:rsidR="00AE4B6A">
          <w:rPr>
            <w:noProof/>
            <w:webHidden/>
          </w:rPr>
          <w:tab/>
        </w:r>
        <w:r w:rsidR="00AE4B6A">
          <w:rPr>
            <w:noProof/>
            <w:webHidden/>
          </w:rPr>
          <w:fldChar w:fldCharType="begin"/>
        </w:r>
        <w:r w:rsidR="00AE4B6A">
          <w:rPr>
            <w:noProof/>
            <w:webHidden/>
          </w:rPr>
          <w:instrText xml:space="preserve"> PAGEREF _Toc502658416 \h </w:instrText>
        </w:r>
        <w:r w:rsidR="00AE4B6A">
          <w:rPr>
            <w:noProof/>
            <w:webHidden/>
          </w:rPr>
        </w:r>
        <w:r w:rsidR="00AE4B6A">
          <w:rPr>
            <w:noProof/>
            <w:webHidden/>
          </w:rPr>
          <w:fldChar w:fldCharType="separate"/>
        </w:r>
        <w:r w:rsidR="00AE4B6A">
          <w:rPr>
            <w:noProof/>
            <w:webHidden/>
          </w:rPr>
          <w:t>6</w:t>
        </w:r>
        <w:r w:rsidR="00AE4B6A">
          <w:rPr>
            <w:noProof/>
            <w:webHidden/>
          </w:rPr>
          <w:fldChar w:fldCharType="end"/>
        </w:r>
      </w:hyperlink>
    </w:p>
    <w:p w:rsidR="00AE4B6A" w:rsidRDefault="007B2A8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417" w:history="1">
        <w:r w:rsidR="00AE4B6A" w:rsidRPr="00B01738">
          <w:rPr>
            <w:rStyle w:val="Hyperlink"/>
            <w:noProof/>
          </w:rPr>
          <w:t>1.1</w:t>
        </w:r>
        <w:r w:rsidR="00AE4B6A">
          <w:rPr>
            <w:rFonts w:asciiTheme="minorHAnsi" w:eastAsiaTheme="minorEastAsia" w:hAnsiTheme="minorHAnsi" w:cstheme="minorBidi"/>
            <w:b w:val="0"/>
            <w:iCs w:val="0"/>
            <w:noProof/>
            <w:szCs w:val="22"/>
          </w:rPr>
          <w:tab/>
        </w:r>
        <w:r w:rsidR="00AE4B6A" w:rsidRPr="00B01738">
          <w:rPr>
            <w:rStyle w:val="Hyperlink"/>
            <w:noProof/>
          </w:rPr>
          <w:t>Zielsetzung</w:t>
        </w:r>
        <w:r w:rsidR="00AE4B6A">
          <w:rPr>
            <w:noProof/>
            <w:webHidden/>
          </w:rPr>
          <w:tab/>
        </w:r>
        <w:r w:rsidR="00AE4B6A">
          <w:rPr>
            <w:noProof/>
            <w:webHidden/>
          </w:rPr>
          <w:fldChar w:fldCharType="begin"/>
        </w:r>
        <w:r w:rsidR="00AE4B6A">
          <w:rPr>
            <w:noProof/>
            <w:webHidden/>
          </w:rPr>
          <w:instrText xml:space="preserve"> PAGEREF _Toc502658417 \h </w:instrText>
        </w:r>
        <w:r w:rsidR="00AE4B6A">
          <w:rPr>
            <w:noProof/>
            <w:webHidden/>
          </w:rPr>
        </w:r>
        <w:r w:rsidR="00AE4B6A">
          <w:rPr>
            <w:noProof/>
            <w:webHidden/>
          </w:rPr>
          <w:fldChar w:fldCharType="separate"/>
        </w:r>
        <w:r w:rsidR="00AE4B6A">
          <w:rPr>
            <w:noProof/>
            <w:webHidden/>
          </w:rPr>
          <w:t>6</w:t>
        </w:r>
        <w:r w:rsidR="00AE4B6A">
          <w:rPr>
            <w:noProof/>
            <w:webHidden/>
          </w:rPr>
          <w:fldChar w:fldCharType="end"/>
        </w:r>
      </w:hyperlink>
    </w:p>
    <w:p w:rsidR="00AE4B6A" w:rsidRDefault="007B2A8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418" w:history="1">
        <w:r w:rsidR="00AE4B6A" w:rsidRPr="00B01738">
          <w:rPr>
            <w:rStyle w:val="Hyperlink"/>
            <w:noProof/>
          </w:rPr>
          <w:t>1.2</w:t>
        </w:r>
        <w:r w:rsidR="00AE4B6A">
          <w:rPr>
            <w:rFonts w:asciiTheme="minorHAnsi" w:eastAsiaTheme="minorEastAsia" w:hAnsiTheme="minorHAnsi" w:cstheme="minorBidi"/>
            <w:b w:val="0"/>
            <w:iCs w:val="0"/>
            <w:noProof/>
            <w:szCs w:val="22"/>
          </w:rPr>
          <w:tab/>
        </w:r>
        <w:r w:rsidR="00AE4B6A" w:rsidRPr="00B01738">
          <w:rPr>
            <w:rStyle w:val="Hyperlink"/>
            <w:noProof/>
          </w:rPr>
          <w:t>Zielgruppe</w:t>
        </w:r>
        <w:r w:rsidR="00AE4B6A">
          <w:rPr>
            <w:noProof/>
            <w:webHidden/>
          </w:rPr>
          <w:tab/>
        </w:r>
        <w:r w:rsidR="00AE4B6A">
          <w:rPr>
            <w:noProof/>
            <w:webHidden/>
          </w:rPr>
          <w:fldChar w:fldCharType="begin"/>
        </w:r>
        <w:r w:rsidR="00AE4B6A">
          <w:rPr>
            <w:noProof/>
            <w:webHidden/>
          </w:rPr>
          <w:instrText xml:space="preserve"> PAGEREF _Toc502658418 \h </w:instrText>
        </w:r>
        <w:r w:rsidR="00AE4B6A">
          <w:rPr>
            <w:noProof/>
            <w:webHidden/>
          </w:rPr>
        </w:r>
        <w:r w:rsidR="00AE4B6A">
          <w:rPr>
            <w:noProof/>
            <w:webHidden/>
          </w:rPr>
          <w:fldChar w:fldCharType="separate"/>
        </w:r>
        <w:r w:rsidR="00AE4B6A">
          <w:rPr>
            <w:noProof/>
            <w:webHidden/>
          </w:rPr>
          <w:t>6</w:t>
        </w:r>
        <w:r w:rsidR="00AE4B6A">
          <w:rPr>
            <w:noProof/>
            <w:webHidden/>
          </w:rPr>
          <w:fldChar w:fldCharType="end"/>
        </w:r>
      </w:hyperlink>
    </w:p>
    <w:p w:rsidR="00AE4B6A" w:rsidRDefault="007B2A8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419" w:history="1">
        <w:r w:rsidR="00AE4B6A" w:rsidRPr="00B01738">
          <w:rPr>
            <w:rStyle w:val="Hyperlink"/>
            <w:noProof/>
          </w:rPr>
          <w:t>1.3</w:t>
        </w:r>
        <w:r w:rsidR="00AE4B6A">
          <w:rPr>
            <w:rFonts w:asciiTheme="minorHAnsi" w:eastAsiaTheme="minorEastAsia" w:hAnsiTheme="minorHAnsi" w:cstheme="minorBidi"/>
            <w:b w:val="0"/>
            <w:iCs w:val="0"/>
            <w:noProof/>
            <w:szCs w:val="22"/>
          </w:rPr>
          <w:tab/>
        </w:r>
        <w:r w:rsidR="00AE4B6A" w:rsidRPr="00B01738">
          <w:rPr>
            <w:rStyle w:val="Hyperlink"/>
            <w:noProof/>
          </w:rPr>
          <w:t>Geltungsbereich</w:t>
        </w:r>
        <w:r w:rsidR="00AE4B6A">
          <w:rPr>
            <w:noProof/>
            <w:webHidden/>
          </w:rPr>
          <w:tab/>
        </w:r>
        <w:r w:rsidR="00AE4B6A">
          <w:rPr>
            <w:noProof/>
            <w:webHidden/>
          </w:rPr>
          <w:fldChar w:fldCharType="begin"/>
        </w:r>
        <w:r w:rsidR="00AE4B6A">
          <w:rPr>
            <w:noProof/>
            <w:webHidden/>
          </w:rPr>
          <w:instrText xml:space="preserve"> PAGEREF _Toc502658419 \h </w:instrText>
        </w:r>
        <w:r w:rsidR="00AE4B6A">
          <w:rPr>
            <w:noProof/>
            <w:webHidden/>
          </w:rPr>
        </w:r>
        <w:r w:rsidR="00AE4B6A">
          <w:rPr>
            <w:noProof/>
            <w:webHidden/>
          </w:rPr>
          <w:fldChar w:fldCharType="separate"/>
        </w:r>
        <w:r w:rsidR="00AE4B6A">
          <w:rPr>
            <w:noProof/>
            <w:webHidden/>
          </w:rPr>
          <w:t>7</w:t>
        </w:r>
        <w:r w:rsidR="00AE4B6A">
          <w:rPr>
            <w:noProof/>
            <w:webHidden/>
          </w:rPr>
          <w:fldChar w:fldCharType="end"/>
        </w:r>
      </w:hyperlink>
    </w:p>
    <w:p w:rsidR="00AE4B6A" w:rsidRDefault="007B2A8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420" w:history="1">
        <w:r w:rsidR="00AE4B6A" w:rsidRPr="00B01738">
          <w:rPr>
            <w:rStyle w:val="Hyperlink"/>
            <w:noProof/>
          </w:rPr>
          <w:t>1.4</w:t>
        </w:r>
        <w:r w:rsidR="00AE4B6A">
          <w:rPr>
            <w:rFonts w:asciiTheme="minorHAnsi" w:eastAsiaTheme="minorEastAsia" w:hAnsiTheme="minorHAnsi" w:cstheme="minorBidi"/>
            <w:b w:val="0"/>
            <w:iCs w:val="0"/>
            <w:noProof/>
            <w:szCs w:val="22"/>
          </w:rPr>
          <w:tab/>
        </w:r>
        <w:r w:rsidR="00AE4B6A" w:rsidRPr="00B01738">
          <w:rPr>
            <w:rStyle w:val="Hyperlink"/>
            <w:noProof/>
          </w:rPr>
          <w:t>Abgrenzung des Dokuments</w:t>
        </w:r>
        <w:r w:rsidR="00AE4B6A">
          <w:rPr>
            <w:noProof/>
            <w:webHidden/>
          </w:rPr>
          <w:tab/>
        </w:r>
        <w:r w:rsidR="00AE4B6A">
          <w:rPr>
            <w:noProof/>
            <w:webHidden/>
          </w:rPr>
          <w:fldChar w:fldCharType="begin"/>
        </w:r>
        <w:r w:rsidR="00AE4B6A">
          <w:rPr>
            <w:noProof/>
            <w:webHidden/>
          </w:rPr>
          <w:instrText xml:space="preserve"> PAGEREF _Toc502658420 \h </w:instrText>
        </w:r>
        <w:r w:rsidR="00AE4B6A">
          <w:rPr>
            <w:noProof/>
            <w:webHidden/>
          </w:rPr>
        </w:r>
        <w:r w:rsidR="00AE4B6A">
          <w:rPr>
            <w:noProof/>
            <w:webHidden/>
          </w:rPr>
          <w:fldChar w:fldCharType="separate"/>
        </w:r>
        <w:r w:rsidR="00AE4B6A">
          <w:rPr>
            <w:noProof/>
            <w:webHidden/>
          </w:rPr>
          <w:t>7</w:t>
        </w:r>
        <w:r w:rsidR="00AE4B6A">
          <w:rPr>
            <w:noProof/>
            <w:webHidden/>
          </w:rPr>
          <w:fldChar w:fldCharType="end"/>
        </w:r>
      </w:hyperlink>
    </w:p>
    <w:p w:rsidR="00AE4B6A" w:rsidRDefault="007B2A8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421" w:history="1">
        <w:r w:rsidR="00AE4B6A" w:rsidRPr="00B01738">
          <w:rPr>
            <w:rStyle w:val="Hyperlink"/>
            <w:noProof/>
          </w:rPr>
          <w:t>1.5</w:t>
        </w:r>
        <w:r w:rsidR="00AE4B6A">
          <w:rPr>
            <w:rFonts w:asciiTheme="minorHAnsi" w:eastAsiaTheme="minorEastAsia" w:hAnsiTheme="minorHAnsi" w:cstheme="minorBidi"/>
            <w:b w:val="0"/>
            <w:iCs w:val="0"/>
            <w:noProof/>
            <w:szCs w:val="22"/>
          </w:rPr>
          <w:tab/>
        </w:r>
        <w:r w:rsidR="00AE4B6A" w:rsidRPr="00B01738">
          <w:rPr>
            <w:rStyle w:val="Hyperlink"/>
            <w:noProof/>
          </w:rPr>
          <w:t>Methodik</w:t>
        </w:r>
        <w:r w:rsidR="00AE4B6A">
          <w:rPr>
            <w:noProof/>
            <w:webHidden/>
          </w:rPr>
          <w:tab/>
        </w:r>
        <w:r w:rsidR="00AE4B6A">
          <w:rPr>
            <w:noProof/>
            <w:webHidden/>
          </w:rPr>
          <w:fldChar w:fldCharType="begin"/>
        </w:r>
        <w:r w:rsidR="00AE4B6A">
          <w:rPr>
            <w:noProof/>
            <w:webHidden/>
          </w:rPr>
          <w:instrText xml:space="preserve"> PAGEREF _Toc502658421 \h </w:instrText>
        </w:r>
        <w:r w:rsidR="00AE4B6A">
          <w:rPr>
            <w:noProof/>
            <w:webHidden/>
          </w:rPr>
        </w:r>
        <w:r w:rsidR="00AE4B6A">
          <w:rPr>
            <w:noProof/>
            <w:webHidden/>
          </w:rPr>
          <w:fldChar w:fldCharType="separate"/>
        </w:r>
        <w:r w:rsidR="00AE4B6A">
          <w:rPr>
            <w:noProof/>
            <w:webHidden/>
          </w:rPr>
          <w:t>7</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22" w:history="1">
        <w:r w:rsidR="00AE4B6A" w:rsidRPr="00B01738">
          <w:rPr>
            <w:rStyle w:val="Hyperlink"/>
            <w:noProof/>
          </w:rPr>
          <w:t>1.5.1</w:t>
        </w:r>
        <w:r w:rsidR="00AE4B6A">
          <w:rPr>
            <w:rFonts w:asciiTheme="minorHAnsi" w:eastAsiaTheme="minorEastAsia" w:hAnsiTheme="minorHAnsi" w:cstheme="minorBidi"/>
            <w:noProof/>
            <w:szCs w:val="22"/>
          </w:rPr>
          <w:tab/>
        </w:r>
        <w:r w:rsidR="00AE4B6A" w:rsidRPr="00B01738">
          <w:rPr>
            <w:rStyle w:val="Hyperlink"/>
            <w:noProof/>
          </w:rPr>
          <w:t>Nomenklatur</w:t>
        </w:r>
        <w:r w:rsidR="00AE4B6A">
          <w:rPr>
            <w:noProof/>
            <w:webHidden/>
          </w:rPr>
          <w:tab/>
        </w:r>
        <w:r w:rsidR="00AE4B6A">
          <w:rPr>
            <w:noProof/>
            <w:webHidden/>
          </w:rPr>
          <w:fldChar w:fldCharType="begin"/>
        </w:r>
        <w:r w:rsidR="00AE4B6A">
          <w:rPr>
            <w:noProof/>
            <w:webHidden/>
          </w:rPr>
          <w:instrText xml:space="preserve"> PAGEREF _Toc502658422 \h </w:instrText>
        </w:r>
        <w:r w:rsidR="00AE4B6A">
          <w:rPr>
            <w:noProof/>
            <w:webHidden/>
          </w:rPr>
        </w:r>
        <w:r w:rsidR="00AE4B6A">
          <w:rPr>
            <w:noProof/>
            <w:webHidden/>
          </w:rPr>
          <w:fldChar w:fldCharType="separate"/>
        </w:r>
        <w:r w:rsidR="00AE4B6A">
          <w:rPr>
            <w:noProof/>
            <w:webHidden/>
          </w:rPr>
          <w:t>7</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23" w:history="1">
        <w:r w:rsidR="00AE4B6A" w:rsidRPr="00B01738">
          <w:rPr>
            <w:rStyle w:val="Hyperlink"/>
            <w:noProof/>
          </w:rPr>
          <w:t>1.5.2</w:t>
        </w:r>
        <w:r w:rsidR="00AE4B6A">
          <w:rPr>
            <w:rFonts w:asciiTheme="minorHAnsi" w:eastAsiaTheme="minorEastAsia" w:hAnsiTheme="minorHAnsi" w:cstheme="minorBidi"/>
            <w:noProof/>
            <w:szCs w:val="22"/>
          </w:rPr>
          <w:tab/>
        </w:r>
        <w:r w:rsidR="00AE4B6A" w:rsidRPr="00B01738">
          <w:rPr>
            <w:rStyle w:val="Hyperlink"/>
            <w:noProof/>
          </w:rPr>
          <w:t>Verwendung von Schüsselworten</w:t>
        </w:r>
        <w:r w:rsidR="00AE4B6A">
          <w:rPr>
            <w:noProof/>
            <w:webHidden/>
          </w:rPr>
          <w:tab/>
        </w:r>
        <w:r w:rsidR="00AE4B6A">
          <w:rPr>
            <w:noProof/>
            <w:webHidden/>
          </w:rPr>
          <w:fldChar w:fldCharType="begin"/>
        </w:r>
        <w:r w:rsidR="00AE4B6A">
          <w:rPr>
            <w:noProof/>
            <w:webHidden/>
          </w:rPr>
          <w:instrText xml:space="preserve"> PAGEREF _Toc502658423 \h </w:instrText>
        </w:r>
        <w:r w:rsidR="00AE4B6A">
          <w:rPr>
            <w:noProof/>
            <w:webHidden/>
          </w:rPr>
        </w:r>
        <w:r w:rsidR="00AE4B6A">
          <w:rPr>
            <w:noProof/>
            <w:webHidden/>
          </w:rPr>
          <w:fldChar w:fldCharType="separate"/>
        </w:r>
        <w:r w:rsidR="00AE4B6A">
          <w:rPr>
            <w:noProof/>
            <w:webHidden/>
          </w:rPr>
          <w:t>9</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24" w:history="1">
        <w:r w:rsidR="00AE4B6A" w:rsidRPr="00B01738">
          <w:rPr>
            <w:rStyle w:val="Hyperlink"/>
            <w:noProof/>
          </w:rPr>
          <w:t>1.5.3</w:t>
        </w:r>
        <w:r w:rsidR="00AE4B6A">
          <w:rPr>
            <w:rFonts w:asciiTheme="minorHAnsi" w:eastAsiaTheme="minorEastAsia" w:hAnsiTheme="minorHAnsi" w:cstheme="minorBidi"/>
            <w:noProof/>
            <w:szCs w:val="22"/>
          </w:rPr>
          <w:tab/>
        </w:r>
        <w:r w:rsidR="00AE4B6A" w:rsidRPr="00B01738">
          <w:rPr>
            <w:rStyle w:val="Hyperlink"/>
            <w:noProof/>
          </w:rPr>
          <w:t>Komponentenspezifische Anforderungen</w:t>
        </w:r>
        <w:r w:rsidR="00AE4B6A">
          <w:rPr>
            <w:noProof/>
            <w:webHidden/>
          </w:rPr>
          <w:tab/>
        </w:r>
        <w:r w:rsidR="00AE4B6A">
          <w:rPr>
            <w:noProof/>
            <w:webHidden/>
          </w:rPr>
          <w:fldChar w:fldCharType="begin"/>
        </w:r>
        <w:r w:rsidR="00AE4B6A">
          <w:rPr>
            <w:noProof/>
            <w:webHidden/>
          </w:rPr>
          <w:instrText xml:space="preserve"> PAGEREF _Toc502658424 \h </w:instrText>
        </w:r>
        <w:r w:rsidR="00AE4B6A">
          <w:rPr>
            <w:noProof/>
            <w:webHidden/>
          </w:rPr>
        </w:r>
        <w:r w:rsidR="00AE4B6A">
          <w:rPr>
            <w:noProof/>
            <w:webHidden/>
          </w:rPr>
          <w:fldChar w:fldCharType="separate"/>
        </w:r>
        <w:r w:rsidR="00AE4B6A">
          <w:rPr>
            <w:noProof/>
            <w:webHidden/>
          </w:rPr>
          <w:t>9</w:t>
        </w:r>
        <w:r w:rsidR="00AE4B6A">
          <w:rPr>
            <w:noProof/>
            <w:webHidden/>
          </w:rPr>
          <w:fldChar w:fldCharType="end"/>
        </w:r>
      </w:hyperlink>
    </w:p>
    <w:p w:rsidR="00AE4B6A" w:rsidRDefault="007B2A8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658425" w:history="1">
        <w:r w:rsidR="00AE4B6A" w:rsidRPr="00B01738">
          <w:rPr>
            <w:rStyle w:val="Hyperlink"/>
            <w:noProof/>
          </w:rPr>
          <w:t>2</w:t>
        </w:r>
        <w:r w:rsidR="00AE4B6A">
          <w:rPr>
            <w:rFonts w:asciiTheme="minorHAnsi" w:eastAsiaTheme="minorEastAsia" w:hAnsiTheme="minorHAnsi" w:cstheme="minorBidi"/>
            <w:b w:val="0"/>
            <w:bCs w:val="0"/>
            <w:noProof/>
            <w:sz w:val="22"/>
            <w:szCs w:val="22"/>
          </w:rPr>
          <w:tab/>
        </w:r>
        <w:r w:rsidR="00AE4B6A" w:rsidRPr="00B01738">
          <w:rPr>
            <w:rStyle w:val="Hyperlink"/>
            <w:noProof/>
          </w:rPr>
          <w:t>Optionen und Ausprägungen</w:t>
        </w:r>
        <w:r w:rsidR="00AE4B6A">
          <w:rPr>
            <w:noProof/>
            <w:webHidden/>
          </w:rPr>
          <w:tab/>
        </w:r>
        <w:r w:rsidR="00AE4B6A">
          <w:rPr>
            <w:noProof/>
            <w:webHidden/>
          </w:rPr>
          <w:fldChar w:fldCharType="begin"/>
        </w:r>
        <w:r w:rsidR="00AE4B6A">
          <w:rPr>
            <w:noProof/>
            <w:webHidden/>
          </w:rPr>
          <w:instrText xml:space="preserve"> PAGEREF _Toc502658425 \h </w:instrText>
        </w:r>
        <w:r w:rsidR="00AE4B6A">
          <w:rPr>
            <w:noProof/>
            <w:webHidden/>
          </w:rPr>
        </w:r>
        <w:r w:rsidR="00AE4B6A">
          <w:rPr>
            <w:noProof/>
            <w:webHidden/>
          </w:rPr>
          <w:fldChar w:fldCharType="separate"/>
        </w:r>
        <w:r w:rsidR="00AE4B6A">
          <w:rPr>
            <w:noProof/>
            <w:webHidden/>
          </w:rPr>
          <w:t>11</w:t>
        </w:r>
        <w:r w:rsidR="00AE4B6A">
          <w:rPr>
            <w:noProof/>
            <w:webHidden/>
          </w:rPr>
          <w:fldChar w:fldCharType="end"/>
        </w:r>
      </w:hyperlink>
    </w:p>
    <w:p w:rsidR="00AE4B6A" w:rsidRDefault="007B2A8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426" w:history="1">
        <w:r w:rsidR="00AE4B6A" w:rsidRPr="00B01738">
          <w:rPr>
            <w:rStyle w:val="Hyperlink"/>
            <w:noProof/>
          </w:rPr>
          <w:t>2.1</w:t>
        </w:r>
        <w:r w:rsidR="00AE4B6A">
          <w:rPr>
            <w:rFonts w:asciiTheme="minorHAnsi" w:eastAsiaTheme="minorEastAsia" w:hAnsiTheme="minorHAnsi" w:cstheme="minorBidi"/>
            <w:b w:val="0"/>
            <w:iCs w:val="0"/>
            <w:noProof/>
            <w:szCs w:val="22"/>
          </w:rPr>
          <w:tab/>
        </w:r>
        <w:r w:rsidR="00AE4B6A" w:rsidRPr="00B01738">
          <w:rPr>
            <w:rStyle w:val="Hyperlink"/>
            <w:noProof/>
          </w:rPr>
          <w:t>Ausprägung ohne Zugriff auf die eGK</w:t>
        </w:r>
        <w:r w:rsidR="00AE4B6A">
          <w:rPr>
            <w:noProof/>
            <w:webHidden/>
          </w:rPr>
          <w:tab/>
        </w:r>
        <w:r w:rsidR="00AE4B6A">
          <w:rPr>
            <w:noProof/>
            <w:webHidden/>
          </w:rPr>
          <w:fldChar w:fldCharType="begin"/>
        </w:r>
        <w:r w:rsidR="00AE4B6A">
          <w:rPr>
            <w:noProof/>
            <w:webHidden/>
          </w:rPr>
          <w:instrText xml:space="preserve"> PAGEREF _Toc502658426 \h </w:instrText>
        </w:r>
        <w:r w:rsidR="00AE4B6A">
          <w:rPr>
            <w:noProof/>
            <w:webHidden/>
          </w:rPr>
        </w:r>
        <w:r w:rsidR="00AE4B6A">
          <w:rPr>
            <w:noProof/>
            <w:webHidden/>
          </w:rPr>
          <w:fldChar w:fldCharType="separate"/>
        </w:r>
        <w:r w:rsidR="00AE4B6A">
          <w:rPr>
            <w:noProof/>
            <w:webHidden/>
          </w:rPr>
          <w:t>11</w:t>
        </w:r>
        <w:r w:rsidR="00AE4B6A">
          <w:rPr>
            <w:noProof/>
            <w:webHidden/>
          </w:rPr>
          <w:fldChar w:fldCharType="end"/>
        </w:r>
      </w:hyperlink>
    </w:p>
    <w:p w:rsidR="00AE4B6A" w:rsidRDefault="007B2A8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658427" w:history="1">
        <w:r w:rsidR="00AE4B6A" w:rsidRPr="00B01738">
          <w:rPr>
            <w:rStyle w:val="Hyperlink"/>
            <w:noProof/>
          </w:rPr>
          <w:t>3</w:t>
        </w:r>
        <w:r w:rsidR="00AE4B6A">
          <w:rPr>
            <w:rFonts w:asciiTheme="minorHAnsi" w:eastAsiaTheme="minorEastAsia" w:hAnsiTheme="minorHAnsi" w:cstheme="minorBidi"/>
            <w:b w:val="0"/>
            <w:bCs w:val="0"/>
            <w:noProof/>
            <w:sz w:val="22"/>
            <w:szCs w:val="22"/>
          </w:rPr>
          <w:tab/>
        </w:r>
        <w:r w:rsidR="00AE4B6A" w:rsidRPr="00B01738">
          <w:rPr>
            <w:rStyle w:val="Hyperlink"/>
            <w:noProof/>
          </w:rPr>
          <w:t>Lebenszyklus von Karte und Applikation</w:t>
        </w:r>
        <w:r w:rsidR="00AE4B6A">
          <w:rPr>
            <w:noProof/>
            <w:webHidden/>
          </w:rPr>
          <w:tab/>
        </w:r>
        <w:r w:rsidR="00AE4B6A">
          <w:rPr>
            <w:noProof/>
            <w:webHidden/>
          </w:rPr>
          <w:fldChar w:fldCharType="begin"/>
        </w:r>
        <w:r w:rsidR="00AE4B6A">
          <w:rPr>
            <w:noProof/>
            <w:webHidden/>
          </w:rPr>
          <w:instrText xml:space="preserve"> PAGEREF _Toc502658427 \h </w:instrText>
        </w:r>
        <w:r w:rsidR="00AE4B6A">
          <w:rPr>
            <w:noProof/>
            <w:webHidden/>
          </w:rPr>
        </w:r>
        <w:r w:rsidR="00AE4B6A">
          <w:rPr>
            <w:noProof/>
            <w:webHidden/>
          </w:rPr>
          <w:fldChar w:fldCharType="separate"/>
        </w:r>
        <w:r w:rsidR="00AE4B6A">
          <w:rPr>
            <w:noProof/>
            <w:webHidden/>
          </w:rPr>
          <w:t>12</w:t>
        </w:r>
        <w:r w:rsidR="00AE4B6A">
          <w:rPr>
            <w:noProof/>
            <w:webHidden/>
          </w:rPr>
          <w:fldChar w:fldCharType="end"/>
        </w:r>
      </w:hyperlink>
    </w:p>
    <w:p w:rsidR="00AE4B6A" w:rsidRDefault="007B2A8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658428" w:history="1">
        <w:r w:rsidR="00AE4B6A" w:rsidRPr="00B01738">
          <w:rPr>
            <w:rStyle w:val="Hyperlink"/>
            <w:noProof/>
          </w:rPr>
          <w:t>4</w:t>
        </w:r>
        <w:r w:rsidR="00AE4B6A">
          <w:rPr>
            <w:rFonts w:asciiTheme="minorHAnsi" w:eastAsiaTheme="minorEastAsia" w:hAnsiTheme="minorHAnsi" w:cstheme="minorBidi"/>
            <w:b w:val="0"/>
            <w:bCs w:val="0"/>
            <w:noProof/>
            <w:sz w:val="22"/>
            <w:szCs w:val="22"/>
          </w:rPr>
          <w:tab/>
        </w:r>
        <w:r w:rsidR="00AE4B6A" w:rsidRPr="00B01738">
          <w:rPr>
            <w:rStyle w:val="Hyperlink"/>
            <w:noProof/>
          </w:rPr>
          <w:t>Anwendungsübergreifende Festlegungen</w:t>
        </w:r>
        <w:r w:rsidR="00AE4B6A">
          <w:rPr>
            <w:noProof/>
            <w:webHidden/>
          </w:rPr>
          <w:tab/>
        </w:r>
        <w:r w:rsidR="00AE4B6A">
          <w:rPr>
            <w:noProof/>
            <w:webHidden/>
          </w:rPr>
          <w:fldChar w:fldCharType="begin"/>
        </w:r>
        <w:r w:rsidR="00AE4B6A">
          <w:rPr>
            <w:noProof/>
            <w:webHidden/>
          </w:rPr>
          <w:instrText xml:space="preserve"> PAGEREF _Toc502658428 \h </w:instrText>
        </w:r>
        <w:r w:rsidR="00AE4B6A">
          <w:rPr>
            <w:noProof/>
            <w:webHidden/>
          </w:rPr>
        </w:r>
        <w:r w:rsidR="00AE4B6A">
          <w:rPr>
            <w:noProof/>
            <w:webHidden/>
          </w:rPr>
          <w:fldChar w:fldCharType="separate"/>
        </w:r>
        <w:r w:rsidR="00AE4B6A">
          <w:rPr>
            <w:noProof/>
            <w:webHidden/>
          </w:rPr>
          <w:t>13</w:t>
        </w:r>
        <w:r w:rsidR="00AE4B6A">
          <w:rPr>
            <w:noProof/>
            <w:webHidden/>
          </w:rPr>
          <w:fldChar w:fldCharType="end"/>
        </w:r>
      </w:hyperlink>
    </w:p>
    <w:p w:rsidR="00AE4B6A" w:rsidRDefault="007B2A8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429" w:history="1">
        <w:r w:rsidR="00AE4B6A" w:rsidRPr="00B01738">
          <w:rPr>
            <w:rStyle w:val="Hyperlink"/>
            <w:noProof/>
          </w:rPr>
          <w:t>4.1</w:t>
        </w:r>
        <w:r w:rsidR="00AE4B6A">
          <w:rPr>
            <w:rFonts w:asciiTheme="minorHAnsi" w:eastAsiaTheme="minorEastAsia" w:hAnsiTheme="minorHAnsi" w:cstheme="minorBidi"/>
            <w:b w:val="0"/>
            <w:iCs w:val="0"/>
            <w:noProof/>
            <w:szCs w:val="22"/>
          </w:rPr>
          <w:tab/>
        </w:r>
        <w:r w:rsidR="00AE4B6A" w:rsidRPr="00B01738">
          <w:rPr>
            <w:rStyle w:val="Hyperlink"/>
            <w:noProof/>
          </w:rPr>
          <w:t>Mindestanzahl logischer Kanäle</w:t>
        </w:r>
        <w:r w:rsidR="00AE4B6A">
          <w:rPr>
            <w:noProof/>
            <w:webHidden/>
          </w:rPr>
          <w:tab/>
        </w:r>
        <w:r w:rsidR="00AE4B6A">
          <w:rPr>
            <w:noProof/>
            <w:webHidden/>
          </w:rPr>
          <w:fldChar w:fldCharType="begin"/>
        </w:r>
        <w:r w:rsidR="00AE4B6A">
          <w:rPr>
            <w:noProof/>
            <w:webHidden/>
          </w:rPr>
          <w:instrText xml:space="preserve"> PAGEREF _Toc502658429 \h </w:instrText>
        </w:r>
        <w:r w:rsidR="00AE4B6A">
          <w:rPr>
            <w:noProof/>
            <w:webHidden/>
          </w:rPr>
        </w:r>
        <w:r w:rsidR="00AE4B6A">
          <w:rPr>
            <w:noProof/>
            <w:webHidden/>
          </w:rPr>
          <w:fldChar w:fldCharType="separate"/>
        </w:r>
        <w:r w:rsidR="00AE4B6A">
          <w:rPr>
            <w:noProof/>
            <w:webHidden/>
          </w:rPr>
          <w:t>13</w:t>
        </w:r>
        <w:r w:rsidR="00AE4B6A">
          <w:rPr>
            <w:noProof/>
            <w:webHidden/>
          </w:rPr>
          <w:fldChar w:fldCharType="end"/>
        </w:r>
      </w:hyperlink>
    </w:p>
    <w:p w:rsidR="00AE4B6A" w:rsidRDefault="007B2A8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430" w:history="1">
        <w:r w:rsidR="00AE4B6A" w:rsidRPr="00B01738">
          <w:rPr>
            <w:rStyle w:val="Hyperlink"/>
            <w:noProof/>
          </w:rPr>
          <w:t>4.2</w:t>
        </w:r>
        <w:r w:rsidR="00AE4B6A">
          <w:rPr>
            <w:rFonts w:asciiTheme="minorHAnsi" w:eastAsiaTheme="minorEastAsia" w:hAnsiTheme="minorHAnsi" w:cstheme="minorBidi"/>
            <w:b w:val="0"/>
            <w:iCs w:val="0"/>
            <w:noProof/>
            <w:szCs w:val="22"/>
          </w:rPr>
          <w:tab/>
        </w:r>
        <w:r w:rsidR="00AE4B6A" w:rsidRPr="00B01738">
          <w:rPr>
            <w:rStyle w:val="Hyperlink"/>
            <w:noProof/>
          </w:rPr>
          <w:t>Optionale Funktionspakete</w:t>
        </w:r>
        <w:r w:rsidR="00AE4B6A">
          <w:rPr>
            <w:noProof/>
            <w:webHidden/>
          </w:rPr>
          <w:tab/>
        </w:r>
        <w:r w:rsidR="00AE4B6A">
          <w:rPr>
            <w:noProof/>
            <w:webHidden/>
          </w:rPr>
          <w:fldChar w:fldCharType="begin"/>
        </w:r>
        <w:r w:rsidR="00AE4B6A">
          <w:rPr>
            <w:noProof/>
            <w:webHidden/>
          </w:rPr>
          <w:instrText xml:space="preserve"> PAGEREF _Toc502658430 \h </w:instrText>
        </w:r>
        <w:r w:rsidR="00AE4B6A">
          <w:rPr>
            <w:noProof/>
            <w:webHidden/>
          </w:rPr>
        </w:r>
        <w:r w:rsidR="00AE4B6A">
          <w:rPr>
            <w:noProof/>
            <w:webHidden/>
          </w:rPr>
          <w:fldChar w:fldCharType="separate"/>
        </w:r>
        <w:r w:rsidR="00AE4B6A">
          <w:rPr>
            <w:noProof/>
            <w:webHidden/>
          </w:rPr>
          <w:t>13</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31" w:history="1">
        <w:r w:rsidR="00AE4B6A" w:rsidRPr="00B01738">
          <w:rPr>
            <w:rStyle w:val="Hyperlink"/>
            <w:noProof/>
          </w:rPr>
          <w:t>4.2.1</w:t>
        </w:r>
        <w:r w:rsidR="00AE4B6A">
          <w:rPr>
            <w:rFonts w:asciiTheme="minorHAnsi" w:eastAsiaTheme="minorEastAsia" w:hAnsiTheme="minorHAnsi" w:cstheme="minorBidi"/>
            <w:noProof/>
            <w:szCs w:val="22"/>
          </w:rPr>
          <w:tab/>
        </w:r>
        <w:r w:rsidR="00AE4B6A" w:rsidRPr="00B01738">
          <w:rPr>
            <w:rStyle w:val="Hyperlink"/>
            <w:noProof/>
          </w:rPr>
          <w:t>Kontaktlose Schnittstelle</w:t>
        </w:r>
        <w:r w:rsidR="00AE4B6A">
          <w:rPr>
            <w:noProof/>
            <w:webHidden/>
          </w:rPr>
          <w:tab/>
        </w:r>
        <w:r w:rsidR="00AE4B6A">
          <w:rPr>
            <w:noProof/>
            <w:webHidden/>
          </w:rPr>
          <w:fldChar w:fldCharType="begin"/>
        </w:r>
        <w:r w:rsidR="00AE4B6A">
          <w:rPr>
            <w:noProof/>
            <w:webHidden/>
          </w:rPr>
          <w:instrText xml:space="preserve"> PAGEREF _Toc502658431 \h </w:instrText>
        </w:r>
        <w:r w:rsidR="00AE4B6A">
          <w:rPr>
            <w:noProof/>
            <w:webHidden/>
          </w:rPr>
        </w:r>
        <w:r w:rsidR="00AE4B6A">
          <w:rPr>
            <w:noProof/>
            <w:webHidden/>
          </w:rPr>
          <w:fldChar w:fldCharType="separate"/>
        </w:r>
        <w:r w:rsidR="00AE4B6A">
          <w:rPr>
            <w:noProof/>
            <w:webHidden/>
          </w:rPr>
          <w:t>13</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32" w:history="1">
        <w:r w:rsidR="00AE4B6A" w:rsidRPr="00B01738">
          <w:rPr>
            <w:rStyle w:val="Hyperlink"/>
            <w:noProof/>
          </w:rPr>
          <w:t>4.2.2</w:t>
        </w:r>
        <w:r w:rsidR="00AE4B6A">
          <w:rPr>
            <w:rFonts w:asciiTheme="minorHAnsi" w:eastAsiaTheme="minorEastAsia" w:hAnsiTheme="minorHAnsi" w:cstheme="minorBidi"/>
            <w:noProof/>
            <w:szCs w:val="22"/>
          </w:rPr>
          <w:tab/>
        </w:r>
        <w:r w:rsidR="00AE4B6A" w:rsidRPr="00B01738">
          <w:rPr>
            <w:rStyle w:val="Hyperlink"/>
            <w:noProof/>
          </w:rPr>
          <w:t>USB-Schnittstelle (optional)</w:t>
        </w:r>
        <w:r w:rsidR="00AE4B6A">
          <w:rPr>
            <w:noProof/>
            <w:webHidden/>
          </w:rPr>
          <w:tab/>
        </w:r>
        <w:r w:rsidR="00AE4B6A">
          <w:rPr>
            <w:noProof/>
            <w:webHidden/>
          </w:rPr>
          <w:fldChar w:fldCharType="begin"/>
        </w:r>
        <w:r w:rsidR="00AE4B6A">
          <w:rPr>
            <w:noProof/>
            <w:webHidden/>
          </w:rPr>
          <w:instrText xml:space="preserve"> PAGEREF _Toc502658432 \h </w:instrText>
        </w:r>
        <w:r w:rsidR="00AE4B6A">
          <w:rPr>
            <w:noProof/>
            <w:webHidden/>
          </w:rPr>
        </w:r>
        <w:r w:rsidR="00AE4B6A">
          <w:rPr>
            <w:noProof/>
            <w:webHidden/>
          </w:rPr>
          <w:fldChar w:fldCharType="separate"/>
        </w:r>
        <w:r w:rsidR="00AE4B6A">
          <w:rPr>
            <w:noProof/>
            <w:webHidden/>
          </w:rPr>
          <w:t>13</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33" w:history="1">
        <w:r w:rsidR="00AE4B6A" w:rsidRPr="00B01738">
          <w:rPr>
            <w:rStyle w:val="Hyperlink"/>
            <w:rFonts w:cs="Arial"/>
            <w:bCs/>
            <w:noProof/>
          </w:rPr>
          <w:t>4.2.3</w:t>
        </w:r>
        <w:r w:rsidR="00AE4B6A">
          <w:rPr>
            <w:rFonts w:asciiTheme="minorHAnsi" w:eastAsiaTheme="minorEastAsia" w:hAnsiTheme="minorHAnsi" w:cstheme="minorBidi"/>
            <w:noProof/>
            <w:szCs w:val="22"/>
          </w:rPr>
          <w:tab/>
        </w:r>
        <w:r w:rsidR="00AE4B6A" w:rsidRPr="00B01738">
          <w:rPr>
            <w:rStyle w:val="Hyperlink"/>
            <w:noProof/>
          </w:rPr>
          <w:t>Kryptobox (optional)</w:t>
        </w:r>
        <w:r w:rsidR="00AE4B6A">
          <w:rPr>
            <w:noProof/>
            <w:webHidden/>
          </w:rPr>
          <w:tab/>
        </w:r>
        <w:r w:rsidR="00AE4B6A">
          <w:rPr>
            <w:noProof/>
            <w:webHidden/>
          </w:rPr>
          <w:fldChar w:fldCharType="begin"/>
        </w:r>
        <w:r w:rsidR="00AE4B6A">
          <w:rPr>
            <w:noProof/>
            <w:webHidden/>
          </w:rPr>
          <w:instrText xml:space="preserve"> PAGEREF _Toc502658433 \h </w:instrText>
        </w:r>
        <w:r w:rsidR="00AE4B6A">
          <w:rPr>
            <w:noProof/>
            <w:webHidden/>
          </w:rPr>
        </w:r>
        <w:r w:rsidR="00AE4B6A">
          <w:rPr>
            <w:noProof/>
            <w:webHidden/>
          </w:rPr>
          <w:fldChar w:fldCharType="separate"/>
        </w:r>
        <w:r w:rsidR="00AE4B6A">
          <w:rPr>
            <w:noProof/>
            <w:webHidden/>
          </w:rPr>
          <w:t>14</w:t>
        </w:r>
        <w:r w:rsidR="00AE4B6A">
          <w:rPr>
            <w:noProof/>
            <w:webHidden/>
          </w:rPr>
          <w:fldChar w:fldCharType="end"/>
        </w:r>
      </w:hyperlink>
    </w:p>
    <w:p w:rsidR="00AE4B6A" w:rsidRDefault="007B2A8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434" w:history="1">
        <w:r w:rsidR="00AE4B6A" w:rsidRPr="00B01738">
          <w:rPr>
            <w:rStyle w:val="Hyperlink"/>
            <w:noProof/>
          </w:rPr>
          <w:t>4.3</w:t>
        </w:r>
        <w:r w:rsidR="00AE4B6A">
          <w:rPr>
            <w:rFonts w:asciiTheme="minorHAnsi" w:eastAsiaTheme="minorEastAsia" w:hAnsiTheme="minorHAnsi" w:cstheme="minorBidi"/>
            <w:b w:val="0"/>
            <w:iCs w:val="0"/>
            <w:noProof/>
            <w:szCs w:val="22"/>
          </w:rPr>
          <w:tab/>
        </w:r>
        <w:r w:rsidR="00AE4B6A" w:rsidRPr="00B01738">
          <w:rPr>
            <w:rStyle w:val="Hyperlink"/>
            <w:noProof/>
          </w:rPr>
          <w:t>Attributstabellen</w:t>
        </w:r>
        <w:r w:rsidR="00AE4B6A">
          <w:rPr>
            <w:noProof/>
            <w:webHidden/>
          </w:rPr>
          <w:tab/>
        </w:r>
        <w:r w:rsidR="00AE4B6A">
          <w:rPr>
            <w:noProof/>
            <w:webHidden/>
          </w:rPr>
          <w:fldChar w:fldCharType="begin"/>
        </w:r>
        <w:r w:rsidR="00AE4B6A">
          <w:rPr>
            <w:noProof/>
            <w:webHidden/>
          </w:rPr>
          <w:instrText xml:space="preserve"> PAGEREF _Toc502658434 \h </w:instrText>
        </w:r>
        <w:r w:rsidR="00AE4B6A">
          <w:rPr>
            <w:noProof/>
            <w:webHidden/>
          </w:rPr>
        </w:r>
        <w:r w:rsidR="00AE4B6A">
          <w:rPr>
            <w:noProof/>
            <w:webHidden/>
          </w:rPr>
          <w:fldChar w:fldCharType="separate"/>
        </w:r>
        <w:r w:rsidR="00AE4B6A">
          <w:rPr>
            <w:noProof/>
            <w:webHidden/>
          </w:rPr>
          <w:t>14</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35" w:history="1">
        <w:r w:rsidR="00AE4B6A" w:rsidRPr="00B01738">
          <w:rPr>
            <w:rStyle w:val="Hyperlink"/>
            <w:noProof/>
          </w:rPr>
          <w:t>4.3.1</w:t>
        </w:r>
        <w:r w:rsidR="00AE4B6A">
          <w:rPr>
            <w:rFonts w:asciiTheme="minorHAnsi" w:eastAsiaTheme="minorEastAsia" w:hAnsiTheme="minorHAnsi" w:cstheme="minorBidi"/>
            <w:noProof/>
            <w:szCs w:val="22"/>
          </w:rPr>
          <w:tab/>
        </w:r>
        <w:r w:rsidR="00AE4B6A" w:rsidRPr="00B01738">
          <w:rPr>
            <w:rStyle w:val="Hyperlink"/>
            <w:noProof/>
          </w:rPr>
          <w:t>Attribute eines Ordners</w:t>
        </w:r>
        <w:r w:rsidR="00AE4B6A">
          <w:rPr>
            <w:noProof/>
            <w:webHidden/>
          </w:rPr>
          <w:tab/>
        </w:r>
        <w:r w:rsidR="00AE4B6A">
          <w:rPr>
            <w:noProof/>
            <w:webHidden/>
          </w:rPr>
          <w:fldChar w:fldCharType="begin"/>
        </w:r>
        <w:r w:rsidR="00AE4B6A">
          <w:rPr>
            <w:noProof/>
            <w:webHidden/>
          </w:rPr>
          <w:instrText xml:space="preserve"> PAGEREF _Toc502658435 \h </w:instrText>
        </w:r>
        <w:r w:rsidR="00AE4B6A">
          <w:rPr>
            <w:noProof/>
            <w:webHidden/>
          </w:rPr>
        </w:r>
        <w:r w:rsidR="00AE4B6A">
          <w:rPr>
            <w:noProof/>
            <w:webHidden/>
          </w:rPr>
          <w:fldChar w:fldCharType="separate"/>
        </w:r>
        <w:r w:rsidR="00AE4B6A">
          <w:rPr>
            <w:noProof/>
            <w:webHidden/>
          </w:rPr>
          <w:t>14</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36" w:history="1">
        <w:r w:rsidR="00AE4B6A" w:rsidRPr="00B01738">
          <w:rPr>
            <w:rStyle w:val="Hyperlink"/>
            <w:noProof/>
          </w:rPr>
          <w:t>4.3.2</w:t>
        </w:r>
        <w:r w:rsidR="00AE4B6A">
          <w:rPr>
            <w:rFonts w:asciiTheme="minorHAnsi" w:eastAsiaTheme="minorEastAsia" w:hAnsiTheme="minorHAnsi" w:cstheme="minorBidi"/>
            <w:noProof/>
            <w:szCs w:val="22"/>
          </w:rPr>
          <w:tab/>
        </w:r>
        <w:r w:rsidR="00AE4B6A" w:rsidRPr="00B01738">
          <w:rPr>
            <w:rStyle w:val="Hyperlink"/>
            <w:noProof/>
          </w:rPr>
          <w:t>Attribute einer Datei (EF)</w:t>
        </w:r>
        <w:r w:rsidR="00AE4B6A">
          <w:rPr>
            <w:noProof/>
            <w:webHidden/>
          </w:rPr>
          <w:tab/>
        </w:r>
        <w:r w:rsidR="00AE4B6A">
          <w:rPr>
            <w:noProof/>
            <w:webHidden/>
          </w:rPr>
          <w:fldChar w:fldCharType="begin"/>
        </w:r>
        <w:r w:rsidR="00AE4B6A">
          <w:rPr>
            <w:noProof/>
            <w:webHidden/>
          </w:rPr>
          <w:instrText xml:space="preserve"> PAGEREF _Toc502658436 \h </w:instrText>
        </w:r>
        <w:r w:rsidR="00AE4B6A">
          <w:rPr>
            <w:noProof/>
            <w:webHidden/>
          </w:rPr>
        </w:r>
        <w:r w:rsidR="00AE4B6A">
          <w:rPr>
            <w:noProof/>
            <w:webHidden/>
          </w:rPr>
          <w:fldChar w:fldCharType="separate"/>
        </w:r>
        <w:r w:rsidR="00AE4B6A">
          <w:rPr>
            <w:noProof/>
            <w:webHidden/>
          </w:rPr>
          <w:t>15</w:t>
        </w:r>
        <w:r w:rsidR="00AE4B6A">
          <w:rPr>
            <w:noProof/>
            <w:webHidden/>
          </w:rPr>
          <w:fldChar w:fldCharType="end"/>
        </w:r>
      </w:hyperlink>
    </w:p>
    <w:p w:rsidR="00AE4B6A" w:rsidRDefault="007B2A8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437" w:history="1">
        <w:r w:rsidR="00AE4B6A" w:rsidRPr="00B01738">
          <w:rPr>
            <w:rStyle w:val="Hyperlink"/>
            <w:noProof/>
          </w:rPr>
          <w:t>4.4</w:t>
        </w:r>
        <w:r w:rsidR="00AE4B6A">
          <w:rPr>
            <w:rFonts w:asciiTheme="minorHAnsi" w:eastAsiaTheme="minorEastAsia" w:hAnsiTheme="minorHAnsi" w:cstheme="minorBidi"/>
            <w:b w:val="0"/>
            <w:iCs w:val="0"/>
            <w:noProof/>
            <w:szCs w:val="22"/>
          </w:rPr>
          <w:tab/>
        </w:r>
        <w:r w:rsidR="00AE4B6A" w:rsidRPr="00B01738">
          <w:rPr>
            <w:rStyle w:val="Hyperlink"/>
            <w:noProof/>
          </w:rPr>
          <w:t>Zugriffsregeln für besondere Kommandos</w:t>
        </w:r>
        <w:r w:rsidR="00AE4B6A">
          <w:rPr>
            <w:noProof/>
            <w:webHidden/>
          </w:rPr>
          <w:tab/>
        </w:r>
        <w:r w:rsidR="00AE4B6A">
          <w:rPr>
            <w:noProof/>
            <w:webHidden/>
          </w:rPr>
          <w:fldChar w:fldCharType="begin"/>
        </w:r>
        <w:r w:rsidR="00AE4B6A">
          <w:rPr>
            <w:noProof/>
            <w:webHidden/>
          </w:rPr>
          <w:instrText xml:space="preserve"> PAGEREF _Toc502658437 \h </w:instrText>
        </w:r>
        <w:r w:rsidR="00AE4B6A">
          <w:rPr>
            <w:noProof/>
            <w:webHidden/>
          </w:rPr>
        </w:r>
        <w:r w:rsidR="00AE4B6A">
          <w:rPr>
            <w:noProof/>
            <w:webHidden/>
          </w:rPr>
          <w:fldChar w:fldCharType="separate"/>
        </w:r>
        <w:r w:rsidR="00AE4B6A">
          <w:rPr>
            <w:noProof/>
            <w:webHidden/>
          </w:rPr>
          <w:t>15</w:t>
        </w:r>
        <w:r w:rsidR="00AE4B6A">
          <w:rPr>
            <w:noProof/>
            <w:webHidden/>
          </w:rPr>
          <w:fldChar w:fldCharType="end"/>
        </w:r>
      </w:hyperlink>
    </w:p>
    <w:p w:rsidR="00AE4B6A" w:rsidRDefault="007B2A8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438" w:history="1">
        <w:r w:rsidR="00AE4B6A" w:rsidRPr="00B01738">
          <w:rPr>
            <w:rStyle w:val="Hyperlink"/>
            <w:noProof/>
          </w:rPr>
          <w:t>4.5</w:t>
        </w:r>
        <w:r w:rsidR="00AE4B6A">
          <w:rPr>
            <w:rFonts w:asciiTheme="minorHAnsi" w:eastAsiaTheme="minorEastAsia" w:hAnsiTheme="minorHAnsi" w:cstheme="minorBidi"/>
            <w:b w:val="0"/>
            <w:iCs w:val="0"/>
            <w:noProof/>
            <w:szCs w:val="22"/>
          </w:rPr>
          <w:tab/>
        </w:r>
        <w:r w:rsidR="00AE4B6A" w:rsidRPr="00B01738">
          <w:rPr>
            <w:rStyle w:val="Hyperlink"/>
            <w:noProof/>
          </w:rPr>
          <w:t>Attributswerte und Personalisierung</w:t>
        </w:r>
        <w:r w:rsidR="00AE4B6A">
          <w:rPr>
            <w:noProof/>
            <w:webHidden/>
          </w:rPr>
          <w:tab/>
        </w:r>
        <w:r w:rsidR="00AE4B6A">
          <w:rPr>
            <w:noProof/>
            <w:webHidden/>
          </w:rPr>
          <w:fldChar w:fldCharType="begin"/>
        </w:r>
        <w:r w:rsidR="00AE4B6A">
          <w:rPr>
            <w:noProof/>
            <w:webHidden/>
          </w:rPr>
          <w:instrText xml:space="preserve"> PAGEREF _Toc502658438 \h </w:instrText>
        </w:r>
        <w:r w:rsidR="00AE4B6A">
          <w:rPr>
            <w:noProof/>
            <w:webHidden/>
          </w:rPr>
        </w:r>
        <w:r w:rsidR="00AE4B6A">
          <w:rPr>
            <w:noProof/>
            <w:webHidden/>
          </w:rPr>
          <w:fldChar w:fldCharType="separate"/>
        </w:r>
        <w:r w:rsidR="00AE4B6A">
          <w:rPr>
            <w:noProof/>
            <w:webHidden/>
          </w:rPr>
          <w:t>15</w:t>
        </w:r>
        <w:r w:rsidR="00AE4B6A">
          <w:rPr>
            <w:noProof/>
            <w:webHidden/>
          </w:rPr>
          <w:fldChar w:fldCharType="end"/>
        </w:r>
      </w:hyperlink>
    </w:p>
    <w:p w:rsidR="00AE4B6A" w:rsidRDefault="007B2A8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439" w:history="1">
        <w:r w:rsidR="00AE4B6A" w:rsidRPr="00B01738">
          <w:rPr>
            <w:rStyle w:val="Hyperlink"/>
            <w:noProof/>
          </w:rPr>
          <w:t>4.6</w:t>
        </w:r>
        <w:r w:rsidR="00AE4B6A">
          <w:rPr>
            <w:rFonts w:asciiTheme="minorHAnsi" w:eastAsiaTheme="minorEastAsia" w:hAnsiTheme="minorHAnsi" w:cstheme="minorBidi"/>
            <w:b w:val="0"/>
            <w:iCs w:val="0"/>
            <w:noProof/>
            <w:szCs w:val="22"/>
          </w:rPr>
          <w:tab/>
        </w:r>
        <w:r w:rsidR="00AE4B6A" w:rsidRPr="00B01738">
          <w:rPr>
            <w:rStyle w:val="Hyperlink"/>
            <w:noProof/>
          </w:rPr>
          <w:t>Kartenadministration</w:t>
        </w:r>
        <w:r w:rsidR="00AE4B6A">
          <w:rPr>
            <w:noProof/>
            <w:webHidden/>
          </w:rPr>
          <w:tab/>
        </w:r>
        <w:r w:rsidR="00AE4B6A">
          <w:rPr>
            <w:noProof/>
            <w:webHidden/>
          </w:rPr>
          <w:fldChar w:fldCharType="begin"/>
        </w:r>
        <w:r w:rsidR="00AE4B6A">
          <w:rPr>
            <w:noProof/>
            <w:webHidden/>
          </w:rPr>
          <w:instrText xml:space="preserve"> PAGEREF _Toc502658439 \h </w:instrText>
        </w:r>
        <w:r w:rsidR="00AE4B6A">
          <w:rPr>
            <w:noProof/>
            <w:webHidden/>
          </w:rPr>
        </w:r>
        <w:r w:rsidR="00AE4B6A">
          <w:rPr>
            <w:noProof/>
            <w:webHidden/>
          </w:rPr>
          <w:fldChar w:fldCharType="separate"/>
        </w:r>
        <w:r w:rsidR="00AE4B6A">
          <w:rPr>
            <w:noProof/>
            <w:webHidden/>
          </w:rPr>
          <w:t>17</w:t>
        </w:r>
        <w:r w:rsidR="00AE4B6A">
          <w:rPr>
            <w:noProof/>
            <w:webHidden/>
          </w:rPr>
          <w:fldChar w:fldCharType="end"/>
        </w:r>
      </w:hyperlink>
    </w:p>
    <w:p w:rsidR="00AE4B6A" w:rsidRDefault="007B2A8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658440" w:history="1">
        <w:r w:rsidR="00AE4B6A" w:rsidRPr="00B01738">
          <w:rPr>
            <w:rStyle w:val="Hyperlink"/>
            <w:noProof/>
          </w:rPr>
          <w:t>5</w:t>
        </w:r>
        <w:r w:rsidR="00AE4B6A">
          <w:rPr>
            <w:rFonts w:asciiTheme="minorHAnsi" w:eastAsiaTheme="minorEastAsia" w:hAnsiTheme="minorHAnsi" w:cstheme="minorBidi"/>
            <w:b w:val="0"/>
            <w:bCs w:val="0"/>
            <w:noProof/>
            <w:sz w:val="22"/>
            <w:szCs w:val="22"/>
          </w:rPr>
          <w:tab/>
        </w:r>
        <w:r w:rsidR="00AE4B6A" w:rsidRPr="00B01738">
          <w:rPr>
            <w:rStyle w:val="Hyperlink"/>
            <w:noProof/>
          </w:rPr>
          <w:t>Spezifikation grundlegender Applikationen</w:t>
        </w:r>
        <w:r w:rsidR="00AE4B6A">
          <w:rPr>
            <w:noProof/>
            <w:webHidden/>
          </w:rPr>
          <w:tab/>
        </w:r>
        <w:r w:rsidR="00AE4B6A">
          <w:rPr>
            <w:noProof/>
            <w:webHidden/>
          </w:rPr>
          <w:fldChar w:fldCharType="begin"/>
        </w:r>
        <w:r w:rsidR="00AE4B6A">
          <w:rPr>
            <w:noProof/>
            <w:webHidden/>
          </w:rPr>
          <w:instrText xml:space="preserve"> PAGEREF _Toc502658440 \h </w:instrText>
        </w:r>
        <w:r w:rsidR="00AE4B6A">
          <w:rPr>
            <w:noProof/>
            <w:webHidden/>
          </w:rPr>
        </w:r>
        <w:r w:rsidR="00AE4B6A">
          <w:rPr>
            <w:noProof/>
            <w:webHidden/>
          </w:rPr>
          <w:fldChar w:fldCharType="separate"/>
        </w:r>
        <w:r w:rsidR="00AE4B6A">
          <w:rPr>
            <w:noProof/>
            <w:webHidden/>
          </w:rPr>
          <w:t>18</w:t>
        </w:r>
        <w:r w:rsidR="00AE4B6A">
          <w:rPr>
            <w:noProof/>
            <w:webHidden/>
          </w:rPr>
          <w:fldChar w:fldCharType="end"/>
        </w:r>
      </w:hyperlink>
    </w:p>
    <w:p w:rsidR="00AE4B6A" w:rsidRDefault="007B2A8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441" w:history="1">
        <w:r w:rsidR="00AE4B6A" w:rsidRPr="00B01738">
          <w:rPr>
            <w:rStyle w:val="Hyperlink"/>
            <w:noProof/>
          </w:rPr>
          <w:t>5.1</w:t>
        </w:r>
        <w:r w:rsidR="00AE4B6A">
          <w:rPr>
            <w:rFonts w:asciiTheme="minorHAnsi" w:eastAsiaTheme="minorEastAsia" w:hAnsiTheme="minorHAnsi" w:cstheme="minorBidi"/>
            <w:b w:val="0"/>
            <w:iCs w:val="0"/>
            <w:noProof/>
            <w:szCs w:val="22"/>
          </w:rPr>
          <w:tab/>
        </w:r>
        <w:r w:rsidR="00AE4B6A" w:rsidRPr="00B01738">
          <w:rPr>
            <w:rStyle w:val="Hyperlink"/>
            <w:noProof/>
          </w:rPr>
          <w:t>Attribute des Objektsystems</w:t>
        </w:r>
        <w:r w:rsidR="00AE4B6A">
          <w:rPr>
            <w:noProof/>
            <w:webHidden/>
          </w:rPr>
          <w:tab/>
        </w:r>
        <w:r w:rsidR="00AE4B6A">
          <w:rPr>
            <w:noProof/>
            <w:webHidden/>
          </w:rPr>
          <w:fldChar w:fldCharType="begin"/>
        </w:r>
        <w:r w:rsidR="00AE4B6A">
          <w:rPr>
            <w:noProof/>
            <w:webHidden/>
          </w:rPr>
          <w:instrText xml:space="preserve"> PAGEREF _Toc502658441 \h </w:instrText>
        </w:r>
        <w:r w:rsidR="00AE4B6A">
          <w:rPr>
            <w:noProof/>
            <w:webHidden/>
          </w:rPr>
        </w:r>
        <w:r w:rsidR="00AE4B6A">
          <w:rPr>
            <w:noProof/>
            <w:webHidden/>
          </w:rPr>
          <w:fldChar w:fldCharType="separate"/>
        </w:r>
        <w:r w:rsidR="00AE4B6A">
          <w:rPr>
            <w:noProof/>
            <w:webHidden/>
          </w:rPr>
          <w:t>18</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42" w:history="1">
        <w:r w:rsidR="00AE4B6A" w:rsidRPr="00B01738">
          <w:rPr>
            <w:rStyle w:val="Hyperlink"/>
            <w:noProof/>
          </w:rPr>
          <w:t>5.1.1</w:t>
        </w:r>
        <w:r w:rsidR="00AE4B6A">
          <w:rPr>
            <w:rFonts w:asciiTheme="minorHAnsi" w:eastAsiaTheme="minorEastAsia" w:hAnsiTheme="minorHAnsi" w:cstheme="minorBidi"/>
            <w:noProof/>
            <w:szCs w:val="22"/>
          </w:rPr>
          <w:tab/>
        </w:r>
        <w:r w:rsidR="00AE4B6A" w:rsidRPr="00B01738">
          <w:rPr>
            <w:rStyle w:val="Hyperlink"/>
            <w:noProof/>
          </w:rPr>
          <w:t>ATR-Kodierung und technische Eigenschaften</w:t>
        </w:r>
        <w:r w:rsidR="00AE4B6A">
          <w:rPr>
            <w:noProof/>
            <w:webHidden/>
          </w:rPr>
          <w:tab/>
        </w:r>
        <w:r w:rsidR="00AE4B6A">
          <w:rPr>
            <w:noProof/>
            <w:webHidden/>
          </w:rPr>
          <w:fldChar w:fldCharType="begin"/>
        </w:r>
        <w:r w:rsidR="00AE4B6A">
          <w:rPr>
            <w:noProof/>
            <w:webHidden/>
          </w:rPr>
          <w:instrText xml:space="preserve"> PAGEREF _Toc502658442 \h </w:instrText>
        </w:r>
        <w:r w:rsidR="00AE4B6A">
          <w:rPr>
            <w:noProof/>
            <w:webHidden/>
          </w:rPr>
        </w:r>
        <w:r w:rsidR="00AE4B6A">
          <w:rPr>
            <w:noProof/>
            <w:webHidden/>
          </w:rPr>
          <w:fldChar w:fldCharType="separate"/>
        </w:r>
        <w:r w:rsidR="00AE4B6A">
          <w:rPr>
            <w:noProof/>
            <w:webHidden/>
          </w:rPr>
          <w:t>19</w:t>
        </w:r>
        <w:r w:rsidR="00AE4B6A">
          <w:rPr>
            <w:noProof/>
            <w:webHidden/>
          </w:rPr>
          <w:fldChar w:fldCharType="end"/>
        </w:r>
      </w:hyperlink>
    </w:p>
    <w:p w:rsidR="00AE4B6A" w:rsidRDefault="007B2A8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443" w:history="1">
        <w:r w:rsidR="00AE4B6A" w:rsidRPr="00B01738">
          <w:rPr>
            <w:rStyle w:val="Hyperlink"/>
            <w:noProof/>
          </w:rPr>
          <w:t>5.2</w:t>
        </w:r>
        <w:r w:rsidR="00AE4B6A">
          <w:rPr>
            <w:rFonts w:asciiTheme="minorHAnsi" w:eastAsiaTheme="minorEastAsia" w:hAnsiTheme="minorHAnsi" w:cstheme="minorBidi"/>
            <w:b w:val="0"/>
            <w:iCs w:val="0"/>
            <w:noProof/>
            <w:szCs w:val="22"/>
          </w:rPr>
          <w:tab/>
        </w:r>
        <w:r w:rsidR="00AE4B6A" w:rsidRPr="00B01738">
          <w:rPr>
            <w:rStyle w:val="Hyperlink"/>
            <w:noProof/>
          </w:rPr>
          <w:t>Allgemeine Struktur</w:t>
        </w:r>
        <w:r w:rsidR="00AE4B6A">
          <w:rPr>
            <w:noProof/>
            <w:webHidden/>
          </w:rPr>
          <w:tab/>
        </w:r>
        <w:r w:rsidR="00AE4B6A">
          <w:rPr>
            <w:noProof/>
            <w:webHidden/>
          </w:rPr>
          <w:fldChar w:fldCharType="begin"/>
        </w:r>
        <w:r w:rsidR="00AE4B6A">
          <w:rPr>
            <w:noProof/>
            <w:webHidden/>
          </w:rPr>
          <w:instrText xml:space="preserve"> PAGEREF _Toc502658443 \h </w:instrText>
        </w:r>
        <w:r w:rsidR="00AE4B6A">
          <w:rPr>
            <w:noProof/>
            <w:webHidden/>
          </w:rPr>
        </w:r>
        <w:r w:rsidR="00AE4B6A">
          <w:rPr>
            <w:noProof/>
            <w:webHidden/>
          </w:rPr>
          <w:fldChar w:fldCharType="separate"/>
        </w:r>
        <w:r w:rsidR="00AE4B6A">
          <w:rPr>
            <w:noProof/>
            <w:webHidden/>
          </w:rPr>
          <w:t>20</w:t>
        </w:r>
        <w:r w:rsidR="00AE4B6A">
          <w:rPr>
            <w:noProof/>
            <w:webHidden/>
          </w:rPr>
          <w:fldChar w:fldCharType="end"/>
        </w:r>
      </w:hyperlink>
    </w:p>
    <w:p w:rsidR="00AE4B6A" w:rsidRDefault="007B2A8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444" w:history="1">
        <w:r w:rsidR="00AE4B6A" w:rsidRPr="00B01738">
          <w:rPr>
            <w:rStyle w:val="Hyperlink"/>
            <w:noProof/>
          </w:rPr>
          <w:t>5.3</w:t>
        </w:r>
        <w:r w:rsidR="00AE4B6A">
          <w:rPr>
            <w:rFonts w:asciiTheme="minorHAnsi" w:eastAsiaTheme="minorEastAsia" w:hAnsiTheme="minorHAnsi" w:cstheme="minorBidi"/>
            <w:b w:val="0"/>
            <w:iCs w:val="0"/>
            <w:noProof/>
            <w:szCs w:val="22"/>
          </w:rPr>
          <w:tab/>
        </w:r>
        <w:r w:rsidR="00AE4B6A" w:rsidRPr="00B01738">
          <w:rPr>
            <w:rStyle w:val="Hyperlink"/>
            <w:noProof/>
          </w:rPr>
          <w:t>Root, die Wurzelapplikation MF</w:t>
        </w:r>
        <w:r w:rsidR="00AE4B6A">
          <w:rPr>
            <w:noProof/>
            <w:webHidden/>
          </w:rPr>
          <w:tab/>
        </w:r>
        <w:r w:rsidR="00AE4B6A">
          <w:rPr>
            <w:noProof/>
            <w:webHidden/>
          </w:rPr>
          <w:fldChar w:fldCharType="begin"/>
        </w:r>
        <w:r w:rsidR="00AE4B6A">
          <w:rPr>
            <w:noProof/>
            <w:webHidden/>
          </w:rPr>
          <w:instrText xml:space="preserve"> PAGEREF _Toc502658444 \h </w:instrText>
        </w:r>
        <w:r w:rsidR="00AE4B6A">
          <w:rPr>
            <w:noProof/>
            <w:webHidden/>
          </w:rPr>
        </w:r>
        <w:r w:rsidR="00AE4B6A">
          <w:rPr>
            <w:noProof/>
            <w:webHidden/>
          </w:rPr>
          <w:fldChar w:fldCharType="separate"/>
        </w:r>
        <w:r w:rsidR="00AE4B6A">
          <w:rPr>
            <w:noProof/>
            <w:webHidden/>
          </w:rPr>
          <w:t>21</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45" w:history="1">
        <w:r w:rsidR="00AE4B6A" w:rsidRPr="00B01738">
          <w:rPr>
            <w:rStyle w:val="Hyperlink"/>
            <w:noProof/>
          </w:rPr>
          <w:t>5.3.1</w:t>
        </w:r>
        <w:r w:rsidR="00AE4B6A">
          <w:rPr>
            <w:rFonts w:asciiTheme="minorHAnsi" w:eastAsiaTheme="minorEastAsia" w:hAnsiTheme="minorHAnsi" w:cstheme="minorBidi"/>
            <w:noProof/>
            <w:szCs w:val="22"/>
          </w:rPr>
          <w:tab/>
        </w:r>
        <w:r w:rsidR="00AE4B6A" w:rsidRPr="00B01738">
          <w:rPr>
            <w:rStyle w:val="Hyperlink"/>
            <w:noProof/>
          </w:rPr>
          <w:t>MF / EF.ATR</w:t>
        </w:r>
        <w:r w:rsidR="00AE4B6A">
          <w:rPr>
            <w:noProof/>
            <w:webHidden/>
          </w:rPr>
          <w:tab/>
        </w:r>
        <w:r w:rsidR="00AE4B6A">
          <w:rPr>
            <w:noProof/>
            <w:webHidden/>
          </w:rPr>
          <w:fldChar w:fldCharType="begin"/>
        </w:r>
        <w:r w:rsidR="00AE4B6A">
          <w:rPr>
            <w:noProof/>
            <w:webHidden/>
          </w:rPr>
          <w:instrText xml:space="preserve"> PAGEREF _Toc502658445 \h </w:instrText>
        </w:r>
        <w:r w:rsidR="00AE4B6A">
          <w:rPr>
            <w:noProof/>
            <w:webHidden/>
          </w:rPr>
        </w:r>
        <w:r w:rsidR="00AE4B6A">
          <w:rPr>
            <w:noProof/>
            <w:webHidden/>
          </w:rPr>
          <w:fldChar w:fldCharType="separate"/>
        </w:r>
        <w:r w:rsidR="00AE4B6A">
          <w:rPr>
            <w:noProof/>
            <w:webHidden/>
          </w:rPr>
          <w:t>22</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46" w:history="1">
        <w:r w:rsidR="00AE4B6A" w:rsidRPr="00B01738">
          <w:rPr>
            <w:rStyle w:val="Hyperlink"/>
            <w:noProof/>
          </w:rPr>
          <w:t>5.3.2</w:t>
        </w:r>
        <w:r w:rsidR="00AE4B6A">
          <w:rPr>
            <w:rFonts w:asciiTheme="minorHAnsi" w:eastAsiaTheme="minorEastAsia" w:hAnsiTheme="minorHAnsi" w:cstheme="minorBidi"/>
            <w:noProof/>
            <w:szCs w:val="22"/>
          </w:rPr>
          <w:tab/>
        </w:r>
        <w:r w:rsidR="00AE4B6A" w:rsidRPr="00B01738">
          <w:rPr>
            <w:rStyle w:val="Hyperlink"/>
            <w:noProof/>
          </w:rPr>
          <w:t>MF / EF.DIR</w:t>
        </w:r>
        <w:r w:rsidR="00AE4B6A">
          <w:rPr>
            <w:noProof/>
            <w:webHidden/>
          </w:rPr>
          <w:tab/>
        </w:r>
        <w:r w:rsidR="00AE4B6A">
          <w:rPr>
            <w:noProof/>
            <w:webHidden/>
          </w:rPr>
          <w:fldChar w:fldCharType="begin"/>
        </w:r>
        <w:r w:rsidR="00AE4B6A">
          <w:rPr>
            <w:noProof/>
            <w:webHidden/>
          </w:rPr>
          <w:instrText xml:space="preserve"> PAGEREF _Toc502658446 \h </w:instrText>
        </w:r>
        <w:r w:rsidR="00AE4B6A">
          <w:rPr>
            <w:noProof/>
            <w:webHidden/>
          </w:rPr>
        </w:r>
        <w:r w:rsidR="00AE4B6A">
          <w:rPr>
            <w:noProof/>
            <w:webHidden/>
          </w:rPr>
          <w:fldChar w:fldCharType="separate"/>
        </w:r>
        <w:r w:rsidR="00AE4B6A">
          <w:rPr>
            <w:noProof/>
            <w:webHidden/>
          </w:rPr>
          <w:t>24</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47" w:history="1">
        <w:r w:rsidR="00AE4B6A" w:rsidRPr="00B01738">
          <w:rPr>
            <w:rStyle w:val="Hyperlink"/>
            <w:noProof/>
          </w:rPr>
          <w:t>5.3.3</w:t>
        </w:r>
        <w:r w:rsidR="00AE4B6A">
          <w:rPr>
            <w:rFonts w:asciiTheme="minorHAnsi" w:eastAsiaTheme="minorEastAsia" w:hAnsiTheme="minorHAnsi" w:cstheme="minorBidi"/>
            <w:noProof/>
            <w:szCs w:val="22"/>
          </w:rPr>
          <w:tab/>
        </w:r>
        <w:r w:rsidR="00AE4B6A" w:rsidRPr="00B01738">
          <w:rPr>
            <w:rStyle w:val="Hyperlink"/>
            <w:noProof/>
          </w:rPr>
          <w:t>MF / EF.GDO</w:t>
        </w:r>
        <w:r w:rsidR="00AE4B6A">
          <w:rPr>
            <w:noProof/>
            <w:webHidden/>
          </w:rPr>
          <w:tab/>
        </w:r>
        <w:r w:rsidR="00AE4B6A">
          <w:rPr>
            <w:noProof/>
            <w:webHidden/>
          </w:rPr>
          <w:fldChar w:fldCharType="begin"/>
        </w:r>
        <w:r w:rsidR="00AE4B6A">
          <w:rPr>
            <w:noProof/>
            <w:webHidden/>
          </w:rPr>
          <w:instrText xml:space="preserve"> PAGEREF _Toc502658447 \h </w:instrText>
        </w:r>
        <w:r w:rsidR="00AE4B6A">
          <w:rPr>
            <w:noProof/>
            <w:webHidden/>
          </w:rPr>
        </w:r>
        <w:r w:rsidR="00AE4B6A">
          <w:rPr>
            <w:noProof/>
            <w:webHidden/>
          </w:rPr>
          <w:fldChar w:fldCharType="separate"/>
        </w:r>
        <w:r w:rsidR="00AE4B6A">
          <w:rPr>
            <w:noProof/>
            <w:webHidden/>
          </w:rPr>
          <w:t>25</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48" w:history="1">
        <w:r w:rsidR="00AE4B6A" w:rsidRPr="00B01738">
          <w:rPr>
            <w:rStyle w:val="Hyperlink"/>
            <w:noProof/>
          </w:rPr>
          <w:t>5.3.4</w:t>
        </w:r>
        <w:r w:rsidR="00AE4B6A">
          <w:rPr>
            <w:rFonts w:asciiTheme="minorHAnsi" w:eastAsiaTheme="minorEastAsia" w:hAnsiTheme="minorHAnsi" w:cstheme="minorBidi"/>
            <w:noProof/>
            <w:szCs w:val="22"/>
          </w:rPr>
          <w:tab/>
        </w:r>
        <w:r w:rsidR="00AE4B6A" w:rsidRPr="00B01738">
          <w:rPr>
            <w:rStyle w:val="Hyperlink"/>
            <w:noProof/>
          </w:rPr>
          <w:t>MF / EF.Version2</w:t>
        </w:r>
        <w:r w:rsidR="00AE4B6A">
          <w:rPr>
            <w:noProof/>
            <w:webHidden/>
          </w:rPr>
          <w:tab/>
        </w:r>
        <w:r w:rsidR="00AE4B6A">
          <w:rPr>
            <w:noProof/>
            <w:webHidden/>
          </w:rPr>
          <w:fldChar w:fldCharType="begin"/>
        </w:r>
        <w:r w:rsidR="00AE4B6A">
          <w:rPr>
            <w:noProof/>
            <w:webHidden/>
          </w:rPr>
          <w:instrText xml:space="preserve"> PAGEREF _Toc502658448 \h </w:instrText>
        </w:r>
        <w:r w:rsidR="00AE4B6A">
          <w:rPr>
            <w:noProof/>
            <w:webHidden/>
          </w:rPr>
        </w:r>
        <w:r w:rsidR="00AE4B6A">
          <w:rPr>
            <w:noProof/>
            <w:webHidden/>
          </w:rPr>
          <w:fldChar w:fldCharType="separate"/>
        </w:r>
        <w:r w:rsidR="00AE4B6A">
          <w:rPr>
            <w:noProof/>
            <w:webHidden/>
          </w:rPr>
          <w:t>26</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49" w:history="1">
        <w:r w:rsidR="00AE4B6A" w:rsidRPr="00B01738">
          <w:rPr>
            <w:rStyle w:val="Hyperlink"/>
            <w:noProof/>
          </w:rPr>
          <w:t>5.3.5</w:t>
        </w:r>
        <w:r w:rsidR="00AE4B6A">
          <w:rPr>
            <w:rFonts w:asciiTheme="minorHAnsi" w:eastAsiaTheme="minorEastAsia" w:hAnsiTheme="minorHAnsi" w:cstheme="minorBidi"/>
            <w:noProof/>
            <w:szCs w:val="22"/>
          </w:rPr>
          <w:tab/>
        </w:r>
        <w:r w:rsidR="00AE4B6A" w:rsidRPr="00B01738">
          <w:rPr>
            <w:rStyle w:val="Hyperlink"/>
            <w:noProof/>
          </w:rPr>
          <w:t>MF / EF.C.CA_SMC.CS.R2048</w:t>
        </w:r>
        <w:r w:rsidR="00AE4B6A">
          <w:rPr>
            <w:noProof/>
            <w:webHidden/>
          </w:rPr>
          <w:tab/>
        </w:r>
        <w:r w:rsidR="00AE4B6A">
          <w:rPr>
            <w:noProof/>
            <w:webHidden/>
          </w:rPr>
          <w:fldChar w:fldCharType="begin"/>
        </w:r>
        <w:r w:rsidR="00AE4B6A">
          <w:rPr>
            <w:noProof/>
            <w:webHidden/>
          </w:rPr>
          <w:instrText xml:space="preserve"> PAGEREF _Toc502658449 \h </w:instrText>
        </w:r>
        <w:r w:rsidR="00AE4B6A">
          <w:rPr>
            <w:noProof/>
            <w:webHidden/>
          </w:rPr>
        </w:r>
        <w:r w:rsidR="00AE4B6A">
          <w:rPr>
            <w:noProof/>
            <w:webHidden/>
          </w:rPr>
          <w:fldChar w:fldCharType="separate"/>
        </w:r>
        <w:r w:rsidR="00AE4B6A">
          <w:rPr>
            <w:noProof/>
            <w:webHidden/>
          </w:rPr>
          <w:t>28</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50" w:history="1">
        <w:r w:rsidR="00AE4B6A" w:rsidRPr="00B01738">
          <w:rPr>
            <w:rStyle w:val="Hyperlink"/>
            <w:noProof/>
          </w:rPr>
          <w:t>5.3.6</w:t>
        </w:r>
        <w:r w:rsidR="00AE4B6A">
          <w:rPr>
            <w:rFonts w:asciiTheme="minorHAnsi" w:eastAsiaTheme="minorEastAsia" w:hAnsiTheme="minorHAnsi" w:cstheme="minorBidi"/>
            <w:noProof/>
            <w:szCs w:val="22"/>
          </w:rPr>
          <w:tab/>
        </w:r>
        <w:r w:rsidR="00AE4B6A" w:rsidRPr="00B01738">
          <w:rPr>
            <w:rStyle w:val="Hyperlink"/>
            <w:noProof/>
          </w:rPr>
          <w:t>MF / EF.C.CA_SMC.CS.E256</w:t>
        </w:r>
        <w:r w:rsidR="00AE4B6A">
          <w:rPr>
            <w:noProof/>
            <w:webHidden/>
          </w:rPr>
          <w:tab/>
        </w:r>
        <w:r w:rsidR="00AE4B6A">
          <w:rPr>
            <w:noProof/>
            <w:webHidden/>
          </w:rPr>
          <w:fldChar w:fldCharType="begin"/>
        </w:r>
        <w:r w:rsidR="00AE4B6A">
          <w:rPr>
            <w:noProof/>
            <w:webHidden/>
          </w:rPr>
          <w:instrText xml:space="preserve"> PAGEREF _Toc502658450 \h </w:instrText>
        </w:r>
        <w:r w:rsidR="00AE4B6A">
          <w:rPr>
            <w:noProof/>
            <w:webHidden/>
          </w:rPr>
        </w:r>
        <w:r w:rsidR="00AE4B6A">
          <w:rPr>
            <w:noProof/>
            <w:webHidden/>
          </w:rPr>
          <w:fldChar w:fldCharType="separate"/>
        </w:r>
        <w:r w:rsidR="00AE4B6A">
          <w:rPr>
            <w:noProof/>
            <w:webHidden/>
          </w:rPr>
          <w:t>29</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51" w:history="1">
        <w:r w:rsidR="00AE4B6A" w:rsidRPr="00B01738">
          <w:rPr>
            <w:rStyle w:val="Hyperlink"/>
            <w:noProof/>
          </w:rPr>
          <w:t>5.3.7</w:t>
        </w:r>
        <w:r w:rsidR="00AE4B6A">
          <w:rPr>
            <w:rFonts w:asciiTheme="minorHAnsi" w:eastAsiaTheme="minorEastAsia" w:hAnsiTheme="minorHAnsi" w:cstheme="minorBidi"/>
            <w:noProof/>
            <w:szCs w:val="22"/>
          </w:rPr>
          <w:tab/>
        </w:r>
        <w:r w:rsidR="00AE4B6A" w:rsidRPr="00B01738">
          <w:rPr>
            <w:rStyle w:val="Hyperlink"/>
            <w:noProof/>
          </w:rPr>
          <w:t>MF / EF.C.SMC.AUTR_CVC.R2048</w:t>
        </w:r>
        <w:r w:rsidR="00AE4B6A">
          <w:rPr>
            <w:noProof/>
            <w:webHidden/>
          </w:rPr>
          <w:tab/>
        </w:r>
        <w:r w:rsidR="00AE4B6A">
          <w:rPr>
            <w:noProof/>
            <w:webHidden/>
          </w:rPr>
          <w:fldChar w:fldCharType="begin"/>
        </w:r>
        <w:r w:rsidR="00AE4B6A">
          <w:rPr>
            <w:noProof/>
            <w:webHidden/>
          </w:rPr>
          <w:instrText xml:space="preserve"> PAGEREF _Toc502658451 \h </w:instrText>
        </w:r>
        <w:r w:rsidR="00AE4B6A">
          <w:rPr>
            <w:noProof/>
            <w:webHidden/>
          </w:rPr>
        </w:r>
        <w:r w:rsidR="00AE4B6A">
          <w:rPr>
            <w:noProof/>
            <w:webHidden/>
          </w:rPr>
          <w:fldChar w:fldCharType="separate"/>
        </w:r>
        <w:r w:rsidR="00AE4B6A">
          <w:rPr>
            <w:noProof/>
            <w:webHidden/>
          </w:rPr>
          <w:t>31</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52" w:history="1">
        <w:r w:rsidR="00AE4B6A" w:rsidRPr="00B01738">
          <w:rPr>
            <w:rStyle w:val="Hyperlink"/>
            <w:noProof/>
          </w:rPr>
          <w:t>5.3.8</w:t>
        </w:r>
        <w:r w:rsidR="00AE4B6A">
          <w:rPr>
            <w:rFonts w:asciiTheme="minorHAnsi" w:eastAsiaTheme="minorEastAsia" w:hAnsiTheme="minorHAnsi" w:cstheme="minorBidi"/>
            <w:noProof/>
            <w:szCs w:val="22"/>
          </w:rPr>
          <w:tab/>
        </w:r>
        <w:r w:rsidR="00AE4B6A" w:rsidRPr="00B01738">
          <w:rPr>
            <w:rStyle w:val="Hyperlink"/>
            <w:noProof/>
          </w:rPr>
          <w:t>MF / EF.C.SMC.AUTR_CVC.E256</w:t>
        </w:r>
        <w:r w:rsidR="00AE4B6A">
          <w:rPr>
            <w:noProof/>
            <w:webHidden/>
          </w:rPr>
          <w:tab/>
        </w:r>
        <w:r w:rsidR="00AE4B6A">
          <w:rPr>
            <w:noProof/>
            <w:webHidden/>
          </w:rPr>
          <w:fldChar w:fldCharType="begin"/>
        </w:r>
        <w:r w:rsidR="00AE4B6A">
          <w:rPr>
            <w:noProof/>
            <w:webHidden/>
          </w:rPr>
          <w:instrText xml:space="preserve"> PAGEREF _Toc502658452 \h </w:instrText>
        </w:r>
        <w:r w:rsidR="00AE4B6A">
          <w:rPr>
            <w:noProof/>
            <w:webHidden/>
          </w:rPr>
        </w:r>
        <w:r w:rsidR="00AE4B6A">
          <w:rPr>
            <w:noProof/>
            <w:webHidden/>
          </w:rPr>
          <w:fldChar w:fldCharType="separate"/>
        </w:r>
        <w:r w:rsidR="00AE4B6A">
          <w:rPr>
            <w:noProof/>
            <w:webHidden/>
          </w:rPr>
          <w:t>32</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53" w:history="1">
        <w:r w:rsidR="00AE4B6A" w:rsidRPr="00B01738">
          <w:rPr>
            <w:rStyle w:val="Hyperlink"/>
            <w:noProof/>
          </w:rPr>
          <w:t>5.3.9</w:t>
        </w:r>
        <w:r w:rsidR="00AE4B6A">
          <w:rPr>
            <w:rFonts w:asciiTheme="minorHAnsi" w:eastAsiaTheme="minorEastAsia" w:hAnsiTheme="minorHAnsi" w:cstheme="minorBidi"/>
            <w:noProof/>
            <w:szCs w:val="22"/>
          </w:rPr>
          <w:tab/>
        </w:r>
        <w:r w:rsidR="00AE4B6A" w:rsidRPr="00B01738">
          <w:rPr>
            <w:rStyle w:val="Hyperlink"/>
            <w:noProof/>
          </w:rPr>
          <w:t>MF / EF.C.SMC.AUTD_RPE_CVC.E256</w:t>
        </w:r>
        <w:r w:rsidR="00AE4B6A">
          <w:rPr>
            <w:noProof/>
            <w:webHidden/>
          </w:rPr>
          <w:tab/>
        </w:r>
        <w:r w:rsidR="00AE4B6A">
          <w:rPr>
            <w:noProof/>
            <w:webHidden/>
          </w:rPr>
          <w:fldChar w:fldCharType="begin"/>
        </w:r>
        <w:r w:rsidR="00AE4B6A">
          <w:rPr>
            <w:noProof/>
            <w:webHidden/>
          </w:rPr>
          <w:instrText xml:space="preserve"> PAGEREF _Toc502658453 \h </w:instrText>
        </w:r>
        <w:r w:rsidR="00AE4B6A">
          <w:rPr>
            <w:noProof/>
            <w:webHidden/>
          </w:rPr>
        </w:r>
        <w:r w:rsidR="00AE4B6A">
          <w:rPr>
            <w:noProof/>
            <w:webHidden/>
          </w:rPr>
          <w:fldChar w:fldCharType="separate"/>
        </w:r>
        <w:r w:rsidR="00AE4B6A">
          <w:rPr>
            <w:noProof/>
            <w:webHidden/>
          </w:rPr>
          <w:t>34</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54" w:history="1">
        <w:r w:rsidR="00AE4B6A" w:rsidRPr="00B01738">
          <w:rPr>
            <w:rStyle w:val="Hyperlink"/>
            <w:noProof/>
          </w:rPr>
          <w:t>5.3.10</w:t>
        </w:r>
        <w:r w:rsidR="00AE4B6A">
          <w:rPr>
            <w:rFonts w:asciiTheme="minorHAnsi" w:eastAsiaTheme="minorEastAsia" w:hAnsiTheme="minorHAnsi" w:cstheme="minorBidi"/>
            <w:noProof/>
            <w:szCs w:val="22"/>
          </w:rPr>
          <w:tab/>
        </w:r>
        <w:r w:rsidR="00AE4B6A" w:rsidRPr="00B01738">
          <w:rPr>
            <w:rStyle w:val="Hyperlink"/>
            <w:noProof/>
          </w:rPr>
          <w:t>MF / PIN.SMC</w:t>
        </w:r>
        <w:r w:rsidR="00AE4B6A">
          <w:rPr>
            <w:noProof/>
            <w:webHidden/>
          </w:rPr>
          <w:tab/>
        </w:r>
        <w:r w:rsidR="00AE4B6A">
          <w:rPr>
            <w:noProof/>
            <w:webHidden/>
          </w:rPr>
          <w:fldChar w:fldCharType="begin"/>
        </w:r>
        <w:r w:rsidR="00AE4B6A">
          <w:rPr>
            <w:noProof/>
            <w:webHidden/>
          </w:rPr>
          <w:instrText xml:space="preserve"> PAGEREF _Toc502658454 \h </w:instrText>
        </w:r>
        <w:r w:rsidR="00AE4B6A">
          <w:rPr>
            <w:noProof/>
            <w:webHidden/>
          </w:rPr>
        </w:r>
        <w:r w:rsidR="00AE4B6A">
          <w:rPr>
            <w:noProof/>
            <w:webHidden/>
          </w:rPr>
          <w:fldChar w:fldCharType="separate"/>
        </w:r>
        <w:r w:rsidR="00AE4B6A">
          <w:rPr>
            <w:noProof/>
            <w:webHidden/>
          </w:rPr>
          <w:t>36</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55" w:history="1">
        <w:r w:rsidR="00AE4B6A" w:rsidRPr="00B01738">
          <w:rPr>
            <w:rStyle w:val="Hyperlink"/>
            <w:noProof/>
          </w:rPr>
          <w:t>5.3.11</w:t>
        </w:r>
        <w:r w:rsidR="00AE4B6A">
          <w:rPr>
            <w:rFonts w:asciiTheme="minorHAnsi" w:eastAsiaTheme="minorEastAsia" w:hAnsiTheme="minorHAnsi" w:cstheme="minorBidi"/>
            <w:noProof/>
            <w:szCs w:val="22"/>
          </w:rPr>
          <w:tab/>
        </w:r>
        <w:r w:rsidR="00AE4B6A" w:rsidRPr="00B01738">
          <w:rPr>
            <w:rStyle w:val="Hyperlink"/>
            <w:noProof/>
          </w:rPr>
          <w:t>MF / PrK.SMC.AUTR_CVC.R2048</w:t>
        </w:r>
        <w:r w:rsidR="00AE4B6A">
          <w:rPr>
            <w:noProof/>
            <w:webHidden/>
          </w:rPr>
          <w:tab/>
        </w:r>
        <w:r w:rsidR="00AE4B6A">
          <w:rPr>
            <w:noProof/>
            <w:webHidden/>
          </w:rPr>
          <w:fldChar w:fldCharType="begin"/>
        </w:r>
        <w:r w:rsidR="00AE4B6A">
          <w:rPr>
            <w:noProof/>
            <w:webHidden/>
          </w:rPr>
          <w:instrText xml:space="preserve"> PAGEREF _Toc502658455 \h </w:instrText>
        </w:r>
        <w:r w:rsidR="00AE4B6A">
          <w:rPr>
            <w:noProof/>
            <w:webHidden/>
          </w:rPr>
        </w:r>
        <w:r w:rsidR="00AE4B6A">
          <w:rPr>
            <w:noProof/>
            <w:webHidden/>
          </w:rPr>
          <w:fldChar w:fldCharType="separate"/>
        </w:r>
        <w:r w:rsidR="00AE4B6A">
          <w:rPr>
            <w:noProof/>
            <w:webHidden/>
          </w:rPr>
          <w:t>38</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56" w:history="1">
        <w:r w:rsidR="00AE4B6A" w:rsidRPr="00B01738">
          <w:rPr>
            <w:rStyle w:val="Hyperlink"/>
            <w:noProof/>
          </w:rPr>
          <w:t>5.3.12</w:t>
        </w:r>
        <w:r w:rsidR="00AE4B6A">
          <w:rPr>
            <w:rFonts w:asciiTheme="minorHAnsi" w:eastAsiaTheme="minorEastAsia" w:hAnsiTheme="minorHAnsi" w:cstheme="minorBidi"/>
            <w:noProof/>
            <w:szCs w:val="22"/>
          </w:rPr>
          <w:tab/>
        </w:r>
        <w:r w:rsidR="00AE4B6A" w:rsidRPr="00B01738">
          <w:rPr>
            <w:rStyle w:val="Hyperlink"/>
            <w:noProof/>
          </w:rPr>
          <w:t>MF / PrK.SMC.AUTR_CVC.E256</w:t>
        </w:r>
        <w:r w:rsidR="00AE4B6A">
          <w:rPr>
            <w:noProof/>
            <w:webHidden/>
          </w:rPr>
          <w:tab/>
        </w:r>
        <w:r w:rsidR="00AE4B6A">
          <w:rPr>
            <w:noProof/>
            <w:webHidden/>
          </w:rPr>
          <w:fldChar w:fldCharType="begin"/>
        </w:r>
        <w:r w:rsidR="00AE4B6A">
          <w:rPr>
            <w:noProof/>
            <w:webHidden/>
          </w:rPr>
          <w:instrText xml:space="preserve"> PAGEREF _Toc502658456 \h </w:instrText>
        </w:r>
        <w:r w:rsidR="00AE4B6A">
          <w:rPr>
            <w:noProof/>
            <w:webHidden/>
          </w:rPr>
        </w:r>
        <w:r w:rsidR="00AE4B6A">
          <w:rPr>
            <w:noProof/>
            <w:webHidden/>
          </w:rPr>
          <w:fldChar w:fldCharType="separate"/>
        </w:r>
        <w:r w:rsidR="00AE4B6A">
          <w:rPr>
            <w:noProof/>
            <w:webHidden/>
          </w:rPr>
          <w:t>40</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57" w:history="1">
        <w:r w:rsidR="00AE4B6A" w:rsidRPr="00B01738">
          <w:rPr>
            <w:rStyle w:val="Hyperlink"/>
            <w:noProof/>
          </w:rPr>
          <w:t>5.3.13</w:t>
        </w:r>
        <w:r w:rsidR="00AE4B6A">
          <w:rPr>
            <w:rFonts w:asciiTheme="minorHAnsi" w:eastAsiaTheme="minorEastAsia" w:hAnsiTheme="minorHAnsi" w:cstheme="minorBidi"/>
            <w:noProof/>
            <w:szCs w:val="22"/>
          </w:rPr>
          <w:tab/>
        </w:r>
        <w:r w:rsidR="00AE4B6A" w:rsidRPr="00B01738">
          <w:rPr>
            <w:rStyle w:val="Hyperlink"/>
            <w:noProof/>
          </w:rPr>
          <w:t>MF / PrK.SMC.AUTD_RPE_CVC.E256</w:t>
        </w:r>
        <w:r w:rsidR="00AE4B6A">
          <w:rPr>
            <w:noProof/>
            <w:webHidden/>
          </w:rPr>
          <w:tab/>
        </w:r>
        <w:r w:rsidR="00AE4B6A">
          <w:rPr>
            <w:noProof/>
            <w:webHidden/>
          </w:rPr>
          <w:fldChar w:fldCharType="begin"/>
        </w:r>
        <w:r w:rsidR="00AE4B6A">
          <w:rPr>
            <w:noProof/>
            <w:webHidden/>
          </w:rPr>
          <w:instrText xml:space="preserve"> PAGEREF _Toc502658457 \h </w:instrText>
        </w:r>
        <w:r w:rsidR="00AE4B6A">
          <w:rPr>
            <w:noProof/>
            <w:webHidden/>
          </w:rPr>
        </w:r>
        <w:r w:rsidR="00AE4B6A">
          <w:rPr>
            <w:noProof/>
            <w:webHidden/>
          </w:rPr>
          <w:fldChar w:fldCharType="separate"/>
        </w:r>
        <w:r w:rsidR="00AE4B6A">
          <w:rPr>
            <w:noProof/>
            <w:webHidden/>
          </w:rPr>
          <w:t>43</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58" w:history="1">
        <w:r w:rsidR="00AE4B6A" w:rsidRPr="00B01738">
          <w:rPr>
            <w:rStyle w:val="Hyperlink"/>
            <w:noProof/>
          </w:rPr>
          <w:t>5.3.14</w:t>
        </w:r>
        <w:r w:rsidR="00AE4B6A">
          <w:rPr>
            <w:rFonts w:asciiTheme="minorHAnsi" w:eastAsiaTheme="minorEastAsia" w:hAnsiTheme="minorHAnsi" w:cstheme="minorBidi"/>
            <w:noProof/>
            <w:szCs w:val="22"/>
          </w:rPr>
          <w:tab/>
        </w:r>
        <w:r w:rsidR="00AE4B6A" w:rsidRPr="00B01738">
          <w:rPr>
            <w:rStyle w:val="Hyperlink"/>
            <w:noProof/>
          </w:rPr>
          <w:t>Sicherheitsanker zum Import von CV-Zertifikaten</w:t>
        </w:r>
        <w:r w:rsidR="00AE4B6A">
          <w:rPr>
            <w:noProof/>
            <w:webHidden/>
          </w:rPr>
          <w:tab/>
        </w:r>
        <w:r w:rsidR="00AE4B6A">
          <w:rPr>
            <w:noProof/>
            <w:webHidden/>
          </w:rPr>
          <w:fldChar w:fldCharType="begin"/>
        </w:r>
        <w:r w:rsidR="00AE4B6A">
          <w:rPr>
            <w:noProof/>
            <w:webHidden/>
          </w:rPr>
          <w:instrText xml:space="preserve"> PAGEREF _Toc502658458 \h </w:instrText>
        </w:r>
        <w:r w:rsidR="00AE4B6A">
          <w:rPr>
            <w:noProof/>
            <w:webHidden/>
          </w:rPr>
        </w:r>
        <w:r w:rsidR="00AE4B6A">
          <w:rPr>
            <w:noProof/>
            <w:webHidden/>
          </w:rPr>
          <w:fldChar w:fldCharType="separate"/>
        </w:r>
        <w:r w:rsidR="00AE4B6A">
          <w:rPr>
            <w:noProof/>
            <w:webHidden/>
          </w:rPr>
          <w:t>44</w:t>
        </w:r>
        <w:r w:rsidR="00AE4B6A">
          <w:rPr>
            <w:noProof/>
            <w:webHidden/>
          </w:rPr>
          <w:fldChar w:fldCharType="end"/>
        </w:r>
      </w:hyperlink>
    </w:p>
    <w:p w:rsidR="00AE4B6A" w:rsidRDefault="007B2A84">
      <w:pPr>
        <w:pStyle w:val="Verzeichnis4"/>
        <w:tabs>
          <w:tab w:val="left" w:pos="1760"/>
          <w:tab w:val="right" w:leader="dot" w:pos="8726"/>
        </w:tabs>
        <w:rPr>
          <w:rFonts w:asciiTheme="minorHAnsi" w:eastAsiaTheme="minorEastAsia" w:hAnsiTheme="minorHAnsi" w:cstheme="minorBidi"/>
          <w:i w:val="0"/>
          <w:noProof/>
          <w:szCs w:val="22"/>
        </w:rPr>
      </w:pPr>
      <w:hyperlink w:anchor="_Toc502658459" w:history="1">
        <w:r w:rsidR="00AE4B6A" w:rsidRPr="00B01738">
          <w:rPr>
            <w:rStyle w:val="Hyperlink"/>
            <w:noProof/>
          </w:rPr>
          <w:t>5.3.14.1</w:t>
        </w:r>
        <w:r w:rsidR="00AE4B6A">
          <w:rPr>
            <w:rFonts w:asciiTheme="minorHAnsi" w:eastAsiaTheme="minorEastAsia" w:hAnsiTheme="minorHAnsi" w:cstheme="minorBidi"/>
            <w:i w:val="0"/>
            <w:noProof/>
            <w:szCs w:val="22"/>
          </w:rPr>
          <w:tab/>
        </w:r>
        <w:r w:rsidR="00AE4B6A" w:rsidRPr="00B01738">
          <w:rPr>
            <w:rStyle w:val="Hyperlink"/>
            <w:noProof/>
          </w:rPr>
          <w:t>MF / PuK.RCA.CS.R2048</w:t>
        </w:r>
        <w:r w:rsidR="00AE4B6A">
          <w:rPr>
            <w:noProof/>
            <w:webHidden/>
          </w:rPr>
          <w:tab/>
        </w:r>
        <w:r w:rsidR="00AE4B6A">
          <w:rPr>
            <w:noProof/>
            <w:webHidden/>
          </w:rPr>
          <w:fldChar w:fldCharType="begin"/>
        </w:r>
        <w:r w:rsidR="00AE4B6A">
          <w:rPr>
            <w:noProof/>
            <w:webHidden/>
          </w:rPr>
          <w:instrText xml:space="preserve"> PAGEREF _Toc502658459 \h </w:instrText>
        </w:r>
        <w:r w:rsidR="00AE4B6A">
          <w:rPr>
            <w:noProof/>
            <w:webHidden/>
          </w:rPr>
        </w:r>
        <w:r w:rsidR="00AE4B6A">
          <w:rPr>
            <w:noProof/>
            <w:webHidden/>
          </w:rPr>
          <w:fldChar w:fldCharType="separate"/>
        </w:r>
        <w:r w:rsidR="00AE4B6A">
          <w:rPr>
            <w:noProof/>
            <w:webHidden/>
          </w:rPr>
          <w:t>45</w:t>
        </w:r>
        <w:r w:rsidR="00AE4B6A">
          <w:rPr>
            <w:noProof/>
            <w:webHidden/>
          </w:rPr>
          <w:fldChar w:fldCharType="end"/>
        </w:r>
      </w:hyperlink>
    </w:p>
    <w:p w:rsidR="00AE4B6A" w:rsidRDefault="007B2A84">
      <w:pPr>
        <w:pStyle w:val="Verzeichnis4"/>
        <w:tabs>
          <w:tab w:val="left" w:pos="1760"/>
          <w:tab w:val="right" w:leader="dot" w:pos="8726"/>
        </w:tabs>
        <w:rPr>
          <w:rFonts w:asciiTheme="minorHAnsi" w:eastAsiaTheme="minorEastAsia" w:hAnsiTheme="minorHAnsi" w:cstheme="minorBidi"/>
          <w:i w:val="0"/>
          <w:noProof/>
          <w:szCs w:val="22"/>
        </w:rPr>
      </w:pPr>
      <w:hyperlink w:anchor="_Toc502658460" w:history="1">
        <w:r w:rsidR="00AE4B6A" w:rsidRPr="00B01738">
          <w:rPr>
            <w:rStyle w:val="Hyperlink"/>
            <w:noProof/>
          </w:rPr>
          <w:t>5.3.14.2</w:t>
        </w:r>
        <w:r w:rsidR="00AE4B6A">
          <w:rPr>
            <w:rFonts w:asciiTheme="minorHAnsi" w:eastAsiaTheme="minorEastAsia" w:hAnsiTheme="minorHAnsi" w:cstheme="minorBidi"/>
            <w:i w:val="0"/>
            <w:noProof/>
            <w:szCs w:val="22"/>
          </w:rPr>
          <w:tab/>
        </w:r>
        <w:r w:rsidR="00AE4B6A" w:rsidRPr="00B01738">
          <w:rPr>
            <w:rStyle w:val="Hyperlink"/>
            <w:noProof/>
          </w:rPr>
          <w:t>MF / PuK.RCA.CS.E256</w:t>
        </w:r>
        <w:r w:rsidR="00AE4B6A">
          <w:rPr>
            <w:noProof/>
            <w:webHidden/>
          </w:rPr>
          <w:tab/>
        </w:r>
        <w:r w:rsidR="00AE4B6A">
          <w:rPr>
            <w:noProof/>
            <w:webHidden/>
          </w:rPr>
          <w:fldChar w:fldCharType="begin"/>
        </w:r>
        <w:r w:rsidR="00AE4B6A">
          <w:rPr>
            <w:noProof/>
            <w:webHidden/>
          </w:rPr>
          <w:instrText xml:space="preserve"> PAGEREF _Toc502658460 \h </w:instrText>
        </w:r>
        <w:r w:rsidR="00AE4B6A">
          <w:rPr>
            <w:noProof/>
            <w:webHidden/>
          </w:rPr>
        </w:r>
        <w:r w:rsidR="00AE4B6A">
          <w:rPr>
            <w:noProof/>
            <w:webHidden/>
          </w:rPr>
          <w:fldChar w:fldCharType="separate"/>
        </w:r>
        <w:r w:rsidR="00AE4B6A">
          <w:rPr>
            <w:noProof/>
            <w:webHidden/>
          </w:rPr>
          <w:t>46</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61" w:history="1">
        <w:r w:rsidR="00AE4B6A" w:rsidRPr="00B01738">
          <w:rPr>
            <w:rStyle w:val="Hyperlink"/>
            <w:noProof/>
          </w:rPr>
          <w:t>5.3.15</w:t>
        </w:r>
        <w:r w:rsidR="00AE4B6A">
          <w:rPr>
            <w:rFonts w:asciiTheme="minorHAnsi" w:eastAsiaTheme="minorEastAsia" w:hAnsiTheme="minorHAnsi" w:cstheme="minorBidi"/>
            <w:noProof/>
            <w:szCs w:val="22"/>
          </w:rPr>
          <w:tab/>
        </w:r>
        <w:r w:rsidR="00AE4B6A" w:rsidRPr="00B01738">
          <w:rPr>
            <w:rStyle w:val="Hyperlink"/>
            <w:noProof/>
          </w:rPr>
          <w:t>Asymmetrische Kartenadministration</w:t>
        </w:r>
        <w:r w:rsidR="00AE4B6A">
          <w:rPr>
            <w:noProof/>
            <w:webHidden/>
          </w:rPr>
          <w:tab/>
        </w:r>
        <w:r w:rsidR="00AE4B6A">
          <w:rPr>
            <w:noProof/>
            <w:webHidden/>
          </w:rPr>
          <w:fldChar w:fldCharType="begin"/>
        </w:r>
        <w:r w:rsidR="00AE4B6A">
          <w:rPr>
            <w:noProof/>
            <w:webHidden/>
          </w:rPr>
          <w:instrText xml:space="preserve"> PAGEREF _Toc502658461 \h </w:instrText>
        </w:r>
        <w:r w:rsidR="00AE4B6A">
          <w:rPr>
            <w:noProof/>
            <w:webHidden/>
          </w:rPr>
        </w:r>
        <w:r w:rsidR="00AE4B6A">
          <w:rPr>
            <w:noProof/>
            <w:webHidden/>
          </w:rPr>
          <w:fldChar w:fldCharType="separate"/>
        </w:r>
        <w:r w:rsidR="00AE4B6A">
          <w:rPr>
            <w:noProof/>
            <w:webHidden/>
          </w:rPr>
          <w:t>48</w:t>
        </w:r>
        <w:r w:rsidR="00AE4B6A">
          <w:rPr>
            <w:noProof/>
            <w:webHidden/>
          </w:rPr>
          <w:fldChar w:fldCharType="end"/>
        </w:r>
      </w:hyperlink>
    </w:p>
    <w:p w:rsidR="00AE4B6A" w:rsidRDefault="007B2A84">
      <w:pPr>
        <w:pStyle w:val="Verzeichnis4"/>
        <w:tabs>
          <w:tab w:val="left" w:pos="1760"/>
          <w:tab w:val="right" w:leader="dot" w:pos="8726"/>
        </w:tabs>
        <w:rPr>
          <w:rFonts w:asciiTheme="minorHAnsi" w:eastAsiaTheme="minorEastAsia" w:hAnsiTheme="minorHAnsi" w:cstheme="minorBidi"/>
          <w:i w:val="0"/>
          <w:noProof/>
          <w:szCs w:val="22"/>
        </w:rPr>
      </w:pPr>
      <w:hyperlink w:anchor="_Toc502658462" w:history="1">
        <w:r w:rsidR="00AE4B6A" w:rsidRPr="00B01738">
          <w:rPr>
            <w:rStyle w:val="Hyperlink"/>
            <w:noProof/>
          </w:rPr>
          <w:t>5.3.15.1</w:t>
        </w:r>
        <w:r w:rsidR="00AE4B6A">
          <w:rPr>
            <w:rFonts w:asciiTheme="minorHAnsi" w:eastAsiaTheme="minorEastAsia" w:hAnsiTheme="minorHAnsi" w:cstheme="minorBidi"/>
            <w:i w:val="0"/>
            <w:noProof/>
            <w:szCs w:val="22"/>
          </w:rPr>
          <w:tab/>
        </w:r>
        <w:r w:rsidR="00AE4B6A" w:rsidRPr="00B01738">
          <w:rPr>
            <w:rStyle w:val="Hyperlink"/>
            <w:noProof/>
          </w:rPr>
          <w:t>MF / PuK.RCA.ADMINCMS.CS.E256</w:t>
        </w:r>
        <w:r w:rsidR="00AE4B6A">
          <w:rPr>
            <w:noProof/>
            <w:webHidden/>
          </w:rPr>
          <w:tab/>
        </w:r>
        <w:r w:rsidR="00AE4B6A">
          <w:rPr>
            <w:noProof/>
            <w:webHidden/>
          </w:rPr>
          <w:fldChar w:fldCharType="begin"/>
        </w:r>
        <w:r w:rsidR="00AE4B6A">
          <w:rPr>
            <w:noProof/>
            <w:webHidden/>
          </w:rPr>
          <w:instrText xml:space="preserve"> PAGEREF _Toc502658462 \h </w:instrText>
        </w:r>
        <w:r w:rsidR="00AE4B6A">
          <w:rPr>
            <w:noProof/>
            <w:webHidden/>
          </w:rPr>
        </w:r>
        <w:r w:rsidR="00AE4B6A">
          <w:rPr>
            <w:noProof/>
            <w:webHidden/>
          </w:rPr>
          <w:fldChar w:fldCharType="separate"/>
        </w:r>
        <w:r w:rsidR="00AE4B6A">
          <w:rPr>
            <w:noProof/>
            <w:webHidden/>
          </w:rPr>
          <w:t>48</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63" w:history="1">
        <w:r w:rsidR="00AE4B6A" w:rsidRPr="00B01738">
          <w:rPr>
            <w:rStyle w:val="Hyperlink"/>
            <w:noProof/>
          </w:rPr>
          <w:t>5.3.16</w:t>
        </w:r>
        <w:r w:rsidR="00AE4B6A">
          <w:rPr>
            <w:rFonts w:asciiTheme="minorHAnsi" w:eastAsiaTheme="minorEastAsia" w:hAnsiTheme="minorHAnsi" w:cstheme="minorBidi"/>
            <w:noProof/>
            <w:szCs w:val="22"/>
          </w:rPr>
          <w:tab/>
        </w:r>
        <w:r w:rsidR="00AE4B6A" w:rsidRPr="00B01738">
          <w:rPr>
            <w:rStyle w:val="Hyperlink"/>
            <w:noProof/>
          </w:rPr>
          <w:t>Symmetrische Kartenadministration</w:t>
        </w:r>
        <w:r w:rsidR="00AE4B6A">
          <w:rPr>
            <w:noProof/>
            <w:webHidden/>
          </w:rPr>
          <w:tab/>
        </w:r>
        <w:r w:rsidR="00AE4B6A">
          <w:rPr>
            <w:noProof/>
            <w:webHidden/>
          </w:rPr>
          <w:fldChar w:fldCharType="begin"/>
        </w:r>
        <w:r w:rsidR="00AE4B6A">
          <w:rPr>
            <w:noProof/>
            <w:webHidden/>
          </w:rPr>
          <w:instrText xml:space="preserve"> PAGEREF _Toc502658463 \h </w:instrText>
        </w:r>
        <w:r w:rsidR="00AE4B6A">
          <w:rPr>
            <w:noProof/>
            <w:webHidden/>
          </w:rPr>
        </w:r>
        <w:r w:rsidR="00AE4B6A">
          <w:rPr>
            <w:noProof/>
            <w:webHidden/>
          </w:rPr>
          <w:fldChar w:fldCharType="separate"/>
        </w:r>
        <w:r w:rsidR="00AE4B6A">
          <w:rPr>
            <w:noProof/>
            <w:webHidden/>
          </w:rPr>
          <w:t>50</w:t>
        </w:r>
        <w:r w:rsidR="00AE4B6A">
          <w:rPr>
            <w:noProof/>
            <w:webHidden/>
          </w:rPr>
          <w:fldChar w:fldCharType="end"/>
        </w:r>
      </w:hyperlink>
    </w:p>
    <w:p w:rsidR="00AE4B6A" w:rsidRDefault="007B2A84">
      <w:pPr>
        <w:pStyle w:val="Verzeichnis4"/>
        <w:tabs>
          <w:tab w:val="left" w:pos="1760"/>
          <w:tab w:val="right" w:leader="dot" w:pos="8726"/>
        </w:tabs>
        <w:rPr>
          <w:rFonts w:asciiTheme="minorHAnsi" w:eastAsiaTheme="minorEastAsia" w:hAnsiTheme="minorHAnsi" w:cstheme="minorBidi"/>
          <w:i w:val="0"/>
          <w:noProof/>
          <w:szCs w:val="22"/>
        </w:rPr>
      </w:pPr>
      <w:hyperlink w:anchor="_Toc502658464" w:history="1">
        <w:r w:rsidR="00AE4B6A" w:rsidRPr="00B01738">
          <w:rPr>
            <w:rStyle w:val="Hyperlink"/>
            <w:noProof/>
          </w:rPr>
          <w:t>5.3.16.1</w:t>
        </w:r>
        <w:r w:rsidR="00AE4B6A">
          <w:rPr>
            <w:rFonts w:asciiTheme="minorHAnsi" w:eastAsiaTheme="minorEastAsia" w:hAnsiTheme="minorHAnsi" w:cstheme="minorBidi"/>
            <w:i w:val="0"/>
            <w:noProof/>
            <w:szCs w:val="22"/>
          </w:rPr>
          <w:tab/>
        </w:r>
        <w:r w:rsidR="00AE4B6A" w:rsidRPr="00B01738">
          <w:rPr>
            <w:rStyle w:val="Hyperlink"/>
            <w:noProof/>
          </w:rPr>
          <w:t>MF / SK.CMS.AES128</w:t>
        </w:r>
        <w:r w:rsidR="00AE4B6A">
          <w:rPr>
            <w:noProof/>
            <w:webHidden/>
          </w:rPr>
          <w:tab/>
        </w:r>
        <w:r w:rsidR="00AE4B6A">
          <w:rPr>
            <w:noProof/>
            <w:webHidden/>
          </w:rPr>
          <w:fldChar w:fldCharType="begin"/>
        </w:r>
        <w:r w:rsidR="00AE4B6A">
          <w:rPr>
            <w:noProof/>
            <w:webHidden/>
          </w:rPr>
          <w:instrText xml:space="preserve"> PAGEREF _Toc502658464 \h </w:instrText>
        </w:r>
        <w:r w:rsidR="00AE4B6A">
          <w:rPr>
            <w:noProof/>
            <w:webHidden/>
          </w:rPr>
        </w:r>
        <w:r w:rsidR="00AE4B6A">
          <w:rPr>
            <w:noProof/>
            <w:webHidden/>
          </w:rPr>
          <w:fldChar w:fldCharType="separate"/>
        </w:r>
        <w:r w:rsidR="00AE4B6A">
          <w:rPr>
            <w:noProof/>
            <w:webHidden/>
          </w:rPr>
          <w:t>51</w:t>
        </w:r>
        <w:r w:rsidR="00AE4B6A">
          <w:rPr>
            <w:noProof/>
            <w:webHidden/>
          </w:rPr>
          <w:fldChar w:fldCharType="end"/>
        </w:r>
      </w:hyperlink>
    </w:p>
    <w:p w:rsidR="00AE4B6A" w:rsidRDefault="007B2A84">
      <w:pPr>
        <w:pStyle w:val="Verzeichnis4"/>
        <w:tabs>
          <w:tab w:val="left" w:pos="1760"/>
          <w:tab w:val="right" w:leader="dot" w:pos="8726"/>
        </w:tabs>
        <w:rPr>
          <w:rFonts w:asciiTheme="minorHAnsi" w:eastAsiaTheme="minorEastAsia" w:hAnsiTheme="minorHAnsi" w:cstheme="minorBidi"/>
          <w:i w:val="0"/>
          <w:noProof/>
          <w:szCs w:val="22"/>
        </w:rPr>
      </w:pPr>
      <w:hyperlink w:anchor="_Toc502658465" w:history="1">
        <w:r w:rsidR="00AE4B6A" w:rsidRPr="00B01738">
          <w:rPr>
            <w:rStyle w:val="Hyperlink"/>
            <w:noProof/>
          </w:rPr>
          <w:t>5.3.16.2</w:t>
        </w:r>
        <w:r w:rsidR="00AE4B6A">
          <w:rPr>
            <w:rFonts w:asciiTheme="minorHAnsi" w:eastAsiaTheme="minorEastAsia" w:hAnsiTheme="minorHAnsi" w:cstheme="minorBidi"/>
            <w:i w:val="0"/>
            <w:noProof/>
            <w:szCs w:val="22"/>
          </w:rPr>
          <w:tab/>
        </w:r>
        <w:r w:rsidR="00AE4B6A" w:rsidRPr="00B01738">
          <w:rPr>
            <w:rStyle w:val="Hyperlink"/>
            <w:noProof/>
          </w:rPr>
          <w:t>MF / SK.CMS.AES256</w:t>
        </w:r>
        <w:r w:rsidR="00AE4B6A">
          <w:rPr>
            <w:noProof/>
            <w:webHidden/>
          </w:rPr>
          <w:tab/>
        </w:r>
        <w:r w:rsidR="00AE4B6A">
          <w:rPr>
            <w:noProof/>
            <w:webHidden/>
          </w:rPr>
          <w:fldChar w:fldCharType="begin"/>
        </w:r>
        <w:r w:rsidR="00AE4B6A">
          <w:rPr>
            <w:noProof/>
            <w:webHidden/>
          </w:rPr>
          <w:instrText xml:space="preserve"> PAGEREF _Toc502658465 \h </w:instrText>
        </w:r>
        <w:r w:rsidR="00AE4B6A">
          <w:rPr>
            <w:noProof/>
            <w:webHidden/>
          </w:rPr>
        </w:r>
        <w:r w:rsidR="00AE4B6A">
          <w:rPr>
            <w:noProof/>
            <w:webHidden/>
          </w:rPr>
          <w:fldChar w:fldCharType="separate"/>
        </w:r>
        <w:r w:rsidR="00AE4B6A">
          <w:rPr>
            <w:noProof/>
            <w:webHidden/>
          </w:rPr>
          <w:t>52</w:t>
        </w:r>
        <w:r w:rsidR="00AE4B6A">
          <w:rPr>
            <w:noProof/>
            <w:webHidden/>
          </w:rPr>
          <w:fldChar w:fldCharType="end"/>
        </w:r>
      </w:hyperlink>
    </w:p>
    <w:p w:rsidR="00AE4B6A" w:rsidRDefault="007B2A84">
      <w:pPr>
        <w:pStyle w:val="Verzeichnis4"/>
        <w:tabs>
          <w:tab w:val="left" w:pos="1760"/>
          <w:tab w:val="right" w:leader="dot" w:pos="8726"/>
        </w:tabs>
        <w:rPr>
          <w:rFonts w:asciiTheme="minorHAnsi" w:eastAsiaTheme="minorEastAsia" w:hAnsiTheme="minorHAnsi" w:cstheme="minorBidi"/>
          <w:i w:val="0"/>
          <w:noProof/>
          <w:szCs w:val="22"/>
        </w:rPr>
      </w:pPr>
      <w:hyperlink w:anchor="_Toc502658466" w:history="1">
        <w:r w:rsidR="00AE4B6A" w:rsidRPr="00B01738">
          <w:rPr>
            <w:rStyle w:val="Hyperlink"/>
            <w:noProof/>
          </w:rPr>
          <w:t>5.3.16.3</w:t>
        </w:r>
        <w:r w:rsidR="00AE4B6A">
          <w:rPr>
            <w:rFonts w:asciiTheme="minorHAnsi" w:eastAsiaTheme="minorEastAsia" w:hAnsiTheme="minorHAnsi" w:cstheme="minorBidi"/>
            <w:i w:val="0"/>
            <w:noProof/>
            <w:szCs w:val="22"/>
          </w:rPr>
          <w:tab/>
        </w:r>
        <w:r w:rsidR="00AE4B6A" w:rsidRPr="00B01738">
          <w:rPr>
            <w:rStyle w:val="Hyperlink"/>
            <w:noProof/>
          </w:rPr>
          <w:t>MF / SK.CUP.AES128</w:t>
        </w:r>
        <w:r w:rsidR="00AE4B6A">
          <w:rPr>
            <w:noProof/>
            <w:webHidden/>
          </w:rPr>
          <w:tab/>
        </w:r>
        <w:r w:rsidR="00AE4B6A">
          <w:rPr>
            <w:noProof/>
            <w:webHidden/>
          </w:rPr>
          <w:fldChar w:fldCharType="begin"/>
        </w:r>
        <w:r w:rsidR="00AE4B6A">
          <w:rPr>
            <w:noProof/>
            <w:webHidden/>
          </w:rPr>
          <w:instrText xml:space="preserve"> PAGEREF _Toc502658466 \h </w:instrText>
        </w:r>
        <w:r w:rsidR="00AE4B6A">
          <w:rPr>
            <w:noProof/>
            <w:webHidden/>
          </w:rPr>
        </w:r>
        <w:r w:rsidR="00AE4B6A">
          <w:rPr>
            <w:noProof/>
            <w:webHidden/>
          </w:rPr>
          <w:fldChar w:fldCharType="separate"/>
        </w:r>
        <w:r w:rsidR="00AE4B6A">
          <w:rPr>
            <w:noProof/>
            <w:webHidden/>
          </w:rPr>
          <w:t>53</w:t>
        </w:r>
        <w:r w:rsidR="00AE4B6A">
          <w:rPr>
            <w:noProof/>
            <w:webHidden/>
          </w:rPr>
          <w:fldChar w:fldCharType="end"/>
        </w:r>
      </w:hyperlink>
    </w:p>
    <w:p w:rsidR="00AE4B6A" w:rsidRDefault="007B2A84">
      <w:pPr>
        <w:pStyle w:val="Verzeichnis4"/>
        <w:tabs>
          <w:tab w:val="left" w:pos="1760"/>
          <w:tab w:val="right" w:leader="dot" w:pos="8726"/>
        </w:tabs>
        <w:rPr>
          <w:rFonts w:asciiTheme="minorHAnsi" w:eastAsiaTheme="minorEastAsia" w:hAnsiTheme="minorHAnsi" w:cstheme="minorBidi"/>
          <w:i w:val="0"/>
          <w:noProof/>
          <w:szCs w:val="22"/>
        </w:rPr>
      </w:pPr>
      <w:hyperlink w:anchor="_Toc502658467" w:history="1">
        <w:r w:rsidR="00AE4B6A" w:rsidRPr="00B01738">
          <w:rPr>
            <w:rStyle w:val="Hyperlink"/>
            <w:noProof/>
          </w:rPr>
          <w:t>5.3.16.4</w:t>
        </w:r>
        <w:r w:rsidR="00AE4B6A">
          <w:rPr>
            <w:rFonts w:asciiTheme="minorHAnsi" w:eastAsiaTheme="minorEastAsia" w:hAnsiTheme="minorHAnsi" w:cstheme="minorBidi"/>
            <w:i w:val="0"/>
            <w:noProof/>
            <w:szCs w:val="22"/>
          </w:rPr>
          <w:tab/>
        </w:r>
        <w:r w:rsidR="00AE4B6A" w:rsidRPr="00B01738">
          <w:rPr>
            <w:rStyle w:val="Hyperlink"/>
            <w:noProof/>
          </w:rPr>
          <w:t>MF / SK.</w:t>
        </w:r>
        <w:r w:rsidR="00AE4B6A" w:rsidRPr="00B01738">
          <w:rPr>
            <w:rStyle w:val="Hyperlink"/>
            <w:bCs/>
            <w:noProof/>
          </w:rPr>
          <w:t>CUP</w:t>
        </w:r>
        <w:r w:rsidR="00AE4B6A" w:rsidRPr="00B01738">
          <w:rPr>
            <w:rStyle w:val="Hyperlink"/>
            <w:noProof/>
          </w:rPr>
          <w:t>.AES256</w:t>
        </w:r>
        <w:r w:rsidR="00AE4B6A">
          <w:rPr>
            <w:noProof/>
            <w:webHidden/>
          </w:rPr>
          <w:tab/>
        </w:r>
        <w:r w:rsidR="00AE4B6A">
          <w:rPr>
            <w:noProof/>
            <w:webHidden/>
          </w:rPr>
          <w:fldChar w:fldCharType="begin"/>
        </w:r>
        <w:r w:rsidR="00AE4B6A">
          <w:rPr>
            <w:noProof/>
            <w:webHidden/>
          </w:rPr>
          <w:instrText xml:space="preserve"> PAGEREF _Toc502658467 \h </w:instrText>
        </w:r>
        <w:r w:rsidR="00AE4B6A">
          <w:rPr>
            <w:noProof/>
            <w:webHidden/>
          </w:rPr>
        </w:r>
        <w:r w:rsidR="00AE4B6A">
          <w:rPr>
            <w:noProof/>
            <w:webHidden/>
          </w:rPr>
          <w:fldChar w:fldCharType="separate"/>
        </w:r>
        <w:r w:rsidR="00AE4B6A">
          <w:rPr>
            <w:noProof/>
            <w:webHidden/>
          </w:rPr>
          <w:t>54</w:t>
        </w:r>
        <w:r w:rsidR="00AE4B6A">
          <w:rPr>
            <w:noProof/>
            <w:webHidden/>
          </w:rPr>
          <w:fldChar w:fldCharType="end"/>
        </w:r>
      </w:hyperlink>
    </w:p>
    <w:p w:rsidR="00AE4B6A" w:rsidRDefault="007B2A8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468" w:history="1">
        <w:r w:rsidR="00AE4B6A" w:rsidRPr="00B01738">
          <w:rPr>
            <w:rStyle w:val="Hyperlink"/>
            <w:noProof/>
          </w:rPr>
          <w:t>5.4</w:t>
        </w:r>
        <w:r w:rsidR="00AE4B6A">
          <w:rPr>
            <w:rFonts w:asciiTheme="minorHAnsi" w:eastAsiaTheme="minorEastAsia" w:hAnsiTheme="minorHAnsi" w:cstheme="minorBidi"/>
            <w:b w:val="0"/>
            <w:iCs w:val="0"/>
            <w:noProof/>
            <w:szCs w:val="22"/>
          </w:rPr>
          <w:tab/>
        </w:r>
        <w:r w:rsidR="00AE4B6A" w:rsidRPr="00B01738">
          <w:rPr>
            <w:rStyle w:val="Hyperlink"/>
            <w:noProof/>
          </w:rPr>
          <w:t>Die Sicherheitsmodul-Anwendung DF.SMA @deprecated</w:t>
        </w:r>
        <w:r w:rsidR="00AE4B6A">
          <w:rPr>
            <w:noProof/>
            <w:webHidden/>
          </w:rPr>
          <w:tab/>
        </w:r>
        <w:r w:rsidR="00AE4B6A">
          <w:rPr>
            <w:noProof/>
            <w:webHidden/>
          </w:rPr>
          <w:fldChar w:fldCharType="begin"/>
        </w:r>
        <w:r w:rsidR="00AE4B6A">
          <w:rPr>
            <w:noProof/>
            <w:webHidden/>
          </w:rPr>
          <w:instrText xml:space="preserve"> PAGEREF _Toc502658468 \h </w:instrText>
        </w:r>
        <w:r w:rsidR="00AE4B6A">
          <w:rPr>
            <w:noProof/>
            <w:webHidden/>
          </w:rPr>
        </w:r>
        <w:r w:rsidR="00AE4B6A">
          <w:rPr>
            <w:noProof/>
            <w:webHidden/>
          </w:rPr>
          <w:fldChar w:fldCharType="separate"/>
        </w:r>
        <w:r w:rsidR="00AE4B6A">
          <w:rPr>
            <w:noProof/>
            <w:webHidden/>
          </w:rPr>
          <w:t>55</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69" w:history="1">
        <w:r w:rsidR="00AE4B6A" w:rsidRPr="00B01738">
          <w:rPr>
            <w:rStyle w:val="Hyperlink"/>
            <w:noProof/>
          </w:rPr>
          <w:t>5.4.1</w:t>
        </w:r>
        <w:r w:rsidR="00AE4B6A">
          <w:rPr>
            <w:rFonts w:asciiTheme="minorHAnsi" w:eastAsiaTheme="minorEastAsia" w:hAnsiTheme="minorHAnsi" w:cstheme="minorBidi"/>
            <w:noProof/>
            <w:szCs w:val="22"/>
          </w:rPr>
          <w:tab/>
        </w:r>
        <w:r w:rsidR="00AE4B6A" w:rsidRPr="00B01738">
          <w:rPr>
            <w:rStyle w:val="Hyperlink"/>
            <w:noProof/>
          </w:rPr>
          <w:t>Dateistruktur und Dateiinhalt @deprecated</w:t>
        </w:r>
        <w:r w:rsidR="00AE4B6A">
          <w:rPr>
            <w:noProof/>
            <w:webHidden/>
          </w:rPr>
          <w:tab/>
        </w:r>
        <w:r w:rsidR="00AE4B6A">
          <w:rPr>
            <w:noProof/>
            <w:webHidden/>
          </w:rPr>
          <w:fldChar w:fldCharType="begin"/>
        </w:r>
        <w:r w:rsidR="00AE4B6A">
          <w:rPr>
            <w:noProof/>
            <w:webHidden/>
          </w:rPr>
          <w:instrText xml:space="preserve"> PAGEREF _Toc502658469 \h </w:instrText>
        </w:r>
        <w:r w:rsidR="00AE4B6A">
          <w:rPr>
            <w:noProof/>
            <w:webHidden/>
          </w:rPr>
        </w:r>
        <w:r w:rsidR="00AE4B6A">
          <w:rPr>
            <w:noProof/>
            <w:webHidden/>
          </w:rPr>
          <w:fldChar w:fldCharType="separate"/>
        </w:r>
        <w:r w:rsidR="00AE4B6A">
          <w:rPr>
            <w:noProof/>
            <w:webHidden/>
          </w:rPr>
          <w:t>55</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70" w:history="1">
        <w:r w:rsidR="00AE4B6A" w:rsidRPr="00B01738">
          <w:rPr>
            <w:rStyle w:val="Hyperlink"/>
            <w:noProof/>
            <w:lang w:val="en-GB"/>
          </w:rPr>
          <w:t>5.4.2</w:t>
        </w:r>
        <w:r w:rsidR="00AE4B6A">
          <w:rPr>
            <w:rFonts w:asciiTheme="minorHAnsi" w:eastAsiaTheme="minorEastAsia" w:hAnsiTheme="minorHAnsi" w:cstheme="minorBidi"/>
            <w:noProof/>
            <w:szCs w:val="22"/>
          </w:rPr>
          <w:tab/>
        </w:r>
        <w:r w:rsidR="00AE4B6A" w:rsidRPr="00B01738">
          <w:rPr>
            <w:rStyle w:val="Hyperlink"/>
            <w:noProof/>
            <w:lang w:val="en-GB"/>
          </w:rPr>
          <w:t xml:space="preserve">MF / DF.SMA (Security Module Application) </w:t>
        </w:r>
        <w:r w:rsidR="00AE4B6A" w:rsidRPr="00B01738">
          <w:rPr>
            <w:rStyle w:val="Hyperlink"/>
            <w:noProof/>
            <w:lang w:val="en-US"/>
          </w:rPr>
          <w:t>@deprecated</w:t>
        </w:r>
        <w:r w:rsidR="00AE4B6A">
          <w:rPr>
            <w:noProof/>
            <w:webHidden/>
          </w:rPr>
          <w:tab/>
        </w:r>
        <w:r w:rsidR="00AE4B6A">
          <w:rPr>
            <w:noProof/>
            <w:webHidden/>
          </w:rPr>
          <w:fldChar w:fldCharType="begin"/>
        </w:r>
        <w:r w:rsidR="00AE4B6A">
          <w:rPr>
            <w:noProof/>
            <w:webHidden/>
          </w:rPr>
          <w:instrText xml:space="preserve"> PAGEREF _Toc502658470 \h </w:instrText>
        </w:r>
        <w:r w:rsidR="00AE4B6A">
          <w:rPr>
            <w:noProof/>
            <w:webHidden/>
          </w:rPr>
        </w:r>
        <w:r w:rsidR="00AE4B6A">
          <w:rPr>
            <w:noProof/>
            <w:webHidden/>
          </w:rPr>
          <w:fldChar w:fldCharType="separate"/>
        </w:r>
        <w:r w:rsidR="00AE4B6A">
          <w:rPr>
            <w:noProof/>
            <w:webHidden/>
          </w:rPr>
          <w:t>56</w:t>
        </w:r>
        <w:r w:rsidR="00AE4B6A">
          <w:rPr>
            <w:noProof/>
            <w:webHidden/>
          </w:rPr>
          <w:fldChar w:fldCharType="end"/>
        </w:r>
      </w:hyperlink>
    </w:p>
    <w:p w:rsidR="00AE4B6A" w:rsidRDefault="007B2A84">
      <w:pPr>
        <w:pStyle w:val="Verzeichnis4"/>
        <w:tabs>
          <w:tab w:val="left" w:pos="1760"/>
          <w:tab w:val="right" w:leader="dot" w:pos="8726"/>
        </w:tabs>
        <w:rPr>
          <w:rFonts w:asciiTheme="minorHAnsi" w:eastAsiaTheme="minorEastAsia" w:hAnsiTheme="minorHAnsi" w:cstheme="minorBidi"/>
          <w:i w:val="0"/>
          <w:noProof/>
          <w:szCs w:val="22"/>
        </w:rPr>
      </w:pPr>
      <w:hyperlink w:anchor="_Toc502658471" w:history="1">
        <w:r w:rsidR="00AE4B6A" w:rsidRPr="00B01738">
          <w:rPr>
            <w:rStyle w:val="Hyperlink"/>
            <w:noProof/>
          </w:rPr>
          <w:t>5.4.2.1</w:t>
        </w:r>
        <w:r w:rsidR="00AE4B6A">
          <w:rPr>
            <w:rFonts w:asciiTheme="minorHAnsi" w:eastAsiaTheme="minorEastAsia" w:hAnsiTheme="minorHAnsi" w:cstheme="minorBidi"/>
            <w:i w:val="0"/>
            <w:noProof/>
            <w:szCs w:val="22"/>
          </w:rPr>
          <w:tab/>
        </w:r>
        <w:r w:rsidR="00AE4B6A" w:rsidRPr="00B01738">
          <w:rPr>
            <w:rStyle w:val="Hyperlink"/>
            <w:noProof/>
          </w:rPr>
          <w:t>MF / DF.SMA / EF.SMD @deprecated</w:t>
        </w:r>
        <w:r w:rsidR="00AE4B6A">
          <w:rPr>
            <w:noProof/>
            <w:webHidden/>
          </w:rPr>
          <w:tab/>
        </w:r>
        <w:r w:rsidR="00AE4B6A">
          <w:rPr>
            <w:noProof/>
            <w:webHidden/>
          </w:rPr>
          <w:fldChar w:fldCharType="begin"/>
        </w:r>
        <w:r w:rsidR="00AE4B6A">
          <w:rPr>
            <w:noProof/>
            <w:webHidden/>
          </w:rPr>
          <w:instrText xml:space="preserve"> PAGEREF _Toc502658471 \h </w:instrText>
        </w:r>
        <w:r w:rsidR="00AE4B6A">
          <w:rPr>
            <w:noProof/>
            <w:webHidden/>
          </w:rPr>
        </w:r>
        <w:r w:rsidR="00AE4B6A">
          <w:rPr>
            <w:noProof/>
            <w:webHidden/>
          </w:rPr>
          <w:fldChar w:fldCharType="separate"/>
        </w:r>
        <w:r w:rsidR="00AE4B6A">
          <w:rPr>
            <w:noProof/>
            <w:webHidden/>
          </w:rPr>
          <w:t>57</w:t>
        </w:r>
        <w:r w:rsidR="00AE4B6A">
          <w:rPr>
            <w:noProof/>
            <w:webHidden/>
          </w:rPr>
          <w:fldChar w:fldCharType="end"/>
        </w:r>
      </w:hyperlink>
    </w:p>
    <w:p w:rsidR="00AE4B6A" w:rsidRDefault="007B2A84">
      <w:pPr>
        <w:pStyle w:val="Verzeichnis4"/>
        <w:tabs>
          <w:tab w:val="left" w:pos="1760"/>
          <w:tab w:val="right" w:leader="dot" w:pos="8726"/>
        </w:tabs>
        <w:rPr>
          <w:rFonts w:asciiTheme="minorHAnsi" w:eastAsiaTheme="minorEastAsia" w:hAnsiTheme="minorHAnsi" w:cstheme="minorBidi"/>
          <w:i w:val="0"/>
          <w:noProof/>
          <w:szCs w:val="22"/>
        </w:rPr>
      </w:pPr>
      <w:hyperlink w:anchor="_Toc502658472" w:history="1">
        <w:r w:rsidR="00AE4B6A" w:rsidRPr="00B01738">
          <w:rPr>
            <w:rStyle w:val="Hyperlink"/>
            <w:noProof/>
          </w:rPr>
          <w:t>5.4.2.2</w:t>
        </w:r>
        <w:r w:rsidR="00AE4B6A">
          <w:rPr>
            <w:rFonts w:asciiTheme="minorHAnsi" w:eastAsiaTheme="minorEastAsia" w:hAnsiTheme="minorHAnsi" w:cstheme="minorBidi"/>
            <w:i w:val="0"/>
            <w:noProof/>
            <w:szCs w:val="22"/>
          </w:rPr>
          <w:tab/>
        </w:r>
        <w:r w:rsidR="00AE4B6A" w:rsidRPr="00B01738">
          <w:rPr>
            <w:rStyle w:val="Hyperlink"/>
            <w:noProof/>
          </w:rPr>
          <w:t>MF / DF.SMA / EF.CONF @deprecated</w:t>
        </w:r>
        <w:r w:rsidR="00AE4B6A">
          <w:rPr>
            <w:noProof/>
            <w:webHidden/>
          </w:rPr>
          <w:tab/>
        </w:r>
        <w:r w:rsidR="00AE4B6A">
          <w:rPr>
            <w:noProof/>
            <w:webHidden/>
          </w:rPr>
          <w:fldChar w:fldCharType="begin"/>
        </w:r>
        <w:r w:rsidR="00AE4B6A">
          <w:rPr>
            <w:noProof/>
            <w:webHidden/>
          </w:rPr>
          <w:instrText xml:space="preserve"> PAGEREF _Toc502658472 \h </w:instrText>
        </w:r>
        <w:r w:rsidR="00AE4B6A">
          <w:rPr>
            <w:noProof/>
            <w:webHidden/>
          </w:rPr>
        </w:r>
        <w:r w:rsidR="00AE4B6A">
          <w:rPr>
            <w:noProof/>
            <w:webHidden/>
          </w:rPr>
          <w:fldChar w:fldCharType="separate"/>
        </w:r>
        <w:r w:rsidR="00AE4B6A">
          <w:rPr>
            <w:noProof/>
            <w:webHidden/>
          </w:rPr>
          <w:t>58</w:t>
        </w:r>
        <w:r w:rsidR="00AE4B6A">
          <w:rPr>
            <w:noProof/>
            <w:webHidden/>
          </w:rPr>
          <w:fldChar w:fldCharType="end"/>
        </w:r>
      </w:hyperlink>
    </w:p>
    <w:p w:rsidR="00AE4B6A" w:rsidRDefault="007B2A84">
      <w:pPr>
        <w:pStyle w:val="Verzeichnis4"/>
        <w:tabs>
          <w:tab w:val="left" w:pos="1760"/>
          <w:tab w:val="right" w:leader="dot" w:pos="8726"/>
        </w:tabs>
        <w:rPr>
          <w:rFonts w:asciiTheme="minorHAnsi" w:eastAsiaTheme="minorEastAsia" w:hAnsiTheme="minorHAnsi" w:cstheme="minorBidi"/>
          <w:i w:val="0"/>
          <w:noProof/>
          <w:szCs w:val="22"/>
        </w:rPr>
      </w:pPr>
      <w:hyperlink w:anchor="_Toc502658473" w:history="1">
        <w:r w:rsidR="00AE4B6A" w:rsidRPr="00B01738">
          <w:rPr>
            <w:rStyle w:val="Hyperlink"/>
            <w:noProof/>
          </w:rPr>
          <w:t>5.4.2.3</w:t>
        </w:r>
        <w:r w:rsidR="00AE4B6A">
          <w:rPr>
            <w:rFonts w:asciiTheme="minorHAnsi" w:eastAsiaTheme="minorEastAsia" w:hAnsiTheme="minorHAnsi" w:cstheme="minorBidi"/>
            <w:i w:val="0"/>
            <w:noProof/>
            <w:szCs w:val="22"/>
          </w:rPr>
          <w:tab/>
        </w:r>
        <w:r w:rsidR="00AE4B6A" w:rsidRPr="00B01738">
          <w:rPr>
            <w:rStyle w:val="Hyperlink"/>
            <w:noProof/>
          </w:rPr>
          <w:t>MF / DF.SMA / EF.NET @deprecated</w:t>
        </w:r>
        <w:r w:rsidR="00AE4B6A">
          <w:rPr>
            <w:noProof/>
            <w:webHidden/>
          </w:rPr>
          <w:tab/>
        </w:r>
        <w:r w:rsidR="00AE4B6A">
          <w:rPr>
            <w:noProof/>
            <w:webHidden/>
          </w:rPr>
          <w:fldChar w:fldCharType="begin"/>
        </w:r>
        <w:r w:rsidR="00AE4B6A">
          <w:rPr>
            <w:noProof/>
            <w:webHidden/>
          </w:rPr>
          <w:instrText xml:space="preserve"> PAGEREF _Toc502658473 \h </w:instrText>
        </w:r>
        <w:r w:rsidR="00AE4B6A">
          <w:rPr>
            <w:noProof/>
            <w:webHidden/>
          </w:rPr>
        </w:r>
        <w:r w:rsidR="00AE4B6A">
          <w:rPr>
            <w:noProof/>
            <w:webHidden/>
          </w:rPr>
          <w:fldChar w:fldCharType="separate"/>
        </w:r>
        <w:r w:rsidR="00AE4B6A">
          <w:rPr>
            <w:noProof/>
            <w:webHidden/>
          </w:rPr>
          <w:t>59</w:t>
        </w:r>
        <w:r w:rsidR="00AE4B6A">
          <w:rPr>
            <w:noProof/>
            <w:webHidden/>
          </w:rPr>
          <w:fldChar w:fldCharType="end"/>
        </w:r>
      </w:hyperlink>
    </w:p>
    <w:p w:rsidR="00AE4B6A" w:rsidRDefault="007B2A84">
      <w:pPr>
        <w:pStyle w:val="Verzeichnis4"/>
        <w:tabs>
          <w:tab w:val="left" w:pos="1760"/>
          <w:tab w:val="right" w:leader="dot" w:pos="8726"/>
        </w:tabs>
        <w:rPr>
          <w:rFonts w:asciiTheme="minorHAnsi" w:eastAsiaTheme="minorEastAsia" w:hAnsiTheme="minorHAnsi" w:cstheme="minorBidi"/>
          <w:i w:val="0"/>
          <w:noProof/>
          <w:szCs w:val="22"/>
        </w:rPr>
      </w:pPr>
      <w:hyperlink w:anchor="_Toc502658474" w:history="1">
        <w:r w:rsidR="00AE4B6A" w:rsidRPr="00B01738">
          <w:rPr>
            <w:rStyle w:val="Hyperlink"/>
            <w:noProof/>
            <w:lang w:val="en-US"/>
          </w:rPr>
          <w:t>5.4.2.4</w:t>
        </w:r>
        <w:r w:rsidR="00AE4B6A">
          <w:rPr>
            <w:rFonts w:asciiTheme="minorHAnsi" w:eastAsiaTheme="minorEastAsia" w:hAnsiTheme="minorHAnsi" w:cstheme="minorBidi"/>
            <w:i w:val="0"/>
            <w:noProof/>
            <w:szCs w:val="22"/>
          </w:rPr>
          <w:tab/>
        </w:r>
        <w:r w:rsidR="00AE4B6A" w:rsidRPr="00B01738">
          <w:rPr>
            <w:rStyle w:val="Hyperlink"/>
            <w:noProof/>
            <w:lang w:val="en-US"/>
          </w:rPr>
          <w:t>MF / DF.SMA / PIN.CONF @deprecated</w:t>
        </w:r>
        <w:r w:rsidR="00AE4B6A">
          <w:rPr>
            <w:noProof/>
            <w:webHidden/>
          </w:rPr>
          <w:tab/>
        </w:r>
        <w:r w:rsidR="00AE4B6A">
          <w:rPr>
            <w:noProof/>
            <w:webHidden/>
          </w:rPr>
          <w:fldChar w:fldCharType="begin"/>
        </w:r>
        <w:r w:rsidR="00AE4B6A">
          <w:rPr>
            <w:noProof/>
            <w:webHidden/>
          </w:rPr>
          <w:instrText xml:space="preserve"> PAGEREF _Toc502658474 \h </w:instrText>
        </w:r>
        <w:r w:rsidR="00AE4B6A">
          <w:rPr>
            <w:noProof/>
            <w:webHidden/>
          </w:rPr>
        </w:r>
        <w:r w:rsidR="00AE4B6A">
          <w:rPr>
            <w:noProof/>
            <w:webHidden/>
          </w:rPr>
          <w:fldChar w:fldCharType="separate"/>
        </w:r>
        <w:r w:rsidR="00AE4B6A">
          <w:rPr>
            <w:noProof/>
            <w:webHidden/>
          </w:rPr>
          <w:t>61</w:t>
        </w:r>
        <w:r w:rsidR="00AE4B6A">
          <w:rPr>
            <w:noProof/>
            <w:webHidden/>
          </w:rPr>
          <w:fldChar w:fldCharType="end"/>
        </w:r>
      </w:hyperlink>
    </w:p>
    <w:p w:rsidR="00AE4B6A" w:rsidRDefault="007B2A8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475" w:history="1">
        <w:r w:rsidR="00AE4B6A" w:rsidRPr="00B01738">
          <w:rPr>
            <w:rStyle w:val="Hyperlink"/>
            <w:noProof/>
          </w:rPr>
          <w:t>5.5</w:t>
        </w:r>
        <w:r w:rsidR="00AE4B6A">
          <w:rPr>
            <w:rFonts w:asciiTheme="minorHAnsi" w:eastAsiaTheme="minorEastAsia" w:hAnsiTheme="minorHAnsi" w:cstheme="minorBidi"/>
            <w:b w:val="0"/>
            <w:iCs w:val="0"/>
            <w:noProof/>
            <w:szCs w:val="22"/>
          </w:rPr>
          <w:tab/>
        </w:r>
        <w:r w:rsidR="00AE4B6A" w:rsidRPr="00B01738">
          <w:rPr>
            <w:rStyle w:val="Hyperlink"/>
            <w:noProof/>
          </w:rPr>
          <w:t>Die ESIGN-Anwendung DF.ESIGN</w:t>
        </w:r>
        <w:r w:rsidR="00AE4B6A">
          <w:rPr>
            <w:noProof/>
            <w:webHidden/>
          </w:rPr>
          <w:tab/>
        </w:r>
        <w:r w:rsidR="00AE4B6A">
          <w:rPr>
            <w:noProof/>
            <w:webHidden/>
          </w:rPr>
          <w:fldChar w:fldCharType="begin"/>
        </w:r>
        <w:r w:rsidR="00AE4B6A">
          <w:rPr>
            <w:noProof/>
            <w:webHidden/>
          </w:rPr>
          <w:instrText xml:space="preserve"> PAGEREF _Toc502658475 \h </w:instrText>
        </w:r>
        <w:r w:rsidR="00AE4B6A">
          <w:rPr>
            <w:noProof/>
            <w:webHidden/>
          </w:rPr>
        </w:r>
        <w:r w:rsidR="00AE4B6A">
          <w:rPr>
            <w:noProof/>
            <w:webHidden/>
          </w:rPr>
          <w:fldChar w:fldCharType="separate"/>
        </w:r>
        <w:r w:rsidR="00AE4B6A">
          <w:rPr>
            <w:noProof/>
            <w:webHidden/>
          </w:rPr>
          <w:t>62</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76" w:history="1">
        <w:r w:rsidR="00AE4B6A" w:rsidRPr="00B01738">
          <w:rPr>
            <w:rStyle w:val="Hyperlink"/>
            <w:noProof/>
          </w:rPr>
          <w:t>5.5.1</w:t>
        </w:r>
        <w:r w:rsidR="00AE4B6A">
          <w:rPr>
            <w:rFonts w:asciiTheme="minorHAnsi" w:eastAsiaTheme="minorEastAsia" w:hAnsiTheme="minorHAnsi" w:cstheme="minorBidi"/>
            <w:noProof/>
            <w:szCs w:val="22"/>
          </w:rPr>
          <w:tab/>
        </w:r>
        <w:r w:rsidR="00AE4B6A" w:rsidRPr="00B01738">
          <w:rPr>
            <w:rStyle w:val="Hyperlink"/>
            <w:noProof/>
          </w:rPr>
          <w:t>Dateistruktur und Dateiinhalt</w:t>
        </w:r>
        <w:r w:rsidR="00AE4B6A">
          <w:rPr>
            <w:noProof/>
            <w:webHidden/>
          </w:rPr>
          <w:tab/>
        </w:r>
        <w:r w:rsidR="00AE4B6A">
          <w:rPr>
            <w:noProof/>
            <w:webHidden/>
          </w:rPr>
          <w:fldChar w:fldCharType="begin"/>
        </w:r>
        <w:r w:rsidR="00AE4B6A">
          <w:rPr>
            <w:noProof/>
            <w:webHidden/>
          </w:rPr>
          <w:instrText xml:space="preserve"> PAGEREF _Toc502658476 \h </w:instrText>
        </w:r>
        <w:r w:rsidR="00AE4B6A">
          <w:rPr>
            <w:noProof/>
            <w:webHidden/>
          </w:rPr>
        </w:r>
        <w:r w:rsidR="00AE4B6A">
          <w:rPr>
            <w:noProof/>
            <w:webHidden/>
          </w:rPr>
          <w:fldChar w:fldCharType="separate"/>
        </w:r>
        <w:r w:rsidR="00AE4B6A">
          <w:rPr>
            <w:noProof/>
            <w:webHidden/>
          </w:rPr>
          <w:t>62</w:t>
        </w:r>
        <w:r w:rsidR="00AE4B6A">
          <w:rPr>
            <w:noProof/>
            <w:webHidden/>
          </w:rPr>
          <w:fldChar w:fldCharType="end"/>
        </w:r>
      </w:hyperlink>
    </w:p>
    <w:p w:rsidR="00AE4B6A" w:rsidRDefault="007B2A84">
      <w:pPr>
        <w:pStyle w:val="Verzeichnis3"/>
        <w:tabs>
          <w:tab w:val="left" w:pos="1320"/>
          <w:tab w:val="right" w:leader="dot" w:pos="8726"/>
        </w:tabs>
        <w:rPr>
          <w:rFonts w:asciiTheme="minorHAnsi" w:eastAsiaTheme="minorEastAsia" w:hAnsiTheme="minorHAnsi" w:cstheme="minorBidi"/>
          <w:noProof/>
          <w:szCs w:val="22"/>
        </w:rPr>
      </w:pPr>
      <w:hyperlink w:anchor="_Toc502658477" w:history="1">
        <w:r w:rsidR="00AE4B6A" w:rsidRPr="00B01738">
          <w:rPr>
            <w:rStyle w:val="Hyperlink"/>
            <w:noProof/>
          </w:rPr>
          <w:t>5.5.2</w:t>
        </w:r>
        <w:r w:rsidR="00AE4B6A">
          <w:rPr>
            <w:rFonts w:asciiTheme="minorHAnsi" w:eastAsiaTheme="minorEastAsia" w:hAnsiTheme="minorHAnsi" w:cstheme="minorBidi"/>
            <w:noProof/>
            <w:szCs w:val="22"/>
          </w:rPr>
          <w:tab/>
        </w:r>
        <w:r w:rsidR="00AE4B6A" w:rsidRPr="00B01738">
          <w:rPr>
            <w:rStyle w:val="Hyperlink"/>
            <w:noProof/>
          </w:rPr>
          <w:t>MF / DF.ESIGN</w:t>
        </w:r>
        <w:r w:rsidR="00AE4B6A">
          <w:rPr>
            <w:noProof/>
            <w:webHidden/>
          </w:rPr>
          <w:tab/>
        </w:r>
        <w:r w:rsidR="00AE4B6A">
          <w:rPr>
            <w:noProof/>
            <w:webHidden/>
          </w:rPr>
          <w:fldChar w:fldCharType="begin"/>
        </w:r>
        <w:r w:rsidR="00AE4B6A">
          <w:rPr>
            <w:noProof/>
            <w:webHidden/>
          </w:rPr>
          <w:instrText xml:space="preserve"> PAGEREF _Toc502658477 \h </w:instrText>
        </w:r>
        <w:r w:rsidR="00AE4B6A">
          <w:rPr>
            <w:noProof/>
            <w:webHidden/>
          </w:rPr>
        </w:r>
        <w:r w:rsidR="00AE4B6A">
          <w:rPr>
            <w:noProof/>
            <w:webHidden/>
          </w:rPr>
          <w:fldChar w:fldCharType="separate"/>
        </w:r>
        <w:r w:rsidR="00AE4B6A">
          <w:rPr>
            <w:noProof/>
            <w:webHidden/>
          </w:rPr>
          <w:t>64</w:t>
        </w:r>
        <w:r w:rsidR="00AE4B6A">
          <w:rPr>
            <w:noProof/>
            <w:webHidden/>
          </w:rPr>
          <w:fldChar w:fldCharType="end"/>
        </w:r>
      </w:hyperlink>
    </w:p>
    <w:p w:rsidR="00AE4B6A" w:rsidRDefault="007B2A84">
      <w:pPr>
        <w:pStyle w:val="Verzeichnis4"/>
        <w:tabs>
          <w:tab w:val="left" w:pos="1760"/>
          <w:tab w:val="right" w:leader="dot" w:pos="8726"/>
        </w:tabs>
        <w:rPr>
          <w:rFonts w:asciiTheme="minorHAnsi" w:eastAsiaTheme="minorEastAsia" w:hAnsiTheme="minorHAnsi" w:cstheme="minorBidi"/>
          <w:i w:val="0"/>
          <w:noProof/>
          <w:szCs w:val="22"/>
        </w:rPr>
      </w:pPr>
      <w:hyperlink w:anchor="_Toc502658478" w:history="1">
        <w:r w:rsidR="00AE4B6A" w:rsidRPr="00B01738">
          <w:rPr>
            <w:rStyle w:val="Hyperlink"/>
            <w:noProof/>
          </w:rPr>
          <w:t>5.5.2.1</w:t>
        </w:r>
        <w:r w:rsidR="00AE4B6A">
          <w:rPr>
            <w:rFonts w:asciiTheme="minorHAnsi" w:eastAsiaTheme="minorEastAsia" w:hAnsiTheme="minorHAnsi" w:cstheme="minorBidi"/>
            <w:i w:val="0"/>
            <w:noProof/>
            <w:szCs w:val="22"/>
          </w:rPr>
          <w:tab/>
        </w:r>
        <w:r w:rsidR="00AE4B6A" w:rsidRPr="00B01738">
          <w:rPr>
            <w:rStyle w:val="Hyperlink"/>
            <w:noProof/>
          </w:rPr>
          <w:t>MF / DF.ESIGN / EF.C.HCI.OSIG.R2048</w:t>
        </w:r>
        <w:r w:rsidR="00AE4B6A">
          <w:rPr>
            <w:noProof/>
            <w:webHidden/>
          </w:rPr>
          <w:tab/>
        </w:r>
        <w:r w:rsidR="00AE4B6A">
          <w:rPr>
            <w:noProof/>
            <w:webHidden/>
          </w:rPr>
          <w:fldChar w:fldCharType="begin"/>
        </w:r>
        <w:r w:rsidR="00AE4B6A">
          <w:rPr>
            <w:noProof/>
            <w:webHidden/>
          </w:rPr>
          <w:instrText xml:space="preserve"> PAGEREF _Toc502658478 \h </w:instrText>
        </w:r>
        <w:r w:rsidR="00AE4B6A">
          <w:rPr>
            <w:noProof/>
            <w:webHidden/>
          </w:rPr>
        </w:r>
        <w:r w:rsidR="00AE4B6A">
          <w:rPr>
            <w:noProof/>
            <w:webHidden/>
          </w:rPr>
          <w:fldChar w:fldCharType="separate"/>
        </w:r>
        <w:r w:rsidR="00AE4B6A">
          <w:rPr>
            <w:noProof/>
            <w:webHidden/>
          </w:rPr>
          <w:t>65</w:t>
        </w:r>
        <w:r w:rsidR="00AE4B6A">
          <w:rPr>
            <w:noProof/>
            <w:webHidden/>
          </w:rPr>
          <w:fldChar w:fldCharType="end"/>
        </w:r>
      </w:hyperlink>
    </w:p>
    <w:p w:rsidR="00AE4B6A" w:rsidRDefault="007B2A84">
      <w:pPr>
        <w:pStyle w:val="Verzeichnis4"/>
        <w:tabs>
          <w:tab w:val="left" w:pos="1760"/>
          <w:tab w:val="right" w:leader="dot" w:pos="8726"/>
        </w:tabs>
        <w:rPr>
          <w:rFonts w:asciiTheme="minorHAnsi" w:eastAsiaTheme="minorEastAsia" w:hAnsiTheme="minorHAnsi" w:cstheme="minorBidi"/>
          <w:i w:val="0"/>
          <w:noProof/>
          <w:szCs w:val="22"/>
        </w:rPr>
      </w:pPr>
      <w:hyperlink w:anchor="_Toc502658479" w:history="1">
        <w:r w:rsidR="00AE4B6A" w:rsidRPr="00B01738">
          <w:rPr>
            <w:rStyle w:val="Hyperlink"/>
            <w:noProof/>
          </w:rPr>
          <w:t>5.5.2.2</w:t>
        </w:r>
        <w:r w:rsidR="00AE4B6A">
          <w:rPr>
            <w:rFonts w:asciiTheme="minorHAnsi" w:eastAsiaTheme="minorEastAsia" w:hAnsiTheme="minorHAnsi" w:cstheme="minorBidi"/>
            <w:i w:val="0"/>
            <w:noProof/>
            <w:szCs w:val="22"/>
          </w:rPr>
          <w:tab/>
        </w:r>
        <w:r w:rsidR="00AE4B6A" w:rsidRPr="00B01738">
          <w:rPr>
            <w:rStyle w:val="Hyperlink"/>
            <w:noProof/>
          </w:rPr>
          <w:t>MF / DF.ESIGN / EF.C.HCI.AUT.R2048</w:t>
        </w:r>
        <w:r w:rsidR="00AE4B6A">
          <w:rPr>
            <w:noProof/>
            <w:webHidden/>
          </w:rPr>
          <w:tab/>
        </w:r>
        <w:r w:rsidR="00AE4B6A">
          <w:rPr>
            <w:noProof/>
            <w:webHidden/>
          </w:rPr>
          <w:fldChar w:fldCharType="begin"/>
        </w:r>
        <w:r w:rsidR="00AE4B6A">
          <w:rPr>
            <w:noProof/>
            <w:webHidden/>
          </w:rPr>
          <w:instrText xml:space="preserve"> PAGEREF _Toc502658479 \h </w:instrText>
        </w:r>
        <w:r w:rsidR="00AE4B6A">
          <w:rPr>
            <w:noProof/>
            <w:webHidden/>
          </w:rPr>
        </w:r>
        <w:r w:rsidR="00AE4B6A">
          <w:rPr>
            <w:noProof/>
            <w:webHidden/>
          </w:rPr>
          <w:fldChar w:fldCharType="separate"/>
        </w:r>
        <w:r w:rsidR="00AE4B6A">
          <w:rPr>
            <w:noProof/>
            <w:webHidden/>
          </w:rPr>
          <w:t>66</w:t>
        </w:r>
        <w:r w:rsidR="00AE4B6A">
          <w:rPr>
            <w:noProof/>
            <w:webHidden/>
          </w:rPr>
          <w:fldChar w:fldCharType="end"/>
        </w:r>
      </w:hyperlink>
    </w:p>
    <w:p w:rsidR="00AE4B6A" w:rsidRDefault="007B2A84">
      <w:pPr>
        <w:pStyle w:val="Verzeichnis4"/>
        <w:tabs>
          <w:tab w:val="left" w:pos="1760"/>
          <w:tab w:val="right" w:leader="dot" w:pos="8726"/>
        </w:tabs>
        <w:rPr>
          <w:rFonts w:asciiTheme="minorHAnsi" w:eastAsiaTheme="minorEastAsia" w:hAnsiTheme="minorHAnsi" w:cstheme="minorBidi"/>
          <w:i w:val="0"/>
          <w:noProof/>
          <w:szCs w:val="22"/>
        </w:rPr>
      </w:pPr>
      <w:hyperlink w:anchor="_Toc502658480" w:history="1">
        <w:r w:rsidR="00AE4B6A" w:rsidRPr="00B01738">
          <w:rPr>
            <w:rStyle w:val="Hyperlink"/>
            <w:noProof/>
          </w:rPr>
          <w:t>5.5.2.3</w:t>
        </w:r>
        <w:r w:rsidR="00AE4B6A">
          <w:rPr>
            <w:rFonts w:asciiTheme="minorHAnsi" w:eastAsiaTheme="minorEastAsia" w:hAnsiTheme="minorHAnsi" w:cstheme="minorBidi"/>
            <w:i w:val="0"/>
            <w:noProof/>
            <w:szCs w:val="22"/>
          </w:rPr>
          <w:tab/>
        </w:r>
        <w:r w:rsidR="00AE4B6A" w:rsidRPr="00B01738">
          <w:rPr>
            <w:rStyle w:val="Hyperlink"/>
            <w:noProof/>
          </w:rPr>
          <w:t>MF / DF.ESIGN / EF.C.HCI.ENC.R2048</w:t>
        </w:r>
        <w:r w:rsidR="00AE4B6A">
          <w:rPr>
            <w:noProof/>
            <w:webHidden/>
          </w:rPr>
          <w:tab/>
        </w:r>
        <w:r w:rsidR="00AE4B6A">
          <w:rPr>
            <w:noProof/>
            <w:webHidden/>
          </w:rPr>
          <w:fldChar w:fldCharType="begin"/>
        </w:r>
        <w:r w:rsidR="00AE4B6A">
          <w:rPr>
            <w:noProof/>
            <w:webHidden/>
          </w:rPr>
          <w:instrText xml:space="preserve"> PAGEREF _Toc502658480 \h </w:instrText>
        </w:r>
        <w:r w:rsidR="00AE4B6A">
          <w:rPr>
            <w:noProof/>
            <w:webHidden/>
          </w:rPr>
        </w:r>
        <w:r w:rsidR="00AE4B6A">
          <w:rPr>
            <w:noProof/>
            <w:webHidden/>
          </w:rPr>
          <w:fldChar w:fldCharType="separate"/>
        </w:r>
        <w:r w:rsidR="00AE4B6A">
          <w:rPr>
            <w:noProof/>
            <w:webHidden/>
          </w:rPr>
          <w:t>68</w:t>
        </w:r>
        <w:r w:rsidR="00AE4B6A">
          <w:rPr>
            <w:noProof/>
            <w:webHidden/>
          </w:rPr>
          <w:fldChar w:fldCharType="end"/>
        </w:r>
      </w:hyperlink>
    </w:p>
    <w:p w:rsidR="00AE4B6A" w:rsidRDefault="007B2A84">
      <w:pPr>
        <w:pStyle w:val="Verzeichnis4"/>
        <w:tabs>
          <w:tab w:val="left" w:pos="1760"/>
          <w:tab w:val="right" w:leader="dot" w:pos="8726"/>
        </w:tabs>
        <w:rPr>
          <w:rFonts w:asciiTheme="minorHAnsi" w:eastAsiaTheme="minorEastAsia" w:hAnsiTheme="minorHAnsi" w:cstheme="minorBidi"/>
          <w:i w:val="0"/>
          <w:noProof/>
          <w:szCs w:val="22"/>
        </w:rPr>
      </w:pPr>
      <w:hyperlink w:anchor="_Toc502658481" w:history="1">
        <w:r w:rsidR="00AE4B6A" w:rsidRPr="00B01738">
          <w:rPr>
            <w:rStyle w:val="Hyperlink"/>
            <w:noProof/>
          </w:rPr>
          <w:t>5.5.2.4</w:t>
        </w:r>
        <w:r w:rsidR="00AE4B6A">
          <w:rPr>
            <w:rFonts w:asciiTheme="minorHAnsi" w:eastAsiaTheme="minorEastAsia" w:hAnsiTheme="minorHAnsi" w:cstheme="minorBidi"/>
            <w:i w:val="0"/>
            <w:noProof/>
            <w:szCs w:val="22"/>
          </w:rPr>
          <w:tab/>
        </w:r>
        <w:r w:rsidR="00AE4B6A" w:rsidRPr="00B01738">
          <w:rPr>
            <w:rStyle w:val="Hyperlink"/>
            <w:noProof/>
          </w:rPr>
          <w:t>MF / DF.ESIGN / PrK.HCI.OSIG.R2048</w:t>
        </w:r>
        <w:r w:rsidR="00AE4B6A">
          <w:rPr>
            <w:noProof/>
            <w:webHidden/>
          </w:rPr>
          <w:tab/>
        </w:r>
        <w:r w:rsidR="00AE4B6A">
          <w:rPr>
            <w:noProof/>
            <w:webHidden/>
          </w:rPr>
          <w:fldChar w:fldCharType="begin"/>
        </w:r>
        <w:r w:rsidR="00AE4B6A">
          <w:rPr>
            <w:noProof/>
            <w:webHidden/>
          </w:rPr>
          <w:instrText xml:space="preserve"> PAGEREF _Toc502658481 \h </w:instrText>
        </w:r>
        <w:r w:rsidR="00AE4B6A">
          <w:rPr>
            <w:noProof/>
            <w:webHidden/>
          </w:rPr>
        </w:r>
        <w:r w:rsidR="00AE4B6A">
          <w:rPr>
            <w:noProof/>
            <w:webHidden/>
          </w:rPr>
          <w:fldChar w:fldCharType="separate"/>
        </w:r>
        <w:r w:rsidR="00AE4B6A">
          <w:rPr>
            <w:noProof/>
            <w:webHidden/>
          </w:rPr>
          <w:t>69</w:t>
        </w:r>
        <w:r w:rsidR="00AE4B6A">
          <w:rPr>
            <w:noProof/>
            <w:webHidden/>
          </w:rPr>
          <w:fldChar w:fldCharType="end"/>
        </w:r>
      </w:hyperlink>
    </w:p>
    <w:p w:rsidR="00AE4B6A" w:rsidRDefault="007B2A84">
      <w:pPr>
        <w:pStyle w:val="Verzeichnis4"/>
        <w:tabs>
          <w:tab w:val="left" w:pos="1760"/>
          <w:tab w:val="right" w:leader="dot" w:pos="8726"/>
        </w:tabs>
        <w:rPr>
          <w:rFonts w:asciiTheme="minorHAnsi" w:eastAsiaTheme="minorEastAsia" w:hAnsiTheme="minorHAnsi" w:cstheme="minorBidi"/>
          <w:i w:val="0"/>
          <w:noProof/>
          <w:szCs w:val="22"/>
        </w:rPr>
      </w:pPr>
      <w:hyperlink w:anchor="_Toc502658482" w:history="1">
        <w:r w:rsidR="00AE4B6A" w:rsidRPr="00B01738">
          <w:rPr>
            <w:rStyle w:val="Hyperlink"/>
            <w:noProof/>
          </w:rPr>
          <w:t>5.5.2.5</w:t>
        </w:r>
        <w:r w:rsidR="00AE4B6A">
          <w:rPr>
            <w:rFonts w:asciiTheme="minorHAnsi" w:eastAsiaTheme="minorEastAsia" w:hAnsiTheme="minorHAnsi" w:cstheme="minorBidi"/>
            <w:i w:val="0"/>
            <w:noProof/>
            <w:szCs w:val="22"/>
          </w:rPr>
          <w:tab/>
        </w:r>
        <w:r w:rsidR="00AE4B6A" w:rsidRPr="00B01738">
          <w:rPr>
            <w:rStyle w:val="Hyperlink"/>
            <w:noProof/>
          </w:rPr>
          <w:t>MF / DF.ESIGN / PrK.HCI.AUT.R2048</w:t>
        </w:r>
        <w:r w:rsidR="00AE4B6A">
          <w:rPr>
            <w:noProof/>
            <w:webHidden/>
          </w:rPr>
          <w:tab/>
        </w:r>
        <w:r w:rsidR="00AE4B6A">
          <w:rPr>
            <w:noProof/>
            <w:webHidden/>
          </w:rPr>
          <w:fldChar w:fldCharType="begin"/>
        </w:r>
        <w:r w:rsidR="00AE4B6A">
          <w:rPr>
            <w:noProof/>
            <w:webHidden/>
          </w:rPr>
          <w:instrText xml:space="preserve"> PAGEREF _Toc502658482 \h </w:instrText>
        </w:r>
        <w:r w:rsidR="00AE4B6A">
          <w:rPr>
            <w:noProof/>
            <w:webHidden/>
          </w:rPr>
        </w:r>
        <w:r w:rsidR="00AE4B6A">
          <w:rPr>
            <w:noProof/>
            <w:webHidden/>
          </w:rPr>
          <w:fldChar w:fldCharType="separate"/>
        </w:r>
        <w:r w:rsidR="00AE4B6A">
          <w:rPr>
            <w:noProof/>
            <w:webHidden/>
          </w:rPr>
          <w:t>71</w:t>
        </w:r>
        <w:r w:rsidR="00AE4B6A">
          <w:rPr>
            <w:noProof/>
            <w:webHidden/>
          </w:rPr>
          <w:fldChar w:fldCharType="end"/>
        </w:r>
      </w:hyperlink>
    </w:p>
    <w:p w:rsidR="00AE4B6A" w:rsidRDefault="007B2A84">
      <w:pPr>
        <w:pStyle w:val="Verzeichnis4"/>
        <w:tabs>
          <w:tab w:val="left" w:pos="1760"/>
          <w:tab w:val="right" w:leader="dot" w:pos="8726"/>
        </w:tabs>
        <w:rPr>
          <w:rFonts w:asciiTheme="minorHAnsi" w:eastAsiaTheme="minorEastAsia" w:hAnsiTheme="minorHAnsi" w:cstheme="minorBidi"/>
          <w:i w:val="0"/>
          <w:noProof/>
          <w:szCs w:val="22"/>
        </w:rPr>
      </w:pPr>
      <w:hyperlink w:anchor="_Toc502658483" w:history="1">
        <w:r w:rsidR="00AE4B6A" w:rsidRPr="00B01738">
          <w:rPr>
            <w:rStyle w:val="Hyperlink"/>
            <w:noProof/>
          </w:rPr>
          <w:t>5.5.2.6</w:t>
        </w:r>
        <w:r w:rsidR="00AE4B6A">
          <w:rPr>
            <w:rFonts w:asciiTheme="minorHAnsi" w:eastAsiaTheme="minorEastAsia" w:hAnsiTheme="minorHAnsi" w:cstheme="minorBidi"/>
            <w:i w:val="0"/>
            <w:noProof/>
            <w:szCs w:val="22"/>
          </w:rPr>
          <w:tab/>
        </w:r>
        <w:r w:rsidR="00AE4B6A" w:rsidRPr="00B01738">
          <w:rPr>
            <w:rStyle w:val="Hyperlink"/>
            <w:noProof/>
          </w:rPr>
          <w:t>MF / DF.ESIGN / PrK.HCI.ENC.R2048</w:t>
        </w:r>
        <w:r w:rsidR="00AE4B6A">
          <w:rPr>
            <w:noProof/>
            <w:webHidden/>
          </w:rPr>
          <w:tab/>
        </w:r>
        <w:r w:rsidR="00AE4B6A">
          <w:rPr>
            <w:noProof/>
            <w:webHidden/>
          </w:rPr>
          <w:fldChar w:fldCharType="begin"/>
        </w:r>
        <w:r w:rsidR="00AE4B6A">
          <w:rPr>
            <w:noProof/>
            <w:webHidden/>
          </w:rPr>
          <w:instrText xml:space="preserve"> PAGEREF _Toc502658483 \h </w:instrText>
        </w:r>
        <w:r w:rsidR="00AE4B6A">
          <w:rPr>
            <w:noProof/>
            <w:webHidden/>
          </w:rPr>
        </w:r>
        <w:r w:rsidR="00AE4B6A">
          <w:rPr>
            <w:noProof/>
            <w:webHidden/>
          </w:rPr>
          <w:fldChar w:fldCharType="separate"/>
        </w:r>
        <w:r w:rsidR="00AE4B6A">
          <w:rPr>
            <w:noProof/>
            <w:webHidden/>
          </w:rPr>
          <w:t>73</w:t>
        </w:r>
        <w:r w:rsidR="00AE4B6A">
          <w:rPr>
            <w:noProof/>
            <w:webHidden/>
          </w:rPr>
          <w:fldChar w:fldCharType="end"/>
        </w:r>
      </w:hyperlink>
    </w:p>
    <w:p w:rsidR="00AE4B6A" w:rsidRDefault="007B2A8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58484" w:history="1">
        <w:r w:rsidR="00AE4B6A" w:rsidRPr="00B01738">
          <w:rPr>
            <w:rStyle w:val="Hyperlink"/>
            <w:noProof/>
          </w:rPr>
          <w:t>5.6</w:t>
        </w:r>
        <w:r w:rsidR="00AE4B6A">
          <w:rPr>
            <w:rFonts w:asciiTheme="minorHAnsi" w:eastAsiaTheme="minorEastAsia" w:hAnsiTheme="minorHAnsi" w:cstheme="minorBidi"/>
            <w:b w:val="0"/>
            <w:iCs w:val="0"/>
            <w:noProof/>
            <w:szCs w:val="22"/>
          </w:rPr>
          <w:tab/>
        </w:r>
        <w:r w:rsidR="00AE4B6A" w:rsidRPr="00B01738">
          <w:rPr>
            <w:rStyle w:val="Hyperlink"/>
            <w:noProof/>
          </w:rPr>
          <w:t>Laden einer neuen Anwendung oder Anlegen eines EFs nach Ausgabe der SMC-B</w:t>
        </w:r>
        <w:r w:rsidR="00AE4B6A">
          <w:rPr>
            <w:noProof/>
            <w:webHidden/>
          </w:rPr>
          <w:tab/>
        </w:r>
        <w:r w:rsidR="00AE4B6A">
          <w:rPr>
            <w:noProof/>
            <w:webHidden/>
          </w:rPr>
          <w:fldChar w:fldCharType="begin"/>
        </w:r>
        <w:r w:rsidR="00AE4B6A">
          <w:rPr>
            <w:noProof/>
            <w:webHidden/>
          </w:rPr>
          <w:instrText xml:space="preserve"> PAGEREF _Toc502658484 \h </w:instrText>
        </w:r>
        <w:r w:rsidR="00AE4B6A">
          <w:rPr>
            <w:noProof/>
            <w:webHidden/>
          </w:rPr>
        </w:r>
        <w:r w:rsidR="00AE4B6A">
          <w:rPr>
            <w:noProof/>
            <w:webHidden/>
          </w:rPr>
          <w:fldChar w:fldCharType="separate"/>
        </w:r>
        <w:r w:rsidR="00AE4B6A">
          <w:rPr>
            <w:noProof/>
            <w:webHidden/>
          </w:rPr>
          <w:t>74</w:t>
        </w:r>
        <w:r w:rsidR="00AE4B6A">
          <w:rPr>
            <w:noProof/>
            <w:webHidden/>
          </w:rPr>
          <w:fldChar w:fldCharType="end"/>
        </w:r>
      </w:hyperlink>
    </w:p>
    <w:p w:rsidR="00AE4B6A" w:rsidRDefault="007B2A84">
      <w:pPr>
        <w:pStyle w:val="Verzeichnis1"/>
        <w:tabs>
          <w:tab w:val="right" w:leader="dot" w:pos="8726"/>
        </w:tabs>
        <w:rPr>
          <w:rFonts w:asciiTheme="minorHAnsi" w:eastAsiaTheme="minorEastAsia" w:hAnsiTheme="minorHAnsi" w:cstheme="minorBidi"/>
          <w:b w:val="0"/>
          <w:bCs w:val="0"/>
          <w:noProof/>
          <w:sz w:val="22"/>
          <w:szCs w:val="22"/>
        </w:rPr>
      </w:pPr>
      <w:hyperlink w:anchor="_Toc502658485" w:history="1">
        <w:r w:rsidR="00AE4B6A" w:rsidRPr="00B01738">
          <w:rPr>
            <w:rStyle w:val="Hyperlink"/>
            <w:noProof/>
          </w:rPr>
          <w:t>Anhang A - Verzeichnisse</w:t>
        </w:r>
        <w:r w:rsidR="00AE4B6A">
          <w:rPr>
            <w:noProof/>
            <w:webHidden/>
          </w:rPr>
          <w:tab/>
        </w:r>
        <w:r w:rsidR="00AE4B6A">
          <w:rPr>
            <w:noProof/>
            <w:webHidden/>
          </w:rPr>
          <w:fldChar w:fldCharType="begin"/>
        </w:r>
        <w:r w:rsidR="00AE4B6A">
          <w:rPr>
            <w:noProof/>
            <w:webHidden/>
          </w:rPr>
          <w:instrText xml:space="preserve"> PAGEREF _Toc502658485 \h </w:instrText>
        </w:r>
        <w:r w:rsidR="00AE4B6A">
          <w:rPr>
            <w:noProof/>
            <w:webHidden/>
          </w:rPr>
        </w:r>
        <w:r w:rsidR="00AE4B6A">
          <w:rPr>
            <w:noProof/>
            <w:webHidden/>
          </w:rPr>
          <w:fldChar w:fldCharType="separate"/>
        </w:r>
        <w:r w:rsidR="00AE4B6A">
          <w:rPr>
            <w:noProof/>
            <w:webHidden/>
          </w:rPr>
          <w:t>75</w:t>
        </w:r>
        <w:r w:rsidR="00AE4B6A">
          <w:rPr>
            <w:noProof/>
            <w:webHidden/>
          </w:rPr>
          <w:fldChar w:fldCharType="end"/>
        </w:r>
      </w:hyperlink>
    </w:p>
    <w:p w:rsidR="009F37A4" w:rsidRPr="000571F4" w:rsidRDefault="003B76A3" w:rsidP="00DF6D32">
      <w:pPr>
        <w:pStyle w:val="gemEinzug"/>
        <w:jc w:val="both"/>
      </w:pPr>
      <w:r w:rsidRPr="000571F4">
        <w:fldChar w:fldCharType="end"/>
      </w:r>
      <w:bookmarkStart w:id="13" w:name="_Toc316548629"/>
    </w:p>
    <w:p w:rsidR="00AE4B6A" w:rsidRDefault="00AE4B6A" w:rsidP="00AE4B6A">
      <w:pPr>
        <w:pStyle w:val="berschrift1"/>
        <w:sectPr w:rsidR="00AE4B6A" w:rsidSect="006D2CA2">
          <w:footerReference w:type="default" r:id="rId13"/>
          <w:headerReference w:type="first" r:id="rId14"/>
          <w:pgSz w:w="11906" w:h="16838" w:code="9"/>
          <w:pgMar w:top="1701" w:right="1701" w:bottom="1469" w:left="1469" w:header="720" w:footer="720" w:gutter="0"/>
          <w:pgBorders w:offsetFrom="page">
            <w:right w:val="single" w:sz="48" w:space="24" w:color="FFCC99"/>
          </w:pgBorders>
          <w:cols w:space="720"/>
          <w:titlePg/>
        </w:sectPr>
      </w:pPr>
      <w:bookmarkStart w:id="14" w:name="_Ref372640239"/>
    </w:p>
    <w:p w:rsidR="000A73B5" w:rsidRPr="000571F4" w:rsidRDefault="003673E0" w:rsidP="00AE4B6A">
      <w:pPr>
        <w:pStyle w:val="berschrift1"/>
      </w:pPr>
      <w:bookmarkStart w:id="15" w:name="_Toc502658416"/>
      <w:r w:rsidRPr="000571F4">
        <w:lastRenderedPageBreak/>
        <w:t>Einordnung des Dokuments</w:t>
      </w:r>
      <w:bookmarkEnd w:id="14"/>
      <w:bookmarkEnd w:id="15"/>
      <w:r w:rsidRPr="000571F4" w:rsidDel="003673E0">
        <w:t xml:space="preserve"> </w:t>
      </w:r>
      <w:bookmarkEnd w:id="13"/>
    </w:p>
    <w:p w:rsidR="000A73B5" w:rsidRPr="000571F4" w:rsidRDefault="000A73B5" w:rsidP="00AE4B6A">
      <w:pPr>
        <w:pStyle w:val="berschrift2"/>
      </w:pPr>
      <w:bookmarkStart w:id="16" w:name="_Toc502658417"/>
      <w:bookmarkStart w:id="17" w:name="_Toc182360917"/>
      <w:bookmarkStart w:id="18" w:name="_Toc184742446"/>
      <w:bookmarkStart w:id="19" w:name="_Toc288061731"/>
      <w:bookmarkStart w:id="20" w:name="_Toc316548630"/>
      <w:r w:rsidRPr="000571F4">
        <w:t>Zielsetzung</w:t>
      </w:r>
      <w:bookmarkEnd w:id="16"/>
      <w:r w:rsidRPr="000571F4">
        <w:t xml:space="preserve"> </w:t>
      </w:r>
      <w:bookmarkEnd w:id="17"/>
      <w:bookmarkEnd w:id="18"/>
      <w:bookmarkEnd w:id="19"/>
      <w:bookmarkEnd w:id="20"/>
    </w:p>
    <w:p w:rsidR="000A73B5" w:rsidRPr="000571F4" w:rsidRDefault="003673E0" w:rsidP="000A73B5">
      <w:pPr>
        <w:pStyle w:val="gemStandard"/>
      </w:pPr>
      <w:r w:rsidRPr="000571F4">
        <w:t xml:space="preserve">Die vorliegende Spezifikation definiert die Anforderungen an </w:t>
      </w:r>
      <w:r w:rsidR="00FC40B8" w:rsidRPr="000571F4">
        <w:t>das Objektsystem der Sicherheitsmodulkarte SMC-B.</w:t>
      </w:r>
      <w:r w:rsidR="00523B2D" w:rsidRPr="000571F4">
        <w:t xml:space="preserve"> </w:t>
      </w:r>
      <w:r w:rsidR="00FC40B8" w:rsidRPr="000571F4">
        <w:t xml:space="preserve">Es beinhaltet die Definition der Anforderungen an </w:t>
      </w:r>
      <w:r w:rsidRPr="000571F4">
        <w:t>die Objektstruktur</w:t>
      </w:r>
      <w:r w:rsidR="00FC40B8" w:rsidRPr="000571F4">
        <w:t>, die Beschreibung der</w:t>
      </w:r>
      <w:r w:rsidR="00E7777E" w:rsidRPr="000571F4">
        <w:t xml:space="preserve"> Karten</w:t>
      </w:r>
      <w:r w:rsidR="00AD6B10" w:rsidRPr="000571F4">
        <w:t>s</w:t>
      </w:r>
      <w:r w:rsidR="00E7777E" w:rsidRPr="000571F4">
        <w:t xml:space="preserve">chnittstelle </w:t>
      </w:r>
      <w:r w:rsidR="000A73B5" w:rsidRPr="000571F4">
        <w:t>der Sicherheitsmodulkarte SMC-B für Institutionen im Gesundheitswesen.</w:t>
      </w:r>
    </w:p>
    <w:p w:rsidR="000A73B5" w:rsidRPr="000571F4" w:rsidRDefault="000A73B5" w:rsidP="000A73B5">
      <w:pPr>
        <w:pStyle w:val="gemStandard"/>
      </w:pPr>
      <w:r w:rsidRPr="000571F4">
        <w:t>D</w:t>
      </w:r>
      <w:r w:rsidR="00E7777E" w:rsidRPr="000571F4">
        <w:t>as</w:t>
      </w:r>
      <w:r w:rsidRPr="000571F4">
        <w:t xml:space="preserve"> Dokument berücksichtigt dabei:</w:t>
      </w:r>
    </w:p>
    <w:p w:rsidR="000A73B5" w:rsidRPr="000571F4" w:rsidRDefault="000A73B5" w:rsidP="000A73B5">
      <w:pPr>
        <w:pStyle w:val="gemAufzhlung"/>
        <w:tabs>
          <w:tab w:val="num" w:pos="1134"/>
        </w:tabs>
        <w:ind w:left="1134" w:hanging="283"/>
      </w:pPr>
      <w:r w:rsidRPr="000571F4">
        <w:t>die DIN-Spezifikation für Chipkarten mit digitaler Signatur</w:t>
      </w:r>
    </w:p>
    <w:p w:rsidR="000A73B5" w:rsidRPr="000571F4" w:rsidRDefault="000A73B5" w:rsidP="000A73B5">
      <w:pPr>
        <w:pStyle w:val="gemAufzhlung"/>
        <w:tabs>
          <w:tab w:val="num" w:pos="1134"/>
        </w:tabs>
        <w:ind w:left="1134" w:hanging="283"/>
      </w:pPr>
      <w:r w:rsidRPr="000571F4">
        <w:t>die ESIGN-Spezifikation für elektronische Signaturen</w:t>
      </w:r>
    </w:p>
    <w:p w:rsidR="000A73B5" w:rsidRPr="000571F4" w:rsidRDefault="000A73B5" w:rsidP="000A73B5">
      <w:pPr>
        <w:pStyle w:val="gemAufzhlung"/>
        <w:tabs>
          <w:tab w:val="num" w:pos="1134"/>
        </w:tabs>
        <w:ind w:left="1134" w:hanging="283"/>
      </w:pPr>
      <w:r w:rsidRPr="000571F4">
        <w:t>die zugehörenden ISO-Standards (speziell ISO/IEC 7816, Teile 1-4, 6, 8, 9 und 15)</w:t>
      </w:r>
    </w:p>
    <w:p w:rsidR="000A73B5" w:rsidRPr="000571F4" w:rsidRDefault="00AD6B10" w:rsidP="000A73B5">
      <w:pPr>
        <w:pStyle w:val="gemAufzhlung"/>
        <w:tabs>
          <w:tab w:val="num" w:pos="1134"/>
        </w:tabs>
        <w:ind w:left="1134" w:hanging="283"/>
      </w:pPr>
      <w:r w:rsidRPr="000571F4">
        <w:t>a</w:t>
      </w:r>
      <w:r w:rsidR="000A73B5" w:rsidRPr="000571F4">
        <w:t>ndere Quellen (z.</w:t>
      </w:r>
      <w:r w:rsidRPr="000571F4">
        <w:t xml:space="preserve"> </w:t>
      </w:r>
      <w:r w:rsidR="000A73B5" w:rsidRPr="000571F4">
        <w:t>B. Anforderungen der Trustcenter)</w:t>
      </w:r>
    </w:p>
    <w:p w:rsidR="000A73B5" w:rsidRPr="000571F4" w:rsidRDefault="000A73B5" w:rsidP="000A73B5">
      <w:pPr>
        <w:pStyle w:val="gemStandard"/>
      </w:pPr>
      <w:r w:rsidRPr="000571F4">
        <w:t>Dieses Dokument spezifiziert Anwendungen der Sicherheitsmodulkarte SMC-B unter den folgenden, rein kartenorientierten Gesichtspunkten:</w:t>
      </w:r>
    </w:p>
    <w:p w:rsidR="000A73B5" w:rsidRPr="000571F4" w:rsidRDefault="000A73B5" w:rsidP="000A73B5">
      <w:pPr>
        <w:pStyle w:val="gemAufzhlung"/>
        <w:tabs>
          <w:tab w:val="num" w:pos="1211"/>
        </w:tabs>
      </w:pPr>
      <w:r w:rsidRPr="000571F4">
        <w:t>Ordnerstruktur,</w:t>
      </w:r>
    </w:p>
    <w:p w:rsidR="000A73B5" w:rsidRPr="000571F4" w:rsidRDefault="000A73B5" w:rsidP="000A73B5">
      <w:pPr>
        <w:pStyle w:val="gemAufzhlung"/>
        <w:tabs>
          <w:tab w:val="num" w:pos="1211"/>
        </w:tabs>
      </w:pPr>
      <w:r w:rsidRPr="000571F4">
        <w:t>Dateien,</w:t>
      </w:r>
    </w:p>
    <w:p w:rsidR="000A73B5" w:rsidRPr="000571F4" w:rsidRDefault="000A73B5" w:rsidP="000A73B5">
      <w:pPr>
        <w:pStyle w:val="gemAufzhlung"/>
        <w:tabs>
          <w:tab w:val="num" w:pos="1211"/>
        </w:tabs>
      </w:pPr>
      <w:r w:rsidRPr="000571F4">
        <w:t>Sicherheitsmechanismen wie Zugriffsregeln.</w:t>
      </w:r>
    </w:p>
    <w:p w:rsidR="000A73B5" w:rsidRPr="000571F4" w:rsidRDefault="000A73B5" w:rsidP="000A73B5">
      <w:pPr>
        <w:pStyle w:val="gemStandard"/>
      </w:pPr>
      <w:r w:rsidRPr="000571F4">
        <w:t>Somit stellt dieses Dokument auf unterster technischer Ebene eine Reihe von Datencon</w:t>
      </w:r>
      <w:r w:rsidR="0051076B" w:rsidRPr="000571F4">
        <w:softHyphen/>
      </w:r>
      <w:r w:rsidRPr="000571F4">
        <w:t>tainern bereit. Zudem werden hier die Sicherheitsmechanismen für diese Datencon</w:t>
      </w:r>
      <w:r w:rsidR="0051076B" w:rsidRPr="000571F4">
        <w:softHyphen/>
      </w:r>
      <w:r w:rsidRPr="000571F4">
        <w:t>tainer festgelegt, d. h. es wird festgelegt, welchen Instanzen es unter welchen Voraus</w:t>
      </w:r>
      <w:r w:rsidR="005C7D6B" w:rsidRPr="000571F4">
        <w:softHyphen/>
      </w:r>
      <w:r w:rsidRPr="000571F4">
        <w:t>setzungen mög</w:t>
      </w:r>
      <w:r w:rsidR="0051076B" w:rsidRPr="000571F4">
        <w:softHyphen/>
      </w:r>
      <w:r w:rsidRPr="000571F4">
        <w:t>lich ist, auf Inhalte der Container zuzugreifen. Die Semantik und die Syntax der In</w:t>
      </w:r>
      <w:r w:rsidR="0051076B" w:rsidRPr="000571F4">
        <w:softHyphen/>
      </w:r>
      <w:r w:rsidRPr="000571F4">
        <w:t>halte in Datencontainern ist dagegen nicht Gegenstand dieses Doku</w:t>
      </w:r>
      <w:r w:rsidR="005C7D6B" w:rsidRPr="000571F4">
        <w:softHyphen/>
      </w:r>
      <w:r w:rsidRPr="000571F4">
        <w:t>mentes (siehe dazu auch Kapitel </w:t>
      </w:r>
      <w:r w:rsidRPr="000571F4">
        <w:fldChar w:fldCharType="begin"/>
      </w:r>
      <w:r w:rsidRPr="000571F4">
        <w:instrText xml:space="preserve"> REF _Ref192922108 \r \h  \* MERGEFORMAT </w:instrText>
      </w:r>
      <w:r w:rsidRPr="000571F4">
        <w:fldChar w:fldCharType="separate"/>
      </w:r>
      <w:r w:rsidR="00997CBB">
        <w:t>1.4</w:t>
      </w:r>
      <w:r w:rsidRPr="000571F4">
        <w:fldChar w:fldCharType="end"/>
      </w:r>
      <w:r w:rsidRPr="000571F4">
        <w:t>).</w:t>
      </w:r>
    </w:p>
    <w:p w:rsidR="000A73B5" w:rsidRPr="000571F4" w:rsidRDefault="000A73B5" w:rsidP="00AE4B6A">
      <w:pPr>
        <w:pStyle w:val="berschrift2"/>
      </w:pPr>
      <w:bookmarkStart w:id="21" w:name="_Toc329155568"/>
      <w:bookmarkStart w:id="22" w:name="_Toc329155906"/>
      <w:bookmarkStart w:id="23" w:name="_Toc329156152"/>
      <w:bookmarkStart w:id="24" w:name="_Toc329156251"/>
      <w:bookmarkStart w:id="25" w:name="_Toc329163987"/>
      <w:bookmarkStart w:id="26" w:name="_Toc329164187"/>
      <w:bookmarkStart w:id="27" w:name="_Toc329171266"/>
      <w:bookmarkStart w:id="28" w:name="_Toc182360918"/>
      <w:bookmarkStart w:id="29" w:name="_Toc184742447"/>
      <w:bookmarkStart w:id="30" w:name="_Toc288061732"/>
      <w:bookmarkStart w:id="31" w:name="_Toc316548631"/>
      <w:bookmarkStart w:id="32" w:name="_Toc502658418"/>
      <w:bookmarkStart w:id="33" w:name="_Toc59868037"/>
      <w:bookmarkEnd w:id="21"/>
      <w:bookmarkEnd w:id="22"/>
      <w:bookmarkEnd w:id="23"/>
      <w:bookmarkEnd w:id="24"/>
      <w:bookmarkEnd w:id="25"/>
      <w:bookmarkEnd w:id="26"/>
      <w:bookmarkEnd w:id="27"/>
      <w:r w:rsidRPr="000571F4">
        <w:t>Zielgruppe</w:t>
      </w:r>
      <w:bookmarkEnd w:id="28"/>
      <w:bookmarkEnd w:id="29"/>
      <w:bookmarkEnd w:id="30"/>
      <w:bookmarkEnd w:id="31"/>
      <w:bookmarkEnd w:id="32"/>
    </w:p>
    <w:p w:rsidR="000A73B5" w:rsidRPr="000571F4" w:rsidRDefault="000A73B5" w:rsidP="000A73B5">
      <w:pPr>
        <w:pStyle w:val="gemStandard"/>
      </w:pPr>
      <w:r w:rsidRPr="000571F4">
        <w:t>Das Dokument richtet sich an</w:t>
      </w:r>
    </w:p>
    <w:p w:rsidR="000A73B5" w:rsidRPr="000571F4" w:rsidRDefault="00523B2D" w:rsidP="000A73B5">
      <w:pPr>
        <w:pStyle w:val="gemAufzhlung"/>
        <w:tabs>
          <w:tab w:val="num" w:pos="1211"/>
        </w:tabs>
      </w:pPr>
      <w:r w:rsidRPr="000571F4">
        <w:t>Hersteller</w:t>
      </w:r>
      <w:r w:rsidR="000A73B5" w:rsidRPr="000571F4">
        <w:t xml:space="preserve">, welche die </w:t>
      </w:r>
      <w:r w:rsidRPr="000571F4">
        <w:t>hier spezifizierten Anwendungen f</w:t>
      </w:r>
      <w:r w:rsidR="000A73B5" w:rsidRPr="000571F4">
        <w:t>ür ein bestimmtes Chip</w:t>
      </w:r>
      <w:r w:rsidR="00DC3E8D" w:rsidRPr="000571F4">
        <w:softHyphen/>
      </w:r>
      <w:r w:rsidR="000A73B5" w:rsidRPr="000571F4">
        <w:t>kartenbetriebssystem umsetzen,</w:t>
      </w:r>
    </w:p>
    <w:p w:rsidR="000A73B5" w:rsidRPr="000571F4" w:rsidRDefault="000A73B5" w:rsidP="000A73B5">
      <w:pPr>
        <w:pStyle w:val="gemAufzhlung"/>
        <w:tabs>
          <w:tab w:val="num" w:pos="1211"/>
        </w:tabs>
      </w:pPr>
      <w:r w:rsidRPr="000571F4">
        <w:t>Kartenherausgeber, die anhand der hier spezifizierten Anwendungen die elek</w:t>
      </w:r>
      <w:r w:rsidR="0051076B" w:rsidRPr="000571F4">
        <w:softHyphen/>
      </w:r>
      <w:r w:rsidRPr="000571F4">
        <w:t>trische Personalisi</w:t>
      </w:r>
      <w:r w:rsidR="004F5317" w:rsidRPr="000571F4">
        <w:t>erung einer</w:t>
      </w:r>
      <w:r w:rsidRPr="000571F4">
        <w:t xml:space="preserve"> Sicherheitsmodulkarte SMC-B planen,</w:t>
      </w:r>
    </w:p>
    <w:p w:rsidR="000A73B5" w:rsidRPr="000571F4" w:rsidRDefault="00523B2D" w:rsidP="000A73B5">
      <w:pPr>
        <w:pStyle w:val="gemAufzhlung"/>
        <w:tabs>
          <w:tab w:val="num" w:pos="1211"/>
        </w:tabs>
      </w:pPr>
      <w:r w:rsidRPr="000571F4">
        <w:t>Hersteller von Systemen</w:t>
      </w:r>
      <w:r w:rsidR="000A73B5" w:rsidRPr="000571F4">
        <w:t>,</w:t>
      </w:r>
      <w:r w:rsidRPr="000571F4">
        <w:t xml:space="preserve"> </w:t>
      </w:r>
      <w:r w:rsidR="000A73B5" w:rsidRPr="000571F4">
        <w:t>welche unmittelbar mit der Chipkarte kommuni</w:t>
      </w:r>
      <w:r w:rsidR="00DC3E8D" w:rsidRPr="000571F4">
        <w:softHyphen/>
      </w:r>
      <w:r w:rsidR="000A73B5" w:rsidRPr="000571F4">
        <w:t>zieren.</w:t>
      </w:r>
    </w:p>
    <w:p w:rsidR="000A73B5" w:rsidRPr="000571F4" w:rsidRDefault="000A73B5" w:rsidP="00AE4B6A">
      <w:pPr>
        <w:pStyle w:val="berschrift2"/>
      </w:pPr>
      <w:bookmarkStart w:id="34" w:name="_Toc182360919"/>
      <w:bookmarkStart w:id="35" w:name="_Toc184742448"/>
      <w:bookmarkStart w:id="36" w:name="_Toc288061733"/>
      <w:bookmarkStart w:id="37" w:name="_Toc316548632"/>
      <w:bookmarkStart w:id="38" w:name="_Toc502658419"/>
      <w:r w:rsidRPr="000571F4">
        <w:lastRenderedPageBreak/>
        <w:t>Geltungsbereich</w:t>
      </w:r>
      <w:bookmarkEnd w:id="34"/>
      <w:bookmarkEnd w:id="35"/>
      <w:bookmarkEnd w:id="36"/>
      <w:bookmarkEnd w:id="37"/>
      <w:bookmarkEnd w:id="38"/>
    </w:p>
    <w:bookmarkEnd w:id="33"/>
    <w:p w:rsidR="00AD6B10" w:rsidRPr="000571F4" w:rsidRDefault="00AD6B10" w:rsidP="00AD6B10">
      <w:pPr>
        <w:pStyle w:val="gemStandard"/>
      </w:pPr>
      <w:r w:rsidRPr="000571F4">
        <w:t xml:space="preserve">Dieses Dokument enthält normative Festlegungen zur Telematikinfrastruktur des deutschen Gesundheitswesens. Der Gültigkeitszeitraum der vorliegenden Version und deren Anwendung in Zulassungsverfahren </w:t>
      </w:r>
      <w:proofErr w:type="gramStart"/>
      <w:r w:rsidRPr="000571F4">
        <w:t>wird</w:t>
      </w:r>
      <w:proofErr w:type="gramEnd"/>
      <w:r w:rsidRPr="000571F4">
        <w:t xml:space="preserve"> durch die gematik GmbH in gesonderten Do</w:t>
      </w:r>
      <w:r w:rsidRPr="000571F4">
        <w:softHyphen/>
        <w:t>kumenten (z.B. Dokumentenlandkarte, Produkttypsteckbrief, Leistungsbeschreibung) fest</w:t>
      </w:r>
      <w:r w:rsidRPr="000571F4">
        <w:softHyphen/>
        <w:t>gelegt und bekannt gegeben.</w:t>
      </w:r>
    </w:p>
    <w:p w:rsidR="00AD6B10" w:rsidRPr="000571F4" w:rsidRDefault="00AD6B10" w:rsidP="00AD6B10">
      <w:pPr>
        <w:pStyle w:val="gemStandard"/>
        <w:keepNext/>
        <w:rPr>
          <w:b/>
          <w:sz w:val="20"/>
        </w:rPr>
      </w:pPr>
      <w:r w:rsidRPr="000571F4">
        <w:rPr>
          <w:b/>
          <w:sz w:val="20"/>
        </w:rPr>
        <w:t>Schutzrechts-/Patentrechtshinweis</w:t>
      </w:r>
    </w:p>
    <w:p w:rsidR="00AD6B10" w:rsidRPr="000571F4" w:rsidRDefault="00AD6B10" w:rsidP="00AD6B10">
      <w:pPr>
        <w:pStyle w:val="gemAnmerkung"/>
        <w:keepNext/>
        <w:rPr>
          <w:szCs w:val="22"/>
        </w:rPr>
      </w:pPr>
      <w:r w:rsidRPr="000571F4">
        <w:t>Die nachfolgende Spezifikation ist von der gematik allein unter technischen Gesichtspunkten erstellt worden. Im Einzelfall kann nicht ausgeschlossen werden, dass die Implementierung der Spezifikation in technische Schutzrechte Dritter eingreift. Es ist allein Sache des Anbieters oder Herstellers, durch geeignete Maßnahmen dafür Sorge zu tragen, dass von ihm aufgrund der Spezifikation angebotene Produkte und/oder Leistungen nicht gegen Schutzrechte Dritter verstoßen und sich ggf. die erforderlichen Erlaubnisse/Lizenzen von den betroffenen Schutz</w:t>
      </w:r>
      <w:r w:rsidR="00523B2D" w:rsidRPr="000571F4">
        <w:softHyphen/>
      </w:r>
      <w:r w:rsidRPr="000571F4">
        <w:t>rechts</w:t>
      </w:r>
      <w:r w:rsidR="00523B2D" w:rsidRPr="000571F4">
        <w:softHyphen/>
      </w:r>
      <w:r w:rsidRPr="000571F4">
        <w:t>inhabern einzuholen. Die gematik GmbH übernimmt insofern keinerlei Gewährleistungen.</w:t>
      </w:r>
    </w:p>
    <w:p w:rsidR="000A73B5" w:rsidRPr="000571F4" w:rsidRDefault="000A73B5" w:rsidP="00AE4B6A">
      <w:pPr>
        <w:pStyle w:val="berschrift2"/>
      </w:pPr>
      <w:bookmarkStart w:id="39" w:name="_Toc182360921"/>
      <w:bookmarkStart w:id="40" w:name="_Toc184742450"/>
      <w:bookmarkStart w:id="41" w:name="_Ref192922108"/>
      <w:bookmarkStart w:id="42" w:name="_Toc288061735"/>
      <w:bookmarkStart w:id="43" w:name="_Toc316548634"/>
      <w:bookmarkStart w:id="44" w:name="_Toc502658420"/>
      <w:r w:rsidRPr="000571F4">
        <w:t>Abgrenzung des Dokuments</w:t>
      </w:r>
      <w:bookmarkEnd w:id="39"/>
      <w:bookmarkEnd w:id="40"/>
      <w:bookmarkEnd w:id="41"/>
      <w:bookmarkEnd w:id="42"/>
      <w:bookmarkEnd w:id="43"/>
      <w:bookmarkEnd w:id="44"/>
    </w:p>
    <w:p w:rsidR="00A4722F" w:rsidRPr="000571F4" w:rsidRDefault="00A4722F" w:rsidP="00A4722F">
      <w:pPr>
        <w:pStyle w:val="gemStandard"/>
      </w:pPr>
      <w:bookmarkStart w:id="45" w:name="_Toc163445768"/>
      <w:r w:rsidRPr="000571F4">
        <w:t>Die Basiskommandos, die Grundfunktionen des Betriebssystems sowie die grundle</w:t>
      </w:r>
      <w:r w:rsidR="00DC3E8D" w:rsidRPr="000571F4">
        <w:softHyphen/>
      </w:r>
      <w:r w:rsidRPr="000571F4">
        <w:t>gen</w:t>
      </w:r>
      <w:r w:rsidR="00DC3E8D" w:rsidRPr="000571F4">
        <w:softHyphen/>
      </w:r>
      <w:r w:rsidRPr="000571F4">
        <w:t>den Sicherheitsfunktionen und -algorithmen (hard facts) für alle Karten des Gesundheits</w:t>
      </w:r>
      <w:r w:rsidR="00DC3E8D" w:rsidRPr="000571F4">
        <w:softHyphen/>
      </w:r>
      <w:r w:rsidRPr="000571F4">
        <w:t xml:space="preserve">wesens (eGK, HBA, SMC-B, gSMC-K, gSMC-KT) werden in der Spezifikation des Card Operating System (COS) detailliert beschrieben [gemSpec_COS]. Die Spezifikation </w:t>
      </w:r>
      <w:r w:rsidR="00511E8B" w:rsidRPr="000571F4">
        <w:t xml:space="preserve">[gemSpec_COS] </w:t>
      </w:r>
      <w:r w:rsidRPr="000571F4">
        <w:t>ist Grundlage der Entwicklung der Kommandostrukturen und Funk</w:t>
      </w:r>
      <w:r w:rsidR="00DC3E8D" w:rsidRPr="000571F4">
        <w:softHyphen/>
      </w:r>
      <w:r w:rsidRPr="000571F4">
        <w:t>tio</w:t>
      </w:r>
      <w:r w:rsidR="00DC3E8D" w:rsidRPr="000571F4">
        <w:softHyphen/>
      </w:r>
      <w:r w:rsidRPr="000571F4">
        <w:t>nen für die Chipkarten</w:t>
      </w:r>
      <w:r w:rsidR="00DC3E8D" w:rsidRPr="000571F4">
        <w:softHyphen/>
      </w:r>
      <w:r w:rsidR="00511E8B" w:rsidRPr="000571F4">
        <w:t>betriebssysteme.</w:t>
      </w:r>
    </w:p>
    <w:p w:rsidR="000A73B5" w:rsidRPr="000571F4" w:rsidRDefault="00A4722F" w:rsidP="00AD6B10">
      <w:pPr>
        <w:pStyle w:val="gemStandard"/>
      </w:pPr>
      <w:r w:rsidRPr="000571F4">
        <w:t>Die optische Gestaltung für alle SMCs und damit auch für die SMC-B wird in dem Doku</w:t>
      </w:r>
      <w:r w:rsidR="00523B2D" w:rsidRPr="000571F4">
        <w:softHyphen/>
      </w:r>
      <w:r w:rsidRPr="000571F4">
        <w:t>ment „Gemeinsame optische Merkmale der SMC“ [</w:t>
      </w:r>
      <w:r w:rsidR="008009AA" w:rsidRPr="000571F4">
        <w:t>gemSpec_SMC_OPT</w:t>
      </w:r>
      <w:r w:rsidRPr="000571F4">
        <w:t>] wird festgelegt.</w:t>
      </w:r>
    </w:p>
    <w:p w:rsidR="000A73B5" w:rsidRPr="000571F4" w:rsidRDefault="000A73B5" w:rsidP="00AE4B6A">
      <w:pPr>
        <w:pStyle w:val="berschrift2"/>
      </w:pPr>
      <w:bookmarkStart w:id="46" w:name="_Toc182360922"/>
      <w:bookmarkStart w:id="47" w:name="_Toc184742451"/>
      <w:bookmarkStart w:id="48" w:name="_Toc288061736"/>
      <w:bookmarkStart w:id="49" w:name="_Toc316548635"/>
      <w:bookmarkStart w:id="50" w:name="_Toc502658421"/>
      <w:bookmarkEnd w:id="45"/>
      <w:r w:rsidRPr="000571F4">
        <w:t>Methodik</w:t>
      </w:r>
      <w:bookmarkEnd w:id="46"/>
      <w:bookmarkEnd w:id="47"/>
      <w:bookmarkEnd w:id="48"/>
      <w:bookmarkEnd w:id="49"/>
      <w:bookmarkEnd w:id="50"/>
    </w:p>
    <w:p w:rsidR="00523B2D" w:rsidRPr="000571F4" w:rsidRDefault="00523B2D" w:rsidP="00AE4B6A">
      <w:pPr>
        <w:pStyle w:val="berschrift3"/>
      </w:pPr>
      <w:bookmarkStart w:id="51" w:name="_Toc502658422"/>
      <w:r w:rsidRPr="000571F4">
        <w:t>Nomenklatur</w:t>
      </w:r>
      <w:bookmarkEnd w:id="51"/>
    </w:p>
    <w:tbl>
      <w:tblPr>
        <w:tblW w:w="8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97"/>
        <w:gridCol w:w="8139"/>
      </w:tblGrid>
      <w:tr w:rsidR="000A73B5" w:rsidRPr="000571F4">
        <w:trPr>
          <w:trHeight w:val="464"/>
        </w:trPr>
        <w:tc>
          <w:tcPr>
            <w:tcW w:w="797" w:type="dxa"/>
            <w:shd w:val="clear" w:color="auto" w:fill="auto"/>
          </w:tcPr>
          <w:p w:rsidR="000A73B5" w:rsidRPr="000571F4" w:rsidRDefault="00596EE0" w:rsidP="000A73B5">
            <w:pPr>
              <w:pStyle w:val="gemStandard"/>
              <w:rPr>
                <w:sz w:val="20"/>
                <w:szCs w:val="20"/>
              </w:rPr>
            </w:pPr>
            <w:r>
              <w:rPr>
                <w:sz w:val="20"/>
                <w:szCs w:val="20"/>
              </w:rPr>
              <w:t>‘</w:t>
            </w:r>
            <w:r w:rsidR="000A73B5" w:rsidRPr="000571F4">
              <w:rPr>
                <w:sz w:val="20"/>
                <w:szCs w:val="20"/>
              </w:rPr>
              <w:t>1D</w:t>
            </w:r>
            <w:r>
              <w:rPr>
                <w:sz w:val="20"/>
                <w:szCs w:val="20"/>
              </w:rPr>
              <w:t>’</w:t>
            </w:r>
          </w:p>
        </w:tc>
        <w:tc>
          <w:tcPr>
            <w:tcW w:w="8139" w:type="dxa"/>
            <w:shd w:val="clear" w:color="auto" w:fill="auto"/>
          </w:tcPr>
          <w:p w:rsidR="000A73B5" w:rsidRPr="000571F4" w:rsidRDefault="000A73B5" w:rsidP="000A73B5">
            <w:pPr>
              <w:pStyle w:val="gemStandard"/>
              <w:rPr>
                <w:sz w:val="20"/>
                <w:szCs w:val="20"/>
              </w:rPr>
            </w:pPr>
            <w:r w:rsidRPr="000571F4">
              <w:rPr>
                <w:sz w:val="20"/>
                <w:szCs w:val="20"/>
              </w:rPr>
              <w:t>Hexadezimale Zahlen und Oktettstrings werden in Hochkommata eingeschlossen.</w:t>
            </w:r>
          </w:p>
        </w:tc>
      </w:tr>
      <w:tr w:rsidR="000A73B5" w:rsidRPr="000571F4">
        <w:trPr>
          <w:trHeight w:val="704"/>
        </w:trPr>
        <w:tc>
          <w:tcPr>
            <w:tcW w:w="797" w:type="dxa"/>
            <w:shd w:val="clear" w:color="auto" w:fill="auto"/>
          </w:tcPr>
          <w:p w:rsidR="000A73B5" w:rsidRPr="000571F4" w:rsidRDefault="000A73B5" w:rsidP="000A73B5">
            <w:pPr>
              <w:pStyle w:val="gemStandard"/>
              <w:rPr>
                <w:sz w:val="20"/>
                <w:szCs w:val="20"/>
              </w:rPr>
            </w:pPr>
            <w:r w:rsidRPr="000571F4">
              <w:rPr>
                <w:sz w:val="20"/>
                <w:szCs w:val="20"/>
              </w:rPr>
              <w:t>x || y</w:t>
            </w:r>
          </w:p>
        </w:tc>
        <w:tc>
          <w:tcPr>
            <w:tcW w:w="8139" w:type="dxa"/>
            <w:shd w:val="clear" w:color="auto" w:fill="auto"/>
          </w:tcPr>
          <w:p w:rsidR="000A73B5" w:rsidRPr="000571F4" w:rsidRDefault="000A73B5" w:rsidP="000A73B5">
            <w:pPr>
              <w:pStyle w:val="gemStandard"/>
              <w:rPr>
                <w:sz w:val="20"/>
                <w:szCs w:val="20"/>
              </w:rPr>
            </w:pPr>
            <w:r w:rsidRPr="000571F4">
              <w:rPr>
                <w:sz w:val="20"/>
                <w:szCs w:val="20"/>
              </w:rPr>
              <w:t>Das Symbol || steht für die Konkatenierung von Oktettstrings oder Bitstrings:</w:t>
            </w:r>
            <w:r w:rsidRPr="000571F4">
              <w:rPr>
                <w:sz w:val="20"/>
                <w:szCs w:val="20"/>
              </w:rPr>
              <w:tab/>
            </w:r>
            <w:r w:rsidRPr="000571F4">
              <w:rPr>
                <w:sz w:val="20"/>
                <w:szCs w:val="20"/>
              </w:rPr>
              <w:br/>
            </w:r>
            <w:r w:rsidR="00596EE0">
              <w:rPr>
                <w:sz w:val="20"/>
                <w:szCs w:val="20"/>
              </w:rPr>
              <w:t>‘</w:t>
            </w:r>
            <w:r w:rsidRPr="000571F4">
              <w:rPr>
                <w:sz w:val="20"/>
                <w:szCs w:val="20"/>
              </w:rPr>
              <w:t>1234</w:t>
            </w:r>
            <w:r w:rsidR="00596EE0">
              <w:rPr>
                <w:sz w:val="20"/>
                <w:szCs w:val="20"/>
              </w:rPr>
              <w:t>’</w:t>
            </w:r>
            <w:r w:rsidRPr="000571F4">
              <w:rPr>
                <w:sz w:val="20"/>
                <w:szCs w:val="20"/>
              </w:rPr>
              <w:t xml:space="preserve">   ||   </w:t>
            </w:r>
            <w:r w:rsidR="00596EE0">
              <w:rPr>
                <w:sz w:val="20"/>
                <w:szCs w:val="20"/>
              </w:rPr>
              <w:t>‘</w:t>
            </w:r>
            <w:r w:rsidRPr="000571F4">
              <w:rPr>
                <w:sz w:val="20"/>
                <w:szCs w:val="20"/>
              </w:rPr>
              <w:t>5678</w:t>
            </w:r>
            <w:r w:rsidR="00596EE0">
              <w:rPr>
                <w:sz w:val="20"/>
                <w:szCs w:val="20"/>
              </w:rPr>
              <w:t>’</w:t>
            </w:r>
            <w:r w:rsidRPr="000571F4">
              <w:rPr>
                <w:sz w:val="20"/>
                <w:szCs w:val="20"/>
              </w:rPr>
              <w:t xml:space="preserve">   =   </w:t>
            </w:r>
            <w:r w:rsidR="00596EE0">
              <w:rPr>
                <w:sz w:val="20"/>
                <w:szCs w:val="20"/>
              </w:rPr>
              <w:t>‘</w:t>
            </w:r>
            <w:r w:rsidRPr="000571F4">
              <w:rPr>
                <w:sz w:val="20"/>
                <w:szCs w:val="20"/>
              </w:rPr>
              <w:t>12345678</w:t>
            </w:r>
            <w:r w:rsidR="00596EE0">
              <w:rPr>
                <w:sz w:val="20"/>
                <w:szCs w:val="20"/>
              </w:rPr>
              <w:t>’</w:t>
            </w:r>
            <w:r w:rsidRPr="000571F4">
              <w:rPr>
                <w:sz w:val="20"/>
                <w:szCs w:val="20"/>
              </w:rPr>
              <w:t>.</w:t>
            </w:r>
          </w:p>
        </w:tc>
      </w:tr>
    </w:tbl>
    <w:p w:rsidR="000A73B5" w:rsidRDefault="000A73B5" w:rsidP="003211F6">
      <w:pPr>
        <w:pStyle w:val="gemStandard"/>
      </w:pPr>
      <w:r w:rsidRPr="000571F4">
        <w:t xml:space="preserve">In </w:t>
      </w:r>
      <w:r w:rsidR="007F203C" w:rsidRPr="000571F4">
        <w:rPr>
          <w:szCs w:val="22"/>
        </w:rPr>
        <w:fldChar w:fldCharType="begin"/>
      </w:r>
      <w:r w:rsidR="007F203C" w:rsidRPr="000571F4">
        <w:rPr>
          <w:szCs w:val="22"/>
        </w:rPr>
        <w:instrText xml:space="preserve"> REF qgemSpecCOS \h </w:instrText>
      </w:r>
      <w:r w:rsidR="00C43B63" w:rsidRPr="000571F4">
        <w:rPr>
          <w:szCs w:val="22"/>
        </w:rPr>
        <w:instrText xml:space="preserve"> \* MERGEFORMAT </w:instrText>
      </w:r>
      <w:r w:rsidR="007F203C" w:rsidRPr="000571F4">
        <w:rPr>
          <w:szCs w:val="22"/>
        </w:rPr>
      </w:r>
      <w:r w:rsidR="007F203C" w:rsidRPr="000571F4">
        <w:rPr>
          <w:szCs w:val="22"/>
        </w:rPr>
        <w:fldChar w:fldCharType="separate"/>
      </w:r>
      <w:r w:rsidR="00997CBB" w:rsidRPr="00997CBB">
        <w:rPr>
          <w:rFonts w:cs="Arial"/>
          <w:szCs w:val="22"/>
        </w:rPr>
        <w:t>[</w:t>
      </w:r>
      <w:proofErr w:type="spellStart"/>
      <w:r w:rsidR="00997CBB" w:rsidRPr="00997CBB">
        <w:rPr>
          <w:rFonts w:cs="Arial"/>
          <w:szCs w:val="22"/>
        </w:rPr>
        <w:t>gemSpec_COS</w:t>
      </w:r>
      <w:proofErr w:type="spellEnd"/>
      <w:r w:rsidR="00997CBB" w:rsidRPr="00997CBB">
        <w:rPr>
          <w:rFonts w:cs="Arial"/>
          <w:szCs w:val="22"/>
        </w:rPr>
        <w:t>]</w:t>
      </w:r>
      <w:r w:rsidR="007F203C" w:rsidRPr="000571F4">
        <w:rPr>
          <w:szCs w:val="22"/>
        </w:rPr>
        <w:fldChar w:fldCharType="end"/>
      </w:r>
      <w:r w:rsidR="005E1144" w:rsidRPr="000571F4">
        <w:t xml:space="preserve"> </w:t>
      </w:r>
      <w:r w:rsidRPr="000571F4">
        <w:t>wurde ein objektorientierter Ansatz für die Beschreibung der Funk</w:t>
      </w:r>
      <w:r w:rsidR="00523B2D" w:rsidRPr="000571F4">
        <w:softHyphen/>
      </w:r>
      <w:r w:rsidRPr="000571F4">
        <w:t>tio</w:t>
      </w:r>
      <w:r w:rsidR="00DC3E8D" w:rsidRPr="000571F4">
        <w:softHyphen/>
      </w:r>
      <w:r w:rsidRPr="000571F4">
        <w:t>na</w:t>
      </w:r>
      <w:r w:rsidR="00DC3E8D" w:rsidRPr="000571F4">
        <w:softHyphen/>
      </w:r>
      <w:r w:rsidRPr="000571F4">
        <w:t>lität des Betriebssystems gewählt. Deshalb wurde dort der Be</w:t>
      </w:r>
      <w:r w:rsidRPr="000571F4">
        <w:softHyphen/>
        <w:t>griff "Passwort</w:t>
      </w:r>
      <w:r w:rsidR="00523B2D" w:rsidRPr="000571F4">
        <w:softHyphen/>
      </w:r>
      <w:r w:rsidRPr="000571F4">
        <w:t>objekt" ver</w:t>
      </w:r>
      <w:r w:rsidR="00523B2D" w:rsidRPr="000571F4">
        <w:softHyphen/>
      </w:r>
      <w:r w:rsidRPr="000571F4">
        <w:t>wendet, wenn Instanzen für eine Benutzerverifikation besprochen wurden. Da in diesem Dokument lediglich numerische Ziffernfolgen als Verifikationsdaten eines Be</w:t>
      </w:r>
      <w:r w:rsidR="00523B2D" w:rsidRPr="000571F4">
        <w:softHyphen/>
      </w:r>
      <w:r w:rsidRPr="000571F4">
        <w:t>nut</w:t>
      </w:r>
      <w:r w:rsidR="00DC3E8D" w:rsidRPr="000571F4">
        <w:softHyphen/>
      </w:r>
      <w:r w:rsidRPr="000571F4">
        <w:t>zers verwendet werden, wird hier statt Passwortobjekt vielfach der Begriff PIN ge</w:t>
      </w:r>
      <w:r w:rsidR="00523B2D" w:rsidRPr="000571F4">
        <w:softHyphen/>
      </w:r>
      <w:r w:rsidRPr="000571F4">
        <w:t>wählt, wenn keine Gefahr besteht, dass es zu Verwechslungen kommt zwischen den Verifika</w:t>
      </w:r>
      <w:r w:rsidR="00DC3E8D" w:rsidRPr="000571F4">
        <w:softHyphen/>
      </w:r>
      <w:r w:rsidRPr="000571F4">
        <w:t>tions</w:t>
      </w:r>
      <w:r w:rsidR="00DC3E8D" w:rsidRPr="000571F4">
        <w:softHyphen/>
      </w:r>
      <w:r w:rsidRPr="000571F4">
        <w:t>daten und der Instanz des Objektes, in denen sie enthalten sind (zur Erinnerung: Ein Pass</w:t>
      </w:r>
      <w:r w:rsidR="00DC3E8D" w:rsidRPr="000571F4">
        <w:softHyphen/>
      </w:r>
      <w:r w:rsidRPr="000571F4">
        <w:t>wortobjekt enthält neben den Verifikationsdaten auch einen Identi</w:t>
      </w:r>
      <w:r w:rsidR="00DC3E8D" w:rsidRPr="000571F4">
        <w:softHyphen/>
      </w:r>
      <w:r w:rsidRPr="000571F4">
        <w:t>fier, eine Zugriffs</w:t>
      </w:r>
      <w:r w:rsidR="00DC3E8D" w:rsidRPr="000571F4">
        <w:softHyphen/>
      </w:r>
      <w:r w:rsidRPr="000571F4">
        <w:t>regel, eine PUK, …).</w:t>
      </w:r>
    </w:p>
    <w:p w:rsidR="00247707" w:rsidRPr="00247707" w:rsidRDefault="00635D6C" w:rsidP="00280CA3">
      <w:pPr>
        <w:pStyle w:val="gemStandard"/>
      </w:pPr>
      <w:r w:rsidRPr="00C50B58">
        <w:lastRenderedPageBreak/>
        <w:t>Der Begriff "Wildcard" wird in diesem Dokument im Sinn eines "beliebigen, herstellerspezifischen Wertes, der nicht anderen Vorgaben widerspricht" verwendet.</w:t>
      </w:r>
    </w:p>
    <w:p w:rsidR="00AC07FA" w:rsidRPr="000571F4" w:rsidRDefault="00280CA3" w:rsidP="00280CA3">
      <w:pPr>
        <w:pStyle w:val="gemStandard"/>
      </w:pPr>
      <w:r w:rsidRPr="000571F4">
        <w:t>Für die Authentisierung der Zugriffe durch ein CMS auf die dafür vorgesehenen Objekte kön</w:t>
      </w:r>
      <w:r w:rsidR="00523B2D" w:rsidRPr="000571F4">
        <w:softHyphen/>
      </w:r>
      <w:r w:rsidRPr="000571F4">
        <w:t>nen entweder symmetrische Verfahren mit AES-Schlüsseln oder alternativ asym</w:t>
      </w:r>
      <w:r w:rsidR="00523B2D" w:rsidRPr="000571F4">
        <w:softHyphen/>
      </w:r>
      <w:r w:rsidRPr="000571F4">
        <w:t>me</w:t>
      </w:r>
      <w:r w:rsidR="00523B2D" w:rsidRPr="000571F4">
        <w:softHyphen/>
      </w:r>
      <w:r w:rsidRPr="000571F4">
        <w:t>trische Verfahren mit CV-Zertifikaten verwendet werden. Für beide Verfahren sind die Schlüs</w:t>
      </w:r>
      <w:r w:rsidR="00DC3E8D" w:rsidRPr="000571F4">
        <w:softHyphen/>
      </w:r>
      <w:r w:rsidRPr="000571F4">
        <w:t>sel</w:t>
      </w:r>
      <w:r w:rsidR="00523B2D" w:rsidRPr="000571F4">
        <w:softHyphen/>
      </w:r>
      <w:r w:rsidRPr="000571F4">
        <w:t xml:space="preserve">objekte in dieser Spezifikation spezifiziert. </w:t>
      </w:r>
    </w:p>
    <w:p w:rsidR="00AC07FA" w:rsidRPr="000571F4" w:rsidRDefault="00AC07FA" w:rsidP="00AC07FA">
      <w:pPr>
        <w:pStyle w:val="gemStandard"/>
      </w:pPr>
      <w:r w:rsidRPr="000571F4">
        <w:t xml:space="preserve">Die in diesem Dokument referenzierten Flaglisten </w:t>
      </w:r>
      <w:bookmarkStart w:id="52" w:name="ocvc_FlagList_CMS"/>
      <w:r w:rsidRPr="000571F4">
        <w:t>cvc_FlagList_CMS</w:t>
      </w:r>
      <w:bookmarkEnd w:id="52"/>
      <w:r w:rsidRPr="000571F4">
        <w:t xml:space="preserve"> und </w:t>
      </w:r>
      <w:bookmarkStart w:id="53" w:name="ocvc_FlagList_TI"/>
      <w:r w:rsidRPr="000571F4">
        <w:t>cvc_FlagList_TI</w:t>
      </w:r>
      <w:bookmarkEnd w:id="53"/>
      <w:r w:rsidRPr="000571F4">
        <w:t xml:space="preserve"> sind normativ in </w:t>
      </w:r>
      <w:r w:rsidRPr="000571F4">
        <w:fldChar w:fldCharType="begin"/>
      </w:r>
      <w:r w:rsidRPr="000571F4">
        <w:instrText xml:space="preserve"> REF qgemSpec_PKI \h </w:instrText>
      </w:r>
      <w:r w:rsidR="00BC0A96" w:rsidRPr="000571F4">
        <w:instrText xml:space="preserve"> \* MERGEFORMAT </w:instrText>
      </w:r>
      <w:r w:rsidRPr="000571F4">
        <w:fldChar w:fldCharType="separate"/>
      </w:r>
      <w:r w:rsidR="00997CBB" w:rsidRPr="00997CBB">
        <w:rPr>
          <w:rFonts w:eastAsia="Times New Roman"/>
          <w:sz w:val="20"/>
          <w:szCs w:val="22"/>
        </w:rPr>
        <w:t>[gemSpec_PKI</w:t>
      </w:r>
      <w:r w:rsidRPr="000571F4">
        <w:fldChar w:fldCharType="end"/>
      </w:r>
      <w:r w:rsidRPr="000571F4">
        <w:t xml:space="preserve">#6.7.5] </w:t>
      </w:r>
      <w:r w:rsidR="00F47455" w:rsidRPr="000571F4">
        <w:t xml:space="preserve">und die dazugehörenden OIDs </w:t>
      </w:r>
      <w:bookmarkStart w:id="54" w:name="ooid_cvc_fl_cms"/>
      <w:r w:rsidR="00F47455" w:rsidRPr="000571F4">
        <w:rPr>
          <w:szCs w:val="22"/>
        </w:rPr>
        <w:t>oid_cvc_fl_cms</w:t>
      </w:r>
      <w:bookmarkEnd w:id="54"/>
      <w:r w:rsidR="00F47455" w:rsidRPr="000571F4">
        <w:rPr>
          <w:szCs w:val="22"/>
        </w:rPr>
        <w:t xml:space="preserve"> und </w:t>
      </w:r>
      <w:bookmarkStart w:id="55" w:name="ooid_cvc_fl_ti"/>
      <w:r w:rsidR="00F47455" w:rsidRPr="000571F4">
        <w:rPr>
          <w:szCs w:val="22"/>
        </w:rPr>
        <w:t>oid_cvc_fl_ti</w:t>
      </w:r>
      <w:bookmarkEnd w:id="55"/>
      <w:r w:rsidR="00F47455" w:rsidRPr="000571F4">
        <w:t xml:space="preserve"> sind normativ in </w:t>
      </w:r>
      <w:r w:rsidR="00F47455" w:rsidRPr="000571F4">
        <w:fldChar w:fldCharType="begin"/>
      </w:r>
      <w:r w:rsidR="00F47455" w:rsidRPr="000571F4">
        <w:instrText xml:space="preserve"> REF qgemSpec_OID \h  \* MERGEFORMAT </w:instrText>
      </w:r>
      <w:r w:rsidR="00F47455" w:rsidRPr="000571F4">
        <w:fldChar w:fldCharType="separate"/>
      </w:r>
      <w:r w:rsidR="00997CBB" w:rsidRPr="00997CBB">
        <w:rPr>
          <w:szCs w:val="22"/>
        </w:rPr>
        <w:t>[</w:t>
      </w:r>
      <w:proofErr w:type="spellStart"/>
      <w:r w:rsidR="00997CBB" w:rsidRPr="00997CBB">
        <w:rPr>
          <w:szCs w:val="22"/>
        </w:rPr>
        <w:t>gemSpec_OID</w:t>
      </w:r>
      <w:proofErr w:type="spellEnd"/>
      <w:r w:rsidR="00F47455" w:rsidRPr="000571F4">
        <w:fldChar w:fldCharType="end"/>
      </w:r>
      <w:r w:rsidR="00F47455" w:rsidRPr="000571F4">
        <w:t>] definiert</w:t>
      </w:r>
      <w:r w:rsidRPr="000571F4">
        <w:t>.</w:t>
      </w:r>
    </w:p>
    <w:p w:rsidR="002E545A" w:rsidRPr="000571F4" w:rsidRDefault="002E545A" w:rsidP="002E545A">
      <w:pPr>
        <w:pStyle w:val="gemStandard"/>
      </w:pPr>
      <w:r w:rsidRPr="000571F4">
        <w:t xml:space="preserve">Gemäß [gemSpec_COS#(N022.400)] wird die Notwendigkeit einer externen Rollenauthentisierung für Karten der Generation 2 mit einer Flaglist wie folgt dargestellt: AUT(OID, FlagList) wobei OID stets aus der Menge {oid_cvc_fl_cms, oid_cvc_fl_ti} ist und FlagList ein sieben Oktett langer String, in welchem im Rahmen dieses Dokumentes genau ein Bit gesetzt ist. Abkürzend wird deshalb in diesem Dokument lediglich die Nummer des gesetzten Bits angegeben in Verbindung mit der OID. Ein gesetztes Bit i in Verbindung mit der oid_cvc_fl_cms wird im Folgenden mit flagCMS.i angegeben und ein gesetztes Bit j in Verbindung mit der oid_cvc_fl_ti wird im Folgenden mit flagTI.j angegeben. </w:t>
      </w:r>
    </w:p>
    <w:p w:rsidR="002E545A" w:rsidRPr="000571F4" w:rsidRDefault="002E545A" w:rsidP="00224783">
      <w:pPr>
        <w:pStyle w:val="gemStandard"/>
        <w:keepNext/>
      </w:pPr>
      <w:r w:rsidRPr="000571F4">
        <w:t>Beispiele: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2699"/>
      </w:tblGrid>
      <w:tr w:rsidR="002E545A" w:rsidRPr="000571F4">
        <w:tc>
          <w:tcPr>
            <w:tcW w:w="5040" w:type="dxa"/>
          </w:tcPr>
          <w:p w:rsidR="002E545A" w:rsidRPr="000571F4" w:rsidRDefault="002E545A" w:rsidP="008F29B6">
            <w:pPr>
              <w:pStyle w:val="gemTab10pt"/>
              <w:rPr>
                <w:b/>
              </w:rPr>
            </w:pPr>
            <w:r w:rsidRPr="000571F4">
              <w:rPr>
                <w:b/>
              </w:rPr>
              <w:t>Langform</w:t>
            </w:r>
          </w:p>
        </w:tc>
        <w:tc>
          <w:tcPr>
            <w:tcW w:w="2699" w:type="dxa"/>
          </w:tcPr>
          <w:p w:rsidR="002E545A" w:rsidRPr="000571F4" w:rsidRDefault="002E545A" w:rsidP="008F29B6">
            <w:pPr>
              <w:pStyle w:val="gemTab10pt"/>
              <w:rPr>
                <w:b/>
              </w:rPr>
            </w:pPr>
            <w:r w:rsidRPr="000571F4">
              <w:rPr>
                <w:b/>
              </w:rPr>
              <w:t>Kurzform</w:t>
            </w:r>
          </w:p>
        </w:tc>
      </w:tr>
      <w:tr w:rsidR="002E545A" w:rsidRPr="000571F4">
        <w:tc>
          <w:tcPr>
            <w:tcW w:w="5040" w:type="dxa"/>
          </w:tcPr>
          <w:p w:rsidR="002E545A" w:rsidRPr="000571F4" w:rsidRDefault="002E545A" w:rsidP="008F29B6">
            <w:pPr>
              <w:pStyle w:val="gemTab10pt"/>
              <w:rPr>
                <w:lang w:val="en-GB"/>
              </w:rPr>
            </w:pPr>
            <w:r w:rsidRPr="000571F4">
              <w:rPr>
                <w:lang w:val="en-GB"/>
              </w:rPr>
              <w:t>AUT(oid_cvc_fl_cms,</w:t>
            </w:r>
            <w:r w:rsidR="00596EE0">
              <w:rPr>
                <w:lang w:val="en-GB"/>
              </w:rPr>
              <w:t>’</w:t>
            </w:r>
            <w:r w:rsidRPr="000571F4">
              <w:rPr>
                <w:lang w:val="en-GB"/>
              </w:rPr>
              <w:t>00010000000000</w:t>
            </w:r>
            <w:r w:rsidR="00596EE0">
              <w:rPr>
                <w:lang w:val="en-GB"/>
              </w:rPr>
              <w:t>’</w:t>
            </w:r>
            <w:r w:rsidRPr="000571F4">
              <w:rPr>
                <w:lang w:val="en-GB"/>
              </w:rPr>
              <w:t>)</w:t>
            </w:r>
          </w:p>
        </w:tc>
        <w:tc>
          <w:tcPr>
            <w:tcW w:w="2699" w:type="dxa"/>
          </w:tcPr>
          <w:p w:rsidR="002E545A" w:rsidRPr="000571F4" w:rsidRDefault="002E545A" w:rsidP="008F29B6">
            <w:pPr>
              <w:pStyle w:val="gemTab10pt"/>
              <w:rPr>
                <w:lang w:val="da-DK"/>
              </w:rPr>
            </w:pPr>
            <w:r w:rsidRPr="000571F4">
              <w:rPr>
                <w:lang w:val="da-DK"/>
              </w:rPr>
              <w:t>flagCMS.15</w:t>
            </w:r>
          </w:p>
        </w:tc>
      </w:tr>
      <w:tr w:rsidR="002E545A" w:rsidRPr="000571F4">
        <w:trPr>
          <w:trHeight w:val="306"/>
        </w:trPr>
        <w:tc>
          <w:tcPr>
            <w:tcW w:w="5040" w:type="dxa"/>
          </w:tcPr>
          <w:p w:rsidR="002E545A" w:rsidRPr="000571F4" w:rsidRDefault="002E545A" w:rsidP="008F29B6">
            <w:pPr>
              <w:pStyle w:val="gemTab10pt"/>
              <w:rPr>
                <w:lang w:val="en-GB"/>
              </w:rPr>
            </w:pPr>
            <w:r w:rsidRPr="000571F4">
              <w:rPr>
                <w:lang w:val="en-GB"/>
              </w:rPr>
              <w:t xml:space="preserve">AUT(oid_cvc_fl_ti, </w:t>
            </w:r>
            <w:r w:rsidR="00596EE0">
              <w:rPr>
                <w:lang w:val="en-GB"/>
              </w:rPr>
              <w:t>‘</w:t>
            </w:r>
            <w:r w:rsidRPr="000571F4">
              <w:rPr>
                <w:lang w:val="en-GB"/>
              </w:rPr>
              <w:t>00010000000000</w:t>
            </w:r>
            <w:r w:rsidR="00596EE0">
              <w:rPr>
                <w:lang w:val="en-GB"/>
              </w:rPr>
              <w:t>’</w:t>
            </w:r>
            <w:r w:rsidRPr="000571F4">
              <w:rPr>
                <w:lang w:val="en-GB"/>
              </w:rPr>
              <w:t xml:space="preserve">) OR AUT(oid_cvc_fl_ti, </w:t>
            </w:r>
            <w:r w:rsidR="00596EE0">
              <w:rPr>
                <w:lang w:val="en-GB"/>
              </w:rPr>
              <w:t>‘</w:t>
            </w:r>
            <w:r w:rsidRPr="000571F4">
              <w:rPr>
                <w:lang w:val="en-GB"/>
              </w:rPr>
              <w:t>00008000000000</w:t>
            </w:r>
            <w:r w:rsidR="00596EE0">
              <w:rPr>
                <w:lang w:val="en-GB"/>
              </w:rPr>
              <w:t>’</w:t>
            </w:r>
            <w:r w:rsidRPr="000571F4">
              <w:rPr>
                <w:lang w:val="en-GB"/>
              </w:rPr>
              <w:t>)</w:t>
            </w:r>
          </w:p>
        </w:tc>
        <w:tc>
          <w:tcPr>
            <w:tcW w:w="2699" w:type="dxa"/>
          </w:tcPr>
          <w:p w:rsidR="002E545A" w:rsidRPr="000571F4" w:rsidRDefault="002E545A" w:rsidP="008F29B6">
            <w:pPr>
              <w:pStyle w:val="gemTab10pt"/>
              <w:rPr>
                <w:lang w:val="da-DK"/>
              </w:rPr>
            </w:pPr>
            <w:r w:rsidRPr="000571F4">
              <w:rPr>
                <w:lang w:val="da-DK"/>
              </w:rPr>
              <w:t>flagTI.15 OR flagTI.16</w:t>
            </w:r>
          </w:p>
        </w:tc>
      </w:tr>
      <w:tr w:rsidR="002E545A" w:rsidRPr="007B2A84">
        <w:tc>
          <w:tcPr>
            <w:tcW w:w="5040" w:type="dxa"/>
          </w:tcPr>
          <w:p w:rsidR="002E545A" w:rsidRPr="000571F4" w:rsidRDefault="002E545A" w:rsidP="008F29B6">
            <w:pPr>
              <w:pStyle w:val="gemTab10pt"/>
              <w:rPr>
                <w:lang w:val="en-GB"/>
              </w:rPr>
            </w:pPr>
            <w:r w:rsidRPr="000571F4">
              <w:rPr>
                <w:lang w:val="en-GB"/>
              </w:rPr>
              <w:t>PWD(PIN)  AND</w:t>
            </w:r>
          </w:p>
          <w:p w:rsidR="002E545A" w:rsidRPr="000571F4" w:rsidRDefault="002E545A" w:rsidP="008F29B6">
            <w:pPr>
              <w:pStyle w:val="gemTab10pt"/>
              <w:rPr>
                <w:lang w:val="en-GB"/>
              </w:rPr>
            </w:pPr>
            <w:r w:rsidRPr="000571F4">
              <w:rPr>
                <w:lang w:val="en-GB"/>
              </w:rPr>
              <w:t>[</w:t>
            </w:r>
          </w:p>
          <w:p w:rsidR="002E545A" w:rsidRPr="000571F4" w:rsidRDefault="002E545A" w:rsidP="008F29B6">
            <w:pPr>
              <w:pStyle w:val="gemTab10pt"/>
              <w:rPr>
                <w:lang w:val="en-GB"/>
              </w:rPr>
            </w:pPr>
            <w:r w:rsidRPr="000571F4">
              <w:rPr>
                <w:lang w:val="en-GB"/>
              </w:rPr>
              <w:tab/>
              <w:t>AUT(oid_cvc_fl_cms,</w:t>
            </w:r>
            <w:r w:rsidR="00596EE0">
              <w:rPr>
                <w:lang w:val="en-GB"/>
              </w:rPr>
              <w:t>’</w:t>
            </w:r>
            <w:r w:rsidRPr="000571F4">
              <w:rPr>
                <w:lang w:val="en-GB"/>
              </w:rPr>
              <w:t>00010000000000</w:t>
            </w:r>
            <w:r w:rsidR="00596EE0">
              <w:rPr>
                <w:lang w:val="en-GB"/>
              </w:rPr>
              <w:t>’</w:t>
            </w:r>
            <w:r w:rsidRPr="000571F4">
              <w:rPr>
                <w:lang w:val="en-GB"/>
              </w:rPr>
              <w:t>)</w:t>
            </w:r>
          </w:p>
          <w:p w:rsidR="002E545A" w:rsidRPr="000571F4" w:rsidRDefault="002E545A" w:rsidP="008F29B6">
            <w:pPr>
              <w:pStyle w:val="gemTab10pt"/>
              <w:rPr>
                <w:lang w:val="en-GB"/>
              </w:rPr>
            </w:pPr>
            <w:r w:rsidRPr="000571F4">
              <w:rPr>
                <w:lang w:val="en-GB"/>
              </w:rPr>
              <w:tab/>
              <w:t>OR</w:t>
            </w:r>
          </w:p>
          <w:p w:rsidR="002E545A" w:rsidRPr="000571F4" w:rsidRDefault="002E545A" w:rsidP="008F29B6">
            <w:pPr>
              <w:pStyle w:val="gemTab10pt"/>
              <w:rPr>
                <w:lang w:val="en-GB"/>
              </w:rPr>
            </w:pPr>
            <w:r w:rsidRPr="000571F4">
              <w:rPr>
                <w:lang w:val="en-GB"/>
              </w:rPr>
              <w:tab/>
              <w:t xml:space="preserve">AUT(oid_cvc_fl_ti, </w:t>
            </w:r>
            <w:r w:rsidR="00596EE0">
              <w:rPr>
                <w:lang w:val="en-GB"/>
              </w:rPr>
              <w:t>‘</w:t>
            </w:r>
            <w:r w:rsidRPr="000571F4">
              <w:rPr>
                <w:lang w:val="en-GB"/>
              </w:rPr>
              <w:t>00008000000000</w:t>
            </w:r>
            <w:r w:rsidR="00596EE0">
              <w:rPr>
                <w:lang w:val="en-GB"/>
              </w:rPr>
              <w:t>’</w:t>
            </w:r>
            <w:r w:rsidRPr="000571F4">
              <w:rPr>
                <w:lang w:val="en-GB"/>
              </w:rPr>
              <w:t>)</w:t>
            </w:r>
          </w:p>
          <w:p w:rsidR="002E545A" w:rsidRPr="000571F4" w:rsidRDefault="002E545A" w:rsidP="008F29B6">
            <w:pPr>
              <w:pStyle w:val="gemTab10pt"/>
            </w:pPr>
            <w:r w:rsidRPr="000571F4">
              <w:t>]</w:t>
            </w:r>
          </w:p>
        </w:tc>
        <w:tc>
          <w:tcPr>
            <w:tcW w:w="2699" w:type="dxa"/>
          </w:tcPr>
          <w:p w:rsidR="002E545A" w:rsidRPr="000571F4" w:rsidRDefault="002E545A" w:rsidP="008F29B6">
            <w:pPr>
              <w:pStyle w:val="gemTab10pt"/>
              <w:rPr>
                <w:lang w:val="en-GB"/>
              </w:rPr>
            </w:pPr>
            <w:r w:rsidRPr="000571F4">
              <w:rPr>
                <w:lang w:val="en-GB"/>
              </w:rPr>
              <w:t>PWD(PIN)   AND   [flagCMS.15 OR flagTI.16)]</w:t>
            </w:r>
          </w:p>
        </w:tc>
      </w:tr>
      <w:tr w:rsidR="005B3352" w:rsidRPr="000571F4">
        <w:tc>
          <w:tcPr>
            <w:tcW w:w="5040" w:type="dxa"/>
          </w:tcPr>
          <w:p w:rsidR="009060E5" w:rsidRPr="00700E10" w:rsidRDefault="009060E5" w:rsidP="00AF634A">
            <w:pPr>
              <w:pStyle w:val="gemTab10pt"/>
              <w:rPr>
                <w:lang w:val="en-GB"/>
              </w:rPr>
            </w:pPr>
            <w:r w:rsidRPr="00700E10">
              <w:rPr>
                <w:lang w:val="en-GB"/>
              </w:rPr>
              <w:t>SmMac(oid_cvc_fl_cms, ’00800000000000’)</w:t>
            </w:r>
          </w:p>
        </w:tc>
        <w:tc>
          <w:tcPr>
            <w:tcW w:w="2699" w:type="dxa"/>
          </w:tcPr>
          <w:p w:rsidR="005B3352" w:rsidRPr="00C50B58" w:rsidRDefault="005B3352" w:rsidP="00AF634A">
            <w:pPr>
              <w:pStyle w:val="gemTab10pt"/>
              <w:rPr>
                <w:lang w:val="en-GB"/>
              </w:rPr>
            </w:pPr>
            <w:r w:rsidRPr="00700E10">
              <w:rPr>
                <w:lang w:val="en-GB"/>
              </w:rPr>
              <w:t>SmMac(flagCM</w:t>
            </w:r>
            <w:r w:rsidR="009060E5" w:rsidRPr="00700E10">
              <w:rPr>
                <w:lang w:val="en-GB"/>
              </w:rPr>
              <w:t>S</w:t>
            </w:r>
            <w:r w:rsidRPr="00700E10">
              <w:rPr>
                <w:lang w:val="en-GB"/>
              </w:rPr>
              <w:t>.08)</w:t>
            </w:r>
          </w:p>
        </w:tc>
      </w:tr>
    </w:tbl>
    <w:p w:rsidR="00716CBC" w:rsidRPr="000571F4" w:rsidRDefault="00280CA3" w:rsidP="00280CA3">
      <w:pPr>
        <w:pStyle w:val="gemStandard"/>
      </w:pPr>
      <w:r w:rsidRPr="000571F4">
        <w:t>Um die Zugriffsregeln für administra</w:t>
      </w:r>
      <w:r w:rsidR="00DC3E8D" w:rsidRPr="000571F4">
        <w:softHyphen/>
      </w:r>
      <w:r w:rsidRPr="000571F4">
        <w:t>tive Zugriffe in den einzelnen Tabellen übersichtlich darstellen zu können, werden fol</w:t>
      </w:r>
      <w:r w:rsidR="00DC3E8D" w:rsidRPr="000571F4">
        <w:softHyphen/>
      </w:r>
      <w:r w:rsidRPr="000571F4">
        <w:t>gen</w:t>
      </w:r>
      <w:r w:rsidR="00DC3E8D" w:rsidRPr="000571F4">
        <w:softHyphen/>
      </w:r>
      <w:r w:rsidRPr="000571F4">
        <w:t>de Abkürzungen verwendet:</w:t>
      </w:r>
    </w:p>
    <w:p w:rsidR="005C7D6B" w:rsidRPr="000571F4" w:rsidRDefault="005C7D6B" w:rsidP="00280CA3">
      <w:pPr>
        <w:pStyle w:val="gemStandard"/>
        <w:rPr>
          <w:sz w:val="4"/>
          <w:szCs w:val="4"/>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3"/>
        <w:gridCol w:w="7537"/>
      </w:tblGrid>
      <w:tr w:rsidR="00700E10" w:rsidRPr="007B2A84" w:rsidTr="00700E10">
        <w:tc>
          <w:tcPr>
            <w:tcW w:w="1283" w:type="dxa"/>
            <w:vAlign w:val="center"/>
          </w:tcPr>
          <w:p w:rsidR="00700E10" w:rsidRPr="00700E10" w:rsidRDefault="00700E10" w:rsidP="00B00092">
            <w:pPr>
              <w:pStyle w:val="gemTab10pt"/>
              <w:rPr>
                <w:lang w:val="en-GB"/>
              </w:rPr>
            </w:pPr>
            <w:bookmarkStart w:id="56" w:name="fAUT_CMS"/>
            <w:bookmarkStart w:id="57" w:name="_Toc133383999"/>
            <w:bookmarkStart w:id="58" w:name="_Ref133816167"/>
            <w:bookmarkStart w:id="59" w:name="_Toc182360924"/>
            <w:bookmarkStart w:id="60" w:name="_Toc184742453"/>
            <w:bookmarkStart w:id="61" w:name="_Toc288061738"/>
            <w:bookmarkStart w:id="62" w:name="_Toc316548637"/>
            <w:r w:rsidRPr="00700E10">
              <w:t>AUT_CMS</w:t>
            </w:r>
            <w:bookmarkEnd w:id="56"/>
          </w:p>
        </w:tc>
        <w:tc>
          <w:tcPr>
            <w:tcW w:w="7537" w:type="dxa"/>
            <w:vAlign w:val="center"/>
          </w:tcPr>
          <w:p w:rsidR="00700E10" w:rsidRPr="00700E10" w:rsidRDefault="00700E10" w:rsidP="00C1519B">
            <w:pPr>
              <w:pStyle w:val="gemTab10pt"/>
              <w:rPr>
                <w:lang w:val="en-US"/>
              </w:rPr>
            </w:pPr>
            <w:r w:rsidRPr="00700E10">
              <w:rPr>
                <w:lang w:val="en-US"/>
              </w:rPr>
              <w:tab/>
              <w:t>{</w:t>
            </w:r>
            <w:proofErr w:type="spellStart"/>
            <w:r w:rsidRPr="00700E10">
              <w:rPr>
                <w:lang w:val="en-US"/>
              </w:rPr>
              <w:t>SmMac</w:t>
            </w:r>
            <w:proofErr w:type="spellEnd"/>
            <w:r w:rsidRPr="00700E10">
              <w:rPr>
                <w:lang w:val="en-US"/>
              </w:rPr>
              <w:t>(</w:t>
            </w:r>
            <w:r w:rsidRPr="00700E10">
              <w:fldChar w:fldCharType="begin"/>
            </w:r>
            <w:r w:rsidRPr="00700E10">
              <w:rPr>
                <w:lang w:val="en-US"/>
              </w:rPr>
              <w:instrText xml:space="preserve"> REF oSK_CAMS_AES128 \h  \* MERGEFORMAT </w:instrText>
            </w:r>
            <w:r w:rsidRPr="00700E10">
              <w:fldChar w:fldCharType="separate"/>
            </w:r>
            <w:r w:rsidR="00997CBB" w:rsidRPr="00997CBB">
              <w:rPr>
                <w:bCs/>
                <w:lang w:val="en-US"/>
              </w:rPr>
              <w:t>SK.CMS.AES128</w:t>
            </w:r>
            <w:r w:rsidRPr="00700E10">
              <w:fldChar w:fldCharType="end"/>
            </w:r>
            <w:r w:rsidRPr="00700E10">
              <w:rPr>
                <w:lang w:val="en-US"/>
              </w:rPr>
              <w:t>)</w:t>
            </w:r>
          </w:p>
          <w:p w:rsidR="00700E10" w:rsidRPr="00700E10" w:rsidRDefault="00700E10" w:rsidP="00C1519B">
            <w:pPr>
              <w:pStyle w:val="gemTab10pt"/>
              <w:rPr>
                <w:lang w:val="en-GB"/>
              </w:rPr>
            </w:pPr>
            <w:r w:rsidRPr="00700E10">
              <w:rPr>
                <w:lang w:val="en-GB"/>
              </w:rPr>
              <w:t>OR</w:t>
            </w:r>
            <w:r w:rsidRPr="00700E10">
              <w:rPr>
                <w:lang w:val="en-GB"/>
              </w:rPr>
              <w:tab/>
            </w:r>
            <w:proofErr w:type="spellStart"/>
            <w:r w:rsidRPr="00700E10">
              <w:rPr>
                <w:lang w:val="en-GB"/>
              </w:rPr>
              <w:t>SmMac</w:t>
            </w:r>
            <w:proofErr w:type="spellEnd"/>
            <w:r w:rsidRPr="00700E10">
              <w:rPr>
                <w:lang w:val="en-GB"/>
              </w:rPr>
              <w:t>(</w:t>
            </w:r>
            <w:r w:rsidRPr="00700E10">
              <w:fldChar w:fldCharType="begin"/>
            </w:r>
            <w:r w:rsidRPr="00700E10">
              <w:rPr>
                <w:lang w:val="en-GB"/>
              </w:rPr>
              <w:instrText xml:space="preserve"> REF oSK_CAMS_AES256 \h  \* MERGEFORMAT </w:instrText>
            </w:r>
            <w:r w:rsidRPr="00700E10">
              <w:fldChar w:fldCharType="separate"/>
            </w:r>
            <w:r w:rsidR="00997CBB" w:rsidRPr="00997CBB">
              <w:rPr>
                <w:bCs/>
                <w:lang w:val="en-GB"/>
              </w:rPr>
              <w:t>SK.CMS.AES256</w:t>
            </w:r>
            <w:r w:rsidRPr="00700E10">
              <w:fldChar w:fldCharType="end"/>
            </w:r>
            <w:r w:rsidRPr="00700E10">
              <w:rPr>
                <w:lang w:val="en-GB"/>
              </w:rPr>
              <w:t>)</w:t>
            </w:r>
          </w:p>
          <w:p w:rsidR="00700E10" w:rsidRPr="00700E10" w:rsidRDefault="00700E10" w:rsidP="00C1519B">
            <w:pPr>
              <w:pStyle w:val="gemTab10pt"/>
              <w:rPr>
                <w:lang w:val="en-GB"/>
              </w:rPr>
            </w:pPr>
            <w:r w:rsidRPr="00700E10">
              <w:rPr>
                <w:lang w:val="en-GB"/>
              </w:rPr>
              <w:t>OR</w:t>
            </w:r>
            <w:r w:rsidRPr="00700E10">
              <w:rPr>
                <w:lang w:val="en-GB"/>
              </w:rPr>
              <w:tab/>
              <w:t>SmMac(flagCMS.08)}</w:t>
            </w:r>
          </w:p>
          <w:p w:rsidR="00700E10" w:rsidRPr="00700E10" w:rsidRDefault="00700E10" w:rsidP="00C1519B">
            <w:pPr>
              <w:pStyle w:val="gemTab10pt"/>
              <w:rPr>
                <w:lang w:val="en-GB"/>
              </w:rPr>
            </w:pPr>
            <w:r w:rsidRPr="00700E10">
              <w:rPr>
                <w:lang w:val="en-GB"/>
              </w:rPr>
              <w:t>AND</w:t>
            </w:r>
            <w:r w:rsidRPr="00700E10">
              <w:rPr>
                <w:lang w:val="en-GB"/>
              </w:rPr>
              <w:tab/>
              <w:t>SmCmdEnc</w:t>
            </w:r>
          </w:p>
          <w:p w:rsidR="00700E10" w:rsidRPr="00700E10" w:rsidRDefault="00700E10" w:rsidP="00C1519B">
            <w:pPr>
              <w:pStyle w:val="gemTab10pt"/>
              <w:rPr>
                <w:lang w:val="en-GB"/>
              </w:rPr>
            </w:pPr>
            <w:r w:rsidRPr="00700E10">
              <w:rPr>
                <w:lang w:val="en-GB"/>
              </w:rPr>
              <w:t>AND</w:t>
            </w:r>
            <w:r w:rsidRPr="00700E10">
              <w:rPr>
                <w:lang w:val="en-GB"/>
              </w:rPr>
              <w:tab/>
            </w:r>
            <w:r w:rsidRPr="00700E10">
              <w:rPr>
                <w:lang w:val="en-US"/>
              </w:rPr>
              <w:t>SmRspEnc</w:t>
            </w:r>
          </w:p>
        </w:tc>
      </w:tr>
      <w:tr w:rsidR="00700E10" w:rsidRPr="007B2A84" w:rsidTr="00700E10">
        <w:tc>
          <w:tcPr>
            <w:tcW w:w="1283" w:type="dxa"/>
            <w:vAlign w:val="center"/>
          </w:tcPr>
          <w:p w:rsidR="00700E10" w:rsidRPr="00700E10" w:rsidRDefault="00700E10" w:rsidP="00B00092">
            <w:pPr>
              <w:pStyle w:val="gemTab10pt"/>
              <w:jc w:val="center"/>
              <w:rPr>
                <w:lang w:val="en-GB"/>
              </w:rPr>
            </w:pPr>
            <w:bookmarkStart w:id="63" w:name="fAUT_CUP"/>
            <w:r w:rsidRPr="00700E10">
              <w:t>AUT_CUP</w:t>
            </w:r>
            <w:bookmarkEnd w:id="63"/>
          </w:p>
        </w:tc>
        <w:tc>
          <w:tcPr>
            <w:tcW w:w="7537" w:type="dxa"/>
            <w:vAlign w:val="center"/>
          </w:tcPr>
          <w:p w:rsidR="00700E10" w:rsidRPr="00700E10" w:rsidRDefault="00700E10" w:rsidP="00C1519B">
            <w:pPr>
              <w:pStyle w:val="gemTab10pt"/>
              <w:rPr>
                <w:lang w:val="en-US"/>
              </w:rPr>
            </w:pPr>
            <w:r w:rsidRPr="00700E10">
              <w:rPr>
                <w:lang w:val="en-US"/>
              </w:rPr>
              <w:tab/>
              <w:t>{</w:t>
            </w:r>
            <w:proofErr w:type="spellStart"/>
            <w:r w:rsidRPr="00700E10">
              <w:rPr>
                <w:lang w:val="en-GB"/>
              </w:rPr>
              <w:t>SmMac</w:t>
            </w:r>
            <w:proofErr w:type="spellEnd"/>
            <w:r w:rsidRPr="00700E10">
              <w:rPr>
                <w:lang w:val="en-GB"/>
              </w:rPr>
              <w:t>(</w:t>
            </w:r>
            <w:r w:rsidRPr="00700E10">
              <w:fldChar w:fldCharType="begin"/>
            </w:r>
            <w:r w:rsidRPr="00700E10">
              <w:rPr>
                <w:lang w:val="en-GB"/>
              </w:rPr>
              <w:instrText xml:space="preserve"> REF oSK_CUP_AES128 \h </w:instrText>
            </w:r>
            <w:r w:rsidRPr="00700E10">
              <w:rPr>
                <w:lang w:val="en-US"/>
              </w:rPr>
              <w:instrText xml:space="preserve"> \* MERGEFORMAT </w:instrText>
            </w:r>
            <w:r w:rsidRPr="00700E10">
              <w:fldChar w:fldCharType="separate"/>
            </w:r>
            <w:r w:rsidR="00997CBB" w:rsidRPr="00997CBB">
              <w:rPr>
                <w:lang w:val="en-GB"/>
              </w:rPr>
              <w:t>SK.CUP.AES128</w:t>
            </w:r>
            <w:r w:rsidRPr="00700E10">
              <w:fldChar w:fldCharType="end"/>
            </w:r>
            <w:r w:rsidRPr="00700E10">
              <w:rPr>
                <w:lang w:val="en-GB"/>
              </w:rPr>
              <w:t>)</w:t>
            </w:r>
          </w:p>
          <w:p w:rsidR="00700E10" w:rsidRPr="00700E10" w:rsidRDefault="00700E10" w:rsidP="00C1519B">
            <w:pPr>
              <w:pStyle w:val="gemTab10pt"/>
              <w:rPr>
                <w:lang w:val="en-GB"/>
              </w:rPr>
            </w:pPr>
            <w:r w:rsidRPr="00700E10">
              <w:rPr>
                <w:lang w:val="en-GB"/>
              </w:rPr>
              <w:t>OR</w:t>
            </w:r>
            <w:r w:rsidRPr="00700E10">
              <w:rPr>
                <w:lang w:val="en-GB"/>
              </w:rPr>
              <w:tab/>
            </w:r>
            <w:proofErr w:type="spellStart"/>
            <w:r w:rsidRPr="00700E10">
              <w:rPr>
                <w:bCs/>
                <w:lang w:val="en-US"/>
              </w:rPr>
              <w:t>SmMac</w:t>
            </w:r>
            <w:proofErr w:type="spellEnd"/>
            <w:r w:rsidRPr="00700E10">
              <w:rPr>
                <w:bCs/>
                <w:lang w:val="en-US"/>
              </w:rPr>
              <w:t>(</w:t>
            </w:r>
            <w:r w:rsidRPr="00700E10">
              <w:rPr>
                <w:bCs/>
                <w:lang w:val="en-US"/>
              </w:rPr>
              <w:fldChar w:fldCharType="begin"/>
            </w:r>
            <w:r w:rsidRPr="00700E10">
              <w:rPr>
                <w:bCs/>
                <w:lang w:val="en-US"/>
              </w:rPr>
              <w:instrText xml:space="preserve"> REF oSK_CUP_AES256 \h  \* MERGEFORMAT </w:instrText>
            </w:r>
            <w:r w:rsidRPr="00700E10">
              <w:rPr>
                <w:bCs/>
                <w:lang w:val="en-US"/>
              </w:rPr>
            </w:r>
            <w:r w:rsidRPr="00700E10">
              <w:rPr>
                <w:bCs/>
                <w:lang w:val="en-US"/>
              </w:rPr>
              <w:fldChar w:fldCharType="separate"/>
            </w:r>
            <w:r w:rsidR="00997CBB" w:rsidRPr="00997CBB">
              <w:rPr>
                <w:bCs/>
                <w:lang w:val="en-US"/>
              </w:rPr>
              <w:t>SK.CUP.AES256</w:t>
            </w:r>
            <w:r w:rsidRPr="00700E10">
              <w:rPr>
                <w:bCs/>
                <w:lang w:val="en-US"/>
              </w:rPr>
              <w:fldChar w:fldCharType="end"/>
            </w:r>
            <w:r w:rsidRPr="00700E10">
              <w:rPr>
                <w:lang w:val="en-GB"/>
              </w:rPr>
              <w:t>)}</w:t>
            </w:r>
          </w:p>
          <w:p w:rsidR="00700E10" w:rsidRPr="00700E10" w:rsidRDefault="00700E10" w:rsidP="00C1519B">
            <w:pPr>
              <w:pStyle w:val="gemTab10pt"/>
              <w:rPr>
                <w:lang w:val="en-GB"/>
              </w:rPr>
            </w:pPr>
            <w:r w:rsidRPr="00700E10">
              <w:rPr>
                <w:lang w:val="en-GB"/>
              </w:rPr>
              <w:t>OR</w:t>
            </w:r>
            <w:r w:rsidRPr="00700E10">
              <w:rPr>
                <w:lang w:val="en-GB"/>
              </w:rPr>
              <w:tab/>
              <w:t>SmMac(flagCMS.10)}</w:t>
            </w:r>
          </w:p>
          <w:p w:rsidR="00700E10" w:rsidRPr="00700E10" w:rsidRDefault="00700E10" w:rsidP="00C1519B">
            <w:pPr>
              <w:pStyle w:val="gemTab10pt"/>
              <w:rPr>
                <w:lang w:val="en-GB"/>
              </w:rPr>
            </w:pPr>
            <w:r w:rsidRPr="00700E10">
              <w:rPr>
                <w:lang w:val="en-GB"/>
              </w:rPr>
              <w:t>AND</w:t>
            </w:r>
            <w:r w:rsidRPr="00700E10">
              <w:rPr>
                <w:lang w:val="en-GB"/>
              </w:rPr>
              <w:tab/>
              <w:t>SmCmdEnc</w:t>
            </w:r>
          </w:p>
          <w:p w:rsidR="00700E10" w:rsidRPr="000571F4" w:rsidRDefault="00700E10" w:rsidP="00C1519B">
            <w:pPr>
              <w:pStyle w:val="gemTab10pt"/>
              <w:rPr>
                <w:strike/>
                <w:lang w:val="en-US"/>
              </w:rPr>
            </w:pPr>
            <w:r w:rsidRPr="00700E10">
              <w:rPr>
                <w:lang w:val="en-GB"/>
              </w:rPr>
              <w:t>AND</w:t>
            </w:r>
            <w:r w:rsidRPr="00700E10">
              <w:rPr>
                <w:lang w:val="en-GB"/>
              </w:rPr>
              <w:tab/>
            </w:r>
            <w:r w:rsidRPr="00700E10">
              <w:rPr>
                <w:lang w:val="en-US"/>
              </w:rPr>
              <w:t>SmRspEnc</w:t>
            </w:r>
          </w:p>
        </w:tc>
      </w:tr>
    </w:tbl>
    <w:p w:rsidR="00BE2521" w:rsidRPr="000571F4" w:rsidRDefault="00BE2521" w:rsidP="00794F08">
      <w:pPr>
        <w:pStyle w:val="gemTab10pt"/>
        <w:rPr>
          <w:lang w:val="en-GB"/>
        </w:rPr>
      </w:pPr>
    </w:p>
    <w:p w:rsidR="003207FF" w:rsidRPr="000571F4" w:rsidRDefault="003207FF" w:rsidP="003207FF">
      <w:pPr>
        <w:pStyle w:val="gemStandard"/>
      </w:pPr>
      <w:r w:rsidRPr="000571F4">
        <w:t>In der obigen Tabelle, wie auch an anderen Stellen im Dokument werden aus Gründen der besseren Lesbarkeit häufig mehrere Zugriffsarten zusammengefasst und dafür eine Zugriffsbedingung angegeben. Beispielsweise (</w:t>
      </w:r>
      <w:r w:rsidRPr="000571F4">
        <w:rPr>
          <w:smallCaps/>
        </w:rPr>
        <w:t>Read</w:t>
      </w:r>
      <w:r w:rsidRPr="000571F4">
        <w:t xml:space="preserve">, </w:t>
      </w:r>
      <w:r w:rsidRPr="000571F4">
        <w:rPr>
          <w:smallCaps/>
        </w:rPr>
        <w:t>Update</w:t>
      </w:r>
      <w:r w:rsidRPr="000571F4">
        <w:t>) nur, wenn SmMac(CAN) AND SmCmdEnc AND SmRspEnc. Dabei ist folgendes zu beachten:</w:t>
      </w:r>
    </w:p>
    <w:p w:rsidR="003207FF" w:rsidRPr="000571F4" w:rsidRDefault="003207FF" w:rsidP="003207FF">
      <w:pPr>
        <w:pStyle w:val="aNorm"/>
        <w:autoSpaceDE w:val="0"/>
        <w:autoSpaceDN w:val="0"/>
        <w:adjustRightInd w:val="0"/>
        <w:spacing w:after="0"/>
      </w:pPr>
      <w:r w:rsidRPr="000571F4">
        <w:t>Dabei ist folgendes zu beachten:</w:t>
      </w:r>
    </w:p>
    <w:p w:rsidR="003207FF" w:rsidRPr="000571F4" w:rsidRDefault="003207FF" w:rsidP="003207FF">
      <w:pPr>
        <w:pStyle w:val="aNorm"/>
        <w:numPr>
          <w:ilvl w:val="0"/>
          <w:numId w:val="23"/>
        </w:numPr>
        <w:autoSpaceDE w:val="0"/>
        <w:autoSpaceDN w:val="0"/>
        <w:adjustRightInd w:val="0"/>
        <w:spacing w:after="0"/>
      </w:pPr>
      <w:r w:rsidRPr="000571F4">
        <w:lastRenderedPageBreak/>
        <w:t>Für Kommandonachrichten ohne Kommandodaten ist der Term SmCmdEnc sinnlos.</w:t>
      </w:r>
    </w:p>
    <w:p w:rsidR="003207FF" w:rsidRPr="000571F4" w:rsidRDefault="003207FF" w:rsidP="003207FF">
      <w:pPr>
        <w:pStyle w:val="aNorm"/>
        <w:numPr>
          <w:ilvl w:val="0"/>
          <w:numId w:val="23"/>
        </w:numPr>
        <w:autoSpaceDE w:val="0"/>
        <w:autoSpaceDN w:val="0"/>
        <w:adjustRightInd w:val="0"/>
        <w:spacing w:after="0"/>
      </w:pPr>
      <w:r w:rsidRPr="000571F4">
        <w:t>Für Antwortnachrichten ohne Antwortdaten ist der Term SmRspEnc sinnlos.</w:t>
      </w:r>
    </w:p>
    <w:p w:rsidR="003207FF" w:rsidRPr="000571F4" w:rsidRDefault="003207FF" w:rsidP="003207FF">
      <w:pPr>
        <w:pStyle w:val="aNorm"/>
        <w:numPr>
          <w:ilvl w:val="0"/>
          <w:numId w:val="23"/>
        </w:numPr>
        <w:autoSpaceDE w:val="0"/>
        <w:autoSpaceDN w:val="0"/>
        <w:adjustRightInd w:val="0"/>
        <w:spacing w:after="0"/>
      </w:pPr>
      <w:r w:rsidRPr="000571F4">
        <w:t>Die Spezifikation ist wie folgt zu interpretieren:</w:t>
      </w:r>
    </w:p>
    <w:p w:rsidR="003207FF" w:rsidRPr="000571F4" w:rsidRDefault="003207FF" w:rsidP="003207FF">
      <w:pPr>
        <w:pStyle w:val="aNorm"/>
        <w:numPr>
          <w:ilvl w:val="1"/>
          <w:numId w:val="23"/>
        </w:numPr>
        <w:autoSpaceDE w:val="0"/>
        <w:autoSpaceDN w:val="0"/>
        <w:adjustRightInd w:val="0"/>
        <w:spacing w:after="0"/>
      </w:pPr>
      <w:r w:rsidRPr="000571F4">
        <w:t>Falls eine Kommandonachricht keine Kommandodaten enthält, dann ist es zulässig den Term SmCmdEnc zu ignorieren, falls er in der Spezifikation vorhanden ist.</w:t>
      </w:r>
    </w:p>
    <w:p w:rsidR="003207FF" w:rsidRPr="000571F4" w:rsidRDefault="003207FF" w:rsidP="003207FF">
      <w:pPr>
        <w:pStyle w:val="aNorm"/>
        <w:numPr>
          <w:ilvl w:val="1"/>
          <w:numId w:val="23"/>
        </w:numPr>
        <w:autoSpaceDE w:val="0"/>
        <w:autoSpaceDN w:val="0"/>
        <w:adjustRightInd w:val="0"/>
        <w:spacing w:after="0"/>
      </w:pPr>
      <w:r w:rsidRPr="000571F4">
        <w:t>Falls eine Antwortnachricht keine Antwortdaten enthält, dann ist es zulässig den Term SmRspEnc zu ignorieren, falls er in der Spezifikation vorhanden ist.</w:t>
      </w:r>
    </w:p>
    <w:p w:rsidR="003207FF" w:rsidRPr="000571F4" w:rsidRDefault="003207FF" w:rsidP="003207FF">
      <w:pPr>
        <w:pStyle w:val="aNorm"/>
        <w:numPr>
          <w:ilvl w:val="0"/>
          <w:numId w:val="23"/>
        </w:numPr>
        <w:autoSpaceDE w:val="0"/>
        <w:autoSpaceDN w:val="0"/>
        <w:adjustRightInd w:val="0"/>
        <w:spacing w:after="0"/>
      </w:pPr>
      <w:r w:rsidRPr="000571F4">
        <w:t>Für die Konformitätsprüfung eines Prüflings gilt bei der Beurteilung von Zugriffsbedingungen:</w:t>
      </w:r>
    </w:p>
    <w:p w:rsidR="003207FF" w:rsidRPr="000571F4" w:rsidRDefault="003207FF" w:rsidP="003207FF">
      <w:pPr>
        <w:pStyle w:val="aNorm"/>
        <w:numPr>
          <w:ilvl w:val="1"/>
          <w:numId w:val="23"/>
        </w:numPr>
        <w:autoSpaceDE w:val="0"/>
        <w:autoSpaceDN w:val="0"/>
        <w:adjustRightInd w:val="0"/>
        <w:spacing w:after="0"/>
      </w:pPr>
      <w:r w:rsidRPr="000571F4">
        <w:t>Falls für eine Zugriffsart keine Kommandodaten existieren, dann ist es für den Prüfling zulässig in der zugehörige Zugriffsregel den Term SmCmdEnc zu verwenden.</w:t>
      </w:r>
    </w:p>
    <w:p w:rsidR="009F02C6" w:rsidRPr="000571F4" w:rsidRDefault="003207FF" w:rsidP="003207FF">
      <w:pPr>
        <w:pStyle w:val="aNorm"/>
        <w:numPr>
          <w:ilvl w:val="1"/>
          <w:numId w:val="23"/>
        </w:numPr>
        <w:autoSpaceDE w:val="0"/>
        <w:autoSpaceDN w:val="0"/>
        <w:adjustRightInd w:val="0"/>
        <w:spacing w:after="0"/>
      </w:pPr>
      <w:r w:rsidRPr="000571F4">
        <w:t>Falls für eine Zugriffsart keine Antwortdaten existieren, dann ist es für den Prüfling zulässig in der zugehörige Zugriffsregel den Term SmRspEnc zu verwenden.</w:t>
      </w:r>
    </w:p>
    <w:p w:rsidR="000A73B5" w:rsidRPr="000571F4" w:rsidRDefault="000A73B5" w:rsidP="00AE4B6A">
      <w:pPr>
        <w:pStyle w:val="berschrift3"/>
      </w:pPr>
      <w:bookmarkStart w:id="64" w:name="_Toc502658423"/>
      <w:r w:rsidRPr="000571F4">
        <w:t>Verwendung von Schüsselworten</w:t>
      </w:r>
      <w:bookmarkEnd w:id="57"/>
      <w:bookmarkEnd w:id="58"/>
      <w:bookmarkEnd w:id="59"/>
      <w:bookmarkEnd w:id="60"/>
      <w:bookmarkEnd w:id="61"/>
      <w:bookmarkEnd w:id="62"/>
      <w:bookmarkEnd w:id="64"/>
    </w:p>
    <w:p w:rsidR="00926202" w:rsidRPr="000571F4" w:rsidRDefault="00926202" w:rsidP="00926202">
      <w:pPr>
        <w:pStyle w:val="gemStandard"/>
      </w:pPr>
      <w:r w:rsidRPr="000571F4">
        <w:t>Anforderungen als Ausdruck normativer Festlegungen werden durch eine eindeutige ID in eckigen Klammern sowie die dem RFC 2119 [RFC2119] entsprechenden, in Großbuch</w:t>
      </w:r>
      <w:r w:rsidRPr="000571F4">
        <w:softHyphen/>
        <w:t>staben geschriebenen deutschen Schlüsselworte MUSS, DARF NICHT, SOLL, SOLL NICHT, KANN gekennzeichnet</w:t>
      </w:r>
    </w:p>
    <w:p w:rsidR="00926202" w:rsidRPr="000571F4" w:rsidRDefault="00926202" w:rsidP="00926202">
      <w:pPr>
        <w:pStyle w:val="gemStandard"/>
      </w:pPr>
      <w:r w:rsidRPr="000571F4">
        <w:t>Sie werden im Dokument wie folgt dargestellt:</w:t>
      </w:r>
    </w:p>
    <w:p w:rsidR="00926202" w:rsidRPr="000571F4" w:rsidRDefault="00926202" w:rsidP="00224783">
      <w:pPr>
        <w:pStyle w:val="gemStandard"/>
        <w:keepNext/>
        <w:tabs>
          <w:tab w:val="left" w:pos="567"/>
        </w:tabs>
        <w:rPr>
          <w:b/>
        </w:rPr>
      </w:pPr>
      <w:r w:rsidRPr="000571F4">
        <w:rPr>
          <w:b/>
        </w:rPr>
        <w:sym w:font="Wingdings" w:char="F0D6"/>
      </w:r>
      <w:r w:rsidRPr="000571F4">
        <w:rPr>
          <w:b/>
        </w:rPr>
        <w:tab/>
      </w:r>
      <w:r w:rsidR="00882336" w:rsidRPr="000571F4">
        <w:rPr>
          <w:b/>
        </w:rPr>
        <w:t>Card-G2-A</w:t>
      </w:r>
      <w:r w:rsidRPr="000571F4">
        <w:rPr>
          <w:b/>
        </w:rPr>
        <w:t>_</w:t>
      </w:r>
      <w:r w:rsidR="00882336" w:rsidRPr="000571F4">
        <w:rPr>
          <w:b/>
        </w:rPr>
        <w:t>xxxx</w:t>
      </w:r>
      <w:r w:rsidRPr="000571F4">
        <w:rPr>
          <w:b/>
        </w:rPr>
        <w:t xml:space="preserve"> - &lt;Titel der Afo&gt;</w:t>
      </w:r>
    </w:p>
    <w:p w:rsidR="00AE4B6A" w:rsidRDefault="00926202" w:rsidP="00AE4B6A">
      <w:pPr>
        <w:pStyle w:val="gemStandard"/>
        <w:rPr>
          <w:b/>
        </w:rPr>
      </w:pPr>
      <w:r w:rsidRPr="00AB7DFC">
        <w:t>Text / Beschreibung</w:t>
      </w:r>
    </w:p>
    <w:p w:rsidR="00926202" w:rsidRPr="00AE4B6A" w:rsidRDefault="00AE4B6A" w:rsidP="00AE4B6A">
      <w:pPr>
        <w:pStyle w:val="gemStandard"/>
      </w:pPr>
      <w:r>
        <w:rPr>
          <w:b/>
        </w:rPr>
        <w:sym w:font="Wingdings" w:char="F0D5"/>
      </w:r>
    </w:p>
    <w:p w:rsidR="00926202" w:rsidRPr="000571F4" w:rsidRDefault="00926202" w:rsidP="00926202">
      <w:pPr>
        <w:pStyle w:val="gemStandard"/>
      </w:pPr>
      <w:r w:rsidRPr="000571F4">
        <w:t>Dabei umfasst die Anforderung sämtliche innerhalb der Textmarken angeführten Inhalte.</w:t>
      </w:r>
    </w:p>
    <w:p w:rsidR="000A73B5" w:rsidRPr="000571F4" w:rsidRDefault="000A73B5" w:rsidP="000A73B5">
      <w:pPr>
        <w:pStyle w:val="gemStandard"/>
      </w:pPr>
      <w:r w:rsidRPr="000571F4">
        <w:t>Abwandlungen von „</w:t>
      </w:r>
      <w:r w:rsidRPr="000571F4">
        <w:rPr>
          <w:b/>
        </w:rPr>
        <w:t>MUSS</w:t>
      </w:r>
      <w:r w:rsidRPr="000571F4">
        <w:t>“ zu „</w:t>
      </w:r>
      <w:r w:rsidRPr="000571F4">
        <w:rPr>
          <w:b/>
        </w:rPr>
        <w:t>MÜSSEN</w:t>
      </w:r>
      <w:r w:rsidRPr="000571F4">
        <w:t>“ etc. sind der Grammatik geschuldet.</w:t>
      </w:r>
      <w:r w:rsidR="00926202" w:rsidRPr="000571F4">
        <w:t xml:space="preserve"> </w:t>
      </w:r>
      <w:r w:rsidRPr="000571F4">
        <w:t>Da im Beispielsatz „</w:t>
      </w:r>
      <w:r w:rsidRPr="000571F4">
        <w:rPr>
          <w:i/>
        </w:rPr>
        <w:t>Eine leere Liste DARF NICHT ein Element besitzen</w:t>
      </w:r>
      <w:r w:rsidRPr="000571F4">
        <w:t>.“ die Phrase „DARF NICHT“ semantisch irreführend wäre (wenn nicht ein, dann vielleicht zwei?), wird in diesem Dokument stattdessen „</w:t>
      </w:r>
      <w:r w:rsidRPr="000571F4">
        <w:rPr>
          <w:i/>
        </w:rPr>
        <w:t>Eine leere Liste DARF KEIN Element besitzen</w:t>
      </w:r>
      <w:r w:rsidRPr="000571F4">
        <w:t>.“ verwendet.</w:t>
      </w:r>
    </w:p>
    <w:p w:rsidR="000A73B5" w:rsidRPr="000571F4" w:rsidRDefault="000A73B5" w:rsidP="00AE4B6A">
      <w:pPr>
        <w:pStyle w:val="berschrift3"/>
      </w:pPr>
      <w:bookmarkStart w:id="65" w:name="_Toc198990641"/>
      <w:bookmarkStart w:id="66" w:name="_Ref200862072"/>
      <w:bookmarkStart w:id="67" w:name="_Toc288061740"/>
      <w:bookmarkStart w:id="68" w:name="_Toc316548639"/>
      <w:bookmarkStart w:id="69" w:name="_Toc502658424"/>
      <w:r w:rsidRPr="000571F4">
        <w:t>Komponentenspezifische</w:t>
      </w:r>
      <w:bookmarkEnd w:id="65"/>
      <w:r w:rsidRPr="000571F4">
        <w:t xml:space="preserve"> Anforderungen</w:t>
      </w:r>
      <w:bookmarkEnd w:id="66"/>
      <w:bookmarkEnd w:id="67"/>
      <w:bookmarkEnd w:id="68"/>
      <w:bookmarkEnd w:id="69"/>
    </w:p>
    <w:p w:rsidR="00AA3BA3" w:rsidRPr="000571F4" w:rsidRDefault="000A73B5" w:rsidP="0083610F">
      <w:pPr>
        <w:pStyle w:val="gemStandard"/>
      </w:pPr>
      <w:r w:rsidRPr="000571F4">
        <w:t>Da es sich beim vorliegenden Dokument um die Spezifikation einer Schnittstelle zwischen mehreren Komponenten handelt, ist es möglich, die Anforderungen aus der Sichtweise jeder Komponente zu betrachten. Die normativen Abschnitte tragen deshalb eine Kennzeichnung, aus wessen Sichtweise die Anfo</w:t>
      </w:r>
      <w:r w:rsidR="00926202" w:rsidRPr="000571F4">
        <w:t>rderung primär betrachtet wird.</w:t>
      </w:r>
    </w:p>
    <w:p w:rsidR="006F26C9" w:rsidRDefault="006F26C9" w:rsidP="0083610F">
      <w:pPr>
        <w:pStyle w:val="gemStandard"/>
        <w:rPr>
          <w:szCs w:val="4"/>
        </w:rPr>
      </w:pPr>
    </w:p>
    <w:p w:rsidR="004D0261" w:rsidRDefault="004D0261" w:rsidP="0083610F">
      <w:pPr>
        <w:pStyle w:val="gemStandard"/>
        <w:rPr>
          <w:szCs w:val="4"/>
        </w:rPr>
      </w:pPr>
    </w:p>
    <w:p w:rsidR="00700E10" w:rsidRPr="000571F4" w:rsidRDefault="00700E10" w:rsidP="0083610F">
      <w:pPr>
        <w:pStyle w:val="gemStandard"/>
        <w:rPr>
          <w:szCs w:val="4"/>
        </w:rPr>
      </w:pPr>
    </w:p>
    <w:p w:rsidR="00AA3BA3" w:rsidRPr="000571F4" w:rsidRDefault="00AA3BA3" w:rsidP="00AE4B6A">
      <w:pPr>
        <w:pStyle w:val="Beschriftung"/>
      </w:pPr>
      <w:bookmarkStart w:id="70" w:name="_Ref326832195"/>
      <w:bookmarkStart w:id="71" w:name="_Toc326930730"/>
      <w:bookmarkStart w:id="72" w:name="_Toc501368265"/>
      <w:r w:rsidRPr="000571F4">
        <w:lastRenderedPageBreak/>
        <w:t xml:space="preserve">Tabelle </w:t>
      </w:r>
      <w:fldSimple w:instr=" SEQ Tabelle \* ARABIC ">
        <w:r w:rsidR="00997CBB">
          <w:rPr>
            <w:noProof/>
          </w:rPr>
          <w:t>1</w:t>
        </w:r>
      </w:fldSimple>
      <w:bookmarkEnd w:id="70"/>
      <w:r w:rsidRPr="000571F4">
        <w:t xml:space="preserve">: </w:t>
      </w:r>
      <w:r w:rsidR="004F4210" w:rsidRPr="000571F4">
        <w:t xml:space="preserve">Tab_SMC-B_ObjSys_001 </w:t>
      </w:r>
      <w:r w:rsidRPr="000571F4">
        <w:t>Liste der Komponenten, an welche dieses Dokument Anforderungen stellt</w:t>
      </w:r>
      <w:bookmarkEnd w:id="71"/>
      <w:bookmarkEnd w:id="72"/>
    </w:p>
    <w:tbl>
      <w:tblPr>
        <w:tblW w:w="89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124"/>
        <w:gridCol w:w="6804"/>
      </w:tblGrid>
      <w:tr w:rsidR="00AA3BA3" w:rsidRPr="000571F4">
        <w:tc>
          <w:tcPr>
            <w:tcW w:w="2124" w:type="dxa"/>
            <w:tcBorders>
              <w:top w:val="single" w:sz="4" w:space="0" w:color="auto"/>
              <w:left w:val="single" w:sz="4" w:space="0" w:color="auto"/>
              <w:bottom w:val="single" w:sz="4" w:space="0" w:color="auto"/>
              <w:right w:val="single" w:sz="4" w:space="0" w:color="auto"/>
            </w:tcBorders>
            <w:shd w:val="clear" w:color="auto" w:fill="E0E0E0"/>
          </w:tcPr>
          <w:p w:rsidR="00AA3BA3" w:rsidRPr="000571F4" w:rsidRDefault="00AA3BA3" w:rsidP="00224783">
            <w:pPr>
              <w:pStyle w:val="gemTab10pt"/>
              <w:keepNext/>
              <w:rPr>
                <w:b/>
                <w:bCs/>
              </w:rPr>
            </w:pPr>
            <w:r w:rsidRPr="000571F4">
              <w:rPr>
                <w:b/>
                <w:bCs/>
              </w:rPr>
              <w:t>Komponente</w:t>
            </w:r>
          </w:p>
        </w:tc>
        <w:tc>
          <w:tcPr>
            <w:tcW w:w="6804" w:type="dxa"/>
            <w:tcBorders>
              <w:top w:val="single" w:sz="4" w:space="0" w:color="auto"/>
              <w:left w:val="single" w:sz="4" w:space="0" w:color="auto"/>
              <w:bottom w:val="single" w:sz="4" w:space="0" w:color="auto"/>
              <w:right w:val="single" w:sz="4" w:space="0" w:color="auto"/>
            </w:tcBorders>
            <w:shd w:val="clear" w:color="auto" w:fill="E0E0E0"/>
          </w:tcPr>
          <w:p w:rsidR="00AA3BA3" w:rsidRPr="000571F4" w:rsidRDefault="00AA3BA3" w:rsidP="00224783">
            <w:pPr>
              <w:pStyle w:val="gemTab10pt"/>
              <w:keepNext/>
              <w:rPr>
                <w:b/>
                <w:bCs/>
              </w:rPr>
            </w:pPr>
            <w:r w:rsidRPr="000571F4">
              <w:rPr>
                <w:b/>
                <w:bCs/>
              </w:rPr>
              <w:t>Beschreibung</w:t>
            </w:r>
          </w:p>
        </w:tc>
      </w:tr>
      <w:tr w:rsidR="00164DDA" w:rsidRPr="000571F4">
        <w:tc>
          <w:tcPr>
            <w:tcW w:w="2124" w:type="dxa"/>
            <w:tcBorders>
              <w:top w:val="single" w:sz="4" w:space="0" w:color="auto"/>
              <w:left w:val="single" w:sz="4" w:space="0" w:color="auto"/>
              <w:bottom w:val="single" w:sz="4" w:space="0" w:color="auto"/>
              <w:right w:val="single" w:sz="4" w:space="0" w:color="auto"/>
            </w:tcBorders>
            <w:shd w:val="clear" w:color="auto" w:fill="auto"/>
          </w:tcPr>
          <w:p w:rsidR="00164DDA" w:rsidRPr="000571F4" w:rsidRDefault="00164DDA" w:rsidP="00EA4096">
            <w:pPr>
              <w:pStyle w:val="gemTab10pt"/>
            </w:pPr>
            <w:r w:rsidRPr="000571F4">
              <w:t>K_Initialisierung</w:t>
            </w: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164DDA" w:rsidRPr="000571F4" w:rsidRDefault="00164DDA" w:rsidP="00EA4096">
            <w:pPr>
              <w:pStyle w:val="gemTab10pt"/>
            </w:pPr>
            <w:r w:rsidRPr="000571F4">
              <w:t>Instanz, welche eine Chipkarte im Rahmen der Initialisierung befüllt</w:t>
            </w:r>
          </w:p>
        </w:tc>
      </w:tr>
      <w:tr w:rsidR="00164DDA" w:rsidRPr="000571F4">
        <w:tc>
          <w:tcPr>
            <w:tcW w:w="2124" w:type="dxa"/>
            <w:tcBorders>
              <w:top w:val="single" w:sz="4" w:space="0" w:color="auto"/>
              <w:left w:val="single" w:sz="4" w:space="0" w:color="auto"/>
              <w:bottom w:val="single" w:sz="4" w:space="0" w:color="auto"/>
              <w:right w:val="single" w:sz="4" w:space="0" w:color="auto"/>
            </w:tcBorders>
            <w:shd w:val="clear" w:color="auto" w:fill="auto"/>
          </w:tcPr>
          <w:p w:rsidR="00164DDA" w:rsidRPr="000571F4" w:rsidRDefault="00164DDA" w:rsidP="00EA4096">
            <w:pPr>
              <w:pStyle w:val="gemTab10pt"/>
            </w:pPr>
            <w:r w:rsidRPr="000571F4">
              <w:t>K_Personalisierung</w:t>
            </w: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164DDA" w:rsidRPr="000571F4" w:rsidRDefault="00164DDA" w:rsidP="00EA4096">
            <w:pPr>
              <w:pStyle w:val="gemTab10pt"/>
            </w:pPr>
            <w:r w:rsidRPr="000571F4">
              <w:t>Instanz, die eine Chipkarte im Rahmen einer Produktion individualisiert</w:t>
            </w:r>
          </w:p>
        </w:tc>
      </w:tr>
      <w:tr w:rsidR="00164DDA" w:rsidRPr="000571F4">
        <w:tc>
          <w:tcPr>
            <w:tcW w:w="2124" w:type="dxa"/>
            <w:tcBorders>
              <w:top w:val="single" w:sz="4" w:space="0" w:color="auto"/>
              <w:left w:val="single" w:sz="4" w:space="0" w:color="auto"/>
              <w:bottom w:val="single" w:sz="4" w:space="0" w:color="auto"/>
              <w:right w:val="single" w:sz="4" w:space="0" w:color="auto"/>
            </w:tcBorders>
            <w:shd w:val="clear" w:color="auto" w:fill="auto"/>
          </w:tcPr>
          <w:p w:rsidR="00164DDA" w:rsidRPr="000571F4" w:rsidRDefault="00164DDA" w:rsidP="00763CFF">
            <w:pPr>
              <w:pStyle w:val="gemtab11ptAbstand"/>
              <w:rPr>
                <w:sz w:val="20"/>
              </w:rPr>
            </w:pPr>
            <w:r w:rsidRPr="000571F4">
              <w:rPr>
                <w:sz w:val="20"/>
              </w:rPr>
              <w:t>K_Terminal</w:t>
            </w: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164DDA" w:rsidRPr="000571F4" w:rsidRDefault="00164DDA" w:rsidP="00763CFF">
            <w:pPr>
              <w:pStyle w:val="gemtab11ptAbstand"/>
              <w:rPr>
                <w:sz w:val="20"/>
              </w:rPr>
            </w:pPr>
            <w:r w:rsidRPr="000571F4">
              <w:rPr>
                <w:sz w:val="20"/>
              </w:rPr>
              <w:t>eHealth-Kartenterminal</w:t>
            </w:r>
          </w:p>
        </w:tc>
      </w:tr>
      <w:tr w:rsidR="00164DDA" w:rsidRPr="000571F4">
        <w:tc>
          <w:tcPr>
            <w:tcW w:w="2124" w:type="dxa"/>
            <w:tcBorders>
              <w:top w:val="single" w:sz="4" w:space="0" w:color="auto"/>
              <w:left w:val="single" w:sz="4" w:space="0" w:color="auto"/>
              <w:bottom w:val="single" w:sz="4" w:space="0" w:color="auto"/>
              <w:right w:val="single" w:sz="4" w:space="0" w:color="auto"/>
            </w:tcBorders>
            <w:shd w:val="clear" w:color="auto" w:fill="auto"/>
          </w:tcPr>
          <w:p w:rsidR="00164DDA" w:rsidRPr="000571F4" w:rsidRDefault="00164DDA" w:rsidP="00A41DC3">
            <w:pPr>
              <w:pStyle w:val="gemTab10pt"/>
            </w:pPr>
            <w:r w:rsidRPr="000571F4">
              <w:t>K_COS</w:t>
            </w:r>
          </w:p>
        </w:tc>
        <w:tc>
          <w:tcPr>
            <w:tcW w:w="6804" w:type="dxa"/>
            <w:tcBorders>
              <w:top w:val="single" w:sz="4" w:space="0" w:color="auto"/>
              <w:left w:val="single" w:sz="4" w:space="0" w:color="auto"/>
              <w:bottom w:val="single" w:sz="4" w:space="0" w:color="auto"/>
              <w:right w:val="single" w:sz="4" w:space="0" w:color="auto"/>
            </w:tcBorders>
            <w:shd w:val="clear" w:color="auto" w:fill="auto"/>
          </w:tcPr>
          <w:p w:rsidR="00164DDA" w:rsidRPr="000571F4" w:rsidRDefault="00164DDA" w:rsidP="00A41DC3">
            <w:pPr>
              <w:pStyle w:val="gemTab10pt"/>
            </w:pPr>
            <w:r w:rsidRPr="000571F4">
              <w:t>Betriebssystem einer Smart Card</w:t>
            </w:r>
          </w:p>
        </w:tc>
      </w:tr>
    </w:tbl>
    <w:p w:rsidR="00AE4B6A" w:rsidRDefault="00AE4B6A" w:rsidP="00AE4B6A">
      <w:pPr>
        <w:pStyle w:val="berschrift1"/>
        <w:sectPr w:rsidR="00AE4B6A" w:rsidSect="006D2CA2">
          <w:pgSz w:w="11906" w:h="16838" w:code="9"/>
          <w:pgMar w:top="1701" w:right="1701" w:bottom="1469" w:left="1469" w:header="720" w:footer="720" w:gutter="0"/>
          <w:pgBorders w:offsetFrom="page">
            <w:right w:val="single" w:sz="48" w:space="24" w:color="FFCC99"/>
          </w:pgBorders>
          <w:cols w:space="720"/>
          <w:titlePg/>
        </w:sectPr>
      </w:pPr>
      <w:bookmarkStart w:id="73" w:name="_Toc334707726"/>
      <w:bookmarkStart w:id="74" w:name="_Toc341882025"/>
      <w:bookmarkStart w:id="75" w:name="_Toc342464754"/>
      <w:bookmarkStart w:id="76" w:name="_Ref165083902"/>
      <w:bookmarkStart w:id="77" w:name="_Toc182360930"/>
      <w:bookmarkStart w:id="78" w:name="_Toc184742456"/>
      <w:bookmarkStart w:id="79" w:name="_Toc288061742"/>
      <w:bookmarkStart w:id="80" w:name="_Toc316548640"/>
    </w:p>
    <w:p w:rsidR="009F02C6" w:rsidRPr="000571F4" w:rsidRDefault="009F02C6" w:rsidP="00AE4B6A">
      <w:pPr>
        <w:pStyle w:val="berschrift1"/>
      </w:pPr>
      <w:bookmarkStart w:id="81" w:name="_Toc502658425"/>
      <w:r w:rsidRPr="000571F4">
        <w:lastRenderedPageBreak/>
        <w:t>Opti</w:t>
      </w:r>
      <w:r w:rsidRPr="00997CBB">
        <w:t>onen</w:t>
      </w:r>
      <w:bookmarkEnd w:id="73"/>
      <w:bookmarkEnd w:id="74"/>
      <w:bookmarkEnd w:id="75"/>
      <w:r w:rsidR="002045A7" w:rsidRPr="00997CBB">
        <w:t xml:space="preserve"> und Ausprägungen</w:t>
      </w:r>
      <w:bookmarkEnd w:id="81"/>
    </w:p>
    <w:p w:rsidR="00AD115C" w:rsidRPr="000571F4" w:rsidRDefault="00E061F5" w:rsidP="009E0227">
      <w:pPr>
        <w:pStyle w:val="gemStandard"/>
        <w:rPr>
          <w:b/>
        </w:rPr>
      </w:pPr>
      <w:r w:rsidRPr="000571F4">
        <w:t>Dieses Unterkapitel listet Funktionspakete auf, die für eine Zulassung einer SMC-B der Generation 2 nicht zwingend erforderlich sind.</w:t>
      </w:r>
    </w:p>
    <w:p w:rsidR="00AD115C" w:rsidRPr="000571F4" w:rsidRDefault="00AD115C" w:rsidP="00E55CCE">
      <w:pPr>
        <w:pStyle w:val="gemStandard"/>
        <w:keepNext/>
        <w:tabs>
          <w:tab w:val="left" w:pos="567"/>
        </w:tabs>
        <w:ind w:left="567" w:hanging="567"/>
        <w:rPr>
          <w:b/>
        </w:rPr>
      </w:pPr>
      <w:r w:rsidRPr="000571F4">
        <w:rPr>
          <w:b/>
        </w:rPr>
        <w:sym w:font="Wingdings" w:char="F0D6"/>
      </w:r>
      <w:r w:rsidRPr="000571F4">
        <w:rPr>
          <w:b/>
        </w:rPr>
        <w:tab/>
      </w:r>
      <w:r w:rsidR="004F505E" w:rsidRPr="000571F4">
        <w:rPr>
          <w:b/>
        </w:rPr>
        <w:t>Card-G2-A_3370</w:t>
      </w:r>
      <w:r w:rsidRPr="000571F4">
        <w:rPr>
          <w:b/>
        </w:rPr>
        <w:t xml:space="preserve"> </w:t>
      </w:r>
      <w:r w:rsidR="000F076D" w:rsidRPr="000571F4">
        <w:rPr>
          <w:b/>
        </w:rPr>
        <w:t xml:space="preserve">K_Personalisierung K_Initialisierung </w:t>
      </w:r>
      <w:r w:rsidRPr="000571F4">
        <w:rPr>
          <w:b/>
        </w:rPr>
        <w:t>Vorgaben für die Option_Erstellung_von_Testkarten</w:t>
      </w:r>
    </w:p>
    <w:p w:rsidR="00AE4B6A" w:rsidRDefault="00B0087A" w:rsidP="009E0227">
      <w:pPr>
        <w:pStyle w:val="gemEinzug"/>
        <w:ind w:left="567"/>
        <w:rPr>
          <w:b/>
        </w:rPr>
      </w:pPr>
      <w:r w:rsidRPr="00AB7DFC">
        <w:t>Die SMC-B KANN als Testkarte ausgestaltet werden. Soweit in dieser Spezifikation Anforderungen an Testkarten von den Anforderungen an Produktivkarten abweichen, wird dies an der entsprechenden Stelle aufgeführt.</w:t>
      </w:r>
    </w:p>
    <w:p w:rsidR="00AD115C" w:rsidRPr="00AE4B6A" w:rsidRDefault="00AE4B6A" w:rsidP="00AE4B6A">
      <w:pPr>
        <w:pStyle w:val="gemStandard"/>
      </w:pPr>
      <w:r>
        <w:rPr>
          <w:b/>
        </w:rPr>
        <w:sym w:font="Wingdings" w:char="F0D5"/>
      </w:r>
    </w:p>
    <w:p w:rsidR="002045A7" w:rsidRPr="009E0227" w:rsidRDefault="002045A7" w:rsidP="00AE4B6A">
      <w:pPr>
        <w:pStyle w:val="berschrift2"/>
      </w:pPr>
      <w:bookmarkStart w:id="82" w:name="_Toc419276421"/>
      <w:bookmarkStart w:id="83" w:name="_Toc502658426"/>
      <w:r w:rsidRPr="009E0227">
        <w:t>Ausprägung ohne Zugriff auf die eG</w:t>
      </w:r>
      <w:commentRangeStart w:id="84"/>
      <w:r w:rsidRPr="009E0227">
        <w:t>K</w:t>
      </w:r>
      <w:bookmarkEnd w:id="82"/>
      <w:commentRangeEnd w:id="84"/>
      <w:r w:rsidR="006232DC" w:rsidRPr="009E0227">
        <w:rPr>
          <w:rStyle w:val="Kommentarzeichen"/>
          <w:b w:val="0"/>
          <w:bCs/>
          <w:iCs/>
        </w:rPr>
        <w:commentReference w:id="84"/>
      </w:r>
      <w:bookmarkEnd w:id="83"/>
    </w:p>
    <w:p w:rsidR="002045A7" w:rsidRPr="009E0227" w:rsidRDefault="002045A7" w:rsidP="002045A7">
      <w:pPr>
        <w:pStyle w:val="gemStandard"/>
      </w:pPr>
      <w:r w:rsidRPr="009E0227">
        <w:t>SMC-Bs können auch in Organisationen eingesetzt werden, die an der TI teilnehmen, aber nicht zum Zugriff auf die eGK berechtigt sind. Um zu verhindern, dass eine solche SMC-B den Zugriff auf eine eGK freischalten kann, werden ihre Rollen</w:t>
      </w:r>
      <w:r w:rsidR="006D2CA2" w:rsidRPr="009E0227">
        <w:t>z</w:t>
      </w:r>
      <w:r w:rsidRPr="009E0227">
        <w:t xml:space="preserve">ertifikate EF.C.SMC.AUTR_CVC.R2048 und EF.C.SMC.AUTR_CVC.E256 sowie das Zertifikat </w:t>
      </w:r>
      <w:r w:rsidRPr="009E0227">
        <w:fldChar w:fldCharType="begin"/>
      </w:r>
      <w:r w:rsidRPr="009E0227">
        <w:instrText xml:space="preserve"> REF oEF_C_CA_SMC_CS_R2048 \h  \* MERGEFORMAT </w:instrText>
      </w:r>
      <w:r w:rsidRPr="009E0227">
        <w:fldChar w:fldCharType="separate"/>
      </w:r>
      <w:r w:rsidR="00997CBB" w:rsidRPr="000571F4">
        <w:t>EF.C.CA_SMC.CS.R2048</w:t>
      </w:r>
      <w:r w:rsidRPr="009E0227">
        <w:fldChar w:fldCharType="end"/>
      </w:r>
      <w:r w:rsidRPr="009E0227">
        <w:t xml:space="preserve">  der RSA-Sub-CA bei der Personalisierung entweder gar nicht oder mit Nullen befüllt. Die entsprechenden Schlüssel bleiben herstellerspezifisch „unbefüllt“ oder werden mit nichtnutzbaren Dummy-Daten befüllt. </w:t>
      </w:r>
    </w:p>
    <w:p w:rsidR="002045A7" w:rsidRPr="000571F4" w:rsidRDefault="002045A7" w:rsidP="002045A7">
      <w:pPr>
        <w:pStyle w:val="gemStandard"/>
        <w:rPr>
          <w:b/>
        </w:rPr>
      </w:pPr>
      <w:r w:rsidRPr="009E0227">
        <w:t xml:space="preserve">Dies wird in den entsprechenden Personalisierungsfestlegungen mit dem Zusatz „Ausprägung_ORG“ gekennzeichnet. </w:t>
      </w:r>
    </w:p>
    <w:p w:rsidR="002045A7" w:rsidRPr="000571F4" w:rsidRDefault="002045A7" w:rsidP="00AD115C">
      <w:pPr>
        <w:pStyle w:val="aNorm"/>
        <w:numPr>
          <w:ilvl w:val="0"/>
          <w:numId w:val="0"/>
        </w:numPr>
        <w:autoSpaceDE w:val="0"/>
        <w:autoSpaceDN w:val="0"/>
        <w:adjustRightInd w:val="0"/>
        <w:spacing w:after="0"/>
        <w:ind w:left="567"/>
      </w:pPr>
    </w:p>
    <w:p w:rsidR="00AE4B6A" w:rsidRDefault="00AE4B6A" w:rsidP="00AE4B6A">
      <w:pPr>
        <w:pStyle w:val="berschrift1"/>
        <w:sectPr w:rsidR="00AE4B6A" w:rsidSect="006D2CA2">
          <w:pgSz w:w="11906" w:h="16838" w:code="9"/>
          <w:pgMar w:top="1701" w:right="1701" w:bottom="1469" w:left="1469" w:header="720" w:footer="720" w:gutter="0"/>
          <w:pgBorders w:offsetFrom="page">
            <w:right w:val="single" w:sz="48" w:space="24" w:color="FFCC99"/>
          </w:pgBorders>
          <w:cols w:space="720"/>
          <w:titlePg/>
        </w:sectPr>
      </w:pPr>
    </w:p>
    <w:p w:rsidR="00B130B9" w:rsidRPr="000571F4" w:rsidRDefault="00B130B9" w:rsidP="00AE4B6A">
      <w:pPr>
        <w:pStyle w:val="berschrift1"/>
      </w:pPr>
      <w:bookmarkStart w:id="85" w:name="_Toc502658427"/>
      <w:r w:rsidRPr="000571F4">
        <w:lastRenderedPageBreak/>
        <w:t>Lebenszyklus von Karte und Applikation</w:t>
      </w:r>
      <w:bookmarkEnd w:id="76"/>
      <w:bookmarkEnd w:id="77"/>
      <w:bookmarkEnd w:id="78"/>
      <w:bookmarkEnd w:id="79"/>
      <w:bookmarkEnd w:id="80"/>
      <w:bookmarkEnd w:id="85"/>
    </w:p>
    <w:p w:rsidR="00B130B9" w:rsidRPr="000571F4" w:rsidRDefault="00B130B9" w:rsidP="00B130B9">
      <w:pPr>
        <w:pStyle w:val="gemStandard"/>
      </w:pPr>
      <w:r w:rsidRPr="000571F4">
        <w:t>Diese Spezifikation gilt nicht für die Vorbereitungsphase von Applikationen oder deren Bestandteile. Sie beschreibt lediglich den Zustand des Objektsystems in der Nutzungs</w:t>
      </w:r>
      <w:r w:rsidR="004132ED" w:rsidRPr="000571F4">
        <w:softHyphen/>
      </w:r>
      <w:r w:rsidRPr="000571F4">
        <w:t>phase.</w:t>
      </w:r>
    </w:p>
    <w:p w:rsidR="00B130B9" w:rsidRPr="000571F4" w:rsidRDefault="00B130B9" w:rsidP="00B130B9">
      <w:pPr>
        <w:pStyle w:val="gemStandard"/>
      </w:pPr>
      <w:r w:rsidRPr="000571F4">
        <w:t>Die Nutzungsphase einer Applikation oder eines Applikationsbestandteils beginnt, sobald sich ein derartiges Objekt, wie in der Spezifikation der Anwendung definiert, verwenden lässt. Die Nutzungsphase einer Applikation oder eines Applikationsbestandteils endet, wenn das entsprechende Objekt gelöscht oder terminiert wird.</w:t>
      </w:r>
    </w:p>
    <w:p w:rsidR="00F572E6" w:rsidRPr="000571F4" w:rsidRDefault="00F572E6" w:rsidP="00B130B9">
      <w:pPr>
        <w:pStyle w:val="gemStandard"/>
      </w:pPr>
    </w:p>
    <w:p w:rsidR="006E17DB" w:rsidRPr="000571F4" w:rsidRDefault="006E17DB" w:rsidP="006E17DB">
      <w:pPr>
        <w:pStyle w:val="afiHinweise"/>
      </w:pPr>
      <w:r w:rsidRPr="000571F4">
        <w:t>Die in diesem Kapitel verwendeten Begriffe "Vorbereitungsphase" und "Nutzungs</w:t>
      </w:r>
      <w:r w:rsidR="004132ED" w:rsidRPr="000571F4">
        <w:softHyphen/>
      </w:r>
      <w:r w:rsidRPr="000571F4">
        <w:t xml:space="preserve">phase" werden in </w:t>
      </w:r>
      <w:r w:rsidR="004132ED" w:rsidRPr="000571F4">
        <w:t>[gemSpec_COS#</w:t>
      </w:r>
      <w:r w:rsidR="000C5B66" w:rsidRPr="000571F4">
        <w:t>4</w:t>
      </w:r>
      <w:r w:rsidR="004132ED" w:rsidRPr="000571F4">
        <w:t>]</w:t>
      </w:r>
      <w:r w:rsidR="000C5B66" w:rsidRPr="000571F4">
        <w:t xml:space="preserve"> </w:t>
      </w:r>
      <w:r w:rsidRPr="000571F4">
        <w:t>definiert.</w:t>
      </w:r>
    </w:p>
    <w:p w:rsidR="00A759AF" w:rsidRPr="000571F4" w:rsidRDefault="00A759AF" w:rsidP="00A759AF"/>
    <w:p w:rsidR="00AE4B6A" w:rsidRDefault="00AE4B6A" w:rsidP="00AE4B6A">
      <w:pPr>
        <w:pStyle w:val="berschrift1"/>
        <w:sectPr w:rsidR="00AE4B6A" w:rsidSect="006D2CA2">
          <w:pgSz w:w="11906" w:h="16838" w:code="9"/>
          <w:pgMar w:top="1701" w:right="1701" w:bottom="1469" w:left="1469" w:header="720" w:footer="720" w:gutter="0"/>
          <w:pgBorders w:offsetFrom="page">
            <w:right w:val="single" w:sz="48" w:space="24" w:color="FFCC99"/>
          </w:pgBorders>
          <w:cols w:space="720"/>
          <w:titlePg/>
        </w:sectPr>
      </w:pPr>
      <w:bookmarkStart w:id="86" w:name="_Toc184742457"/>
      <w:bookmarkStart w:id="87" w:name="_Toc288061743"/>
      <w:bookmarkStart w:id="88" w:name="_Toc316548641"/>
    </w:p>
    <w:p w:rsidR="00B130B9" w:rsidRPr="000571F4" w:rsidRDefault="00B130B9" w:rsidP="00AE4B6A">
      <w:pPr>
        <w:pStyle w:val="berschrift1"/>
      </w:pPr>
      <w:bookmarkStart w:id="89" w:name="_Toc502658428"/>
      <w:r w:rsidRPr="000571F4">
        <w:lastRenderedPageBreak/>
        <w:t>Anwendungsübergreifende Festlegungen</w:t>
      </w:r>
      <w:bookmarkEnd w:id="86"/>
      <w:bookmarkEnd w:id="87"/>
      <w:bookmarkEnd w:id="88"/>
      <w:bookmarkEnd w:id="89"/>
    </w:p>
    <w:p w:rsidR="00511E8B" w:rsidRPr="000571F4" w:rsidRDefault="00511E8B" w:rsidP="00511E8B">
      <w:pPr>
        <w:pStyle w:val="gemStandard"/>
      </w:pPr>
      <w:bookmarkStart w:id="90" w:name="_Toc182360926"/>
      <w:bookmarkStart w:id="91" w:name="_Toc184742458"/>
      <w:bookmarkStart w:id="92" w:name="_Toc288061744"/>
      <w:bookmarkStart w:id="93" w:name="_Toc316548642"/>
      <w:r w:rsidRPr="000571F4">
        <w:t xml:space="preserve">Zur Umsetzung dieses Kartentyps ist ein Betriebssystem </w:t>
      </w:r>
      <w:r w:rsidR="009F02C6" w:rsidRPr="000571F4">
        <w:t>hinreichend</w:t>
      </w:r>
      <w:r w:rsidRPr="000571F4">
        <w:t>, welches folgende Optionen enthält:</w:t>
      </w:r>
    </w:p>
    <w:p w:rsidR="00511E8B" w:rsidRPr="000571F4" w:rsidRDefault="00511E8B" w:rsidP="00D00AF9">
      <w:pPr>
        <w:pStyle w:val="gemAufzhlung"/>
        <w:spacing w:before="120"/>
      </w:pPr>
      <w:r w:rsidRPr="000571F4">
        <w:t>Unterstützung von mindestens vier logischen Kanälen.</w:t>
      </w:r>
    </w:p>
    <w:p w:rsidR="009F02C6" w:rsidRPr="000571F4" w:rsidRDefault="009F02C6" w:rsidP="00AE4B6A">
      <w:pPr>
        <w:pStyle w:val="berschrift2"/>
      </w:pPr>
      <w:bookmarkStart w:id="94" w:name="_Toc342464757"/>
      <w:bookmarkStart w:id="95" w:name="_Toc502658429"/>
      <w:r w:rsidRPr="000571F4">
        <w:t>Mindestanzahl logischer Kanäle</w:t>
      </w:r>
      <w:bookmarkEnd w:id="94"/>
      <w:bookmarkEnd w:id="95"/>
    </w:p>
    <w:p w:rsidR="009F02C6" w:rsidRPr="000571F4" w:rsidRDefault="009F02C6" w:rsidP="00E55CCE">
      <w:pPr>
        <w:pStyle w:val="gemStandard"/>
        <w:keepNext/>
        <w:tabs>
          <w:tab w:val="left" w:pos="567"/>
        </w:tabs>
        <w:ind w:left="567" w:hanging="567"/>
        <w:rPr>
          <w:b/>
        </w:rPr>
      </w:pPr>
      <w:r w:rsidRPr="000571F4">
        <w:rPr>
          <w:b/>
        </w:rPr>
        <w:sym w:font="Wingdings" w:char="F0D6"/>
      </w:r>
      <w:r w:rsidRPr="000571F4">
        <w:rPr>
          <w:b/>
        </w:rPr>
        <w:tab/>
        <w:t>Card-G2-A_</w:t>
      </w:r>
      <w:r w:rsidR="00A72CF4" w:rsidRPr="000571F4">
        <w:rPr>
          <w:b/>
        </w:rPr>
        <w:t>2196</w:t>
      </w:r>
      <w:r w:rsidRPr="000571F4">
        <w:rPr>
          <w:b/>
        </w:rPr>
        <w:t xml:space="preserve"> </w:t>
      </w:r>
      <w:r w:rsidR="00670A3A" w:rsidRPr="00AB1B55">
        <w:rPr>
          <w:b/>
        </w:rPr>
        <w:t>K_Initialisierung</w:t>
      </w:r>
      <w:r w:rsidRPr="00AB1B55">
        <w:rPr>
          <w:b/>
        </w:rPr>
        <w:t>:</w:t>
      </w:r>
      <w:r w:rsidRPr="000571F4">
        <w:rPr>
          <w:b/>
        </w:rPr>
        <w:t xml:space="preserve"> Anzahl logischer Kanäle</w:t>
      </w:r>
    </w:p>
    <w:p w:rsidR="009F02C6" w:rsidRPr="00AB7DFC" w:rsidRDefault="009F02C6" w:rsidP="00D00AF9">
      <w:pPr>
        <w:pStyle w:val="gemEinzug"/>
        <w:spacing w:before="120"/>
        <w:ind w:left="567"/>
      </w:pPr>
      <w:r w:rsidRPr="000571F4">
        <w:t xml:space="preserve">Für die Anzahl logischer Kanäle, die von einer SMC-B zu unterstützen ist, </w:t>
      </w:r>
      <w:r w:rsidRPr="00AB7DFC">
        <w:t>gilt:</w:t>
      </w:r>
    </w:p>
    <w:p w:rsidR="009F02C6" w:rsidRPr="000571F4" w:rsidRDefault="009F02C6" w:rsidP="00D00AF9">
      <w:pPr>
        <w:pStyle w:val="gemListe"/>
        <w:spacing w:before="120"/>
      </w:pPr>
      <w:r w:rsidRPr="000571F4">
        <w:t xml:space="preserve">Die maximale Anzahl logischer Kanäle MUSS gemäß [ISO7816-4#Tab.88] in den Historical Bytes </w:t>
      </w:r>
      <w:r w:rsidR="005823D2" w:rsidRPr="000571F4">
        <w:t>in EF.</w:t>
      </w:r>
      <w:r w:rsidRPr="000571F4">
        <w:t>ATR angezeigt werden.</w:t>
      </w:r>
    </w:p>
    <w:p w:rsidR="00AE4B6A" w:rsidRDefault="009F02C6" w:rsidP="00D00AF9">
      <w:pPr>
        <w:pStyle w:val="gemListe"/>
        <w:spacing w:before="120"/>
        <w:rPr>
          <w:rStyle w:val="gemEinzugZchn"/>
          <w:b/>
        </w:rPr>
      </w:pPr>
      <w:r w:rsidRPr="000571F4">
        <w:t xml:space="preserve">Die SMC-B MUSS mindestens vier logische Kanäle unterstützen. Das bedeutet, die in den Bits b3b2b1 gemäß [ISO7816-4#Tab.88] kodierte Zahl MUSS mindestens </w:t>
      </w:r>
      <w:r w:rsidR="00596EE0">
        <w:t>‘</w:t>
      </w:r>
      <w:r w:rsidRPr="000571F4">
        <w:t>011</w:t>
      </w:r>
      <w:r w:rsidR="00596EE0">
        <w:t>’</w:t>
      </w:r>
      <w:r w:rsidRPr="000571F4">
        <w:t xml:space="preserve"> = 3 oder größer sein.</w:t>
      </w:r>
      <w:r w:rsidRPr="000571F4">
        <w:rPr>
          <w:b/>
        </w:rPr>
        <w:t xml:space="preserve"> </w:t>
      </w:r>
    </w:p>
    <w:p w:rsidR="009F02C6" w:rsidRPr="00AE4B6A" w:rsidRDefault="00AE4B6A" w:rsidP="00D00AF9">
      <w:pPr>
        <w:pStyle w:val="gemListe"/>
        <w:spacing w:before="120"/>
        <w:rPr>
          <w:rStyle w:val="gemEinzugZchn"/>
          <w:b/>
        </w:rPr>
      </w:pPr>
      <w:r>
        <w:rPr>
          <w:rStyle w:val="gemEinzugZchn"/>
          <w:b/>
        </w:rPr>
        <w:sym w:font="Wingdings" w:char="F0D5"/>
      </w:r>
    </w:p>
    <w:p w:rsidR="00695478" w:rsidRDefault="00695478" w:rsidP="00D00AF9">
      <w:pPr>
        <w:pStyle w:val="gemStandard"/>
        <w:spacing w:before="120"/>
      </w:pPr>
      <w:r w:rsidRPr="000571F4">
        <w:t>Jeder Ka</w:t>
      </w:r>
      <w:r w:rsidRPr="000571F4">
        <w:softHyphen/>
        <w:t>nal besitzt seinen eigenen unabhängigen Sicherheitsstatus, d.h. eine externe Authentisierung der Rol</w:t>
      </w:r>
      <w:r w:rsidRPr="000571F4">
        <w:softHyphen/>
        <w:t>len</w:t>
      </w:r>
      <w:r w:rsidRPr="000571F4">
        <w:softHyphen/>
        <w:t>kennung in einem logischen Kanal setzt keinen Sicher</w:t>
      </w:r>
      <w:r w:rsidRPr="000571F4">
        <w:softHyphen/>
        <w:t>heits</w:t>
      </w:r>
      <w:r w:rsidRPr="000571F4">
        <w:softHyphen/>
        <w:t>zustand in irgendeinem anderen Kanal.</w:t>
      </w:r>
    </w:p>
    <w:p w:rsidR="009F02C6" w:rsidRPr="000571F4" w:rsidRDefault="00695478" w:rsidP="00AE4B6A">
      <w:pPr>
        <w:pStyle w:val="berschrift2"/>
      </w:pPr>
      <w:bookmarkStart w:id="96" w:name="_Toc334707729"/>
      <w:bookmarkStart w:id="97" w:name="_Toc341882028"/>
      <w:bookmarkStart w:id="98" w:name="_Toc342464758"/>
      <w:bookmarkStart w:id="99" w:name="_Toc502658430"/>
      <w:r w:rsidRPr="000571F4">
        <w:t>O</w:t>
      </w:r>
      <w:r w:rsidR="009F02C6" w:rsidRPr="000571F4">
        <w:t>ptionale Funktionspakete</w:t>
      </w:r>
      <w:bookmarkEnd w:id="96"/>
      <w:bookmarkEnd w:id="97"/>
      <w:bookmarkEnd w:id="98"/>
      <w:bookmarkEnd w:id="99"/>
    </w:p>
    <w:p w:rsidR="00695478" w:rsidRPr="000571F4" w:rsidRDefault="00695478" w:rsidP="00AE4B6A">
      <w:pPr>
        <w:pStyle w:val="berschrift3"/>
      </w:pPr>
      <w:bookmarkStart w:id="100" w:name="_Toc502658431"/>
      <w:bookmarkStart w:id="101" w:name="_Toc334707730"/>
      <w:bookmarkStart w:id="102" w:name="_Toc341882029"/>
      <w:bookmarkStart w:id="103" w:name="_Toc342464759"/>
      <w:r w:rsidRPr="000571F4">
        <w:t>Kontaktlose Schnittstelle</w:t>
      </w:r>
      <w:bookmarkEnd w:id="100"/>
    </w:p>
    <w:p w:rsidR="00695478" w:rsidRPr="000571F4" w:rsidRDefault="00695478" w:rsidP="00E55CCE">
      <w:pPr>
        <w:pStyle w:val="gemStandard"/>
        <w:keepNext/>
        <w:tabs>
          <w:tab w:val="left" w:pos="567"/>
        </w:tabs>
        <w:ind w:left="567" w:hanging="567"/>
        <w:rPr>
          <w:b/>
        </w:rPr>
      </w:pPr>
      <w:r w:rsidRPr="000571F4">
        <w:rPr>
          <w:b/>
        </w:rPr>
        <w:sym w:font="Wingdings" w:char="F0D6"/>
      </w:r>
      <w:r w:rsidRPr="000571F4">
        <w:rPr>
          <w:b/>
        </w:rPr>
        <w:tab/>
        <w:t>Card-G2-A_2138 K_Terminal: Ausschluss kontaktlose Schnittstelle</w:t>
      </w:r>
    </w:p>
    <w:p w:rsidR="00AE4B6A" w:rsidRDefault="00695478" w:rsidP="00695478">
      <w:pPr>
        <w:pStyle w:val="gemEinzug"/>
        <w:ind w:left="567"/>
        <w:jc w:val="both"/>
        <w:rPr>
          <w:b/>
        </w:rPr>
      </w:pPr>
      <w:r w:rsidRPr="000571F4">
        <w:t>Die in der Spezifikation [gemSpec_COS#11.2] zusätzlich zur kontaktbehafteten Schnitt</w:t>
      </w:r>
      <w:r w:rsidRPr="000571F4">
        <w:softHyphen/>
        <w:t>stelle gemäß [gemSpec_COS#11.2.1] als optional</w:t>
      </w:r>
      <w:r w:rsidRPr="00AB7DFC">
        <w:t xml:space="preserve"> definierte Schnittstelle zur kontaktlosen Datenübertragung gemäß ISO/IEC 14443 (siehe [gemSpec_COS#11.2.3]) DARF für die SMC-B NICHT genutzt werden.</w:t>
      </w:r>
    </w:p>
    <w:p w:rsidR="00695478" w:rsidRPr="00AE4B6A" w:rsidRDefault="00AE4B6A" w:rsidP="00AE4B6A">
      <w:pPr>
        <w:pStyle w:val="gemStandard"/>
      </w:pPr>
      <w:r>
        <w:rPr>
          <w:b/>
        </w:rPr>
        <w:sym w:font="Wingdings" w:char="F0D5"/>
      </w:r>
    </w:p>
    <w:p w:rsidR="009F02C6" w:rsidRPr="000571F4" w:rsidRDefault="009F02C6" w:rsidP="00AE4B6A">
      <w:pPr>
        <w:pStyle w:val="berschrift3"/>
      </w:pPr>
      <w:bookmarkStart w:id="104" w:name="_Toc502658432"/>
      <w:r w:rsidRPr="000571F4">
        <w:t>USB-Schnittstelle (optional)</w:t>
      </w:r>
      <w:bookmarkEnd w:id="101"/>
      <w:bookmarkEnd w:id="102"/>
      <w:bookmarkEnd w:id="103"/>
      <w:bookmarkEnd w:id="104"/>
    </w:p>
    <w:p w:rsidR="009F02C6" w:rsidRPr="000571F4" w:rsidRDefault="009F02C6" w:rsidP="00E55CCE">
      <w:pPr>
        <w:pStyle w:val="gemStandard"/>
        <w:keepNext/>
        <w:tabs>
          <w:tab w:val="left" w:pos="567"/>
        </w:tabs>
        <w:ind w:left="567" w:hanging="567"/>
        <w:rPr>
          <w:b/>
        </w:rPr>
      </w:pPr>
      <w:r w:rsidRPr="000571F4">
        <w:rPr>
          <w:b/>
        </w:rPr>
        <w:sym w:font="Wingdings" w:char="F0D6"/>
      </w:r>
      <w:r w:rsidR="00A72CF4" w:rsidRPr="000571F4">
        <w:rPr>
          <w:b/>
        </w:rPr>
        <w:tab/>
        <w:t>Card-G2-A_3036</w:t>
      </w:r>
      <w:r w:rsidRPr="000571F4">
        <w:rPr>
          <w:b/>
        </w:rPr>
        <w:t xml:space="preserve"> K_</w:t>
      </w:r>
      <w:r w:rsidR="00B20CF5" w:rsidRPr="000571F4">
        <w:rPr>
          <w:b/>
        </w:rPr>
        <w:t>SMC-B</w:t>
      </w:r>
      <w:r w:rsidRPr="000571F4">
        <w:rPr>
          <w:b/>
        </w:rPr>
        <w:t>: USB-Schnittstelle</w:t>
      </w:r>
    </w:p>
    <w:p w:rsidR="00AE4B6A" w:rsidRDefault="009F02C6" w:rsidP="009F02C6">
      <w:pPr>
        <w:pStyle w:val="aNorm"/>
        <w:numPr>
          <w:ilvl w:val="0"/>
          <w:numId w:val="0"/>
        </w:numPr>
        <w:ind w:left="567"/>
      </w:pPr>
      <w:r w:rsidRPr="000571F4">
        <w:t>Falls ein</w:t>
      </w:r>
      <w:r w:rsidR="00B20CF5" w:rsidRPr="000571F4">
        <w:t>e SMC-B</w:t>
      </w:r>
      <w:r w:rsidRPr="000571F4">
        <w:t xml:space="preserve"> die </w:t>
      </w:r>
      <w:bookmarkStart w:id="105" w:name="op_USB"/>
      <w:r w:rsidRPr="000571F4">
        <w:t>Option_USB_Schnittstelle</w:t>
      </w:r>
      <w:bookmarkEnd w:id="105"/>
      <w:r w:rsidRPr="000571F4">
        <w:t xml:space="preserve"> nutzen will, MUSS für das Objektsystem ein COS verwendet werden, das die </w:t>
      </w:r>
      <w:r w:rsidRPr="000571F4">
        <w:fldChar w:fldCharType="begin"/>
      </w:r>
      <w:r w:rsidRPr="000571F4">
        <w:instrText xml:space="preserve"> REF op_USB \h  \* MERGEFORMAT </w:instrText>
      </w:r>
      <w:r w:rsidRPr="000571F4">
        <w:fldChar w:fldCharType="separate"/>
      </w:r>
      <w:proofErr w:type="spellStart"/>
      <w:r w:rsidR="00997CBB" w:rsidRPr="000571F4">
        <w:t>Option_USB_Schnittstelle</w:t>
      </w:r>
      <w:proofErr w:type="spellEnd"/>
      <w:r w:rsidRPr="000571F4">
        <w:fldChar w:fldCharType="end"/>
      </w:r>
      <w:r w:rsidRPr="000571F4">
        <w:t xml:space="preserve"> implementiert hat.</w:t>
      </w:r>
    </w:p>
    <w:p w:rsidR="009F02C6" w:rsidRPr="00AE4B6A" w:rsidRDefault="00AE4B6A" w:rsidP="009F02C6">
      <w:pPr>
        <w:pStyle w:val="aNorm"/>
        <w:numPr>
          <w:ilvl w:val="0"/>
          <w:numId w:val="0"/>
        </w:numPr>
        <w:ind w:left="567"/>
      </w:pPr>
      <w:r>
        <w:rPr>
          <w:b/>
        </w:rPr>
        <w:sym w:font="Wingdings" w:char="F0D5"/>
      </w:r>
    </w:p>
    <w:p w:rsidR="009F02C6" w:rsidRPr="000571F4" w:rsidRDefault="009F02C6" w:rsidP="00E55CCE">
      <w:pPr>
        <w:pStyle w:val="gemStandard"/>
        <w:keepNext/>
        <w:tabs>
          <w:tab w:val="left" w:pos="567"/>
        </w:tabs>
        <w:ind w:left="567" w:hanging="567"/>
        <w:rPr>
          <w:b/>
        </w:rPr>
      </w:pPr>
      <w:r w:rsidRPr="000571F4">
        <w:rPr>
          <w:b/>
        </w:rPr>
        <w:lastRenderedPageBreak/>
        <w:sym w:font="Wingdings" w:char="F0D6"/>
      </w:r>
      <w:r w:rsidRPr="000571F4">
        <w:rPr>
          <w:b/>
        </w:rPr>
        <w:tab/>
      </w:r>
      <w:r w:rsidR="0028734C" w:rsidRPr="000571F4">
        <w:rPr>
          <w:b/>
        </w:rPr>
        <w:t>Card-G2-A_3037</w:t>
      </w:r>
      <w:r w:rsidR="00B20CF5" w:rsidRPr="000571F4">
        <w:rPr>
          <w:b/>
        </w:rPr>
        <w:t xml:space="preserve"> K_SMC-B</w:t>
      </w:r>
      <w:r w:rsidRPr="000571F4">
        <w:rPr>
          <w:b/>
        </w:rPr>
        <w:t>: Vorhandensein einer USB-Schnittstelle</w:t>
      </w:r>
    </w:p>
    <w:p w:rsidR="00896880" w:rsidRPr="000571F4" w:rsidRDefault="009F02C6" w:rsidP="009F02C6">
      <w:pPr>
        <w:pStyle w:val="aNorm"/>
        <w:autoSpaceDE w:val="0"/>
        <w:autoSpaceDN w:val="0"/>
        <w:adjustRightInd w:val="0"/>
        <w:spacing w:after="0"/>
      </w:pPr>
      <w:r w:rsidRPr="000571F4">
        <w:t>Falls ein</w:t>
      </w:r>
      <w:r w:rsidR="00B20CF5" w:rsidRPr="000571F4">
        <w:t>e SMC-B</w:t>
      </w:r>
      <w:r w:rsidRPr="000571F4">
        <w:t xml:space="preserve"> die </w:t>
      </w:r>
      <w:r w:rsidRPr="000571F4">
        <w:fldChar w:fldCharType="begin"/>
      </w:r>
      <w:r w:rsidRPr="000571F4">
        <w:instrText xml:space="preserve"> REF op_USB \h  \* MERGEFORMAT </w:instrText>
      </w:r>
      <w:r w:rsidRPr="000571F4">
        <w:fldChar w:fldCharType="separate"/>
      </w:r>
      <w:proofErr w:type="spellStart"/>
      <w:r w:rsidR="00997CBB" w:rsidRPr="000571F4">
        <w:t>Option_USB_Schnittstelle</w:t>
      </w:r>
      <w:proofErr w:type="spellEnd"/>
      <w:r w:rsidRPr="000571F4">
        <w:fldChar w:fldCharType="end"/>
      </w:r>
      <w:r w:rsidRPr="000571F4">
        <w:t xml:space="preserve"> nicht nutzen will, KANN für das Objektsystem ein COS verwendet werden,</w:t>
      </w:r>
      <w:r w:rsidR="00896880">
        <w:t xml:space="preserve"> </w:t>
      </w:r>
    </w:p>
    <w:p w:rsidR="009F02C6" w:rsidRPr="000571F4" w:rsidRDefault="009F02C6" w:rsidP="009F02C6">
      <w:pPr>
        <w:pStyle w:val="aNorm"/>
        <w:autoSpaceDE w:val="0"/>
        <w:autoSpaceDN w:val="0"/>
        <w:adjustRightInd w:val="0"/>
        <w:spacing w:after="0"/>
      </w:pPr>
      <w:r w:rsidRPr="000571F4">
        <w:t xml:space="preserve">a) das die </w:t>
      </w:r>
      <w:r w:rsidRPr="000571F4">
        <w:fldChar w:fldCharType="begin"/>
      </w:r>
      <w:r w:rsidRPr="000571F4">
        <w:instrText xml:space="preserve"> REF op_USB \h  \* MERGEFORMAT </w:instrText>
      </w:r>
      <w:r w:rsidRPr="000571F4">
        <w:fldChar w:fldCharType="separate"/>
      </w:r>
      <w:proofErr w:type="spellStart"/>
      <w:r w:rsidR="00997CBB" w:rsidRPr="000571F4">
        <w:t>Option_USB_Schnittstelle</w:t>
      </w:r>
      <w:proofErr w:type="spellEnd"/>
      <w:r w:rsidRPr="000571F4">
        <w:fldChar w:fldCharType="end"/>
      </w:r>
      <w:r w:rsidRPr="000571F4">
        <w:t xml:space="preserve"> implementiert hat.</w:t>
      </w:r>
    </w:p>
    <w:p w:rsidR="00AE4B6A" w:rsidRDefault="009F02C6" w:rsidP="009F02C6">
      <w:pPr>
        <w:pStyle w:val="aNorm"/>
        <w:autoSpaceDE w:val="0"/>
        <w:autoSpaceDN w:val="0"/>
        <w:adjustRightInd w:val="0"/>
        <w:spacing w:after="0"/>
      </w:pPr>
      <w:r w:rsidRPr="000571F4">
        <w:t xml:space="preserve">b) das die </w:t>
      </w:r>
      <w:r w:rsidRPr="000571F4">
        <w:fldChar w:fldCharType="begin"/>
      </w:r>
      <w:r w:rsidRPr="000571F4">
        <w:instrText xml:space="preserve"> REF op_USB \h  \* MERGEFORMAT </w:instrText>
      </w:r>
      <w:r w:rsidRPr="000571F4">
        <w:fldChar w:fldCharType="separate"/>
      </w:r>
      <w:proofErr w:type="spellStart"/>
      <w:r w:rsidR="00997CBB" w:rsidRPr="000571F4">
        <w:t>Option_USB_Schnittstelle</w:t>
      </w:r>
      <w:proofErr w:type="spellEnd"/>
      <w:r w:rsidRPr="000571F4">
        <w:fldChar w:fldCharType="end"/>
      </w:r>
      <w:r w:rsidRPr="000571F4">
        <w:t xml:space="preserve"> nicht implementiert hat.</w:t>
      </w:r>
    </w:p>
    <w:p w:rsidR="009F02C6" w:rsidRPr="00AE4B6A" w:rsidRDefault="00AE4B6A" w:rsidP="009F02C6">
      <w:pPr>
        <w:pStyle w:val="aNorm"/>
        <w:autoSpaceDE w:val="0"/>
        <w:autoSpaceDN w:val="0"/>
        <w:adjustRightInd w:val="0"/>
        <w:spacing w:after="0"/>
        <w:rPr>
          <w:b/>
        </w:rPr>
      </w:pPr>
      <w:r>
        <w:rPr>
          <w:b/>
        </w:rPr>
        <w:sym w:font="Wingdings" w:char="F0D5"/>
      </w:r>
    </w:p>
    <w:p w:rsidR="000D77FC" w:rsidRPr="00AB1B55" w:rsidRDefault="000D77FC" w:rsidP="00AE4B6A">
      <w:pPr>
        <w:pStyle w:val="berschrift3"/>
        <w:rPr>
          <w:rStyle w:val="gemEinzugZchn"/>
        </w:rPr>
      </w:pPr>
      <w:bookmarkStart w:id="106" w:name="_Toc334707733"/>
      <w:bookmarkStart w:id="107" w:name="_Toc341882032"/>
      <w:bookmarkStart w:id="108" w:name="_Toc342464761"/>
      <w:bookmarkStart w:id="109" w:name="_Toc502658433"/>
      <w:r w:rsidRPr="00AB1B55">
        <w:t>Kryptobox</w:t>
      </w:r>
      <w:bookmarkEnd w:id="106"/>
      <w:bookmarkEnd w:id="107"/>
      <w:bookmarkEnd w:id="108"/>
      <w:r w:rsidRPr="00AB1B55">
        <w:t xml:space="preserve"> (optional)</w:t>
      </w:r>
      <w:bookmarkEnd w:id="109"/>
    </w:p>
    <w:p w:rsidR="000D77FC" w:rsidRPr="000571F4" w:rsidRDefault="000D77FC" w:rsidP="00E55CCE">
      <w:pPr>
        <w:pStyle w:val="gemStandard"/>
        <w:keepNext/>
        <w:tabs>
          <w:tab w:val="left" w:pos="567"/>
        </w:tabs>
        <w:ind w:left="567" w:hanging="567"/>
        <w:rPr>
          <w:b/>
        </w:rPr>
      </w:pPr>
      <w:r w:rsidRPr="000571F4">
        <w:rPr>
          <w:b/>
        </w:rPr>
        <w:sym w:font="Wingdings" w:char="F0D6"/>
      </w:r>
      <w:r w:rsidRPr="000571F4">
        <w:rPr>
          <w:b/>
        </w:rPr>
        <w:tab/>
        <w:t xml:space="preserve">Card-G2-A_3188 K_SMC-B: Vorhandensein </w:t>
      </w:r>
      <w:r>
        <w:rPr>
          <w:b/>
        </w:rPr>
        <w:t>Option_</w:t>
      </w:r>
      <w:r w:rsidRPr="000571F4">
        <w:rPr>
          <w:b/>
        </w:rPr>
        <w:t>Kryptobox</w:t>
      </w:r>
    </w:p>
    <w:p w:rsidR="000D77FC" w:rsidRPr="000571F4" w:rsidRDefault="000D77FC" w:rsidP="000D77FC">
      <w:pPr>
        <w:pStyle w:val="aNorm"/>
        <w:autoSpaceDE w:val="0"/>
        <w:autoSpaceDN w:val="0"/>
        <w:adjustRightInd w:val="0"/>
        <w:spacing w:after="0"/>
      </w:pPr>
      <w:r w:rsidRPr="000571F4">
        <w:t>Für eine SMC-B KANN für das Objektsystem ein COS verwendet werden,</w:t>
      </w:r>
    </w:p>
    <w:p w:rsidR="000D77FC" w:rsidRPr="000571F4" w:rsidRDefault="000D77FC" w:rsidP="000D77FC">
      <w:pPr>
        <w:pStyle w:val="aNorm"/>
        <w:autoSpaceDE w:val="0"/>
        <w:autoSpaceDN w:val="0"/>
        <w:adjustRightInd w:val="0"/>
        <w:spacing w:after="0"/>
      </w:pPr>
      <w:r w:rsidRPr="000571F4">
        <w:t xml:space="preserve">a) das die </w:t>
      </w:r>
      <w:r>
        <w:t>Option_Kryptobox</w:t>
      </w:r>
      <w:r w:rsidRPr="000571F4">
        <w:t xml:space="preserve"> implementiert hat.</w:t>
      </w:r>
    </w:p>
    <w:p w:rsidR="00AE4B6A" w:rsidRDefault="000D77FC" w:rsidP="000D77FC">
      <w:pPr>
        <w:pStyle w:val="aNorm"/>
        <w:autoSpaceDE w:val="0"/>
        <w:autoSpaceDN w:val="0"/>
        <w:adjustRightInd w:val="0"/>
        <w:spacing w:after="0"/>
      </w:pPr>
      <w:r w:rsidRPr="000571F4">
        <w:t xml:space="preserve">b) das die </w:t>
      </w:r>
      <w:r>
        <w:t>Option_Kryptobox</w:t>
      </w:r>
      <w:r w:rsidRPr="000571F4">
        <w:t xml:space="preserve"> nicht implementiert hat.</w:t>
      </w:r>
    </w:p>
    <w:p w:rsidR="000D77FC" w:rsidRPr="00AE4B6A" w:rsidRDefault="00AE4B6A" w:rsidP="000D77FC">
      <w:pPr>
        <w:pStyle w:val="aNorm"/>
        <w:autoSpaceDE w:val="0"/>
        <w:autoSpaceDN w:val="0"/>
        <w:adjustRightInd w:val="0"/>
        <w:spacing w:after="0"/>
        <w:rPr>
          <w:b/>
        </w:rPr>
      </w:pPr>
      <w:r>
        <w:rPr>
          <w:b/>
        </w:rPr>
        <w:sym w:font="Wingdings" w:char="F0D5"/>
      </w:r>
    </w:p>
    <w:p w:rsidR="00B130B9" w:rsidRPr="000571F4" w:rsidRDefault="00B130B9" w:rsidP="00AE4B6A">
      <w:pPr>
        <w:pStyle w:val="berschrift2"/>
      </w:pPr>
      <w:bookmarkStart w:id="110" w:name="_Toc502658434"/>
      <w:r w:rsidRPr="000571F4">
        <w:t>Attributstabellen</w:t>
      </w:r>
      <w:bookmarkEnd w:id="90"/>
      <w:bookmarkEnd w:id="91"/>
      <w:bookmarkEnd w:id="92"/>
      <w:bookmarkEnd w:id="93"/>
      <w:bookmarkEnd w:id="110"/>
    </w:p>
    <w:p w:rsidR="00A07129" w:rsidRPr="000571F4" w:rsidRDefault="00A07129" w:rsidP="00E55CCE">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Card-G2-A_2134</w:t>
      </w:r>
      <w:r w:rsidRPr="000571F4">
        <w:rPr>
          <w:b/>
        </w:rPr>
        <w:t xml:space="preserve"> </w:t>
      </w:r>
      <w:r w:rsidR="00A14211" w:rsidRPr="000571F4">
        <w:rPr>
          <w:b/>
        </w:rPr>
        <w:t>K_Initialisierung</w:t>
      </w:r>
      <w:r w:rsidR="00763CFF" w:rsidRPr="000571F4">
        <w:rPr>
          <w:b/>
        </w:rPr>
        <w:t>: Änderung von Zugriffsregeln</w:t>
      </w:r>
    </w:p>
    <w:p w:rsidR="00AE4B6A" w:rsidRDefault="00A07129" w:rsidP="00675FA1">
      <w:pPr>
        <w:pStyle w:val="gemEinzug"/>
        <w:ind w:left="567"/>
        <w:rPr>
          <w:b/>
        </w:rPr>
      </w:pPr>
      <w:r w:rsidRPr="000571F4">
        <w:t>Die in diesem Dokument definierten Zugriffsregeln DÜRFEN in der Nu</w:t>
      </w:r>
      <w:r w:rsidR="00716CBC" w:rsidRPr="000571F4">
        <w:t>tzungsphase</w:t>
      </w:r>
      <w:r w:rsidRPr="000571F4">
        <w:t xml:space="preserve"> NICHT veränderbar sein. </w:t>
      </w:r>
    </w:p>
    <w:p w:rsidR="00A07129" w:rsidRPr="00AE4B6A" w:rsidRDefault="00AE4B6A" w:rsidP="00AE4B6A">
      <w:pPr>
        <w:pStyle w:val="gemStandard"/>
      </w:pPr>
      <w:r>
        <w:rPr>
          <w:b/>
        </w:rPr>
        <w:sym w:font="Wingdings" w:char="F0D5"/>
      </w:r>
    </w:p>
    <w:p w:rsidR="00A07129" w:rsidRPr="000571F4" w:rsidRDefault="00A07129" w:rsidP="00E55CCE">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Card-G2-A_2135</w:t>
      </w:r>
      <w:r w:rsidRPr="000571F4">
        <w:rPr>
          <w:b/>
        </w:rPr>
        <w:t xml:space="preserve"> </w:t>
      </w:r>
      <w:r w:rsidR="00A14211" w:rsidRPr="000571F4">
        <w:rPr>
          <w:b/>
        </w:rPr>
        <w:t>K_Initialisierung</w:t>
      </w:r>
      <w:r w:rsidR="00763CFF" w:rsidRPr="000571F4">
        <w:rPr>
          <w:b/>
        </w:rPr>
        <w:t>: Verwendung von SE</w:t>
      </w:r>
    </w:p>
    <w:p w:rsidR="00AE4B6A" w:rsidRDefault="00735DF1" w:rsidP="0083610F">
      <w:pPr>
        <w:pStyle w:val="gemEinzug"/>
        <w:ind w:left="567"/>
        <w:rPr>
          <w:b/>
        </w:rPr>
      </w:pPr>
      <w:r w:rsidRPr="00AB7DFC">
        <w:t>Alle Objekte MÜSSEN sich in SE#1 wie angegeben verwenden lassen.</w:t>
      </w:r>
    </w:p>
    <w:p w:rsidR="00A07129" w:rsidRPr="00AE4B6A" w:rsidRDefault="00AE4B6A" w:rsidP="00AE4B6A">
      <w:pPr>
        <w:pStyle w:val="gemStandard"/>
      </w:pPr>
      <w:r>
        <w:rPr>
          <w:b/>
        </w:rPr>
        <w:sym w:font="Wingdings" w:char="F0D5"/>
      </w:r>
    </w:p>
    <w:p w:rsidR="00735DF1" w:rsidRPr="000571F4" w:rsidRDefault="00735DF1" w:rsidP="00E55CCE">
      <w:pPr>
        <w:pStyle w:val="gemStandard"/>
        <w:keepNext/>
        <w:tabs>
          <w:tab w:val="left" w:pos="567"/>
        </w:tabs>
        <w:ind w:left="567" w:hanging="567"/>
        <w:rPr>
          <w:b/>
        </w:rPr>
      </w:pPr>
      <w:r w:rsidRPr="000571F4">
        <w:rPr>
          <w:b/>
        </w:rPr>
        <w:sym w:font="Wingdings" w:char="F0D6"/>
      </w:r>
      <w:r w:rsidRPr="000571F4">
        <w:rPr>
          <w:b/>
        </w:rPr>
        <w:tab/>
      </w:r>
      <w:r w:rsidR="00EF026C" w:rsidRPr="000571F4">
        <w:rPr>
          <w:b/>
        </w:rPr>
        <w:t>Card-G2-A_3189</w:t>
      </w:r>
      <w:r w:rsidRPr="000571F4">
        <w:rPr>
          <w:b/>
        </w:rPr>
        <w:t xml:space="preserve"> </w:t>
      </w:r>
      <w:r w:rsidR="00A14211" w:rsidRPr="000571F4">
        <w:rPr>
          <w:b/>
        </w:rPr>
        <w:t>K_Initialisierung</w:t>
      </w:r>
      <w:r w:rsidRPr="000571F4">
        <w:rPr>
          <w:b/>
        </w:rPr>
        <w:t>: Verwendbarkeit der Objekte in anderen SEs</w:t>
      </w:r>
    </w:p>
    <w:p w:rsidR="00AE4B6A" w:rsidRDefault="00735DF1" w:rsidP="00735DF1">
      <w:pPr>
        <w:pStyle w:val="aNorm"/>
        <w:autoSpaceDE w:val="0"/>
        <w:autoSpaceDN w:val="0"/>
        <w:adjustRightInd w:val="0"/>
        <w:spacing w:after="0"/>
        <w:rPr>
          <w:b/>
        </w:rPr>
      </w:pPr>
      <w:r w:rsidRPr="000571F4">
        <w:t>Jedes Objekt KANN in SE verwendbar sein, die verschieden sind von SE#1.</w:t>
      </w:r>
    </w:p>
    <w:p w:rsidR="00735DF1" w:rsidRPr="00AE4B6A" w:rsidRDefault="00AE4B6A" w:rsidP="00735DF1">
      <w:pPr>
        <w:pStyle w:val="aNorm"/>
        <w:autoSpaceDE w:val="0"/>
        <w:autoSpaceDN w:val="0"/>
        <w:adjustRightInd w:val="0"/>
        <w:spacing w:after="0"/>
        <w:rPr>
          <w:b/>
        </w:rPr>
      </w:pPr>
      <w:r>
        <w:rPr>
          <w:b/>
        </w:rPr>
        <w:sym w:font="Wingdings" w:char="F0D5"/>
      </w:r>
    </w:p>
    <w:p w:rsidR="00735DF1" w:rsidRPr="000571F4" w:rsidRDefault="00735DF1" w:rsidP="00E55CCE">
      <w:pPr>
        <w:pStyle w:val="gemStandard"/>
        <w:keepNext/>
        <w:tabs>
          <w:tab w:val="left" w:pos="567"/>
        </w:tabs>
        <w:ind w:left="567" w:hanging="567"/>
        <w:rPr>
          <w:b/>
        </w:rPr>
      </w:pPr>
      <w:r w:rsidRPr="000571F4">
        <w:rPr>
          <w:b/>
        </w:rPr>
        <w:sym w:font="Wingdings" w:char="F0D6"/>
      </w:r>
      <w:r w:rsidRPr="000571F4">
        <w:rPr>
          <w:b/>
        </w:rPr>
        <w:tab/>
      </w:r>
      <w:r w:rsidR="00EF026C" w:rsidRPr="000571F4">
        <w:rPr>
          <w:b/>
        </w:rPr>
        <w:t>Card-G2-A_3190</w:t>
      </w:r>
      <w:r w:rsidRPr="000571F4">
        <w:rPr>
          <w:b/>
        </w:rPr>
        <w:t xml:space="preserve"> </w:t>
      </w:r>
      <w:r w:rsidR="00A14211" w:rsidRPr="000571F4">
        <w:rPr>
          <w:b/>
        </w:rPr>
        <w:t>K_Initialisierung</w:t>
      </w:r>
      <w:r w:rsidRPr="000571F4">
        <w:rPr>
          <w:b/>
        </w:rPr>
        <w:t>: Eigenschaften der Objekte in anderen SEs</w:t>
      </w:r>
    </w:p>
    <w:p w:rsidR="00AE4B6A" w:rsidRDefault="00735DF1" w:rsidP="00735DF1">
      <w:pPr>
        <w:pStyle w:val="aNorm"/>
        <w:autoSpaceDE w:val="0"/>
        <w:autoSpaceDN w:val="0"/>
        <w:adjustRightInd w:val="0"/>
        <w:spacing w:after="0"/>
        <w:rPr>
          <w:b/>
        </w:rPr>
      </w:pPr>
      <w:r w:rsidRPr="000571F4">
        <w:t>Falls ein Objekt in einem von SE#1 verschiedenen SE verwendbar ist, dann MUSS es dort dieselben Eigenschaften wie in SE#1 besitzen.</w:t>
      </w:r>
    </w:p>
    <w:p w:rsidR="00735DF1" w:rsidRPr="00AE4B6A" w:rsidRDefault="00AE4B6A" w:rsidP="00735DF1">
      <w:pPr>
        <w:pStyle w:val="aNorm"/>
        <w:autoSpaceDE w:val="0"/>
        <w:autoSpaceDN w:val="0"/>
        <w:adjustRightInd w:val="0"/>
        <w:spacing w:after="0"/>
        <w:rPr>
          <w:b/>
        </w:rPr>
      </w:pPr>
      <w:r>
        <w:rPr>
          <w:b/>
        </w:rPr>
        <w:sym w:font="Wingdings" w:char="F0D5"/>
      </w:r>
    </w:p>
    <w:p w:rsidR="00B130B9" w:rsidRPr="000571F4" w:rsidRDefault="00B130B9" w:rsidP="00AE4B6A">
      <w:pPr>
        <w:pStyle w:val="berschrift3"/>
      </w:pPr>
      <w:bookmarkStart w:id="111" w:name="_Toc182360927"/>
      <w:bookmarkStart w:id="112" w:name="_Toc184742459"/>
      <w:bookmarkStart w:id="113" w:name="_Toc288061745"/>
      <w:bookmarkStart w:id="114" w:name="_Toc316548643"/>
      <w:bookmarkStart w:id="115" w:name="_Toc502658435"/>
      <w:r w:rsidRPr="000571F4">
        <w:t>Attribute eines Ordners</w:t>
      </w:r>
      <w:bookmarkEnd w:id="111"/>
      <w:bookmarkEnd w:id="112"/>
      <w:bookmarkEnd w:id="113"/>
      <w:bookmarkEnd w:id="114"/>
      <w:bookmarkEnd w:id="115"/>
    </w:p>
    <w:p w:rsidR="00B204BF" w:rsidRPr="005B4689" w:rsidRDefault="00B204BF" w:rsidP="00E55CCE">
      <w:pPr>
        <w:pStyle w:val="gemStandard"/>
        <w:keepNext/>
        <w:tabs>
          <w:tab w:val="left" w:pos="567"/>
        </w:tabs>
        <w:ind w:left="567" w:hanging="567"/>
        <w:rPr>
          <w:b/>
          <w:lang w:val="en-US"/>
        </w:rPr>
      </w:pPr>
      <w:r w:rsidRPr="000571F4">
        <w:rPr>
          <w:b/>
        </w:rPr>
        <w:sym w:font="Wingdings" w:char="F0D6"/>
      </w:r>
      <w:r w:rsidRPr="005B4689">
        <w:rPr>
          <w:b/>
          <w:lang w:val="en-US"/>
        </w:rPr>
        <w:tab/>
      </w:r>
      <w:r w:rsidR="00935695" w:rsidRPr="005B4689">
        <w:rPr>
          <w:b/>
          <w:lang w:val="en-US"/>
        </w:rPr>
        <w:t>Card-G2-A_2136</w:t>
      </w:r>
      <w:r w:rsidRPr="005B4689">
        <w:rPr>
          <w:b/>
          <w:lang w:val="en-US"/>
        </w:rPr>
        <w:t xml:space="preserve"> </w:t>
      </w:r>
      <w:r w:rsidR="00A14211" w:rsidRPr="005B4689">
        <w:rPr>
          <w:b/>
          <w:lang w:val="en-US"/>
        </w:rPr>
        <w:t>K_Initialisierung</w:t>
      </w:r>
      <w:r w:rsidR="00763CFF" w:rsidRPr="005B4689">
        <w:rPr>
          <w:b/>
          <w:lang w:val="en-US"/>
        </w:rPr>
        <w:t>: Ordnerattribute</w:t>
      </w:r>
    </w:p>
    <w:p w:rsidR="00B204BF" w:rsidRPr="00AB7DFC" w:rsidRDefault="00B204BF" w:rsidP="00B204BF">
      <w:pPr>
        <w:pStyle w:val="gemEinzug"/>
        <w:ind w:left="0" w:firstLine="567"/>
      </w:pPr>
      <w:r w:rsidRPr="00AB7DFC">
        <w:t xml:space="preserve">Enthält eine Tabelle mit Ordnerattributen </w:t>
      </w:r>
    </w:p>
    <w:p w:rsidR="00B204BF" w:rsidRPr="000571F4" w:rsidRDefault="00B204BF" w:rsidP="0083610F">
      <w:pPr>
        <w:pStyle w:val="gemListe"/>
        <w:numPr>
          <w:ilvl w:val="0"/>
          <w:numId w:val="25"/>
        </w:numPr>
      </w:pPr>
      <w:r w:rsidRPr="000571F4">
        <w:t xml:space="preserve">keinen </w:t>
      </w:r>
      <w:r w:rsidRPr="000571F4">
        <w:rPr>
          <w:i/>
        </w:rPr>
        <w:t>applicationIdentifier</w:t>
      </w:r>
      <w:r w:rsidRPr="000571F4">
        <w:t xml:space="preserve"> (AID), so KANN diesem Ordner herstellerspezifisch ein beliebiger AID zugeordnet werden.</w:t>
      </w:r>
    </w:p>
    <w:p w:rsidR="00B204BF" w:rsidRPr="000571F4" w:rsidRDefault="00B204BF" w:rsidP="00B204BF">
      <w:pPr>
        <w:pStyle w:val="gemListe"/>
      </w:pPr>
      <w:r w:rsidRPr="000571F4">
        <w:t>einen oder mehrere AID, dann MUSS sich dieser Ordner mittels aller angegebenen AID selektieren lassen.</w:t>
      </w:r>
    </w:p>
    <w:p w:rsidR="00B204BF" w:rsidRPr="000571F4" w:rsidRDefault="00B204BF" w:rsidP="00B204BF">
      <w:pPr>
        <w:pStyle w:val="gemListe"/>
      </w:pPr>
      <w:r w:rsidRPr="000571F4">
        <w:lastRenderedPageBreak/>
        <w:t xml:space="preserve">keinen </w:t>
      </w:r>
      <w:r w:rsidRPr="000571F4">
        <w:rPr>
          <w:i/>
        </w:rPr>
        <w:t>fileIdentifier</w:t>
      </w:r>
      <w:r w:rsidRPr="000571F4">
        <w:t xml:space="preserve"> (FID),</w:t>
      </w:r>
    </w:p>
    <w:p w:rsidR="00B204BF" w:rsidRPr="000571F4" w:rsidRDefault="00B204BF" w:rsidP="007378CB">
      <w:pPr>
        <w:pStyle w:val="gemListe"/>
        <w:numPr>
          <w:ilvl w:val="1"/>
          <w:numId w:val="9"/>
        </w:numPr>
      </w:pPr>
      <w:r w:rsidRPr="000571F4">
        <w:t xml:space="preserve">so DARF dieser Ordner NICHT mittels eines </w:t>
      </w:r>
      <w:r w:rsidRPr="000571F4">
        <w:rPr>
          <w:i/>
        </w:rPr>
        <w:t>fileIdentifier</w:t>
      </w:r>
      <w:r w:rsidRPr="000571F4">
        <w:t xml:space="preserve"> aus dem Intervall gemäß [gemSpec_COS</w:t>
      </w:r>
      <w:r w:rsidRPr="000571F4">
        <w:rPr>
          <w:szCs w:val="22"/>
        </w:rPr>
        <w:t>#8.1</w:t>
      </w:r>
      <w:r w:rsidRPr="000571F4">
        <w:t xml:space="preserve">.1] selektierbar sein, es sei denn, es handelt sich um den Ordner </w:t>
      </w:r>
      <w:r w:rsidRPr="000571F4">
        <w:rPr>
          <w:i/>
        </w:rPr>
        <w:t>root</w:t>
      </w:r>
      <w:r w:rsidRPr="000571F4">
        <w:t xml:space="preserve">, dessen optionaler </w:t>
      </w:r>
      <w:r w:rsidRPr="000571F4">
        <w:rPr>
          <w:i/>
        </w:rPr>
        <w:t>fileIdentifier</w:t>
      </w:r>
      <w:r w:rsidRPr="000571F4">
        <w:t xml:space="preserve"> den Wert </w:t>
      </w:r>
      <w:r w:rsidR="00596EE0">
        <w:t>‘</w:t>
      </w:r>
      <w:r w:rsidRPr="000571F4">
        <w:t>3F00</w:t>
      </w:r>
      <w:r w:rsidR="00596EE0">
        <w:t>’</w:t>
      </w:r>
      <w:r w:rsidRPr="000571F4">
        <w:t xml:space="preserve"> besitzen MUSS.</w:t>
      </w:r>
    </w:p>
    <w:p w:rsidR="00AE4B6A" w:rsidRDefault="00B204BF" w:rsidP="00D00AF9">
      <w:pPr>
        <w:pStyle w:val="gemListe"/>
        <w:numPr>
          <w:ilvl w:val="1"/>
          <w:numId w:val="9"/>
        </w:numPr>
        <w:ind w:left="2149" w:hanging="357"/>
        <w:rPr>
          <w:b/>
        </w:rPr>
      </w:pPr>
      <w:r w:rsidRPr="000571F4">
        <w:t xml:space="preserve">so KANN diesem Ordner ein beliebiger </w:t>
      </w:r>
      <w:r w:rsidRPr="000571F4">
        <w:rPr>
          <w:i/>
        </w:rPr>
        <w:t>fileIdentifier</w:t>
      </w:r>
      <w:r w:rsidRPr="000571F4">
        <w:t xml:space="preserve"> außerhalb des Intervalls gem</w:t>
      </w:r>
      <w:r w:rsidRPr="000571F4">
        <w:rPr>
          <w:szCs w:val="22"/>
        </w:rPr>
        <w:t xml:space="preserve">äß </w:t>
      </w:r>
      <w:r w:rsidRPr="000571F4">
        <w:t>[gemSpec_COS</w:t>
      </w:r>
      <w:r w:rsidRPr="000571F4">
        <w:rPr>
          <w:szCs w:val="22"/>
        </w:rPr>
        <w:t>#8.1</w:t>
      </w:r>
      <w:r w:rsidRPr="000571F4">
        <w:t xml:space="preserve">.1] </w:t>
      </w:r>
      <w:r w:rsidRPr="000571F4">
        <w:rPr>
          <w:szCs w:val="22"/>
        </w:rPr>
        <w:t>zugeor</w:t>
      </w:r>
      <w:r w:rsidRPr="000571F4">
        <w:t xml:space="preserve">dnet werden. </w:t>
      </w:r>
    </w:p>
    <w:p w:rsidR="00B204BF" w:rsidRPr="00AE4B6A" w:rsidRDefault="00AE4B6A" w:rsidP="00AE4B6A">
      <w:pPr>
        <w:pStyle w:val="gemStandard"/>
      </w:pPr>
      <w:r>
        <w:rPr>
          <w:b/>
        </w:rPr>
        <w:sym w:font="Wingdings" w:char="F0D5"/>
      </w:r>
    </w:p>
    <w:p w:rsidR="00B130B9" w:rsidRPr="000571F4" w:rsidRDefault="00B130B9" w:rsidP="00AE4B6A">
      <w:pPr>
        <w:pStyle w:val="berschrift3"/>
      </w:pPr>
      <w:bookmarkStart w:id="116" w:name="_Toc182360928"/>
      <w:bookmarkStart w:id="117" w:name="_Toc184742460"/>
      <w:bookmarkStart w:id="118" w:name="_Toc288061746"/>
      <w:bookmarkStart w:id="119" w:name="_Toc316548644"/>
      <w:bookmarkStart w:id="120" w:name="_Toc502658436"/>
      <w:r w:rsidRPr="000571F4">
        <w:t>Attribute einer Datei (EF</w:t>
      </w:r>
      <w:bookmarkEnd w:id="116"/>
      <w:r w:rsidRPr="000571F4">
        <w:t>)</w:t>
      </w:r>
      <w:bookmarkEnd w:id="117"/>
      <w:bookmarkEnd w:id="118"/>
      <w:bookmarkEnd w:id="119"/>
      <w:bookmarkEnd w:id="120"/>
    </w:p>
    <w:p w:rsidR="00B204BF" w:rsidRPr="000571F4" w:rsidRDefault="00B204BF" w:rsidP="00D00AF9">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Card-G2-A_2137</w:t>
      </w:r>
      <w:r w:rsidRPr="000571F4">
        <w:rPr>
          <w:b/>
        </w:rPr>
        <w:t xml:space="preserve"> </w:t>
      </w:r>
      <w:r w:rsidR="00A14211" w:rsidRPr="000571F4">
        <w:rPr>
          <w:b/>
        </w:rPr>
        <w:t>K_Initialisierung</w:t>
      </w:r>
      <w:r w:rsidR="00763CFF" w:rsidRPr="000571F4">
        <w:rPr>
          <w:b/>
        </w:rPr>
        <w:t>: Dateiattribute</w:t>
      </w:r>
    </w:p>
    <w:p w:rsidR="00AE4B6A" w:rsidRDefault="00B204BF" w:rsidP="00675FA1">
      <w:pPr>
        <w:pStyle w:val="gemEinzug"/>
        <w:ind w:left="567"/>
        <w:rPr>
          <w:b/>
        </w:rPr>
      </w:pPr>
      <w:r w:rsidRPr="000571F4">
        <w:t>Enthält eine Tabel</w:t>
      </w:r>
      <w:r w:rsidRPr="00AB7DFC">
        <w:t xml:space="preserve">le mit Attributen einer Datei keinen </w:t>
      </w:r>
      <w:r w:rsidRPr="00AB7DFC">
        <w:rPr>
          <w:i/>
        </w:rPr>
        <w:t>shortFileIdentifier</w:t>
      </w:r>
      <w:r w:rsidRPr="00AB7DFC">
        <w:t xml:space="preserve">, so DARF sich dieses EF NICHT mittels </w:t>
      </w:r>
      <w:r w:rsidRPr="00AB7DFC">
        <w:rPr>
          <w:i/>
        </w:rPr>
        <w:t>shortFileIdentifier</w:t>
      </w:r>
      <w:r w:rsidRPr="00AB7DFC">
        <w:t xml:space="preserve"> aus dem Intervall gemäß [gemSpec_COS#8.1.2] selektieren lassen.</w:t>
      </w:r>
      <w:r w:rsidRPr="00AB7DFC">
        <w:rPr>
          <w:b/>
        </w:rPr>
        <w:t xml:space="preserve"> </w:t>
      </w:r>
    </w:p>
    <w:p w:rsidR="00B204BF" w:rsidRPr="00AE4B6A" w:rsidRDefault="00AE4B6A" w:rsidP="00AE4B6A">
      <w:pPr>
        <w:pStyle w:val="gemStandard"/>
      </w:pPr>
      <w:r>
        <w:rPr>
          <w:b/>
        </w:rPr>
        <w:sym w:font="Wingdings" w:char="F0D5"/>
      </w:r>
    </w:p>
    <w:p w:rsidR="00547356" w:rsidRPr="000571F4" w:rsidRDefault="00547356" w:rsidP="00547356">
      <w:pPr>
        <w:pStyle w:val="gemStandard"/>
        <w:tabs>
          <w:tab w:val="left" w:pos="567"/>
        </w:tabs>
        <w:ind w:left="567" w:hanging="567"/>
        <w:rPr>
          <w:b/>
        </w:rPr>
      </w:pPr>
      <w:r w:rsidRPr="000571F4">
        <w:rPr>
          <w:b/>
        </w:rPr>
        <w:sym w:font="Wingdings" w:char="F0D6"/>
      </w:r>
      <w:r w:rsidRPr="000571F4">
        <w:rPr>
          <w:b/>
        </w:rPr>
        <w:tab/>
      </w:r>
      <w:r w:rsidR="005238E7" w:rsidRPr="000571F4">
        <w:rPr>
          <w:b/>
        </w:rPr>
        <w:t>Card-G2-A_2668</w:t>
      </w:r>
      <w:r w:rsidRPr="000571F4">
        <w:rPr>
          <w:b/>
        </w:rPr>
        <w:t xml:space="preserve"> </w:t>
      </w:r>
      <w:r w:rsidR="0013746C" w:rsidRPr="000571F4">
        <w:rPr>
          <w:b/>
        </w:rPr>
        <w:t xml:space="preserve">K_Initialisierung und K_Personalisierung: </w:t>
      </w:r>
      <w:r w:rsidRPr="000571F4">
        <w:rPr>
          <w:b/>
        </w:rPr>
        <w:t>Wert von „positionLogicalEndOfFile“</w:t>
      </w:r>
    </w:p>
    <w:p w:rsidR="00AE4B6A" w:rsidRDefault="009732B1" w:rsidP="00547356">
      <w:pPr>
        <w:pStyle w:val="gemEinzug"/>
        <w:ind w:left="567"/>
        <w:rPr>
          <w:b/>
        </w:rPr>
      </w:pPr>
      <w:r w:rsidRPr="00AB7DFC">
        <w:t>Für transparente EFs MUSS der Wert von „positionLogicalEndOfFile“, soweit nicht anders spezifiziert, auf die Anzahl der tatsächlich belegten Bytes gesetzt werden.</w:t>
      </w:r>
    </w:p>
    <w:p w:rsidR="00547356" w:rsidRPr="00AE4B6A" w:rsidRDefault="00AE4B6A" w:rsidP="00AE4B6A">
      <w:pPr>
        <w:pStyle w:val="gemStandard"/>
      </w:pPr>
      <w:r>
        <w:rPr>
          <w:b/>
        </w:rPr>
        <w:sym w:font="Wingdings" w:char="F0D5"/>
      </w:r>
    </w:p>
    <w:p w:rsidR="00B130B9" w:rsidRPr="000571F4" w:rsidRDefault="00B130B9" w:rsidP="00AE4B6A">
      <w:pPr>
        <w:pStyle w:val="berschrift2"/>
      </w:pPr>
      <w:bookmarkStart w:id="121" w:name="_Toc184742461"/>
      <w:bookmarkStart w:id="122" w:name="_Toc288061747"/>
      <w:bookmarkStart w:id="123" w:name="_Toc316548645"/>
      <w:bookmarkStart w:id="124" w:name="_Toc502658437"/>
      <w:r w:rsidRPr="000571F4">
        <w:t>Zugriffsregeln für besondere Kommandos</w:t>
      </w:r>
      <w:bookmarkEnd w:id="121"/>
      <w:bookmarkEnd w:id="122"/>
      <w:bookmarkEnd w:id="123"/>
      <w:bookmarkEnd w:id="124"/>
    </w:p>
    <w:p w:rsidR="00B130B9" w:rsidRPr="000571F4" w:rsidRDefault="00B130B9" w:rsidP="00B130B9">
      <w:pPr>
        <w:pStyle w:val="gemStandard"/>
        <w:rPr>
          <w:szCs w:val="22"/>
        </w:rPr>
      </w:pPr>
      <w:r w:rsidRPr="000571F4">
        <w:rPr>
          <w:szCs w:val="22"/>
        </w:rPr>
        <w:t xml:space="preserve">Gemäß </w:t>
      </w:r>
      <w:r w:rsidR="007F203C" w:rsidRPr="000571F4">
        <w:rPr>
          <w:szCs w:val="22"/>
        </w:rPr>
        <w:fldChar w:fldCharType="begin"/>
      </w:r>
      <w:r w:rsidR="007F203C" w:rsidRPr="000571F4">
        <w:rPr>
          <w:szCs w:val="22"/>
        </w:rPr>
        <w:instrText xml:space="preserve"> REF qgemSpecCOS \h </w:instrText>
      </w:r>
      <w:r w:rsidR="00C43B63" w:rsidRPr="000571F4">
        <w:rPr>
          <w:szCs w:val="22"/>
        </w:rPr>
        <w:instrText xml:space="preserve"> \* MERGEFORMAT </w:instrText>
      </w:r>
      <w:r w:rsidR="007F203C" w:rsidRPr="000571F4">
        <w:rPr>
          <w:szCs w:val="22"/>
        </w:rPr>
      </w:r>
      <w:r w:rsidR="007F203C" w:rsidRPr="000571F4">
        <w:rPr>
          <w:szCs w:val="22"/>
        </w:rPr>
        <w:fldChar w:fldCharType="separate"/>
      </w:r>
      <w:r w:rsidR="00997CBB" w:rsidRPr="00997CBB">
        <w:rPr>
          <w:szCs w:val="22"/>
        </w:rPr>
        <w:t>[</w:t>
      </w:r>
      <w:proofErr w:type="spellStart"/>
      <w:r w:rsidR="00997CBB" w:rsidRPr="00997CBB">
        <w:rPr>
          <w:szCs w:val="22"/>
        </w:rPr>
        <w:t>gemSpec_COS</w:t>
      </w:r>
      <w:proofErr w:type="spellEnd"/>
      <w:r w:rsidR="00997CBB" w:rsidRPr="00997CBB">
        <w:rPr>
          <w:szCs w:val="22"/>
        </w:rPr>
        <w:t>]</w:t>
      </w:r>
      <w:r w:rsidR="007F203C" w:rsidRPr="000571F4">
        <w:rPr>
          <w:szCs w:val="22"/>
        </w:rPr>
        <w:fldChar w:fldCharType="end"/>
      </w:r>
      <w:r w:rsidR="002636FC" w:rsidRPr="000571F4">
        <w:rPr>
          <w:szCs w:val="22"/>
        </w:rPr>
        <w:t xml:space="preserve"> </w:t>
      </w:r>
      <w:r w:rsidRPr="000571F4">
        <w:rPr>
          <w:szCs w:val="22"/>
        </w:rPr>
        <w:t>gilt:</w:t>
      </w:r>
    </w:p>
    <w:p w:rsidR="002B1482" w:rsidRPr="000571F4" w:rsidRDefault="002B1482" w:rsidP="00E55CCE">
      <w:pPr>
        <w:pStyle w:val="gemStandard"/>
        <w:keepNext/>
        <w:tabs>
          <w:tab w:val="left" w:pos="567"/>
        </w:tabs>
        <w:ind w:left="567" w:hanging="567"/>
        <w:rPr>
          <w:b/>
        </w:rPr>
      </w:pPr>
      <w:r w:rsidRPr="000571F4">
        <w:rPr>
          <w:b/>
        </w:rPr>
        <w:sym w:font="Wingdings" w:char="F0D6"/>
      </w:r>
      <w:r w:rsidRPr="000571F4">
        <w:rPr>
          <w:b/>
        </w:rPr>
        <w:tab/>
      </w:r>
      <w:r w:rsidR="005238E7" w:rsidRPr="000571F4">
        <w:rPr>
          <w:b/>
        </w:rPr>
        <w:t>Card-G2-A_2669</w:t>
      </w:r>
      <w:r w:rsidRPr="000571F4">
        <w:rPr>
          <w:b/>
        </w:rPr>
        <w:t xml:space="preserve"> </w:t>
      </w:r>
      <w:r w:rsidR="00A14211" w:rsidRPr="000571F4">
        <w:rPr>
          <w:b/>
        </w:rPr>
        <w:t>K_Initialisierung</w:t>
      </w:r>
      <w:r w:rsidRPr="000571F4">
        <w:rPr>
          <w:b/>
        </w:rPr>
        <w:t>: Zugriffsregeln für besondere Kommandos</w:t>
      </w:r>
    </w:p>
    <w:p w:rsidR="00AE4B6A" w:rsidRDefault="002B1482" w:rsidP="006B367C">
      <w:pPr>
        <w:pStyle w:val="gemEinzug"/>
        <w:ind w:left="567"/>
        <w:jc w:val="both"/>
        <w:rPr>
          <w:b/>
        </w:rPr>
      </w:pPr>
      <w:r w:rsidRPr="000571F4">
        <w:t xml:space="preserve">Die Zugriffsbedingung für die Kommandos </w:t>
      </w:r>
      <w:r w:rsidRPr="000571F4">
        <w:rPr>
          <w:rStyle w:val="AFiHinweiseKapitlchenZchn"/>
          <w:i w:val="0"/>
        </w:rPr>
        <w:t>G</w:t>
      </w:r>
      <w:r w:rsidR="005D65D7" w:rsidRPr="000571F4">
        <w:rPr>
          <w:rStyle w:val="AFiHinweiseKapitlchenZchn"/>
          <w:i w:val="0"/>
        </w:rPr>
        <w:t>et</w:t>
      </w:r>
      <w:r w:rsidRPr="000571F4">
        <w:rPr>
          <w:rStyle w:val="AFiHinweiseKapitlchenZchn"/>
          <w:i w:val="0"/>
        </w:rPr>
        <w:t xml:space="preserve"> C</w:t>
      </w:r>
      <w:r w:rsidR="005D65D7" w:rsidRPr="000571F4">
        <w:rPr>
          <w:rStyle w:val="AFiHinweiseKapitlchenZchn"/>
          <w:i w:val="0"/>
        </w:rPr>
        <w:t>hallenge</w:t>
      </w:r>
      <w:r w:rsidRPr="000571F4">
        <w:rPr>
          <w:rStyle w:val="AFiHinweiseKapitlchenZchn"/>
          <w:i w:val="0"/>
        </w:rPr>
        <w:t xml:space="preserve">, </w:t>
      </w:r>
      <w:r w:rsidR="00DC207E" w:rsidRPr="00AB1B55">
        <w:rPr>
          <w:smallCaps/>
          <w:sz w:val="20"/>
        </w:rPr>
        <w:t>List Public Key,</w:t>
      </w:r>
      <w:r w:rsidR="00DC207E" w:rsidRPr="00351123">
        <w:rPr>
          <w:smallCaps/>
        </w:rPr>
        <w:t xml:space="preserve"> </w:t>
      </w:r>
      <w:r w:rsidRPr="000571F4">
        <w:rPr>
          <w:rStyle w:val="AFiHinweiseKapitlchenZchn"/>
          <w:i w:val="0"/>
        </w:rPr>
        <w:t>M</w:t>
      </w:r>
      <w:r w:rsidR="005D65D7" w:rsidRPr="000571F4">
        <w:rPr>
          <w:rStyle w:val="AFiHinweiseKapitlchenZchn"/>
          <w:i w:val="0"/>
        </w:rPr>
        <w:t>anage</w:t>
      </w:r>
      <w:r w:rsidRPr="000571F4">
        <w:rPr>
          <w:rStyle w:val="AFiHinweiseKapitlchenZchn"/>
          <w:i w:val="0"/>
        </w:rPr>
        <w:t xml:space="preserve"> S</w:t>
      </w:r>
      <w:r w:rsidR="005D65D7" w:rsidRPr="000571F4">
        <w:rPr>
          <w:rStyle w:val="AFiHinweiseKapitlchenZchn"/>
          <w:i w:val="0"/>
        </w:rPr>
        <w:t>ecurity</w:t>
      </w:r>
      <w:r w:rsidRPr="000571F4">
        <w:rPr>
          <w:rStyle w:val="AFiHinweiseKapitlchenZchn"/>
          <w:i w:val="0"/>
        </w:rPr>
        <w:t xml:space="preserve"> E</w:t>
      </w:r>
      <w:r w:rsidR="005D65D7" w:rsidRPr="000571F4">
        <w:rPr>
          <w:rStyle w:val="AFiHinweiseKapitlchenZchn"/>
          <w:i w:val="0"/>
        </w:rPr>
        <w:t>nvironment</w:t>
      </w:r>
      <w:r w:rsidRPr="000571F4">
        <w:t xml:space="preserve"> und </w:t>
      </w:r>
      <w:r w:rsidRPr="000571F4">
        <w:rPr>
          <w:rStyle w:val="AFiHinweiseKapitlchenZchn"/>
          <w:i w:val="0"/>
        </w:rPr>
        <w:t>S</w:t>
      </w:r>
      <w:r w:rsidR="005D65D7" w:rsidRPr="000571F4">
        <w:rPr>
          <w:rStyle w:val="AFiHinweiseKapitlchenZchn"/>
          <w:i w:val="0"/>
        </w:rPr>
        <w:t>elect</w:t>
      </w:r>
      <w:r w:rsidRPr="000571F4">
        <w:t xml:space="preserve"> MUSS stets ALWAYS sein, unabhängig vo</w:t>
      </w:r>
      <w:r w:rsidRPr="00AB7DFC">
        <w:t xml:space="preserve">m </w:t>
      </w:r>
      <w:r w:rsidRPr="00AB7DFC">
        <w:rPr>
          <w:i/>
        </w:rPr>
        <w:t>lifeCycleStatus</w:t>
      </w:r>
      <w:r w:rsidRPr="00AB7DFC">
        <w:t xml:space="preserve"> und unabhängig vom aktuellen Security Environment.</w:t>
      </w:r>
    </w:p>
    <w:p w:rsidR="002B1482" w:rsidRPr="00AE4B6A" w:rsidRDefault="00AE4B6A" w:rsidP="00AE4B6A">
      <w:pPr>
        <w:pStyle w:val="gemStandard"/>
      </w:pPr>
      <w:r>
        <w:rPr>
          <w:b/>
        </w:rPr>
        <w:sym w:font="Wingdings" w:char="F0D5"/>
      </w:r>
    </w:p>
    <w:p w:rsidR="00A30B0A" w:rsidRPr="00AB1B55" w:rsidRDefault="00A30B0A" w:rsidP="00AE4B6A">
      <w:pPr>
        <w:pStyle w:val="berschrift2"/>
      </w:pPr>
      <w:bookmarkStart w:id="125" w:name="_Toc380579042"/>
      <w:bookmarkStart w:id="126" w:name="_Toc502658438"/>
      <w:r w:rsidRPr="00AB1B55">
        <w:t>Attributswerte und Personalisierung</w:t>
      </w:r>
      <w:bookmarkEnd w:id="125"/>
      <w:bookmarkEnd w:id="126"/>
    </w:p>
    <w:p w:rsidR="00A30B0A" w:rsidRPr="00AC57B8" w:rsidRDefault="00A30B0A" w:rsidP="00A30B0A">
      <w:pPr>
        <w:pStyle w:val="gemStandard"/>
      </w:pPr>
      <w:r w:rsidRPr="00AC57B8">
        <w:t>Die in diesem Dokument festgelegten Attribute der Objekte berücksichtigen lediglich fachlich motivierte Use Cases. Zum Zwecke der Personalisierung ist es unter Umständen und je nach Personalisierungsstrategie erforderlich, von den in diesem Dokument festgelegten Attributswerten abzuweichen.</w:t>
      </w:r>
    </w:p>
    <w:p w:rsidR="00A30B0A" w:rsidRPr="00AC57B8" w:rsidRDefault="00A30B0A" w:rsidP="00A30B0A">
      <w:pPr>
        <w:pStyle w:val="gemStandard"/>
      </w:pPr>
      <w:r w:rsidRPr="00AC57B8">
        <w:t xml:space="preserve">Beispielsweise ist es denkbar, dass für die Datei EF.GDO das Attribut lifeCycleStatus nach der Initialisierung auf dem in [gemSpec_COS] nicht normativ geforderten Wert </w:t>
      </w:r>
      <w:r w:rsidRPr="00AC57B8">
        <w:lastRenderedPageBreak/>
        <w:t>„Initialize“ steht und für diesen Wert die Zugriffsregeln etwa ein Update Binary Kommando erlauben. In diesem Fall wiche nicht nur der Wert des Attributes lifeCycleStatus, sondern auch der des Attributes interfaceDependentAccessRules von den Vorgaben dieses Dokumentes ab. Nach Abschluss der Personalisierung wäre dann der Wert des Attributes lifeCycleStatus bei korrekter Personalisierung spezifikationskonform auf dem Wert „Operational state (activated)“ aber in interfaceDependentAccessRules fände sich für den Zustand „Initialize“ immer noch „Update Binary“. Im Rahmen einer Sicherheitsbetrachtung wäre diese Abweichung als unkritisch einzustufen, wenn sichergestellt ist, dass der Zustand „Initialize“ unerreichbar ist.</w:t>
      </w:r>
    </w:p>
    <w:p w:rsidR="00A30B0A" w:rsidRPr="00AC57B8" w:rsidRDefault="00A30B0A" w:rsidP="00A30B0A">
      <w:pPr>
        <w:pStyle w:val="gemStandard"/>
      </w:pPr>
      <w:r w:rsidRPr="00AC57B8">
        <w:t>Denkbar wäre auch, dass die Personalisierung so genannte Ini-Tabellen und spezielle Personalisierungskommandos nutzt, die Daten, die mit dem Kommando übergeben werden, an durch die Ini-Tabelle vorgegebene Speicherplätze schreibt. In dieser Variante wären die Attribute von EF.GDO auf den ersten Blick konform zu dieser Spezifikation, obwohl durch das Personalisierungskommando ein Zugriff auf das Attribut body bestünde, der so eventuell nicht in den Zugriffsregeln sichtbar wird und damit gegen die allgemeine Festlegung „andere (Kommandos) NEVER“ verstieße. Im Rahmen einer Sicherheitsbetrachtung wäre diese Abweichung als unkritisch einzustufen, wenn sichergestellt ist, dass die Personalisierungskommandos nach Abschluss der Personalisierung irreversibel gesperrt sind.</w:t>
      </w:r>
    </w:p>
    <w:p w:rsidR="00A30B0A" w:rsidRPr="00AC57B8" w:rsidRDefault="00A30B0A" w:rsidP="00A30B0A">
      <w:pPr>
        <w:pStyle w:val="gemStandard"/>
      </w:pPr>
      <w:r w:rsidRPr="00AC57B8">
        <w:t>Die folgende Anforderung ermöglicht herstellerspezifische Personalisierungsprozesse:</w:t>
      </w:r>
    </w:p>
    <w:p w:rsidR="00A30B0A" w:rsidRPr="00AC57B8" w:rsidRDefault="00A30B0A" w:rsidP="00A30B0A">
      <w:pPr>
        <w:pStyle w:val="gemStandard"/>
      </w:pPr>
      <w:r w:rsidRPr="00B66C12">
        <w:rPr>
          <w:b/>
        </w:rPr>
        <w:sym w:font="Wingdings" w:char="F0D6"/>
      </w:r>
      <w:r w:rsidRPr="00B66C12">
        <w:rPr>
          <w:b/>
        </w:rPr>
        <w:tab/>
        <w:t>Card-G2-A_</w:t>
      </w:r>
      <w:r>
        <w:rPr>
          <w:b/>
        </w:rPr>
        <w:t>3375</w:t>
      </w:r>
      <w:r w:rsidRPr="00B66C12">
        <w:rPr>
          <w:b/>
        </w:rPr>
        <w:t xml:space="preserve"> </w:t>
      </w:r>
      <w:r>
        <w:rPr>
          <w:b/>
        </w:rPr>
        <w:t>K_Initialisierung</w:t>
      </w:r>
      <w:r w:rsidR="00670A3A">
        <w:rPr>
          <w:b/>
        </w:rPr>
        <w:t xml:space="preserve"> und K_Personalisierung</w:t>
      </w:r>
      <w:r w:rsidRPr="00B66C12">
        <w:rPr>
          <w:b/>
        </w:rPr>
        <w:t xml:space="preserve">: </w:t>
      </w:r>
      <w:r w:rsidRPr="00AC57B8">
        <w:rPr>
          <w:b/>
        </w:rPr>
        <w:t>Abweichung von Festlegungen zum Zwecke der Personalisierung</w:t>
      </w:r>
    </w:p>
    <w:p w:rsidR="00AE4B6A" w:rsidRDefault="00A30B0A" w:rsidP="003D4FC6">
      <w:pPr>
        <w:pStyle w:val="gemStandard"/>
        <w:ind w:left="709"/>
        <w:rPr>
          <w:b/>
        </w:rPr>
      </w:pPr>
      <w:r w:rsidRPr="00AC57B8">
        <w:t>Zur Unterstützung herstellerspezifischer Personalisierungsprozessen KÖNNEN die Werte von Attributen eines Kartenproduktes von den Festlegungen dieses Dokumentes abweichen. Hierbei MÜSSEN Abweichungen auf solche beschränkt sein, die hinsichtlich ihrer Wirkung in der personalisierten Karte sowohl fachlich wie sicherheitstechnisch der in der Spezifikation vorgegebenen Werten entsprechen.</w:t>
      </w:r>
    </w:p>
    <w:p w:rsidR="00A30B0A" w:rsidRPr="00AE4B6A" w:rsidRDefault="00AE4B6A" w:rsidP="003D4FC6">
      <w:pPr>
        <w:pStyle w:val="gemStandard"/>
        <w:ind w:left="709"/>
        <w:rPr>
          <w:rStyle w:val="gemEinzugZchn"/>
        </w:rPr>
      </w:pPr>
      <w:r>
        <w:rPr>
          <w:b/>
        </w:rPr>
        <w:sym w:font="Wingdings" w:char="F0D5"/>
      </w:r>
    </w:p>
    <w:p w:rsidR="00551FE9" w:rsidRPr="009E0227" w:rsidRDefault="00551FE9" w:rsidP="00551FE9">
      <w:pPr>
        <w:pStyle w:val="gemStandard"/>
        <w:keepNext/>
        <w:jc w:val="left"/>
        <w:rPr>
          <w:b/>
          <w:szCs w:val="22"/>
        </w:rPr>
      </w:pPr>
      <w:r w:rsidRPr="009E0227">
        <w:rPr>
          <w:b/>
          <w:szCs w:val="22"/>
        </w:rPr>
        <w:sym w:font="Wingdings" w:char="F0D6"/>
      </w:r>
      <w:r w:rsidRPr="009E0227">
        <w:rPr>
          <w:b/>
          <w:szCs w:val="22"/>
        </w:rPr>
        <w:tab/>
        <w:t>Card-G2-A_3527 K_Initialisierung: Schlüsselgenerierung auf der Kart</w:t>
      </w:r>
      <w:commentRangeStart w:id="127"/>
      <w:r w:rsidRPr="009E0227">
        <w:rPr>
          <w:b/>
          <w:szCs w:val="22"/>
        </w:rPr>
        <w:t>e</w:t>
      </w:r>
      <w:commentRangeEnd w:id="127"/>
      <w:r w:rsidRPr="009E0227">
        <w:rPr>
          <w:rStyle w:val="Kommentarzeichen"/>
          <w:rFonts w:eastAsia="Times New Roman"/>
        </w:rPr>
        <w:commentReference w:id="127"/>
      </w:r>
    </w:p>
    <w:p w:rsidR="00AE4B6A" w:rsidRDefault="00551FE9" w:rsidP="00551FE9">
      <w:pPr>
        <w:pStyle w:val="gemStandard"/>
        <w:ind w:left="709"/>
        <w:rPr>
          <w:b/>
          <w:szCs w:val="22"/>
        </w:rPr>
      </w:pPr>
      <w:r w:rsidRPr="009E0227">
        <w:rPr>
          <w:szCs w:val="22"/>
        </w:rPr>
        <w:t xml:space="preserve">Die SMC-B MUSS die Generierung von asymmetrischen Schlüsselpaaren auf der Karte ermöglichen. </w:t>
      </w:r>
    </w:p>
    <w:p w:rsidR="00551FE9" w:rsidRPr="00AE4B6A" w:rsidRDefault="00AE4B6A" w:rsidP="00551FE9">
      <w:pPr>
        <w:pStyle w:val="gemStandard"/>
        <w:ind w:left="709"/>
        <w:rPr>
          <w:szCs w:val="22"/>
        </w:rPr>
      </w:pPr>
      <w:r>
        <w:rPr>
          <w:b/>
          <w:szCs w:val="22"/>
        </w:rPr>
        <w:sym w:font="Wingdings" w:char="F0D5"/>
      </w:r>
    </w:p>
    <w:p w:rsidR="00551FE9" w:rsidRPr="009E0227" w:rsidRDefault="00551FE9" w:rsidP="00551FE9">
      <w:pPr>
        <w:pStyle w:val="gemStandard"/>
        <w:keepNext/>
        <w:jc w:val="left"/>
        <w:rPr>
          <w:b/>
          <w:szCs w:val="22"/>
        </w:rPr>
      </w:pPr>
      <w:r w:rsidRPr="009E0227">
        <w:rPr>
          <w:b/>
          <w:szCs w:val="22"/>
        </w:rPr>
        <w:sym w:font="Wingdings" w:char="F0D6"/>
      </w:r>
      <w:r w:rsidRPr="009E0227">
        <w:rPr>
          <w:b/>
          <w:szCs w:val="22"/>
        </w:rPr>
        <w:tab/>
        <w:t xml:space="preserve">Card-G2-A_3528 K_Initialisierung: Weitere Verfahren zur Personalisierung von Schlüsseln </w:t>
      </w:r>
    </w:p>
    <w:p w:rsidR="00AE4B6A" w:rsidRDefault="00551FE9" w:rsidP="00551FE9">
      <w:pPr>
        <w:pStyle w:val="gemStandard"/>
        <w:ind w:left="709"/>
        <w:rPr>
          <w:b/>
          <w:szCs w:val="22"/>
        </w:rPr>
      </w:pPr>
      <w:r w:rsidRPr="009E0227">
        <w:rPr>
          <w:szCs w:val="22"/>
        </w:rPr>
        <w:t xml:space="preserve">Die SMC-B KANN andere Verfahren als das in Card-G2-A_3527 genannte zur Personalisierung asymmetrischer Schlüsselpaare unterstützen. </w:t>
      </w:r>
    </w:p>
    <w:p w:rsidR="00551FE9" w:rsidRPr="00AE4B6A" w:rsidRDefault="00AE4B6A" w:rsidP="00551FE9">
      <w:pPr>
        <w:pStyle w:val="gemStandard"/>
        <w:ind w:left="709"/>
        <w:rPr>
          <w:szCs w:val="22"/>
        </w:rPr>
      </w:pPr>
      <w:r>
        <w:rPr>
          <w:b/>
          <w:szCs w:val="22"/>
        </w:rPr>
        <w:sym w:font="Wingdings" w:char="F0D5"/>
      </w:r>
    </w:p>
    <w:p w:rsidR="00551FE9" w:rsidRPr="009E0227" w:rsidRDefault="00551FE9" w:rsidP="00551FE9">
      <w:pPr>
        <w:pStyle w:val="gemStandard"/>
        <w:keepNext/>
        <w:jc w:val="left"/>
        <w:rPr>
          <w:b/>
          <w:szCs w:val="22"/>
        </w:rPr>
      </w:pPr>
      <w:r w:rsidRPr="009E0227">
        <w:rPr>
          <w:b/>
          <w:szCs w:val="22"/>
        </w:rPr>
        <w:sym w:font="Wingdings" w:char="F0D6"/>
      </w:r>
      <w:r w:rsidRPr="009E0227">
        <w:rPr>
          <w:b/>
          <w:szCs w:val="22"/>
        </w:rPr>
        <w:tab/>
        <w:t>Card-G2-A_3524 K_Personalisierung: Schlüsselgenerierung auf der Karte</w:t>
      </w:r>
    </w:p>
    <w:p w:rsidR="00AE4B6A" w:rsidRDefault="00551FE9" w:rsidP="00551FE9">
      <w:pPr>
        <w:pStyle w:val="gemStandard"/>
        <w:ind w:left="709"/>
        <w:rPr>
          <w:b/>
          <w:szCs w:val="22"/>
        </w:rPr>
      </w:pPr>
      <w:r w:rsidRPr="009E0227">
        <w:rPr>
          <w:szCs w:val="22"/>
        </w:rPr>
        <w:t xml:space="preserve">Wenn ein privater Schlüssel für die SMC-B zu personalisieren ist, dann MUSS das Schlüsselpaar von der Smartcard selbst erzeugt werden. Es MUSS sichergestellt sein, dass der private Teil des Schlüssels die Smartcard nie verlässt.  </w:t>
      </w:r>
    </w:p>
    <w:p w:rsidR="00551FE9" w:rsidRPr="00AE4B6A" w:rsidRDefault="00AE4B6A" w:rsidP="00551FE9">
      <w:pPr>
        <w:pStyle w:val="gemStandard"/>
        <w:ind w:left="709"/>
        <w:rPr>
          <w:szCs w:val="22"/>
        </w:rPr>
      </w:pPr>
      <w:r>
        <w:rPr>
          <w:b/>
          <w:szCs w:val="22"/>
        </w:rPr>
        <w:lastRenderedPageBreak/>
        <w:sym w:font="Wingdings" w:char="F0D5"/>
      </w:r>
    </w:p>
    <w:p w:rsidR="005E482D" w:rsidRPr="005E482D" w:rsidRDefault="005E482D" w:rsidP="00AE4B6A">
      <w:pPr>
        <w:pStyle w:val="berschrift2"/>
      </w:pPr>
      <w:bookmarkStart w:id="128" w:name="_Toc502658439"/>
      <w:r w:rsidRPr="005E482D">
        <w:t>Kartenadministration</w:t>
      </w:r>
      <w:bookmarkEnd w:id="128"/>
    </w:p>
    <w:p w:rsidR="005E482D" w:rsidRPr="009E0227" w:rsidRDefault="005E482D" w:rsidP="005E482D">
      <w:pPr>
        <w:pStyle w:val="gemStandard"/>
      </w:pPr>
      <w:r w:rsidRPr="009E0227">
        <w:t>In den Kapiteln 5.3.15 und 5.3.16 sind die Objekte für die zwei verschiedenen Verfahren zur Absicherung der Kommunikation zwischen einem Kartenadministrationssystem (z.B. einem CUpS) und einer Karte beschrieben, die bei der Ausgabe der Karte angelegt werden müssen.</w:t>
      </w:r>
    </w:p>
    <w:p w:rsidR="005E482D" w:rsidRPr="009E0227" w:rsidRDefault="005E482D" w:rsidP="005E482D">
      <w:pPr>
        <w:pStyle w:val="gemStandard"/>
        <w:keepNext/>
        <w:tabs>
          <w:tab w:val="left" w:pos="567"/>
        </w:tabs>
        <w:ind w:left="567" w:hanging="567"/>
        <w:rPr>
          <w:b/>
        </w:rPr>
      </w:pPr>
      <w:r w:rsidRPr="009E0227">
        <w:rPr>
          <w:b/>
        </w:rPr>
        <w:sym w:font="Wingdings" w:char="F0D6"/>
      </w:r>
      <w:r w:rsidRPr="009E0227">
        <w:rPr>
          <w:b/>
        </w:rPr>
        <w:tab/>
        <w:t>Card-G2-A_3035 Absicherung der Kartenadministration</w:t>
      </w:r>
    </w:p>
    <w:p w:rsidR="00AE4B6A" w:rsidRDefault="005E482D" w:rsidP="009E0227">
      <w:pPr>
        <w:pStyle w:val="aNorm"/>
        <w:numPr>
          <w:ilvl w:val="0"/>
          <w:numId w:val="0"/>
        </w:numPr>
        <w:ind w:left="567"/>
        <w:jc w:val="left"/>
        <w:rPr>
          <w:b/>
        </w:rPr>
      </w:pPr>
      <w:r w:rsidRPr="009E0227">
        <w:t xml:space="preserve">Bei der Personalisierung MUSS der Schlüssel PuK.RCA.ADMIN.CS für die asymmetrische Authentifizierung des Kartenadministrationssystems in die Karte eingebracht werden. </w:t>
      </w:r>
    </w:p>
    <w:p w:rsidR="005E482D" w:rsidRPr="00AE4B6A" w:rsidRDefault="00AE4B6A" w:rsidP="009E0227">
      <w:pPr>
        <w:pStyle w:val="aNorm"/>
        <w:numPr>
          <w:ilvl w:val="0"/>
          <w:numId w:val="0"/>
        </w:numPr>
        <w:ind w:left="567"/>
        <w:jc w:val="left"/>
      </w:pPr>
      <w:r>
        <w:rPr>
          <w:b/>
        </w:rPr>
        <w:sym w:font="Wingdings" w:char="F0D5"/>
      </w:r>
    </w:p>
    <w:p w:rsidR="005E482D" w:rsidRPr="009E0227" w:rsidRDefault="005E482D" w:rsidP="00E55CCE">
      <w:pPr>
        <w:pStyle w:val="gemStandard"/>
        <w:keepNext/>
        <w:tabs>
          <w:tab w:val="left" w:pos="567"/>
        </w:tabs>
        <w:ind w:left="567" w:hanging="567"/>
        <w:rPr>
          <w:b/>
        </w:rPr>
      </w:pPr>
      <w:r w:rsidRPr="009E0227">
        <w:rPr>
          <w:b/>
        </w:rPr>
        <w:sym w:font="Wingdings" w:char="F0D6"/>
      </w:r>
      <w:r w:rsidRPr="009E0227">
        <w:rPr>
          <w:b/>
        </w:rPr>
        <w:tab/>
        <w:t>Card-G2-A_3588 Symmetrische Kartenadministration</w:t>
      </w:r>
    </w:p>
    <w:p w:rsidR="00AE4B6A" w:rsidRDefault="005E482D" w:rsidP="005E482D">
      <w:pPr>
        <w:pStyle w:val="aNorm"/>
        <w:numPr>
          <w:ilvl w:val="0"/>
          <w:numId w:val="0"/>
        </w:numPr>
        <w:ind w:left="567"/>
        <w:jc w:val="left"/>
        <w:rPr>
          <w:b/>
        </w:rPr>
      </w:pPr>
      <w:r w:rsidRPr="009E0227">
        <w:t>Bei der Personalisierung KÖNNEN die Schlüssel (SK.CMS und SK.CUP) für die symmetrische Authentifizierung des Kartenadministrationssystems in die Karte eingebracht werden.</w:t>
      </w:r>
      <w:r w:rsidRPr="009E0227">
        <w:rPr>
          <w:b/>
        </w:rPr>
        <w:t xml:space="preserve"> </w:t>
      </w:r>
    </w:p>
    <w:p w:rsidR="005E482D" w:rsidRPr="00AE4B6A" w:rsidRDefault="00AE4B6A" w:rsidP="005E482D">
      <w:pPr>
        <w:pStyle w:val="aNorm"/>
        <w:numPr>
          <w:ilvl w:val="0"/>
          <w:numId w:val="0"/>
        </w:numPr>
        <w:ind w:left="567"/>
        <w:jc w:val="left"/>
      </w:pPr>
      <w:r>
        <w:rPr>
          <w:b/>
        </w:rPr>
        <w:sym w:font="Wingdings" w:char="F0D5"/>
      </w:r>
    </w:p>
    <w:p w:rsidR="005E482D" w:rsidRPr="009E0227" w:rsidRDefault="005E482D" w:rsidP="00E55CCE">
      <w:pPr>
        <w:pStyle w:val="gemStandard"/>
        <w:keepNext/>
        <w:tabs>
          <w:tab w:val="left" w:pos="567"/>
        </w:tabs>
        <w:ind w:left="567" w:hanging="567"/>
        <w:rPr>
          <w:b/>
        </w:rPr>
      </w:pPr>
      <w:r w:rsidRPr="009E0227">
        <w:rPr>
          <w:b/>
        </w:rPr>
        <w:sym w:font="Wingdings" w:char="F0D6"/>
      </w:r>
      <w:r w:rsidRPr="009E0227">
        <w:rPr>
          <w:b/>
        </w:rPr>
        <w:tab/>
        <w:t>Card-G2-A_3589 Schlüsselspeicherung</w:t>
      </w:r>
    </w:p>
    <w:p w:rsidR="00AE4B6A" w:rsidRDefault="005E482D" w:rsidP="005E482D">
      <w:pPr>
        <w:pStyle w:val="aNorm"/>
        <w:autoSpaceDE w:val="0"/>
        <w:autoSpaceDN w:val="0"/>
        <w:adjustRightInd w:val="0"/>
        <w:spacing w:after="0"/>
        <w:rPr>
          <w:b/>
        </w:rPr>
      </w:pPr>
      <w:r w:rsidRPr="009E0227">
        <w:t xml:space="preserve">Der Kartenherausgeber </w:t>
      </w:r>
      <w:r w:rsidR="00242A71" w:rsidRPr="007B168B">
        <w:t>oder, falls der Kartenherausgeber einen Dritten mit der Kartenpersonalisierung beauftragt, der Kartenpersonalisiere</w:t>
      </w:r>
      <w:commentRangeStart w:id="129"/>
      <w:r w:rsidR="00242A71" w:rsidRPr="007B168B">
        <w:t>r</w:t>
      </w:r>
      <w:commentRangeEnd w:id="129"/>
      <w:r w:rsidR="00242A71" w:rsidRPr="007B168B">
        <w:rPr>
          <w:rStyle w:val="Kommentarzeichen"/>
          <w:rFonts w:eastAsia="Times New Roman"/>
        </w:rPr>
        <w:commentReference w:id="129"/>
      </w:r>
      <w:r w:rsidR="00242A71" w:rsidRPr="007B168B">
        <w:t xml:space="preserve"> </w:t>
      </w:r>
      <w:r w:rsidRPr="007B168B">
        <w:t>MU</w:t>
      </w:r>
      <w:r w:rsidRPr="009E0227">
        <w:t>SS sicherstellen, dass die Schlüssel zur Absicherung der Kartenadministration während der gesamten Nutzungsdauer der SMC-B sicher verwahrt werden und bei Bedarf an ein Kartenad</w:t>
      </w:r>
      <w:r w:rsidRPr="009E0227">
        <w:softHyphen/>
        <w:t xml:space="preserve">ministrationssystem (z.B. ein CUpS) übergeben werden können. </w:t>
      </w:r>
    </w:p>
    <w:p w:rsidR="005E482D" w:rsidRPr="00AE4B6A" w:rsidRDefault="00AE4B6A" w:rsidP="005E482D">
      <w:pPr>
        <w:pStyle w:val="aNorm"/>
        <w:autoSpaceDE w:val="0"/>
        <w:autoSpaceDN w:val="0"/>
        <w:adjustRightInd w:val="0"/>
        <w:spacing w:after="0"/>
        <w:rPr>
          <w:b/>
          <w:highlight w:val="yellow"/>
        </w:rPr>
      </w:pPr>
      <w:r>
        <w:rPr>
          <w:b/>
        </w:rPr>
        <w:sym w:font="Wingdings" w:char="F0D5"/>
      </w:r>
      <w:r w:rsidR="00242A71" w:rsidRPr="00AE4B6A">
        <w:rPr>
          <w:rStyle w:val="Kommentarzeichen"/>
          <w:rFonts w:eastAsia="Times New Roman"/>
          <w:b/>
        </w:rPr>
        <w:commentReference w:id="130"/>
      </w:r>
    </w:p>
    <w:p w:rsidR="005E482D" w:rsidRPr="00FE21F6" w:rsidRDefault="005E482D" w:rsidP="00881CA8">
      <w:pPr>
        <w:rPr>
          <w:rStyle w:val="gemEinzugZchn"/>
          <w:highlight w:val="yellow"/>
        </w:rPr>
      </w:pPr>
    </w:p>
    <w:p w:rsidR="00AE4B6A" w:rsidRDefault="00AE4B6A" w:rsidP="00AE4B6A">
      <w:pPr>
        <w:pStyle w:val="berschrift1"/>
        <w:sectPr w:rsidR="00AE4B6A" w:rsidSect="006D2CA2">
          <w:pgSz w:w="11906" w:h="16838" w:code="9"/>
          <w:pgMar w:top="1701" w:right="1701" w:bottom="1469" w:left="1469" w:header="720" w:footer="720" w:gutter="0"/>
          <w:pgBorders w:offsetFrom="page">
            <w:right w:val="single" w:sz="48" w:space="24" w:color="FFCC99"/>
          </w:pgBorders>
          <w:cols w:space="720"/>
          <w:titlePg/>
        </w:sectPr>
      </w:pPr>
      <w:bookmarkStart w:id="131" w:name="_Toc182360931"/>
      <w:bookmarkStart w:id="132" w:name="_Toc184742462"/>
      <w:bookmarkStart w:id="133" w:name="_Toc288061748"/>
      <w:bookmarkStart w:id="134" w:name="_Toc316548646"/>
    </w:p>
    <w:p w:rsidR="0032508F" w:rsidRPr="000571F4" w:rsidRDefault="00B130B9" w:rsidP="00AE4B6A">
      <w:pPr>
        <w:pStyle w:val="berschrift1"/>
      </w:pPr>
      <w:bookmarkStart w:id="135" w:name="_Toc502658440"/>
      <w:r w:rsidRPr="000571F4">
        <w:lastRenderedPageBreak/>
        <w:t>Spezifikation grundlegender Applikationen</w:t>
      </w:r>
      <w:bookmarkEnd w:id="131"/>
      <w:bookmarkEnd w:id="132"/>
      <w:bookmarkEnd w:id="133"/>
      <w:bookmarkEnd w:id="134"/>
      <w:bookmarkEnd w:id="135"/>
    </w:p>
    <w:p w:rsidR="00B130B9" w:rsidRPr="000571F4" w:rsidRDefault="00B130B9" w:rsidP="00B130B9">
      <w:pPr>
        <w:pStyle w:val="gemStandard"/>
      </w:pPr>
      <w:bookmarkStart w:id="136" w:name="_Toc195062460"/>
      <w:r w:rsidRPr="000571F4">
        <w:t>Zu den grundlegenden Applikationen der Sicherheitsmodulkarte SMC-B zählen:</w:t>
      </w:r>
    </w:p>
    <w:p w:rsidR="00B130B9" w:rsidRPr="000571F4" w:rsidRDefault="00B130B9" w:rsidP="00C24AD1">
      <w:pPr>
        <w:pStyle w:val="gemAufzhlung"/>
      </w:pPr>
      <w:r w:rsidRPr="000571F4">
        <w:t>das W</w:t>
      </w:r>
      <w:r w:rsidR="0088313F" w:rsidRPr="000571F4">
        <w:t>urzelverzeichnis der SMC, auch R</w:t>
      </w:r>
      <w:r w:rsidRPr="000571F4">
        <w:t xml:space="preserve">oot oder Master File </w:t>
      </w:r>
      <w:r w:rsidR="003E07E3" w:rsidRPr="000571F4">
        <w:t>(</w:t>
      </w:r>
      <w:r w:rsidR="003E07E3" w:rsidRPr="000571F4">
        <w:fldChar w:fldCharType="begin"/>
      </w:r>
      <w:r w:rsidR="003E07E3" w:rsidRPr="000571F4">
        <w:instrText xml:space="preserve"> REF oMF \h </w:instrText>
      </w:r>
      <w:r w:rsidR="00A15EC5" w:rsidRPr="000571F4">
        <w:instrText xml:space="preserve"> \* MERGEFORMAT </w:instrText>
      </w:r>
      <w:r w:rsidR="003E07E3" w:rsidRPr="000571F4">
        <w:fldChar w:fldCharType="separate"/>
      </w:r>
      <w:r w:rsidR="00997CBB" w:rsidRPr="000571F4">
        <w:t>MF</w:t>
      </w:r>
      <w:r w:rsidR="003E07E3" w:rsidRPr="000571F4">
        <w:fldChar w:fldCharType="end"/>
      </w:r>
      <w:r w:rsidR="003E07E3" w:rsidRPr="000571F4">
        <w:t>)</w:t>
      </w:r>
      <w:r w:rsidRPr="000571F4">
        <w:t xml:space="preserve"> genannt,</w:t>
      </w:r>
    </w:p>
    <w:p w:rsidR="00B130B9" w:rsidRPr="000571F4" w:rsidRDefault="00B130B9" w:rsidP="00B130B9">
      <w:pPr>
        <w:pStyle w:val="gemAufzhlung"/>
        <w:tabs>
          <w:tab w:val="num" w:pos="1211"/>
        </w:tabs>
      </w:pPr>
      <w:r w:rsidRPr="000571F4">
        <w:t xml:space="preserve">die </w:t>
      </w:r>
      <w:r w:rsidR="004037B1" w:rsidRPr="000571F4">
        <w:t>Si</w:t>
      </w:r>
      <w:r w:rsidR="006C0B3D" w:rsidRPr="000571F4">
        <w:t xml:space="preserve">cherheitsmodulanwendung </w:t>
      </w:r>
      <w:r w:rsidR="003E07E3" w:rsidRPr="000571F4">
        <w:fldChar w:fldCharType="begin"/>
      </w:r>
      <w:r w:rsidR="003E07E3" w:rsidRPr="000571F4">
        <w:instrText xml:space="preserve"> REF oDF_SMA \h </w:instrText>
      </w:r>
      <w:r w:rsidR="00A15EC5" w:rsidRPr="000571F4">
        <w:instrText xml:space="preserve"> \* MERGEFORMAT </w:instrText>
      </w:r>
      <w:r w:rsidR="003E07E3" w:rsidRPr="000571F4">
        <w:fldChar w:fldCharType="separate"/>
      </w:r>
      <w:r w:rsidR="00997CBB" w:rsidRPr="000571F4">
        <w:t>DF.SM</w:t>
      </w:r>
      <w:r w:rsidR="00997CBB" w:rsidRPr="00CD2682">
        <w:t>A</w:t>
      </w:r>
      <w:r w:rsidR="003E07E3" w:rsidRPr="000571F4">
        <w:fldChar w:fldCharType="end"/>
      </w:r>
      <w:r w:rsidR="00100BED" w:rsidRPr="000571F4">
        <w:t xml:space="preserve"> </w:t>
      </w:r>
      <w:r w:rsidR="006C0B3D" w:rsidRPr="000571F4">
        <w:t>(Security Module</w:t>
      </w:r>
      <w:r w:rsidRPr="000571F4">
        <w:t xml:space="preserve"> </w:t>
      </w:r>
      <w:proofErr w:type="spellStart"/>
      <w:r w:rsidRPr="000571F4">
        <w:t>Application</w:t>
      </w:r>
      <w:proofErr w:type="spellEnd"/>
      <w:r w:rsidRPr="000571F4">
        <w:t>),</w:t>
      </w:r>
    </w:p>
    <w:p w:rsidR="00B130B9" w:rsidRPr="000571F4" w:rsidRDefault="00B130B9" w:rsidP="00B130B9">
      <w:pPr>
        <w:pStyle w:val="gemAufzhlung"/>
        <w:tabs>
          <w:tab w:val="num" w:pos="1211"/>
        </w:tabs>
      </w:pPr>
      <w:r w:rsidRPr="000571F4">
        <w:t xml:space="preserve">die </w:t>
      </w:r>
      <w:proofErr w:type="spellStart"/>
      <w:r w:rsidRPr="000571F4">
        <w:t>Krypto</w:t>
      </w:r>
      <w:proofErr w:type="spellEnd"/>
      <w:r w:rsidR="00C24AD1" w:rsidRPr="000571F4">
        <w:t>-</w:t>
      </w:r>
      <w:r w:rsidRPr="000571F4">
        <w:t xml:space="preserve">Anwendung </w:t>
      </w:r>
      <w:r w:rsidR="003E07E3" w:rsidRPr="000571F4">
        <w:fldChar w:fldCharType="begin"/>
      </w:r>
      <w:r w:rsidR="003E07E3" w:rsidRPr="000571F4">
        <w:instrText xml:space="preserve"> REF oDF_ESIGN \h </w:instrText>
      </w:r>
      <w:r w:rsidR="00A15EC5" w:rsidRPr="000571F4">
        <w:instrText xml:space="preserve"> \* MERGEFORMAT </w:instrText>
      </w:r>
      <w:r w:rsidR="003E07E3" w:rsidRPr="000571F4">
        <w:fldChar w:fldCharType="separate"/>
      </w:r>
      <w:r w:rsidR="00997CBB" w:rsidRPr="000571F4">
        <w:t>DF.ESIGN</w:t>
      </w:r>
      <w:r w:rsidR="003E07E3" w:rsidRPr="000571F4">
        <w:fldChar w:fldCharType="end"/>
      </w:r>
    </w:p>
    <w:p w:rsidR="00B130B9" w:rsidRPr="000571F4" w:rsidRDefault="00B130B9" w:rsidP="00AE4B6A">
      <w:pPr>
        <w:pStyle w:val="berschrift2"/>
      </w:pPr>
      <w:bookmarkStart w:id="137" w:name="_Toc182360932"/>
      <w:bookmarkStart w:id="138" w:name="_Toc184742463"/>
      <w:bookmarkStart w:id="139" w:name="_Toc288061749"/>
      <w:bookmarkStart w:id="140" w:name="_Toc502658441"/>
      <w:r w:rsidRPr="000571F4">
        <w:t>Attribute des Objektsystems</w:t>
      </w:r>
      <w:bookmarkEnd w:id="137"/>
      <w:bookmarkEnd w:id="138"/>
      <w:bookmarkEnd w:id="139"/>
      <w:bookmarkEnd w:id="140"/>
    </w:p>
    <w:p w:rsidR="00B130B9" w:rsidRPr="000571F4" w:rsidRDefault="00B130B9" w:rsidP="00B130B9">
      <w:pPr>
        <w:pStyle w:val="gemStandard"/>
        <w:rPr>
          <w:szCs w:val="22"/>
        </w:rPr>
      </w:pPr>
      <w:r w:rsidRPr="000571F4">
        <w:rPr>
          <w:szCs w:val="22"/>
        </w:rPr>
        <w:t xml:space="preserve">Das Objektsystem </w:t>
      </w:r>
      <w:r w:rsidR="00F26382" w:rsidRPr="000571F4">
        <w:rPr>
          <w:szCs w:val="22"/>
        </w:rPr>
        <w:t xml:space="preserve">der SMC-B </w:t>
      </w:r>
      <w:r w:rsidRPr="000571F4">
        <w:rPr>
          <w:szCs w:val="22"/>
        </w:rPr>
        <w:t xml:space="preserve">enthält </w:t>
      </w:r>
      <w:r w:rsidR="00F26382" w:rsidRPr="000571F4">
        <w:rPr>
          <w:szCs w:val="22"/>
        </w:rPr>
        <w:t xml:space="preserve">gemäß </w:t>
      </w:r>
      <w:r w:rsidR="00FB6095" w:rsidRPr="000571F4">
        <w:rPr>
          <w:szCs w:val="22"/>
        </w:rPr>
        <w:t>[gemSpec_COS</w:t>
      </w:r>
      <w:r w:rsidR="00F26382" w:rsidRPr="000571F4">
        <w:rPr>
          <w:szCs w:val="22"/>
        </w:rPr>
        <w:t>#</w:t>
      </w:r>
      <w:r w:rsidR="000C5B66" w:rsidRPr="000571F4">
        <w:rPr>
          <w:szCs w:val="22"/>
        </w:rPr>
        <w:t>9</w:t>
      </w:r>
      <w:r w:rsidR="00F26382" w:rsidRPr="000571F4">
        <w:rPr>
          <w:szCs w:val="22"/>
        </w:rPr>
        <w:t>.1</w:t>
      </w:r>
      <w:r w:rsidR="00FB6095" w:rsidRPr="000571F4">
        <w:rPr>
          <w:szCs w:val="22"/>
        </w:rPr>
        <w:t>]</w:t>
      </w:r>
      <w:r w:rsidR="00F26382" w:rsidRPr="000571F4">
        <w:rPr>
          <w:szCs w:val="22"/>
        </w:rPr>
        <w:t xml:space="preserve"> </w:t>
      </w:r>
      <w:r w:rsidRPr="000571F4">
        <w:rPr>
          <w:szCs w:val="22"/>
        </w:rPr>
        <w:t>folgende Attribute:</w:t>
      </w:r>
    </w:p>
    <w:p w:rsidR="00FB6095" w:rsidRPr="000571F4" w:rsidRDefault="00FB6095" w:rsidP="00E55CCE">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Card-G2-A_2139</w:t>
      </w:r>
      <w:r w:rsidRPr="000571F4">
        <w:rPr>
          <w:b/>
        </w:rPr>
        <w:t xml:space="preserve"> </w:t>
      </w:r>
      <w:r w:rsidR="00A14211" w:rsidRPr="000571F4">
        <w:rPr>
          <w:b/>
        </w:rPr>
        <w:t>K_Initialisierung</w:t>
      </w:r>
      <w:r w:rsidR="00763CFF" w:rsidRPr="000571F4">
        <w:rPr>
          <w:b/>
        </w:rPr>
        <w:t xml:space="preserve">: Wert des Attributes </w:t>
      </w:r>
      <w:r w:rsidR="00763CFF" w:rsidRPr="000571F4">
        <w:rPr>
          <w:b/>
          <w:i/>
        </w:rPr>
        <w:t>root</w:t>
      </w:r>
    </w:p>
    <w:p w:rsidR="00AE4B6A" w:rsidRDefault="00FB6095" w:rsidP="00675FA1">
      <w:pPr>
        <w:pStyle w:val="gemEinzug"/>
        <w:ind w:left="567"/>
        <w:rPr>
          <w:b/>
        </w:rPr>
      </w:pPr>
      <w:r w:rsidRPr="000571F4">
        <w:t xml:space="preserve">Der Wert des Attributes </w:t>
      </w:r>
      <w:r w:rsidRPr="000571F4">
        <w:rPr>
          <w:i/>
        </w:rPr>
        <w:t>root</w:t>
      </w:r>
      <w:r w:rsidRPr="000571F4">
        <w:t xml:space="preserve"> MUSS die Anwendung gemäß </w:t>
      </w:r>
      <w:r w:rsidR="00716CBC" w:rsidRPr="000571F4">
        <w:t>Tab_SMC-B_ObjSys_002</w:t>
      </w:r>
      <w:r w:rsidRPr="000571F4">
        <w:t xml:space="preserve"> sein. </w:t>
      </w:r>
    </w:p>
    <w:p w:rsidR="00FB6095" w:rsidRPr="00AE4B6A" w:rsidRDefault="00AE4B6A" w:rsidP="00AE4B6A">
      <w:pPr>
        <w:pStyle w:val="gemStandard"/>
      </w:pPr>
      <w:r>
        <w:rPr>
          <w:b/>
        </w:rPr>
        <w:sym w:font="Wingdings" w:char="F0D5"/>
      </w:r>
    </w:p>
    <w:p w:rsidR="00FB6095" w:rsidRPr="000571F4" w:rsidRDefault="00FB6095" w:rsidP="00E55CCE">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Card-G2-A_2140</w:t>
      </w:r>
      <w:r w:rsidRPr="000571F4">
        <w:rPr>
          <w:b/>
        </w:rPr>
        <w:t xml:space="preserve"> </w:t>
      </w:r>
      <w:r w:rsidR="0013746C" w:rsidRPr="000571F4">
        <w:rPr>
          <w:b/>
        </w:rPr>
        <w:t>K_Initialisierung und K_Personalisierung</w:t>
      </w:r>
      <w:r w:rsidR="00763CFF" w:rsidRPr="000571F4">
        <w:rPr>
          <w:b/>
        </w:rPr>
        <w:t>: Wert des Attributes answer</w:t>
      </w:r>
      <w:r w:rsidR="006B367C" w:rsidRPr="000571F4">
        <w:rPr>
          <w:b/>
        </w:rPr>
        <w:softHyphen/>
      </w:r>
      <w:r w:rsidR="00763CFF" w:rsidRPr="000571F4">
        <w:rPr>
          <w:b/>
        </w:rPr>
        <w:t>To</w:t>
      </w:r>
      <w:r w:rsidR="006B367C" w:rsidRPr="000571F4">
        <w:rPr>
          <w:b/>
        </w:rPr>
        <w:softHyphen/>
      </w:r>
      <w:r w:rsidR="00763CFF" w:rsidRPr="000571F4">
        <w:rPr>
          <w:b/>
        </w:rPr>
        <w:t>Reset</w:t>
      </w:r>
    </w:p>
    <w:p w:rsidR="00AE4B6A" w:rsidRDefault="00621E4A" w:rsidP="00675FA1">
      <w:pPr>
        <w:pStyle w:val="gemEinzug"/>
        <w:ind w:left="567"/>
        <w:rPr>
          <w:b/>
        </w:rPr>
      </w:pPr>
      <w:r w:rsidRPr="00AB7DFC">
        <w:t>Die Werte der Attribute coldAnswerToReset und warmAnswerToReset MÜSSEN den Vorgaben der Anforderungen Card-G2-A_3340, Card-G2-A_3341, Card-G2-A_3342 und Card-G2-A_3343</w:t>
      </w:r>
      <w:r w:rsidRPr="00AB7DFC">
        <w:rPr>
          <w:b/>
        </w:rPr>
        <w:t xml:space="preserve"> </w:t>
      </w:r>
      <w:r w:rsidRPr="00AB7DFC">
        <w:t>entsprechen.</w:t>
      </w:r>
      <w:r w:rsidRPr="00AB7DFC">
        <w:rPr>
          <w:b/>
        </w:rPr>
        <w:t xml:space="preserve"> </w:t>
      </w:r>
    </w:p>
    <w:p w:rsidR="00FB6095" w:rsidRPr="00AE4B6A" w:rsidRDefault="00AE4B6A" w:rsidP="00AE4B6A">
      <w:pPr>
        <w:pStyle w:val="gemStandard"/>
      </w:pPr>
      <w:r>
        <w:rPr>
          <w:b/>
        </w:rPr>
        <w:sym w:font="Wingdings" w:char="F0D5"/>
      </w:r>
    </w:p>
    <w:p w:rsidR="00FB6095" w:rsidRPr="000571F4" w:rsidRDefault="00FB6095" w:rsidP="00E55CCE">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Card-G2-A_2141</w:t>
      </w:r>
      <w:r w:rsidRPr="000571F4">
        <w:rPr>
          <w:b/>
        </w:rPr>
        <w:t xml:space="preserve"> K_Personalisierung</w:t>
      </w:r>
      <w:r w:rsidR="00763CFF" w:rsidRPr="000571F4">
        <w:rPr>
          <w:b/>
        </w:rPr>
        <w:t>: Wert des Attributes iccsn8</w:t>
      </w:r>
    </w:p>
    <w:p w:rsidR="00AE4B6A" w:rsidRDefault="00FB6095" w:rsidP="00675FA1">
      <w:pPr>
        <w:pStyle w:val="gemEinzug"/>
        <w:ind w:left="567"/>
        <w:rPr>
          <w:b/>
        </w:rPr>
      </w:pPr>
      <w:r w:rsidRPr="00AB7DFC">
        <w:t xml:space="preserve">Der Wert des Attributes </w:t>
      </w:r>
      <w:r w:rsidRPr="00AB7DFC">
        <w:rPr>
          <w:i/>
        </w:rPr>
        <w:t>iccsn8</w:t>
      </w:r>
      <w:r w:rsidRPr="00AB7DFC">
        <w:t xml:space="preserve"> MUSS identisch zu den letzten acht Oktetten im </w:t>
      </w:r>
      <w:proofErr w:type="spellStart"/>
      <w:r w:rsidRPr="00AB7DFC">
        <w:rPr>
          <w:i/>
        </w:rPr>
        <w:t>body</w:t>
      </w:r>
      <w:proofErr w:type="spellEnd"/>
      <w:r w:rsidRPr="00AB7DFC">
        <w:t xml:space="preserve"> von </w:t>
      </w:r>
      <w:r w:rsidRPr="00AB7DFC">
        <w:fldChar w:fldCharType="begin"/>
      </w:r>
      <w:r w:rsidRPr="00AB7DFC">
        <w:instrText xml:space="preserve"> REF oEF_GDO \h  \* MERGEFORMAT </w:instrText>
      </w:r>
      <w:r w:rsidRPr="00AB7DFC">
        <w:fldChar w:fldCharType="separate"/>
      </w:r>
      <w:r w:rsidR="00997CBB" w:rsidRPr="000571F4">
        <w:t>EF.GDO</w:t>
      </w:r>
      <w:r w:rsidRPr="00AB7DFC">
        <w:fldChar w:fldCharType="end"/>
      </w:r>
      <w:r w:rsidRPr="00AB7DFC">
        <w:t xml:space="preserve"> sein. </w:t>
      </w:r>
    </w:p>
    <w:p w:rsidR="00FB6095" w:rsidRPr="00AE4B6A" w:rsidRDefault="00AE4B6A" w:rsidP="00AE4B6A">
      <w:pPr>
        <w:pStyle w:val="gemStandard"/>
      </w:pPr>
      <w:r>
        <w:rPr>
          <w:b/>
        </w:rPr>
        <w:sym w:font="Wingdings" w:char="F0D5"/>
      </w:r>
    </w:p>
    <w:p w:rsidR="00FB6095" w:rsidRPr="000571F4" w:rsidRDefault="00FB6095" w:rsidP="00E55CCE">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Card-G2-A_2142</w:t>
      </w:r>
      <w:r w:rsidRPr="000571F4">
        <w:rPr>
          <w:b/>
        </w:rPr>
        <w:t xml:space="preserve"> </w:t>
      </w:r>
      <w:r w:rsidR="00A14211" w:rsidRPr="000571F4">
        <w:rPr>
          <w:b/>
        </w:rPr>
        <w:t>K_Initialisierung</w:t>
      </w:r>
      <w:r w:rsidR="00763CFF" w:rsidRPr="000571F4">
        <w:rPr>
          <w:b/>
        </w:rPr>
        <w:t>: Inhalt persistent</w:t>
      </w:r>
      <w:r w:rsidR="006B367C" w:rsidRPr="000571F4">
        <w:rPr>
          <w:b/>
        </w:rPr>
        <w:softHyphen/>
      </w:r>
      <w:r w:rsidR="00763CFF" w:rsidRPr="000571F4">
        <w:rPr>
          <w:b/>
        </w:rPr>
        <w:t>Public</w:t>
      </w:r>
      <w:r w:rsidR="006B367C" w:rsidRPr="000571F4">
        <w:rPr>
          <w:b/>
        </w:rPr>
        <w:softHyphen/>
      </w:r>
      <w:r w:rsidR="00763CFF" w:rsidRPr="000571F4">
        <w:rPr>
          <w:b/>
        </w:rPr>
        <w:t>Key</w:t>
      </w:r>
      <w:r w:rsidR="006B367C" w:rsidRPr="000571F4">
        <w:rPr>
          <w:b/>
        </w:rPr>
        <w:softHyphen/>
      </w:r>
      <w:r w:rsidR="00763CFF" w:rsidRPr="000571F4">
        <w:rPr>
          <w:b/>
        </w:rPr>
        <w:t>List</w:t>
      </w:r>
    </w:p>
    <w:p w:rsidR="00AE4B6A" w:rsidRDefault="00FB6095" w:rsidP="00675FA1">
      <w:pPr>
        <w:pStyle w:val="gemEinzug"/>
        <w:ind w:left="567"/>
        <w:rPr>
          <w:b/>
        </w:rPr>
      </w:pPr>
      <w:r w:rsidRPr="00AB7DFC">
        <w:t xml:space="preserve">Das Attribut </w:t>
      </w:r>
      <w:r w:rsidRPr="00AB7DFC">
        <w:rPr>
          <w:i/>
        </w:rPr>
        <w:t>persistentPublicKeyList</w:t>
      </w:r>
      <w:r w:rsidRPr="00AB7DFC">
        <w:t xml:space="preserve"> MUSS die Schlüssel </w:t>
      </w:r>
      <w:r w:rsidRPr="00AB7DFC">
        <w:fldChar w:fldCharType="begin"/>
      </w:r>
      <w:r w:rsidRPr="00AB7DFC">
        <w:instrText xml:space="preserve"> REF oPuK_RCA_CS_R2048 \h  \* MERGEFORMAT </w:instrText>
      </w:r>
      <w:r w:rsidRPr="00AB7DFC">
        <w:fldChar w:fldCharType="separate"/>
      </w:r>
      <w:r w:rsidR="00997CBB" w:rsidRPr="000571F4">
        <w:t>PuK.RCA.CS.R2048</w:t>
      </w:r>
      <w:r w:rsidRPr="00AB7DFC">
        <w:fldChar w:fldCharType="end"/>
      </w:r>
      <w:r w:rsidRPr="00AB7DFC">
        <w:t xml:space="preserve"> und </w:t>
      </w:r>
      <w:r w:rsidRPr="00AB7DFC">
        <w:fldChar w:fldCharType="begin"/>
      </w:r>
      <w:r w:rsidRPr="00AB7DFC">
        <w:instrText xml:space="preserve"> REF oPuK_RCA_CS_E256 \h  \* MERGEFORMAT </w:instrText>
      </w:r>
      <w:r w:rsidRPr="00AB7DFC">
        <w:fldChar w:fldCharType="separate"/>
      </w:r>
      <w:r w:rsidR="00997CBB" w:rsidRPr="000571F4">
        <w:t>PuK.RCA.CS.E256</w:t>
      </w:r>
      <w:r w:rsidRPr="00AB7DFC">
        <w:fldChar w:fldCharType="end"/>
      </w:r>
      <w:r w:rsidRPr="00AB7DFC">
        <w:t xml:space="preserve"> enthalten. </w:t>
      </w:r>
    </w:p>
    <w:p w:rsidR="00FB6095" w:rsidRPr="00AE4B6A" w:rsidRDefault="00AE4B6A" w:rsidP="00AE4B6A">
      <w:pPr>
        <w:pStyle w:val="gemStandard"/>
      </w:pPr>
      <w:r>
        <w:rPr>
          <w:b/>
        </w:rPr>
        <w:sym w:font="Wingdings" w:char="F0D5"/>
      </w:r>
    </w:p>
    <w:p w:rsidR="007611BE" w:rsidRPr="000571F4" w:rsidRDefault="007611BE" w:rsidP="00E55CCE">
      <w:pPr>
        <w:pStyle w:val="gemStandard"/>
        <w:keepNext/>
        <w:tabs>
          <w:tab w:val="left" w:pos="567"/>
        </w:tabs>
        <w:ind w:left="567" w:hanging="567"/>
        <w:rPr>
          <w:b/>
        </w:rPr>
      </w:pPr>
      <w:r w:rsidRPr="000571F4">
        <w:rPr>
          <w:b/>
        </w:rPr>
        <w:sym w:font="Wingdings" w:char="F0D6"/>
      </w:r>
      <w:r w:rsidRPr="000571F4">
        <w:rPr>
          <w:b/>
        </w:rPr>
        <w:tab/>
        <w:t>Card-G2-A_</w:t>
      </w:r>
      <w:r w:rsidR="00EF026C" w:rsidRPr="000571F4">
        <w:rPr>
          <w:b/>
        </w:rPr>
        <w:t>3187</w:t>
      </w:r>
      <w:r w:rsidRPr="000571F4">
        <w:rPr>
          <w:b/>
        </w:rPr>
        <w:t xml:space="preserve"> </w:t>
      </w:r>
      <w:r w:rsidR="00A14211" w:rsidRPr="000571F4">
        <w:rPr>
          <w:b/>
        </w:rPr>
        <w:t>K_Initialisierung</w:t>
      </w:r>
      <w:r w:rsidRPr="000571F4">
        <w:rPr>
          <w:b/>
        </w:rPr>
        <w:t>: Größe persistentPublicKeyList</w:t>
      </w:r>
    </w:p>
    <w:p w:rsidR="00AE4B6A" w:rsidRDefault="007611BE" w:rsidP="007611BE">
      <w:pPr>
        <w:pStyle w:val="gemEinzug"/>
        <w:ind w:left="567"/>
        <w:rPr>
          <w:b/>
        </w:rPr>
      </w:pPr>
      <w:r w:rsidRPr="00AB7DFC">
        <w:t xml:space="preserve">Für das Attribut </w:t>
      </w:r>
      <w:r w:rsidRPr="00AB7DFC">
        <w:rPr>
          <w:i/>
        </w:rPr>
        <w:t>persistentPublicKeyList</w:t>
      </w:r>
      <w:r w:rsidRPr="00AB7DFC">
        <w:t xml:space="preserve">  MUSS so viel Speicherplatz bereitgestellt werden, dass mindestens fünf weitere öffentliche Signaturprüfschlüssel einer Root-CA </w:t>
      </w:r>
      <w:r w:rsidR="00EF079E" w:rsidRPr="00AB7DFC">
        <w:t xml:space="preserve">mittels Linkzertifikaten persistent importierbar sind </w:t>
      </w:r>
    </w:p>
    <w:p w:rsidR="007611BE" w:rsidRPr="00AE4B6A" w:rsidRDefault="00AE4B6A" w:rsidP="00AE4B6A">
      <w:pPr>
        <w:pStyle w:val="gemStandard"/>
      </w:pPr>
      <w:r>
        <w:rPr>
          <w:b/>
        </w:rPr>
        <w:sym w:font="Wingdings" w:char="F0D5"/>
      </w:r>
    </w:p>
    <w:p w:rsidR="00C1519B" w:rsidRPr="001342B7" w:rsidRDefault="00C1519B" w:rsidP="00E55CCE">
      <w:pPr>
        <w:pStyle w:val="gemStandard"/>
        <w:keepNext/>
        <w:tabs>
          <w:tab w:val="left" w:pos="567"/>
        </w:tabs>
        <w:ind w:left="567" w:hanging="567"/>
        <w:rPr>
          <w:b/>
        </w:rPr>
      </w:pPr>
      <w:r w:rsidRPr="001342B7">
        <w:rPr>
          <w:b/>
        </w:rPr>
        <w:lastRenderedPageBreak/>
        <w:sym w:font="Wingdings" w:char="F0D6"/>
      </w:r>
      <w:r w:rsidRPr="001342B7">
        <w:rPr>
          <w:b/>
        </w:rPr>
        <w:tab/>
        <w:t xml:space="preserve">Card-G2-A_3267 K_Initialisierung: Wert von </w:t>
      </w:r>
      <w:r w:rsidRPr="00111B5A">
        <w:rPr>
          <w:b/>
          <w:i/>
        </w:rPr>
        <w:t>pointInTime</w:t>
      </w:r>
    </w:p>
    <w:p w:rsidR="00AE4B6A" w:rsidRDefault="00C1519B" w:rsidP="00C1519B">
      <w:pPr>
        <w:pStyle w:val="gemEinzug"/>
        <w:ind w:left="567"/>
        <w:rPr>
          <w:b/>
        </w:rPr>
      </w:pPr>
      <w:r w:rsidRPr="00AB7DFC">
        <w:t xml:space="preserve">Das Attribut </w:t>
      </w:r>
      <w:r w:rsidRPr="00AB7DFC">
        <w:rPr>
          <w:i/>
        </w:rPr>
        <w:t>pointInTime</w:t>
      </w:r>
      <w:r w:rsidRPr="00AB7DFC">
        <w:t xml:space="preserve"> MUSS den Wert '0000 0000 0000' = 2000.00.00 haben. Der Wert MUSS initialisiert werden. </w:t>
      </w:r>
    </w:p>
    <w:p w:rsidR="00C1519B" w:rsidRPr="00AE4B6A" w:rsidRDefault="00AE4B6A" w:rsidP="00AE4B6A">
      <w:pPr>
        <w:pStyle w:val="gemStandard"/>
      </w:pPr>
      <w:r>
        <w:rPr>
          <w:b/>
        </w:rPr>
        <w:sym w:font="Wingdings" w:char="F0D5"/>
      </w:r>
    </w:p>
    <w:p w:rsidR="00111B5A" w:rsidRPr="004D0261" w:rsidRDefault="00111B5A" w:rsidP="00E55CCE">
      <w:pPr>
        <w:pStyle w:val="gemStandard"/>
        <w:keepNext/>
        <w:tabs>
          <w:tab w:val="left" w:pos="567"/>
        </w:tabs>
        <w:ind w:left="567" w:hanging="567"/>
        <w:rPr>
          <w:b/>
        </w:rPr>
      </w:pPr>
      <w:r w:rsidRPr="004D0261">
        <w:rPr>
          <w:b/>
        </w:rPr>
        <w:sym w:font="Wingdings" w:char="F0D6"/>
      </w:r>
      <w:r w:rsidRPr="004D0261">
        <w:rPr>
          <w:b/>
        </w:rPr>
        <w:tab/>
        <w:t xml:space="preserve">Card-G2-A_3472 K_Personalisierung: personalisierter Wert von </w:t>
      </w:r>
      <w:r w:rsidRPr="004D0261">
        <w:rPr>
          <w:b/>
          <w:i/>
        </w:rPr>
        <w:t>pointInTime</w:t>
      </w:r>
    </w:p>
    <w:p w:rsidR="00AE4B6A" w:rsidRDefault="00111B5A" w:rsidP="00111B5A">
      <w:pPr>
        <w:pStyle w:val="gemEinzug"/>
        <w:rPr>
          <w:b/>
        </w:rPr>
      </w:pPr>
      <w:r w:rsidRPr="004D0261">
        <w:t xml:space="preserve">Das Attribut </w:t>
      </w:r>
      <w:r w:rsidRPr="004D0261">
        <w:rPr>
          <w:i/>
        </w:rPr>
        <w:t>pointInTime</w:t>
      </w:r>
      <w:r w:rsidRPr="004D0261">
        <w:t xml:space="preserve"> MUSS im Rahmen der Personalisierung auf den Wert von CED eines Endnutzerzertifikates gesetzt werden. Falls es mehrere Endnutzerzertifikate gibt, so ist das CED mit dem größten Wert zu verwenden.</w:t>
      </w:r>
    </w:p>
    <w:p w:rsidR="00111B5A" w:rsidRPr="00AE4B6A" w:rsidRDefault="00AE4B6A" w:rsidP="00AE4B6A">
      <w:pPr>
        <w:pStyle w:val="gemStandard"/>
      </w:pPr>
      <w:r>
        <w:rPr>
          <w:b/>
        </w:rPr>
        <w:sym w:font="Wingdings" w:char="F0D5"/>
      </w:r>
    </w:p>
    <w:p w:rsidR="00B30A3B" w:rsidRPr="000571F4" w:rsidRDefault="00B30A3B" w:rsidP="00AE4B6A">
      <w:pPr>
        <w:pStyle w:val="berschrift3"/>
      </w:pPr>
      <w:bookmarkStart w:id="141" w:name="_Ref330990395"/>
      <w:bookmarkStart w:id="142" w:name="_Toc502658442"/>
      <w:r w:rsidRPr="000571F4">
        <w:t>ATR-Kodierung und technische Eigenschaften</w:t>
      </w:r>
      <w:bookmarkEnd w:id="141"/>
      <w:bookmarkEnd w:id="142"/>
    </w:p>
    <w:p w:rsidR="003E5670" w:rsidRPr="000571F4" w:rsidRDefault="003E5670" w:rsidP="00E55CCE">
      <w:pPr>
        <w:pStyle w:val="gemStandard"/>
        <w:keepNext/>
        <w:tabs>
          <w:tab w:val="left" w:pos="567"/>
        </w:tabs>
        <w:ind w:left="567" w:hanging="567"/>
        <w:rPr>
          <w:b/>
        </w:rPr>
      </w:pPr>
      <w:r w:rsidRPr="000571F4">
        <w:rPr>
          <w:b/>
        </w:rPr>
        <w:sym w:font="Wingdings" w:char="F0D6"/>
      </w:r>
      <w:r w:rsidRPr="000571F4">
        <w:rPr>
          <w:b/>
        </w:rPr>
        <w:tab/>
      </w:r>
      <w:r w:rsidR="004B1943" w:rsidRPr="000571F4">
        <w:rPr>
          <w:b/>
        </w:rPr>
        <w:t>Card-G2-A_3340</w:t>
      </w:r>
      <w:r w:rsidRPr="000571F4">
        <w:rPr>
          <w:b/>
        </w:rPr>
        <w:t xml:space="preserve"> </w:t>
      </w:r>
      <w:r w:rsidR="0013746C" w:rsidRPr="000571F4">
        <w:rPr>
          <w:b/>
        </w:rPr>
        <w:t>K_Initialisierung und K_Personalisierung</w:t>
      </w:r>
      <w:r w:rsidRPr="000571F4">
        <w:rPr>
          <w:b/>
        </w:rPr>
        <w:t>: ATR-Kodierung</w:t>
      </w:r>
      <w:r w:rsidRPr="000571F4">
        <w:t xml:space="preserve"> </w:t>
      </w:r>
    </w:p>
    <w:p w:rsidR="003E5670" w:rsidRPr="00AB7DFC" w:rsidRDefault="003E5670" w:rsidP="001057F9">
      <w:pPr>
        <w:pStyle w:val="gemEinzug"/>
        <w:ind w:left="567"/>
      </w:pPr>
      <w:r w:rsidRPr="00AB7DFC">
        <w:rPr>
          <w:bCs w:val="0"/>
        </w:rPr>
        <w:t xml:space="preserve">Die ATR-Kodierung MUSS die in </w:t>
      </w:r>
      <w:r w:rsidRPr="00AB7DFC">
        <w:t>Tab_SMC-B_ObjSys_</w:t>
      </w:r>
      <w:r w:rsidR="00742E15" w:rsidRPr="00AB7DFC">
        <w:t>117</w:t>
      </w:r>
      <w:r w:rsidRPr="00AB7DFC">
        <w:t xml:space="preserve"> dargestellten Werte besitzen.</w:t>
      </w:r>
    </w:p>
    <w:p w:rsidR="003E5670" w:rsidRPr="000571F4" w:rsidRDefault="003E5670" w:rsidP="001057F9"/>
    <w:p w:rsidR="003E5670" w:rsidRPr="000571F4" w:rsidRDefault="003E5670" w:rsidP="00AE4B6A">
      <w:pPr>
        <w:pStyle w:val="Beschriftung"/>
      </w:pPr>
      <w:bookmarkStart w:id="143" w:name="_Toc501368266"/>
      <w:r w:rsidRPr="000571F4">
        <w:t xml:space="preserve">Tabelle </w:t>
      </w:r>
      <w:fldSimple w:instr=" SEQ Tabelle \* ARABIC ">
        <w:r w:rsidR="00997CBB">
          <w:rPr>
            <w:noProof/>
          </w:rPr>
          <w:t>2</w:t>
        </w:r>
      </w:fldSimple>
      <w:r w:rsidRPr="000571F4">
        <w:t>: Tab_SMC-B_ObjSys_</w:t>
      </w:r>
      <w:r w:rsidR="00742E15" w:rsidRPr="000571F4">
        <w:t>117</w:t>
      </w:r>
      <w:r w:rsidRPr="000571F4">
        <w:t xml:space="preserve"> ATR-Kodierung (Sequenz von oben nach unten)</w:t>
      </w:r>
      <w:bookmarkEnd w:id="143"/>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008"/>
        <w:gridCol w:w="720"/>
        <w:gridCol w:w="7221"/>
      </w:tblGrid>
      <w:tr w:rsidR="003E5670" w:rsidRPr="000571F4" w:rsidTr="000624AB">
        <w:trPr>
          <w:trHeight w:val="178"/>
          <w:tblHeader/>
        </w:trPr>
        <w:tc>
          <w:tcPr>
            <w:tcW w:w="1008" w:type="dxa"/>
            <w:tcBorders>
              <w:top w:val="single" w:sz="4" w:space="0" w:color="auto"/>
              <w:left w:val="single" w:sz="4" w:space="0" w:color="auto"/>
              <w:bottom w:val="single" w:sz="4" w:space="0" w:color="auto"/>
              <w:right w:val="single" w:sz="4" w:space="0" w:color="auto"/>
            </w:tcBorders>
            <w:shd w:val="clear" w:color="auto" w:fill="E0E0E0"/>
          </w:tcPr>
          <w:p w:rsidR="003E5670" w:rsidRPr="000571F4" w:rsidRDefault="003E5670" w:rsidP="00260D4E">
            <w:pPr>
              <w:pStyle w:val="gemTab10pt"/>
            </w:pPr>
            <w:r w:rsidRPr="000571F4">
              <w:t>Zeichen</w:t>
            </w:r>
          </w:p>
        </w:tc>
        <w:tc>
          <w:tcPr>
            <w:tcW w:w="720" w:type="dxa"/>
            <w:tcBorders>
              <w:top w:val="single" w:sz="4" w:space="0" w:color="auto"/>
              <w:left w:val="single" w:sz="4" w:space="0" w:color="auto"/>
              <w:bottom w:val="single" w:sz="4" w:space="0" w:color="auto"/>
              <w:right w:val="single" w:sz="4" w:space="0" w:color="auto"/>
            </w:tcBorders>
            <w:shd w:val="clear" w:color="auto" w:fill="E0E0E0"/>
          </w:tcPr>
          <w:p w:rsidR="003E5670" w:rsidRPr="000571F4" w:rsidRDefault="003E5670" w:rsidP="00260D4E">
            <w:pPr>
              <w:pStyle w:val="gemTab10pt"/>
            </w:pPr>
            <w:r w:rsidRPr="000571F4">
              <w:t>Wert</w:t>
            </w:r>
          </w:p>
        </w:tc>
        <w:tc>
          <w:tcPr>
            <w:tcW w:w="7221" w:type="dxa"/>
            <w:tcBorders>
              <w:top w:val="single" w:sz="4" w:space="0" w:color="auto"/>
              <w:left w:val="single" w:sz="4" w:space="0" w:color="auto"/>
              <w:bottom w:val="single" w:sz="4" w:space="0" w:color="auto"/>
              <w:right w:val="single" w:sz="4" w:space="0" w:color="auto"/>
            </w:tcBorders>
            <w:shd w:val="clear" w:color="auto" w:fill="E0E0E0"/>
          </w:tcPr>
          <w:p w:rsidR="003E5670" w:rsidRPr="000571F4" w:rsidRDefault="003E5670" w:rsidP="00260D4E">
            <w:pPr>
              <w:pStyle w:val="gemTab10pt"/>
            </w:pPr>
            <w:r w:rsidRPr="000571F4">
              <w:t>Bedeutung</w:t>
            </w:r>
          </w:p>
        </w:tc>
      </w:tr>
      <w:tr w:rsidR="003E5670" w:rsidRPr="000571F4" w:rsidTr="000624AB">
        <w:trPr>
          <w:trHeight w:val="238"/>
        </w:trPr>
        <w:tc>
          <w:tcPr>
            <w:tcW w:w="1008" w:type="dxa"/>
            <w:shd w:val="clear" w:color="auto" w:fill="auto"/>
          </w:tcPr>
          <w:p w:rsidR="003E5670" w:rsidRPr="000571F4" w:rsidRDefault="003E5670" w:rsidP="00260D4E">
            <w:pPr>
              <w:pStyle w:val="gemTab10pt"/>
            </w:pPr>
            <w:r w:rsidRPr="000571F4">
              <w:t>TS</w:t>
            </w:r>
          </w:p>
        </w:tc>
        <w:tc>
          <w:tcPr>
            <w:tcW w:w="720" w:type="dxa"/>
            <w:shd w:val="clear" w:color="auto" w:fill="auto"/>
          </w:tcPr>
          <w:p w:rsidR="003E5670" w:rsidRPr="000571F4" w:rsidRDefault="00596EE0" w:rsidP="00260D4E">
            <w:pPr>
              <w:pStyle w:val="gemTab10pt"/>
            </w:pPr>
            <w:r>
              <w:t>‘</w:t>
            </w:r>
            <w:r w:rsidR="003E5670" w:rsidRPr="000571F4">
              <w:t>3B</w:t>
            </w:r>
            <w:r>
              <w:t>’</w:t>
            </w:r>
          </w:p>
        </w:tc>
        <w:tc>
          <w:tcPr>
            <w:tcW w:w="7221" w:type="dxa"/>
            <w:shd w:val="clear" w:color="auto" w:fill="auto"/>
          </w:tcPr>
          <w:p w:rsidR="003E5670" w:rsidRPr="000571F4" w:rsidRDefault="003E5670" w:rsidP="00260D4E">
            <w:pPr>
              <w:pStyle w:val="gemTab10pt"/>
            </w:pPr>
            <w:r w:rsidRPr="000571F4">
              <w:t>Initial Character (direct convention)</w:t>
            </w:r>
          </w:p>
        </w:tc>
      </w:tr>
      <w:tr w:rsidR="003E5670" w:rsidRPr="007B2A84" w:rsidTr="000624AB">
        <w:trPr>
          <w:trHeight w:val="238"/>
        </w:trPr>
        <w:tc>
          <w:tcPr>
            <w:tcW w:w="1008" w:type="dxa"/>
            <w:shd w:val="clear" w:color="auto" w:fill="auto"/>
          </w:tcPr>
          <w:p w:rsidR="003E5670" w:rsidRPr="000571F4" w:rsidRDefault="003E5670" w:rsidP="00260D4E">
            <w:pPr>
              <w:pStyle w:val="gemTab10pt"/>
            </w:pPr>
            <w:r w:rsidRPr="000571F4">
              <w:t>T0</w:t>
            </w:r>
          </w:p>
        </w:tc>
        <w:tc>
          <w:tcPr>
            <w:tcW w:w="720" w:type="dxa"/>
            <w:shd w:val="clear" w:color="auto" w:fill="auto"/>
          </w:tcPr>
          <w:p w:rsidR="003E5670" w:rsidRPr="000571F4" w:rsidRDefault="00596EE0" w:rsidP="00260D4E">
            <w:pPr>
              <w:pStyle w:val="gemTab10pt"/>
            </w:pPr>
            <w:r>
              <w:t>‘</w:t>
            </w:r>
            <w:r w:rsidR="003E5670" w:rsidRPr="000571F4">
              <w:t>9x</w:t>
            </w:r>
            <w:r>
              <w:t>’</w:t>
            </w:r>
          </w:p>
        </w:tc>
        <w:tc>
          <w:tcPr>
            <w:tcW w:w="7221" w:type="dxa"/>
            <w:shd w:val="clear" w:color="auto" w:fill="auto"/>
          </w:tcPr>
          <w:p w:rsidR="003E5670" w:rsidRPr="000571F4" w:rsidRDefault="003E5670" w:rsidP="00260D4E">
            <w:pPr>
              <w:pStyle w:val="gemTab10pt"/>
              <w:rPr>
                <w:lang w:val="en-GB"/>
              </w:rPr>
            </w:pPr>
            <w:r w:rsidRPr="000571F4">
              <w:rPr>
                <w:lang w:val="en-GB"/>
              </w:rPr>
              <w:t>Format Character (TA1/TD1 indication, x = no. of HB)</w:t>
            </w:r>
          </w:p>
        </w:tc>
      </w:tr>
      <w:tr w:rsidR="003E5670" w:rsidRPr="000571F4" w:rsidTr="000624AB">
        <w:trPr>
          <w:trHeight w:val="254"/>
        </w:trPr>
        <w:tc>
          <w:tcPr>
            <w:tcW w:w="1008" w:type="dxa"/>
            <w:tcBorders>
              <w:bottom w:val="single" w:sz="6" w:space="0" w:color="000000"/>
            </w:tcBorders>
            <w:shd w:val="clear" w:color="auto" w:fill="auto"/>
          </w:tcPr>
          <w:p w:rsidR="003E5670" w:rsidRPr="000571F4" w:rsidRDefault="003E5670" w:rsidP="00260D4E">
            <w:pPr>
              <w:pStyle w:val="gemTab10pt"/>
            </w:pPr>
            <w:r w:rsidRPr="000571F4">
              <w:t>TA1</w:t>
            </w:r>
          </w:p>
        </w:tc>
        <w:tc>
          <w:tcPr>
            <w:tcW w:w="720" w:type="dxa"/>
            <w:tcBorders>
              <w:bottom w:val="single" w:sz="6" w:space="0" w:color="000000"/>
            </w:tcBorders>
            <w:shd w:val="clear" w:color="auto" w:fill="auto"/>
          </w:tcPr>
          <w:p w:rsidR="003E5670" w:rsidRPr="000571F4" w:rsidRDefault="00596EE0" w:rsidP="00260D4E">
            <w:pPr>
              <w:pStyle w:val="gemTab10pt"/>
            </w:pPr>
            <w:r>
              <w:t>‘</w:t>
            </w:r>
            <w:r w:rsidR="003E5670" w:rsidRPr="000571F4">
              <w:t>xx</w:t>
            </w:r>
            <w:r>
              <w:t>’</w:t>
            </w:r>
          </w:p>
        </w:tc>
        <w:tc>
          <w:tcPr>
            <w:tcW w:w="7221" w:type="dxa"/>
            <w:tcBorders>
              <w:bottom w:val="single" w:sz="6" w:space="0" w:color="000000"/>
            </w:tcBorders>
            <w:shd w:val="clear" w:color="auto" w:fill="auto"/>
            <w:vAlign w:val="center"/>
          </w:tcPr>
          <w:p w:rsidR="003E5670" w:rsidRPr="000571F4" w:rsidRDefault="000624AB" w:rsidP="000624AB">
            <w:pPr>
              <w:pStyle w:val="gemTab10pt"/>
            </w:pPr>
            <w:r w:rsidRPr="00B66C12">
              <w:t xml:space="preserve">Interface Character (FI/DI, </w:t>
            </w:r>
            <w:r w:rsidRPr="00654A2F">
              <w:rPr>
                <w:rFonts w:eastAsia="Times New Roman" w:cs="Arial"/>
                <w:szCs w:val="20"/>
              </w:rPr>
              <w:t>erlaubte Werte: siehe [gemSpec_CO</w:t>
            </w:r>
            <w:r w:rsidRPr="00AB1B55">
              <w:rPr>
                <w:rFonts w:eastAsia="Times New Roman" w:cs="Arial"/>
                <w:szCs w:val="20"/>
              </w:rPr>
              <w:t>S#N024.100]</w:t>
            </w:r>
            <w:r w:rsidR="003E5670" w:rsidRPr="00AB1B55">
              <w:t>)</w:t>
            </w:r>
          </w:p>
        </w:tc>
      </w:tr>
      <w:tr w:rsidR="003E5670" w:rsidRPr="007B2A84" w:rsidTr="000624AB">
        <w:trPr>
          <w:trHeight w:val="238"/>
        </w:trPr>
        <w:tc>
          <w:tcPr>
            <w:tcW w:w="1008" w:type="dxa"/>
            <w:tcBorders>
              <w:bottom w:val="single" w:sz="6" w:space="0" w:color="000000"/>
            </w:tcBorders>
            <w:shd w:val="clear" w:color="auto" w:fill="auto"/>
          </w:tcPr>
          <w:p w:rsidR="003E5670" w:rsidRPr="000571F4" w:rsidRDefault="003E5670" w:rsidP="00260D4E">
            <w:pPr>
              <w:pStyle w:val="gemTab10pt"/>
            </w:pPr>
            <w:r w:rsidRPr="000571F4">
              <w:t>TD1</w:t>
            </w:r>
          </w:p>
        </w:tc>
        <w:tc>
          <w:tcPr>
            <w:tcW w:w="720" w:type="dxa"/>
            <w:tcBorders>
              <w:bottom w:val="single" w:sz="6" w:space="0" w:color="000000"/>
            </w:tcBorders>
            <w:shd w:val="clear" w:color="auto" w:fill="auto"/>
          </w:tcPr>
          <w:p w:rsidR="003E5670" w:rsidRPr="000571F4" w:rsidRDefault="00596EE0" w:rsidP="00260D4E">
            <w:pPr>
              <w:pStyle w:val="gemTab10pt"/>
            </w:pPr>
            <w:r>
              <w:t>‘</w:t>
            </w:r>
            <w:r w:rsidR="003E5670" w:rsidRPr="000571F4">
              <w:t>81</w:t>
            </w:r>
            <w:r>
              <w:t>’</w:t>
            </w:r>
          </w:p>
        </w:tc>
        <w:tc>
          <w:tcPr>
            <w:tcW w:w="7221" w:type="dxa"/>
            <w:tcBorders>
              <w:bottom w:val="single" w:sz="6" w:space="0" w:color="000000"/>
            </w:tcBorders>
            <w:shd w:val="clear" w:color="auto" w:fill="auto"/>
          </w:tcPr>
          <w:p w:rsidR="003E5670" w:rsidRPr="000571F4" w:rsidRDefault="003E5670" w:rsidP="00260D4E">
            <w:pPr>
              <w:pStyle w:val="gemTab10pt"/>
              <w:rPr>
                <w:lang w:val="en-GB"/>
              </w:rPr>
            </w:pPr>
            <w:r w:rsidRPr="000571F4">
              <w:rPr>
                <w:lang w:val="en-GB"/>
              </w:rPr>
              <w:t>Interface Character, (T=1, TD2 indication)</w:t>
            </w:r>
          </w:p>
        </w:tc>
      </w:tr>
      <w:tr w:rsidR="003E5670" w:rsidRPr="007B2A84" w:rsidTr="000624AB">
        <w:trPr>
          <w:trHeight w:val="238"/>
        </w:trPr>
        <w:tc>
          <w:tcPr>
            <w:tcW w:w="1008" w:type="dxa"/>
            <w:tcBorders>
              <w:bottom w:val="single" w:sz="6" w:space="0" w:color="000000"/>
            </w:tcBorders>
            <w:shd w:val="clear" w:color="auto" w:fill="auto"/>
          </w:tcPr>
          <w:p w:rsidR="003E5670" w:rsidRPr="000571F4" w:rsidRDefault="003E5670" w:rsidP="00260D4E">
            <w:pPr>
              <w:pStyle w:val="gemTab10pt"/>
            </w:pPr>
            <w:r w:rsidRPr="000571F4">
              <w:t>TD2</w:t>
            </w:r>
          </w:p>
        </w:tc>
        <w:tc>
          <w:tcPr>
            <w:tcW w:w="720" w:type="dxa"/>
            <w:tcBorders>
              <w:bottom w:val="single" w:sz="6" w:space="0" w:color="000000"/>
            </w:tcBorders>
            <w:shd w:val="clear" w:color="auto" w:fill="auto"/>
          </w:tcPr>
          <w:p w:rsidR="003E5670" w:rsidRPr="000571F4" w:rsidRDefault="00596EE0" w:rsidP="00260D4E">
            <w:pPr>
              <w:pStyle w:val="gemTab10pt"/>
            </w:pPr>
            <w:r>
              <w:t>‘</w:t>
            </w:r>
            <w:r w:rsidR="003E5670" w:rsidRPr="000571F4">
              <w:t>B1</w:t>
            </w:r>
            <w:r>
              <w:t>’</w:t>
            </w:r>
          </w:p>
        </w:tc>
        <w:tc>
          <w:tcPr>
            <w:tcW w:w="7221" w:type="dxa"/>
            <w:tcBorders>
              <w:bottom w:val="single" w:sz="6" w:space="0" w:color="000000"/>
            </w:tcBorders>
            <w:shd w:val="clear" w:color="auto" w:fill="auto"/>
          </w:tcPr>
          <w:p w:rsidR="003E5670" w:rsidRPr="000571F4" w:rsidRDefault="003E5670" w:rsidP="00260D4E">
            <w:pPr>
              <w:pStyle w:val="gemTab10pt"/>
              <w:rPr>
                <w:lang w:val="fr-FR"/>
              </w:rPr>
            </w:pPr>
            <w:r w:rsidRPr="000571F4">
              <w:rPr>
                <w:lang w:val="fr-FR"/>
              </w:rPr>
              <w:t>Interface Character, (T=1, TA3/TB3/TD3 indication)</w:t>
            </w:r>
          </w:p>
        </w:tc>
      </w:tr>
      <w:tr w:rsidR="003E5670" w:rsidRPr="000571F4" w:rsidTr="000624AB">
        <w:trPr>
          <w:trHeight w:val="254"/>
        </w:trPr>
        <w:tc>
          <w:tcPr>
            <w:tcW w:w="1008" w:type="dxa"/>
            <w:tcBorders>
              <w:bottom w:val="single" w:sz="6" w:space="0" w:color="000000"/>
            </w:tcBorders>
            <w:shd w:val="clear" w:color="auto" w:fill="auto"/>
          </w:tcPr>
          <w:p w:rsidR="003E5670" w:rsidRPr="000571F4" w:rsidRDefault="003E5670" w:rsidP="00260D4E">
            <w:pPr>
              <w:pStyle w:val="gemTab10pt"/>
            </w:pPr>
            <w:r w:rsidRPr="000571F4">
              <w:t>TA3</w:t>
            </w:r>
          </w:p>
        </w:tc>
        <w:tc>
          <w:tcPr>
            <w:tcW w:w="720" w:type="dxa"/>
            <w:tcBorders>
              <w:bottom w:val="single" w:sz="6" w:space="0" w:color="000000"/>
            </w:tcBorders>
            <w:shd w:val="clear" w:color="auto" w:fill="auto"/>
          </w:tcPr>
          <w:p w:rsidR="003E5670" w:rsidRPr="000571F4" w:rsidRDefault="00596EE0" w:rsidP="00260D4E">
            <w:pPr>
              <w:pStyle w:val="gemTab10pt"/>
            </w:pPr>
            <w:r>
              <w:t>‘</w:t>
            </w:r>
            <w:r w:rsidR="003E5670" w:rsidRPr="000571F4">
              <w:t>FE</w:t>
            </w:r>
            <w:r>
              <w:t>’</w:t>
            </w:r>
          </w:p>
        </w:tc>
        <w:tc>
          <w:tcPr>
            <w:tcW w:w="7221" w:type="dxa"/>
            <w:tcBorders>
              <w:bottom w:val="single" w:sz="6" w:space="0" w:color="000000"/>
            </w:tcBorders>
            <w:shd w:val="clear" w:color="auto" w:fill="auto"/>
          </w:tcPr>
          <w:p w:rsidR="003E5670" w:rsidRPr="000571F4" w:rsidRDefault="003E5670" w:rsidP="00260D4E">
            <w:pPr>
              <w:pStyle w:val="gemTab10pt"/>
            </w:pPr>
            <w:r w:rsidRPr="000571F4">
              <w:t>Interface Character (IFSC coding)</w:t>
            </w:r>
          </w:p>
        </w:tc>
      </w:tr>
      <w:tr w:rsidR="003E5670" w:rsidRPr="007B2A84" w:rsidTr="000624AB">
        <w:trPr>
          <w:trHeight w:val="238"/>
        </w:trPr>
        <w:tc>
          <w:tcPr>
            <w:tcW w:w="1008" w:type="dxa"/>
            <w:tcBorders>
              <w:bottom w:val="single" w:sz="6" w:space="0" w:color="000000"/>
            </w:tcBorders>
            <w:shd w:val="clear" w:color="auto" w:fill="auto"/>
          </w:tcPr>
          <w:p w:rsidR="003E5670" w:rsidRPr="000571F4" w:rsidRDefault="003E5670" w:rsidP="00260D4E">
            <w:pPr>
              <w:pStyle w:val="gemTab10pt"/>
            </w:pPr>
            <w:r w:rsidRPr="000571F4">
              <w:t>TB3</w:t>
            </w:r>
          </w:p>
        </w:tc>
        <w:tc>
          <w:tcPr>
            <w:tcW w:w="720" w:type="dxa"/>
            <w:tcBorders>
              <w:bottom w:val="single" w:sz="6" w:space="0" w:color="000000"/>
            </w:tcBorders>
            <w:shd w:val="clear" w:color="auto" w:fill="auto"/>
          </w:tcPr>
          <w:p w:rsidR="003E5670" w:rsidRPr="000571F4" w:rsidRDefault="00596EE0" w:rsidP="00260D4E">
            <w:pPr>
              <w:pStyle w:val="gemTab10pt"/>
            </w:pPr>
            <w:r>
              <w:t>‘</w:t>
            </w:r>
            <w:r w:rsidR="003E5670" w:rsidRPr="000571F4">
              <w:t>45</w:t>
            </w:r>
            <w:r>
              <w:t>’</w:t>
            </w:r>
          </w:p>
        </w:tc>
        <w:tc>
          <w:tcPr>
            <w:tcW w:w="7221" w:type="dxa"/>
            <w:tcBorders>
              <w:bottom w:val="single" w:sz="6" w:space="0" w:color="000000"/>
            </w:tcBorders>
            <w:shd w:val="clear" w:color="auto" w:fill="auto"/>
          </w:tcPr>
          <w:p w:rsidR="003E5670" w:rsidRPr="000571F4" w:rsidRDefault="003E5670" w:rsidP="00260D4E">
            <w:pPr>
              <w:pStyle w:val="gemTab10pt"/>
              <w:rPr>
                <w:lang w:val="en-GB"/>
              </w:rPr>
            </w:pPr>
            <w:r w:rsidRPr="000571F4">
              <w:rPr>
                <w:lang w:val="en-GB"/>
              </w:rPr>
              <w:t>Interface Character, (BWI/CWI coding)</w:t>
            </w:r>
          </w:p>
        </w:tc>
      </w:tr>
      <w:tr w:rsidR="003E5670" w:rsidRPr="007B2A84" w:rsidTr="000624AB">
        <w:trPr>
          <w:trHeight w:val="238"/>
        </w:trPr>
        <w:tc>
          <w:tcPr>
            <w:tcW w:w="1008" w:type="dxa"/>
            <w:tcBorders>
              <w:bottom w:val="single" w:sz="6" w:space="0" w:color="000000"/>
            </w:tcBorders>
            <w:shd w:val="clear" w:color="auto" w:fill="auto"/>
          </w:tcPr>
          <w:p w:rsidR="003E5670" w:rsidRPr="000571F4" w:rsidRDefault="003E5670" w:rsidP="00260D4E">
            <w:pPr>
              <w:pStyle w:val="gemTab10pt"/>
            </w:pPr>
            <w:r w:rsidRPr="000571F4">
              <w:t>TD3</w:t>
            </w:r>
          </w:p>
        </w:tc>
        <w:tc>
          <w:tcPr>
            <w:tcW w:w="720" w:type="dxa"/>
            <w:tcBorders>
              <w:bottom w:val="single" w:sz="6" w:space="0" w:color="000000"/>
            </w:tcBorders>
            <w:shd w:val="clear" w:color="auto" w:fill="auto"/>
          </w:tcPr>
          <w:p w:rsidR="003E5670" w:rsidRPr="000571F4" w:rsidRDefault="00596EE0" w:rsidP="00260D4E">
            <w:pPr>
              <w:pStyle w:val="gemTab10pt"/>
            </w:pPr>
            <w:r>
              <w:t>‘</w:t>
            </w:r>
            <w:r w:rsidR="003E5670" w:rsidRPr="000571F4">
              <w:t>1F</w:t>
            </w:r>
            <w:r>
              <w:t>’</w:t>
            </w:r>
          </w:p>
        </w:tc>
        <w:tc>
          <w:tcPr>
            <w:tcW w:w="7221" w:type="dxa"/>
            <w:tcBorders>
              <w:bottom w:val="single" w:sz="6" w:space="0" w:color="000000"/>
            </w:tcBorders>
            <w:shd w:val="clear" w:color="auto" w:fill="auto"/>
          </w:tcPr>
          <w:p w:rsidR="003E5670" w:rsidRPr="000571F4" w:rsidRDefault="003E5670" w:rsidP="00260D4E">
            <w:pPr>
              <w:pStyle w:val="gemTab10pt"/>
              <w:rPr>
                <w:lang w:val="fr-FR"/>
              </w:rPr>
            </w:pPr>
            <w:r w:rsidRPr="000571F4">
              <w:rPr>
                <w:lang w:val="fr-FR"/>
              </w:rPr>
              <w:t>Interface Character, (T=15, TA4 indication)</w:t>
            </w:r>
          </w:p>
        </w:tc>
      </w:tr>
      <w:tr w:rsidR="003E5670" w:rsidRPr="007B2A84" w:rsidTr="000624AB">
        <w:trPr>
          <w:trHeight w:val="254"/>
        </w:trPr>
        <w:tc>
          <w:tcPr>
            <w:tcW w:w="1008" w:type="dxa"/>
            <w:tcBorders>
              <w:bottom w:val="single" w:sz="6" w:space="0" w:color="000000"/>
            </w:tcBorders>
            <w:shd w:val="clear" w:color="auto" w:fill="auto"/>
          </w:tcPr>
          <w:p w:rsidR="003E5670" w:rsidRPr="000571F4" w:rsidRDefault="003E5670" w:rsidP="00260D4E">
            <w:pPr>
              <w:pStyle w:val="gemTab10pt"/>
            </w:pPr>
            <w:r w:rsidRPr="000571F4">
              <w:t>TA4</w:t>
            </w:r>
          </w:p>
        </w:tc>
        <w:tc>
          <w:tcPr>
            <w:tcW w:w="720" w:type="dxa"/>
            <w:tcBorders>
              <w:bottom w:val="single" w:sz="6" w:space="0" w:color="000000"/>
            </w:tcBorders>
            <w:shd w:val="clear" w:color="auto" w:fill="auto"/>
          </w:tcPr>
          <w:p w:rsidR="003E5670" w:rsidRPr="000571F4" w:rsidRDefault="00596EE0" w:rsidP="00260D4E">
            <w:pPr>
              <w:pStyle w:val="gemTab10pt"/>
            </w:pPr>
            <w:r>
              <w:t>‘</w:t>
            </w:r>
            <w:r w:rsidR="003E5670" w:rsidRPr="000571F4">
              <w:t>xx</w:t>
            </w:r>
            <w:r>
              <w:t>’</w:t>
            </w:r>
          </w:p>
        </w:tc>
        <w:tc>
          <w:tcPr>
            <w:tcW w:w="7221" w:type="dxa"/>
            <w:tcBorders>
              <w:bottom w:val="single" w:sz="6" w:space="0" w:color="000000"/>
            </w:tcBorders>
            <w:shd w:val="clear" w:color="auto" w:fill="auto"/>
          </w:tcPr>
          <w:p w:rsidR="003E5670" w:rsidRPr="000571F4" w:rsidRDefault="003E5670" w:rsidP="00260D4E">
            <w:pPr>
              <w:pStyle w:val="gemTab10pt"/>
              <w:rPr>
                <w:lang w:val="en-GB"/>
              </w:rPr>
            </w:pPr>
            <w:r w:rsidRPr="000571F4">
              <w:rPr>
                <w:lang w:val="en-GB"/>
              </w:rPr>
              <w:t>Interface Character (XI/UI coding)</w:t>
            </w:r>
          </w:p>
        </w:tc>
      </w:tr>
      <w:tr w:rsidR="003E5670" w:rsidRPr="000571F4" w:rsidTr="000624AB">
        <w:trPr>
          <w:trHeight w:val="238"/>
        </w:trPr>
        <w:tc>
          <w:tcPr>
            <w:tcW w:w="1008" w:type="dxa"/>
            <w:tcBorders>
              <w:bottom w:val="single" w:sz="6" w:space="0" w:color="000000"/>
            </w:tcBorders>
            <w:shd w:val="clear" w:color="auto" w:fill="auto"/>
          </w:tcPr>
          <w:p w:rsidR="003E5670" w:rsidRPr="000571F4" w:rsidRDefault="003E5670" w:rsidP="00260D4E">
            <w:pPr>
              <w:pStyle w:val="gemTab10pt"/>
            </w:pPr>
            <w:r w:rsidRPr="000571F4">
              <w:t>Ti</w:t>
            </w:r>
          </w:p>
        </w:tc>
        <w:tc>
          <w:tcPr>
            <w:tcW w:w="720" w:type="dxa"/>
            <w:tcBorders>
              <w:bottom w:val="single" w:sz="6" w:space="0" w:color="000000"/>
            </w:tcBorders>
            <w:shd w:val="clear" w:color="auto" w:fill="auto"/>
          </w:tcPr>
          <w:p w:rsidR="003E5670" w:rsidRPr="000571F4" w:rsidRDefault="003E5670" w:rsidP="00260D4E">
            <w:pPr>
              <w:pStyle w:val="gemTab10pt"/>
            </w:pPr>
            <w:r w:rsidRPr="000571F4">
              <w:t>HB</w:t>
            </w:r>
          </w:p>
        </w:tc>
        <w:tc>
          <w:tcPr>
            <w:tcW w:w="7221" w:type="dxa"/>
            <w:tcBorders>
              <w:bottom w:val="single" w:sz="6" w:space="0" w:color="000000"/>
            </w:tcBorders>
            <w:shd w:val="clear" w:color="auto" w:fill="auto"/>
          </w:tcPr>
          <w:p w:rsidR="003E5670" w:rsidRPr="000571F4" w:rsidRDefault="003E5670" w:rsidP="00260D4E">
            <w:pPr>
              <w:pStyle w:val="gemTab10pt"/>
            </w:pPr>
            <w:r w:rsidRPr="000571F4">
              <w:t>Historical Bytes (HB, imax. = 15)</w:t>
            </w:r>
          </w:p>
        </w:tc>
      </w:tr>
      <w:tr w:rsidR="003E5670" w:rsidRPr="000571F4" w:rsidTr="000624AB">
        <w:trPr>
          <w:trHeight w:val="238"/>
        </w:trPr>
        <w:tc>
          <w:tcPr>
            <w:tcW w:w="1008" w:type="dxa"/>
            <w:tcBorders>
              <w:bottom w:val="single" w:sz="6" w:space="0" w:color="000000"/>
            </w:tcBorders>
            <w:shd w:val="clear" w:color="auto" w:fill="auto"/>
          </w:tcPr>
          <w:p w:rsidR="003E5670" w:rsidRPr="000571F4" w:rsidRDefault="003E5670" w:rsidP="00260D4E">
            <w:pPr>
              <w:pStyle w:val="gemTab10pt"/>
            </w:pPr>
            <w:r w:rsidRPr="000571F4">
              <w:t>TCK</w:t>
            </w:r>
          </w:p>
        </w:tc>
        <w:tc>
          <w:tcPr>
            <w:tcW w:w="720" w:type="dxa"/>
            <w:tcBorders>
              <w:bottom w:val="single" w:sz="6" w:space="0" w:color="000000"/>
            </w:tcBorders>
            <w:shd w:val="clear" w:color="auto" w:fill="auto"/>
          </w:tcPr>
          <w:p w:rsidR="003E5670" w:rsidRPr="000571F4" w:rsidRDefault="003E5670" w:rsidP="00260D4E">
            <w:pPr>
              <w:pStyle w:val="gemTab10pt"/>
            </w:pPr>
            <w:r w:rsidRPr="000571F4">
              <w:t>XOR</w:t>
            </w:r>
          </w:p>
        </w:tc>
        <w:tc>
          <w:tcPr>
            <w:tcW w:w="7221" w:type="dxa"/>
            <w:tcBorders>
              <w:bottom w:val="single" w:sz="6" w:space="0" w:color="000000"/>
            </w:tcBorders>
            <w:shd w:val="clear" w:color="auto" w:fill="auto"/>
          </w:tcPr>
          <w:p w:rsidR="003E5670" w:rsidRPr="000571F4" w:rsidRDefault="003E5670" w:rsidP="00260D4E">
            <w:pPr>
              <w:pStyle w:val="gemTab10pt"/>
            </w:pPr>
            <w:r w:rsidRPr="000571F4">
              <w:t>Check Character (exclusive OR)</w:t>
            </w:r>
          </w:p>
        </w:tc>
      </w:tr>
    </w:tbl>
    <w:p w:rsidR="00AE4B6A" w:rsidRDefault="00AE4B6A" w:rsidP="003E5670">
      <w:pPr>
        <w:pStyle w:val="gemEinzug"/>
        <w:rPr>
          <w:b/>
        </w:rPr>
      </w:pPr>
    </w:p>
    <w:p w:rsidR="003E5670" w:rsidRPr="00AE4B6A" w:rsidRDefault="00AE4B6A" w:rsidP="00AE4B6A">
      <w:pPr>
        <w:pStyle w:val="gemStandard"/>
      </w:pPr>
      <w:r>
        <w:rPr>
          <w:b/>
        </w:rPr>
        <w:sym w:font="Wingdings" w:char="F0D5"/>
      </w:r>
    </w:p>
    <w:p w:rsidR="003E5670" w:rsidRPr="000571F4" w:rsidRDefault="003E5670" w:rsidP="00E55CCE">
      <w:pPr>
        <w:pStyle w:val="gemStandard"/>
        <w:keepNext/>
        <w:tabs>
          <w:tab w:val="left" w:pos="567"/>
        </w:tabs>
        <w:ind w:left="567" w:hanging="567"/>
        <w:rPr>
          <w:b/>
        </w:rPr>
      </w:pPr>
      <w:r w:rsidRPr="000571F4">
        <w:rPr>
          <w:b/>
        </w:rPr>
        <w:sym w:font="Wingdings" w:char="F0D6"/>
      </w:r>
      <w:r w:rsidRPr="000571F4">
        <w:rPr>
          <w:b/>
        </w:rPr>
        <w:tab/>
      </w:r>
      <w:r w:rsidR="004B1943" w:rsidRPr="000571F4">
        <w:rPr>
          <w:b/>
        </w:rPr>
        <w:t>Card-G2-A_3341</w:t>
      </w:r>
      <w:r w:rsidRPr="000571F4">
        <w:rPr>
          <w:b/>
        </w:rPr>
        <w:t xml:space="preserve"> </w:t>
      </w:r>
      <w:r w:rsidR="0013746C" w:rsidRPr="000571F4">
        <w:rPr>
          <w:b/>
        </w:rPr>
        <w:t>K_Initialisierung und K_Personalisierung</w:t>
      </w:r>
      <w:r w:rsidRPr="000571F4">
        <w:rPr>
          <w:b/>
        </w:rPr>
        <w:t>: TC1 Byte im ATR</w:t>
      </w:r>
    </w:p>
    <w:p w:rsidR="00AE4B6A" w:rsidRDefault="003E5670" w:rsidP="003E5670">
      <w:pPr>
        <w:pStyle w:val="aNorm"/>
        <w:autoSpaceDE w:val="0"/>
        <w:autoSpaceDN w:val="0"/>
        <w:adjustRightInd w:val="0"/>
        <w:spacing w:after="0"/>
      </w:pPr>
      <w:r w:rsidRPr="000571F4">
        <w:t xml:space="preserve">Der ATR SOLL ein TC1 Byte mit dem Wert </w:t>
      </w:r>
      <w:r w:rsidR="00596EE0">
        <w:t>‘</w:t>
      </w:r>
      <w:r w:rsidRPr="000571F4">
        <w:t>FF</w:t>
      </w:r>
      <w:r w:rsidR="00596EE0">
        <w:t>’</w:t>
      </w:r>
      <w:r w:rsidRPr="000571F4">
        <w:t xml:space="preserve"> enthalten. In diesem Fall MUSS T0 auf den Wert </w:t>
      </w:r>
      <w:r w:rsidR="00596EE0">
        <w:t>‘</w:t>
      </w:r>
      <w:r w:rsidRPr="000571F4">
        <w:t>Dx</w:t>
      </w:r>
      <w:r w:rsidR="00596EE0">
        <w:t>’</w:t>
      </w:r>
      <w:r w:rsidRPr="000571F4">
        <w:t xml:space="preserve"> gesetzt werden.</w:t>
      </w:r>
    </w:p>
    <w:p w:rsidR="003E5670" w:rsidRPr="00AE4B6A" w:rsidRDefault="00AE4B6A" w:rsidP="003E5670">
      <w:pPr>
        <w:pStyle w:val="aNorm"/>
        <w:autoSpaceDE w:val="0"/>
        <w:autoSpaceDN w:val="0"/>
        <w:adjustRightInd w:val="0"/>
        <w:spacing w:after="0"/>
        <w:rPr>
          <w:b/>
        </w:rPr>
      </w:pPr>
      <w:r>
        <w:rPr>
          <w:b/>
        </w:rPr>
        <w:sym w:font="Wingdings" w:char="F0D5"/>
      </w:r>
    </w:p>
    <w:p w:rsidR="003E5670" w:rsidRPr="000571F4" w:rsidRDefault="003E5670" w:rsidP="00E55CCE">
      <w:pPr>
        <w:pStyle w:val="gemStandard"/>
        <w:keepNext/>
        <w:tabs>
          <w:tab w:val="left" w:pos="567"/>
        </w:tabs>
        <w:ind w:left="567" w:hanging="567"/>
        <w:rPr>
          <w:b/>
        </w:rPr>
      </w:pPr>
      <w:r w:rsidRPr="000571F4">
        <w:rPr>
          <w:b/>
        </w:rPr>
        <w:sym w:font="Wingdings" w:char="F0D6"/>
      </w:r>
      <w:r w:rsidRPr="000571F4">
        <w:rPr>
          <w:b/>
        </w:rPr>
        <w:tab/>
      </w:r>
      <w:r w:rsidR="004B1943" w:rsidRPr="000571F4">
        <w:rPr>
          <w:b/>
        </w:rPr>
        <w:t>Card-G2-A_3342</w:t>
      </w:r>
      <w:r w:rsidRPr="000571F4">
        <w:rPr>
          <w:b/>
        </w:rPr>
        <w:t xml:space="preserve"> </w:t>
      </w:r>
      <w:r w:rsidR="0013746C" w:rsidRPr="000571F4">
        <w:rPr>
          <w:b/>
        </w:rPr>
        <w:t>K_Initialisierung und K_Personalisierung</w:t>
      </w:r>
      <w:r w:rsidRPr="000571F4">
        <w:rPr>
          <w:b/>
        </w:rPr>
        <w:t>: Historical Bytes im ATR</w:t>
      </w:r>
    </w:p>
    <w:p w:rsidR="00AE4B6A" w:rsidRDefault="003E5670" w:rsidP="003E5670">
      <w:pPr>
        <w:pStyle w:val="aNorm"/>
        <w:autoSpaceDE w:val="0"/>
        <w:autoSpaceDN w:val="0"/>
        <w:adjustRightInd w:val="0"/>
        <w:spacing w:after="0"/>
        <w:rPr>
          <w:b/>
        </w:rPr>
      </w:pPr>
      <w:r w:rsidRPr="000571F4">
        <w:t>Der ATR SOLL keine Historical Bytes enthalten.</w:t>
      </w:r>
      <w:r w:rsidRPr="000571F4">
        <w:rPr>
          <w:color w:val="000080"/>
        </w:rPr>
        <w:t xml:space="preserve"> </w:t>
      </w:r>
    </w:p>
    <w:p w:rsidR="003E5670" w:rsidRPr="00AE4B6A" w:rsidRDefault="00AE4B6A" w:rsidP="003E5670">
      <w:pPr>
        <w:pStyle w:val="aNorm"/>
        <w:autoSpaceDE w:val="0"/>
        <w:autoSpaceDN w:val="0"/>
        <w:adjustRightInd w:val="0"/>
        <w:spacing w:after="0"/>
        <w:rPr>
          <w:b/>
        </w:rPr>
      </w:pPr>
      <w:r>
        <w:rPr>
          <w:b/>
        </w:rPr>
        <w:sym w:font="Wingdings" w:char="F0D5"/>
      </w:r>
    </w:p>
    <w:p w:rsidR="003E5670" w:rsidRPr="000571F4" w:rsidRDefault="003E5670" w:rsidP="00E55CCE">
      <w:pPr>
        <w:pStyle w:val="gemStandard"/>
        <w:keepNext/>
        <w:tabs>
          <w:tab w:val="left" w:pos="567"/>
        </w:tabs>
        <w:ind w:left="567" w:hanging="567"/>
        <w:rPr>
          <w:b/>
        </w:rPr>
      </w:pPr>
      <w:r w:rsidRPr="000571F4">
        <w:rPr>
          <w:b/>
        </w:rPr>
        <w:sym w:font="Wingdings" w:char="F0D6"/>
      </w:r>
      <w:r w:rsidRPr="000571F4">
        <w:rPr>
          <w:b/>
        </w:rPr>
        <w:tab/>
      </w:r>
      <w:r w:rsidR="004B1943" w:rsidRPr="000571F4">
        <w:rPr>
          <w:b/>
        </w:rPr>
        <w:t>Card-G2-A_3343</w:t>
      </w:r>
      <w:r w:rsidRPr="000571F4">
        <w:rPr>
          <w:b/>
        </w:rPr>
        <w:t xml:space="preserve"> </w:t>
      </w:r>
      <w:r w:rsidR="0013746C" w:rsidRPr="000571F4">
        <w:rPr>
          <w:b/>
        </w:rPr>
        <w:t>K_Initialisierung und K_Personalisierung</w:t>
      </w:r>
      <w:r w:rsidRPr="000571F4">
        <w:rPr>
          <w:b/>
        </w:rPr>
        <w:t>: Vorgaben für Historical Bytes</w:t>
      </w:r>
    </w:p>
    <w:p w:rsidR="003E5670" w:rsidRPr="000571F4" w:rsidRDefault="003E5670" w:rsidP="003E5670">
      <w:pPr>
        <w:pStyle w:val="aNorm"/>
        <w:autoSpaceDE w:val="0"/>
        <w:autoSpaceDN w:val="0"/>
        <w:adjustRightInd w:val="0"/>
        <w:spacing w:after="0"/>
      </w:pPr>
      <w:r w:rsidRPr="000571F4">
        <w:t xml:space="preserve">Falls der ATR Historical Bytes enthält, dann MÜSSEN </w:t>
      </w:r>
    </w:p>
    <w:p w:rsidR="003E5670" w:rsidRPr="000571F4" w:rsidRDefault="003E5670" w:rsidP="003E5670">
      <w:pPr>
        <w:pStyle w:val="aNorm"/>
        <w:numPr>
          <w:ilvl w:val="1"/>
          <w:numId w:val="19"/>
        </w:numPr>
        <w:tabs>
          <w:tab w:val="clear" w:pos="1080"/>
          <w:tab w:val="num" w:pos="851"/>
        </w:tabs>
        <w:autoSpaceDE w:val="0"/>
        <w:autoSpaceDN w:val="0"/>
        <w:adjustRightInd w:val="0"/>
        <w:spacing w:after="0"/>
        <w:ind w:left="851" w:hanging="284"/>
      </w:pPr>
      <w:r w:rsidRPr="000571F4">
        <w:t xml:space="preserve">diese gemäß [ISO7816-4] kodiert sein. </w:t>
      </w:r>
    </w:p>
    <w:p w:rsidR="00AE4B6A" w:rsidRDefault="003E5670" w:rsidP="001057F9">
      <w:pPr>
        <w:pStyle w:val="aNorm"/>
        <w:numPr>
          <w:ilvl w:val="1"/>
          <w:numId w:val="19"/>
        </w:numPr>
        <w:tabs>
          <w:tab w:val="clear" w:pos="1080"/>
          <w:tab w:val="num" w:pos="851"/>
        </w:tabs>
        <w:autoSpaceDE w:val="0"/>
        <w:autoSpaceDN w:val="0"/>
        <w:adjustRightInd w:val="0"/>
        <w:spacing w:after="0"/>
        <w:ind w:left="851" w:hanging="284"/>
      </w:pPr>
      <w:r w:rsidRPr="000571F4">
        <w:lastRenderedPageBreak/>
        <w:t>die dort getroffenen Angaben konsistent sein zu Angaben im EF.ATR.</w:t>
      </w:r>
    </w:p>
    <w:p w:rsidR="003E5670" w:rsidRPr="00AE4B6A" w:rsidRDefault="00AE4B6A" w:rsidP="001057F9">
      <w:pPr>
        <w:pStyle w:val="aNorm"/>
        <w:numPr>
          <w:ilvl w:val="1"/>
          <w:numId w:val="19"/>
        </w:numPr>
        <w:tabs>
          <w:tab w:val="clear" w:pos="1080"/>
          <w:tab w:val="num" w:pos="851"/>
        </w:tabs>
        <w:autoSpaceDE w:val="0"/>
        <w:autoSpaceDN w:val="0"/>
        <w:adjustRightInd w:val="0"/>
        <w:spacing w:after="0"/>
        <w:ind w:left="851" w:hanging="284"/>
        <w:rPr>
          <w:b/>
        </w:rPr>
      </w:pPr>
      <w:r>
        <w:rPr>
          <w:b/>
        </w:rPr>
        <w:sym w:font="Wingdings" w:char="F0D5"/>
      </w:r>
    </w:p>
    <w:p w:rsidR="00B30A3B" w:rsidRPr="000571F4" w:rsidRDefault="00B30A3B" w:rsidP="00AE4B6A">
      <w:pPr>
        <w:pStyle w:val="berschrift2"/>
      </w:pPr>
      <w:bookmarkStart w:id="144" w:name="_Toc502658443"/>
      <w:r w:rsidRPr="000571F4">
        <w:t>Allgemeine Struktur</w:t>
      </w:r>
      <w:bookmarkEnd w:id="144"/>
    </w:p>
    <w:p w:rsidR="00945425" w:rsidRPr="000571F4" w:rsidRDefault="0013746C" w:rsidP="00E55CCE">
      <w:pPr>
        <w:pStyle w:val="gemStandard"/>
        <w:keepNext/>
        <w:tabs>
          <w:tab w:val="left" w:pos="567"/>
        </w:tabs>
        <w:ind w:left="567" w:hanging="567"/>
        <w:rPr>
          <w:b/>
          <w:szCs w:val="22"/>
        </w:rPr>
      </w:pPr>
      <w:r w:rsidRPr="000571F4">
        <w:rPr>
          <w:b/>
          <w:szCs w:val="22"/>
        </w:rPr>
        <w:sym w:font="Wingdings" w:char="F0D6"/>
      </w:r>
      <w:r w:rsidR="00945425" w:rsidRPr="000571F4">
        <w:rPr>
          <w:b/>
          <w:szCs w:val="22"/>
        </w:rPr>
        <w:tab/>
      </w:r>
      <w:r w:rsidR="00935695" w:rsidRPr="000571F4">
        <w:rPr>
          <w:b/>
          <w:szCs w:val="22"/>
        </w:rPr>
        <w:t>Card-G2-A_2143</w:t>
      </w:r>
      <w:r w:rsidR="00B60BA1" w:rsidRPr="000571F4">
        <w:rPr>
          <w:b/>
          <w:szCs w:val="22"/>
        </w:rPr>
        <w:t xml:space="preserve"> </w:t>
      </w:r>
      <w:r w:rsidRPr="000571F4">
        <w:rPr>
          <w:b/>
        </w:rPr>
        <w:t>K_Initialisierung und K_Personalisierung</w:t>
      </w:r>
      <w:r w:rsidR="005B6805" w:rsidRPr="000571F4">
        <w:rPr>
          <w:b/>
          <w:szCs w:val="22"/>
        </w:rPr>
        <w:t xml:space="preserve">: </w:t>
      </w:r>
      <w:r w:rsidR="00945425" w:rsidRPr="000571F4">
        <w:rPr>
          <w:b/>
          <w:szCs w:val="22"/>
        </w:rPr>
        <w:t>Kompatibilität zu G1-Karten</w:t>
      </w:r>
    </w:p>
    <w:p w:rsidR="00AE4B6A" w:rsidRDefault="00B81C1D" w:rsidP="00AE5671">
      <w:pPr>
        <w:pStyle w:val="gemEinzug"/>
        <w:ind w:left="567"/>
        <w:jc w:val="both"/>
      </w:pPr>
      <w:r w:rsidRPr="000571F4">
        <w:t>Die S</w:t>
      </w:r>
      <w:r w:rsidRPr="00AB7DFC">
        <w:t>MC-B der Generation 2 MUSS rückwärtskompatibel zu den Karten der Gene</w:t>
      </w:r>
      <w:r w:rsidR="006B367C" w:rsidRPr="00AB7DFC">
        <w:softHyphen/>
      </w:r>
      <w:r w:rsidRPr="00AB7DFC">
        <w:t>ra</w:t>
      </w:r>
      <w:r w:rsidR="006B367C" w:rsidRPr="00AB7DFC">
        <w:softHyphen/>
      </w:r>
      <w:r w:rsidRPr="00AB7DFC">
        <w:t>tion 1 sein. Deshalb MUSS sie bezüglich der CV-Zertifikate sowohl Zertifikate und Schlüs</w:t>
      </w:r>
      <w:r w:rsidR="006B367C" w:rsidRPr="00AB7DFC">
        <w:softHyphen/>
      </w:r>
      <w:r w:rsidRPr="00AB7DFC">
        <w:t>sel für das RSA-Verfahren mit einer Schlüssellänge von 2048 bit (Generation 1) als auch Zertifikate und Schlüssel für die Verfahren mit elliptischen Kurven mit einer Schlüssellänge von 256 bit</w:t>
      </w:r>
      <w:r w:rsidR="005C7D6B" w:rsidRPr="00AB7DFC">
        <w:t xml:space="preserve"> (Generation 2) enthalten.</w:t>
      </w:r>
      <w:r w:rsidR="0013746C" w:rsidRPr="00AB7DFC">
        <w:t xml:space="preserve"> </w:t>
      </w:r>
    </w:p>
    <w:p w:rsidR="00B81C1D" w:rsidRPr="00AE4B6A" w:rsidRDefault="00AE4B6A" w:rsidP="00AE4B6A">
      <w:pPr>
        <w:pStyle w:val="gemStandard"/>
      </w:pPr>
      <w:r>
        <w:rPr>
          <w:b/>
        </w:rPr>
        <w:sym w:font="Wingdings" w:char="F0D5"/>
      </w:r>
    </w:p>
    <w:bookmarkEnd w:id="136"/>
    <w:p w:rsidR="0000689D" w:rsidRPr="000571F4" w:rsidRDefault="005C7D6B" w:rsidP="00D0206A">
      <w:pPr>
        <w:pStyle w:val="gemStandard"/>
      </w:pPr>
      <w:r w:rsidRPr="000571F4">
        <w:br w:type="page"/>
      </w:r>
      <w:r w:rsidR="002F1DF3" w:rsidRPr="000571F4">
        <w:lastRenderedPageBreak/>
        <w:fldChar w:fldCharType="begin"/>
      </w:r>
      <w:r w:rsidR="002F1DF3" w:rsidRPr="000571F4">
        <w:instrText xml:space="preserve"> REF _Ref231097546 \h </w:instrText>
      </w:r>
      <w:r w:rsidR="00A15EC5" w:rsidRPr="000571F4">
        <w:instrText xml:space="preserve"> \* MERGEFORMAT </w:instrText>
      </w:r>
      <w:r w:rsidR="002F1DF3" w:rsidRPr="000571F4">
        <w:fldChar w:fldCharType="separate"/>
      </w:r>
      <w:r w:rsidR="00997CBB" w:rsidRPr="00700E10">
        <w:t xml:space="preserve">Abbildung </w:t>
      </w:r>
      <w:r w:rsidR="00997CBB">
        <w:t>1</w:t>
      </w:r>
      <w:r w:rsidR="002F1DF3" w:rsidRPr="000571F4">
        <w:fldChar w:fldCharType="end"/>
      </w:r>
      <w:r w:rsidR="00C53243" w:rsidRPr="000571F4">
        <w:t xml:space="preserve"> zeigt die </w:t>
      </w:r>
      <w:r w:rsidR="00C94979" w:rsidRPr="000571F4">
        <w:t>allgemeine</w:t>
      </w:r>
      <w:r w:rsidR="00C53243" w:rsidRPr="000571F4">
        <w:t xml:space="preserve"> Struktur der SMC-B</w:t>
      </w:r>
      <w:r w:rsidR="00D0206A" w:rsidRPr="000571F4">
        <w:t>.</w:t>
      </w:r>
    </w:p>
    <w:p w:rsidR="0032508F" w:rsidRPr="006E6758" w:rsidRDefault="007B3851" w:rsidP="00D0206A">
      <w:pPr>
        <w:pStyle w:val="gemStandard"/>
        <w:rPr>
          <w:rFonts w:cs="Arial"/>
        </w:rPr>
      </w:pPr>
      <w:r>
        <w:object w:dxaOrig="10742" w:dyaOrig="7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6.8pt;height:294pt" o:ole="">
            <v:imagedata r:id="rId16" o:title=""/>
          </v:shape>
          <o:OLEObject Type="Embed" ProgID="Visio.Drawing.11" ShapeID="_x0000_i1028" DrawAspect="Content" ObjectID="_1576404968" r:id="rId17"/>
        </w:object>
      </w:r>
    </w:p>
    <w:p w:rsidR="0032508F" w:rsidRPr="000571F4" w:rsidRDefault="002F1DF3" w:rsidP="00AE4B6A">
      <w:pPr>
        <w:pStyle w:val="Beschriftung"/>
        <w:jc w:val="center"/>
      </w:pPr>
      <w:bookmarkStart w:id="145" w:name="_Ref231097546"/>
      <w:bookmarkStart w:id="146" w:name="_Toc501368261"/>
      <w:commentRangeStart w:id="147"/>
      <w:r w:rsidRPr="00700E10">
        <w:t xml:space="preserve">Abbildung </w:t>
      </w:r>
      <w:commentRangeEnd w:id="147"/>
      <w:r w:rsidR="007B3851">
        <w:rPr>
          <w:rStyle w:val="Kommentarzeichen"/>
          <w:b w:val="0"/>
          <w:bCs w:val="0"/>
        </w:rPr>
        <w:commentReference w:id="147"/>
      </w:r>
      <w:fldSimple w:instr=" SEQ Abbildung \* ARABIC ">
        <w:r w:rsidR="00997CBB">
          <w:rPr>
            <w:noProof/>
          </w:rPr>
          <w:t>1</w:t>
        </w:r>
      </w:fldSimple>
      <w:bookmarkEnd w:id="145"/>
      <w:r w:rsidR="005C7D6B" w:rsidRPr="00700E10">
        <w:t xml:space="preserve">: </w:t>
      </w:r>
      <w:r w:rsidR="00D06B3C" w:rsidRPr="00700E10">
        <w:t>Abb_SMC-B_ObjSys_001</w:t>
      </w:r>
      <w:r w:rsidRPr="00700E10">
        <w:t xml:space="preserve"> </w:t>
      </w:r>
      <w:r w:rsidR="003A70D0" w:rsidRPr="00700E10">
        <w:t>Allgemein</w:t>
      </w:r>
      <w:r w:rsidRPr="00700E10">
        <w:t>e Struktur der SMC-B</w:t>
      </w:r>
      <w:bookmarkEnd w:id="146"/>
    </w:p>
    <w:p w:rsidR="004E42C9" w:rsidRPr="000571F4" w:rsidRDefault="004E42C9" w:rsidP="001143A8">
      <w:pPr>
        <w:pStyle w:val="gemStandard"/>
      </w:pPr>
    </w:p>
    <w:p w:rsidR="00265B7A" w:rsidRPr="000571F4" w:rsidRDefault="00265B7A" w:rsidP="001143A8">
      <w:pPr>
        <w:pStyle w:val="gemStandard"/>
      </w:pPr>
      <w:r w:rsidRPr="000571F4">
        <w:t>Eine krypto</w:t>
      </w:r>
      <w:r w:rsidRPr="000571F4">
        <w:softHyphen/>
        <w:t>gra</w:t>
      </w:r>
      <w:r w:rsidRPr="000571F4">
        <w:softHyphen/>
        <w:t>fi</w:t>
      </w:r>
      <w:r w:rsidRPr="000571F4">
        <w:softHyphen/>
        <w:t>sche Infor</w:t>
      </w:r>
      <w:r w:rsidRPr="000571F4">
        <w:softHyphen/>
        <w:t>ma</w:t>
      </w:r>
      <w:r w:rsidRPr="000571F4">
        <w:softHyphen/>
        <w:t>tions</w:t>
      </w:r>
      <w:r w:rsidRPr="000571F4">
        <w:softHyphen/>
        <w:t>anwendung (DF.CIA.ESIGN) ist nicht erforderlich, da eine SMC-B stationär ge</w:t>
      </w:r>
      <w:r w:rsidRPr="000571F4">
        <w:softHyphen/>
        <w:t xml:space="preserve">steckt bleibt und die Anwendung der zuständigen Software bekannt ist. </w:t>
      </w:r>
    </w:p>
    <w:p w:rsidR="00425655" w:rsidRPr="000571F4" w:rsidRDefault="00055F4C" w:rsidP="00AE4B6A">
      <w:pPr>
        <w:pStyle w:val="berschrift2"/>
      </w:pPr>
      <w:bookmarkStart w:id="148" w:name="_Toc195062462"/>
      <w:bookmarkStart w:id="149" w:name="_Toc323809627"/>
      <w:bookmarkStart w:id="150" w:name="_Ref342556933"/>
      <w:bookmarkStart w:id="151" w:name="_Ref342556934"/>
      <w:bookmarkStart w:id="152" w:name="_Toc502658444"/>
      <w:r w:rsidRPr="000571F4">
        <w:t>Root</w:t>
      </w:r>
      <w:r w:rsidR="002B1482" w:rsidRPr="000571F4">
        <w:t>,</w:t>
      </w:r>
      <w:bookmarkEnd w:id="148"/>
      <w:bookmarkEnd w:id="149"/>
      <w:r w:rsidR="002B1482" w:rsidRPr="000571F4">
        <w:t xml:space="preserve"> die Wurzelapplikation </w:t>
      </w:r>
      <w:bookmarkStart w:id="153" w:name="_Toc195062463"/>
      <w:bookmarkStart w:id="154" w:name="oMF"/>
      <w:bookmarkStart w:id="155" w:name="_Ref329342687"/>
      <w:bookmarkStart w:id="156" w:name="_Ref329342699"/>
      <w:r w:rsidR="002B1482" w:rsidRPr="000571F4">
        <w:t>MF</w:t>
      </w:r>
      <w:bookmarkEnd w:id="150"/>
      <w:bookmarkEnd w:id="151"/>
      <w:bookmarkEnd w:id="153"/>
      <w:bookmarkEnd w:id="154"/>
      <w:bookmarkEnd w:id="155"/>
      <w:bookmarkEnd w:id="156"/>
      <w:bookmarkEnd w:id="152"/>
    </w:p>
    <w:p w:rsidR="001C3835" w:rsidRDefault="00B53754" w:rsidP="008B32A1">
      <w:pPr>
        <w:pStyle w:val="gemStandard"/>
      </w:pPr>
      <w:r w:rsidRPr="000571F4">
        <w:t xml:space="preserve">Das </w:t>
      </w:r>
      <w:r w:rsidR="003E07E3" w:rsidRPr="000571F4">
        <w:rPr>
          <w:rFonts w:cs="Arial"/>
        </w:rPr>
        <w:fldChar w:fldCharType="begin"/>
      </w:r>
      <w:r w:rsidR="003E07E3" w:rsidRPr="000571F4">
        <w:rPr>
          <w:rFonts w:cs="Arial"/>
        </w:rPr>
        <w:instrText xml:space="preserve"> REF oMF \h  \* MERGEFORMAT </w:instrText>
      </w:r>
      <w:r w:rsidR="003E07E3" w:rsidRPr="000571F4">
        <w:rPr>
          <w:rFonts w:cs="Arial"/>
        </w:rPr>
      </w:r>
      <w:r w:rsidR="003E07E3" w:rsidRPr="000571F4">
        <w:rPr>
          <w:rFonts w:cs="Arial"/>
        </w:rPr>
        <w:fldChar w:fldCharType="separate"/>
      </w:r>
      <w:r w:rsidR="00997CBB" w:rsidRPr="000571F4">
        <w:t>MF</w:t>
      </w:r>
      <w:r w:rsidR="003E07E3" w:rsidRPr="000571F4">
        <w:rPr>
          <w:rFonts w:cs="Arial"/>
        </w:rPr>
        <w:fldChar w:fldCharType="end"/>
      </w:r>
      <w:r w:rsidRPr="000571F4">
        <w:t xml:space="preserve"> der SMC-B ist ein</w:t>
      </w:r>
      <w:r w:rsidR="001C3835" w:rsidRPr="000571F4">
        <w:t xml:space="preserve"> </w:t>
      </w:r>
      <w:r w:rsidR="00DB527C" w:rsidRPr="000571F4">
        <w:t>“Application</w:t>
      </w:r>
      <w:r w:rsidR="001C3835" w:rsidRPr="000571F4">
        <w:t xml:space="preserve"> Dedicated File</w:t>
      </w:r>
      <w:r w:rsidR="00DB527C" w:rsidRPr="000571F4">
        <w:t>”</w:t>
      </w:r>
      <w:r w:rsidR="001C3835" w:rsidRPr="000571F4">
        <w:t xml:space="preserve"> (</w:t>
      </w:r>
      <w:r w:rsidR="000E432E" w:rsidRPr="000571F4">
        <w:t>siehe</w:t>
      </w:r>
      <w:r w:rsidR="00D53F83" w:rsidRPr="000571F4">
        <w:t xml:space="preserve"> [gemSpec_COS#</w:t>
      </w:r>
      <w:r w:rsidR="00B57525" w:rsidRPr="000571F4">
        <w:t>8</w:t>
      </w:r>
      <w:r w:rsidR="00677CD3" w:rsidRPr="000571F4">
        <w:t>.3.1.3</w:t>
      </w:r>
      <w:r w:rsidR="00D53F83" w:rsidRPr="000571F4">
        <w:t>]</w:t>
      </w:r>
      <w:r w:rsidR="001C3835" w:rsidRPr="000571F4">
        <w:rPr>
          <w:szCs w:val="22"/>
        </w:rPr>
        <w:t>)</w:t>
      </w:r>
      <w:r w:rsidR="001C3835" w:rsidRPr="000571F4">
        <w:t xml:space="preserve"> </w:t>
      </w:r>
      <w:r w:rsidR="002E6913" w:rsidRPr="000571F4">
        <w:t xml:space="preserve">mit den </w:t>
      </w:r>
      <w:r w:rsidR="001C3835" w:rsidRPr="000571F4">
        <w:t xml:space="preserve">in </w:t>
      </w:r>
      <w:r w:rsidR="00D926C6" w:rsidRPr="000571F4">
        <w:t>Tab_SMC-B_ObjSys_002</w:t>
      </w:r>
      <w:r w:rsidR="001A1324" w:rsidRPr="000571F4">
        <w:t xml:space="preserve"> </w:t>
      </w:r>
      <w:r w:rsidR="002E6913" w:rsidRPr="000571F4">
        <w:t>gezeigten Eigenschaften</w:t>
      </w:r>
      <w:r w:rsidR="001C3835" w:rsidRPr="000571F4">
        <w:t xml:space="preserve">. </w:t>
      </w:r>
    </w:p>
    <w:p w:rsidR="00E30915" w:rsidRPr="000571F4" w:rsidRDefault="00E30915" w:rsidP="008B32A1">
      <w:pPr>
        <w:pStyle w:val="gemStandard"/>
      </w:pPr>
    </w:p>
    <w:p w:rsidR="00D53F83" w:rsidRPr="000571F4" w:rsidRDefault="00D53F83" w:rsidP="00E55CCE">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Card-G2-A_2146</w:t>
      </w:r>
      <w:r w:rsidRPr="000571F4">
        <w:rPr>
          <w:b/>
        </w:rPr>
        <w:t xml:space="preserve"> </w:t>
      </w:r>
      <w:r w:rsidR="00DD3C19" w:rsidRPr="000571F4">
        <w:rPr>
          <w:b/>
        </w:rPr>
        <w:t>K_Initialisierung: Initialisierte</w:t>
      </w:r>
      <w:r w:rsidR="005B6805" w:rsidRPr="000571F4">
        <w:rPr>
          <w:b/>
        </w:rPr>
        <w:t xml:space="preserve">: </w:t>
      </w:r>
      <w:r w:rsidR="00AF4F3D" w:rsidRPr="000571F4">
        <w:rPr>
          <w:b/>
        </w:rPr>
        <w:t xml:space="preserve">Attribute von </w:t>
      </w:r>
      <w:r w:rsidR="00AF4F3D" w:rsidRPr="000571F4">
        <w:rPr>
          <w:b/>
        </w:rPr>
        <w:fldChar w:fldCharType="begin"/>
      </w:r>
      <w:r w:rsidR="00AF4F3D" w:rsidRPr="000571F4">
        <w:rPr>
          <w:b/>
        </w:rPr>
        <w:instrText xml:space="preserve"> REF oMF \h  \* MERGEFORMAT </w:instrText>
      </w:r>
      <w:r w:rsidR="00AF4F3D" w:rsidRPr="000571F4">
        <w:rPr>
          <w:b/>
        </w:rPr>
      </w:r>
      <w:r w:rsidR="00AF4F3D" w:rsidRPr="000571F4">
        <w:rPr>
          <w:b/>
        </w:rPr>
        <w:fldChar w:fldCharType="separate"/>
      </w:r>
      <w:r w:rsidR="00997CBB" w:rsidRPr="00997CBB">
        <w:rPr>
          <w:b/>
        </w:rPr>
        <w:t>MF</w:t>
      </w:r>
      <w:r w:rsidR="00AF4F3D" w:rsidRPr="000571F4">
        <w:rPr>
          <w:b/>
        </w:rPr>
        <w:fldChar w:fldCharType="end"/>
      </w:r>
    </w:p>
    <w:p w:rsidR="00D53F83" w:rsidRPr="000571F4" w:rsidRDefault="00763CFF" w:rsidP="00675FA1">
      <w:pPr>
        <w:pStyle w:val="gemEinzug"/>
        <w:ind w:left="567"/>
      </w:pPr>
      <w:r w:rsidRPr="000571F4">
        <w:fldChar w:fldCharType="begin"/>
      </w:r>
      <w:r w:rsidRPr="000571F4">
        <w:instrText xml:space="preserve"> REF oMF \h  \* MERGEFORMAT </w:instrText>
      </w:r>
      <w:r w:rsidRPr="000571F4">
        <w:fldChar w:fldCharType="separate"/>
      </w:r>
      <w:r w:rsidR="00997CBB" w:rsidRPr="000571F4">
        <w:t>MF</w:t>
      </w:r>
      <w:r w:rsidRPr="000571F4">
        <w:fldChar w:fldCharType="end"/>
      </w:r>
      <w:r w:rsidRPr="000571F4">
        <w:t xml:space="preserve"> MUSS die in </w:t>
      </w:r>
      <w:r w:rsidR="008866E4" w:rsidRPr="000571F4">
        <w:t>Tab_SMC-B</w:t>
      </w:r>
      <w:r w:rsidRPr="000571F4">
        <w:t>_ObjSys_00</w:t>
      </w:r>
      <w:r w:rsidR="00A909C6" w:rsidRPr="000571F4">
        <w:t>2</w:t>
      </w:r>
      <w:r w:rsidRPr="000571F4">
        <w:t xml:space="preserve"> dargestellten Werte besitzen.</w:t>
      </w:r>
    </w:p>
    <w:p w:rsidR="001C3835" w:rsidRPr="000571F4" w:rsidRDefault="001C3835" w:rsidP="008B32A1">
      <w:pPr>
        <w:pStyle w:val="gemStandard"/>
      </w:pPr>
    </w:p>
    <w:p w:rsidR="004C6AD4" w:rsidRPr="00E90098" w:rsidRDefault="004C6AD4" w:rsidP="00AE4B6A">
      <w:pPr>
        <w:pStyle w:val="Beschriftung"/>
      </w:pPr>
      <w:bookmarkStart w:id="157" w:name="_Ref316899614"/>
      <w:bookmarkStart w:id="158" w:name="_Ref323802011"/>
      <w:bookmarkStart w:id="159" w:name="_Ref316899604"/>
      <w:bookmarkStart w:id="160" w:name="_Toc501368267"/>
      <w:r w:rsidRPr="00E90098">
        <w:t xml:space="preserve">Tabelle </w:t>
      </w:r>
      <w:r w:rsidRPr="000571F4">
        <w:fldChar w:fldCharType="begin"/>
      </w:r>
      <w:r w:rsidRPr="00E90098">
        <w:instrText xml:space="preserve"> SEQ Tabelle \* ARABIC </w:instrText>
      </w:r>
      <w:r w:rsidRPr="000571F4">
        <w:fldChar w:fldCharType="separate"/>
      </w:r>
      <w:r w:rsidR="00997CBB">
        <w:rPr>
          <w:noProof/>
        </w:rPr>
        <w:t>3</w:t>
      </w:r>
      <w:r w:rsidRPr="000571F4">
        <w:fldChar w:fldCharType="end"/>
      </w:r>
      <w:bookmarkEnd w:id="157"/>
      <w:bookmarkEnd w:id="158"/>
      <w:r w:rsidR="00D926C6" w:rsidRPr="000571F4">
        <w:t>:</w:t>
      </w:r>
      <w:r w:rsidR="009A30DE" w:rsidRPr="000571F4">
        <w:t xml:space="preserve"> </w:t>
      </w:r>
      <w:r w:rsidR="00A909C6" w:rsidRPr="000571F4">
        <w:t xml:space="preserve">Tab_SMC-B_ObjSys_002 </w:t>
      </w:r>
      <w:r w:rsidR="0013746C" w:rsidRPr="000571F4">
        <w:t xml:space="preserve">Initialisierte </w:t>
      </w:r>
      <w:r w:rsidRPr="00E90098">
        <w:t xml:space="preserve">Attribute von </w:t>
      </w:r>
      <w:bookmarkEnd w:id="159"/>
      <w:r w:rsidR="00367222" w:rsidRPr="000571F4">
        <w:fldChar w:fldCharType="begin"/>
      </w:r>
      <w:r w:rsidR="00367222" w:rsidRPr="00E90098">
        <w:instrText xml:space="preserve"> REF oMF \h  \* MERGEFORMAT </w:instrText>
      </w:r>
      <w:r w:rsidR="00367222" w:rsidRPr="000571F4">
        <w:fldChar w:fldCharType="separate"/>
      </w:r>
      <w:r w:rsidR="00997CBB" w:rsidRPr="000571F4">
        <w:t>MF</w:t>
      </w:r>
      <w:bookmarkEnd w:id="160"/>
      <w:r w:rsidR="00367222"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52"/>
        <w:gridCol w:w="5436"/>
        <w:gridCol w:w="1440"/>
      </w:tblGrid>
      <w:tr w:rsidR="00AD4495" w:rsidRPr="000571F4">
        <w:trPr>
          <w:trHeight w:val="372"/>
        </w:trPr>
        <w:tc>
          <w:tcPr>
            <w:tcW w:w="2052" w:type="dxa"/>
            <w:tcBorders>
              <w:top w:val="single" w:sz="4" w:space="0" w:color="auto"/>
              <w:left w:val="single" w:sz="4" w:space="0" w:color="auto"/>
              <w:bottom w:val="single" w:sz="4" w:space="0" w:color="auto"/>
              <w:right w:val="single" w:sz="4" w:space="0" w:color="auto"/>
            </w:tcBorders>
            <w:shd w:val="clear" w:color="auto" w:fill="E0E0E0"/>
          </w:tcPr>
          <w:p w:rsidR="00AD4495" w:rsidRPr="000571F4" w:rsidRDefault="00AD4495" w:rsidP="003227A5">
            <w:pPr>
              <w:pStyle w:val="gemtab11ptAbstand"/>
              <w:rPr>
                <w:b/>
                <w:sz w:val="20"/>
              </w:rPr>
            </w:pPr>
            <w:r w:rsidRPr="000571F4">
              <w:rPr>
                <w:b/>
                <w:sz w:val="20"/>
              </w:rPr>
              <w:t>Attribute</w:t>
            </w:r>
          </w:p>
        </w:tc>
        <w:tc>
          <w:tcPr>
            <w:tcW w:w="5436" w:type="dxa"/>
            <w:tcBorders>
              <w:top w:val="single" w:sz="4" w:space="0" w:color="auto"/>
              <w:left w:val="single" w:sz="4" w:space="0" w:color="auto"/>
              <w:bottom w:val="single" w:sz="4" w:space="0" w:color="auto"/>
              <w:right w:val="single" w:sz="4" w:space="0" w:color="auto"/>
            </w:tcBorders>
            <w:shd w:val="clear" w:color="auto" w:fill="E0E0E0"/>
          </w:tcPr>
          <w:p w:rsidR="00AD4495" w:rsidRPr="000571F4" w:rsidRDefault="00AD4495" w:rsidP="003227A5">
            <w:pPr>
              <w:pStyle w:val="gemtab11ptAbstand"/>
              <w:rPr>
                <w:b/>
                <w:sz w:val="20"/>
              </w:rPr>
            </w:pPr>
            <w:r w:rsidRPr="000571F4">
              <w:rPr>
                <w:b/>
                <w:sz w:val="20"/>
              </w:rPr>
              <w:t>Wert</w:t>
            </w:r>
          </w:p>
        </w:tc>
        <w:tc>
          <w:tcPr>
            <w:tcW w:w="1440" w:type="dxa"/>
            <w:tcBorders>
              <w:top w:val="single" w:sz="4" w:space="0" w:color="auto"/>
              <w:left w:val="single" w:sz="4" w:space="0" w:color="auto"/>
              <w:bottom w:val="single" w:sz="4" w:space="0" w:color="auto"/>
              <w:right w:val="single" w:sz="4" w:space="0" w:color="auto"/>
            </w:tcBorders>
            <w:shd w:val="clear" w:color="auto" w:fill="E0E0E0"/>
          </w:tcPr>
          <w:p w:rsidR="00AD4495" w:rsidRPr="000571F4" w:rsidRDefault="00AD4495" w:rsidP="003227A5">
            <w:pPr>
              <w:pStyle w:val="gemtab11ptAbstand"/>
              <w:rPr>
                <w:b/>
                <w:sz w:val="20"/>
              </w:rPr>
            </w:pPr>
            <w:r w:rsidRPr="000571F4">
              <w:rPr>
                <w:b/>
                <w:sz w:val="20"/>
              </w:rPr>
              <w:t>Bemerkung</w:t>
            </w:r>
          </w:p>
        </w:tc>
      </w:tr>
      <w:tr w:rsidR="00AD4495" w:rsidRPr="000571F4">
        <w:trPr>
          <w:trHeight w:val="223"/>
        </w:trPr>
        <w:tc>
          <w:tcPr>
            <w:tcW w:w="2052" w:type="dxa"/>
            <w:shd w:val="clear" w:color="auto" w:fill="auto"/>
          </w:tcPr>
          <w:p w:rsidR="00AD4495" w:rsidRPr="000571F4" w:rsidRDefault="00AD4495" w:rsidP="003227A5">
            <w:pPr>
              <w:pStyle w:val="gemtab11ptAbstand"/>
              <w:rPr>
                <w:sz w:val="20"/>
                <w:lang w:val="da-DK"/>
              </w:rPr>
            </w:pPr>
            <w:r w:rsidRPr="000571F4">
              <w:rPr>
                <w:sz w:val="20"/>
                <w:lang w:val="da-DK"/>
              </w:rPr>
              <w:t>Objekttyp</w:t>
            </w:r>
          </w:p>
        </w:tc>
        <w:tc>
          <w:tcPr>
            <w:tcW w:w="5436" w:type="dxa"/>
            <w:shd w:val="clear" w:color="auto" w:fill="auto"/>
          </w:tcPr>
          <w:p w:rsidR="00AD4495" w:rsidRPr="000571F4" w:rsidRDefault="00AD4495" w:rsidP="003227A5">
            <w:pPr>
              <w:pStyle w:val="gemtab11ptAbstand"/>
              <w:rPr>
                <w:sz w:val="20"/>
                <w:lang w:val="da-DK"/>
              </w:rPr>
            </w:pPr>
            <w:r w:rsidRPr="000571F4">
              <w:rPr>
                <w:sz w:val="20"/>
                <w:lang w:val="da-DK"/>
              </w:rPr>
              <w:t>Ordner</w:t>
            </w:r>
          </w:p>
        </w:tc>
        <w:tc>
          <w:tcPr>
            <w:tcW w:w="1440" w:type="dxa"/>
            <w:shd w:val="clear" w:color="auto" w:fill="auto"/>
          </w:tcPr>
          <w:p w:rsidR="00AD4495" w:rsidRPr="000571F4" w:rsidRDefault="00AD4495" w:rsidP="003227A5">
            <w:pPr>
              <w:pStyle w:val="gemtab11ptAbstand"/>
              <w:rPr>
                <w:sz w:val="20"/>
                <w:lang w:val="da-DK"/>
              </w:rPr>
            </w:pPr>
          </w:p>
        </w:tc>
      </w:tr>
      <w:tr w:rsidR="00E544D8" w:rsidRPr="000571F4">
        <w:trPr>
          <w:trHeight w:val="238"/>
        </w:trPr>
        <w:tc>
          <w:tcPr>
            <w:tcW w:w="2052" w:type="dxa"/>
            <w:shd w:val="clear" w:color="auto" w:fill="auto"/>
            <w:vAlign w:val="center"/>
          </w:tcPr>
          <w:p w:rsidR="00E544D8" w:rsidRPr="000571F4" w:rsidRDefault="00E544D8" w:rsidP="00E544D8">
            <w:pPr>
              <w:pStyle w:val="gemtab11ptAbstand"/>
              <w:rPr>
                <w:i/>
                <w:sz w:val="20"/>
                <w:lang w:val="da-DK"/>
              </w:rPr>
            </w:pPr>
            <w:r w:rsidRPr="000571F4">
              <w:rPr>
                <w:i/>
                <w:sz w:val="20"/>
                <w:lang w:val="da-DK"/>
              </w:rPr>
              <w:t>applicationIdentifier</w:t>
            </w:r>
          </w:p>
        </w:tc>
        <w:tc>
          <w:tcPr>
            <w:tcW w:w="5436" w:type="dxa"/>
            <w:shd w:val="clear" w:color="auto" w:fill="auto"/>
          </w:tcPr>
          <w:p w:rsidR="00E544D8" w:rsidRPr="000571F4" w:rsidRDefault="00E544D8" w:rsidP="00E544D8">
            <w:pPr>
              <w:pStyle w:val="gemtab11ptAbstand"/>
              <w:rPr>
                <w:sz w:val="20"/>
                <w:lang w:val="da-DK"/>
              </w:rPr>
            </w:pPr>
            <w:r w:rsidRPr="000571F4">
              <w:rPr>
                <w:sz w:val="20"/>
                <w:lang w:val="da-DK"/>
              </w:rPr>
              <w:t>‘D27600014606’</w:t>
            </w:r>
          </w:p>
        </w:tc>
        <w:tc>
          <w:tcPr>
            <w:tcW w:w="1440" w:type="dxa"/>
            <w:shd w:val="clear" w:color="auto" w:fill="auto"/>
          </w:tcPr>
          <w:p w:rsidR="00E544D8" w:rsidRPr="000571F4" w:rsidRDefault="00E544D8" w:rsidP="003227A5">
            <w:pPr>
              <w:pStyle w:val="gemListingEnd"/>
              <w:rPr>
                <w:sz w:val="20"/>
                <w:lang w:val="da-DK"/>
              </w:rPr>
            </w:pPr>
          </w:p>
        </w:tc>
      </w:tr>
      <w:tr w:rsidR="00E544D8" w:rsidRPr="000571F4">
        <w:trPr>
          <w:trHeight w:val="223"/>
        </w:trPr>
        <w:tc>
          <w:tcPr>
            <w:tcW w:w="2052" w:type="dxa"/>
            <w:tcBorders>
              <w:bottom w:val="single" w:sz="6" w:space="0" w:color="000000"/>
            </w:tcBorders>
            <w:shd w:val="clear" w:color="auto" w:fill="auto"/>
            <w:vAlign w:val="center"/>
          </w:tcPr>
          <w:p w:rsidR="00E544D8" w:rsidRPr="000571F4" w:rsidRDefault="00E544D8" w:rsidP="00BF7978">
            <w:pPr>
              <w:rPr>
                <w:i/>
              </w:rPr>
            </w:pPr>
            <w:r w:rsidRPr="000571F4">
              <w:rPr>
                <w:i/>
              </w:rPr>
              <w:lastRenderedPageBreak/>
              <w:t>fileIdentifier</w:t>
            </w:r>
          </w:p>
        </w:tc>
        <w:tc>
          <w:tcPr>
            <w:tcW w:w="5436" w:type="dxa"/>
            <w:tcBorders>
              <w:bottom w:val="single" w:sz="6" w:space="0" w:color="000000"/>
            </w:tcBorders>
            <w:shd w:val="clear" w:color="auto" w:fill="auto"/>
          </w:tcPr>
          <w:p w:rsidR="00E544D8" w:rsidRPr="000571F4" w:rsidRDefault="00596EE0" w:rsidP="003227A5">
            <w:pPr>
              <w:pStyle w:val="gemtab11ptAbstand"/>
              <w:rPr>
                <w:sz w:val="20"/>
                <w:lang w:val="da-DK"/>
              </w:rPr>
            </w:pPr>
            <w:r>
              <w:rPr>
                <w:sz w:val="20"/>
                <w:lang w:val="da-DK"/>
              </w:rPr>
              <w:t>‘</w:t>
            </w:r>
            <w:r w:rsidR="00E544D8" w:rsidRPr="000571F4">
              <w:rPr>
                <w:sz w:val="20"/>
                <w:lang w:val="da-DK"/>
              </w:rPr>
              <w:t>3F 00</w:t>
            </w:r>
            <w:r>
              <w:rPr>
                <w:sz w:val="20"/>
                <w:lang w:val="da-DK"/>
              </w:rPr>
              <w:t>’</w:t>
            </w:r>
          </w:p>
        </w:tc>
        <w:tc>
          <w:tcPr>
            <w:tcW w:w="1440" w:type="dxa"/>
            <w:tcBorders>
              <w:bottom w:val="single" w:sz="6" w:space="0" w:color="000000"/>
            </w:tcBorders>
            <w:shd w:val="clear" w:color="auto" w:fill="auto"/>
          </w:tcPr>
          <w:p w:rsidR="00E544D8" w:rsidRPr="000571F4" w:rsidRDefault="00E544D8" w:rsidP="003227A5">
            <w:pPr>
              <w:pStyle w:val="gemtab11ptAbstand"/>
              <w:rPr>
                <w:sz w:val="20"/>
                <w:lang w:val="da-DK"/>
              </w:rPr>
            </w:pPr>
            <w:r w:rsidRPr="000571F4">
              <w:rPr>
                <w:sz w:val="20"/>
                <w:lang w:val="da-DK"/>
              </w:rPr>
              <w:t>Falls vorhanden</w:t>
            </w:r>
          </w:p>
        </w:tc>
      </w:tr>
      <w:tr w:rsidR="00E544D8" w:rsidRPr="000571F4">
        <w:trPr>
          <w:trHeight w:val="223"/>
        </w:trPr>
        <w:tc>
          <w:tcPr>
            <w:tcW w:w="2052" w:type="dxa"/>
            <w:tcBorders>
              <w:bottom w:val="single" w:sz="4" w:space="0" w:color="auto"/>
            </w:tcBorders>
            <w:shd w:val="clear" w:color="auto" w:fill="auto"/>
          </w:tcPr>
          <w:p w:rsidR="00E544D8" w:rsidRPr="000571F4" w:rsidRDefault="00E544D8" w:rsidP="003227A5">
            <w:pPr>
              <w:pStyle w:val="gemtab11ptAbstand"/>
              <w:rPr>
                <w:i/>
                <w:sz w:val="20"/>
                <w:lang w:val="da-DK"/>
              </w:rPr>
            </w:pPr>
            <w:r w:rsidRPr="000571F4">
              <w:rPr>
                <w:i/>
                <w:sz w:val="20"/>
                <w:lang w:val="da-DK"/>
              </w:rPr>
              <w:t>lifeCycleStatus</w:t>
            </w:r>
          </w:p>
        </w:tc>
        <w:tc>
          <w:tcPr>
            <w:tcW w:w="5436" w:type="dxa"/>
            <w:tcBorders>
              <w:bottom w:val="single" w:sz="4" w:space="0" w:color="auto"/>
            </w:tcBorders>
            <w:shd w:val="clear" w:color="auto" w:fill="auto"/>
          </w:tcPr>
          <w:p w:rsidR="00E544D8" w:rsidRPr="000571F4" w:rsidRDefault="00E544D8" w:rsidP="003227A5">
            <w:pPr>
              <w:pStyle w:val="gemtab11ptAbstand"/>
              <w:rPr>
                <w:sz w:val="20"/>
                <w:lang w:val="da-DK"/>
              </w:rPr>
            </w:pPr>
            <w:r w:rsidRPr="000571F4">
              <w:rPr>
                <w:sz w:val="20"/>
                <w:lang w:val="da-DK"/>
              </w:rPr>
              <w:t>„Operational state (activated)“</w:t>
            </w:r>
          </w:p>
        </w:tc>
        <w:tc>
          <w:tcPr>
            <w:tcW w:w="1440" w:type="dxa"/>
            <w:tcBorders>
              <w:bottom w:val="single" w:sz="4" w:space="0" w:color="auto"/>
            </w:tcBorders>
            <w:shd w:val="clear" w:color="auto" w:fill="auto"/>
          </w:tcPr>
          <w:p w:rsidR="00E544D8" w:rsidRPr="000571F4" w:rsidRDefault="00E544D8" w:rsidP="003227A5">
            <w:pPr>
              <w:pStyle w:val="gemtab11ptAbstand"/>
              <w:rPr>
                <w:sz w:val="20"/>
                <w:lang w:val="da-DK"/>
              </w:rPr>
            </w:pPr>
          </w:p>
        </w:tc>
      </w:tr>
      <w:tr w:rsidR="0050009E" w:rsidRPr="000571F4">
        <w:trPr>
          <w:trHeight w:val="223"/>
        </w:trPr>
        <w:tc>
          <w:tcPr>
            <w:tcW w:w="2052" w:type="dxa"/>
            <w:tcBorders>
              <w:bottom w:val="single" w:sz="4" w:space="0" w:color="auto"/>
            </w:tcBorders>
            <w:shd w:val="clear" w:color="auto" w:fill="auto"/>
          </w:tcPr>
          <w:p w:rsidR="0050009E" w:rsidRPr="000571F4" w:rsidRDefault="0050009E" w:rsidP="0050009E">
            <w:pPr>
              <w:pStyle w:val="gemtab11ptAbstand"/>
              <w:rPr>
                <w:i/>
                <w:sz w:val="20"/>
              </w:rPr>
            </w:pPr>
            <w:r w:rsidRPr="000571F4">
              <w:rPr>
                <w:i/>
                <w:sz w:val="20"/>
              </w:rPr>
              <w:t>shareable</w:t>
            </w:r>
          </w:p>
        </w:tc>
        <w:tc>
          <w:tcPr>
            <w:tcW w:w="5436" w:type="dxa"/>
            <w:tcBorders>
              <w:bottom w:val="single" w:sz="4" w:space="0" w:color="auto"/>
            </w:tcBorders>
            <w:shd w:val="clear" w:color="auto" w:fill="auto"/>
          </w:tcPr>
          <w:p w:rsidR="0050009E" w:rsidRPr="000571F4" w:rsidRDefault="0050009E" w:rsidP="0050009E">
            <w:pPr>
              <w:pStyle w:val="gemtab11ptAbstand"/>
              <w:rPr>
                <w:sz w:val="20"/>
              </w:rPr>
            </w:pPr>
            <w:r w:rsidRPr="000571F4">
              <w:rPr>
                <w:sz w:val="20"/>
              </w:rPr>
              <w:t>True</w:t>
            </w:r>
          </w:p>
        </w:tc>
        <w:tc>
          <w:tcPr>
            <w:tcW w:w="1440" w:type="dxa"/>
            <w:tcBorders>
              <w:bottom w:val="single" w:sz="4" w:space="0" w:color="auto"/>
            </w:tcBorders>
            <w:shd w:val="clear" w:color="auto" w:fill="auto"/>
          </w:tcPr>
          <w:p w:rsidR="0050009E" w:rsidRPr="000571F4" w:rsidRDefault="0050009E" w:rsidP="003227A5">
            <w:pPr>
              <w:pStyle w:val="gemVerz2"/>
              <w:rPr>
                <w:sz w:val="20"/>
                <w:lang w:val="da-DK"/>
              </w:rPr>
            </w:pPr>
          </w:p>
        </w:tc>
      </w:tr>
      <w:tr w:rsidR="0050009E" w:rsidRPr="000571F4">
        <w:trPr>
          <w:trHeight w:val="372"/>
        </w:trPr>
        <w:tc>
          <w:tcPr>
            <w:tcW w:w="8928" w:type="dxa"/>
            <w:gridSpan w:val="3"/>
            <w:tcBorders>
              <w:bottom w:val="single" w:sz="6" w:space="0" w:color="000000"/>
            </w:tcBorders>
            <w:shd w:val="clear" w:color="auto" w:fill="E0E0E0"/>
          </w:tcPr>
          <w:p w:rsidR="0050009E" w:rsidRPr="000571F4" w:rsidRDefault="0050009E" w:rsidP="003227A5">
            <w:pPr>
              <w:pStyle w:val="gemtab11ptAbstand"/>
              <w:rPr>
                <w:b/>
                <w:sz w:val="20"/>
              </w:rPr>
            </w:pPr>
            <w:r w:rsidRPr="000571F4">
              <w:rPr>
                <w:b/>
                <w:sz w:val="20"/>
              </w:rPr>
              <w:t>Zugriffsregel für logischen LCS „Operational state (activated)”</w:t>
            </w:r>
          </w:p>
        </w:tc>
      </w:tr>
      <w:tr w:rsidR="0050009E" w:rsidRPr="000571F4">
        <w:trPr>
          <w:trHeight w:val="372"/>
        </w:trPr>
        <w:tc>
          <w:tcPr>
            <w:tcW w:w="2052" w:type="dxa"/>
            <w:shd w:val="clear" w:color="auto" w:fill="E0E0E0"/>
          </w:tcPr>
          <w:p w:rsidR="0050009E" w:rsidRPr="000571F4" w:rsidRDefault="0050009E" w:rsidP="003227A5">
            <w:pPr>
              <w:pStyle w:val="gemtab11ptAbstand"/>
              <w:rPr>
                <w:b/>
                <w:sz w:val="20"/>
              </w:rPr>
            </w:pPr>
            <w:r w:rsidRPr="000571F4">
              <w:rPr>
                <w:b/>
                <w:sz w:val="20"/>
              </w:rPr>
              <w:t>Zugriffsart</w:t>
            </w:r>
          </w:p>
        </w:tc>
        <w:tc>
          <w:tcPr>
            <w:tcW w:w="5436" w:type="dxa"/>
            <w:shd w:val="clear" w:color="auto" w:fill="E0E0E0"/>
          </w:tcPr>
          <w:p w:rsidR="0050009E" w:rsidRPr="000571F4" w:rsidRDefault="0050009E" w:rsidP="003227A5">
            <w:pPr>
              <w:pStyle w:val="gemtab11ptAbstand"/>
              <w:rPr>
                <w:b/>
                <w:sz w:val="20"/>
              </w:rPr>
            </w:pPr>
            <w:r w:rsidRPr="000571F4">
              <w:rPr>
                <w:b/>
                <w:sz w:val="20"/>
              </w:rPr>
              <w:t>Zugriffsbedingung</w:t>
            </w:r>
          </w:p>
        </w:tc>
        <w:tc>
          <w:tcPr>
            <w:tcW w:w="1440" w:type="dxa"/>
            <w:shd w:val="clear" w:color="auto" w:fill="E0E0E0"/>
          </w:tcPr>
          <w:p w:rsidR="0050009E" w:rsidRPr="000571F4" w:rsidRDefault="0050009E" w:rsidP="003227A5">
            <w:pPr>
              <w:pStyle w:val="gemtab11ptAbstand"/>
              <w:rPr>
                <w:b/>
                <w:sz w:val="20"/>
              </w:rPr>
            </w:pPr>
            <w:r w:rsidRPr="000571F4">
              <w:rPr>
                <w:b/>
                <w:sz w:val="20"/>
              </w:rPr>
              <w:t>Bemerkung</w:t>
            </w:r>
          </w:p>
        </w:tc>
      </w:tr>
      <w:tr w:rsidR="0050009E" w:rsidRPr="000571F4" w:rsidTr="001342B7">
        <w:trPr>
          <w:trHeight w:val="455"/>
        </w:trPr>
        <w:tc>
          <w:tcPr>
            <w:tcW w:w="2052" w:type="dxa"/>
            <w:shd w:val="clear" w:color="auto" w:fill="auto"/>
          </w:tcPr>
          <w:p w:rsidR="0050009E" w:rsidRPr="001342B7" w:rsidRDefault="0050009E" w:rsidP="00303696">
            <w:pPr>
              <w:pStyle w:val="gemTab10pt"/>
              <w:tabs>
                <w:tab w:val="left" w:pos="851"/>
              </w:tabs>
              <w:autoSpaceDE w:val="0"/>
              <w:autoSpaceDN w:val="0"/>
              <w:adjustRightInd w:val="0"/>
              <w:rPr>
                <w:smallCaps/>
                <w:lang w:val="en-GB"/>
              </w:rPr>
            </w:pPr>
            <w:r w:rsidRPr="001342B7">
              <w:rPr>
                <w:smallCaps/>
                <w:lang w:val="en-GB"/>
              </w:rPr>
              <w:t>Fingerprint</w:t>
            </w:r>
          </w:p>
        </w:tc>
        <w:tc>
          <w:tcPr>
            <w:tcW w:w="5436" w:type="dxa"/>
            <w:shd w:val="clear" w:color="auto" w:fill="auto"/>
          </w:tcPr>
          <w:p w:rsidR="0050009E" w:rsidRPr="001342B7" w:rsidRDefault="00FE0A6F" w:rsidP="005B46CB">
            <w:pPr>
              <w:pStyle w:val="gemtab11ptAbstand"/>
              <w:rPr>
                <w:sz w:val="20"/>
                <w:lang w:val="da-DK"/>
              </w:rPr>
            </w:pPr>
            <w:r w:rsidRPr="001342B7">
              <w:rPr>
                <w:sz w:val="20"/>
                <w:lang w:val="da-DK"/>
              </w:rPr>
              <w:t>Wildcard</w:t>
            </w:r>
          </w:p>
        </w:tc>
        <w:tc>
          <w:tcPr>
            <w:tcW w:w="1440" w:type="dxa"/>
            <w:shd w:val="clear" w:color="auto" w:fill="auto"/>
          </w:tcPr>
          <w:p w:rsidR="0050009E" w:rsidRPr="000571F4" w:rsidRDefault="0050009E" w:rsidP="003227A5">
            <w:pPr>
              <w:pStyle w:val="abstand0"/>
              <w:rPr>
                <w:sz w:val="20"/>
                <w:lang w:val="da-DK"/>
              </w:rPr>
            </w:pPr>
          </w:p>
        </w:tc>
      </w:tr>
      <w:tr w:rsidR="0050009E" w:rsidRPr="000571F4">
        <w:trPr>
          <w:trHeight w:val="364"/>
        </w:trPr>
        <w:tc>
          <w:tcPr>
            <w:tcW w:w="2052" w:type="dxa"/>
            <w:shd w:val="clear" w:color="auto" w:fill="auto"/>
          </w:tcPr>
          <w:p w:rsidR="0050009E" w:rsidRPr="000571F4" w:rsidRDefault="0050009E" w:rsidP="000271E7">
            <w:pPr>
              <w:pStyle w:val="gemTab10pt"/>
              <w:tabs>
                <w:tab w:val="left" w:pos="851"/>
              </w:tabs>
              <w:autoSpaceDE w:val="0"/>
              <w:autoSpaceDN w:val="0"/>
              <w:adjustRightInd w:val="0"/>
            </w:pPr>
            <w:r w:rsidRPr="000571F4">
              <w:rPr>
                <w:smallCaps/>
                <w:lang w:val="en-GB"/>
              </w:rPr>
              <w:t>Get Random</w:t>
            </w:r>
          </w:p>
        </w:tc>
        <w:tc>
          <w:tcPr>
            <w:tcW w:w="5436" w:type="dxa"/>
            <w:shd w:val="clear" w:color="auto" w:fill="auto"/>
          </w:tcPr>
          <w:p w:rsidR="0050009E" w:rsidRPr="000571F4" w:rsidRDefault="0050009E" w:rsidP="00E326F6">
            <w:pPr>
              <w:pStyle w:val="gemTab10pt"/>
            </w:pPr>
            <w:r w:rsidRPr="000571F4">
              <w:t>ALWAYS</w:t>
            </w:r>
          </w:p>
        </w:tc>
        <w:tc>
          <w:tcPr>
            <w:tcW w:w="1440" w:type="dxa"/>
            <w:shd w:val="clear" w:color="auto" w:fill="auto"/>
          </w:tcPr>
          <w:p w:rsidR="0050009E" w:rsidRPr="000571F4" w:rsidRDefault="0050009E" w:rsidP="003227A5">
            <w:pPr>
              <w:rPr>
                <w:sz w:val="20"/>
                <w:lang w:val="da-DK"/>
              </w:rPr>
            </w:pPr>
          </w:p>
        </w:tc>
      </w:tr>
      <w:tr w:rsidR="009F1B2F" w:rsidRPr="000571F4">
        <w:trPr>
          <w:trHeight w:val="507"/>
        </w:trPr>
        <w:tc>
          <w:tcPr>
            <w:tcW w:w="2052" w:type="dxa"/>
            <w:shd w:val="clear" w:color="auto" w:fill="auto"/>
          </w:tcPr>
          <w:p w:rsidR="009F1B2F" w:rsidRPr="000571F4" w:rsidRDefault="009F1B2F" w:rsidP="00303696">
            <w:pPr>
              <w:pStyle w:val="gemTab10pt"/>
              <w:tabs>
                <w:tab w:val="left" w:pos="851"/>
              </w:tabs>
              <w:autoSpaceDE w:val="0"/>
              <w:autoSpaceDN w:val="0"/>
              <w:adjustRightInd w:val="0"/>
              <w:rPr>
                <w:smallCaps/>
                <w:lang w:val="en-GB"/>
              </w:rPr>
            </w:pPr>
            <w:r w:rsidRPr="000571F4">
              <w:rPr>
                <w:smallCaps/>
                <w:lang w:val="en-GB"/>
              </w:rPr>
              <w:t>Load Application</w:t>
            </w:r>
          </w:p>
        </w:tc>
        <w:tc>
          <w:tcPr>
            <w:tcW w:w="5436" w:type="dxa"/>
            <w:shd w:val="clear" w:color="auto" w:fill="auto"/>
          </w:tcPr>
          <w:p w:rsidR="009F1B2F" w:rsidRPr="000571F4" w:rsidRDefault="009F1B2F" w:rsidP="005B46CB">
            <w:pPr>
              <w:pStyle w:val="gemtab11ptAbstand"/>
              <w:rPr>
                <w:sz w:val="20"/>
                <w:lang w:val="da-DK"/>
              </w:rPr>
            </w:pPr>
            <w:r w:rsidRPr="000571F4">
              <w:rPr>
                <w:sz w:val="20"/>
                <w:lang w:val="da-DK"/>
              </w:rPr>
              <w:t>AUT_CMS</w:t>
            </w:r>
          </w:p>
        </w:tc>
        <w:tc>
          <w:tcPr>
            <w:tcW w:w="1440" w:type="dxa"/>
            <w:shd w:val="clear" w:color="auto" w:fill="auto"/>
          </w:tcPr>
          <w:p w:rsidR="009F1B2F" w:rsidRPr="000571F4" w:rsidRDefault="009F1B2F" w:rsidP="005965B7">
            <w:pPr>
              <w:pStyle w:val="gemVerz2"/>
              <w:rPr>
                <w:b w:val="0"/>
                <w:sz w:val="20"/>
                <w:lang w:val="da-DK"/>
              </w:rPr>
            </w:pPr>
            <w:r w:rsidRPr="000571F4">
              <w:rPr>
                <w:b w:val="0"/>
                <w:sz w:val="20"/>
                <w:lang w:val="da-DK"/>
              </w:rPr>
              <w:t xml:space="preserve">siehe </w:t>
            </w:r>
            <w:r w:rsidRPr="000571F4">
              <w:rPr>
                <w:b w:val="0"/>
                <w:sz w:val="20"/>
                <w:lang w:val="da-DK"/>
              </w:rPr>
              <w:fldChar w:fldCharType="begin"/>
            </w:r>
            <w:r w:rsidRPr="000571F4">
              <w:rPr>
                <w:b w:val="0"/>
                <w:sz w:val="20"/>
                <w:lang w:val="da-DK"/>
              </w:rPr>
              <w:instrText xml:space="preserve"> REF _Ref316552047 \r \h  \* MERGEFORMAT </w:instrText>
            </w:r>
            <w:r w:rsidRPr="000571F4">
              <w:rPr>
                <w:b w:val="0"/>
                <w:sz w:val="20"/>
                <w:lang w:val="da-DK"/>
              </w:rPr>
            </w:r>
            <w:r w:rsidRPr="000571F4">
              <w:rPr>
                <w:b w:val="0"/>
                <w:sz w:val="20"/>
                <w:lang w:val="da-DK"/>
              </w:rPr>
              <w:fldChar w:fldCharType="separate"/>
            </w:r>
            <w:r w:rsidR="00997CBB">
              <w:rPr>
                <w:b w:val="0"/>
                <w:sz w:val="20"/>
                <w:lang w:val="da-DK"/>
              </w:rPr>
              <w:t>Hinweis 4:</w:t>
            </w:r>
            <w:r w:rsidRPr="000571F4">
              <w:rPr>
                <w:b w:val="0"/>
                <w:sz w:val="20"/>
                <w:lang w:val="da-DK"/>
              </w:rPr>
              <w:fldChar w:fldCharType="end"/>
            </w:r>
          </w:p>
        </w:tc>
      </w:tr>
      <w:tr w:rsidR="009F1B2F" w:rsidRPr="000571F4">
        <w:trPr>
          <w:trHeight w:val="238"/>
        </w:trPr>
        <w:tc>
          <w:tcPr>
            <w:tcW w:w="2052" w:type="dxa"/>
            <w:tcBorders>
              <w:bottom w:val="single" w:sz="4" w:space="0" w:color="auto"/>
            </w:tcBorders>
            <w:shd w:val="clear" w:color="auto" w:fill="auto"/>
          </w:tcPr>
          <w:p w:rsidR="009F1B2F" w:rsidRPr="000571F4" w:rsidRDefault="009F1B2F" w:rsidP="003227A5">
            <w:pPr>
              <w:pStyle w:val="gemtab11ptAbstand"/>
              <w:rPr>
                <w:sz w:val="20"/>
                <w:lang w:val="da-DK"/>
              </w:rPr>
            </w:pPr>
            <w:r w:rsidRPr="000571F4">
              <w:rPr>
                <w:sz w:val="20"/>
                <w:lang w:val="da-DK"/>
              </w:rPr>
              <w:t>andere</w:t>
            </w:r>
          </w:p>
        </w:tc>
        <w:tc>
          <w:tcPr>
            <w:tcW w:w="5436" w:type="dxa"/>
            <w:tcBorders>
              <w:bottom w:val="single" w:sz="4" w:space="0" w:color="auto"/>
            </w:tcBorders>
            <w:shd w:val="clear" w:color="auto" w:fill="auto"/>
          </w:tcPr>
          <w:p w:rsidR="009F1B2F" w:rsidRPr="000571F4" w:rsidRDefault="009F1B2F" w:rsidP="003227A5">
            <w:pPr>
              <w:pStyle w:val="gemtab11ptAbstand"/>
              <w:rPr>
                <w:sz w:val="20"/>
                <w:lang w:val="da-DK"/>
              </w:rPr>
            </w:pPr>
            <w:r w:rsidRPr="000571F4">
              <w:rPr>
                <w:sz w:val="20"/>
                <w:lang w:val="da-DK"/>
              </w:rPr>
              <w:t>NEVER</w:t>
            </w:r>
          </w:p>
        </w:tc>
        <w:tc>
          <w:tcPr>
            <w:tcW w:w="1440" w:type="dxa"/>
            <w:tcBorders>
              <w:bottom w:val="single" w:sz="4" w:space="0" w:color="auto"/>
            </w:tcBorders>
            <w:shd w:val="clear" w:color="auto" w:fill="auto"/>
          </w:tcPr>
          <w:p w:rsidR="009F1B2F" w:rsidRPr="000571F4" w:rsidRDefault="009F1B2F" w:rsidP="003227A5">
            <w:pPr>
              <w:pStyle w:val="gemtab11ptAbstand"/>
              <w:rPr>
                <w:sz w:val="20"/>
                <w:lang w:val="da-DK"/>
              </w:rPr>
            </w:pPr>
          </w:p>
        </w:tc>
      </w:tr>
      <w:tr w:rsidR="009F1B2F" w:rsidRPr="000571F4">
        <w:trPr>
          <w:trHeight w:val="372"/>
        </w:trPr>
        <w:tc>
          <w:tcPr>
            <w:tcW w:w="8928" w:type="dxa"/>
            <w:gridSpan w:val="3"/>
            <w:tcBorders>
              <w:bottom w:val="single" w:sz="6" w:space="0" w:color="000000"/>
            </w:tcBorders>
            <w:shd w:val="clear" w:color="auto" w:fill="E0E0E0"/>
          </w:tcPr>
          <w:p w:rsidR="009F1B2F" w:rsidRPr="000571F4" w:rsidRDefault="009F1B2F" w:rsidP="003227A5">
            <w:pPr>
              <w:pStyle w:val="gemtab11ptAbstand"/>
              <w:rPr>
                <w:b/>
                <w:sz w:val="20"/>
              </w:rPr>
            </w:pPr>
            <w:r w:rsidRPr="000571F4">
              <w:rPr>
                <w:b/>
                <w:sz w:val="20"/>
              </w:rPr>
              <w:t>Zugriffsregel für logischen LCS „Operational state (deactivated)”</w:t>
            </w:r>
          </w:p>
        </w:tc>
      </w:tr>
      <w:tr w:rsidR="009F1B2F" w:rsidRPr="000571F4">
        <w:trPr>
          <w:trHeight w:val="357"/>
        </w:trPr>
        <w:tc>
          <w:tcPr>
            <w:tcW w:w="2052" w:type="dxa"/>
            <w:shd w:val="clear" w:color="auto" w:fill="E0E0E0"/>
          </w:tcPr>
          <w:p w:rsidR="009F1B2F" w:rsidRPr="000571F4" w:rsidRDefault="009F1B2F" w:rsidP="003227A5">
            <w:pPr>
              <w:pStyle w:val="gemtab11ptAbstand"/>
              <w:rPr>
                <w:b/>
                <w:sz w:val="20"/>
              </w:rPr>
            </w:pPr>
            <w:r w:rsidRPr="000571F4">
              <w:rPr>
                <w:b/>
                <w:sz w:val="20"/>
              </w:rPr>
              <w:t>Zugriffsart</w:t>
            </w:r>
          </w:p>
        </w:tc>
        <w:tc>
          <w:tcPr>
            <w:tcW w:w="5436" w:type="dxa"/>
            <w:shd w:val="clear" w:color="auto" w:fill="E0E0E0"/>
          </w:tcPr>
          <w:p w:rsidR="009F1B2F" w:rsidRPr="000571F4" w:rsidRDefault="009F1B2F" w:rsidP="003227A5">
            <w:pPr>
              <w:pStyle w:val="gemtab11ptAbstand"/>
              <w:rPr>
                <w:b/>
                <w:sz w:val="20"/>
              </w:rPr>
            </w:pPr>
            <w:r w:rsidRPr="000571F4">
              <w:rPr>
                <w:b/>
                <w:sz w:val="20"/>
              </w:rPr>
              <w:t>Zugriffsbedingung</w:t>
            </w:r>
          </w:p>
        </w:tc>
        <w:tc>
          <w:tcPr>
            <w:tcW w:w="1440" w:type="dxa"/>
            <w:shd w:val="clear" w:color="auto" w:fill="E0E0E0"/>
          </w:tcPr>
          <w:p w:rsidR="009F1B2F" w:rsidRPr="000571F4" w:rsidRDefault="009F1B2F" w:rsidP="003227A5">
            <w:pPr>
              <w:pStyle w:val="gemtab11ptAbstand"/>
              <w:rPr>
                <w:b/>
                <w:sz w:val="20"/>
              </w:rPr>
            </w:pPr>
            <w:r w:rsidRPr="000571F4">
              <w:rPr>
                <w:b/>
                <w:sz w:val="20"/>
              </w:rPr>
              <w:t>Bemerkung</w:t>
            </w:r>
          </w:p>
        </w:tc>
      </w:tr>
      <w:tr w:rsidR="009F1B2F" w:rsidRPr="000571F4">
        <w:trPr>
          <w:trHeight w:val="238"/>
        </w:trPr>
        <w:tc>
          <w:tcPr>
            <w:tcW w:w="2052" w:type="dxa"/>
            <w:tcBorders>
              <w:bottom w:val="single" w:sz="4" w:space="0" w:color="auto"/>
            </w:tcBorders>
            <w:shd w:val="clear" w:color="auto" w:fill="auto"/>
          </w:tcPr>
          <w:p w:rsidR="009F1B2F" w:rsidRPr="000571F4" w:rsidRDefault="009F1B2F" w:rsidP="003227A5">
            <w:pPr>
              <w:pStyle w:val="gemtab11ptAbstand"/>
              <w:rPr>
                <w:sz w:val="20"/>
                <w:lang w:val="da-DK"/>
              </w:rPr>
            </w:pPr>
            <w:r w:rsidRPr="000571F4">
              <w:rPr>
                <w:sz w:val="20"/>
                <w:lang w:val="da-DK"/>
              </w:rPr>
              <w:t>alle</w:t>
            </w:r>
          </w:p>
        </w:tc>
        <w:tc>
          <w:tcPr>
            <w:tcW w:w="5436" w:type="dxa"/>
            <w:tcBorders>
              <w:bottom w:val="single" w:sz="4" w:space="0" w:color="auto"/>
            </w:tcBorders>
            <w:shd w:val="clear" w:color="auto" w:fill="auto"/>
          </w:tcPr>
          <w:p w:rsidR="009F1B2F" w:rsidRPr="000571F4" w:rsidRDefault="009F1B2F" w:rsidP="003227A5">
            <w:pPr>
              <w:pStyle w:val="gemtab11ptAbstand"/>
              <w:rPr>
                <w:sz w:val="20"/>
                <w:lang w:val="da-DK"/>
              </w:rPr>
            </w:pPr>
            <w:r w:rsidRPr="000571F4">
              <w:rPr>
                <w:sz w:val="20"/>
                <w:lang w:val="da-DK"/>
              </w:rPr>
              <w:t>herstellerspezifisch</w:t>
            </w:r>
          </w:p>
        </w:tc>
        <w:tc>
          <w:tcPr>
            <w:tcW w:w="1440" w:type="dxa"/>
            <w:tcBorders>
              <w:bottom w:val="single" w:sz="4" w:space="0" w:color="auto"/>
            </w:tcBorders>
            <w:shd w:val="clear" w:color="auto" w:fill="auto"/>
          </w:tcPr>
          <w:p w:rsidR="009F1B2F" w:rsidRPr="000571F4" w:rsidRDefault="009F1B2F" w:rsidP="003227A5">
            <w:pPr>
              <w:pStyle w:val="gemtab11ptAbstand"/>
              <w:rPr>
                <w:sz w:val="20"/>
              </w:rPr>
            </w:pPr>
          </w:p>
        </w:tc>
      </w:tr>
      <w:tr w:rsidR="009F1B2F" w:rsidRPr="000571F4">
        <w:trPr>
          <w:trHeight w:val="238"/>
        </w:trPr>
        <w:tc>
          <w:tcPr>
            <w:tcW w:w="8928" w:type="dxa"/>
            <w:gridSpan w:val="3"/>
            <w:shd w:val="clear" w:color="auto" w:fill="E6E6E6"/>
          </w:tcPr>
          <w:p w:rsidR="009F1B2F" w:rsidRPr="000571F4" w:rsidRDefault="009F1B2F" w:rsidP="003227A5">
            <w:pPr>
              <w:pStyle w:val="gemtab11ptAbstand"/>
              <w:rPr>
                <w:b/>
                <w:sz w:val="20"/>
              </w:rPr>
            </w:pPr>
            <w:r w:rsidRPr="000571F4">
              <w:rPr>
                <w:b/>
                <w:sz w:val="20"/>
              </w:rPr>
              <w:t>Zugriffsregel für logischen LCS „Termination state“</w:t>
            </w:r>
          </w:p>
        </w:tc>
      </w:tr>
      <w:tr w:rsidR="009F1B2F" w:rsidRPr="000571F4">
        <w:trPr>
          <w:trHeight w:val="238"/>
        </w:trPr>
        <w:tc>
          <w:tcPr>
            <w:tcW w:w="2052" w:type="dxa"/>
            <w:shd w:val="clear" w:color="auto" w:fill="E6E6E6"/>
          </w:tcPr>
          <w:p w:rsidR="009F1B2F" w:rsidRPr="000571F4" w:rsidRDefault="009F1B2F" w:rsidP="003227A5">
            <w:pPr>
              <w:pStyle w:val="gemtab11ptAbstand"/>
              <w:rPr>
                <w:b/>
                <w:sz w:val="20"/>
              </w:rPr>
            </w:pPr>
            <w:r w:rsidRPr="000571F4">
              <w:rPr>
                <w:b/>
                <w:sz w:val="20"/>
              </w:rPr>
              <w:t>Zugriffsart</w:t>
            </w:r>
          </w:p>
        </w:tc>
        <w:tc>
          <w:tcPr>
            <w:tcW w:w="5436" w:type="dxa"/>
            <w:shd w:val="clear" w:color="auto" w:fill="E6E6E6"/>
          </w:tcPr>
          <w:p w:rsidR="009F1B2F" w:rsidRPr="000571F4" w:rsidRDefault="009F1B2F" w:rsidP="003227A5">
            <w:pPr>
              <w:pStyle w:val="gemtab11ptAbstand"/>
              <w:rPr>
                <w:b/>
                <w:sz w:val="20"/>
              </w:rPr>
            </w:pPr>
            <w:r w:rsidRPr="000571F4">
              <w:rPr>
                <w:b/>
                <w:sz w:val="20"/>
              </w:rPr>
              <w:t>Zugriffsbedingung</w:t>
            </w:r>
          </w:p>
        </w:tc>
        <w:tc>
          <w:tcPr>
            <w:tcW w:w="1440" w:type="dxa"/>
            <w:shd w:val="clear" w:color="auto" w:fill="E6E6E6"/>
          </w:tcPr>
          <w:p w:rsidR="009F1B2F" w:rsidRPr="000571F4" w:rsidRDefault="009F1B2F" w:rsidP="003227A5">
            <w:pPr>
              <w:pStyle w:val="gemtab11ptAbstand"/>
              <w:rPr>
                <w:b/>
                <w:sz w:val="20"/>
              </w:rPr>
            </w:pPr>
            <w:r w:rsidRPr="000571F4">
              <w:rPr>
                <w:b/>
                <w:sz w:val="20"/>
              </w:rPr>
              <w:t>Bemerkung</w:t>
            </w:r>
          </w:p>
        </w:tc>
      </w:tr>
      <w:tr w:rsidR="009F1B2F" w:rsidRPr="000571F4">
        <w:trPr>
          <w:trHeight w:val="238"/>
        </w:trPr>
        <w:tc>
          <w:tcPr>
            <w:tcW w:w="2052" w:type="dxa"/>
            <w:shd w:val="clear" w:color="auto" w:fill="auto"/>
          </w:tcPr>
          <w:p w:rsidR="009F1B2F" w:rsidRPr="000571F4" w:rsidRDefault="009F1B2F" w:rsidP="003227A5">
            <w:pPr>
              <w:pStyle w:val="gemtab11ptAbstand"/>
              <w:rPr>
                <w:sz w:val="20"/>
                <w:lang w:val="da-DK"/>
              </w:rPr>
            </w:pPr>
            <w:r w:rsidRPr="000571F4">
              <w:rPr>
                <w:sz w:val="20"/>
                <w:lang w:val="da-DK"/>
              </w:rPr>
              <w:t>alle</w:t>
            </w:r>
          </w:p>
        </w:tc>
        <w:tc>
          <w:tcPr>
            <w:tcW w:w="5436" w:type="dxa"/>
            <w:shd w:val="clear" w:color="auto" w:fill="auto"/>
          </w:tcPr>
          <w:p w:rsidR="009F1B2F" w:rsidRPr="000571F4" w:rsidRDefault="009F1B2F" w:rsidP="003227A5">
            <w:pPr>
              <w:pStyle w:val="gemtab11ptAbstand"/>
              <w:rPr>
                <w:sz w:val="20"/>
                <w:lang w:val="da-DK"/>
              </w:rPr>
            </w:pPr>
            <w:r w:rsidRPr="000571F4">
              <w:rPr>
                <w:sz w:val="20"/>
                <w:lang w:val="da-DK"/>
              </w:rPr>
              <w:t>herstellerspezifisch</w:t>
            </w:r>
          </w:p>
        </w:tc>
        <w:tc>
          <w:tcPr>
            <w:tcW w:w="1440" w:type="dxa"/>
            <w:shd w:val="clear" w:color="auto" w:fill="auto"/>
          </w:tcPr>
          <w:p w:rsidR="009F1B2F" w:rsidRPr="000571F4" w:rsidRDefault="009F1B2F" w:rsidP="003227A5">
            <w:pPr>
              <w:pStyle w:val="gemtab11ptAbstand"/>
              <w:rPr>
                <w:sz w:val="20"/>
                <w:lang w:val="da-DK"/>
              </w:rPr>
            </w:pPr>
          </w:p>
        </w:tc>
      </w:tr>
    </w:tbl>
    <w:p w:rsidR="00AE4B6A" w:rsidRDefault="00AE4B6A" w:rsidP="00D53F83">
      <w:pPr>
        <w:pStyle w:val="gemEinzug"/>
        <w:rPr>
          <w:b/>
        </w:rPr>
      </w:pPr>
    </w:p>
    <w:p w:rsidR="00D53F83" w:rsidRPr="00AE4B6A" w:rsidRDefault="00AE4B6A" w:rsidP="00AE4B6A">
      <w:pPr>
        <w:pStyle w:val="gemStandard"/>
      </w:pPr>
      <w:r>
        <w:rPr>
          <w:b/>
        </w:rPr>
        <w:sym w:font="Wingdings" w:char="F0D5"/>
      </w:r>
    </w:p>
    <w:p w:rsidR="00D53F83" w:rsidRPr="000571F4" w:rsidRDefault="00D53F83" w:rsidP="00D53F83">
      <w:pPr>
        <w:pStyle w:val="afiHinweise"/>
        <w:numPr>
          <w:ilvl w:val="0"/>
          <w:numId w:val="0"/>
        </w:numPr>
      </w:pPr>
    </w:p>
    <w:p w:rsidR="00AD4495" w:rsidRPr="000571F4" w:rsidRDefault="00AD4495" w:rsidP="00AD4495">
      <w:pPr>
        <w:pStyle w:val="afiHinweise"/>
      </w:pPr>
      <w:bookmarkStart w:id="161" w:name="cmdOrdner"/>
      <w:r w:rsidRPr="000571F4">
        <w:t xml:space="preserve">Kommandos, die gemäß </w:t>
      </w:r>
      <w:r w:rsidR="00A20F26" w:rsidRPr="000571F4">
        <w:fldChar w:fldCharType="begin"/>
      </w:r>
      <w:r w:rsidR="00A20F26" w:rsidRPr="000571F4">
        <w:instrText xml:space="preserve"> REF qgemSpecCOS \h </w:instrText>
      </w:r>
      <w:r w:rsidR="00A15EC5" w:rsidRPr="000571F4">
        <w:instrText xml:space="preserve"> \* MERGEFORMAT </w:instrText>
      </w:r>
      <w:r w:rsidR="00A20F26" w:rsidRPr="000571F4">
        <w:fldChar w:fldCharType="separate"/>
      </w:r>
      <w:r w:rsidR="00997CBB" w:rsidRPr="000571F4">
        <w:rPr>
          <w:rFonts w:cs="Arial"/>
        </w:rPr>
        <w:t>[</w:t>
      </w:r>
      <w:proofErr w:type="spellStart"/>
      <w:r w:rsidR="00997CBB" w:rsidRPr="000571F4">
        <w:rPr>
          <w:rFonts w:cs="Arial"/>
        </w:rPr>
        <w:t>gemSpec_COS</w:t>
      </w:r>
      <w:proofErr w:type="spellEnd"/>
      <w:r w:rsidR="00997CBB" w:rsidRPr="000571F4">
        <w:rPr>
          <w:rFonts w:cs="Arial"/>
        </w:rPr>
        <w:t>]</w:t>
      </w:r>
      <w:r w:rsidR="00A20F26" w:rsidRPr="000571F4">
        <w:fldChar w:fldCharType="end"/>
      </w:r>
      <w:r w:rsidRPr="000571F4">
        <w:t xml:space="preserve"> mit einem Ordnerobjekt arbeiten, sind:</w:t>
      </w:r>
      <w:r w:rsidRPr="000571F4">
        <w:tab/>
      </w:r>
      <w:r w:rsidRPr="000571F4">
        <w:br/>
      </w:r>
      <w:r w:rsidRPr="000571F4">
        <w:rPr>
          <w:rStyle w:val="AFiHinweiseKapitlchenZchn"/>
        </w:rPr>
        <w:t>A</w:t>
      </w:r>
      <w:r w:rsidR="00B120AA" w:rsidRPr="000571F4">
        <w:rPr>
          <w:rStyle w:val="AFiHinweiseKapitlchenZchn"/>
        </w:rPr>
        <w:t>ctivate</w:t>
      </w:r>
      <w:r w:rsidRPr="000571F4">
        <w:rPr>
          <w:rStyle w:val="AFiHinweiseKapitlchenZchn"/>
        </w:rPr>
        <w:t>, D</w:t>
      </w:r>
      <w:r w:rsidR="00B120AA" w:rsidRPr="000571F4">
        <w:rPr>
          <w:rStyle w:val="AFiHinweiseKapitlchenZchn"/>
        </w:rPr>
        <w:t>eactivate</w:t>
      </w:r>
      <w:r w:rsidRPr="000571F4">
        <w:rPr>
          <w:rStyle w:val="AFiHinweiseKapitlchenZchn"/>
        </w:rPr>
        <w:t>, D</w:t>
      </w:r>
      <w:r w:rsidR="00B120AA" w:rsidRPr="000571F4">
        <w:rPr>
          <w:rStyle w:val="AFiHinweiseKapitlchenZchn"/>
        </w:rPr>
        <w:t>elete</w:t>
      </w:r>
      <w:r w:rsidRPr="000571F4">
        <w:rPr>
          <w:rStyle w:val="AFiHinweiseKapitlchenZchn"/>
        </w:rPr>
        <w:t xml:space="preserve">, </w:t>
      </w:r>
      <w:r w:rsidR="00D35F00" w:rsidRPr="000571F4">
        <w:rPr>
          <w:rStyle w:val="AFiHinweiseKapitlchenZchn"/>
        </w:rPr>
        <w:t xml:space="preserve">Fingerprint, Get Random, </w:t>
      </w:r>
      <w:r w:rsidR="002418D8" w:rsidRPr="000571F4">
        <w:rPr>
          <w:rStyle w:val="AFiHinweiseKapitlchenZchn"/>
        </w:rPr>
        <w:t xml:space="preserve">List Public Key, </w:t>
      </w:r>
      <w:r w:rsidRPr="000571F4">
        <w:rPr>
          <w:rStyle w:val="AFiHinweiseKapitlchenZchn"/>
        </w:rPr>
        <w:t>L</w:t>
      </w:r>
      <w:r w:rsidR="00B120AA" w:rsidRPr="000571F4">
        <w:rPr>
          <w:rStyle w:val="AFiHinweiseKapitlchenZchn"/>
        </w:rPr>
        <w:t>oad</w:t>
      </w:r>
      <w:r w:rsidRPr="000571F4">
        <w:rPr>
          <w:rStyle w:val="AFiHinweiseKapitlchenZchn"/>
        </w:rPr>
        <w:t xml:space="preserve"> A</w:t>
      </w:r>
      <w:r w:rsidR="00B120AA" w:rsidRPr="000571F4">
        <w:rPr>
          <w:rStyle w:val="AFiHinweiseKapitlchenZchn"/>
        </w:rPr>
        <w:t>pplication</w:t>
      </w:r>
      <w:r w:rsidRPr="000571F4">
        <w:rPr>
          <w:rStyle w:val="AFiHinweiseKapitlchenZchn"/>
        </w:rPr>
        <w:t>, S</w:t>
      </w:r>
      <w:r w:rsidR="00B120AA" w:rsidRPr="000571F4">
        <w:rPr>
          <w:rStyle w:val="AFiHinweiseKapitlchenZchn"/>
        </w:rPr>
        <w:t>elect</w:t>
      </w:r>
      <w:r w:rsidR="00B21BED" w:rsidRPr="000571F4">
        <w:rPr>
          <w:rStyle w:val="AFiHinweiseKapitlchenZchn"/>
        </w:rPr>
        <w:t>, T</w:t>
      </w:r>
      <w:r w:rsidR="00B120AA" w:rsidRPr="000571F4">
        <w:rPr>
          <w:rStyle w:val="AFiHinweiseKapitlchenZchn"/>
        </w:rPr>
        <w:t>erminate</w:t>
      </w:r>
      <w:bookmarkEnd w:id="161"/>
    </w:p>
    <w:p w:rsidR="00695478" w:rsidRPr="000571F4" w:rsidRDefault="00695478" w:rsidP="00695478">
      <w:pPr>
        <w:pStyle w:val="afiHinweise"/>
        <w:autoSpaceDE w:val="0"/>
        <w:autoSpaceDN w:val="0"/>
        <w:adjustRightInd w:val="0"/>
      </w:pPr>
      <w:r w:rsidRPr="000571F4">
        <w:t>Da sich weder dieser Ordner noch darüberliegende Ebenen deaktivieren lassen, sind diese Zustände für Objekte im Kapitel </w:t>
      </w:r>
      <w:r w:rsidR="009A1A5D" w:rsidRPr="000571F4">
        <w:fldChar w:fldCharType="begin"/>
      </w:r>
      <w:r w:rsidR="009A1A5D" w:rsidRPr="000571F4">
        <w:instrText xml:space="preserve"> REF _Ref342556934 \r \h </w:instrText>
      </w:r>
      <w:r w:rsidR="00EC7320" w:rsidRPr="000571F4">
        <w:instrText xml:space="preserve"> \* MERGEFORMAT </w:instrText>
      </w:r>
      <w:r w:rsidR="009A1A5D" w:rsidRPr="000571F4">
        <w:fldChar w:fldCharType="separate"/>
      </w:r>
      <w:r w:rsidR="00997CBB">
        <w:t>5.3</w:t>
      </w:r>
      <w:r w:rsidR="009A1A5D" w:rsidRPr="000571F4">
        <w:fldChar w:fldCharType="end"/>
      </w:r>
      <w:r w:rsidRPr="000571F4">
        <w:t xml:space="preserve"> im Allgemeinen irrelevant.</w:t>
      </w:r>
    </w:p>
    <w:p w:rsidR="00AD4495" w:rsidRPr="000571F4" w:rsidRDefault="00511E8B" w:rsidP="00AD4495">
      <w:pPr>
        <w:pStyle w:val="afiHinweise"/>
      </w:pPr>
      <w:bookmarkStart w:id="162" w:name="_Ref316552047"/>
      <w:r w:rsidRPr="000571F4">
        <w:rPr>
          <w:rFonts w:cs="Arial"/>
        </w:rPr>
        <w:t>Das Kommando ist nur vom Inhaber des CMS-Schlüssels ausführbar,</w:t>
      </w:r>
      <w:r w:rsidR="00AD4495" w:rsidRPr="000571F4">
        <w:rPr>
          <w:rFonts w:cs="Arial"/>
        </w:rPr>
        <w:t xml:space="preserve"> </w:t>
      </w:r>
      <w:r w:rsidR="00AD4495" w:rsidRPr="000571F4">
        <w:rPr>
          <w:rFonts w:cs="Arial"/>
          <w:bCs/>
        </w:rPr>
        <w:t>siehe Kap</w:t>
      </w:r>
      <w:r w:rsidR="00404CDD" w:rsidRPr="000571F4">
        <w:rPr>
          <w:rFonts w:cs="Arial"/>
          <w:bCs/>
        </w:rPr>
        <w:t>.</w:t>
      </w:r>
      <w:r w:rsidR="00AD4495" w:rsidRPr="000571F4">
        <w:rPr>
          <w:rFonts w:cs="Arial"/>
          <w:bCs/>
        </w:rPr>
        <w:t xml:space="preserve"> </w:t>
      </w:r>
      <w:r w:rsidR="00291542" w:rsidRPr="000571F4">
        <w:rPr>
          <w:rFonts w:cs="Arial"/>
          <w:bCs/>
        </w:rPr>
        <w:fldChar w:fldCharType="begin"/>
      </w:r>
      <w:r w:rsidR="00291542" w:rsidRPr="000571F4">
        <w:rPr>
          <w:rFonts w:cs="Arial"/>
          <w:bCs/>
        </w:rPr>
        <w:instrText xml:space="preserve"> REF _Ref316903365 \r \h </w:instrText>
      </w:r>
      <w:r w:rsidR="00A15EC5" w:rsidRPr="000571F4">
        <w:rPr>
          <w:rFonts w:cs="Arial"/>
          <w:bCs/>
        </w:rPr>
        <w:instrText xml:space="preserve"> \* MERGEFORMAT </w:instrText>
      </w:r>
      <w:r w:rsidR="00291542" w:rsidRPr="000571F4">
        <w:rPr>
          <w:rFonts w:cs="Arial"/>
          <w:bCs/>
        </w:rPr>
      </w:r>
      <w:r w:rsidR="00291542" w:rsidRPr="000571F4">
        <w:rPr>
          <w:rFonts w:cs="Arial"/>
          <w:bCs/>
        </w:rPr>
        <w:fldChar w:fldCharType="separate"/>
      </w:r>
      <w:r w:rsidR="00997CBB">
        <w:rPr>
          <w:rFonts w:cs="Arial"/>
          <w:bCs/>
        </w:rPr>
        <w:t>5.6</w:t>
      </w:r>
      <w:r w:rsidR="00291542" w:rsidRPr="000571F4">
        <w:rPr>
          <w:rFonts w:cs="Arial"/>
          <w:bCs/>
        </w:rPr>
        <w:fldChar w:fldCharType="end"/>
      </w:r>
      <w:r w:rsidR="00E87EDA" w:rsidRPr="000571F4">
        <w:rPr>
          <w:rFonts w:cs="Arial"/>
          <w:bCs/>
        </w:rPr>
        <w:t>.</w:t>
      </w:r>
      <w:bookmarkEnd w:id="162"/>
    </w:p>
    <w:bookmarkStart w:id="163" w:name="_Ref323802088"/>
    <w:p w:rsidR="009A0DA3" w:rsidRPr="000571F4" w:rsidRDefault="00D601D1" w:rsidP="00AE4B6A">
      <w:pPr>
        <w:pStyle w:val="berschrift3"/>
      </w:pPr>
      <w:r w:rsidRPr="000571F4">
        <w:fldChar w:fldCharType="begin"/>
      </w:r>
      <w:r w:rsidRPr="000571F4">
        <w:instrText xml:space="preserve"> REF oMF \h </w:instrText>
      </w:r>
      <w:r w:rsidR="00A15EC5" w:rsidRPr="000571F4">
        <w:rPr>
          <w:rFonts w:hint="eastAsia"/>
        </w:rPr>
        <w:instrText xml:space="preserve"> \* MERGEFORMAT </w:instrText>
      </w:r>
      <w:r w:rsidRPr="000571F4">
        <w:fldChar w:fldCharType="separate"/>
      </w:r>
      <w:bookmarkStart w:id="164" w:name="_Toc502658445"/>
      <w:r w:rsidR="00997CBB" w:rsidRPr="000571F4">
        <w:t>MF</w:t>
      </w:r>
      <w:r w:rsidRPr="000571F4">
        <w:fldChar w:fldCharType="end"/>
      </w:r>
      <w:r w:rsidRPr="000571F4">
        <w:t xml:space="preserve"> / </w:t>
      </w:r>
      <w:bookmarkStart w:id="165" w:name="oEF_ATR"/>
      <w:r w:rsidRPr="000571F4">
        <w:t>EF.ATR</w:t>
      </w:r>
      <w:bookmarkEnd w:id="163"/>
      <w:bookmarkEnd w:id="165"/>
      <w:bookmarkEnd w:id="164"/>
    </w:p>
    <w:p w:rsidR="00AD4495" w:rsidRPr="000571F4" w:rsidRDefault="00AD4495" w:rsidP="0089229A">
      <w:pPr>
        <w:pStyle w:val="gemStandard"/>
      </w:pPr>
      <w:bookmarkStart w:id="166" w:name="_Toc195062465"/>
      <w:r w:rsidRPr="000571F4">
        <w:t xml:space="preserve">Die transparente Datei </w:t>
      </w:r>
      <w:r w:rsidR="003E07E3" w:rsidRPr="000571F4">
        <w:fldChar w:fldCharType="begin"/>
      </w:r>
      <w:r w:rsidR="003E07E3" w:rsidRPr="000571F4">
        <w:instrText xml:space="preserve"> REF oEF_ATR \h  \* MERGEFORMAT </w:instrText>
      </w:r>
      <w:r w:rsidR="003E07E3" w:rsidRPr="000571F4">
        <w:fldChar w:fldCharType="separate"/>
      </w:r>
      <w:r w:rsidR="00997CBB" w:rsidRPr="000571F4">
        <w:t>EF.ATR</w:t>
      </w:r>
      <w:r w:rsidR="003E07E3" w:rsidRPr="000571F4">
        <w:fldChar w:fldCharType="end"/>
      </w:r>
      <w:r w:rsidR="002636FC" w:rsidRPr="000571F4">
        <w:t xml:space="preserve"> </w:t>
      </w:r>
      <w:r w:rsidRPr="000571F4">
        <w:t>enthält Informationen zur maximalen Größe der APDU sowie zur Identifizierung des Betriebssystems.</w:t>
      </w:r>
    </w:p>
    <w:p w:rsidR="00D53F83" w:rsidRPr="000571F4" w:rsidRDefault="00D53F83" w:rsidP="00E55CCE">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Card-G2-A_2147</w:t>
      </w:r>
      <w:r w:rsidRPr="000571F4">
        <w:rPr>
          <w:b/>
        </w:rPr>
        <w:t xml:space="preserve"> </w:t>
      </w:r>
      <w:r w:rsidR="00DD3C19" w:rsidRPr="000571F4">
        <w:rPr>
          <w:b/>
        </w:rPr>
        <w:t>K_Initialisierung: Initialisierte</w:t>
      </w:r>
      <w:r w:rsidR="00E52D16" w:rsidRPr="000571F4">
        <w:rPr>
          <w:b/>
        </w:rPr>
        <w:t xml:space="preserve"> </w:t>
      </w:r>
      <w:r w:rsidR="00FB0245" w:rsidRPr="000571F4">
        <w:rPr>
          <w:b/>
        </w:rPr>
        <w:t>A</w:t>
      </w:r>
      <w:r w:rsidR="00AF4F3D" w:rsidRPr="000571F4">
        <w:rPr>
          <w:b/>
        </w:rPr>
        <w:t xml:space="preserve">ttribute von </w:t>
      </w:r>
      <w:r w:rsidR="00AF4F3D" w:rsidRPr="000571F4">
        <w:rPr>
          <w:b/>
        </w:rPr>
        <w:fldChar w:fldCharType="begin"/>
      </w:r>
      <w:r w:rsidR="00AF4F3D" w:rsidRPr="000571F4">
        <w:rPr>
          <w:b/>
        </w:rPr>
        <w:instrText xml:space="preserve"> REF oMF \h  \* MERGEFORMAT </w:instrText>
      </w:r>
      <w:r w:rsidR="00AF4F3D" w:rsidRPr="000571F4">
        <w:rPr>
          <w:b/>
        </w:rPr>
      </w:r>
      <w:r w:rsidR="00AF4F3D" w:rsidRPr="000571F4">
        <w:rPr>
          <w:b/>
        </w:rPr>
        <w:fldChar w:fldCharType="separate"/>
      </w:r>
      <w:r w:rsidR="00997CBB" w:rsidRPr="00997CBB">
        <w:rPr>
          <w:b/>
        </w:rPr>
        <w:t>MF</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oEF_ATR \h  \* MERGEFORMAT </w:instrText>
      </w:r>
      <w:r w:rsidR="00AF4F3D" w:rsidRPr="000571F4">
        <w:rPr>
          <w:b/>
        </w:rPr>
      </w:r>
      <w:r w:rsidR="00AF4F3D" w:rsidRPr="000571F4">
        <w:rPr>
          <w:b/>
        </w:rPr>
        <w:fldChar w:fldCharType="separate"/>
      </w:r>
      <w:r w:rsidR="00997CBB" w:rsidRPr="00997CBB">
        <w:rPr>
          <w:b/>
        </w:rPr>
        <w:t>EF.ATR</w:t>
      </w:r>
      <w:r w:rsidR="00AF4F3D" w:rsidRPr="000571F4">
        <w:rPr>
          <w:b/>
        </w:rPr>
        <w:fldChar w:fldCharType="end"/>
      </w:r>
    </w:p>
    <w:p w:rsidR="00D53F83" w:rsidRPr="000571F4" w:rsidRDefault="00A909C6" w:rsidP="00675FA1">
      <w:pPr>
        <w:pStyle w:val="gemEinzug"/>
        <w:ind w:left="567"/>
      </w:pPr>
      <w:r w:rsidRPr="000571F4">
        <w:fldChar w:fldCharType="begin"/>
      </w:r>
      <w:r w:rsidRPr="000571F4">
        <w:instrText xml:space="preserve"> REF oEF_ATR \h  \* MERGEFORMAT </w:instrText>
      </w:r>
      <w:r w:rsidRPr="000571F4">
        <w:fldChar w:fldCharType="separate"/>
      </w:r>
      <w:r w:rsidR="00997CBB" w:rsidRPr="000571F4">
        <w:t>EF.ATR</w:t>
      </w:r>
      <w:r w:rsidRPr="000571F4">
        <w:fldChar w:fldCharType="end"/>
      </w:r>
      <w:r w:rsidR="00763CFF" w:rsidRPr="000571F4">
        <w:t xml:space="preserve"> MUSS die in Tab_</w:t>
      </w:r>
      <w:r w:rsidR="00716CBC" w:rsidRPr="000571F4">
        <w:t>SMC-B</w:t>
      </w:r>
      <w:r w:rsidR="00763CFF" w:rsidRPr="000571F4">
        <w:t>_ObjSys_003 dargestellten Werte besitzen.</w:t>
      </w:r>
    </w:p>
    <w:p w:rsidR="00AD4495" w:rsidRPr="000571F4" w:rsidRDefault="00AD4495" w:rsidP="0089229A">
      <w:pPr>
        <w:pStyle w:val="gemStandard"/>
      </w:pPr>
    </w:p>
    <w:p w:rsidR="004C6AD4" w:rsidRPr="000571F4" w:rsidRDefault="003A4CB0" w:rsidP="00AE4B6A">
      <w:pPr>
        <w:pStyle w:val="Beschriftung"/>
        <w:rPr>
          <w:rFonts w:cs="Arial"/>
        </w:rPr>
      </w:pPr>
      <w:bookmarkStart w:id="167" w:name="_Toc501368268"/>
      <w:bookmarkStart w:id="168" w:name="nf903200"/>
      <w:r w:rsidRPr="000571F4">
        <w:t xml:space="preserve">Tabelle </w:t>
      </w:r>
      <w:fldSimple w:instr=" SEQ Tabelle \* ARABIC ">
        <w:r w:rsidR="00997CBB">
          <w:rPr>
            <w:noProof/>
          </w:rPr>
          <w:t>4</w:t>
        </w:r>
      </w:fldSimple>
      <w:r w:rsidR="009A30DE" w:rsidRPr="000571F4">
        <w:t>: Tab_SMC-B_ObjSys_003</w:t>
      </w:r>
      <w:r w:rsidR="00A909C6" w:rsidRPr="000571F4">
        <w:t xml:space="preserve"> </w:t>
      </w:r>
      <w:r w:rsidR="00E52D16" w:rsidRPr="000571F4">
        <w:t xml:space="preserve">Initialisierte </w:t>
      </w:r>
      <w:r w:rsidRPr="000571F4">
        <w:t xml:space="preserve">Attribute von </w:t>
      </w:r>
      <w:r w:rsidR="00D601D1" w:rsidRPr="000571F4">
        <w:fldChar w:fldCharType="begin"/>
      </w:r>
      <w:r w:rsidR="00D601D1" w:rsidRPr="000571F4">
        <w:instrText xml:space="preserve"> REF oMF \h </w:instrText>
      </w:r>
      <w:r w:rsidR="003E07E3" w:rsidRPr="000571F4">
        <w:instrText xml:space="preserve"> \* MERGEFORMAT </w:instrText>
      </w:r>
      <w:r w:rsidR="00D601D1" w:rsidRPr="000571F4">
        <w:fldChar w:fldCharType="separate"/>
      </w:r>
      <w:r w:rsidR="00997CBB" w:rsidRPr="000571F4">
        <w:t>MF</w:t>
      </w:r>
      <w:r w:rsidR="00D601D1" w:rsidRPr="000571F4">
        <w:fldChar w:fldCharType="end"/>
      </w:r>
      <w:r w:rsidR="00D601D1" w:rsidRPr="000571F4">
        <w:t xml:space="preserve"> / </w:t>
      </w:r>
      <w:r w:rsidR="00D601D1" w:rsidRPr="000571F4">
        <w:fldChar w:fldCharType="begin"/>
      </w:r>
      <w:r w:rsidR="00D601D1" w:rsidRPr="000571F4">
        <w:instrText xml:space="preserve"> REF oEF_ATR \h </w:instrText>
      </w:r>
      <w:r w:rsidR="003E07E3" w:rsidRPr="000571F4">
        <w:instrText xml:space="preserve"> \* MERGEFORMAT </w:instrText>
      </w:r>
      <w:r w:rsidR="00D601D1" w:rsidRPr="000571F4">
        <w:fldChar w:fldCharType="separate"/>
      </w:r>
      <w:r w:rsidR="00997CBB" w:rsidRPr="000571F4">
        <w:t>EF.ATR</w:t>
      </w:r>
      <w:bookmarkEnd w:id="167"/>
      <w:r w:rsidR="00D601D1" w:rsidRPr="000571F4">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47"/>
        <w:gridCol w:w="4820"/>
        <w:gridCol w:w="14"/>
        <w:gridCol w:w="2047"/>
        <w:gridCol w:w="21"/>
      </w:tblGrid>
      <w:tr w:rsidR="00AD4495" w:rsidRPr="000571F4">
        <w:trPr>
          <w:gridAfter w:val="1"/>
          <w:wAfter w:w="21" w:type="dxa"/>
          <w:trHeight w:val="374"/>
          <w:tblHeader/>
        </w:trPr>
        <w:tc>
          <w:tcPr>
            <w:tcW w:w="2047" w:type="dxa"/>
            <w:tcBorders>
              <w:top w:val="single" w:sz="4" w:space="0" w:color="auto"/>
              <w:left w:val="single" w:sz="4" w:space="0" w:color="auto"/>
              <w:bottom w:val="single" w:sz="4" w:space="0" w:color="auto"/>
              <w:right w:val="single" w:sz="4" w:space="0" w:color="auto"/>
            </w:tcBorders>
            <w:shd w:val="clear" w:color="auto" w:fill="E0E0E0"/>
          </w:tcPr>
          <w:bookmarkEnd w:id="168"/>
          <w:p w:rsidR="00AD4495" w:rsidRPr="000571F4" w:rsidRDefault="00AD4495" w:rsidP="00FF4F83">
            <w:pPr>
              <w:pStyle w:val="gemtab11ptAbstand"/>
              <w:rPr>
                <w:b/>
                <w:sz w:val="20"/>
              </w:rPr>
            </w:pPr>
            <w:r w:rsidRPr="000571F4">
              <w:rPr>
                <w:b/>
                <w:sz w:val="20"/>
              </w:rPr>
              <w:t>Attribute</w:t>
            </w:r>
          </w:p>
        </w:tc>
        <w:tc>
          <w:tcPr>
            <w:tcW w:w="4820" w:type="dxa"/>
            <w:tcBorders>
              <w:top w:val="single" w:sz="4" w:space="0" w:color="auto"/>
              <w:left w:val="single" w:sz="4" w:space="0" w:color="auto"/>
              <w:bottom w:val="single" w:sz="4" w:space="0" w:color="auto"/>
              <w:right w:val="single" w:sz="4" w:space="0" w:color="auto"/>
            </w:tcBorders>
            <w:shd w:val="clear" w:color="auto" w:fill="E0E0E0"/>
          </w:tcPr>
          <w:p w:rsidR="00AD4495" w:rsidRPr="000571F4" w:rsidRDefault="00AD4495" w:rsidP="00FF4F83">
            <w:pPr>
              <w:pStyle w:val="gemtab11ptAbstand"/>
              <w:rPr>
                <w:b/>
                <w:sz w:val="20"/>
              </w:rPr>
            </w:pPr>
            <w:r w:rsidRPr="000571F4">
              <w:rPr>
                <w:b/>
                <w:sz w:val="20"/>
              </w:rPr>
              <w:t>Wert</w:t>
            </w:r>
          </w:p>
        </w:tc>
        <w:tc>
          <w:tcPr>
            <w:tcW w:w="2061" w:type="dxa"/>
            <w:gridSpan w:val="2"/>
            <w:tcBorders>
              <w:top w:val="single" w:sz="4" w:space="0" w:color="auto"/>
              <w:left w:val="single" w:sz="4" w:space="0" w:color="auto"/>
              <w:bottom w:val="single" w:sz="4" w:space="0" w:color="auto"/>
              <w:right w:val="single" w:sz="4" w:space="0" w:color="auto"/>
            </w:tcBorders>
            <w:shd w:val="clear" w:color="auto" w:fill="E0E0E0"/>
          </w:tcPr>
          <w:p w:rsidR="00AD4495" w:rsidRPr="000571F4" w:rsidRDefault="00AD4495" w:rsidP="00FF4F83">
            <w:pPr>
              <w:pStyle w:val="gemtab11ptAbstand"/>
              <w:rPr>
                <w:b/>
                <w:sz w:val="20"/>
              </w:rPr>
            </w:pPr>
            <w:r w:rsidRPr="000571F4">
              <w:rPr>
                <w:b/>
                <w:sz w:val="20"/>
              </w:rPr>
              <w:t>Bemerkung</w:t>
            </w:r>
          </w:p>
        </w:tc>
      </w:tr>
      <w:tr w:rsidR="00AD4495" w:rsidRPr="000571F4">
        <w:trPr>
          <w:gridAfter w:val="1"/>
          <w:wAfter w:w="21" w:type="dxa"/>
          <w:trHeight w:val="224"/>
        </w:trPr>
        <w:tc>
          <w:tcPr>
            <w:tcW w:w="2047" w:type="dxa"/>
            <w:shd w:val="clear" w:color="auto" w:fill="auto"/>
          </w:tcPr>
          <w:p w:rsidR="00AD4495" w:rsidRPr="000571F4" w:rsidRDefault="00AD4495" w:rsidP="00FF4F83">
            <w:pPr>
              <w:pStyle w:val="gemtab11ptAbstand"/>
              <w:rPr>
                <w:sz w:val="20"/>
                <w:lang w:val="da-DK"/>
              </w:rPr>
            </w:pPr>
            <w:r w:rsidRPr="000571F4">
              <w:rPr>
                <w:sz w:val="20"/>
                <w:lang w:val="da-DK"/>
              </w:rPr>
              <w:t>Objekttyp</w:t>
            </w:r>
          </w:p>
        </w:tc>
        <w:tc>
          <w:tcPr>
            <w:tcW w:w="4820" w:type="dxa"/>
            <w:shd w:val="clear" w:color="auto" w:fill="auto"/>
          </w:tcPr>
          <w:p w:rsidR="00AD4495" w:rsidRPr="000571F4" w:rsidRDefault="00AD4495" w:rsidP="00FF4F83">
            <w:pPr>
              <w:pStyle w:val="gemtab11ptAbstand"/>
              <w:rPr>
                <w:sz w:val="20"/>
                <w:lang w:val="da-DK"/>
              </w:rPr>
            </w:pPr>
            <w:r w:rsidRPr="000571F4">
              <w:rPr>
                <w:sz w:val="20"/>
                <w:lang w:val="da-DK"/>
              </w:rPr>
              <w:t>transparentes Elementary File</w:t>
            </w:r>
          </w:p>
        </w:tc>
        <w:tc>
          <w:tcPr>
            <w:tcW w:w="2061" w:type="dxa"/>
            <w:gridSpan w:val="2"/>
            <w:shd w:val="clear" w:color="auto" w:fill="auto"/>
          </w:tcPr>
          <w:p w:rsidR="00AD4495" w:rsidRPr="000571F4" w:rsidRDefault="00AD4495" w:rsidP="00FF4F83">
            <w:pPr>
              <w:pStyle w:val="gemtab11ptAbstand"/>
              <w:rPr>
                <w:sz w:val="20"/>
                <w:lang w:val="da-DK"/>
              </w:rPr>
            </w:pPr>
          </w:p>
        </w:tc>
      </w:tr>
      <w:tr w:rsidR="00AD4495" w:rsidRPr="000571F4">
        <w:trPr>
          <w:gridAfter w:val="1"/>
          <w:wAfter w:w="21" w:type="dxa"/>
          <w:trHeight w:val="239"/>
        </w:trPr>
        <w:tc>
          <w:tcPr>
            <w:tcW w:w="2047" w:type="dxa"/>
            <w:tcBorders>
              <w:bottom w:val="single" w:sz="6" w:space="0" w:color="000000"/>
            </w:tcBorders>
            <w:shd w:val="clear" w:color="auto" w:fill="auto"/>
          </w:tcPr>
          <w:p w:rsidR="00AD4495" w:rsidRPr="000571F4" w:rsidRDefault="00AD4495" w:rsidP="00FF4F83">
            <w:pPr>
              <w:pStyle w:val="gemtab11ptAbstand"/>
              <w:rPr>
                <w:i/>
                <w:sz w:val="20"/>
                <w:lang w:val="da-DK"/>
              </w:rPr>
            </w:pPr>
            <w:r w:rsidRPr="000571F4">
              <w:rPr>
                <w:i/>
                <w:sz w:val="20"/>
                <w:lang w:val="da-DK"/>
              </w:rPr>
              <w:t>fileIdentifier</w:t>
            </w:r>
          </w:p>
        </w:tc>
        <w:tc>
          <w:tcPr>
            <w:tcW w:w="4820" w:type="dxa"/>
            <w:tcBorders>
              <w:bottom w:val="single" w:sz="6" w:space="0" w:color="000000"/>
            </w:tcBorders>
            <w:shd w:val="clear" w:color="auto" w:fill="auto"/>
          </w:tcPr>
          <w:p w:rsidR="00AD4495" w:rsidRPr="000571F4" w:rsidRDefault="00596EE0" w:rsidP="00FF4F83">
            <w:pPr>
              <w:pStyle w:val="gemtab11ptAbstand"/>
              <w:rPr>
                <w:sz w:val="20"/>
                <w:lang w:val="da-DK"/>
              </w:rPr>
            </w:pPr>
            <w:r>
              <w:rPr>
                <w:sz w:val="20"/>
                <w:lang w:val="da-DK"/>
              </w:rPr>
              <w:t>‘</w:t>
            </w:r>
            <w:r w:rsidR="00AD4495" w:rsidRPr="000571F4">
              <w:rPr>
                <w:sz w:val="20"/>
                <w:lang w:val="da-DK"/>
              </w:rPr>
              <w:t>2F 01</w:t>
            </w:r>
            <w:r>
              <w:rPr>
                <w:sz w:val="20"/>
                <w:lang w:val="da-DK"/>
              </w:rPr>
              <w:t>’</w:t>
            </w:r>
          </w:p>
        </w:tc>
        <w:tc>
          <w:tcPr>
            <w:tcW w:w="2061" w:type="dxa"/>
            <w:gridSpan w:val="2"/>
            <w:tcBorders>
              <w:bottom w:val="single" w:sz="6" w:space="0" w:color="000000"/>
            </w:tcBorders>
            <w:shd w:val="clear" w:color="auto" w:fill="auto"/>
          </w:tcPr>
          <w:p w:rsidR="00AD4495" w:rsidRPr="000571F4" w:rsidRDefault="00AD4495" w:rsidP="00FF4F83">
            <w:pPr>
              <w:pStyle w:val="gemtab11ptAbstand"/>
              <w:rPr>
                <w:sz w:val="20"/>
                <w:lang w:val="da-DK"/>
              </w:rPr>
            </w:pPr>
            <w:r w:rsidRPr="000571F4">
              <w:rPr>
                <w:sz w:val="20"/>
                <w:lang w:val="da-DK"/>
              </w:rPr>
              <w:t xml:space="preserve">siehe </w:t>
            </w:r>
            <w:r w:rsidRPr="000571F4">
              <w:rPr>
                <w:sz w:val="20"/>
                <w:lang w:val="da-DK"/>
              </w:rPr>
              <w:fldChar w:fldCharType="begin"/>
            </w:r>
            <w:r w:rsidRPr="000571F4">
              <w:rPr>
                <w:sz w:val="20"/>
                <w:lang w:val="da-DK"/>
              </w:rPr>
              <w:instrText xml:space="preserve"> REF _Ref184714272 \r \h  \* MERGEFORMAT </w:instrText>
            </w:r>
            <w:r w:rsidRPr="000571F4">
              <w:rPr>
                <w:sz w:val="20"/>
                <w:lang w:val="da-DK"/>
              </w:rPr>
            </w:r>
            <w:r w:rsidRPr="000571F4">
              <w:rPr>
                <w:sz w:val="20"/>
                <w:lang w:val="da-DK"/>
              </w:rPr>
              <w:fldChar w:fldCharType="separate"/>
            </w:r>
            <w:r w:rsidR="00997CBB">
              <w:rPr>
                <w:sz w:val="20"/>
                <w:lang w:val="da-DK"/>
              </w:rPr>
              <w:t>Hinweis 6:</w:t>
            </w:r>
            <w:r w:rsidRPr="000571F4">
              <w:rPr>
                <w:sz w:val="20"/>
                <w:lang w:val="da-DK"/>
              </w:rPr>
              <w:fldChar w:fldCharType="end"/>
            </w:r>
          </w:p>
        </w:tc>
      </w:tr>
      <w:tr w:rsidR="00AD4495" w:rsidRPr="000571F4">
        <w:trPr>
          <w:gridAfter w:val="1"/>
          <w:wAfter w:w="21" w:type="dxa"/>
          <w:trHeight w:val="224"/>
        </w:trPr>
        <w:tc>
          <w:tcPr>
            <w:tcW w:w="2047" w:type="dxa"/>
            <w:tcBorders>
              <w:bottom w:val="single" w:sz="6" w:space="0" w:color="000000"/>
            </w:tcBorders>
            <w:shd w:val="clear" w:color="auto" w:fill="auto"/>
          </w:tcPr>
          <w:p w:rsidR="00AD4495" w:rsidRPr="000571F4" w:rsidRDefault="00AD4495" w:rsidP="00FF4F83">
            <w:pPr>
              <w:pStyle w:val="gemtab11ptAbstand"/>
              <w:rPr>
                <w:i/>
                <w:sz w:val="20"/>
                <w:lang w:val="da-DK"/>
              </w:rPr>
            </w:pPr>
            <w:r w:rsidRPr="000571F4">
              <w:rPr>
                <w:i/>
                <w:sz w:val="20"/>
                <w:lang w:val="da-DK"/>
              </w:rPr>
              <w:lastRenderedPageBreak/>
              <w:t>shortFileIdentifier</w:t>
            </w:r>
          </w:p>
        </w:tc>
        <w:tc>
          <w:tcPr>
            <w:tcW w:w="4820" w:type="dxa"/>
            <w:tcBorders>
              <w:bottom w:val="single" w:sz="6" w:space="0" w:color="000000"/>
            </w:tcBorders>
            <w:shd w:val="clear" w:color="auto" w:fill="auto"/>
          </w:tcPr>
          <w:p w:rsidR="00AD4495" w:rsidRPr="000571F4" w:rsidRDefault="00596EE0" w:rsidP="00FF4F83">
            <w:pPr>
              <w:pStyle w:val="gemtab11ptAbstand"/>
              <w:rPr>
                <w:sz w:val="20"/>
                <w:lang w:val="da-DK"/>
              </w:rPr>
            </w:pPr>
            <w:r>
              <w:rPr>
                <w:sz w:val="20"/>
                <w:lang w:val="da-DK"/>
              </w:rPr>
              <w:t>‘</w:t>
            </w:r>
            <w:r w:rsidR="00AD4495" w:rsidRPr="000571F4">
              <w:rPr>
                <w:sz w:val="20"/>
                <w:lang w:val="da-DK"/>
              </w:rPr>
              <w:t>1D</w:t>
            </w:r>
            <w:r>
              <w:rPr>
                <w:sz w:val="20"/>
                <w:lang w:val="da-DK"/>
              </w:rPr>
              <w:t>’</w:t>
            </w:r>
            <w:r w:rsidR="00AD4495" w:rsidRPr="000571F4">
              <w:rPr>
                <w:sz w:val="20"/>
                <w:lang w:val="da-DK"/>
              </w:rPr>
              <w:t>= 29</w:t>
            </w:r>
          </w:p>
        </w:tc>
        <w:tc>
          <w:tcPr>
            <w:tcW w:w="2061" w:type="dxa"/>
            <w:gridSpan w:val="2"/>
            <w:tcBorders>
              <w:bottom w:val="single" w:sz="6" w:space="0" w:color="000000"/>
            </w:tcBorders>
            <w:shd w:val="clear" w:color="auto" w:fill="auto"/>
          </w:tcPr>
          <w:p w:rsidR="00695478" w:rsidRPr="000571F4" w:rsidRDefault="00695478" w:rsidP="00FF4F83">
            <w:pPr>
              <w:pStyle w:val="gemtab11ptAbstand"/>
              <w:rPr>
                <w:sz w:val="20"/>
                <w:lang w:val="da-DK"/>
              </w:rPr>
            </w:pPr>
          </w:p>
        </w:tc>
      </w:tr>
      <w:tr w:rsidR="0047317C" w:rsidRPr="000571F4">
        <w:trPr>
          <w:trHeight w:val="224"/>
        </w:trPr>
        <w:tc>
          <w:tcPr>
            <w:tcW w:w="2047" w:type="dxa"/>
            <w:tcBorders>
              <w:bottom w:val="single" w:sz="6" w:space="0" w:color="000000"/>
            </w:tcBorders>
            <w:shd w:val="clear" w:color="auto" w:fill="auto"/>
            <w:vAlign w:val="center"/>
          </w:tcPr>
          <w:p w:rsidR="0047317C" w:rsidRPr="000571F4" w:rsidRDefault="0047317C" w:rsidP="00260D4E">
            <w:pPr>
              <w:pStyle w:val="gemTab10pt"/>
              <w:rPr>
                <w:i/>
              </w:rPr>
            </w:pPr>
            <w:r w:rsidRPr="000571F4">
              <w:rPr>
                <w:i/>
              </w:rPr>
              <w:t>numberOfOctet</w:t>
            </w:r>
          </w:p>
        </w:tc>
        <w:tc>
          <w:tcPr>
            <w:tcW w:w="4820" w:type="dxa"/>
            <w:tcBorders>
              <w:bottom w:val="single" w:sz="6" w:space="0" w:color="000000"/>
            </w:tcBorders>
            <w:shd w:val="clear" w:color="auto" w:fill="auto"/>
            <w:vAlign w:val="center"/>
          </w:tcPr>
          <w:p w:rsidR="0047317C" w:rsidRPr="000571F4" w:rsidRDefault="00B77735" w:rsidP="00867518">
            <w:pPr>
              <w:pStyle w:val="gemTab10pt"/>
            </w:pPr>
            <w:r w:rsidRPr="000571F4">
              <w:t>h</w:t>
            </w:r>
            <w:r w:rsidR="00A96D3F" w:rsidRPr="000571F4">
              <w:t>erstellerspezifisch</w:t>
            </w:r>
          </w:p>
        </w:tc>
        <w:tc>
          <w:tcPr>
            <w:tcW w:w="2082" w:type="dxa"/>
            <w:gridSpan w:val="3"/>
            <w:tcBorders>
              <w:bottom w:val="single" w:sz="6" w:space="0" w:color="000000"/>
            </w:tcBorders>
            <w:shd w:val="clear" w:color="auto" w:fill="auto"/>
            <w:vAlign w:val="center"/>
          </w:tcPr>
          <w:p w:rsidR="0047317C" w:rsidRPr="000571F4" w:rsidRDefault="0047317C" w:rsidP="00260D4E">
            <w:pPr>
              <w:pStyle w:val="gemTab10pt"/>
              <w:rPr>
                <w:strike/>
              </w:rPr>
            </w:pPr>
          </w:p>
        </w:tc>
      </w:tr>
      <w:tr w:rsidR="0047317C" w:rsidRPr="000571F4">
        <w:trPr>
          <w:trHeight w:val="224"/>
        </w:trPr>
        <w:tc>
          <w:tcPr>
            <w:tcW w:w="2047" w:type="dxa"/>
            <w:tcBorders>
              <w:bottom w:val="single" w:sz="6" w:space="0" w:color="000000"/>
            </w:tcBorders>
            <w:shd w:val="clear" w:color="auto" w:fill="auto"/>
            <w:vAlign w:val="center"/>
          </w:tcPr>
          <w:p w:rsidR="0047317C" w:rsidRPr="000571F4" w:rsidRDefault="0047317C" w:rsidP="00260D4E">
            <w:pPr>
              <w:pStyle w:val="gemTab10pt"/>
              <w:rPr>
                <w:i/>
                <w:lang w:val="en-GB"/>
              </w:rPr>
            </w:pPr>
            <w:r w:rsidRPr="000571F4">
              <w:rPr>
                <w:i/>
              </w:rPr>
              <w:t>positionLogicalEndOfFile</w:t>
            </w:r>
          </w:p>
        </w:tc>
        <w:tc>
          <w:tcPr>
            <w:tcW w:w="4820" w:type="dxa"/>
            <w:tcBorders>
              <w:bottom w:val="single" w:sz="6" w:space="0" w:color="000000"/>
            </w:tcBorders>
            <w:shd w:val="clear" w:color="auto" w:fill="auto"/>
            <w:vAlign w:val="center"/>
          </w:tcPr>
          <w:p w:rsidR="0047317C" w:rsidRPr="000571F4" w:rsidRDefault="00A96D3F" w:rsidP="00260D4E">
            <w:pPr>
              <w:pStyle w:val="gemTab10pt"/>
            </w:pPr>
            <w:r w:rsidRPr="000571F4">
              <w:t>Zahl der tatsächlich belegten Oktette</w:t>
            </w:r>
          </w:p>
        </w:tc>
        <w:tc>
          <w:tcPr>
            <w:tcW w:w="2082" w:type="dxa"/>
            <w:gridSpan w:val="3"/>
            <w:tcBorders>
              <w:bottom w:val="single" w:sz="6" w:space="0" w:color="000000"/>
            </w:tcBorders>
            <w:shd w:val="clear" w:color="auto" w:fill="auto"/>
            <w:vAlign w:val="center"/>
          </w:tcPr>
          <w:p w:rsidR="0047317C" w:rsidRPr="000571F4" w:rsidRDefault="0047317C" w:rsidP="00260D4E">
            <w:pPr>
              <w:pStyle w:val="gemTab10pt"/>
              <w:rPr>
                <w:strike/>
              </w:rPr>
            </w:pPr>
          </w:p>
        </w:tc>
      </w:tr>
      <w:tr w:rsidR="0047317C" w:rsidRPr="000571F4">
        <w:trPr>
          <w:gridAfter w:val="1"/>
          <w:wAfter w:w="21" w:type="dxa"/>
          <w:trHeight w:val="239"/>
        </w:trPr>
        <w:tc>
          <w:tcPr>
            <w:tcW w:w="2047" w:type="dxa"/>
            <w:tcBorders>
              <w:bottom w:val="single" w:sz="6" w:space="0" w:color="000000"/>
            </w:tcBorders>
            <w:shd w:val="clear" w:color="auto" w:fill="auto"/>
          </w:tcPr>
          <w:p w:rsidR="0047317C" w:rsidRPr="000571F4" w:rsidRDefault="0047317C" w:rsidP="00FF4F83">
            <w:pPr>
              <w:pStyle w:val="gemtab11ptAbstand"/>
              <w:rPr>
                <w:i/>
                <w:sz w:val="20"/>
                <w:lang w:val="da-DK"/>
              </w:rPr>
            </w:pPr>
            <w:r w:rsidRPr="000571F4">
              <w:rPr>
                <w:i/>
                <w:sz w:val="20"/>
                <w:lang w:val="da-DK"/>
              </w:rPr>
              <w:t>flagTransactionMode</w:t>
            </w:r>
          </w:p>
        </w:tc>
        <w:tc>
          <w:tcPr>
            <w:tcW w:w="4834" w:type="dxa"/>
            <w:gridSpan w:val="2"/>
            <w:tcBorders>
              <w:bottom w:val="single" w:sz="6" w:space="0" w:color="000000"/>
            </w:tcBorders>
            <w:shd w:val="clear" w:color="auto" w:fill="auto"/>
          </w:tcPr>
          <w:p w:rsidR="0047317C" w:rsidRPr="000571F4" w:rsidRDefault="00B20643" w:rsidP="00FF4F83">
            <w:pPr>
              <w:pStyle w:val="gemtab11ptAbstand"/>
              <w:rPr>
                <w:sz w:val="20"/>
                <w:lang w:val="da-DK"/>
              </w:rPr>
            </w:pPr>
            <w:r w:rsidRPr="00AB1B55">
              <w:rPr>
                <w:sz w:val="20"/>
              </w:rPr>
              <w:t>True</w:t>
            </w:r>
          </w:p>
        </w:tc>
        <w:tc>
          <w:tcPr>
            <w:tcW w:w="2047" w:type="dxa"/>
            <w:tcBorders>
              <w:bottom w:val="single" w:sz="6" w:space="0" w:color="000000"/>
            </w:tcBorders>
            <w:shd w:val="clear" w:color="auto" w:fill="auto"/>
          </w:tcPr>
          <w:p w:rsidR="0047317C" w:rsidRPr="000571F4" w:rsidRDefault="0047317C" w:rsidP="00FF4F83">
            <w:pPr>
              <w:pStyle w:val="gemtab11ptAbstand"/>
              <w:rPr>
                <w:sz w:val="20"/>
                <w:lang w:val="da-DK"/>
              </w:rPr>
            </w:pPr>
          </w:p>
        </w:tc>
      </w:tr>
      <w:tr w:rsidR="0047317C" w:rsidRPr="000571F4">
        <w:trPr>
          <w:gridAfter w:val="1"/>
          <w:wAfter w:w="21" w:type="dxa"/>
          <w:trHeight w:val="224"/>
        </w:trPr>
        <w:tc>
          <w:tcPr>
            <w:tcW w:w="2047" w:type="dxa"/>
            <w:tcBorders>
              <w:bottom w:val="single" w:sz="6" w:space="0" w:color="000000"/>
            </w:tcBorders>
            <w:shd w:val="clear" w:color="auto" w:fill="auto"/>
          </w:tcPr>
          <w:p w:rsidR="0047317C" w:rsidRPr="000571F4" w:rsidRDefault="0047317C" w:rsidP="00FF4F83">
            <w:pPr>
              <w:pStyle w:val="gemtab11ptAbstand"/>
              <w:rPr>
                <w:i/>
                <w:sz w:val="20"/>
                <w:lang w:val="da-DK"/>
              </w:rPr>
            </w:pPr>
            <w:r w:rsidRPr="000571F4">
              <w:rPr>
                <w:i/>
                <w:sz w:val="20"/>
                <w:lang w:val="da-DK"/>
              </w:rPr>
              <w:t>flagChecksum</w:t>
            </w:r>
          </w:p>
        </w:tc>
        <w:tc>
          <w:tcPr>
            <w:tcW w:w="4834" w:type="dxa"/>
            <w:gridSpan w:val="2"/>
            <w:tcBorders>
              <w:bottom w:val="single" w:sz="6" w:space="0" w:color="000000"/>
            </w:tcBorders>
            <w:shd w:val="clear" w:color="auto" w:fill="auto"/>
          </w:tcPr>
          <w:p w:rsidR="0047317C" w:rsidRPr="000571F4" w:rsidRDefault="0047317C" w:rsidP="00FF4F83">
            <w:pPr>
              <w:pStyle w:val="gemtab11ptAbstand"/>
              <w:rPr>
                <w:sz w:val="20"/>
                <w:lang w:val="da-DK"/>
              </w:rPr>
            </w:pPr>
            <w:r w:rsidRPr="000571F4">
              <w:rPr>
                <w:sz w:val="20"/>
                <w:lang w:val="da-DK"/>
              </w:rPr>
              <w:t>True</w:t>
            </w:r>
          </w:p>
        </w:tc>
        <w:tc>
          <w:tcPr>
            <w:tcW w:w="2047" w:type="dxa"/>
            <w:tcBorders>
              <w:bottom w:val="single" w:sz="6" w:space="0" w:color="000000"/>
            </w:tcBorders>
            <w:shd w:val="clear" w:color="auto" w:fill="auto"/>
          </w:tcPr>
          <w:p w:rsidR="0047317C" w:rsidRPr="000571F4" w:rsidRDefault="0047317C" w:rsidP="00FF4F83">
            <w:pPr>
              <w:pStyle w:val="gemtab11ptAbstand"/>
              <w:rPr>
                <w:sz w:val="20"/>
                <w:lang w:val="da-DK"/>
              </w:rPr>
            </w:pPr>
          </w:p>
        </w:tc>
      </w:tr>
      <w:tr w:rsidR="0047317C" w:rsidRPr="000571F4">
        <w:trPr>
          <w:gridAfter w:val="1"/>
          <w:wAfter w:w="21" w:type="dxa"/>
          <w:trHeight w:val="224"/>
        </w:trPr>
        <w:tc>
          <w:tcPr>
            <w:tcW w:w="2047" w:type="dxa"/>
            <w:tcBorders>
              <w:bottom w:val="single" w:sz="6" w:space="0" w:color="000000"/>
            </w:tcBorders>
            <w:shd w:val="clear" w:color="auto" w:fill="auto"/>
          </w:tcPr>
          <w:p w:rsidR="0047317C" w:rsidRPr="000571F4" w:rsidRDefault="0047317C" w:rsidP="00FF4F83">
            <w:pPr>
              <w:pStyle w:val="gemtab11ptAbstand"/>
              <w:rPr>
                <w:i/>
                <w:sz w:val="20"/>
                <w:lang w:val="da-DK"/>
              </w:rPr>
            </w:pPr>
            <w:r w:rsidRPr="000571F4">
              <w:rPr>
                <w:i/>
                <w:sz w:val="20"/>
                <w:lang w:val="da-DK"/>
              </w:rPr>
              <w:t>lifeCycleStatus</w:t>
            </w:r>
          </w:p>
        </w:tc>
        <w:tc>
          <w:tcPr>
            <w:tcW w:w="4834" w:type="dxa"/>
            <w:gridSpan w:val="2"/>
            <w:tcBorders>
              <w:bottom w:val="single" w:sz="6" w:space="0" w:color="000000"/>
            </w:tcBorders>
            <w:shd w:val="clear" w:color="auto" w:fill="auto"/>
          </w:tcPr>
          <w:p w:rsidR="0047317C" w:rsidRPr="000571F4" w:rsidRDefault="0047317C" w:rsidP="00FF4F83">
            <w:pPr>
              <w:pStyle w:val="gemtab11ptAbstand"/>
              <w:rPr>
                <w:sz w:val="20"/>
                <w:lang w:val="da-DK"/>
              </w:rPr>
            </w:pPr>
            <w:r w:rsidRPr="000571F4">
              <w:rPr>
                <w:sz w:val="20"/>
                <w:lang w:val="da-DK"/>
              </w:rPr>
              <w:t>„Operational state (activated)“</w:t>
            </w:r>
          </w:p>
        </w:tc>
        <w:tc>
          <w:tcPr>
            <w:tcW w:w="2047" w:type="dxa"/>
            <w:tcBorders>
              <w:bottom w:val="single" w:sz="6" w:space="0" w:color="000000"/>
            </w:tcBorders>
            <w:shd w:val="clear" w:color="auto" w:fill="auto"/>
          </w:tcPr>
          <w:p w:rsidR="0047317C" w:rsidRPr="000571F4" w:rsidRDefault="0047317C" w:rsidP="00FF4F83">
            <w:pPr>
              <w:pStyle w:val="gemtab11ptAbstand"/>
              <w:rPr>
                <w:sz w:val="20"/>
                <w:lang w:val="da-DK"/>
              </w:rPr>
            </w:pPr>
          </w:p>
        </w:tc>
      </w:tr>
      <w:tr w:rsidR="0047317C" w:rsidRPr="000571F4">
        <w:trPr>
          <w:gridAfter w:val="1"/>
          <w:wAfter w:w="21" w:type="dxa"/>
          <w:trHeight w:val="224"/>
        </w:trPr>
        <w:tc>
          <w:tcPr>
            <w:tcW w:w="2047" w:type="dxa"/>
            <w:tcBorders>
              <w:bottom w:val="single" w:sz="6" w:space="0" w:color="000000"/>
            </w:tcBorders>
            <w:shd w:val="clear" w:color="auto" w:fill="auto"/>
          </w:tcPr>
          <w:p w:rsidR="0047317C" w:rsidRPr="000571F4" w:rsidRDefault="0047317C" w:rsidP="0050009E">
            <w:pPr>
              <w:pStyle w:val="gemtab11ptAbstand"/>
              <w:rPr>
                <w:i/>
                <w:sz w:val="20"/>
              </w:rPr>
            </w:pPr>
            <w:r w:rsidRPr="000571F4">
              <w:rPr>
                <w:i/>
                <w:sz w:val="20"/>
              </w:rPr>
              <w:t>shareable</w:t>
            </w:r>
          </w:p>
        </w:tc>
        <w:tc>
          <w:tcPr>
            <w:tcW w:w="4834" w:type="dxa"/>
            <w:gridSpan w:val="2"/>
            <w:tcBorders>
              <w:bottom w:val="single" w:sz="6" w:space="0" w:color="000000"/>
            </w:tcBorders>
            <w:shd w:val="clear" w:color="auto" w:fill="auto"/>
          </w:tcPr>
          <w:p w:rsidR="0047317C" w:rsidRPr="000571F4" w:rsidRDefault="0047317C" w:rsidP="0050009E">
            <w:pPr>
              <w:pStyle w:val="gemtab11ptAbstand"/>
              <w:rPr>
                <w:sz w:val="20"/>
              </w:rPr>
            </w:pPr>
            <w:r w:rsidRPr="000571F4">
              <w:rPr>
                <w:sz w:val="20"/>
              </w:rPr>
              <w:t>True</w:t>
            </w:r>
          </w:p>
        </w:tc>
        <w:tc>
          <w:tcPr>
            <w:tcW w:w="2047" w:type="dxa"/>
            <w:tcBorders>
              <w:bottom w:val="single" w:sz="6" w:space="0" w:color="000000"/>
            </w:tcBorders>
            <w:shd w:val="clear" w:color="auto" w:fill="auto"/>
          </w:tcPr>
          <w:p w:rsidR="0047317C" w:rsidRPr="000571F4" w:rsidRDefault="0047317C" w:rsidP="00FF4F83">
            <w:pPr>
              <w:pStyle w:val="gemVerz2"/>
              <w:rPr>
                <w:sz w:val="20"/>
                <w:lang w:val="da-DK"/>
              </w:rPr>
            </w:pPr>
          </w:p>
        </w:tc>
      </w:tr>
      <w:tr w:rsidR="0047317C" w:rsidRPr="000571F4">
        <w:trPr>
          <w:gridAfter w:val="1"/>
          <w:wAfter w:w="21" w:type="dxa"/>
          <w:trHeight w:val="239"/>
        </w:trPr>
        <w:tc>
          <w:tcPr>
            <w:tcW w:w="2047" w:type="dxa"/>
            <w:tcBorders>
              <w:bottom w:val="single" w:sz="4" w:space="0" w:color="auto"/>
            </w:tcBorders>
            <w:shd w:val="clear" w:color="auto" w:fill="auto"/>
          </w:tcPr>
          <w:p w:rsidR="0047317C" w:rsidRPr="000571F4" w:rsidRDefault="0047317C" w:rsidP="00FF4F83">
            <w:pPr>
              <w:pStyle w:val="gemtab11ptAbstand"/>
              <w:rPr>
                <w:i/>
                <w:sz w:val="20"/>
                <w:lang w:val="da-DK"/>
              </w:rPr>
            </w:pPr>
            <w:r w:rsidRPr="000571F4">
              <w:rPr>
                <w:i/>
                <w:sz w:val="20"/>
                <w:lang w:val="da-DK"/>
              </w:rPr>
              <w:t>body</w:t>
            </w:r>
          </w:p>
        </w:tc>
        <w:tc>
          <w:tcPr>
            <w:tcW w:w="4834" w:type="dxa"/>
            <w:gridSpan w:val="2"/>
            <w:tcBorders>
              <w:bottom w:val="single" w:sz="4" w:space="0" w:color="auto"/>
            </w:tcBorders>
            <w:shd w:val="clear" w:color="auto" w:fill="auto"/>
          </w:tcPr>
          <w:p w:rsidR="0047317C" w:rsidRPr="000571F4" w:rsidRDefault="00A96D3F" w:rsidP="00A96D3F">
            <w:pPr>
              <w:pStyle w:val="gemtab11ptAbstand"/>
              <w:rPr>
                <w:sz w:val="20"/>
              </w:rPr>
            </w:pPr>
            <w:r w:rsidRPr="000571F4">
              <w:rPr>
                <w:sz w:val="20"/>
              </w:rPr>
              <w:t xml:space="preserve">Inhalt gemäß </w:t>
            </w:r>
            <w:r w:rsidRPr="000571F4">
              <w:rPr>
                <w:sz w:val="20"/>
              </w:rPr>
              <w:fldChar w:fldCharType="begin"/>
            </w:r>
            <w:r w:rsidRPr="000571F4">
              <w:rPr>
                <w:sz w:val="20"/>
              </w:rPr>
              <w:instrText xml:space="preserve"> REF qgemSpec_Karten_Fach_TIP \h  \* MERGEFORMAT </w:instrText>
            </w:r>
            <w:r w:rsidRPr="000571F4">
              <w:rPr>
                <w:sz w:val="20"/>
              </w:rPr>
            </w:r>
            <w:r w:rsidRPr="000571F4">
              <w:rPr>
                <w:sz w:val="20"/>
              </w:rPr>
              <w:fldChar w:fldCharType="separate"/>
            </w:r>
            <w:r w:rsidR="00997CBB" w:rsidRPr="008240E6">
              <w:rPr>
                <w:sz w:val="20"/>
              </w:rPr>
              <w:t>[</w:t>
            </w:r>
            <w:proofErr w:type="spellStart"/>
            <w:r w:rsidR="00997CBB" w:rsidRPr="008240E6">
              <w:rPr>
                <w:sz w:val="20"/>
              </w:rPr>
              <w:t>gemSpec_Karten_Fach_TIP</w:t>
            </w:r>
            <w:proofErr w:type="spellEnd"/>
            <w:r w:rsidR="00997CBB" w:rsidRPr="008240E6">
              <w:rPr>
                <w:sz w:val="20"/>
              </w:rPr>
              <w:t>]</w:t>
            </w:r>
            <w:r w:rsidRPr="000571F4">
              <w:rPr>
                <w:sz w:val="20"/>
              </w:rPr>
              <w:fldChar w:fldCharType="end"/>
            </w:r>
          </w:p>
        </w:tc>
        <w:tc>
          <w:tcPr>
            <w:tcW w:w="2047" w:type="dxa"/>
            <w:tcBorders>
              <w:bottom w:val="single" w:sz="4" w:space="0" w:color="auto"/>
            </w:tcBorders>
            <w:shd w:val="clear" w:color="auto" w:fill="auto"/>
          </w:tcPr>
          <w:p w:rsidR="0047317C" w:rsidRPr="000571F4" w:rsidRDefault="0047317C" w:rsidP="00FF4F83">
            <w:pPr>
              <w:pStyle w:val="gemtab11ptAbstand"/>
              <w:rPr>
                <w:sz w:val="20"/>
                <w:lang w:val="da-DK"/>
              </w:rPr>
            </w:pPr>
            <w:r w:rsidRPr="000571F4">
              <w:rPr>
                <w:sz w:val="20"/>
                <w:lang w:val="da-DK"/>
              </w:rPr>
              <w:t>siehe unten</w:t>
            </w:r>
          </w:p>
        </w:tc>
      </w:tr>
      <w:tr w:rsidR="0047317C" w:rsidRPr="000571F4">
        <w:trPr>
          <w:gridAfter w:val="1"/>
          <w:wAfter w:w="21" w:type="dxa"/>
          <w:trHeight w:val="374"/>
        </w:trPr>
        <w:tc>
          <w:tcPr>
            <w:tcW w:w="8928" w:type="dxa"/>
            <w:gridSpan w:val="4"/>
            <w:tcBorders>
              <w:bottom w:val="single" w:sz="6" w:space="0" w:color="000000"/>
            </w:tcBorders>
            <w:shd w:val="clear" w:color="auto" w:fill="E0E0E0"/>
          </w:tcPr>
          <w:p w:rsidR="0047317C" w:rsidRPr="000571F4" w:rsidRDefault="0047317C" w:rsidP="00FF4F83">
            <w:pPr>
              <w:pStyle w:val="gemtab11ptAbstand"/>
              <w:rPr>
                <w:b/>
                <w:sz w:val="20"/>
              </w:rPr>
            </w:pPr>
            <w:r w:rsidRPr="000571F4">
              <w:rPr>
                <w:b/>
                <w:sz w:val="20"/>
              </w:rPr>
              <w:t>Zugriffsregel für logischen LCS „Operational state (activated)”</w:t>
            </w:r>
          </w:p>
        </w:tc>
      </w:tr>
      <w:tr w:rsidR="0047317C" w:rsidRPr="000571F4">
        <w:trPr>
          <w:gridAfter w:val="1"/>
          <w:wAfter w:w="21" w:type="dxa"/>
          <w:trHeight w:val="374"/>
        </w:trPr>
        <w:tc>
          <w:tcPr>
            <w:tcW w:w="2047" w:type="dxa"/>
            <w:shd w:val="clear" w:color="auto" w:fill="E0E0E0"/>
          </w:tcPr>
          <w:p w:rsidR="0047317C" w:rsidRPr="000571F4" w:rsidRDefault="0047317C" w:rsidP="00FF4F83">
            <w:pPr>
              <w:pStyle w:val="gemtab11ptAbstand"/>
              <w:rPr>
                <w:b/>
                <w:sz w:val="20"/>
              </w:rPr>
            </w:pPr>
            <w:r w:rsidRPr="000571F4">
              <w:rPr>
                <w:b/>
                <w:sz w:val="20"/>
              </w:rPr>
              <w:t>Zugriffsart</w:t>
            </w:r>
          </w:p>
        </w:tc>
        <w:tc>
          <w:tcPr>
            <w:tcW w:w="4834" w:type="dxa"/>
            <w:gridSpan w:val="2"/>
            <w:shd w:val="clear" w:color="auto" w:fill="E0E0E0"/>
          </w:tcPr>
          <w:p w:rsidR="0047317C" w:rsidRPr="000571F4" w:rsidRDefault="0047317C" w:rsidP="00FF4F83">
            <w:pPr>
              <w:pStyle w:val="gemtab11ptAbstand"/>
              <w:rPr>
                <w:b/>
                <w:sz w:val="20"/>
              </w:rPr>
            </w:pPr>
            <w:r w:rsidRPr="000571F4">
              <w:rPr>
                <w:b/>
                <w:sz w:val="20"/>
              </w:rPr>
              <w:t>Zugriffsbedingung</w:t>
            </w:r>
          </w:p>
        </w:tc>
        <w:tc>
          <w:tcPr>
            <w:tcW w:w="2047" w:type="dxa"/>
            <w:shd w:val="clear" w:color="auto" w:fill="E0E0E0"/>
          </w:tcPr>
          <w:p w:rsidR="0047317C" w:rsidRPr="000571F4" w:rsidRDefault="0047317C" w:rsidP="00FF4F83">
            <w:pPr>
              <w:pStyle w:val="gemtab11ptAbstand"/>
              <w:rPr>
                <w:b/>
                <w:sz w:val="20"/>
              </w:rPr>
            </w:pPr>
            <w:r w:rsidRPr="000571F4">
              <w:rPr>
                <w:b/>
                <w:sz w:val="20"/>
              </w:rPr>
              <w:t>Bemerkung</w:t>
            </w:r>
          </w:p>
        </w:tc>
      </w:tr>
      <w:tr w:rsidR="0047317C" w:rsidRPr="000571F4">
        <w:trPr>
          <w:gridAfter w:val="1"/>
          <w:wAfter w:w="21" w:type="dxa"/>
          <w:trHeight w:val="224"/>
        </w:trPr>
        <w:tc>
          <w:tcPr>
            <w:tcW w:w="2047" w:type="dxa"/>
            <w:shd w:val="clear" w:color="auto" w:fill="auto"/>
          </w:tcPr>
          <w:p w:rsidR="0047317C" w:rsidRPr="00AB1B55" w:rsidRDefault="0047317C" w:rsidP="00FF4F83">
            <w:pPr>
              <w:pStyle w:val="gemtab11ptAbstand"/>
              <w:rPr>
                <w:smallCaps/>
                <w:sz w:val="20"/>
              </w:rPr>
            </w:pPr>
            <w:r w:rsidRPr="00AB1B55">
              <w:rPr>
                <w:smallCaps/>
                <w:sz w:val="20"/>
              </w:rPr>
              <w:t>Read Binary</w:t>
            </w:r>
          </w:p>
          <w:p w:rsidR="00D85378" w:rsidRPr="000571F4" w:rsidRDefault="00D85378" w:rsidP="00FF4F83">
            <w:pPr>
              <w:pStyle w:val="gemtab11ptAbstand"/>
              <w:rPr>
                <w:sz w:val="20"/>
                <w:lang w:val="da-DK"/>
              </w:rPr>
            </w:pPr>
            <w:r w:rsidRPr="00AB1B55">
              <w:rPr>
                <w:rFonts w:eastAsia="Times New Roman"/>
                <w:smallCaps/>
                <w:sz w:val="20"/>
              </w:rPr>
              <w:t>Write Binary</w:t>
            </w:r>
          </w:p>
        </w:tc>
        <w:tc>
          <w:tcPr>
            <w:tcW w:w="4834" w:type="dxa"/>
            <w:gridSpan w:val="2"/>
            <w:shd w:val="clear" w:color="auto" w:fill="auto"/>
          </w:tcPr>
          <w:p w:rsidR="0047317C" w:rsidRPr="000571F4" w:rsidRDefault="0047317C" w:rsidP="00FF4F83">
            <w:pPr>
              <w:pStyle w:val="gemtab11ptAbstand"/>
              <w:rPr>
                <w:sz w:val="20"/>
                <w:lang w:val="da-DK"/>
              </w:rPr>
            </w:pPr>
            <w:r w:rsidRPr="000571F4">
              <w:rPr>
                <w:sz w:val="20"/>
                <w:lang w:val="da-DK"/>
              </w:rPr>
              <w:t>ALWAYS</w:t>
            </w:r>
          </w:p>
        </w:tc>
        <w:tc>
          <w:tcPr>
            <w:tcW w:w="2047" w:type="dxa"/>
            <w:shd w:val="clear" w:color="auto" w:fill="auto"/>
          </w:tcPr>
          <w:p w:rsidR="0047317C" w:rsidRPr="000571F4" w:rsidRDefault="0047317C" w:rsidP="00FF4F83">
            <w:pPr>
              <w:pStyle w:val="gemtab11ptAbstand"/>
              <w:rPr>
                <w:sz w:val="20"/>
                <w:lang w:val="da-DK"/>
              </w:rPr>
            </w:pPr>
          </w:p>
        </w:tc>
      </w:tr>
      <w:tr w:rsidR="0047317C" w:rsidRPr="000571F4">
        <w:trPr>
          <w:gridAfter w:val="1"/>
          <w:wAfter w:w="21" w:type="dxa"/>
          <w:trHeight w:val="239"/>
        </w:trPr>
        <w:tc>
          <w:tcPr>
            <w:tcW w:w="2047" w:type="dxa"/>
            <w:tcBorders>
              <w:bottom w:val="single" w:sz="4" w:space="0" w:color="auto"/>
            </w:tcBorders>
            <w:shd w:val="clear" w:color="auto" w:fill="auto"/>
          </w:tcPr>
          <w:p w:rsidR="0047317C" w:rsidRPr="000571F4" w:rsidRDefault="0047317C" w:rsidP="00FF4F83">
            <w:pPr>
              <w:pStyle w:val="gemtab11ptAbstand"/>
              <w:rPr>
                <w:sz w:val="20"/>
                <w:lang w:val="da-DK"/>
              </w:rPr>
            </w:pPr>
            <w:r w:rsidRPr="000571F4">
              <w:rPr>
                <w:sz w:val="20"/>
                <w:lang w:val="da-DK"/>
              </w:rPr>
              <w:t>andere</w:t>
            </w:r>
          </w:p>
        </w:tc>
        <w:tc>
          <w:tcPr>
            <w:tcW w:w="4834" w:type="dxa"/>
            <w:gridSpan w:val="2"/>
            <w:tcBorders>
              <w:bottom w:val="single" w:sz="4" w:space="0" w:color="auto"/>
            </w:tcBorders>
            <w:shd w:val="clear" w:color="auto" w:fill="auto"/>
          </w:tcPr>
          <w:p w:rsidR="0047317C" w:rsidRPr="000571F4" w:rsidRDefault="0047317C" w:rsidP="00FF4F83">
            <w:pPr>
              <w:pStyle w:val="gemtab11ptAbstand"/>
              <w:rPr>
                <w:sz w:val="20"/>
                <w:lang w:val="da-DK"/>
              </w:rPr>
            </w:pPr>
            <w:r w:rsidRPr="000571F4">
              <w:rPr>
                <w:sz w:val="20"/>
                <w:lang w:val="da-DK"/>
              </w:rPr>
              <w:t>NEVER</w:t>
            </w:r>
          </w:p>
        </w:tc>
        <w:tc>
          <w:tcPr>
            <w:tcW w:w="2047" w:type="dxa"/>
            <w:tcBorders>
              <w:bottom w:val="single" w:sz="4" w:space="0" w:color="auto"/>
            </w:tcBorders>
            <w:shd w:val="clear" w:color="auto" w:fill="auto"/>
          </w:tcPr>
          <w:p w:rsidR="0047317C" w:rsidRPr="000571F4" w:rsidRDefault="0047317C" w:rsidP="00FF4F83">
            <w:pPr>
              <w:pStyle w:val="gemtab11ptAbstand"/>
              <w:rPr>
                <w:sz w:val="20"/>
                <w:lang w:val="da-DK"/>
              </w:rPr>
            </w:pPr>
          </w:p>
        </w:tc>
      </w:tr>
      <w:tr w:rsidR="0047317C" w:rsidRPr="000571F4">
        <w:trPr>
          <w:gridAfter w:val="1"/>
          <w:wAfter w:w="21" w:type="dxa"/>
          <w:trHeight w:val="359"/>
        </w:trPr>
        <w:tc>
          <w:tcPr>
            <w:tcW w:w="8928" w:type="dxa"/>
            <w:gridSpan w:val="4"/>
            <w:tcBorders>
              <w:bottom w:val="single" w:sz="6" w:space="0" w:color="000000"/>
            </w:tcBorders>
            <w:shd w:val="clear" w:color="auto" w:fill="E0E0E0"/>
          </w:tcPr>
          <w:p w:rsidR="0047317C" w:rsidRPr="000571F4" w:rsidRDefault="0047317C" w:rsidP="00FF4F83">
            <w:pPr>
              <w:pStyle w:val="gemtab11ptAbstand"/>
              <w:rPr>
                <w:b/>
                <w:sz w:val="20"/>
              </w:rPr>
            </w:pPr>
            <w:r w:rsidRPr="000571F4">
              <w:rPr>
                <w:b/>
                <w:sz w:val="20"/>
              </w:rPr>
              <w:t>Zugriffsregel für logischen LCS „Operational state (deactivated)”</w:t>
            </w:r>
          </w:p>
        </w:tc>
      </w:tr>
      <w:tr w:rsidR="0047317C" w:rsidRPr="000571F4">
        <w:trPr>
          <w:gridAfter w:val="1"/>
          <w:wAfter w:w="21" w:type="dxa"/>
          <w:trHeight w:val="374"/>
        </w:trPr>
        <w:tc>
          <w:tcPr>
            <w:tcW w:w="2047" w:type="dxa"/>
            <w:shd w:val="clear" w:color="auto" w:fill="E0E0E0"/>
          </w:tcPr>
          <w:p w:rsidR="0047317C" w:rsidRPr="000571F4" w:rsidRDefault="0047317C" w:rsidP="00FF4F83">
            <w:pPr>
              <w:pStyle w:val="gemtab11ptAbstand"/>
              <w:rPr>
                <w:b/>
                <w:sz w:val="20"/>
              </w:rPr>
            </w:pPr>
            <w:r w:rsidRPr="000571F4">
              <w:rPr>
                <w:b/>
                <w:sz w:val="20"/>
              </w:rPr>
              <w:t>Zugriffsart</w:t>
            </w:r>
          </w:p>
        </w:tc>
        <w:tc>
          <w:tcPr>
            <w:tcW w:w="4834" w:type="dxa"/>
            <w:gridSpan w:val="2"/>
            <w:shd w:val="clear" w:color="auto" w:fill="E0E0E0"/>
          </w:tcPr>
          <w:p w:rsidR="0047317C" w:rsidRPr="000571F4" w:rsidRDefault="0047317C" w:rsidP="00FF4F83">
            <w:pPr>
              <w:pStyle w:val="gemtab11ptAbstand"/>
              <w:rPr>
                <w:b/>
                <w:sz w:val="20"/>
              </w:rPr>
            </w:pPr>
            <w:r w:rsidRPr="000571F4">
              <w:rPr>
                <w:b/>
                <w:sz w:val="20"/>
              </w:rPr>
              <w:t>Zugriffsbedingung</w:t>
            </w:r>
          </w:p>
        </w:tc>
        <w:tc>
          <w:tcPr>
            <w:tcW w:w="2047" w:type="dxa"/>
            <w:shd w:val="clear" w:color="auto" w:fill="E0E0E0"/>
          </w:tcPr>
          <w:p w:rsidR="0047317C" w:rsidRPr="000571F4" w:rsidRDefault="0047317C" w:rsidP="00FF4F83">
            <w:pPr>
              <w:pStyle w:val="gemtab11ptAbstand"/>
              <w:rPr>
                <w:b/>
                <w:sz w:val="20"/>
              </w:rPr>
            </w:pPr>
            <w:r w:rsidRPr="000571F4">
              <w:rPr>
                <w:b/>
                <w:sz w:val="20"/>
              </w:rPr>
              <w:t>Bemerkung</w:t>
            </w:r>
          </w:p>
        </w:tc>
      </w:tr>
      <w:tr w:rsidR="0047317C" w:rsidRPr="000571F4">
        <w:trPr>
          <w:gridAfter w:val="1"/>
          <w:wAfter w:w="21" w:type="dxa"/>
          <w:trHeight w:val="239"/>
        </w:trPr>
        <w:tc>
          <w:tcPr>
            <w:tcW w:w="2047" w:type="dxa"/>
            <w:tcBorders>
              <w:bottom w:val="single" w:sz="4" w:space="0" w:color="auto"/>
            </w:tcBorders>
            <w:shd w:val="clear" w:color="auto" w:fill="auto"/>
          </w:tcPr>
          <w:p w:rsidR="0047317C" w:rsidRPr="000571F4" w:rsidRDefault="0047317C" w:rsidP="00FF4F83">
            <w:pPr>
              <w:pStyle w:val="gemtab11ptAbstand"/>
              <w:rPr>
                <w:sz w:val="20"/>
                <w:lang w:val="da-DK"/>
              </w:rPr>
            </w:pPr>
            <w:r w:rsidRPr="000571F4">
              <w:rPr>
                <w:sz w:val="20"/>
                <w:lang w:val="da-DK"/>
              </w:rPr>
              <w:t>alle</w:t>
            </w:r>
          </w:p>
        </w:tc>
        <w:tc>
          <w:tcPr>
            <w:tcW w:w="4834" w:type="dxa"/>
            <w:gridSpan w:val="2"/>
            <w:tcBorders>
              <w:bottom w:val="single" w:sz="4" w:space="0" w:color="auto"/>
            </w:tcBorders>
            <w:shd w:val="clear" w:color="auto" w:fill="auto"/>
          </w:tcPr>
          <w:p w:rsidR="0047317C" w:rsidRPr="000571F4" w:rsidRDefault="0047317C" w:rsidP="00FF4F83">
            <w:pPr>
              <w:pStyle w:val="gemtab11ptAbstand"/>
              <w:rPr>
                <w:sz w:val="20"/>
                <w:lang w:val="da-DK"/>
              </w:rPr>
            </w:pPr>
            <w:r w:rsidRPr="000571F4">
              <w:rPr>
                <w:sz w:val="20"/>
                <w:lang w:val="da-DK"/>
              </w:rPr>
              <w:t>herstellerspezifisch</w:t>
            </w:r>
          </w:p>
        </w:tc>
        <w:tc>
          <w:tcPr>
            <w:tcW w:w="2047" w:type="dxa"/>
            <w:tcBorders>
              <w:bottom w:val="single" w:sz="4" w:space="0" w:color="auto"/>
            </w:tcBorders>
            <w:shd w:val="clear" w:color="auto" w:fill="auto"/>
          </w:tcPr>
          <w:p w:rsidR="0047317C" w:rsidRPr="000571F4" w:rsidRDefault="0047317C" w:rsidP="00FF4F83">
            <w:pPr>
              <w:pStyle w:val="gemtab11ptAbstand"/>
              <w:rPr>
                <w:sz w:val="20"/>
                <w:lang w:val="da-DK"/>
              </w:rPr>
            </w:pPr>
          </w:p>
        </w:tc>
      </w:tr>
      <w:tr w:rsidR="0047317C" w:rsidRPr="000571F4">
        <w:trPr>
          <w:gridAfter w:val="1"/>
          <w:wAfter w:w="21" w:type="dxa"/>
          <w:trHeight w:val="239"/>
        </w:trPr>
        <w:tc>
          <w:tcPr>
            <w:tcW w:w="8928" w:type="dxa"/>
            <w:gridSpan w:val="4"/>
            <w:shd w:val="clear" w:color="auto" w:fill="E6E6E6"/>
          </w:tcPr>
          <w:p w:rsidR="0047317C" w:rsidRPr="000571F4" w:rsidRDefault="0047317C" w:rsidP="00FF4F83">
            <w:pPr>
              <w:pStyle w:val="gemtab11ptAbstand"/>
              <w:rPr>
                <w:b/>
                <w:sz w:val="20"/>
              </w:rPr>
            </w:pPr>
            <w:r w:rsidRPr="000571F4">
              <w:rPr>
                <w:b/>
                <w:sz w:val="20"/>
              </w:rPr>
              <w:t>Zugriffsregel für logischen LCS „Termination state“</w:t>
            </w:r>
          </w:p>
        </w:tc>
      </w:tr>
      <w:tr w:rsidR="0047317C" w:rsidRPr="000571F4">
        <w:trPr>
          <w:gridAfter w:val="1"/>
          <w:wAfter w:w="21" w:type="dxa"/>
          <w:trHeight w:val="239"/>
        </w:trPr>
        <w:tc>
          <w:tcPr>
            <w:tcW w:w="2047" w:type="dxa"/>
            <w:shd w:val="clear" w:color="auto" w:fill="E6E6E6"/>
          </w:tcPr>
          <w:p w:rsidR="0047317C" w:rsidRPr="000571F4" w:rsidRDefault="0047317C" w:rsidP="00FF4F83">
            <w:pPr>
              <w:pStyle w:val="gemtab11ptAbstand"/>
              <w:rPr>
                <w:b/>
                <w:sz w:val="20"/>
              </w:rPr>
            </w:pPr>
            <w:r w:rsidRPr="000571F4">
              <w:rPr>
                <w:b/>
                <w:sz w:val="20"/>
              </w:rPr>
              <w:t>Zugriffsart</w:t>
            </w:r>
          </w:p>
        </w:tc>
        <w:tc>
          <w:tcPr>
            <w:tcW w:w="4834" w:type="dxa"/>
            <w:gridSpan w:val="2"/>
            <w:shd w:val="clear" w:color="auto" w:fill="E6E6E6"/>
          </w:tcPr>
          <w:p w:rsidR="0047317C" w:rsidRPr="000571F4" w:rsidRDefault="0047317C" w:rsidP="00FF4F83">
            <w:pPr>
              <w:pStyle w:val="gemtab11ptAbstand"/>
              <w:rPr>
                <w:b/>
                <w:sz w:val="20"/>
              </w:rPr>
            </w:pPr>
            <w:r w:rsidRPr="000571F4">
              <w:rPr>
                <w:b/>
                <w:sz w:val="20"/>
              </w:rPr>
              <w:t>Zugriffsbedingung</w:t>
            </w:r>
          </w:p>
        </w:tc>
        <w:tc>
          <w:tcPr>
            <w:tcW w:w="2047" w:type="dxa"/>
            <w:shd w:val="clear" w:color="auto" w:fill="E6E6E6"/>
          </w:tcPr>
          <w:p w:rsidR="0047317C" w:rsidRPr="000571F4" w:rsidRDefault="0047317C" w:rsidP="00FF4F83">
            <w:pPr>
              <w:pStyle w:val="gemtab11ptAbstand"/>
              <w:rPr>
                <w:b/>
                <w:sz w:val="20"/>
              </w:rPr>
            </w:pPr>
            <w:r w:rsidRPr="000571F4">
              <w:rPr>
                <w:b/>
                <w:sz w:val="20"/>
              </w:rPr>
              <w:t>Bemerkung</w:t>
            </w:r>
          </w:p>
        </w:tc>
      </w:tr>
      <w:tr w:rsidR="0047317C" w:rsidRPr="000571F4">
        <w:trPr>
          <w:gridAfter w:val="1"/>
          <w:wAfter w:w="21" w:type="dxa"/>
          <w:trHeight w:val="239"/>
        </w:trPr>
        <w:tc>
          <w:tcPr>
            <w:tcW w:w="2047" w:type="dxa"/>
            <w:shd w:val="clear" w:color="auto" w:fill="auto"/>
          </w:tcPr>
          <w:p w:rsidR="0047317C" w:rsidRPr="000571F4" w:rsidRDefault="0047317C" w:rsidP="00FF4F83">
            <w:pPr>
              <w:pStyle w:val="gemtab11ptAbstand"/>
              <w:rPr>
                <w:sz w:val="20"/>
                <w:lang w:val="da-DK"/>
              </w:rPr>
            </w:pPr>
            <w:r w:rsidRPr="000571F4">
              <w:rPr>
                <w:sz w:val="20"/>
                <w:lang w:val="da-DK"/>
              </w:rPr>
              <w:t>alle</w:t>
            </w:r>
          </w:p>
        </w:tc>
        <w:tc>
          <w:tcPr>
            <w:tcW w:w="4834" w:type="dxa"/>
            <w:gridSpan w:val="2"/>
            <w:shd w:val="clear" w:color="auto" w:fill="auto"/>
          </w:tcPr>
          <w:p w:rsidR="0047317C" w:rsidRPr="000571F4" w:rsidRDefault="0047317C" w:rsidP="00FF4F83">
            <w:pPr>
              <w:pStyle w:val="gemtab11ptAbstand"/>
              <w:rPr>
                <w:sz w:val="20"/>
                <w:lang w:val="da-DK"/>
              </w:rPr>
            </w:pPr>
            <w:r w:rsidRPr="000571F4">
              <w:rPr>
                <w:sz w:val="20"/>
                <w:lang w:val="da-DK"/>
              </w:rPr>
              <w:t>herstellerspezifisch</w:t>
            </w:r>
          </w:p>
        </w:tc>
        <w:tc>
          <w:tcPr>
            <w:tcW w:w="2047" w:type="dxa"/>
            <w:shd w:val="clear" w:color="auto" w:fill="auto"/>
          </w:tcPr>
          <w:p w:rsidR="0047317C" w:rsidRPr="000571F4" w:rsidRDefault="0047317C" w:rsidP="00FF4F83">
            <w:pPr>
              <w:pStyle w:val="gemtab11ptAbstand"/>
              <w:rPr>
                <w:sz w:val="20"/>
                <w:lang w:val="da-DK"/>
              </w:rPr>
            </w:pPr>
          </w:p>
        </w:tc>
      </w:tr>
    </w:tbl>
    <w:p w:rsidR="00AE4B6A" w:rsidRDefault="00AE4B6A" w:rsidP="00D53F83">
      <w:pPr>
        <w:pStyle w:val="gemEinzug"/>
        <w:rPr>
          <w:b/>
        </w:rPr>
      </w:pPr>
    </w:p>
    <w:p w:rsidR="00D53F83" w:rsidRPr="00AE4B6A" w:rsidRDefault="00AE4B6A" w:rsidP="00AE4B6A">
      <w:pPr>
        <w:pStyle w:val="gemStandard"/>
      </w:pPr>
      <w:r>
        <w:rPr>
          <w:b/>
        </w:rPr>
        <w:sym w:font="Wingdings" w:char="F0D5"/>
      </w:r>
    </w:p>
    <w:p w:rsidR="00D53F83" w:rsidRPr="000571F4" w:rsidRDefault="00D53F83" w:rsidP="00D53F83">
      <w:pPr>
        <w:pStyle w:val="afiHinweise"/>
        <w:numPr>
          <w:ilvl w:val="0"/>
          <w:numId w:val="0"/>
        </w:numPr>
        <w:ind w:left="284" w:hanging="284"/>
      </w:pPr>
    </w:p>
    <w:p w:rsidR="00AD4495" w:rsidRPr="000101F4" w:rsidRDefault="00B120AA" w:rsidP="0089229A">
      <w:pPr>
        <w:pStyle w:val="afiHinweise"/>
        <w:rPr>
          <w:lang w:val="en-US"/>
        </w:rPr>
      </w:pPr>
      <w:bookmarkStart w:id="169" w:name="cmdtranspEF"/>
      <w:r w:rsidRPr="000101F4">
        <w:rPr>
          <w:lang w:val="en-US"/>
        </w:rPr>
        <w:t xml:space="preserve">Kommandos, die gemäß </w:t>
      </w:r>
      <w:r w:rsidRPr="000101F4">
        <w:rPr>
          <w:rFonts w:cs="Arial"/>
          <w:lang w:val="en-US"/>
        </w:rPr>
        <w:t>[gemSpec_COS]</w:t>
      </w:r>
      <w:r w:rsidRPr="000101F4">
        <w:rPr>
          <w:lang w:val="en-US"/>
        </w:rPr>
        <w:t xml:space="preserve"> mit einem transparenten EF arbei</w:t>
      </w:r>
      <w:r w:rsidR="00404CDD" w:rsidRPr="000101F4">
        <w:rPr>
          <w:lang w:val="en-US"/>
        </w:rPr>
        <w:t xml:space="preserve">ten, sind: </w:t>
      </w:r>
      <w:r w:rsidRPr="000101F4">
        <w:rPr>
          <w:smallCaps/>
          <w:lang w:val="en-US"/>
        </w:rPr>
        <w:t xml:space="preserve">Activate, Deactivate, Delete, Erase Binary, Read Binary, Select, </w:t>
      </w:r>
      <w:r w:rsidR="00D35F00" w:rsidRPr="000101F4">
        <w:rPr>
          <w:smallCaps/>
          <w:lang w:val="en-US"/>
        </w:rPr>
        <w:t xml:space="preserve">Set Logical Eof, </w:t>
      </w:r>
      <w:r w:rsidRPr="000101F4">
        <w:rPr>
          <w:smallCaps/>
          <w:lang w:val="en-US"/>
        </w:rPr>
        <w:t>Update Binary, Terminate, Write Binary</w:t>
      </w:r>
      <w:bookmarkEnd w:id="169"/>
    </w:p>
    <w:p w:rsidR="00AD4495" w:rsidRPr="000571F4" w:rsidRDefault="00AD4495" w:rsidP="0089229A">
      <w:pPr>
        <w:pStyle w:val="afiHinweise"/>
      </w:pPr>
      <w:bookmarkStart w:id="170" w:name="_Ref184714272"/>
      <w:r w:rsidRPr="000571F4">
        <w:t xml:space="preserve">Der Wert des Attributs </w:t>
      </w:r>
      <w:proofErr w:type="spellStart"/>
      <w:r w:rsidRPr="000571F4">
        <w:t>fileIdentifier</w:t>
      </w:r>
      <w:proofErr w:type="spellEnd"/>
      <w:r w:rsidRPr="000571F4">
        <w:t xml:space="preserve"> ist in </w:t>
      </w:r>
      <w:r w:rsidR="00B72D50" w:rsidRPr="000571F4">
        <w:fldChar w:fldCharType="begin"/>
      </w:r>
      <w:r w:rsidR="00B72D50" w:rsidRPr="000571F4">
        <w:instrText xml:space="preserve"> REF dISO7816_4 \h  \* MERGEFORMAT </w:instrText>
      </w:r>
      <w:r w:rsidR="00B72D50" w:rsidRPr="000571F4">
        <w:fldChar w:fldCharType="separate"/>
      </w:r>
      <w:r w:rsidR="00997CBB" w:rsidRPr="00997CBB">
        <w:rPr>
          <w:rFonts w:cs="Arial"/>
        </w:rPr>
        <w:t>[ISO7816-4]</w:t>
      </w:r>
      <w:r w:rsidR="00B72D50" w:rsidRPr="000571F4">
        <w:fldChar w:fldCharType="end"/>
      </w:r>
      <w:r w:rsidRPr="000571F4">
        <w:t xml:space="preserve"> festgelegt.</w:t>
      </w:r>
      <w:bookmarkEnd w:id="170"/>
    </w:p>
    <w:p w:rsidR="00867518" w:rsidRPr="000571F4" w:rsidRDefault="00867518" w:rsidP="00E55CCE">
      <w:pPr>
        <w:pStyle w:val="gemStandard"/>
        <w:keepNext/>
        <w:tabs>
          <w:tab w:val="left" w:pos="567"/>
        </w:tabs>
        <w:ind w:left="567" w:hanging="567"/>
        <w:rPr>
          <w:b/>
        </w:rPr>
      </w:pPr>
      <w:r w:rsidRPr="000571F4">
        <w:rPr>
          <w:b/>
        </w:rPr>
        <w:sym w:font="Wingdings" w:char="F0D6"/>
      </w:r>
      <w:r w:rsidRPr="000571F4">
        <w:rPr>
          <w:b/>
        </w:rPr>
        <w:tab/>
        <w:t>Card-G2-A_</w:t>
      </w:r>
      <w:r w:rsidR="00B92D91" w:rsidRPr="000571F4">
        <w:rPr>
          <w:b/>
        </w:rPr>
        <w:t>3344</w:t>
      </w:r>
      <w:r w:rsidRPr="000571F4">
        <w:rPr>
          <w:b/>
        </w:rPr>
        <w:t xml:space="preserve"> K_Initialisierung: Initialisiertes Attribu</w:t>
      </w:r>
      <w:r w:rsidRPr="00E55CCE">
        <w:rPr>
          <w:b/>
        </w:rPr>
        <w:t xml:space="preserve">t </w:t>
      </w:r>
      <w:proofErr w:type="spellStart"/>
      <w:r w:rsidRPr="00E55CCE">
        <w:rPr>
          <w:b/>
        </w:rPr>
        <w:t>numberOfOctet</w:t>
      </w:r>
      <w:proofErr w:type="spellEnd"/>
      <w:r w:rsidRPr="000571F4">
        <w:rPr>
          <w:b/>
        </w:rPr>
        <w:t xml:space="preserve"> von </w:t>
      </w:r>
      <w:r w:rsidRPr="000571F4">
        <w:rPr>
          <w:rFonts w:cs="Arial"/>
          <w:b/>
        </w:rPr>
        <w:fldChar w:fldCharType="begin"/>
      </w:r>
      <w:r w:rsidRPr="000571F4">
        <w:rPr>
          <w:rFonts w:cs="Arial"/>
          <w:b/>
        </w:rPr>
        <w:instrText xml:space="preserve"> REF oMF \h  \* MERGEFORMAT </w:instrText>
      </w:r>
      <w:r w:rsidRPr="000571F4">
        <w:rPr>
          <w:rFonts w:cs="Arial"/>
          <w:b/>
        </w:rPr>
      </w:r>
      <w:r w:rsidRPr="000571F4">
        <w:rPr>
          <w:rFonts w:cs="Arial"/>
          <w:b/>
        </w:rPr>
        <w:fldChar w:fldCharType="separate"/>
      </w:r>
      <w:r w:rsidR="00997CBB" w:rsidRPr="00997CBB">
        <w:rPr>
          <w:rFonts w:cs="Arial"/>
          <w:b/>
        </w:rPr>
        <w:t>MF</w:t>
      </w:r>
      <w:r w:rsidRPr="000571F4">
        <w:rPr>
          <w:rFonts w:cs="Arial"/>
          <w:b/>
        </w:rPr>
        <w:fldChar w:fldCharType="end"/>
      </w:r>
      <w:r w:rsidRPr="000571F4">
        <w:rPr>
          <w:rFonts w:cs="Arial"/>
          <w:b/>
        </w:rPr>
        <w:t xml:space="preserve"> </w:t>
      </w:r>
      <w:r w:rsidRPr="000571F4">
        <w:rPr>
          <w:b/>
        </w:rPr>
        <w:t xml:space="preserve">/ </w:t>
      </w:r>
      <w:r w:rsidR="006F78D5" w:rsidRPr="000571F4">
        <w:rPr>
          <w:b/>
        </w:rPr>
        <w:fldChar w:fldCharType="begin"/>
      </w:r>
      <w:r w:rsidR="006F78D5" w:rsidRPr="000571F4">
        <w:rPr>
          <w:b/>
        </w:rPr>
        <w:instrText xml:space="preserve"> REF oEF_ATR \h  \* MERGEFORMAT </w:instrText>
      </w:r>
      <w:r w:rsidR="006F78D5" w:rsidRPr="000571F4">
        <w:rPr>
          <w:b/>
        </w:rPr>
      </w:r>
      <w:r w:rsidR="006F78D5" w:rsidRPr="000571F4">
        <w:rPr>
          <w:b/>
        </w:rPr>
        <w:fldChar w:fldCharType="separate"/>
      </w:r>
      <w:r w:rsidR="00997CBB" w:rsidRPr="00997CBB">
        <w:rPr>
          <w:b/>
        </w:rPr>
        <w:t>EF.ATR</w:t>
      </w:r>
      <w:r w:rsidR="006F78D5" w:rsidRPr="000571F4">
        <w:rPr>
          <w:b/>
        </w:rPr>
        <w:fldChar w:fldCharType="end"/>
      </w:r>
    </w:p>
    <w:p w:rsidR="00867518" w:rsidRPr="00AB7DFC" w:rsidRDefault="00867518" w:rsidP="00867518">
      <w:pPr>
        <w:pStyle w:val="gemEinzug"/>
      </w:pPr>
      <w:r w:rsidRPr="000571F4">
        <w:t xml:space="preserve">Das Attribut </w:t>
      </w:r>
      <w:r w:rsidRPr="000571F4">
        <w:rPr>
          <w:i/>
        </w:rPr>
        <w:t>nu</w:t>
      </w:r>
      <w:r w:rsidRPr="00AB7DFC">
        <w:rPr>
          <w:i/>
        </w:rPr>
        <w:t>mberOfOctet</w:t>
      </w:r>
      <w:r w:rsidRPr="00AB7DFC">
        <w:t xml:space="preserve"> MUSS so gewählt werden, dass nach Abschluss der Initialisierungsphase entweder</w:t>
      </w:r>
    </w:p>
    <w:p w:rsidR="001128E6" w:rsidRPr="00B66C12" w:rsidRDefault="00867518" w:rsidP="001128E6">
      <w:pPr>
        <w:pStyle w:val="gemAufzhlung"/>
        <w:numPr>
          <w:ilvl w:val="0"/>
          <w:numId w:val="27"/>
        </w:numPr>
        <w:tabs>
          <w:tab w:val="clear" w:pos="643"/>
          <w:tab w:val="left" w:pos="1134"/>
        </w:tabs>
        <w:autoSpaceDE w:val="0"/>
        <w:autoSpaceDN w:val="0"/>
        <w:adjustRightInd w:val="0"/>
        <w:ind w:left="1135" w:hanging="284"/>
      </w:pPr>
      <w:r w:rsidRPr="000571F4">
        <w:t xml:space="preserve">genau </w:t>
      </w:r>
      <w:r w:rsidR="001128E6" w:rsidRPr="00AB1B55">
        <w:t>23</w:t>
      </w:r>
      <w:r w:rsidR="001128E6">
        <w:t xml:space="preserve"> </w:t>
      </w:r>
      <w:r w:rsidR="001128E6" w:rsidRPr="00B66C12">
        <w:t>Oktette für die Artefakte PT_Pers und PI_Personalisierung frei bleiben, falls PI_Kartenkörper initialisiert wird, oder</w:t>
      </w:r>
    </w:p>
    <w:p w:rsidR="00AE4B6A" w:rsidRDefault="001128E6" w:rsidP="001128E6">
      <w:pPr>
        <w:pStyle w:val="gemAufzhlung"/>
        <w:numPr>
          <w:ilvl w:val="0"/>
          <w:numId w:val="27"/>
        </w:numPr>
        <w:tabs>
          <w:tab w:val="clear" w:pos="643"/>
          <w:tab w:val="left" w:pos="1134"/>
        </w:tabs>
        <w:autoSpaceDE w:val="0"/>
        <w:autoSpaceDN w:val="0"/>
        <w:adjustRightInd w:val="0"/>
        <w:ind w:left="1135" w:hanging="284"/>
      </w:pPr>
      <w:r w:rsidRPr="00B66C12">
        <w:t xml:space="preserve">genau </w:t>
      </w:r>
      <w:r w:rsidRPr="00AB1B55">
        <w:t>41</w:t>
      </w:r>
      <w:r>
        <w:t xml:space="preserve"> </w:t>
      </w:r>
      <w:r w:rsidRPr="00B66C12">
        <w:t>Oktette für die Artefakte PI_Kartenkörper, PT_Pers und PI_Personalisierung frei bleiben.</w:t>
      </w:r>
    </w:p>
    <w:p w:rsidR="00867518" w:rsidRPr="00AE4B6A" w:rsidRDefault="00AE4B6A" w:rsidP="00AE4B6A">
      <w:pPr>
        <w:pStyle w:val="gemStandard"/>
        <w:rPr>
          <w:rFonts w:ascii="Arial Fett" w:hAnsi="Arial Fett"/>
          <w:bCs/>
        </w:rPr>
      </w:pPr>
      <w:r>
        <w:rPr>
          <w:b/>
        </w:rPr>
        <w:sym w:font="Wingdings" w:char="F0D5"/>
      </w:r>
    </w:p>
    <w:bookmarkEnd w:id="166"/>
    <w:p w:rsidR="009A0DA3" w:rsidRPr="000571F4" w:rsidRDefault="00D601D1" w:rsidP="00AE4B6A">
      <w:pPr>
        <w:pStyle w:val="berschrift3"/>
      </w:pPr>
      <w:r w:rsidRPr="000571F4">
        <w:lastRenderedPageBreak/>
        <w:fldChar w:fldCharType="begin"/>
      </w:r>
      <w:r w:rsidRPr="000571F4">
        <w:instrText xml:space="preserve"> REF oMF \h </w:instrText>
      </w:r>
      <w:r w:rsidR="00A15EC5" w:rsidRPr="000571F4">
        <w:rPr>
          <w:rFonts w:hint="eastAsia"/>
        </w:rPr>
        <w:instrText xml:space="preserve"> \* MERGEFORMAT </w:instrText>
      </w:r>
      <w:r w:rsidRPr="000571F4">
        <w:fldChar w:fldCharType="separate"/>
      </w:r>
      <w:bookmarkStart w:id="171" w:name="_Toc502658446"/>
      <w:r w:rsidR="00997CBB" w:rsidRPr="000571F4">
        <w:t>MF</w:t>
      </w:r>
      <w:r w:rsidRPr="000571F4">
        <w:fldChar w:fldCharType="end"/>
      </w:r>
      <w:r w:rsidRPr="000571F4">
        <w:t xml:space="preserve"> / </w:t>
      </w:r>
      <w:bookmarkStart w:id="172" w:name="oEF_DIR"/>
      <w:r w:rsidRPr="000571F4">
        <w:t>EF.DIR</w:t>
      </w:r>
      <w:bookmarkEnd w:id="172"/>
      <w:bookmarkEnd w:id="171"/>
    </w:p>
    <w:p w:rsidR="00AD4495" w:rsidRPr="000571F4" w:rsidRDefault="00AD4495" w:rsidP="00AB2E1C">
      <w:pPr>
        <w:pStyle w:val="gemStandard"/>
      </w:pPr>
      <w:r w:rsidRPr="000571F4">
        <w:t xml:space="preserve">Die Datei </w:t>
      </w:r>
      <w:r w:rsidR="003937A9" w:rsidRPr="000571F4">
        <w:fldChar w:fldCharType="begin"/>
      </w:r>
      <w:r w:rsidR="003937A9" w:rsidRPr="000571F4">
        <w:instrText xml:space="preserve"> REF oEF_DIR \h  \* MERGEFORMAT </w:instrText>
      </w:r>
      <w:r w:rsidR="003937A9" w:rsidRPr="000571F4">
        <w:fldChar w:fldCharType="separate"/>
      </w:r>
      <w:r w:rsidR="00997CBB" w:rsidRPr="000571F4">
        <w:t>EF.DIR</w:t>
      </w:r>
      <w:r w:rsidR="003937A9" w:rsidRPr="000571F4">
        <w:fldChar w:fldCharType="end"/>
      </w:r>
      <w:r w:rsidR="004F35A4" w:rsidRPr="000571F4">
        <w:t xml:space="preserve"> </w:t>
      </w:r>
      <w:r w:rsidRPr="000571F4">
        <w:t>enthält eine Liste mit Anwendungs</w:t>
      </w:r>
      <w:r w:rsidR="00D56971" w:rsidRPr="000571F4">
        <w:t>-T</w:t>
      </w:r>
      <w:r w:rsidRPr="000571F4">
        <w:t xml:space="preserve">emplates gemäß </w:t>
      </w:r>
      <w:r w:rsidR="00626FE9" w:rsidRPr="000571F4">
        <w:t>[</w:t>
      </w:r>
      <w:r w:rsidR="00766DE1" w:rsidRPr="000571F4">
        <w:fldChar w:fldCharType="begin"/>
      </w:r>
      <w:r w:rsidR="00766DE1" w:rsidRPr="000571F4">
        <w:instrText xml:space="preserve"> REF d_ISOIEC7816_4 \h </w:instrText>
      </w:r>
      <w:r w:rsidR="00263E20" w:rsidRPr="000571F4">
        <w:instrText xml:space="preserve"> \* MERGEFORMAT </w:instrText>
      </w:r>
      <w:r w:rsidR="00766DE1" w:rsidRPr="000571F4">
        <w:fldChar w:fldCharType="separate"/>
      </w:r>
      <w:r w:rsidR="00997CBB" w:rsidRPr="00997CBB">
        <w:rPr>
          <w:rFonts w:cs="Arial"/>
          <w:sz w:val="20"/>
        </w:rPr>
        <w:t>ISO/IEC 7816-4</w:t>
      </w:r>
      <w:r w:rsidR="00766DE1" w:rsidRPr="000571F4">
        <w:fldChar w:fldCharType="end"/>
      </w:r>
      <w:r w:rsidR="00626FE9" w:rsidRPr="000571F4">
        <w:t>]</w:t>
      </w:r>
      <w:r w:rsidRPr="000571F4">
        <w:t>. Diese Liste wird dann angepasst, wenn sich die Applikationsstruktur durch Löschen oder Anlegen von Anwendungen verändert.</w:t>
      </w:r>
    </w:p>
    <w:p w:rsidR="00947C45" w:rsidRPr="000571F4" w:rsidRDefault="00947C45" w:rsidP="00E55CCE">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Card-G2-A_2154</w:t>
      </w:r>
      <w:r w:rsidRPr="000571F4">
        <w:rPr>
          <w:b/>
        </w:rPr>
        <w:t xml:space="preserve"> </w:t>
      </w:r>
      <w:r w:rsidR="00DD3C19" w:rsidRPr="000571F4">
        <w:rPr>
          <w:b/>
        </w:rPr>
        <w:t>K_Initialisierung: Initialisierte</w:t>
      </w:r>
      <w:r w:rsidR="00E52D16" w:rsidRPr="000571F4">
        <w:rPr>
          <w:b/>
        </w:rPr>
        <w:t xml:space="preserve"> </w:t>
      </w:r>
      <w:r w:rsidR="00AF4F3D" w:rsidRPr="000571F4">
        <w:rPr>
          <w:b/>
        </w:rPr>
        <w:t xml:space="preserve">Attribute von </w:t>
      </w:r>
      <w:r w:rsidR="00AF4F3D" w:rsidRPr="000571F4">
        <w:rPr>
          <w:b/>
        </w:rPr>
        <w:fldChar w:fldCharType="begin"/>
      </w:r>
      <w:r w:rsidR="00AF4F3D" w:rsidRPr="000571F4">
        <w:rPr>
          <w:b/>
        </w:rPr>
        <w:instrText xml:space="preserve"> REF oMF \h  \* MERGEFORMAT </w:instrText>
      </w:r>
      <w:r w:rsidR="00AF4F3D" w:rsidRPr="000571F4">
        <w:rPr>
          <w:b/>
        </w:rPr>
      </w:r>
      <w:r w:rsidR="00AF4F3D" w:rsidRPr="000571F4">
        <w:rPr>
          <w:b/>
        </w:rPr>
        <w:fldChar w:fldCharType="separate"/>
      </w:r>
      <w:r w:rsidR="00997CBB" w:rsidRPr="00997CBB">
        <w:rPr>
          <w:b/>
        </w:rPr>
        <w:t>MF</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oEF_DIR \h  \* MERGEFORMAT </w:instrText>
      </w:r>
      <w:r w:rsidR="00AF4F3D" w:rsidRPr="000571F4">
        <w:rPr>
          <w:b/>
        </w:rPr>
      </w:r>
      <w:r w:rsidR="00AF4F3D" w:rsidRPr="000571F4">
        <w:rPr>
          <w:b/>
        </w:rPr>
        <w:fldChar w:fldCharType="separate"/>
      </w:r>
      <w:r w:rsidR="00997CBB" w:rsidRPr="00997CBB">
        <w:rPr>
          <w:b/>
        </w:rPr>
        <w:t>EF.DIR</w:t>
      </w:r>
      <w:r w:rsidR="00AF4F3D" w:rsidRPr="000571F4">
        <w:rPr>
          <w:b/>
        </w:rPr>
        <w:fldChar w:fldCharType="end"/>
      </w:r>
    </w:p>
    <w:p w:rsidR="00947C45" w:rsidRPr="000571F4" w:rsidRDefault="00A909C6" w:rsidP="00675FA1">
      <w:pPr>
        <w:pStyle w:val="gemEinzug"/>
        <w:ind w:left="567"/>
      </w:pPr>
      <w:r w:rsidRPr="000571F4">
        <w:fldChar w:fldCharType="begin"/>
      </w:r>
      <w:r w:rsidRPr="000571F4">
        <w:instrText xml:space="preserve"> REF oEF_DIR \h  \* MERGEFORMAT </w:instrText>
      </w:r>
      <w:r w:rsidRPr="000571F4">
        <w:fldChar w:fldCharType="separate"/>
      </w:r>
      <w:r w:rsidR="00997CBB" w:rsidRPr="000571F4">
        <w:t>EF.DIR</w:t>
      </w:r>
      <w:r w:rsidRPr="000571F4">
        <w:fldChar w:fldCharType="end"/>
      </w:r>
      <w:r w:rsidR="00763CFF" w:rsidRPr="000571F4">
        <w:t xml:space="preserve"> MUSS die in </w:t>
      </w:r>
      <w:r w:rsidR="008866E4" w:rsidRPr="000571F4">
        <w:t>Tab_SMC-B</w:t>
      </w:r>
      <w:r w:rsidR="00763CFF" w:rsidRPr="000571F4">
        <w:t>_ObjSys_00</w:t>
      </w:r>
      <w:r w:rsidRPr="000571F4">
        <w:t>5</w:t>
      </w:r>
      <w:r w:rsidR="00763CFF" w:rsidRPr="000571F4">
        <w:t xml:space="preserve"> dargestellten Werte besitzen.</w:t>
      </w:r>
    </w:p>
    <w:p w:rsidR="006B367C" w:rsidRPr="000571F4" w:rsidRDefault="006B367C" w:rsidP="00675FA1">
      <w:pPr>
        <w:pStyle w:val="gemEinzug"/>
        <w:ind w:left="567"/>
      </w:pPr>
    </w:p>
    <w:p w:rsidR="00FF4F83" w:rsidRPr="000571F4" w:rsidRDefault="00CE1B78" w:rsidP="00AE4B6A">
      <w:pPr>
        <w:pStyle w:val="Beschriftung"/>
        <w:rPr>
          <w:rFonts w:cs="Arial"/>
        </w:rPr>
      </w:pPr>
      <w:bookmarkStart w:id="173" w:name="_Ref328471313"/>
      <w:bookmarkStart w:id="174" w:name="_Toc501368269"/>
      <w:r w:rsidRPr="000571F4">
        <w:t>Tabelle</w:t>
      </w:r>
      <w:r w:rsidR="00433D18" w:rsidRPr="000571F4">
        <w:t xml:space="preserve"> </w:t>
      </w:r>
      <w:fldSimple w:instr=" SEQ Tabelle \* ARABIC ">
        <w:r w:rsidR="00997CBB">
          <w:rPr>
            <w:noProof/>
          </w:rPr>
          <w:t>5</w:t>
        </w:r>
      </w:fldSimple>
      <w:bookmarkEnd w:id="173"/>
      <w:r w:rsidR="009A30DE" w:rsidRPr="000571F4">
        <w:t>: Tab_SMC-B_ObjSys_005</w:t>
      </w:r>
      <w:r w:rsidR="00A909C6" w:rsidRPr="000571F4">
        <w:t xml:space="preserve"> </w:t>
      </w:r>
      <w:r w:rsidR="00E52D16" w:rsidRPr="000571F4">
        <w:t xml:space="preserve">Initialisierte </w:t>
      </w:r>
      <w:r w:rsidR="004C6AD4" w:rsidRPr="000571F4">
        <w:rPr>
          <w:rFonts w:cs="Arial"/>
        </w:rPr>
        <w:t xml:space="preserve">Attribute von </w:t>
      </w:r>
      <w:r w:rsidR="00D601D1" w:rsidRPr="000571F4">
        <w:fldChar w:fldCharType="begin"/>
      </w:r>
      <w:r w:rsidR="00D601D1" w:rsidRPr="000571F4">
        <w:instrText xml:space="preserve"> REF oMF \h </w:instrText>
      </w:r>
      <w:r w:rsidR="003E07E3" w:rsidRPr="000571F4">
        <w:instrText xml:space="preserve"> \* MERGEFORMAT </w:instrText>
      </w:r>
      <w:r w:rsidR="00D601D1" w:rsidRPr="000571F4">
        <w:fldChar w:fldCharType="separate"/>
      </w:r>
      <w:r w:rsidR="00997CBB" w:rsidRPr="000571F4">
        <w:t>MF</w:t>
      </w:r>
      <w:r w:rsidR="00D601D1" w:rsidRPr="000571F4">
        <w:fldChar w:fldCharType="end"/>
      </w:r>
      <w:r w:rsidR="00D601D1" w:rsidRPr="000571F4">
        <w:rPr>
          <w:rFonts w:cs="Arial"/>
        </w:rPr>
        <w:t xml:space="preserve"> / </w:t>
      </w:r>
      <w:r w:rsidR="00D601D1" w:rsidRPr="000571F4">
        <w:fldChar w:fldCharType="begin"/>
      </w:r>
      <w:r w:rsidR="00D601D1" w:rsidRPr="000571F4">
        <w:instrText xml:space="preserve"> REF oEF_DIR \h </w:instrText>
      </w:r>
      <w:r w:rsidR="003E07E3" w:rsidRPr="000571F4">
        <w:instrText xml:space="preserve"> \* MERGEFORMAT </w:instrText>
      </w:r>
      <w:r w:rsidR="00D601D1" w:rsidRPr="000571F4">
        <w:fldChar w:fldCharType="separate"/>
      </w:r>
      <w:r w:rsidR="00997CBB" w:rsidRPr="000571F4">
        <w:t>EF.DIR</w:t>
      </w:r>
      <w:bookmarkEnd w:id="174"/>
      <w:r w:rsidR="00D601D1"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860"/>
        <w:gridCol w:w="1980"/>
      </w:tblGrid>
      <w:tr w:rsidR="00AD4495"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AD4495" w:rsidRPr="000571F4" w:rsidRDefault="00AD4495" w:rsidP="00FF4F83">
            <w:pPr>
              <w:pStyle w:val="gemtab11ptAbstand"/>
              <w:rPr>
                <w:b/>
                <w:sz w:val="20"/>
              </w:rPr>
            </w:pPr>
            <w:r w:rsidRPr="000571F4">
              <w:rPr>
                <w:b/>
                <w:sz w:val="20"/>
              </w:rPr>
              <w:t>Attribute</w:t>
            </w:r>
          </w:p>
        </w:tc>
        <w:tc>
          <w:tcPr>
            <w:tcW w:w="4860" w:type="dxa"/>
            <w:tcBorders>
              <w:top w:val="single" w:sz="4" w:space="0" w:color="auto"/>
              <w:left w:val="single" w:sz="4" w:space="0" w:color="auto"/>
              <w:bottom w:val="single" w:sz="4" w:space="0" w:color="auto"/>
              <w:right w:val="single" w:sz="4" w:space="0" w:color="auto"/>
            </w:tcBorders>
            <w:shd w:val="clear" w:color="auto" w:fill="E0E0E0"/>
          </w:tcPr>
          <w:p w:rsidR="00AD4495" w:rsidRPr="000571F4" w:rsidRDefault="00AD4495" w:rsidP="00FF4F83">
            <w:pPr>
              <w:pStyle w:val="gemtab11ptAbstand"/>
              <w:rPr>
                <w:b/>
                <w:sz w:val="20"/>
              </w:rPr>
            </w:pPr>
            <w:r w:rsidRPr="000571F4">
              <w:rPr>
                <w:b/>
                <w:sz w:val="20"/>
              </w:rPr>
              <w:t>Wert</w:t>
            </w:r>
          </w:p>
        </w:tc>
        <w:tc>
          <w:tcPr>
            <w:tcW w:w="1980" w:type="dxa"/>
            <w:tcBorders>
              <w:top w:val="single" w:sz="4" w:space="0" w:color="auto"/>
              <w:left w:val="single" w:sz="4" w:space="0" w:color="auto"/>
              <w:bottom w:val="single" w:sz="4" w:space="0" w:color="auto"/>
              <w:right w:val="single" w:sz="4" w:space="0" w:color="auto"/>
            </w:tcBorders>
            <w:shd w:val="clear" w:color="auto" w:fill="E0E0E0"/>
          </w:tcPr>
          <w:p w:rsidR="00AD4495" w:rsidRPr="000571F4" w:rsidRDefault="00AD4495" w:rsidP="00FF4F83">
            <w:pPr>
              <w:pStyle w:val="gemtab11ptAbstand"/>
              <w:rPr>
                <w:b/>
                <w:sz w:val="20"/>
              </w:rPr>
            </w:pPr>
            <w:r w:rsidRPr="000571F4">
              <w:rPr>
                <w:b/>
                <w:sz w:val="20"/>
              </w:rPr>
              <w:t>Bemerkung</w:t>
            </w:r>
          </w:p>
        </w:tc>
      </w:tr>
      <w:tr w:rsidR="00AD4495" w:rsidRPr="000571F4">
        <w:tc>
          <w:tcPr>
            <w:tcW w:w="2088" w:type="dxa"/>
            <w:shd w:val="clear" w:color="auto" w:fill="auto"/>
          </w:tcPr>
          <w:p w:rsidR="00AD4495" w:rsidRPr="000571F4" w:rsidRDefault="00626FE9" w:rsidP="00FF4F83">
            <w:pPr>
              <w:pStyle w:val="gemtab11ptAbstand"/>
              <w:rPr>
                <w:sz w:val="20"/>
              </w:rPr>
            </w:pPr>
            <w:r w:rsidRPr="000571F4">
              <w:rPr>
                <w:sz w:val="20"/>
              </w:rPr>
              <w:t>O</w:t>
            </w:r>
            <w:r w:rsidR="00AD4495" w:rsidRPr="000571F4">
              <w:rPr>
                <w:sz w:val="20"/>
              </w:rPr>
              <w:t>bjekttyp</w:t>
            </w:r>
          </w:p>
        </w:tc>
        <w:tc>
          <w:tcPr>
            <w:tcW w:w="4860" w:type="dxa"/>
            <w:shd w:val="clear" w:color="auto" w:fill="auto"/>
          </w:tcPr>
          <w:p w:rsidR="00AD4495" w:rsidRPr="000571F4" w:rsidRDefault="00AD4495" w:rsidP="00FF4F83">
            <w:pPr>
              <w:pStyle w:val="gemtab11ptAbstand"/>
              <w:rPr>
                <w:sz w:val="20"/>
              </w:rPr>
            </w:pPr>
            <w:r w:rsidRPr="000571F4">
              <w:rPr>
                <w:sz w:val="20"/>
              </w:rPr>
              <w:t>linear variables Elementary File</w:t>
            </w:r>
          </w:p>
        </w:tc>
        <w:tc>
          <w:tcPr>
            <w:tcW w:w="1980" w:type="dxa"/>
            <w:shd w:val="clear" w:color="auto" w:fill="auto"/>
          </w:tcPr>
          <w:p w:rsidR="00AD4495" w:rsidRPr="000571F4" w:rsidRDefault="00AD4495" w:rsidP="00FF4F83">
            <w:pPr>
              <w:pStyle w:val="gemtab11ptAbstand"/>
              <w:rPr>
                <w:sz w:val="20"/>
              </w:rPr>
            </w:pPr>
          </w:p>
        </w:tc>
      </w:tr>
      <w:tr w:rsidR="00AD4495" w:rsidRPr="000571F4">
        <w:tc>
          <w:tcPr>
            <w:tcW w:w="2088" w:type="dxa"/>
            <w:tcBorders>
              <w:bottom w:val="single" w:sz="6" w:space="0" w:color="000000"/>
            </w:tcBorders>
            <w:shd w:val="clear" w:color="auto" w:fill="auto"/>
          </w:tcPr>
          <w:p w:rsidR="00AD4495" w:rsidRPr="000571F4" w:rsidRDefault="00AD4495" w:rsidP="00FF4F83">
            <w:pPr>
              <w:pStyle w:val="gemtab11ptAbstand"/>
              <w:rPr>
                <w:i/>
                <w:sz w:val="20"/>
              </w:rPr>
            </w:pPr>
            <w:r w:rsidRPr="000571F4">
              <w:rPr>
                <w:i/>
                <w:sz w:val="20"/>
              </w:rPr>
              <w:t>fileIdentifier</w:t>
            </w:r>
          </w:p>
        </w:tc>
        <w:tc>
          <w:tcPr>
            <w:tcW w:w="4860" w:type="dxa"/>
            <w:tcBorders>
              <w:bottom w:val="single" w:sz="6" w:space="0" w:color="000000"/>
            </w:tcBorders>
            <w:shd w:val="clear" w:color="auto" w:fill="auto"/>
          </w:tcPr>
          <w:p w:rsidR="00AD4495" w:rsidRPr="000571F4" w:rsidRDefault="00596EE0" w:rsidP="00FF4F83">
            <w:pPr>
              <w:pStyle w:val="gemtab11ptAbstand"/>
              <w:rPr>
                <w:sz w:val="20"/>
              </w:rPr>
            </w:pPr>
            <w:r>
              <w:rPr>
                <w:sz w:val="20"/>
              </w:rPr>
              <w:t>‘</w:t>
            </w:r>
            <w:r w:rsidR="00AD4495" w:rsidRPr="000571F4">
              <w:rPr>
                <w:sz w:val="20"/>
              </w:rPr>
              <w:t>2F 00</w:t>
            </w:r>
            <w:r>
              <w:rPr>
                <w:sz w:val="20"/>
              </w:rPr>
              <w:t>’</w:t>
            </w:r>
          </w:p>
        </w:tc>
        <w:tc>
          <w:tcPr>
            <w:tcW w:w="1980" w:type="dxa"/>
            <w:tcBorders>
              <w:bottom w:val="single" w:sz="6" w:space="0" w:color="000000"/>
            </w:tcBorders>
            <w:shd w:val="clear" w:color="auto" w:fill="auto"/>
          </w:tcPr>
          <w:p w:rsidR="00AD4495" w:rsidRPr="000571F4" w:rsidRDefault="008542CD" w:rsidP="00FF4F83">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_Ref320107721 \r \h </w:instrText>
            </w:r>
            <w:r w:rsidR="00A15EC5" w:rsidRPr="000571F4">
              <w:rPr>
                <w:sz w:val="20"/>
              </w:rPr>
              <w:instrText xml:space="preserve"> \* MERGEFORMAT </w:instrText>
            </w:r>
            <w:r w:rsidRPr="000571F4">
              <w:rPr>
                <w:sz w:val="20"/>
              </w:rPr>
            </w:r>
            <w:r w:rsidRPr="000571F4">
              <w:rPr>
                <w:sz w:val="20"/>
              </w:rPr>
              <w:fldChar w:fldCharType="separate"/>
            </w:r>
            <w:r w:rsidR="00997CBB">
              <w:rPr>
                <w:sz w:val="20"/>
              </w:rPr>
              <w:t>Hinweis 8:</w:t>
            </w:r>
            <w:r w:rsidRPr="000571F4">
              <w:rPr>
                <w:sz w:val="20"/>
              </w:rPr>
              <w:fldChar w:fldCharType="end"/>
            </w:r>
          </w:p>
        </w:tc>
      </w:tr>
      <w:tr w:rsidR="00AD4495" w:rsidRPr="000571F4">
        <w:tc>
          <w:tcPr>
            <w:tcW w:w="2088" w:type="dxa"/>
            <w:tcBorders>
              <w:bottom w:val="single" w:sz="6" w:space="0" w:color="000000"/>
            </w:tcBorders>
            <w:shd w:val="clear" w:color="auto" w:fill="auto"/>
          </w:tcPr>
          <w:p w:rsidR="00AD4495" w:rsidRPr="000571F4" w:rsidRDefault="00AD4495" w:rsidP="00FF4F83">
            <w:pPr>
              <w:pStyle w:val="gemtab11ptAbstand"/>
              <w:rPr>
                <w:i/>
                <w:sz w:val="20"/>
              </w:rPr>
            </w:pPr>
            <w:r w:rsidRPr="000571F4">
              <w:rPr>
                <w:i/>
                <w:sz w:val="20"/>
              </w:rPr>
              <w:t>shortFileIdentifier</w:t>
            </w:r>
          </w:p>
        </w:tc>
        <w:tc>
          <w:tcPr>
            <w:tcW w:w="4860" w:type="dxa"/>
            <w:tcBorders>
              <w:bottom w:val="single" w:sz="6" w:space="0" w:color="000000"/>
            </w:tcBorders>
            <w:shd w:val="clear" w:color="auto" w:fill="auto"/>
          </w:tcPr>
          <w:p w:rsidR="00AD4495" w:rsidRPr="000571F4" w:rsidRDefault="00596EE0" w:rsidP="00FF4F83">
            <w:pPr>
              <w:pStyle w:val="gemtab11ptAbstand"/>
              <w:rPr>
                <w:sz w:val="20"/>
              </w:rPr>
            </w:pPr>
            <w:r>
              <w:rPr>
                <w:sz w:val="20"/>
              </w:rPr>
              <w:t>‘</w:t>
            </w:r>
            <w:r w:rsidR="00AD4495" w:rsidRPr="000571F4">
              <w:rPr>
                <w:sz w:val="20"/>
              </w:rPr>
              <w:t>1E</w:t>
            </w:r>
            <w:r>
              <w:rPr>
                <w:sz w:val="20"/>
              </w:rPr>
              <w:t>’</w:t>
            </w:r>
            <w:r w:rsidR="00AD4495" w:rsidRPr="000571F4">
              <w:rPr>
                <w:sz w:val="20"/>
              </w:rPr>
              <w:t>= 30</w:t>
            </w:r>
          </w:p>
        </w:tc>
        <w:tc>
          <w:tcPr>
            <w:tcW w:w="1980" w:type="dxa"/>
            <w:tcBorders>
              <w:bottom w:val="single" w:sz="6" w:space="0" w:color="000000"/>
            </w:tcBorders>
            <w:shd w:val="clear" w:color="auto" w:fill="auto"/>
          </w:tcPr>
          <w:p w:rsidR="00AD4495" w:rsidRPr="000571F4" w:rsidRDefault="008542CD" w:rsidP="00FF4F83">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_Ref320107721 \r \h </w:instrText>
            </w:r>
            <w:r w:rsidR="00A15EC5" w:rsidRPr="000571F4">
              <w:rPr>
                <w:sz w:val="20"/>
              </w:rPr>
              <w:instrText xml:space="preserve"> \* MERGEFORMAT </w:instrText>
            </w:r>
            <w:r w:rsidRPr="000571F4">
              <w:rPr>
                <w:sz w:val="20"/>
              </w:rPr>
            </w:r>
            <w:r w:rsidRPr="000571F4">
              <w:rPr>
                <w:sz w:val="20"/>
              </w:rPr>
              <w:fldChar w:fldCharType="separate"/>
            </w:r>
            <w:r w:rsidR="00997CBB">
              <w:rPr>
                <w:sz w:val="20"/>
              </w:rPr>
              <w:t>Hinweis 8:</w:t>
            </w:r>
            <w:r w:rsidRPr="000571F4">
              <w:rPr>
                <w:sz w:val="20"/>
              </w:rPr>
              <w:fldChar w:fldCharType="end"/>
            </w:r>
          </w:p>
        </w:tc>
      </w:tr>
      <w:tr w:rsidR="00AD4495" w:rsidRPr="000571F4">
        <w:tc>
          <w:tcPr>
            <w:tcW w:w="2088" w:type="dxa"/>
            <w:tcBorders>
              <w:bottom w:val="single" w:sz="6" w:space="0" w:color="000000"/>
            </w:tcBorders>
            <w:shd w:val="clear" w:color="auto" w:fill="auto"/>
          </w:tcPr>
          <w:p w:rsidR="00AD4495" w:rsidRPr="00AB1B55" w:rsidRDefault="00B82A19" w:rsidP="00FF4F83">
            <w:pPr>
              <w:pStyle w:val="gemtab11ptAbstand"/>
              <w:rPr>
                <w:i/>
                <w:sz w:val="20"/>
              </w:rPr>
            </w:pPr>
            <w:r w:rsidRPr="00AB1B55">
              <w:rPr>
                <w:i/>
                <w:sz w:val="20"/>
              </w:rPr>
              <w:t>numberOfOctet</w:t>
            </w:r>
          </w:p>
        </w:tc>
        <w:tc>
          <w:tcPr>
            <w:tcW w:w="4860" w:type="dxa"/>
            <w:tcBorders>
              <w:bottom w:val="single" w:sz="6" w:space="0" w:color="000000"/>
            </w:tcBorders>
            <w:shd w:val="clear" w:color="auto" w:fill="auto"/>
          </w:tcPr>
          <w:p w:rsidR="001E5A91" w:rsidRPr="00AB1B55" w:rsidRDefault="00596EE0" w:rsidP="00FF4F83">
            <w:pPr>
              <w:pStyle w:val="gemtab11ptAbstand"/>
              <w:rPr>
                <w:sz w:val="20"/>
              </w:rPr>
            </w:pPr>
            <w:r>
              <w:rPr>
                <w:sz w:val="20"/>
              </w:rPr>
              <w:t>‘</w:t>
            </w:r>
            <w:r w:rsidR="001E5A91" w:rsidRPr="00AB1B55">
              <w:rPr>
                <w:sz w:val="20"/>
              </w:rPr>
              <w:t>00</w:t>
            </w:r>
            <w:r w:rsidR="00DC196C">
              <w:rPr>
                <w:sz w:val="20"/>
              </w:rPr>
              <w:t xml:space="preserve"> </w:t>
            </w:r>
            <w:r w:rsidR="001E5A91" w:rsidRPr="00AB1B55">
              <w:rPr>
                <w:sz w:val="20"/>
              </w:rPr>
              <w:t>5A</w:t>
            </w:r>
            <w:r>
              <w:rPr>
                <w:sz w:val="20"/>
              </w:rPr>
              <w:t>’</w:t>
            </w:r>
            <w:r w:rsidR="001E5A91" w:rsidRPr="00AB1B55">
              <w:rPr>
                <w:sz w:val="20"/>
              </w:rPr>
              <w:t xml:space="preserve"> Oktett = 90 Oktett</w:t>
            </w:r>
          </w:p>
        </w:tc>
        <w:tc>
          <w:tcPr>
            <w:tcW w:w="1980" w:type="dxa"/>
            <w:tcBorders>
              <w:bottom w:val="single" w:sz="6" w:space="0" w:color="000000"/>
            </w:tcBorders>
            <w:shd w:val="clear" w:color="auto" w:fill="auto"/>
          </w:tcPr>
          <w:p w:rsidR="00AD4495" w:rsidRPr="000571F4" w:rsidRDefault="00AD4495" w:rsidP="00FF4F83">
            <w:pPr>
              <w:pStyle w:val="gemtab11ptAbstand"/>
              <w:rPr>
                <w:sz w:val="20"/>
              </w:rPr>
            </w:pPr>
          </w:p>
        </w:tc>
      </w:tr>
      <w:tr w:rsidR="00AD4495" w:rsidRPr="000571F4">
        <w:tc>
          <w:tcPr>
            <w:tcW w:w="2088" w:type="dxa"/>
            <w:tcBorders>
              <w:bottom w:val="single" w:sz="6" w:space="0" w:color="000000"/>
            </w:tcBorders>
            <w:shd w:val="clear" w:color="auto" w:fill="auto"/>
          </w:tcPr>
          <w:p w:rsidR="00AD4495" w:rsidRPr="000571F4" w:rsidRDefault="00AD4495" w:rsidP="00FF4F83">
            <w:pPr>
              <w:pStyle w:val="gemtab11ptAbstand"/>
              <w:rPr>
                <w:i/>
                <w:sz w:val="20"/>
              </w:rPr>
            </w:pPr>
            <w:r w:rsidRPr="000571F4">
              <w:rPr>
                <w:i/>
                <w:sz w:val="20"/>
              </w:rPr>
              <w:t>maxNumRecords</w:t>
            </w:r>
          </w:p>
        </w:tc>
        <w:tc>
          <w:tcPr>
            <w:tcW w:w="4860" w:type="dxa"/>
            <w:tcBorders>
              <w:bottom w:val="single" w:sz="6" w:space="0" w:color="000000"/>
            </w:tcBorders>
            <w:shd w:val="clear" w:color="auto" w:fill="auto"/>
          </w:tcPr>
          <w:p w:rsidR="00AD4495" w:rsidRPr="000571F4" w:rsidRDefault="00E01BCE" w:rsidP="00FF4F83">
            <w:pPr>
              <w:pStyle w:val="gemtab11ptAbstand"/>
              <w:rPr>
                <w:sz w:val="20"/>
              </w:rPr>
            </w:pPr>
            <w:r w:rsidRPr="000571F4">
              <w:rPr>
                <w:sz w:val="20"/>
              </w:rPr>
              <w:t>7</w:t>
            </w:r>
            <w:r w:rsidR="00AD4495" w:rsidRPr="000571F4">
              <w:rPr>
                <w:sz w:val="20"/>
              </w:rPr>
              <w:t xml:space="preserve"> Rekord</w:t>
            </w:r>
          </w:p>
        </w:tc>
        <w:tc>
          <w:tcPr>
            <w:tcW w:w="1980" w:type="dxa"/>
            <w:tcBorders>
              <w:bottom w:val="single" w:sz="6" w:space="0" w:color="000000"/>
            </w:tcBorders>
            <w:shd w:val="clear" w:color="auto" w:fill="auto"/>
          </w:tcPr>
          <w:p w:rsidR="00AD4495" w:rsidRPr="000571F4" w:rsidRDefault="00AD4495" w:rsidP="00FF4F83">
            <w:pPr>
              <w:pStyle w:val="gemtab11ptAbstand"/>
              <w:rPr>
                <w:sz w:val="20"/>
              </w:rPr>
            </w:pPr>
          </w:p>
        </w:tc>
      </w:tr>
      <w:tr w:rsidR="00AD4495" w:rsidRPr="000571F4">
        <w:tc>
          <w:tcPr>
            <w:tcW w:w="2088" w:type="dxa"/>
            <w:tcBorders>
              <w:bottom w:val="single" w:sz="6" w:space="0" w:color="000000"/>
            </w:tcBorders>
            <w:shd w:val="clear" w:color="auto" w:fill="auto"/>
          </w:tcPr>
          <w:p w:rsidR="00AD4495" w:rsidRPr="000571F4" w:rsidRDefault="00AD4495" w:rsidP="00FF4F83">
            <w:pPr>
              <w:pStyle w:val="gemtab11ptAbstand"/>
              <w:rPr>
                <w:i/>
                <w:sz w:val="20"/>
              </w:rPr>
            </w:pPr>
            <w:r w:rsidRPr="000571F4">
              <w:rPr>
                <w:i/>
                <w:sz w:val="20"/>
              </w:rPr>
              <w:t>maxRecordLength</w:t>
            </w:r>
          </w:p>
        </w:tc>
        <w:tc>
          <w:tcPr>
            <w:tcW w:w="4860" w:type="dxa"/>
            <w:tcBorders>
              <w:bottom w:val="single" w:sz="6" w:space="0" w:color="000000"/>
            </w:tcBorders>
            <w:shd w:val="clear" w:color="auto" w:fill="auto"/>
          </w:tcPr>
          <w:p w:rsidR="00AD4495" w:rsidRPr="000571F4" w:rsidRDefault="00AD4495" w:rsidP="00FF4F83">
            <w:pPr>
              <w:pStyle w:val="gemtab11ptAbstand"/>
              <w:rPr>
                <w:sz w:val="20"/>
              </w:rPr>
            </w:pPr>
            <w:r w:rsidRPr="000571F4">
              <w:rPr>
                <w:sz w:val="20"/>
              </w:rPr>
              <w:t>19 Oktett</w:t>
            </w:r>
          </w:p>
        </w:tc>
        <w:tc>
          <w:tcPr>
            <w:tcW w:w="1980" w:type="dxa"/>
            <w:tcBorders>
              <w:bottom w:val="single" w:sz="6" w:space="0" w:color="000000"/>
            </w:tcBorders>
            <w:shd w:val="clear" w:color="auto" w:fill="auto"/>
          </w:tcPr>
          <w:p w:rsidR="00AD4495" w:rsidRPr="000571F4" w:rsidRDefault="00AD4495" w:rsidP="00FF4F83">
            <w:pPr>
              <w:pStyle w:val="gemtab11ptAbstand"/>
              <w:rPr>
                <w:sz w:val="20"/>
              </w:rPr>
            </w:pPr>
          </w:p>
        </w:tc>
      </w:tr>
      <w:tr w:rsidR="00AD4495" w:rsidRPr="000571F4">
        <w:tc>
          <w:tcPr>
            <w:tcW w:w="2088" w:type="dxa"/>
            <w:tcBorders>
              <w:bottom w:val="single" w:sz="6" w:space="0" w:color="000000"/>
            </w:tcBorders>
            <w:shd w:val="clear" w:color="auto" w:fill="auto"/>
          </w:tcPr>
          <w:p w:rsidR="00AD4495" w:rsidRPr="000571F4" w:rsidRDefault="00AD4495" w:rsidP="00FF4F83">
            <w:pPr>
              <w:pStyle w:val="gemtab11ptAbstand"/>
              <w:rPr>
                <w:i/>
                <w:sz w:val="20"/>
              </w:rPr>
            </w:pPr>
            <w:r w:rsidRPr="000571F4">
              <w:rPr>
                <w:i/>
                <w:sz w:val="20"/>
              </w:rPr>
              <w:t>flagRecordLCS</w:t>
            </w:r>
          </w:p>
        </w:tc>
        <w:tc>
          <w:tcPr>
            <w:tcW w:w="4860" w:type="dxa"/>
            <w:tcBorders>
              <w:bottom w:val="single" w:sz="6" w:space="0" w:color="000000"/>
            </w:tcBorders>
            <w:shd w:val="clear" w:color="auto" w:fill="auto"/>
          </w:tcPr>
          <w:p w:rsidR="00AD4495" w:rsidRPr="000571F4" w:rsidRDefault="00AD4495" w:rsidP="00FF4F83">
            <w:pPr>
              <w:pStyle w:val="gemtab11ptAbstand"/>
              <w:rPr>
                <w:sz w:val="20"/>
              </w:rPr>
            </w:pPr>
            <w:r w:rsidRPr="000571F4">
              <w:rPr>
                <w:sz w:val="20"/>
              </w:rPr>
              <w:t>False</w:t>
            </w:r>
          </w:p>
        </w:tc>
        <w:tc>
          <w:tcPr>
            <w:tcW w:w="1980" w:type="dxa"/>
            <w:tcBorders>
              <w:bottom w:val="single" w:sz="6" w:space="0" w:color="000000"/>
            </w:tcBorders>
            <w:shd w:val="clear" w:color="auto" w:fill="auto"/>
          </w:tcPr>
          <w:p w:rsidR="00AD4495" w:rsidRPr="000571F4" w:rsidRDefault="00AD4495" w:rsidP="00FF4F83">
            <w:pPr>
              <w:pStyle w:val="gemtab11ptAbstand"/>
              <w:rPr>
                <w:sz w:val="20"/>
              </w:rPr>
            </w:pPr>
          </w:p>
        </w:tc>
      </w:tr>
      <w:tr w:rsidR="00AD4495" w:rsidRPr="000571F4">
        <w:tc>
          <w:tcPr>
            <w:tcW w:w="2088" w:type="dxa"/>
            <w:tcBorders>
              <w:bottom w:val="single" w:sz="6" w:space="0" w:color="000000"/>
            </w:tcBorders>
            <w:shd w:val="clear" w:color="auto" w:fill="auto"/>
          </w:tcPr>
          <w:p w:rsidR="00AD4495" w:rsidRPr="000571F4" w:rsidRDefault="00AD4495" w:rsidP="00FF4F83">
            <w:pPr>
              <w:pStyle w:val="gemtab11ptAbstand"/>
              <w:rPr>
                <w:i/>
                <w:sz w:val="20"/>
              </w:rPr>
            </w:pPr>
            <w:r w:rsidRPr="000571F4">
              <w:rPr>
                <w:i/>
                <w:sz w:val="20"/>
              </w:rPr>
              <w:t>flagTransactionMode</w:t>
            </w:r>
          </w:p>
        </w:tc>
        <w:tc>
          <w:tcPr>
            <w:tcW w:w="4860" w:type="dxa"/>
            <w:tcBorders>
              <w:bottom w:val="single" w:sz="6" w:space="0" w:color="000000"/>
            </w:tcBorders>
            <w:shd w:val="clear" w:color="auto" w:fill="auto"/>
          </w:tcPr>
          <w:p w:rsidR="00AD4495" w:rsidRPr="000571F4" w:rsidRDefault="00AD4495" w:rsidP="00FF4F83">
            <w:pPr>
              <w:pStyle w:val="gemtab11ptAbstand"/>
              <w:rPr>
                <w:sz w:val="20"/>
              </w:rPr>
            </w:pPr>
            <w:r w:rsidRPr="000571F4">
              <w:rPr>
                <w:sz w:val="20"/>
              </w:rPr>
              <w:t>True</w:t>
            </w:r>
          </w:p>
        </w:tc>
        <w:tc>
          <w:tcPr>
            <w:tcW w:w="1980" w:type="dxa"/>
            <w:tcBorders>
              <w:bottom w:val="single" w:sz="6" w:space="0" w:color="000000"/>
            </w:tcBorders>
            <w:shd w:val="clear" w:color="auto" w:fill="auto"/>
          </w:tcPr>
          <w:p w:rsidR="00AD4495" w:rsidRPr="000571F4" w:rsidRDefault="00AD4495" w:rsidP="00FF4F83">
            <w:pPr>
              <w:pStyle w:val="gemtab11ptAbstand"/>
              <w:rPr>
                <w:sz w:val="20"/>
              </w:rPr>
            </w:pPr>
          </w:p>
        </w:tc>
      </w:tr>
      <w:tr w:rsidR="00AD4495" w:rsidRPr="000571F4">
        <w:tc>
          <w:tcPr>
            <w:tcW w:w="2088" w:type="dxa"/>
            <w:tcBorders>
              <w:bottom w:val="single" w:sz="6" w:space="0" w:color="000000"/>
            </w:tcBorders>
            <w:shd w:val="clear" w:color="auto" w:fill="auto"/>
          </w:tcPr>
          <w:p w:rsidR="00AD4495" w:rsidRPr="000571F4" w:rsidRDefault="00AD4495" w:rsidP="00FF4F83">
            <w:pPr>
              <w:pStyle w:val="gemtab11ptAbstand"/>
              <w:rPr>
                <w:i/>
                <w:sz w:val="20"/>
              </w:rPr>
            </w:pPr>
            <w:r w:rsidRPr="000571F4">
              <w:rPr>
                <w:i/>
                <w:sz w:val="20"/>
              </w:rPr>
              <w:t>flagChecksum</w:t>
            </w:r>
          </w:p>
        </w:tc>
        <w:tc>
          <w:tcPr>
            <w:tcW w:w="4860" w:type="dxa"/>
            <w:tcBorders>
              <w:bottom w:val="single" w:sz="6" w:space="0" w:color="000000"/>
            </w:tcBorders>
            <w:shd w:val="clear" w:color="auto" w:fill="auto"/>
          </w:tcPr>
          <w:p w:rsidR="00AD4495" w:rsidRPr="000571F4" w:rsidRDefault="00AD4495" w:rsidP="00FF4F83">
            <w:pPr>
              <w:pStyle w:val="gemtab11ptAbstand"/>
              <w:rPr>
                <w:sz w:val="20"/>
              </w:rPr>
            </w:pPr>
            <w:r w:rsidRPr="000571F4">
              <w:rPr>
                <w:sz w:val="20"/>
              </w:rPr>
              <w:t>True</w:t>
            </w:r>
          </w:p>
        </w:tc>
        <w:tc>
          <w:tcPr>
            <w:tcW w:w="1980" w:type="dxa"/>
            <w:tcBorders>
              <w:bottom w:val="single" w:sz="6" w:space="0" w:color="000000"/>
            </w:tcBorders>
            <w:shd w:val="clear" w:color="auto" w:fill="auto"/>
          </w:tcPr>
          <w:p w:rsidR="00AD4495" w:rsidRPr="000571F4" w:rsidRDefault="00AD4495" w:rsidP="00FF4F83">
            <w:pPr>
              <w:pStyle w:val="gemtab11ptAbstand"/>
              <w:rPr>
                <w:sz w:val="20"/>
              </w:rPr>
            </w:pPr>
          </w:p>
        </w:tc>
      </w:tr>
      <w:tr w:rsidR="00AD4495" w:rsidRPr="000571F4">
        <w:tc>
          <w:tcPr>
            <w:tcW w:w="2088" w:type="dxa"/>
            <w:tcBorders>
              <w:bottom w:val="single" w:sz="6" w:space="0" w:color="000000"/>
            </w:tcBorders>
            <w:shd w:val="clear" w:color="auto" w:fill="auto"/>
          </w:tcPr>
          <w:p w:rsidR="00AD4495" w:rsidRPr="000571F4" w:rsidRDefault="00AD4495" w:rsidP="00FF4F83">
            <w:pPr>
              <w:pStyle w:val="gemtab11ptAbstand"/>
              <w:rPr>
                <w:i/>
                <w:sz w:val="20"/>
              </w:rPr>
            </w:pPr>
            <w:r w:rsidRPr="000571F4">
              <w:rPr>
                <w:i/>
                <w:sz w:val="20"/>
              </w:rPr>
              <w:t>lifeCycleStatus</w:t>
            </w:r>
          </w:p>
        </w:tc>
        <w:tc>
          <w:tcPr>
            <w:tcW w:w="4860" w:type="dxa"/>
            <w:tcBorders>
              <w:bottom w:val="single" w:sz="6" w:space="0" w:color="000000"/>
            </w:tcBorders>
            <w:shd w:val="clear" w:color="auto" w:fill="auto"/>
          </w:tcPr>
          <w:p w:rsidR="00AD4495" w:rsidRPr="000571F4" w:rsidRDefault="00AD4495" w:rsidP="00FF4F83">
            <w:pPr>
              <w:pStyle w:val="gemtab11ptAbstand"/>
              <w:rPr>
                <w:sz w:val="20"/>
              </w:rPr>
            </w:pPr>
            <w:r w:rsidRPr="000571F4">
              <w:rPr>
                <w:sz w:val="20"/>
              </w:rPr>
              <w:t>„Operational state (activated)“</w:t>
            </w:r>
          </w:p>
        </w:tc>
        <w:tc>
          <w:tcPr>
            <w:tcW w:w="1980" w:type="dxa"/>
            <w:tcBorders>
              <w:bottom w:val="single" w:sz="6" w:space="0" w:color="000000"/>
            </w:tcBorders>
            <w:shd w:val="clear" w:color="auto" w:fill="auto"/>
          </w:tcPr>
          <w:p w:rsidR="00AD4495" w:rsidRPr="000571F4" w:rsidRDefault="00AD4495" w:rsidP="00FF4F83">
            <w:pPr>
              <w:pStyle w:val="gemtab11ptAbstand"/>
              <w:rPr>
                <w:sz w:val="20"/>
              </w:rPr>
            </w:pPr>
          </w:p>
        </w:tc>
      </w:tr>
      <w:tr w:rsidR="0050009E" w:rsidRPr="000571F4">
        <w:tc>
          <w:tcPr>
            <w:tcW w:w="2088" w:type="dxa"/>
            <w:tcBorders>
              <w:bottom w:val="single" w:sz="6" w:space="0" w:color="000000"/>
            </w:tcBorders>
            <w:shd w:val="clear" w:color="auto" w:fill="auto"/>
          </w:tcPr>
          <w:p w:rsidR="0050009E" w:rsidRPr="000571F4" w:rsidRDefault="0050009E" w:rsidP="0050009E">
            <w:pPr>
              <w:pStyle w:val="gemtab11ptAbstand"/>
              <w:rPr>
                <w:i/>
                <w:sz w:val="20"/>
              </w:rPr>
            </w:pPr>
            <w:r w:rsidRPr="000571F4">
              <w:rPr>
                <w:i/>
                <w:sz w:val="20"/>
              </w:rPr>
              <w:t>shareable</w:t>
            </w:r>
          </w:p>
        </w:tc>
        <w:tc>
          <w:tcPr>
            <w:tcW w:w="4860" w:type="dxa"/>
            <w:tcBorders>
              <w:bottom w:val="single" w:sz="6" w:space="0" w:color="000000"/>
            </w:tcBorders>
            <w:shd w:val="clear" w:color="auto" w:fill="auto"/>
          </w:tcPr>
          <w:p w:rsidR="0050009E" w:rsidRPr="000571F4" w:rsidRDefault="0050009E" w:rsidP="0050009E">
            <w:pPr>
              <w:pStyle w:val="gemtab11ptAbstand"/>
              <w:rPr>
                <w:sz w:val="20"/>
              </w:rPr>
            </w:pPr>
            <w:r w:rsidRPr="000571F4">
              <w:rPr>
                <w:sz w:val="20"/>
              </w:rPr>
              <w:t>True</w:t>
            </w:r>
          </w:p>
        </w:tc>
        <w:tc>
          <w:tcPr>
            <w:tcW w:w="1980" w:type="dxa"/>
            <w:tcBorders>
              <w:bottom w:val="single" w:sz="6" w:space="0" w:color="000000"/>
            </w:tcBorders>
            <w:shd w:val="clear" w:color="auto" w:fill="auto"/>
          </w:tcPr>
          <w:p w:rsidR="0050009E" w:rsidRPr="000571F4" w:rsidRDefault="0050009E" w:rsidP="00FF4F83">
            <w:pPr>
              <w:pStyle w:val="gemVerz2"/>
              <w:rPr>
                <w:sz w:val="20"/>
              </w:rPr>
            </w:pPr>
          </w:p>
        </w:tc>
      </w:tr>
      <w:tr w:rsidR="0050009E" w:rsidRPr="007B2A84">
        <w:trPr>
          <w:trHeight w:val="359"/>
        </w:trPr>
        <w:tc>
          <w:tcPr>
            <w:tcW w:w="2088" w:type="dxa"/>
            <w:tcBorders>
              <w:bottom w:val="single" w:sz="4" w:space="0" w:color="auto"/>
            </w:tcBorders>
            <w:shd w:val="clear" w:color="auto" w:fill="auto"/>
          </w:tcPr>
          <w:p w:rsidR="0050009E" w:rsidRPr="000571F4" w:rsidRDefault="0050009E" w:rsidP="00FF4F83">
            <w:pPr>
              <w:pStyle w:val="gemtab11ptAbstand"/>
              <w:rPr>
                <w:i/>
                <w:sz w:val="20"/>
              </w:rPr>
            </w:pPr>
            <w:r w:rsidRPr="000571F4">
              <w:rPr>
                <w:i/>
                <w:sz w:val="20"/>
              </w:rPr>
              <w:t>recordList</w:t>
            </w:r>
          </w:p>
          <w:p w:rsidR="0050009E" w:rsidRPr="000571F4" w:rsidRDefault="0050009E" w:rsidP="00FF4F83">
            <w:pPr>
              <w:pStyle w:val="gemtab11ptAbstand"/>
              <w:rPr>
                <w:sz w:val="20"/>
              </w:rPr>
            </w:pPr>
            <w:r w:rsidRPr="000571F4">
              <w:rPr>
                <w:sz w:val="20"/>
              </w:rPr>
              <w:tab/>
              <w:t>Rekord 1</w:t>
            </w:r>
          </w:p>
          <w:p w:rsidR="0050009E" w:rsidRPr="000571F4" w:rsidRDefault="0050009E" w:rsidP="00FF4F83">
            <w:pPr>
              <w:pStyle w:val="gemtab11ptAbstand"/>
              <w:rPr>
                <w:sz w:val="20"/>
              </w:rPr>
            </w:pPr>
            <w:r w:rsidRPr="000571F4">
              <w:rPr>
                <w:sz w:val="20"/>
              </w:rPr>
              <w:tab/>
              <w:t>Rekord 2</w:t>
            </w:r>
          </w:p>
          <w:p w:rsidR="0050009E" w:rsidRPr="000571F4" w:rsidRDefault="0050009E" w:rsidP="00FF4F83">
            <w:pPr>
              <w:pStyle w:val="gemtab11ptAbstand"/>
              <w:rPr>
                <w:sz w:val="20"/>
              </w:rPr>
            </w:pPr>
            <w:r w:rsidRPr="000571F4">
              <w:rPr>
                <w:sz w:val="20"/>
              </w:rPr>
              <w:tab/>
              <w:t>Rekord 3</w:t>
            </w:r>
          </w:p>
          <w:p w:rsidR="0050009E" w:rsidRPr="00AB1B55" w:rsidRDefault="0050009E" w:rsidP="00AB1B55">
            <w:pPr>
              <w:pStyle w:val="gemtab11ptAbstand"/>
              <w:rPr>
                <w:strike/>
                <w:sz w:val="20"/>
              </w:rPr>
            </w:pPr>
            <w:r w:rsidRPr="000571F4">
              <w:rPr>
                <w:sz w:val="20"/>
              </w:rPr>
              <w:tab/>
              <w:t xml:space="preserve">Rekord </w:t>
            </w:r>
            <w:r w:rsidR="00514F20" w:rsidRPr="00AB1B55">
              <w:rPr>
                <w:sz w:val="20"/>
              </w:rPr>
              <w:t>4</w:t>
            </w:r>
          </w:p>
        </w:tc>
        <w:tc>
          <w:tcPr>
            <w:tcW w:w="4860" w:type="dxa"/>
            <w:tcBorders>
              <w:bottom w:val="single" w:sz="4" w:space="0" w:color="auto"/>
            </w:tcBorders>
            <w:shd w:val="clear" w:color="auto" w:fill="auto"/>
          </w:tcPr>
          <w:p w:rsidR="0050009E" w:rsidRPr="000101F4" w:rsidRDefault="0050009E" w:rsidP="00FF4F83">
            <w:pPr>
              <w:pStyle w:val="gemtab11ptAbstand"/>
              <w:rPr>
                <w:sz w:val="20"/>
              </w:rPr>
            </w:pPr>
          </w:p>
          <w:p w:rsidR="0050009E" w:rsidRPr="000571F4" w:rsidRDefault="00596EE0" w:rsidP="00AB1B55">
            <w:pPr>
              <w:pStyle w:val="gemtab11ptAbstand"/>
              <w:rPr>
                <w:sz w:val="20"/>
                <w:lang w:val="it-IT"/>
              </w:rPr>
            </w:pPr>
            <w:r>
              <w:rPr>
                <w:sz w:val="20"/>
                <w:lang w:val="it-IT"/>
              </w:rPr>
              <w:t>‘</w:t>
            </w:r>
            <w:r w:rsidR="0050009E" w:rsidRPr="000571F4">
              <w:rPr>
                <w:sz w:val="20"/>
                <w:lang w:val="it-IT"/>
              </w:rPr>
              <w:t>61</w:t>
            </w:r>
            <w:r w:rsidR="0050009E" w:rsidRPr="007B2A84">
              <w:rPr>
                <w:sz w:val="20"/>
                <w:lang w:val="en-US"/>
              </w:rPr>
              <w:t>-</w:t>
            </w:r>
            <w:r w:rsidR="00BE0A8B" w:rsidRPr="007B2A84">
              <w:rPr>
                <w:sz w:val="20"/>
                <w:lang w:val="en-US"/>
              </w:rPr>
              <w:t xml:space="preserve"> 08-</w:t>
            </w:r>
            <w:r w:rsidR="00BE0A8B" w:rsidRPr="000571F4">
              <w:rPr>
                <w:sz w:val="20"/>
                <w:lang w:val="it-IT"/>
              </w:rPr>
              <w:t xml:space="preserve"> </w:t>
            </w:r>
            <w:r w:rsidR="0050009E" w:rsidRPr="000571F4">
              <w:rPr>
                <w:sz w:val="20"/>
                <w:lang w:val="it-IT"/>
              </w:rPr>
              <w:t>(</w:t>
            </w:r>
            <w:r w:rsidR="0050009E" w:rsidRPr="000571F4">
              <w:rPr>
                <w:rFonts w:cs="Arial"/>
                <w:sz w:val="20"/>
                <w:lang w:val="it-IT"/>
              </w:rPr>
              <w:t>‘4F 06 D27600014606</w:t>
            </w:r>
            <w:r w:rsidR="0050009E" w:rsidRPr="000571F4">
              <w:rPr>
                <w:sz w:val="20"/>
                <w:lang w:val="it-IT"/>
              </w:rPr>
              <w:t>)’</w:t>
            </w:r>
          </w:p>
          <w:p w:rsidR="0050009E" w:rsidRPr="00AB1B55" w:rsidRDefault="00596EE0" w:rsidP="00AB1B55">
            <w:pPr>
              <w:pStyle w:val="gemtab11ptAbstand"/>
              <w:rPr>
                <w:sz w:val="20"/>
                <w:lang w:val="it-IT"/>
              </w:rPr>
            </w:pPr>
            <w:r>
              <w:rPr>
                <w:sz w:val="20"/>
                <w:lang w:val="it-IT"/>
              </w:rPr>
              <w:t>‘</w:t>
            </w:r>
            <w:r w:rsidR="0050009E" w:rsidRPr="000571F4">
              <w:rPr>
                <w:sz w:val="20"/>
                <w:lang w:val="it-IT"/>
              </w:rPr>
              <w:t>61</w:t>
            </w:r>
            <w:r w:rsidR="0050009E" w:rsidRPr="007B2A84">
              <w:rPr>
                <w:sz w:val="20"/>
                <w:lang w:val="en-US"/>
              </w:rPr>
              <w:t>-</w:t>
            </w:r>
            <w:r w:rsidR="00195E69" w:rsidRPr="000571F4">
              <w:rPr>
                <w:sz w:val="20"/>
                <w:lang w:val="it-IT"/>
              </w:rPr>
              <w:t xml:space="preserve"> </w:t>
            </w:r>
            <w:r w:rsidR="00BE0A8B" w:rsidRPr="007B2A84">
              <w:rPr>
                <w:sz w:val="20"/>
                <w:lang w:val="en-US"/>
              </w:rPr>
              <w:t xml:space="preserve"> 08-</w:t>
            </w:r>
            <w:r w:rsidR="00BE0A8B" w:rsidRPr="00AB1B55">
              <w:rPr>
                <w:sz w:val="20"/>
                <w:lang w:val="it-IT"/>
              </w:rPr>
              <w:t xml:space="preserve"> </w:t>
            </w:r>
            <w:r w:rsidR="0050009E" w:rsidRPr="00AB1B55">
              <w:rPr>
                <w:sz w:val="20"/>
                <w:lang w:val="it-IT"/>
              </w:rPr>
              <w:t>(</w:t>
            </w:r>
            <w:r w:rsidR="0050009E" w:rsidRPr="00AB1B55">
              <w:rPr>
                <w:rFonts w:cs="Arial"/>
                <w:sz w:val="20"/>
                <w:lang w:val="it-IT"/>
              </w:rPr>
              <w:t>4F 06 D27600014607</w:t>
            </w:r>
            <w:r w:rsidR="0050009E" w:rsidRPr="00AB1B55">
              <w:rPr>
                <w:sz w:val="20"/>
                <w:lang w:val="it-IT"/>
              </w:rPr>
              <w:t>)</w:t>
            </w:r>
            <w:r>
              <w:rPr>
                <w:sz w:val="20"/>
                <w:lang w:val="it-IT"/>
              </w:rPr>
              <w:t>’</w:t>
            </w:r>
          </w:p>
          <w:p w:rsidR="0050009E" w:rsidRPr="000571F4" w:rsidRDefault="00596EE0" w:rsidP="00AB1B55">
            <w:pPr>
              <w:pStyle w:val="gemtab11ptAbstand"/>
              <w:rPr>
                <w:sz w:val="20"/>
                <w:lang w:val="it-IT"/>
              </w:rPr>
            </w:pPr>
            <w:r>
              <w:rPr>
                <w:sz w:val="20"/>
                <w:lang w:val="it-IT"/>
              </w:rPr>
              <w:t>‘</w:t>
            </w:r>
            <w:r w:rsidR="0050009E" w:rsidRPr="00AB1B55">
              <w:rPr>
                <w:sz w:val="20"/>
                <w:lang w:val="it-IT"/>
              </w:rPr>
              <w:t>61</w:t>
            </w:r>
            <w:r w:rsidR="0050009E" w:rsidRPr="007B2A84">
              <w:rPr>
                <w:sz w:val="20"/>
                <w:lang w:val="en-US"/>
              </w:rPr>
              <w:t>-</w:t>
            </w:r>
            <w:r w:rsidR="00195E69" w:rsidRPr="00AB1B55">
              <w:rPr>
                <w:sz w:val="20"/>
                <w:lang w:val="it-IT"/>
              </w:rPr>
              <w:t xml:space="preserve"> </w:t>
            </w:r>
            <w:r w:rsidR="00BE0A8B" w:rsidRPr="007B2A84">
              <w:rPr>
                <w:sz w:val="20"/>
                <w:lang w:val="en-US"/>
              </w:rPr>
              <w:t xml:space="preserve"> 0C-</w:t>
            </w:r>
            <w:r w:rsidR="00BE0A8B" w:rsidRPr="000571F4">
              <w:rPr>
                <w:sz w:val="20"/>
                <w:lang w:val="it-IT"/>
              </w:rPr>
              <w:t xml:space="preserve"> </w:t>
            </w:r>
            <w:r w:rsidR="0050009E" w:rsidRPr="000571F4">
              <w:rPr>
                <w:sz w:val="20"/>
                <w:lang w:val="it-IT"/>
              </w:rPr>
              <w:t>(4F 0A A000000167 455349474E)</w:t>
            </w:r>
            <w:r>
              <w:rPr>
                <w:sz w:val="20"/>
                <w:lang w:val="it-IT"/>
              </w:rPr>
              <w:t>’</w:t>
            </w:r>
          </w:p>
          <w:p w:rsidR="0050009E" w:rsidRPr="000571F4" w:rsidRDefault="0050009E" w:rsidP="00FF4F83">
            <w:pPr>
              <w:pStyle w:val="gemtab11ptAbstand"/>
              <w:rPr>
                <w:rFonts w:cs="Arial"/>
                <w:strike/>
                <w:sz w:val="20"/>
              </w:rPr>
            </w:pPr>
            <w:r w:rsidRPr="000571F4">
              <w:rPr>
                <w:sz w:val="20"/>
              </w:rPr>
              <w:t xml:space="preserve">nicht vorhanden, MUSS mittels APPEND RECORD für eine neue Anwendung nachgeladen werden </w:t>
            </w:r>
          </w:p>
        </w:tc>
        <w:tc>
          <w:tcPr>
            <w:tcW w:w="1980" w:type="dxa"/>
            <w:tcBorders>
              <w:bottom w:val="single" w:sz="4" w:space="0" w:color="auto"/>
            </w:tcBorders>
            <w:shd w:val="clear" w:color="auto" w:fill="auto"/>
          </w:tcPr>
          <w:p w:rsidR="0050009E" w:rsidRPr="000571F4" w:rsidRDefault="0050009E" w:rsidP="00FF4F83">
            <w:pPr>
              <w:pStyle w:val="gemtab11ptAbstand"/>
              <w:rPr>
                <w:sz w:val="20"/>
              </w:rPr>
            </w:pPr>
          </w:p>
          <w:p w:rsidR="0050009E" w:rsidRPr="000571F4" w:rsidRDefault="0050009E" w:rsidP="00FF4F83">
            <w:pPr>
              <w:pStyle w:val="gemtab11ptAbstand"/>
              <w:rPr>
                <w:sz w:val="20"/>
                <w:lang w:val="en-GB"/>
              </w:rPr>
            </w:pPr>
            <w:r w:rsidRPr="000571F4">
              <w:rPr>
                <w:sz w:val="20"/>
                <w:lang w:val="en-GB"/>
              </w:rPr>
              <w:t>AID.MF</w:t>
            </w:r>
          </w:p>
          <w:p w:rsidR="0050009E" w:rsidRPr="000571F4" w:rsidRDefault="0050009E" w:rsidP="00FF4F83">
            <w:pPr>
              <w:pStyle w:val="gemtab11ptAbstand"/>
              <w:rPr>
                <w:sz w:val="20"/>
                <w:lang w:val="en-GB"/>
              </w:rPr>
            </w:pPr>
            <w:r w:rsidRPr="000571F4">
              <w:rPr>
                <w:sz w:val="20"/>
                <w:lang w:val="en-GB"/>
              </w:rPr>
              <w:t>AID.SMA</w:t>
            </w:r>
          </w:p>
          <w:p w:rsidR="0050009E" w:rsidRPr="000571F4" w:rsidRDefault="0050009E" w:rsidP="00FF4F83">
            <w:pPr>
              <w:pStyle w:val="gemtab11ptAbstand"/>
              <w:rPr>
                <w:sz w:val="20"/>
                <w:lang w:val="en-GB"/>
              </w:rPr>
            </w:pPr>
            <w:r w:rsidRPr="000571F4">
              <w:rPr>
                <w:sz w:val="20"/>
                <w:lang w:val="en-GB"/>
              </w:rPr>
              <w:t>AID.ESIGN</w:t>
            </w:r>
          </w:p>
          <w:p w:rsidR="0050009E" w:rsidRPr="000571F4" w:rsidRDefault="0050009E" w:rsidP="00AB1B55">
            <w:pPr>
              <w:pStyle w:val="gemtab11ptAbstand"/>
              <w:rPr>
                <w:sz w:val="20"/>
                <w:lang w:val="en-GB"/>
              </w:rPr>
            </w:pPr>
          </w:p>
        </w:tc>
      </w:tr>
      <w:tr w:rsidR="0050009E" w:rsidRPr="000571F4">
        <w:tc>
          <w:tcPr>
            <w:tcW w:w="8928" w:type="dxa"/>
            <w:gridSpan w:val="3"/>
            <w:tcBorders>
              <w:bottom w:val="single" w:sz="6" w:space="0" w:color="000000"/>
            </w:tcBorders>
            <w:shd w:val="clear" w:color="auto" w:fill="E0E0E0"/>
          </w:tcPr>
          <w:p w:rsidR="0050009E" w:rsidRPr="000571F4" w:rsidRDefault="0050009E" w:rsidP="00FF4F83">
            <w:pPr>
              <w:pStyle w:val="gemtab11ptAbstand"/>
              <w:rPr>
                <w:sz w:val="20"/>
              </w:rPr>
            </w:pPr>
            <w:r w:rsidRPr="000571F4">
              <w:rPr>
                <w:sz w:val="20"/>
              </w:rPr>
              <w:t>Zugriffsregel für logischen LCS „Operational state (activated)”</w:t>
            </w:r>
          </w:p>
        </w:tc>
      </w:tr>
      <w:tr w:rsidR="0050009E" w:rsidRPr="000571F4">
        <w:tc>
          <w:tcPr>
            <w:tcW w:w="2088" w:type="dxa"/>
            <w:shd w:val="clear" w:color="auto" w:fill="E0E0E0"/>
          </w:tcPr>
          <w:p w:rsidR="0050009E" w:rsidRPr="000571F4" w:rsidRDefault="0050009E" w:rsidP="00FF4F83">
            <w:pPr>
              <w:pStyle w:val="gemtab11ptAbstand"/>
              <w:rPr>
                <w:sz w:val="20"/>
              </w:rPr>
            </w:pPr>
            <w:r w:rsidRPr="000571F4">
              <w:rPr>
                <w:sz w:val="20"/>
              </w:rPr>
              <w:t>Zugriffsart</w:t>
            </w:r>
          </w:p>
        </w:tc>
        <w:tc>
          <w:tcPr>
            <w:tcW w:w="4860" w:type="dxa"/>
            <w:shd w:val="clear" w:color="auto" w:fill="E0E0E0"/>
          </w:tcPr>
          <w:p w:rsidR="0050009E" w:rsidRPr="000571F4" w:rsidRDefault="0050009E" w:rsidP="00FF4F83">
            <w:pPr>
              <w:pStyle w:val="gemtab11ptAbstand"/>
              <w:rPr>
                <w:sz w:val="20"/>
              </w:rPr>
            </w:pPr>
            <w:r w:rsidRPr="000571F4">
              <w:rPr>
                <w:sz w:val="20"/>
              </w:rPr>
              <w:t>Zugriffsbedingung</w:t>
            </w:r>
          </w:p>
        </w:tc>
        <w:tc>
          <w:tcPr>
            <w:tcW w:w="1980" w:type="dxa"/>
            <w:shd w:val="clear" w:color="auto" w:fill="E0E0E0"/>
          </w:tcPr>
          <w:p w:rsidR="0050009E" w:rsidRPr="000571F4" w:rsidRDefault="0050009E" w:rsidP="00FF4F83">
            <w:pPr>
              <w:pStyle w:val="gemtab11ptAbstand"/>
              <w:rPr>
                <w:sz w:val="20"/>
              </w:rPr>
            </w:pPr>
            <w:r w:rsidRPr="000571F4">
              <w:rPr>
                <w:sz w:val="20"/>
              </w:rPr>
              <w:t>Bemerkung</w:t>
            </w:r>
          </w:p>
        </w:tc>
      </w:tr>
      <w:tr w:rsidR="0050009E" w:rsidRPr="000571F4">
        <w:tc>
          <w:tcPr>
            <w:tcW w:w="2088" w:type="dxa"/>
            <w:shd w:val="clear" w:color="auto" w:fill="auto"/>
          </w:tcPr>
          <w:p w:rsidR="0050009E" w:rsidRPr="000571F4" w:rsidRDefault="0050009E" w:rsidP="00FF4F83">
            <w:pPr>
              <w:pStyle w:val="gemtab11ptAbstand"/>
              <w:rPr>
                <w:rFonts w:eastAsia="Times New Roman"/>
                <w:smallCaps/>
                <w:sz w:val="20"/>
              </w:rPr>
            </w:pPr>
            <w:r w:rsidRPr="000571F4">
              <w:rPr>
                <w:rFonts w:eastAsia="Times New Roman"/>
                <w:smallCaps/>
                <w:sz w:val="20"/>
              </w:rPr>
              <w:t>Append Record</w:t>
            </w:r>
          </w:p>
        </w:tc>
        <w:tc>
          <w:tcPr>
            <w:tcW w:w="4860" w:type="dxa"/>
            <w:shd w:val="clear" w:color="auto" w:fill="auto"/>
          </w:tcPr>
          <w:p w:rsidR="0050009E" w:rsidRPr="000571F4" w:rsidRDefault="0050009E" w:rsidP="00FF4F83">
            <w:pPr>
              <w:pStyle w:val="gemtab11ptAbstand"/>
              <w:rPr>
                <w:sz w:val="20"/>
                <w:lang w:val="en-GB"/>
              </w:rPr>
            </w:pPr>
            <w:r w:rsidRPr="000571F4">
              <w:rPr>
                <w:sz w:val="20"/>
              </w:rPr>
              <w:t>AUT_CMS</w:t>
            </w:r>
          </w:p>
        </w:tc>
        <w:tc>
          <w:tcPr>
            <w:tcW w:w="1980" w:type="dxa"/>
            <w:shd w:val="clear" w:color="auto" w:fill="auto"/>
          </w:tcPr>
          <w:p w:rsidR="0050009E" w:rsidRPr="000571F4" w:rsidRDefault="0050009E" w:rsidP="00FF4F83">
            <w:pPr>
              <w:pStyle w:val="gemtab11ptAbstand"/>
              <w:rPr>
                <w:sz w:val="20"/>
              </w:rPr>
            </w:pPr>
            <w:r w:rsidRPr="000571F4">
              <w:rPr>
                <w:sz w:val="20"/>
              </w:rPr>
              <w:t xml:space="preserve">siehe </w:t>
            </w:r>
            <w:r w:rsidRPr="000571F4">
              <w:rPr>
                <w:rFonts w:cs="Arial"/>
                <w:sz w:val="20"/>
              </w:rPr>
              <w:fldChar w:fldCharType="begin"/>
            </w:r>
            <w:r w:rsidRPr="000571F4">
              <w:rPr>
                <w:sz w:val="20"/>
              </w:rPr>
              <w:instrText xml:space="preserve"> REF _Ref326048574 \r \h </w:instrText>
            </w:r>
            <w:r w:rsidRPr="000571F4">
              <w:rPr>
                <w:rFonts w:cs="Arial"/>
                <w:sz w:val="20"/>
              </w:rPr>
              <w:instrText xml:space="preserve"> \* MERGEFORMAT </w:instrText>
            </w:r>
            <w:r w:rsidRPr="000571F4">
              <w:rPr>
                <w:rFonts w:cs="Arial"/>
                <w:sz w:val="20"/>
              </w:rPr>
            </w:r>
            <w:r w:rsidRPr="000571F4">
              <w:rPr>
                <w:rFonts w:cs="Arial"/>
                <w:sz w:val="20"/>
              </w:rPr>
              <w:fldChar w:fldCharType="separate"/>
            </w:r>
            <w:r w:rsidR="00997CBB">
              <w:rPr>
                <w:sz w:val="20"/>
              </w:rPr>
              <w:t>Hinweis 9:</w:t>
            </w:r>
            <w:r w:rsidRPr="000571F4">
              <w:rPr>
                <w:rFonts w:cs="Arial"/>
                <w:sz w:val="20"/>
              </w:rPr>
              <w:fldChar w:fldCharType="end"/>
            </w:r>
          </w:p>
        </w:tc>
      </w:tr>
      <w:tr w:rsidR="0050009E" w:rsidRPr="000571F4">
        <w:tc>
          <w:tcPr>
            <w:tcW w:w="2088" w:type="dxa"/>
            <w:shd w:val="clear" w:color="auto" w:fill="auto"/>
          </w:tcPr>
          <w:p w:rsidR="0050009E" w:rsidRPr="000571F4" w:rsidRDefault="0050009E" w:rsidP="00FF4F83">
            <w:pPr>
              <w:pStyle w:val="gemtab11ptAbstand"/>
              <w:rPr>
                <w:rFonts w:eastAsia="Times New Roman"/>
                <w:smallCaps/>
                <w:sz w:val="20"/>
              </w:rPr>
            </w:pPr>
            <w:r w:rsidRPr="000571F4">
              <w:rPr>
                <w:rFonts w:eastAsia="Times New Roman"/>
                <w:smallCaps/>
                <w:sz w:val="20"/>
              </w:rPr>
              <w:t>Delete</w:t>
            </w:r>
            <w:r w:rsidR="00514F20">
              <w:rPr>
                <w:rFonts w:eastAsia="Times New Roman"/>
                <w:smallCaps/>
                <w:sz w:val="20"/>
              </w:rPr>
              <w:t xml:space="preserve"> </w:t>
            </w:r>
            <w:r w:rsidR="00514F20" w:rsidRPr="00AB1B55">
              <w:rPr>
                <w:rFonts w:eastAsia="Times New Roman"/>
                <w:smallCaps/>
                <w:sz w:val="20"/>
              </w:rPr>
              <w:t>Record</w:t>
            </w:r>
          </w:p>
        </w:tc>
        <w:tc>
          <w:tcPr>
            <w:tcW w:w="4860" w:type="dxa"/>
            <w:shd w:val="clear" w:color="auto" w:fill="auto"/>
          </w:tcPr>
          <w:p w:rsidR="0050009E" w:rsidRPr="000571F4" w:rsidRDefault="0050009E" w:rsidP="00FF4F83">
            <w:pPr>
              <w:pStyle w:val="gemtab11ptAbstand"/>
              <w:rPr>
                <w:sz w:val="20"/>
                <w:lang w:val="en-US"/>
              </w:rPr>
            </w:pPr>
            <w:r w:rsidRPr="000571F4">
              <w:rPr>
                <w:sz w:val="20"/>
              </w:rPr>
              <w:t>AUT_CMS</w:t>
            </w:r>
          </w:p>
        </w:tc>
        <w:tc>
          <w:tcPr>
            <w:tcW w:w="1980" w:type="dxa"/>
            <w:shd w:val="clear" w:color="auto" w:fill="auto"/>
          </w:tcPr>
          <w:p w:rsidR="0050009E" w:rsidRPr="000571F4" w:rsidRDefault="0050009E" w:rsidP="00FF4F83">
            <w:pPr>
              <w:pStyle w:val="gemtab11ptAbstand"/>
              <w:rPr>
                <w:sz w:val="20"/>
              </w:rPr>
            </w:pPr>
            <w:r w:rsidRPr="000571F4">
              <w:rPr>
                <w:sz w:val="20"/>
              </w:rPr>
              <w:t xml:space="preserve">siehe </w:t>
            </w:r>
            <w:r w:rsidRPr="000571F4">
              <w:rPr>
                <w:rFonts w:cs="Arial"/>
                <w:sz w:val="20"/>
              </w:rPr>
              <w:fldChar w:fldCharType="begin"/>
            </w:r>
            <w:r w:rsidRPr="000571F4">
              <w:rPr>
                <w:sz w:val="20"/>
              </w:rPr>
              <w:instrText xml:space="preserve"> REF _Ref326048574 \r \h </w:instrText>
            </w:r>
            <w:r w:rsidRPr="000571F4">
              <w:rPr>
                <w:rFonts w:cs="Arial"/>
                <w:sz w:val="20"/>
              </w:rPr>
              <w:instrText xml:space="preserve"> \* MERGEFORMAT </w:instrText>
            </w:r>
            <w:r w:rsidRPr="000571F4">
              <w:rPr>
                <w:rFonts w:cs="Arial"/>
                <w:sz w:val="20"/>
              </w:rPr>
            </w:r>
            <w:r w:rsidRPr="000571F4">
              <w:rPr>
                <w:rFonts w:cs="Arial"/>
                <w:sz w:val="20"/>
              </w:rPr>
              <w:fldChar w:fldCharType="separate"/>
            </w:r>
            <w:r w:rsidR="00997CBB">
              <w:rPr>
                <w:sz w:val="20"/>
              </w:rPr>
              <w:t>Hinweis 9:</w:t>
            </w:r>
            <w:r w:rsidRPr="000571F4">
              <w:rPr>
                <w:rFonts w:cs="Arial"/>
                <w:sz w:val="20"/>
              </w:rPr>
              <w:fldChar w:fldCharType="end"/>
            </w:r>
          </w:p>
        </w:tc>
      </w:tr>
      <w:tr w:rsidR="0050009E" w:rsidRPr="000571F4">
        <w:tc>
          <w:tcPr>
            <w:tcW w:w="2088" w:type="dxa"/>
            <w:shd w:val="clear" w:color="auto" w:fill="auto"/>
          </w:tcPr>
          <w:p w:rsidR="0050009E" w:rsidRPr="000571F4" w:rsidRDefault="0050009E" w:rsidP="00FF4F83">
            <w:pPr>
              <w:pStyle w:val="gemtab11ptAbstand"/>
              <w:rPr>
                <w:rFonts w:eastAsia="Times New Roman"/>
                <w:smallCaps/>
                <w:sz w:val="20"/>
              </w:rPr>
            </w:pPr>
            <w:r w:rsidRPr="000571F4">
              <w:rPr>
                <w:rFonts w:eastAsia="Times New Roman"/>
                <w:smallCaps/>
                <w:sz w:val="20"/>
              </w:rPr>
              <w:t>Read Record</w:t>
            </w:r>
          </w:p>
          <w:p w:rsidR="0050009E" w:rsidRPr="000571F4" w:rsidRDefault="0050009E" w:rsidP="00FF4F83">
            <w:pPr>
              <w:pStyle w:val="gemtab11ptAbstand"/>
              <w:rPr>
                <w:rFonts w:eastAsia="Times New Roman"/>
                <w:smallCaps/>
                <w:sz w:val="20"/>
              </w:rPr>
            </w:pPr>
            <w:r w:rsidRPr="000571F4">
              <w:rPr>
                <w:rFonts w:eastAsia="Times New Roman"/>
                <w:smallCaps/>
                <w:sz w:val="20"/>
              </w:rPr>
              <w:t>Search Record</w:t>
            </w:r>
          </w:p>
        </w:tc>
        <w:tc>
          <w:tcPr>
            <w:tcW w:w="4860" w:type="dxa"/>
            <w:shd w:val="clear" w:color="auto" w:fill="auto"/>
          </w:tcPr>
          <w:p w:rsidR="0050009E" w:rsidRPr="000571F4" w:rsidRDefault="0050009E" w:rsidP="00FF4F83">
            <w:pPr>
              <w:pStyle w:val="gemtab11ptAbstand"/>
              <w:rPr>
                <w:sz w:val="20"/>
                <w:lang w:val="en-GB"/>
              </w:rPr>
            </w:pPr>
            <w:r w:rsidRPr="000571F4">
              <w:rPr>
                <w:sz w:val="20"/>
                <w:lang w:val="en-GB"/>
              </w:rPr>
              <w:t>ALWAYS</w:t>
            </w:r>
          </w:p>
        </w:tc>
        <w:tc>
          <w:tcPr>
            <w:tcW w:w="1980" w:type="dxa"/>
            <w:shd w:val="clear" w:color="auto" w:fill="auto"/>
          </w:tcPr>
          <w:p w:rsidR="0050009E" w:rsidRPr="000571F4" w:rsidRDefault="0050009E" w:rsidP="00FF4F83">
            <w:pPr>
              <w:pStyle w:val="gemtab11ptAbstand"/>
              <w:rPr>
                <w:sz w:val="20"/>
                <w:lang w:val="en-GB"/>
              </w:rPr>
            </w:pPr>
          </w:p>
        </w:tc>
      </w:tr>
      <w:tr w:rsidR="0050009E" w:rsidRPr="000571F4">
        <w:tc>
          <w:tcPr>
            <w:tcW w:w="2088" w:type="dxa"/>
            <w:shd w:val="clear" w:color="auto" w:fill="auto"/>
          </w:tcPr>
          <w:p w:rsidR="0050009E" w:rsidRPr="000571F4" w:rsidRDefault="0050009E" w:rsidP="00FF4F83">
            <w:pPr>
              <w:pStyle w:val="gemtab11ptAbstand"/>
              <w:rPr>
                <w:rFonts w:eastAsia="Times New Roman"/>
                <w:smallCaps/>
                <w:sz w:val="20"/>
              </w:rPr>
            </w:pPr>
            <w:r w:rsidRPr="000571F4">
              <w:rPr>
                <w:rFonts w:eastAsia="Times New Roman"/>
                <w:smallCaps/>
                <w:sz w:val="20"/>
              </w:rPr>
              <w:t>Update Record</w:t>
            </w:r>
          </w:p>
        </w:tc>
        <w:tc>
          <w:tcPr>
            <w:tcW w:w="4860" w:type="dxa"/>
            <w:shd w:val="clear" w:color="auto" w:fill="auto"/>
          </w:tcPr>
          <w:p w:rsidR="0050009E" w:rsidRPr="000571F4" w:rsidRDefault="0050009E" w:rsidP="00FF4F83">
            <w:pPr>
              <w:pStyle w:val="gemtab11ptAbstand"/>
              <w:rPr>
                <w:sz w:val="20"/>
                <w:lang w:val="en-GB"/>
              </w:rPr>
            </w:pPr>
            <w:r w:rsidRPr="000571F4">
              <w:rPr>
                <w:sz w:val="20"/>
              </w:rPr>
              <w:t>AUT_CMS</w:t>
            </w:r>
          </w:p>
        </w:tc>
        <w:tc>
          <w:tcPr>
            <w:tcW w:w="1980" w:type="dxa"/>
            <w:shd w:val="clear" w:color="auto" w:fill="auto"/>
          </w:tcPr>
          <w:p w:rsidR="0050009E" w:rsidRPr="000571F4" w:rsidRDefault="0050009E" w:rsidP="00FF4F83">
            <w:pPr>
              <w:pStyle w:val="gemtab11ptAbstand"/>
              <w:rPr>
                <w:sz w:val="20"/>
              </w:rPr>
            </w:pPr>
            <w:r w:rsidRPr="000571F4">
              <w:rPr>
                <w:sz w:val="20"/>
              </w:rPr>
              <w:t xml:space="preserve">siehe </w:t>
            </w:r>
            <w:r w:rsidRPr="000571F4">
              <w:rPr>
                <w:rFonts w:cs="Arial"/>
                <w:sz w:val="20"/>
              </w:rPr>
              <w:fldChar w:fldCharType="begin"/>
            </w:r>
            <w:r w:rsidRPr="000571F4">
              <w:rPr>
                <w:sz w:val="20"/>
              </w:rPr>
              <w:instrText xml:space="preserve"> REF _Ref326048574 \r \h </w:instrText>
            </w:r>
            <w:r w:rsidRPr="000571F4">
              <w:rPr>
                <w:rFonts w:cs="Arial"/>
                <w:sz w:val="20"/>
              </w:rPr>
              <w:instrText xml:space="preserve"> \* MERGEFORMAT </w:instrText>
            </w:r>
            <w:r w:rsidRPr="000571F4">
              <w:rPr>
                <w:rFonts w:cs="Arial"/>
                <w:sz w:val="20"/>
              </w:rPr>
            </w:r>
            <w:r w:rsidRPr="000571F4">
              <w:rPr>
                <w:rFonts w:cs="Arial"/>
                <w:sz w:val="20"/>
              </w:rPr>
              <w:fldChar w:fldCharType="separate"/>
            </w:r>
            <w:r w:rsidR="00997CBB">
              <w:rPr>
                <w:sz w:val="20"/>
              </w:rPr>
              <w:t>Hinweis 9:</w:t>
            </w:r>
            <w:r w:rsidRPr="000571F4">
              <w:rPr>
                <w:rFonts w:cs="Arial"/>
                <w:sz w:val="20"/>
              </w:rPr>
              <w:fldChar w:fldCharType="end"/>
            </w:r>
          </w:p>
        </w:tc>
      </w:tr>
      <w:tr w:rsidR="0050009E" w:rsidRPr="000571F4">
        <w:tc>
          <w:tcPr>
            <w:tcW w:w="2088" w:type="dxa"/>
            <w:tcBorders>
              <w:bottom w:val="single" w:sz="4" w:space="0" w:color="auto"/>
            </w:tcBorders>
            <w:shd w:val="clear" w:color="auto" w:fill="auto"/>
          </w:tcPr>
          <w:p w:rsidR="0050009E" w:rsidRPr="000571F4" w:rsidRDefault="0050009E" w:rsidP="00FF4F83">
            <w:pPr>
              <w:pStyle w:val="gemtab11ptAbstand"/>
              <w:rPr>
                <w:sz w:val="20"/>
              </w:rPr>
            </w:pPr>
            <w:r w:rsidRPr="000571F4">
              <w:rPr>
                <w:sz w:val="20"/>
              </w:rPr>
              <w:t>andere</w:t>
            </w:r>
          </w:p>
        </w:tc>
        <w:tc>
          <w:tcPr>
            <w:tcW w:w="4860" w:type="dxa"/>
            <w:tcBorders>
              <w:bottom w:val="single" w:sz="4" w:space="0" w:color="auto"/>
            </w:tcBorders>
            <w:shd w:val="clear" w:color="auto" w:fill="auto"/>
          </w:tcPr>
          <w:p w:rsidR="0050009E" w:rsidRPr="000571F4" w:rsidRDefault="0050009E" w:rsidP="00FF4F83">
            <w:pPr>
              <w:pStyle w:val="gemtab11ptAbstand"/>
              <w:rPr>
                <w:sz w:val="20"/>
              </w:rPr>
            </w:pPr>
            <w:r w:rsidRPr="000571F4">
              <w:rPr>
                <w:sz w:val="20"/>
              </w:rPr>
              <w:t>NEVER</w:t>
            </w:r>
          </w:p>
        </w:tc>
        <w:tc>
          <w:tcPr>
            <w:tcW w:w="1980" w:type="dxa"/>
            <w:tcBorders>
              <w:bottom w:val="single" w:sz="4" w:space="0" w:color="auto"/>
            </w:tcBorders>
            <w:shd w:val="clear" w:color="auto" w:fill="auto"/>
          </w:tcPr>
          <w:p w:rsidR="0050009E" w:rsidRPr="000571F4" w:rsidRDefault="0050009E" w:rsidP="00FF4F83">
            <w:pPr>
              <w:pStyle w:val="gemtab11ptAbstand"/>
              <w:rPr>
                <w:sz w:val="20"/>
              </w:rPr>
            </w:pPr>
          </w:p>
        </w:tc>
      </w:tr>
      <w:tr w:rsidR="0050009E" w:rsidRPr="000571F4">
        <w:tc>
          <w:tcPr>
            <w:tcW w:w="8928" w:type="dxa"/>
            <w:gridSpan w:val="3"/>
            <w:tcBorders>
              <w:bottom w:val="single" w:sz="6" w:space="0" w:color="000000"/>
            </w:tcBorders>
            <w:shd w:val="clear" w:color="auto" w:fill="E0E0E0"/>
          </w:tcPr>
          <w:p w:rsidR="0050009E" w:rsidRPr="000571F4" w:rsidRDefault="0050009E" w:rsidP="00FF4F83">
            <w:pPr>
              <w:pStyle w:val="gemtab11ptAbstand"/>
              <w:rPr>
                <w:sz w:val="20"/>
              </w:rPr>
            </w:pPr>
            <w:r w:rsidRPr="000571F4">
              <w:rPr>
                <w:sz w:val="20"/>
              </w:rPr>
              <w:t>Zugriffsregel für logischen LCS „Operational state (deactivated)”</w:t>
            </w:r>
          </w:p>
        </w:tc>
      </w:tr>
      <w:tr w:rsidR="0050009E" w:rsidRPr="000571F4">
        <w:tc>
          <w:tcPr>
            <w:tcW w:w="2088" w:type="dxa"/>
            <w:shd w:val="clear" w:color="auto" w:fill="E0E0E0"/>
          </w:tcPr>
          <w:p w:rsidR="0050009E" w:rsidRPr="000571F4" w:rsidRDefault="0050009E" w:rsidP="00FF4F83">
            <w:pPr>
              <w:pStyle w:val="gemtab11ptAbstand"/>
              <w:rPr>
                <w:sz w:val="20"/>
              </w:rPr>
            </w:pPr>
            <w:r w:rsidRPr="000571F4">
              <w:rPr>
                <w:sz w:val="20"/>
              </w:rPr>
              <w:t>Zugriffsart</w:t>
            </w:r>
          </w:p>
        </w:tc>
        <w:tc>
          <w:tcPr>
            <w:tcW w:w="4860" w:type="dxa"/>
            <w:shd w:val="clear" w:color="auto" w:fill="E0E0E0"/>
          </w:tcPr>
          <w:p w:rsidR="0050009E" w:rsidRPr="000571F4" w:rsidRDefault="0050009E" w:rsidP="00FF4F83">
            <w:pPr>
              <w:pStyle w:val="gemtab11ptAbstand"/>
              <w:rPr>
                <w:sz w:val="20"/>
              </w:rPr>
            </w:pPr>
            <w:r w:rsidRPr="000571F4">
              <w:rPr>
                <w:sz w:val="20"/>
              </w:rPr>
              <w:t>Zugriffsbedingung</w:t>
            </w:r>
          </w:p>
        </w:tc>
        <w:tc>
          <w:tcPr>
            <w:tcW w:w="1980" w:type="dxa"/>
            <w:shd w:val="clear" w:color="auto" w:fill="E0E0E0"/>
          </w:tcPr>
          <w:p w:rsidR="0050009E" w:rsidRPr="000571F4" w:rsidRDefault="0050009E" w:rsidP="00FF4F83">
            <w:pPr>
              <w:pStyle w:val="gemtab11ptAbstand"/>
              <w:rPr>
                <w:sz w:val="20"/>
              </w:rPr>
            </w:pPr>
            <w:r w:rsidRPr="000571F4">
              <w:rPr>
                <w:sz w:val="20"/>
              </w:rPr>
              <w:t>Bemerkung</w:t>
            </w:r>
          </w:p>
        </w:tc>
      </w:tr>
      <w:tr w:rsidR="0050009E" w:rsidRPr="000571F4">
        <w:tc>
          <w:tcPr>
            <w:tcW w:w="2088" w:type="dxa"/>
            <w:tcBorders>
              <w:bottom w:val="single" w:sz="4" w:space="0" w:color="auto"/>
            </w:tcBorders>
            <w:shd w:val="clear" w:color="auto" w:fill="auto"/>
          </w:tcPr>
          <w:p w:rsidR="0050009E" w:rsidRPr="000571F4" w:rsidRDefault="0050009E" w:rsidP="00FF4F83">
            <w:pPr>
              <w:pStyle w:val="gemtab11ptAbstand"/>
              <w:rPr>
                <w:sz w:val="20"/>
              </w:rPr>
            </w:pPr>
            <w:r w:rsidRPr="000571F4">
              <w:rPr>
                <w:sz w:val="20"/>
              </w:rPr>
              <w:t>alle</w:t>
            </w:r>
          </w:p>
        </w:tc>
        <w:tc>
          <w:tcPr>
            <w:tcW w:w="4860" w:type="dxa"/>
            <w:tcBorders>
              <w:bottom w:val="single" w:sz="4" w:space="0" w:color="auto"/>
            </w:tcBorders>
            <w:shd w:val="clear" w:color="auto" w:fill="auto"/>
          </w:tcPr>
          <w:p w:rsidR="0050009E" w:rsidRPr="000571F4" w:rsidRDefault="0050009E" w:rsidP="00FF4F83">
            <w:pPr>
              <w:pStyle w:val="gemtab11ptAbstand"/>
              <w:rPr>
                <w:sz w:val="20"/>
              </w:rPr>
            </w:pPr>
            <w:r w:rsidRPr="000571F4">
              <w:rPr>
                <w:sz w:val="20"/>
              </w:rPr>
              <w:t>herstellerspezifisch</w:t>
            </w:r>
          </w:p>
        </w:tc>
        <w:tc>
          <w:tcPr>
            <w:tcW w:w="1980" w:type="dxa"/>
            <w:tcBorders>
              <w:bottom w:val="single" w:sz="4" w:space="0" w:color="auto"/>
            </w:tcBorders>
            <w:shd w:val="clear" w:color="auto" w:fill="auto"/>
          </w:tcPr>
          <w:p w:rsidR="0050009E" w:rsidRPr="000571F4" w:rsidRDefault="0050009E" w:rsidP="00FF4F83">
            <w:pPr>
              <w:pStyle w:val="gemtab11ptAbstand"/>
              <w:rPr>
                <w:sz w:val="20"/>
              </w:rPr>
            </w:pPr>
          </w:p>
        </w:tc>
      </w:tr>
      <w:tr w:rsidR="0050009E" w:rsidRPr="000571F4">
        <w:tc>
          <w:tcPr>
            <w:tcW w:w="8928" w:type="dxa"/>
            <w:gridSpan w:val="3"/>
            <w:shd w:val="clear" w:color="auto" w:fill="E6E6E6"/>
          </w:tcPr>
          <w:p w:rsidR="0050009E" w:rsidRPr="000571F4" w:rsidRDefault="0050009E" w:rsidP="00FF4F83">
            <w:pPr>
              <w:pStyle w:val="gemtab11ptAbstand"/>
              <w:rPr>
                <w:sz w:val="20"/>
              </w:rPr>
            </w:pPr>
            <w:r w:rsidRPr="000571F4">
              <w:rPr>
                <w:sz w:val="20"/>
              </w:rPr>
              <w:t>Zugriffsregel für logischen LCS „Termination state“</w:t>
            </w:r>
          </w:p>
        </w:tc>
      </w:tr>
      <w:tr w:rsidR="0050009E" w:rsidRPr="000571F4">
        <w:tc>
          <w:tcPr>
            <w:tcW w:w="2088" w:type="dxa"/>
            <w:shd w:val="clear" w:color="auto" w:fill="E6E6E6"/>
          </w:tcPr>
          <w:p w:rsidR="0050009E" w:rsidRPr="000571F4" w:rsidRDefault="0050009E" w:rsidP="00FF4F83">
            <w:pPr>
              <w:pStyle w:val="gemtab11ptAbstand"/>
              <w:rPr>
                <w:sz w:val="20"/>
              </w:rPr>
            </w:pPr>
            <w:r w:rsidRPr="000571F4">
              <w:rPr>
                <w:sz w:val="20"/>
              </w:rPr>
              <w:lastRenderedPageBreak/>
              <w:t>Zugriffsart</w:t>
            </w:r>
          </w:p>
        </w:tc>
        <w:tc>
          <w:tcPr>
            <w:tcW w:w="4860" w:type="dxa"/>
            <w:shd w:val="clear" w:color="auto" w:fill="E6E6E6"/>
          </w:tcPr>
          <w:p w:rsidR="0050009E" w:rsidRPr="000571F4" w:rsidRDefault="0050009E" w:rsidP="00FF4F83">
            <w:pPr>
              <w:pStyle w:val="gemtab11ptAbstand"/>
              <w:rPr>
                <w:sz w:val="20"/>
              </w:rPr>
            </w:pPr>
            <w:r w:rsidRPr="000571F4">
              <w:rPr>
                <w:sz w:val="20"/>
              </w:rPr>
              <w:t>Zugriffsbedingung</w:t>
            </w:r>
          </w:p>
        </w:tc>
        <w:tc>
          <w:tcPr>
            <w:tcW w:w="1980" w:type="dxa"/>
            <w:shd w:val="clear" w:color="auto" w:fill="E6E6E6"/>
          </w:tcPr>
          <w:p w:rsidR="0050009E" w:rsidRPr="000571F4" w:rsidRDefault="0050009E" w:rsidP="00FF4F83">
            <w:pPr>
              <w:pStyle w:val="gemtab11ptAbstand"/>
              <w:rPr>
                <w:sz w:val="20"/>
              </w:rPr>
            </w:pPr>
            <w:r w:rsidRPr="000571F4">
              <w:rPr>
                <w:sz w:val="20"/>
              </w:rPr>
              <w:t>Bemerkung</w:t>
            </w:r>
          </w:p>
        </w:tc>
      </w:tr>
      <w:tr w:rsidR="0050009E" w:rsidRPr="000571F4">
        <w:tc>
          <w:tcPr>
            <w:tcW w:w="2088" w:type="dxa"/>
            <w:shd w:val="clear" w:color="auto" w:fill="auto"/>
          </w:tcPr>
          <w:p w:rsidR="0050009E" w:rsidRPr="000571F4" w:rsidRDefault="0050009E" w:rsidP="00FF4F83">
            <w:pPr>
              <w:pStyle w:val="gemtab11ptAbstand"/>
              <w:rPr>
                <w:sz w:val="20"/>
              </w:rPr>
            </w:pPr>
            <w:r w:rsidRPr="000571F4">
              <w:rPr>
                <w:sz w:val="20"/>
              </w:rPr>
              <w:t>alle</w:t>
            </w:r>
          </w:p>
        </w:tc>
        <w:tc>
          <w:tcPr>
            <w:tcW w:w="4860" w:type="dxa"/>
            <w:shd w:val="clear" w:color="auto" w:fill="auto"/>
          </w:tcPr>
          <w:p w:rsidR="0050009E" w:rsidRPr="000571F4" w:rsidRDefault="0050009E" w:rsidP="00FF4F83">
            <w:pPr>
              <w:pStyle w:val="gemtab11ptAbstand"/>
              <w:rPr>
                <w:sz w:val="20"/>
              </w:rPr>
            </w:pPr>
            <w:r w:rsidRPr="000571F4">
              <w:rPr>
                <w:sz w:val="20"/>
              </w:rPr>
              <w:t>herstellerspezifisch</w:t>
            </w:r>
          </w:p>
        </w:tc>
        <w:tc>
          <w:tcPr>
            <w:tcW w:w="1980" w:type="dxa"/>
            <w:shd w:val="clear" w:color="auto" w:fill="auto"/>
          </w:tcPr>
          <w:p w:rsidR="0050009E" w:rsidRPr="000571F4" w:rsidRDefault="0050009E" w:rsidP="00FF4F83">
            <w:pPr>
              <w:pStyle w:val="gemtab11ptAbstand"/>
              <w:rPr>
                <w:sz w:val="20"/>
              </w:rPr>
            </w:pPr>
          </w:p>
        </w:tc>
      </w:tr>
    </w:tbl>
    <w:p w:rsidR="00AE4B6A" w:rsidRDefault="00AE4B6A" w:rsidP="00947C45">
      <w:pPr>
        <w:pStyle w:val="gemEinzug"/>
        <w:rPr>
          <w:b/>
        </w:rPr>
      </w:pPr>
    </w:p>
    <w:p w:rsidR="00947C45" w:rsidRPr="00AE4B6A" w:rsidRDefault="00AE4B6A" w:rsidP="00AE4B6A">
      <w:pPr>
        <w:pStyle w:val="gemStandard"/>
      </w:pPr>
      <w:r>
        <w:rPr>
          <w:b/>
        </w:rPr>
        <w:sym w:font="Wingdings" w:char="F0D5"/>
      </w:r>
    </w:p>
    <w:p w:rsidR="00947C45" w:rsidRPr="000571F4" w:rsidRDefault="00947C45" w:rsidP="00947C45">
      <w:pPr>
        <w:pStyle w:val="afiHinweise"/>
        <w:numPr>
          <w:ilvl w:val="0"/>
          <w:numId w:val="0"/>
        </w:numPr>
        <w:rPr>
          <w:lang w:val="en-GB"/>
        </w:rPr>
      </w:pPr>
    </w:p>
    <w:p w:rsidR="00AD4495" w:rsidRPr="000571F4" w:rsidRDefault="00B120AA" w:rsidP="00AD4495">
      <w:pPr>
        <w:pStyle w:val="afiHinweise"/>
        <w:rPr>
          <w:lang w:val="en-GB"/>
        </w:rPr>
      </w:pPr>
      <w:bookmarkStart w:id="175" w:name="cmdStrukturiertesEF"/>
      <w:bookmarkStart w:id="176" w:name="cmdlinearvariableEF"/>
      <w:proofErr w:type="spellStart"/>
      <w:r w:rsidRPr="000571F4">
        <w:rPr>
          <w:lang w:val="en-GB"/>
        </w:rPr>
        <w:t>Kommandos</w:t>
      </w:r>
      <w:proofErr w:type="spellEnd"/>
      <w:r w:rsidRPr="000571F4">
        <w:rPr>
          <w:lang w:val="en-GB"/>
        </w:rPr>
        <w:t xml:space="preserve">, die </w:t>
      </w:r>
      <w:proofErr w:type="spellStart"/>
      <w:r w:rsidRPr="000571F4">
        <w:rPr>
          <w:lang w:val="en-GB"/>
        </w:rPr>
        <w:t>gemäß</w:t>
      </w:r>
      <w:proofErr w:type="spellEnd"/>
      <w:r w:rsidRPr="000571F4">
        <w:rPr>
          <w:lang w:val="en-GB"/>
        </w:rPr>
        <w:t xml:space="preserve"> </w:t>
      </w:r>
      <w:r w:rsidR="005D65D7" w:rsidRPr="000571F4">
        <w:fldChar w:fldCharType="begin"/>
      </w:r>
      <w:r w:rsidR="005D65D7" w:rsidRPr="000571F4">
        <w:rPr>
          <w:lang w:val="en-GB"/>
        </w:rPr>
        <w:instrText xml:space="preserve"> REF qgemSpecCOS \h </w:instrText>
      </w:r>
      <w:r w:rsidR="002A48A6" w:rsidRPr="000571F4">
        <w:rPr>
          <w:lang w:val="en-GB"/>
        </w:rPr>
        <w:instrText xml:space="preserve"> \* MERGEFORMAT </w:instrText>
      </w:r>
      <w:r w:rsidR="005D65D7" w:rsidRPr="000571F4">
        <w:fldChar w:fldCharType="separate"/>
      </w:r>
      <w:r w:rsidR="00997CBB" w:rsidRPr="00997CBB">
        <w:rPr>
          <w:rFonts w:cs="Arial"/>
          <w:lang w:val="en-GB"/>
        </w:rPr>
        <w:t>[</w:t>
      </w:r>
      <w:proofErr w:type="spellStart"/>
      <w:r w:rsidR="00997CBB" w:rsidRPr="00997CBB">
        <w:rPr>
          <w:rFonts w:cs="Arial"/>
          <w:lang w:val="en-GB"/>
        </w:rPr>
        <w:t>gemSpec_COS</w:t>
      </w:r>
      <w:proofErr w:type="spellEnd"/>
      <w:r w:rsidR="00997CBB" w:rsidRPr="00997CBB">
        <w:rPr>
          <w:rFonts w:cs="Arial"/>
          <w:lang w:val="en-GB"/>
        </w:rPr>
        <w:t>]</w:t>
      </w:r>
      <w:r w:rsidR="005D65D7" w:rsidRPr="000571F4">
        <w:fldChar w:fldCharType="end"/>
      </w:r>
      <w:r w:rsidRPr="000571F4">
        <w:rPr>
          <w:lang w:val="en-GB"/>
        </w:rPr>
        <w:t xml:space="preserve"> </w:t>
      </w:r>
      <w:proofErr w:type="spellStart"/>
      <w:r w:rsidRPr="000571F4">
        <w:rPr>
          <w:lang w:val="en-GB"/>
        </w:rPr>
        <w:t>mit</w:t>
      </w:r>
      <w:proofErr w:type="spellEnd"/>
      <w:r w:rsidRPr="000571F4">
        <w:rPr>
          <w:lang w:val="en-GB"/>
        </w:rPr>
        <w:t xml:space="preserve"> </w:t>
      </w:r>
      <w:proofErr w:type="spellStart"/>
      <w:r w:rsidRPr="000571F4">
        <w:rPr>
          <w:lang w:val="en-GB"/>
        </w:rPr>
        <w:t>einem</w:t>
      </w:r>
      <w:proofErr w:type="spellEnd"/>
      <w:r w:rsidRPr="000571F4">
        <w:rPr>
          <w:lang w:val="en-GB"/>
        </w:rPr>
        <w:t xml:space="preserve"> linear variablen EF arbeiten, sind:</w:t>
      </w:r>
      <w:r w:rsidRPr="000571F4">
        <w:rPr>
          <w:smallCaps/>
          <w:lang w:val="en-GB"/>
        </w:rPr>
        <w:t xml:space="preserve"> </w:t>
      </w:r>
      <w:r w:rsidRPr="000571F4">
        <w:rPr>
          <w:smallCaps/>
          <w:lang w:val="en-GB"/>
        </w:rPr>
        <w:br/>
        <w:t xml:space="preserve">Activate, Activate Record, Append Record, Deactivate, </w:t>
      </w:r>
      <w:r w:rsidR="00C55AC5" w:rsidRPr="000571F4">
        <w:rPr>
          <w:smallCaps/>
          <w:lang w:val="en-GB"/>
        </w:rPr>
        <w:t>Deactivate</w:t>
      </w:r>
      <w:r w:rsidRPr="000571F4">
        <w:rPr>
          <w:smallCaps/>
          <w:lang w:val="en-GB"/>
        </w:rPr>
        <w:t xml:space="preserve"> Record, Delete, </w:t>
      </w:r>
      <w:r w:rsidR="00D35F00" w:rsidRPr="000571F4">
        <w:rPr>
          <w:smallCaps/>
          <w:lang w:val="en-GB"/>
        </w:rPr>
        <w:t xml:space="preserve">Delete Record, </w:t>
      </w:r>
      <w:r w:rsidRPr="000571F4">
        <w:rPr>
          <w:smallCaps/>
          <w:lang w:val="en-GB"/>
        </w:rPr>
        <w:t>Erase Record, Read Record, Search Record, Select, Terminate, Update Record, Write Record</w:t>
      </w:r>
      <w:r w:rsidRPr="000571F4">
        <w:rPr>
          <w:lang w:val="en-GB"/>
        </w:rPr>
        <w:t>.</w:t>
      </w:r>
      <w:bookmarkEnd w:id="175"/>
      <w:bookmarkEnd w:id="176"/>
    </w:p>
    <w:p w:rsidR="00AD4495" w:rsidRPr="000571F4" w:rsidRDefault="00AD4495" w:rsidP="00AD4495">
      <w:pPr>
        <w:pStyle w:val="afiHinweise"/>
      </w:pPr>
      <w:bookmarkStart w:id="177" w:name="_Ref320107721"/>
      <w:r w:rsidRPr="000571F4">
        <w:t xml:space="preserve">Die Werte von fileIdentifier und </w:t>
      </w:r>
      <w:proofErr w:type="spellStart"/>
      <w:r w:rsidRPr="000571F4">
        <w:t>shortFileIdentifier</w:t>
      </w:r>
      <w:proofErr w:type="spellEnd"/>
      <w:r w:rsidRPr="000571F4">
        <w:t xml:space="preserve"> sind in </w:t>
      </w:r>
      <w:r w:rsidR="00626FE9" w:rsidRPr="000571F4">
        <w:fldChar w:fldCharType="begin"/>
      </w:r>
      <w:r w:rsidR="00626FE9" w:rsidRPr="000571F4">
        <w:instrText xml:space="preserve"> REF d_ISOIEC7816_4 \h  \* MERGEFORMAT </w:instrText>
      </w:r>
      <w:r w:rsidR="00626FE9" w:rsidRPr="000571F4">
        <w:fldChar w:fldCharType="separate"/>
      </w:r>
      <w:r w:rsidR="00997CBB" w:rsidRPr="00997CBB">
        <w:rPr>
          <w:rFonts w:cs="Arial"/>
        </w:rPr>
        <w:t>ISO/IEC 7816-4</w:t>
      </w:r>
      <w:r w:rsidR="00626FE9" w:rsidRPr="000571F4">
        <w:fldChar w:fldCharType="end"/>
      </w:r>
      <w:r w:rsidRPr="000571F4">
        <w:t xml:space="preserve"> festgelegt.</w:t>
      </w:r>
      <w:bookmarkEnd w:id="177"/>
    </w:p>
    <w:p w:rsidR="00626518" w:rsidRPr="000571F4" w:rsidRDefault="00511E8B" w:rsidP="00AD4495">
      <w:pPr>
        <w:pStyle w:val="afiHinweise"/>
      </w:pPr>
      <w:bookmarkStart w:id="178" w:name="_Ref326048574"/>
      <w:r w:rsidRPr="000571F4">
        <w:t>Das Kommando ist nur vom Inhaber des CMS-Schlüssels ausführbar,</w:t>
      </w:r>
      <w:r w:rsidR="00626518" w:rsidRPr="000571F4">
        <w:t xml:space="preserve"> siehe Kap</w:t>
      </w:r>
      <w:r w:rsidR="00404CDD" w:rsidRPr="000571F4">
        <w:t>.</w:t>
      </w:r>
      <w:r w:rsidR="00626518" w:rsidRPr="000571F4">
        <w:t xml:space="preserve"> </w:t>
      </w:r>
      <w:r w:rsidR="00626518" w:rsidRPr="000571F4">
        <w:fldChar w:fldCharType="begin"/>
      </w:r>
      <w:r w:rsidR="00626518" w:rsidRPr="000571F4">
        <w:instrText xml:space="preserve"> REF _Ref326048151 \r \h  \* MERGEFORMAT </w:instrText>
      </w:r>
      <w:r w:rsidR="00626518" w:rsidRPr="000571F4">
        <w:fldChar w:fldCharType="separate"/>
      </w:r>
      <w:r w:rsidR="00997CBB">
        <w:t>5.6</w:t>
      </w:r>
      <w:r w:rsidR="00626518" w:rsidRPr="000571F4">
        <w:fldChar w:fldCharType="end"/>
      </w:r>
      <w:bookmarkEnd w:id="178"/>
      <w:r w:rsidR="0079278C" w:rsidRPr="000571F4">
        <w:t>.</w:t>
      </w:r>
    </w:p>
    <w:bookmarkStart w:id="179" w:name="_Toc195062466"/>
    <w:p w:rsidR="009A0DA3" w:rsidRPr="000571F4" w:rsidRDefault="00D601D1" w:rsidP="00AE4B6A">
      <w:pPr>
        <w:pStyle w:val="berschrift3"/>
      </w:pPr>
      <w:r w:rsidRPr="000571F4">
        <w:fldChar w:fldCharType="begin"/>
      </w:r>
      <w:r w:rsidRPr="000571F4">
        <w:instrText xml:space="preserve"> REF oMF \h </w:instrText>
      </w:r>
      <w:r w:rsidR="00A15EC5" w:rsidRPr="000571F4">
        <w:rPr>
          <w:rFonts w:hint="eastAsia"/>
        </w:rPr>
        <w:instrText xml:space="preserve"> \* MERGEFORMAT </w:instrText>
      </w:r>
      <w:r w:rsidRPr="000571F4">
        <w:fldChar w:fldCharType="separate"/>
      </w:r>
      <w:bookmarkStart w:id="180" w:name="_Toc502658447"/>
      <w:r w:rsidR="00997CBB" w:rsidRPr="000571F4">
        <w:t>MF</w:t>
      </w:r>
      <w:r w:rsidRPr="000571F4">
        <w:fldChar w:fldCharType="end"/>
      </w:r>
      <w:r w:rsidR="00E51B4C" w:rsidRPr="000571F4">
        <w:t xml:space="preserve"> / </w:t>
      </w:r>
      <w:bookmarkStart w:id="181" w:name="oEF_GDO"/>
      <w:r w:rsidR="009A0DA3" w:rsidRPr="000571F4">
        <w:t>EF.GDO</w:t>
      </w:r>
      <w:bookmarkEnd w:id="179"/>
      <w:bookmarkEnd w:id="181"/>
      <w:bookmarkEnd w:id="180"/>
    </w:p>
    <w:p w:rsidR="00AD4495" w:rsidRPr="000571F4" w:rsidRDefault="00AD4495" w:rsidP="00BF122F">
      <w:pPr>
        <w:pStyle w:val="gemStandard"/>
      </w:pPr>
      <w:r w:rsidRPr="000571F4">
        <w:t xml:space="preserve">In </w:t>
      </w:r>
      <w:r w:rsidR="003937A9" w:rsidRPr="000571F4">
        <w:fldChar w:fldCharType="begin"/>
      </w:r>
      <w:r w:rsidR="003937A9" w:rsidRPr="000571F4">
        <w:instrText xml:space="preserve"> REF oEF_GDO \h  \* MERGEFORMAT </w:instrText>
      </w:r>
      <w:r w:rsidR="003937A9" w:rsidRPr="000571F4">
        <w:fldChar w:fldCharType="separate"/>
      </w:r>
      <w:r w:rsidR="00997CBB" w:rsidRPr="000571F4">
        <w:t>EF.GDO</w:t>
      </w:r>
      <w:r w:rsidR="003937A9" w:rsidRPr="000571F4">
        <w:fldChar w:fldCharType="end"/>
      </w:r>
      <w:r w:rsidR="003937A9" w:rsidRPr="000571F4">
        <w:t xml:space="preserve"> </w:t>
      </w:r>
      <w:r w:rsidRPr="000571F4">
        <w:t xml:space="preserve">wird das Datenobjekt ICCSN gespeichert, das die Kennnummer der Karte enthält. Die Kennnummer basiert auf </w:t>
      </w:r>
      <w:r w:rsidR="00626FE9" w:rsidRPr="000571F4">
        <w:fldChar w:fldCharType="begin"/>
      </w:r>
      <w:r w:rsidR="00626FE9" w:rsidRPr="000571F4">
        <w:instrText xml:space="preserve"> REF dResolution190 \h  \* MERGEFORMAT </w:instrText>
      </w:r>
      <w:r w:rsidR="00626FE9" w:rsidRPr="000571F4">
        <w:fldChar w:fldCharType="separate"/>
      </w:r>
      <w:r w:rsidR="00997CBB" w:rsidRPr="00997CBB">
        <w:t>[Beschluss190]</w:t>
      </w:r>
      <w:r w:rsidR="00626FE9" w:rsidRPr="000571F4">
        <w:fldChar w:fldCharType="end"/>
      </w:r>
      <w:r w:rsidRPr="000571F4">
        <w:t>.</w:t>
      </w:r>
    </w:p>
    <w:p w:rsidR="002A4AC2" w:rsidRPr="000571F4" w:rsidRDefault="002A4AC2" w:rsidP="00AE4B6A">
      <w:pPr>
        <w:pStyle w:val="Beschriftung"/>
      </w:pPr>
      <w:r w:rsidRPr="000571F4">
        <w:sym w:font="Wingdings" w:char="F0D6"/>
      </w:r>
      <w:r w:rsidRPr="000571F4">
        <w:tab/>
      </w:r>
      <w:r w:rsidR="00935695" w:rsidRPr="000571F4">
        <w:t>Card-G2-A_2156</w:t>
      </w:r>
      <w:r w:rsidRPr="000571F4">
        <w:t xml:space="preserve"> </w:t>
      </w:r>
      <w:r w:rsidR="00DD3C19" w:rsidRPr="000571F4">
        <w:t>K_Initialisierung: Initialisierte</w:t>
      </w:r>
      <w:r w:rsidR="00DF0306" w:rsidRPr="000571F4">
        <w:t xml:space="preserve"> </w:t>
      </w:r>
      <w:r w:rsidR="00AF4F3D" w:rsidRPr="000571F4">
        <w:t xml:space="preserve">Attribute von </w:t>
      </w:r>
      <w:r w:rsidR="00AF4F3D" w:rsidRPr="000571F4">
        <w:fldChar w:fldCharType="begin"/>
      </w:r>
      <w:r w:rsidR="00AF4F3D" w:rsidRPr="000571F4">
        <w:instrText xml:space="preserve"> REF oMF \h  \* MERGEFORMAT </w:instrText>
      </w:r>
      <w:r w:rsidR="00AF4F3D" w:rsidRPr="000571F4">
        <w:fldChar w:fldCharType="separate"/>
      </w:r>
      <w:r w:rsidR="00997CBB" w:rsidRPr="00997CBB">
        <w:t>MF</w:t>
      </w:r>
      <w:r w:rsidR="00AF4F3D" w:rsidRPr="000571F4">
        <w:fldChar w:fldCharType="end"/>
      </w:r>
      <w:r w:rsidR="00AF4F3D" w:rsidRPr="000571F4">
        <w:t xml:space="preserve"> / </w:t>
      </w:r>
      <w:r w:rsidR="00AF4F3D" w:rsidRPr="000571F4">
        <w:fldChar w:fldCharType="begin"/>
      </w:r>
      <w:r w:rsidR="00AF4F3D" w:rsidRPr="000571F4">
        <w:instrText xml:space="preserve"> REF oEF_GDO \h  \* MERGEFORMAT </w:instrText>
      </w:r>
      <w:r w:rsidR="00AF4F3D" w:rsidRPr="000571F4">
        <w:fldChar w:fldCharType="separate"/>
      </w:r>
      <w:r w:rsidR="00997CBB" w:rsidRPr="00997CBB">
        <w:t>EF.GDO</w:t>
      </w:r>
      <w:r w:rsidR="00AF4F3D" w:rsidRPr="000571F4">
        <w:fldChar w:fldCharType="end"/>
      </w:r>
    </w:p>
    <w:p w:rsidR="00766E28" w:rsidRPr="000571F4" w:rsidRDefault="00A909C6" w:rsidP="00766E28">
      <w:pPr>
        <w:pStyle w:val="gemEinzug"/>
        <w:ind w:left="567"/>
      </w:pPr>
      <w:r w:rsidRPr="000571F4">
        <w:fldChar w:fldCharType="begin"/>
      </w:r>
      <w:r w:rsidRPr="000571F4">
        <w:instrText xml:space="preserve"> REF oEF_GDO \h  \* MERGEFORMAT </w:instrText>
      </w:r>
      <w:r w:rsidRPr="000571F4">
        <w:fldChar w:fldCharType="separate"/>
      </w:r>
      <w:r w:rsidR="00997CBB" w:rsidRPr="000571F4">
        <w:t>EF.GDO</w:t>
      </w:r>
      <w:r w:rsidRPr="000571F4">
        <w:fldChar w:fldCharType="end"/>
      </w:r>
      <w:r w:rsidR="00763CFF" w:rsidRPr="000571F4">
        <w:t xml:space="preserve"> MUSS die in Tab_</w:t>
      </w:r>
      <w:r w:rsidR="008866E4" w:rsidRPr="000571F4">
        <w:t>SMC-B</w:t>
      </w:r>
      <w:r w:rsidR="00763CFF" w:rsidRPr="000571F4">
        <w:t>_ObjSys_00</w:t>
      </w:r>
      <w:r w:rsidRPr="000571F4">
        <w:t>6</w:t>
      </w:r>
      <w:r w:rsidR="00763CFF" w:rsidRPr="000571F4">
        <w:t xml:space="preserve"> dargestellten Werte besitzen.</w:t>
      </w:r>
    </w:p>
    <w:p w:rsidR="00766E28" w:rsidRPr="000571F4" w:rsidRDefault="00766E28" w:rsidP="00AD4495">
      <w:pPr>
        <w:jc w:val="both"/>
        <w:rPr>
          <w:rFonts w:cs="Arial"/>
        </w:rPr>
      </w:pPr>
    </w:p>
    <w:p w:rsidR="004C6AD4" w:rsidRPr="000571F4" w:rsidRDefault="004C6AD4" w:rsidP="00AE4B6A">
      <w:pPr>
        <w:pStyle w:val="Beschriftung"/>
        <w:rPr>
          <w:rFonts w:cs="Arial"/>
          <w:lang w:val="fr-FR"/>
        </w:rPr>
      </w:pPr>
      <w:bookmarkStart w:id="182" w:name="_Toc501368270"/>
      <w:bookmarkStart w:id="183" w:name="_Toc184358343"/>
      <w:bookmarkStart w:id="184" w:name="_Toc184742566"/>
      <w:bookmarkStart w:id="185" w:name="_Toc288061869"/>
      <w:r w:rsidRPr="000571F4">
        <w:rPr>
          <w:lang w:val="fr-FR"/>
        </w:rPr>
        <w:t xml:space="preserve">Tabelle </w:t>
      </w:r>
      <w:r w:rsidRPr="000571F4">
        <w:fldChar w:fldCharType="begin"/>
      </w:r>
      <w:r w:rsidRPr="000571F4">
        <w:rPr>
          <w:lang w:val="fr-FR"/>
        </w:rPr>
        <w:instrText xml:space="preserve"> SEQ Tabelle \* ARABIC </w:instrText>
      </w:r>
      <w:r w:rsidRPr="000571F4">
        <w:fldChar w:fldCharType="separate"/>
      </w:r>
      <w:r w:rsidR="00997CBB">
        <w:rPr>
          <w:noProof/>
          <w:lang w:val="fr-FR"/>
        </w:rPr>
        <w:t>6</w:t>
      </w:r>
      <w:r w:rsidRPr="000571F4">
        <w:fldChar w:fldCharType="end"/>
      </w:r>
      <w:r w:rsidR="009A30DE" w:rsidRPr="000571F4">
        <w:rPr>
          <w:lang w:val="fr-FR"/>
        </w:rPr>
        <w:t>: Tab_SMC-B_ObjSys_006</w:t>
      </w:r>
      <w:r w:rsidR="00A909C6" w:rsidRPr="000571F4">
        <w:rPr>
          <w:lang w:val="fr-FR"/>
        </w:rPr>
        <w:t xml:space="preserve"> </w:t>
      </w:r>
      <w:r w:rsidR="00E52D16" w:rsidRPr="000571F4">
        <w:t xml:space="preserve">Initialisierte </w:t>
      </w:r>
      <w:proofErr w:type="spellStart"/>
      <w:r w:rsidRPr="000571F4">
        <w:rPr>
          <w:rFonts w:cs="Arial"/>
          <w:lang w:val="fr-FR"/>
        </w:rPr>
        <w:t>Attribute</w:t>
      </w:r>
      <w:proofErr w:type="spellEnd"/>
      <w:r w:rsidRPr="000571F4">
        <w:rPr>
          <w:rFonts w:cs="Arial"/>
          <w:lang w:val="fr-FR"/>
        </w:rPr>
        <w:t xml:space="preserve"> von </w:t>
      </w:r>
      <w:r w:rsidR="00D601D1" w:rsidRPr="000571F4">
        <w:fldChar w:fldCharType="begin"/>
      </w:r>
      <w:r w:rsidR="00D601D1" w:rsidRPr="000571F4">
        <w:rPr>
          <w:lang w:val="fr-FR"/>
        </w:rPr>
        <w:instrText xml:space="preserve"> REF oMF \h </w:instrText>
      </w:r>
      <w:r w:rsidR="003937A9" w:rsidRPr="000571F4">
        <w:rPr>
          <w:lang w:val="fr-FR"/>
        </w:rPr>
        <w:instrText xml:space="preserve"> \* MERGEFORMAT </w:instrText>
      </w:r>
      <w:r w:rsidR="00D601D1" w:rsidRPr="000571F4">
        <w:fldChar w:fldCharType="separate"/>
      </w:r>
      <w:r w:rsidR="00997CBB" w:rsidRPr="00997CBB">
        <w:rPr>
          <w:lang w:val="fr-FR"/>
        </w:rPr>
        <w:t>MF</w:t>
      </w:r>
      <w:r w:rsidR="00D601D1" w:rsidRPr="000571F4">
        <w:fldChar w:fldCharType="end"/>
      </w:r>
      <w:r w:rsidR="00D601D1" w:rsidRPr="000571F4">
        <w:rPr>
          <w:lang w:val="fr-FR"/>
        </w:rPr>
        <w:t xml:space="preserve"> / </w:t>
      </w:r>
      <w:r w:rsidR="00D601D1" w:rsidRPr="000571F4">
        <w:fldChar w:fldCharType="begin"/>
      </w:r>
      <w:r w:rsidR="00D601D1" w:rsidRPr="000571F4">
        <w:rPr>
          <w:lang w:val="fr-FR"/>
        </w:rPr>
        <w:instrText xml:space="preserve"> REF oEF_GDO \h </w:instrText>
      </w:r>
      <w:r w:rsidR="003937A9" w:rsidRPr="000571F4">
        <w:rPr>
          <w:lang w:val="fr-FR"/>
        </w:rPr>
        <w:instrText xml:space="preserve"> \* MERGEFORMAT </w:instrText>
      </w:r>
      <w:r w:rsidR="00D601D1" w:rsidRPr="000571F4">
        <w:fldChar w:fldCharType="separate"/>
      </w:r>
      <w:r w:rsidR="00997CBB" w:rsidRPr="00997CBB">
        <w:rPr>
          <w:lang w:val="fr-FR"/>
        </w:rPr>
        <w:t>EF.GDO</w:t>
      </w:r>
      <w:bookmarkEnd w:id="182"/>
      <w:r w:rsidR="00D601D1"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AD4495"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bookmarkEnd w:id="183"/>
          <w:bookmarkEnd w:id="184"/>
          <w:bookmarkEnd w:id="185"/>
          <w:p w:rsidR="00AD4495" w:rsidRPr="000571F4" w:rsidRDefault="00AD4495" w:rsidP="00766E28">
            <w:pPr>
              <w:pStyle w:val="gemtab11ptAbstand"/>
              <w:keepNext/>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AD4495" w:rsidRPr="000571F4" w:rsidRDefault="00AD4495" w:rsidP="00766E28">
            <w:pPr>
              <w:pStyle w:val="gemtab11ptAbstand"/>
              <w:keepNext/>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AD4495" w:rsidRPr="000571F4" w:rsidRDefault="00AD4495" w:rsidP="00766E28">
            <w:pPr>
              <w:pStyle w:val="gemtab11ptAbstand"/>
              <w:keepNext/>
              <w:rPr>
                <w:b/>
                <w:sz w:val="20"/>
              </w:rPr>
            </w:pPr>
            <w:r w:rsidRPr="000571F4">
              <w:rPr>
                <w:b/>
                <w:sz w:val="20"/>
              </w:rPr>
              <w:t>Bemerkung</w:t>
            </w:r>
          </w:p>
        </w:tc>
      </w:tr>
      <w:tr w:rsidR="00AD4495" w:rsidRPr="000571F4">
        <w:tc>
          <w:tcPr>
            <w:tcW w:w="2088" w:type="dxa"/>
            <w:shd w:val="clear" w:color="auto" w:fill="auto"/>
          </w:tcPr>
          <w:p w:rsidR="00AD4495" w:rsidRPr="000571F4" w:rsidRDefault="00AD4495" w:rsidP="00766E28">
            <w:pPr>
              <w:pStyle w:val="gemtab11ptAbstand"/>
              <w:keepNext/>
              <w:rPr>
                <w:sz w:val="20"/>
              </w:rPr>
            </w:pPr>
            <w:r w:rsidRPr="000571F4">
              <w:rPr>
                <w:sz w:val="20"/>
              </w:rPr>
              <w:t>Objekttyp</w:t>
            </w:r>
          </w:p>
        </w:tc>
        <w:tc>
          <w:tcPr>
            <w:tcW w:w="4680" w:type="dxa"/>
            <w:shd w:val="clear" w:color="auto" w:fill="auto"/>
          </w:tcPr>
          <w:p w:rsidR="00AD4495" w:rsidRPr="000571F4" w:rsidRDefault="00AD4495" w:rsidP="00766E28">
            <w:pPr>
              <w:pStyle w:val="gemtab11ptAbstand"/>
              <w:keepNext/>
              <w:rPr>
                <w:sz w:val="20"/>
              </w:rPr>
            </w:pPr>
            <w:r w:rsidRPr="000571F4">
              <w:rPr>
                <w:sz w:val="20"/>
              </w:rPr>
              <w:t>transparentes Elementary File</w:t>
            </w:r>
          </w:p>
        </w:tc>
        <w:tc>
          <w:tcPr>
            <w:tcW w:w="2160" w:type="dxa"/>
            <w:shd w:val="clear" w:color="auto" w:fill="auto"/>
          </w:tcPr>
          <w:p w:rsidR="00AD4495" w:rsidRPr="000571F4" w:rsidRDefault="00AD4495" w:rsidP="00766E28">
            <w:pPr>
              <w:pStyle w:val="gemtab11ptAbstand"/>
              <w:keepNext/>
              <w:rPr>
                <w:sz w:val="20"/>
              </w:rPr>
            </w:pPr>
          </w:p>
        </w:tc>
      </w:tr>
      <w:tr w:rsidR="00AD4495" w:rsidRPr="000571F4">
        <w:tc>
          <w:tcPr>
            <w:tcW w:w="2088" w:type="dxa"/>
            <w:tcBorders>
              <w:bottom w:val="single" w:sz="6" w:space="0" w:color="000000"/>
            </w:tcBorders>
            <w:shd w:val="clear" w:color="auto" w:fill="auto"/>
          </w:tcPr>
          <w:p w:rsidR="00AD4495" w:rsidRPr="000571F4" w:rsidRDefault="00AD4495" w:rsidP="00766E28">
            <w:pPr>
              <w:pStyle w:val="gemtab11ptAbstand"/>
              <w:keepNext/>
              <w:rPr>
                <w:i/>
                <w:sz w:val="20"/>
              </w:rPr>
            </w:pPr>
            <w:r w:rsidRPr="000571F4">
              <w:rPr>
                <w:i/>
                <w:sz w:val="20"/>
              </w:rPr>
              <w:t>fileIdentifier</w:t>
            </w:r>
          </w:p>
        </w:tc>
        <w:tc>
          <w:tcPr>
            <w:tcW w:w="4680" w:type="dxa"/>
            <w:tcBorders>
              <w:bottom w:val="single" w:sz="6" w:space="0" w:color="000000"/>
            </w:tcBorders>
            <w:shd w:val="clear" w:color="auto" w:fill="auto"/>
          </w:tcPr>
          <w:p w:rsidR="00AD4495" w:rsidRPr="000571F4" w:rsidRDefault="00596EE0" w:rsidP="00766E28">
            <w:pPr>
              <w:pStyle w:val="gemtab11ptAbstand"/>
              <w:keepNext/>
              <w:rPr>
                <w:sz w:val="20"/>
              </w:rPr>
            </w:pPr>
            <w:r>
              <w:rPr>
                <w:sz w:val="20"/>
              </w:rPr>
              <w:t>‘</w:t>
            </w:r>
            <w:r w:rsidR="00AD4495" w:rsidRPr="000571F4">
              <w:rPr>
                <w:sz w:val="20"/>
              </w:rPr>
              <w:t>2F 02</w:t>
            </w:r>
            <w:r>
              <w:rPr>
                <w:sz w:val="20"/>
              </w:rPr>
              <w:t>’</w:t>
            </w:r>
          </w:p>
        </w:tc>
        <w:tc>
          <w:tcPr>
            <w:tcW w:w="2160" w:type="dxa"/>
            <w:tcBorders>
              <w:bottom w:val="single" w:sz="6" w:space="0" w:color="000000"/>
            </w:tcBorders>
            <w:shd w:val="clear" w:color="auto" w:fill="auto"/>
          </w:tcPr>
          <w:p w:rsidR="00AD4495" w:rsidRPr="000571F4" w:rsidRDefault="00AD4495" w:rsidP="00766E28">
            <w:pPr>
              <w:pStyle w:val="gemtab11ptAbstand"/>
              <w:keepNext/>
              <w:rPr>
                <w:sz w:val="20"/>
              </w:rPr>
            </w:pPr>
          </w:p>
        </w:tc>
      </w:tr>
      <w:tr w:rsidR="00AD4495" w:rsidRPr="000571F4">
        <w:tc>
          <w:tcPr>
            <w:tcW w:w="2088" w:type="dxa"/>
            <w:tcBorders>
              <w:bottom w:val="single" w:sz="6" w:space="0" w:color="000000"/>
            </w:tcBorders>
            <w:shd w:val="clear" w:color="auto" w:fill="auto"/>
          </w:tcPr>
          <w:p w:rsidR="00AD4495" w:rsidRPr="000571F4" w:rsidRDefault="00AD4495" w:rsidP="00766E28">
            <w:pPr>
              <w:pStyle w:val="gemtab11ptAbstand"/>
              <w:keepNext/>
              <w:rPr>
                <w:i/>
                <w:sz w:val="20"/>
              </w:rPr>
            </w:pPr>
            <w:r w:rsidRPr="000571F4">
              <w:rPr>
                <w:i/>
                <w:sz w:val="20"/>
              </w:rPr>
              <w:t>shortFileIdentifier</w:t>
            </w:r>
          </w:p>
        </w:tc>
        <w:tc>
          <w:tcPr>
            <w:tcW w:w="4680" w:type="dxa"/>
            <w:tcBorders>
              <w:bottom w:val="single" w:sz="6" w:space="0" w:color="000000"/>
            </w:tcBorders>
            <w:shd w:val="clear" w:color="auto" w:fill="auto"/>
          </w:tcPr>
          <w:p w:rsidR="00AD4495" w:rsidRPr="000571F4" w:rsidRDefault="00596EE0" w:rsidP="00766E28">
            <w:pPr>
              <w:pStyle w:val="gemtab11ptAbstand"/>
              <w:keepNext/>
              <w:rPr>
                <w:sz w:val="20"/>
              </w:rPr>
            </w:pPr>
            <w:r>
              <w:rPr>
                <w:sz w:val="20"/>
              </w:rPr>
              <w:t>‘</w:t>
            </w:r>
            <w:r w:rsidR="00AD4495" w:rsidRPr="000571F4">
              <w:rPr>
                <w:sz w:val="20"/>
              </w:rPr>
              <w:t>02</w:t>
            </w:r>
            <w:r>
              <w:rPr>
                <w:sz w:val="20"/>
              </w:rPr>
              <w:t>’</w:t>
            </w:r>
            <w:r w:rsidR="00AD4495" w:rsidRPr="000571F4">
              <w:rPr>
                <w:sz w:val="20"/>
              </w:rPr>
              <w:t>= 2</w:t>
            </w:r>
          </w:p>
        </w:tc>
        <w:tc>
          <w:tcPr>
            <w:tcW w:w="2160" w:type="dxa"/>
            <w:tcBorders>
              <w:bottom w:val="single" w:sz="6" w:space="0" w:color="000000"/>
            </w:tcBorders>
            <w:shd w:val="clear" w:color="auto" w:fill="auto"/>
          </w:tcPr>
          <w:p w:rsidR="00AD4495" w:rsidRPr="000571F4" w:rsidRDefault="00AD4495" w:rsidP="00766E28">
            <w:pPr>
              <w:pStyle w:val="gemtab11ptAbstand"/>
              <w:keepNext/>
              <w:rPr>
                <w:sz w:val="20"/>
              </w:rPr>
            </w:pPr>
          </w:p>
        </w:tc>
      </w:tr>
      <w:tr w:rsidR="00AD4495" w:rsidRPr="000571F4">
        <w:tc>
          <w:tcPr>
            <w:tcW w:w="2088" w:type="dxa"/>
            <w:tcBorders>
              <w:bottom w:val="single" w:sz="6" w:space="0" w:color="000000"/>
            </w:tcBorders>
            <w:shd w:val="clear" w:color="auto" w:fill="auto"/>
          </w:tcPr>
          <w:p w:rsidR="00AD4495" w:rsidRPr="000571F4" w:rsidRDefault="00B82A19" w:rsidP="00766E28">
            <w:pPr>
              <w:pStyle w:val="gemtab11ptAbstand"/>
              <w:keepNext/>
              <w:rPr>
                <w:i/>
                <w:sz w:val="20"/>
              </w:rPr>
            </w:pPr>
            <w:r w:rsidRPr="000571F4">
              <w:rPr>
                <w:i/>
                <w:sz w:val="20"/>
              </w:rPr>
              <w:t>numberOfOctet</w:t>
            </w:r>
          </w:p>
        </w:tc>
        <w:tc>
          <w:tcPr>
            <w:tcW w:w="4680" w:type="dxa"/>
            <w:tcBorders>
              <w:bottom w:val="single" w:sz="6" w:space="0" w:color="000000"/>
            </w:tcBorders>
            <w:shd w:val="clear" w:color="auto" w:fill="auto"/>
          </w:tcPr>
          <w:p w:rsidR="00AD4495" w:rsidRPr="000571F4" w:rsidRDefault="00596EE0" w:rsidP="00766E28">
            <w:pPr>
              <w:pStyle w:val="gemtab11ptAbstand"/>
              <w:keepNext/>
              <w:rPr>
                <w:sz w:val="20"/>
              </w:rPr>
            </w:pPr>
            <w:r>
              <w:rPr>
                <w:sz w:val="20"/>
              </w:rPr>
              <w:t>‘</w:t>
            </w:r>
            <w:r w:rsidR="00AD4495" w:rsidRPr="000571F4">
              <w:rPr>
                <w:sz w:val="20"/>
              </w:rPr>
              <w:t>00</w:t>
            </w:r>
            <w:r w:rsidR="00DC196C">
              <w:rPr>
                <w:sz w:val="20"/>
              </w:rPr>
              <w:t xml:space="preserve"> </w:t>
            </w:r>
            <w:r w:rsidR="00AD4495" w:rsidRPr="000571F4">
              <w:rPr>
                <w:sz w:val="20"/>
              </w:rPr>
              <w:t>0C</w:t>
            </w:r>
            <w:r>
              <w:rPr>
                <w:sz w:val="20"/>
              </w:rPr>
              <w:t>’</w:t>
            </w:r>
            <w:r w:rsidR="00AD4495" w:rsidRPr="000571F4">
              <w:rPr>
                <w:sz w:val="20"/>
              </w:rPr>
              <w:t xml:space="preserve"> Oktett = 12 Oktett</w:t>
            </w:r>
          </w:p>
        </w:tc>
        <w:tc>
          <w:tcPr>
            <w:tcW w:w="2160" w:type="dxa"/>
            <w:tcBorders>
              <w:bottom w:val="single" w:sz="6" w:space="0" w:color="000000"/>
            </w:tcBorders>
            <w:shd w:val="clear" w:color="auto" w:fill="auto"/>
          </w:tcPr>
          <w:p w:rsidR="00AD4495" w:rsidRPr="000571F4" w:rsidRDefault="00AD4495" w:rsidP="00766E28">
            <w:pPr>
              <w:pStyle w:val="gemtab11ptAbstand"/>
              <w:keepNext/>
              <w:rPr>
                <w:sz w:val="20"/>
              </w:rPr>
            </w:pPr>
          </w:p>
        </w:tc>
      </w:tr>
      <w:tr w:rsidR="00001A0C" w:rsidRPr="000571F4">
        <w:tc>
          <w:tcPr>
            <w:tcW w:w="2088" w:type="dxa"/>
            <w:tcBorders>
              <w:bottom w:val="single" w:sz="6" w:space="0" w:color="000000"/>
            </w:tcBorders>
            <w:shd w:val="clear" w:color="auto" w:fill="auto"/>
            <w:vAlign w:val="center"/>
          </w:tcPr>
          <w:p w:rsidR="00001A0C" w:rsidRPr="000571F4" w:rsidRDefault="00001A0C" w:rsidP="00766E28">
            <w:pPr>
              <w:pStyle w:val="gemTab10pt"/>
              <w:keepNext/>
              <w:rPr>
                <w:i/>
                <w:lang w:val="en-GB"/>
              </w:rPr>
            </w:pPr>
            <w:r w:rsidRPr="00AB7DFC">
              <w:rPr>
                <w:rFonts w:cs="Arial"/>
                <w:i/>
                <w:szCs w:val="22"/>
                <w:lang w:val="en-GB"/>
              </w:rPr>
              <w:t>positionLogicalEndOfFile</w:t>
            </w:r>
          </w:p>
        </w:tc>
        <w:tc>
          <w:tcPr>
            <w:tcW w:w="4680" w:type="dxa"/>
            <w:tcBorders>
              <w:bottom w:val="single" w:sz="6" w:space="0" w:color="000000"/>
            </w:tcBorders>
            <w:shd w:val="clear" w:color="auto" w:fill="auto"/>
            <w:vAlign w:val="center"/>
          </w:tcPr>
          <w:p w:rsidR="00001A0C" w:rsidRPr="000571F4" w:rsidRDefault="004618AF" w:rsidP="004618AF">
            <w:pPr>
              <w:pStyle w:val="gemTab10pt"/>
              <w:keepNext/>
              <w:rPr>
                <w:lang w:val="en-GB"/>
              </w:rPr>
            </w:pPr>
            <w:r w:rsidRPr="000571F4">
              <w:t>Wildcard</w:t>
            </w:r>
          </w:p>
        </w:tc>
        <w:tc>
          <w:tcPr>
            <w:tcW w:w="2160" w:type="dxa"/>
            <w:tcBorders>
              <w:bottom w:val="single" w:sz="6" w:space="0" w:color="000000"/>
            </w:tcBorders>
            <w:shd w:val="clear" w:color="auto" w:fill="auto"/>
          </w:tcPr>
          <w:p w:rsidR="00001A0C" w:rsidRPr="000571F4" w:rsidRDefault="00001A0C" w:rsidP="00766E28">
            <w:pPr>
              <w:pStyle w:val="gemVerz2"/>
              <w:keepNext/>
              <w:rPr>
                <w:sz w:val="20"/>
              </w:rPr>
            </w:pPr>
          </w:p>
        </w:tc>
      </w:tr>
      <w:tr w:rsidR="00001A0C" w:rsidRPr="000571F4">
        <w:tc>
          <w:tcPr>
            <w:tcW w:w="2088" w:type="dxa"/>
            <w:tcBorders>
              <w:bottom w:val="single" w:sz="6" w:space="0" w:color="000000"/>
            </w:tcBorders>
            <w:shd w:val="clear" w:color="auto" w:fill="auto"/>
          </w:tcPr>
          <w:p w:rsidR="00001A0C" w:rsidRPr="000571F4" w:rsidRDefault="00001A0C" w:rsidP="00766E28">
            <w:pPr>
              <w:pStyle w:val="gemtab11ptAbstand"/>
              <w:keepNext/>
              <w:rPr>
                <w:i/>
                <w:sz w:val="20"/>
              </w:rPr>
            </w:pPr>
            <w:r w:rsidRPr="000571F4">
              <w:rPr>
                <w:i/>
                <w:sz w:val="20"/>
              </w:rPr>
              <w:t>flagTransactionMode</w:t>
            </w:r>
          </w:p>
        </w:tc>
        <w:tc>
          <w:tcPr>
            <w:tcW w:w="4680" w:type="dxa"/>
            <w:tcBorders>
              <w:bottom w:val="single" w:sz="6" w:space="0" w:color="000000"/>
            </w:tcBorders>
            <w:shd w:val="clear" w:color="auto" w:fill="auto"/>
          </w:tcPr>
          <w:p w:rsidR="00001A0C" w:rsidRPr="000571F4" w:rsidRDefault="00001A0C" w:rsidP="00766E28">
            <w:pPr>
              <w:pStyle w:val="gemtab11ptAbstand"/>
              <w:keepNext/>
              <w:rPr>
                <w:sz w:val="20"/>
              </w:rPr>
            </w:pPr>
            <w:r w:rsidRPr="000571F4">
              <w:rPr>
                <w:sz w:val="20"/>
              </w:rPr>
              <w:t>False</w:t>
            </w:r>
          </w:p>
        </w:tc>
        <w:tc>
          <w:tcPr>
            <w:tcW w:w="2160" w:type="dxa"/>
            <w:tcBorders>
              <w:bottom w:val="single" w:sz="6" w:space="0" w:color="000000"/>
            </w:tcBorders>
            <w:shd w:val="clear" w:color="auto" w:fill="auto"/>
          </w:tcPr>
          <w:p w:rsidR="00001A0C" w:rsidRPr="000571F4" w:rsidRDefault="00001A0C" w:rsidP="00766E28">
            <w:pPr>
              <w:pStyle w:val="gemtab11ptAbstand"/>
              <w:keepNext/>
              <w:rPr>
                <w:sz w:val="20"/>
              </w:rPr>
            </w:pPr>
          </w:p>
        </w:tc>
      </w:tr>
      <w:tr w:rsidR="00001A0C" w:rsidRPr="000571F4">
        <w:tc>
          <w:tcPr>
            <w:tcW w:w="2088" w:type="dxa"/>
            <w:tcBorders>
              <w:bottom w:val="single" w:sz="6" w:space="0" w:color="000000"/>
            </w:tcBorders>
            <w:shd w:val="clear" w:color="auto" w:fill="auto"/>
          </w:tcPr>
          <w:p w:rsidR="00001A0C" w:rsidRPr="000571F4" w:rsidRDefault="00001A0C" w:rsidP="00766E28">
            <w:pPr>
              <w:pStyle w:val="gemtab11ptAbstand"/>
              <w:keepNext/>
              <w:rPr>
                <w:i/>
                <w:sz w:val="20"/>
              </w:rPr>
            </w:pPr>
            <w:r w:rsidRPr="000571F4">
              <w:rPr>
                <w:i/>
                <w:sz w:val="20"/>
              </w:rPr>
              <w:t>flagChecksum</w:t>
            </w:r>
          </w:p>
        </w:tc>
        <w:tc>
          <w:tcPr>
            <w:tcW w:w="4680" w:type="dxa"/>
            <w:tcBorders>
              <w:bottom w:val="single" w:sz="6" w:space="0" w:color="000000"/>
            </w:tcBorders>
            <w:shd w:val="clear" w:color="auto" w:fill="auto"/>
          </w:tcPr>
          <w:p w:rsidR="00001A0C" w:rsidRPr="000571F4" w:rsidRDefault="00001A0C" w:rsidP="00766E28">
            <w:pPr>
              <w:pStyle w:val="gemtab11ptAbstand"/>
              <w:keepNext/>
              <w:rPr>
                <w:sz w:val="20"/>
              </w:rPr>
            </w:pPr>
            <w:r w:rsidRPr="000571F4">
              <w:rPr>
                <w:sz w:val="20"/>
              </w:rPr>
              <w:t>True</w:t>
            </w:r>
          </w:p>
        </w:tc>
        <w:tc>
          <w:tcPr>
            <w:tcW w:w="2160" w:type="dxa"/>
            <w:tcBorders>
              <w:bottom w:val="single" w:sz="6" w:space="0" w:color="000000"/>
            </w:tcBorders>
            <w:shd w:val="clear" w:color="auto" w:fill="auto"/>
          </w:tcPr>
          <w:p w:rsidR="00001A0C" w:rsidRPr="000571F4" w:rsidRDefault="00001A0C" w:rsidP="00766E28">
            <w:pPr>
              <w:pStyle w:val="gemtab11ptAbstand"/>
              <w:keepNext/>
              <w:rPr>
                <w:sz w:val="20"/>
              </w:rPr>
            </w:pPr>
          </w:p>
        </w:tc>
      </w:tr>
      <w:tr w:rsidR="00001A0C" w:rsidRPr="000571F4">
        <w:tc>
          <w:tcPr>
            <w:tcW w:w="2088" w:type="dxa"/>
            <w:tcBorders>
              <w:bottom w:val="single" w:sz="6" w:space="0" w:color="000000"/>
            </w:tcBorders>
            <w:shd w:val="clear" w:color="auto" w:fill="auto"/>
          </w:tcPr>
          <w:p w:rsidR="00001A0C" w:rsidRPr="000571F4" w:rsidRDefault="00001A0C" w:rsidP="00766E28">
            <w:pPr>
              <w:pStyle w:val="gemtab11ptAbstand"/>
              <w:keepNext/>
              <w:rPr>
                <w:i/>
                <w:sz w:val="20"/>
              </w:rPr>
            </w:pPr>
            <w:r w:rsidRPr="000571F4">
              <w:rPr>
                <w:i/>
                <w:sz w:val="20"/>
              </w:rPr>
              <w:t>lifeCycleStatus</w:t>
            </w:r>
          </w:p>
        </w:tc>
        <w:tc>
          <w:tcPr>
            <w:tcW w:w="4680" w:type="dxa"/>
            <w:tcBorders>
              <w:bottom w:val="single" w:sz="6" w:space="0" w:color="000000"/>
            </w:tcBorders>
            <w:shd w:val="clear" w:color="auto" w:fill="auto"/>
          </w:tcPr>
          <w:p w:rsidR="00001A0C" w:rsidRPr="000571F4" w:rsidRDefault="00001A0C" w:rsidP="00766E28">
            <w:pPr>
              <w:pStyle w:val="gemtab11ptAbstand"/>
              <w:keepNext/>
              <w:rPr>
                <w:sz w:val="20"/>
              </w:rPr>
            </w:pPr>
            <w:r w:rsidRPr="000571F4">
              <w:rPr>
                <w:sz w:val="20"/>
              </w:rPr>
              <w:t>„Operational state (activated)“</w:t>
            </w:r>
          </w:p>
        </w:tc>
        <w:tc>
          <w:tcPr>
            <w:tcW w:w="2160" w:type="dxa"/>
            <w:tcBorders>
              <w:bottom w:val="single" w:sz="6" w:space="0" w:color="000000"/>
            </w:tcBorders>
            <w:shd w:val="clear" w:color="auto" w:fill="auto"/>
          </w:tcPr>
          <w:p w:rsidR="00001A0C" w:rsidRPr="000571F4" w:rsidRDefault="00001A0C" w:rsidP="00766E28">
            <w:pPr>
              <w:pStyle w:val="gemtab11ptAbstand"/>
              <w:keepNext/>
              <w:rPr>
                <w:sz w:val="20"/>
              </w:rPr>
            </w:pPr>
          </w:p>
        </w:tc>
      </w:tr>
      <w:tr w:rsidR="0050009E" w:rsidRPr="000571F4">
        <w:tc>
          <w:tcPr>
            <w:tcW w:w="2088" w:type="dxa"/>
            <w:tcBorders>
              <w:bottom w:val="single" w:sz="6" w:space="0" w:color="000000"/>
            </w:tcBorders>
            <w:shd w:val="clear" w:color="auto" w:fill="auto"/>
          </w:tcPr>
          <w:p w:rsidR="0050009E" w:rsidRPr="000571F4" w:rsidRDefault="0050009E" w:rsidP="00766E28">
            <w:pPr>
              <w:pStyle w:val="gemtab11ptAbstand"/>
              <w:keepNext/>
              <w:rPr>
                <w:i/>
                <w:sz w:val="20"/>
              </w:rPr>
            </w:pPr>
            <w:r w:rsidRPr="000571F4">
              <w:rPr>
                <w:i/>
                <w:sz w:val="20"/>
              </w:rPr>
              <w:t>shareable</w:t>
            </w:r>
          </w:p>
        </w:tc>
        <w:tc>
          <w:tcPr>
            <w:tcW w:w="4680" w:type="dxa"/>
            <w:tcBorders>
              <w:bottom w:val="single" w:sz="6" w:space="0" w:color="000000"/>
            </w:tcBorders>
            <w:shd w:val="clear" w:color="auto" w:fill="auto"/>
          </w:tcPr>
          <w:p w:rsidR="0050009E" w:rsidRPr="000571F4" w:rsidRDefault="0050009E" w:rsidP="00766E28">
            <w:pPr>
              <w:pStyle w:val="gemtab11ptAbstand"/>
              <w:keepNext/>
              <w:rPr>
                <w:sz w:val="20"/>
              </w:rPr>
            </w:pPr>
            <w:r w:rsidRPr="000571F4">
              <w:rPr>
                <w:sz w:val="20"/>
              </w:rPr>
              <w:t>True</w:t>
            </w:r>
          </w:p>
        </w:tc>
        <w:tc>
          <w:tcPr>
            <w:tcW w:w="2160" w:type="dxa"/>
            <w:tcBorders>
              <w:bottom w:val="single" w:sz="6" w:space="0" w:color="000000"/>
            </w:tcBorders>
            <w:shd w:val="clear" w:color="auto" w:fill="auto"/>
          </w:tcPr>
          <w:p w:rsidR="0050009E" w:rsidRPr="000571F4" w:rsidRDefault="0050009E" w:rsidP="00766E28">
            <w:pPr>
              <w:pStyle w:val="gemVerz2"/>
              <w:keepNext/>
              <w:rPr>
                <w:sz w:val="20"/>
              </w:rPr>
            </w:pPr>
          </w:p>
        </w:tc>
      </w:tr>
      <w:tr w:rsidR="004618AF" w:rsidRPr="000571F4" w:rsidTr="004618AF">
        <w:tc>
          <w:tcPr>
            <w:tcW w:w="2088" w:type="dxa"/>
            <w:tcBorders>
              <w:bottom w:val="single" w:sz="4" w:space="0" w:color="auto"/>
            </w:tcBorders>
            <w:shd w:val="clear" w:color="auto" w:fill="auto"/>
          </w:tcPr>
          <w:p w:rsidR="004618AF" w:rsidRPr="000571F4" w:rsidRDefault="004618AF" w:rsidP="0023085E">
            <w:pPr>
              <w:pStyle w:val="gemTab10pt"/>
              <w:rPr>
                <w:i/>
              </w:rPr>
            </w:pPr>
            <w:r w:rsidRPr="000571F4">
              <w:rPr>
                <w:i/>
              </w:rPr>
              <w:t>body</w:t>
            </w:r>
          </w:p>
        </w:tc>
        <w:tc>
          <w:tcPr>
            <w:tcW w:w="4680" w:type="dxa"/>
            <w:tcBorders>
              <w:bottom w:val="single" w:sz="4" w:space="0" w:color="auto"/>
            </w:tcBorders>
            <w:shd w:val="clear" w:color="auto" w:fill="auto"/>
          </w:tcPr>
          <w:p w:rsidR="004618AF" w:rsidRPr="000571F4" w:rsidRDefault="004618AF" w:rsidP="004618AF">
            <w:pPr>
              <w:pStyle w:val="gemtab11ptAbstand"/>
              <w:rPr>
                <w:sz w:val="20"/>
              </w:rPr>
            </w:pPr>
            <w:r w:rsidRPr="000571F4">
              <w:rPr>
                <w:sz w:val="20"/>
              </w:rPr>
              <w:t>Wildcard</w:t>
            </w:r>
          </w:p>
        </w:tc>
        <w:tc>
          <w:tcPr>
            <w:tcW w:w="2160" w:type="dxa"/>
            <w:tcBorders>
              <w:bottom w:val="single" w:sz="4" w:space="0" w:color="auto"/>
            </w:tcBorders>
            <w:shd w:val="clear" w:color="auto" w:fill="auto"/>
            <w:vAlign w:val="center"/>
          </w:tcPr>
          <w:p w:rsidR="004618AF" w:rsidRPr="000571F4" w:rsidRDefault="004618AF" w:rsidP="004618AF">
            <w:pPr>
              <w:pStyle w:val="gemtab11ptAbstand"/>
            </w:pPr>
            <w:r w:rsidRPr="000571F4">
              <w:rPr>
                <w:sz w:val="20"/>
              </w:rPr>
              <w:t xml:space="preserve">wird personalisiert </w:t>
            </w:r>
          </w:p>
        </w:tc>
      </w:tr>
      <w:tr w:rsidR="004618AF" w:rsidRPr="000571F4">
        <w:tc>
          <w:tcPr>
            <w:tcW w:w="8928" w:type="dxa"/>
            <w:gridSpan w:val="3"/>
            <w:tcBorders>
              <w:bottom w:val="single" w:sz="6" w:space="0" w:color="000000"/>
            </w:tcBorders>
            <w:shd w:val="clear" w:color="auto" w:fill="E0E0E0"/>
          </w:tcPr>
          <w:p w:rsidR="004618AF" w:rsidRPr="000571F4" w:rsidRDefault="004618AF" w:rsidP="00766E28">
            <w:pPr>
              <w:pStyle w:val="gemtab11ptAbstand"/>
              <w:keepNext/>
              <w:rPr>
                <w:b/>
                <w:sz w:val="20"/>
              </w:rPr>
            </w:pPr>
            <w:r w:rsidRPr="000571F4">
              <w:rPr>
                <w:b/>
                <w:sz w:val="20"/>
              </w:rPr>
              <w:lastRenderedPageBreak/>
              <w:t>Zugriffsregel für logischen LCS „Operational state (activated)”</w:t>
            </w:r>
          </w:p>
        </w:tc>
      </w:tr>
      <w:tr w:rsidR="004618AF" w:rsidRPr="000571F4">
        <w:tc>
          <w:tcPr>
            <w:tcW w:w="2088" w:type="dxa"/>
            <w:shd w:val="clear" w:color="auto" w:fill="E0E0E0"/>
          </w:tcPr>
          <w:p w:rsidR="004618AF" w:rsidRPr="000571F4" w:rsidRDefault="004618AF" w:rsidP="00766E28">
            <w:pPr>
              <w:pStyle w:val="gemtab11ptAbstand"/>
              <w:keepNext/>
              <w:rPr>
                <w:b/>
                <w:sz w:val="20"/>
              </w:rPr>
            </w:pPr>
            <w:r w:rsidRPr="000571F4">
              <w:rPr>
                <w:b/>
                <w:sz w:val="20"/>
              </w:rPr>
              <w:t>Zugriffsart</w:t>
            </w:r>
          </w:p>
        </w:tc>
        <w:tc>
          <w:tcPr>
            <w:tcW w:w="4680" w:type="dxa"/>
            <w:shd w:val="clear" w:color="auto" w:fill="E0E0E0"/>
          </w:tcPr>
          <w:p w:rsidR="004618AF" w:rsidRPr="000571F4" w:rsidRDefault="004618AF" w:rsidP="00766E28">
            <w:pPr>
              <w:pStyle w:val="gemtab11ptAbstand"/>
              <w:keepNext/>
              <w:rPr>
                <w:b/>
                <w:sz w:val="20"/>
              </w:rPr>
            </w:pPr>
            <w:r w:rsidRPr="000571F4">
              <w:rPr>
                <w:b/>
                <w:sz w:val="20"/>
              </w:rPr>
              <w:t>Zugriffsbedingung</w:t>
            </w:r>
          </w:p>
        </w:tc>
        <w:tc>
          <w:tcPr>
            <w:tcW w:w="2160" w:type="dxa"/>
            <w:shd w:val="clear" w:color="auto" w:fill="E0E0E0"/>
          </w:tcPr>
          <w:p w:rsidR="004618AF" w:rsidRPr="000571F4" w:rsidRDefault="004618AF" w:rsidP="00766E28">
            <w:pPr>
              <w:pStyle w:val="gemtab11ptAbstand"/>
              <w:keepNext/>
              <w:rPr>
                <w:b/>
                <w:sz w:val="20"/>
              </w:rPr>
            </w:pPr>
            <w:r w:rsidRPr="000571F4">
              <w:rPr>
                <w:b/>
                <w:sz w:val="20"/>
              </w:rPr>
              <w:t>Bemerkung</w:t>
            </w:r>
          </w:p>
        </w:tc>
      </w:tr>
      <w:tr w:rsidR="004618AF" w:rsidRPr="000571F4">
        <w:tc>
          <w:tcPr>
            <w:tcW w:w="2088" w:type="dxa"/>
            <w:shd w:val="clear" w:color="auto" w:fill="auto"/>
          </w:tcPr>
          <w:p w:rsidR="004618AF" w:rsidRPr="000571F4" w:rsidRDefault="004618AF" w:rsidP="00766E28">
            <w:pPr>
              <w:pStyle w:val="gemtab11ptAbstand"/>
              <w:keepNext/>
              <w:rPr>
                <w:sz w:val="20"/>
              </w:rPr>
            </w:pPr>
            <w:r w:rsidRPr="000571F4">
              <w:rPr>
                <w:rFonts w:eastAsia="Times New Roman"/>
                <w:smallCaps/>
                <w:sz w:val="20"/>
              </w:rPr>
              <w:t>Read Binary</w:t>
            </w:r>
          </w:p>
        </w:tc>
        <w:tc>
          <w:tcPr>
            <w:tcW w:w="4680" w:type="dxa"/>
            <w:shd w:val="clear" w:color="auto" w:fill="auto"/>
          </w:tcPr>
          <w:p w:rsidR="004618AF" w:rsidRPr="000571F4" w:rsidRDefault="004618AF" w:rsidP="00766E28">
            <w:pPr>
              <w:pStyle w:val="gemtab11ptAbstand"/>
              <w:keepNext/>
              <w:rPr>
                <w:sz w:val="20"/>
              </w:rPr>
            </w:pPr>
            <w:r w:rsidRPr="000571F4">
              <w:rPr>
                <w:sz w:val="20"/>
              </w:rPr>
              <w:t>ALWAYS</w:t>
            </w:r>
          </w:p>
        </w:tc>
        <w:tc>
          <w:tcPr>
            <w:tcW w:w="2160" w:type="dxa"/>
            <w:shd w:val="clear" w:color="auto" w:fill="auto"/>
          </w:tcPr>
          <w:p w:rsidR="004618AF" w:rsidRPr="000571F4" w:rsidRDefault="004618AF" w:rsidP="00766E28">
            <w:pPr>
              <w:pStyle w:val="gemtab11ptAbstand"/>
              <w:keepNext/>
              <w:rPr>
                <w:sz w:val="20"/>
              </w:rPr>
            </w:pPr>
          </w:p>
        </w:tc>
      </w:tr>
      <w:tr w:rsidR="004618AF" w:rsidRPr="000571F4">
        <w:tc>
          <w:tcPr>
            <w:tcW w:w="2088" w:type="dxa"/>
            <w:tcBorders>
              <w:bottom w:val="single" w:sz="4" w:space="0" w:color="auto"/>
            </w:tcBorders>
            <w:shd w:val="clear" w:color="auto" w:fill="auto"/>
          </w:tcPr>
          <w:p w:rsidR="004618AF" w:rsidRPr="000571F4" w:rsidRDefault="004618AF" w:rsidP="00766E28">
            <w:pPr>
              <w:pStyle w:val="gemtab11ptAbstand"/>
              <w:keepNext/>
              <w:rPr>
                <w:sz w:val="20"/>
              </w:rPr>
            </w:pPr>
            <w:r w:rsidRPr="000571F4">
              <w:rPr>
                <w:sz w:val="20"/>
              </w:rPr>
              <w:t>andere</w:t>
            </w:r>
          </w:p>
        </w:tc>
        <w:tc>
          <w:tcPr>
            <w:tcW w:w="4680" w:type="dxa"/>
            <w:tcBorders>
              <w:bottom w:val="single" w:sz="4" w:space="0" w:color="auto"/>
            </w:tcBorders>
            <w:shd w:val="clear" w:color="auto" w:fill="auto"/>
          </w:tcPr>
          <w:p w:rsidR="004618AF" w:rsidRPr="000571F4" w:rsidRDefault="004618AF" w:rsidP="00766E28">
            <w:pPr>
              <w:pStyle w:val="gemtab11ptAbstand"/>
              <w:keepNext/>
              <w:rPr>
                <w:sz w:val="20"/>
              </w:rPr>
            </w:pPr>
            <w:r w:rsidRPr="000571F4">
              <w:rPr>
                <w:sz w:val="20"/>
              </w:rPr>
              <w:t>NEVER</w:t>
            </w:r>
          </w:p>
        </w:tc>
        <w:tc>
          <w:tcPr>
            <w:tcW w:w="2160" w:type="dxa"/>
            <w:tcBorders>
              <w:bottom w:val="single" w:sz="4" w:space="0" w:color="auto"/>
            </w:tcBorders>
            <w:shd w:val="clear" w:color="auto" w:fill="auto"/>
          </w:tcPr>
          <w:p w:rsidR="004618AF" w:rsidRPr="000571F4" w:rsidRDefault="004618AF" w:rsidP="00766E28">
            <w:pPr>
              <w:pStyle w:val="gemtab11ptAbstand"/>
              <w:keepNext/>
              <w:rPr>
                <w:sz w:val="20"/>
              </w:rPr>
            </w:pPr>
          </w:p>
        </w:tc>
      </w:tr>
      <w:tr w:rsidR="004618AF" w:rsidRPr="000571F4">
        <w:tc>
          <w:tcPr>
            <w:tcW w:w="8928" w:type="dxa"/>
            <w:gridSpan w:val="3"/>
            <w:tcBorders>
              <w:bottom w:val="single" w:sz="6" w:space="0" w:color="000000"/>
            </w:tcBorders>
            <w:shd w:val="clear" w:color="auto" w:fill="E0E0E0"/>
          </w:tcPr>
          <w:p w:rsidR="004618AF" w:rsidRPr="000571F4" w:rsidRDefault="004618AF" w:rsidP="00766E28">
            <w:pPr>
              <w:pStyle w:val="gemtab11ptAbstand"/>
              <w:keepNext/>
              <w:rPr>
                <w:b/>
                <w:sz w:val="20"/>
              </w:rPr>
            </w:pPr>
            <w:r w:rsidRPr="000571F4">
              <w:rPr>
                <w:b/>
                <w:sz w:val="20"/>
              </w:rPr>
              <w:t>Zugriffsregel für logischen LCS „Operational state (deactivated)”</w:t>
            </w:r>
          </w:p>
        </w:tc>
      </w:tr>
      <w:tr w:rsidR="004618AF" w:rsidRPr="000571F4">
        <w:tc>
          <w:tcPr>
            <w:tcW w:w="2088" w:type="dxa"/>
            <w:shd w:val="clear" w:color="auto" w:fill="E0E0E0"/>
          </w:tcPr>
          <w:p w:rsidR="004618AF" w:rsidRPr="000571F4" w:rsidRDefault="004618AF" w:rsidP="00766E28">
            <w:pPr>
              <w:pStyle w:val="gemtab11ptAbstand"/>
              <w:keepNext/>
              <w:rPr>
                <w:b/>
                <w:sz w:val="20"/>
              </w:rPr>
            </w:pPr>
            <w:r w:rsidRPr="000571F4">
              <w:rPr>
                <w:b/>
                <w:sz w:val="20"/>
              </w:rPr>
              <w:t>Zugriffsart</w:t>
            </w:r>
          </w:p>
        </w:tc>
        <w:tc>
          <w:tcPr>
            <w:tcW w:w="4680" w:type="dxa"/>
            <w:shd w:val="clear" w:color="auto" w:fill="E0E0E0"/>
          </w:tcPr>
          <w:p w:rsidR="004618AF" w:rsidRPr="000571F4" w:rsidRDefault="004618AF" w:rsidP="00766E28">
            <w:pPr>
              <w:pStyle w:val="gemtab11ptAbstand"/>
              <w:keepNext/>
              <w:rPr>
                <w:b/>
                <w:sz w:val="20"/>
              </w:rPr>
            </w:pPr>
            <w:r w:rsidRPr="000571F4">
              <w:rPr>
                <w:b/>
                <w:sz w:val="20"/>
              </w:rPr>
              <w:t>Zugriffsbedingung</w:t>
            </w:r>
          </w:p>
        </w:tc>
        <w:tc>
          <w:tcPr>
            <w:tcW w:w="2160" w:type="dxa"/>
            <w:shd w:val="clear" w:color="auto" w:fill="E0E0E0"/>
          </w:tcPr>
          <w:p w:rsidR="004618AF" w:rsidRPr="000571F4" w:rsidRDefault="004618AF" w:rsidP="00766E28">
            <w:pPr>
              <w:pStyle w:val="gemtab11ptAbstand"/>
              <w:keepNext/>
              <w:rPr>
                <w:b/>
                <w:sz w:val="20"/>
              </w:rPr>
            </w:pPr>
            <w:r w:rsidRPr="000571F4">
              <w:rPr>
                <w:b/>
                <w:sz w:val="20"/>
              </w:rPr>
              <w:t>Bemerkung</w:t>
            </w:r>
          </w:p>
        </w:tc>
      </w:tr>
      <w:tr w:rsidR="004618AF" w:rsidRPr="000571F4">
        <w:tc>
          <w:tcPr>
            <w:tcW w:w="2088" w:type="dxa"/>
            <w:tcBorders>
              <w:bottom w:val="single" w:sz="4" w:space="0" w:color="auto"/>
            </w:tcBorders>
            <w:shd w:val="clear" w:color="auto" w:fill="auto"/>
          </w:tcPr>
          <w:p w:rsidR="004618AF" w:rsidRPr="000571F4" w:rsidRDefault="004618AF" w:rsidP="00766E28">
            <w:pPr>
              <w:pStyle w:val="gemtab11ptAbstand"/>
              <w:keepNext/>
              <w:rPr>
                <w:sz w:val="20"/>
              </w:rPr>
            </w:pPr>
            <w:r w:rsidRPr="000571F4">
              <w:rPr>
                <w:sz w:val="20"/>
              </w:rPr>
              <w:t>alle</w:t>
            </w:r>
          </w:p>
        </w:tc>
        <w:tc>
          <w:tcPr>
            <w:tcW w:w="4680" w:type="dxa"/>
            <w:tcBorders>
              <w:bottom w:val="single" w:sz="4" w:space="0" w:color="auto"/>
            </w:tcBorders>
            <w:shd w:val="clear" w:color="auto" w:fill="auto"/>
          </w:tcPr>
          <w:p w:rsidR="004618AF" w:rsidRPr="000571F4" w:rsidRDefault="004618AF" w:rsidP="00766E28">
            <w:pPr>
              <w:pStyle w:val="gemtab11ptAbstand"/>
              <w:keepNext/>
              <w:rPr>
                <w:sz w:val="20"/>
              </w:rPr>
            </w:pPr>
            <w:r w:rsidRPr="000571F4">
              <w:rPr>
                <w:sz w:val="20"/>
              </w:rPr>
              <w:t>herstellerspezifisch</w:t>
            </w:r>
          </w:p>
        </w:tc>
        <w:tc>
          <w:tcPr>
            <w:tcW w:w="2160" w:type="dxa"/>
            <w:tcBorders>
              <w:bottom w:val="single" w:sz="4" w:space="0" w:color="auto"/>
            </w:tcBorders>
            <w:shd w:val="clear" w:color="auto" w:fill="auto"/>
          </w:tcPr>
          <w:p w:rsidR="004618AF" w:rsidRPr="000571F4" w:rsidRDefault="004618AF" w:rsidP="00766E28">
            <w:pPr>
              <w:pStyle w:val="gemtab11ptAbstand"/>
              <w:keepNext/>
              <w:rPr>
                <w:sz w:val="20"/>
              </w:rPr>
            </w:pPr>
          </w:p>
        </w:tc>
      </w:tr>
      <w:tr w:rsidR="004618AF" w:rsidRPr="000571F4">
        <w:tc>
          <w:tcPr>
            <w:tcW w:w="8928" w:type="dxa"/>
            <w:gridSpan w:val="3"/>
            <w:shd w:val="clear" w:color="auto" w:fill="E6E6E6"/>
          </w:tcPr>
          <w:p w:rsidR="004618AF" w:rsidRPr="000571F4" w:rsidRDefault="004618AF" w:rsidP="00766E28">
            <w:pPr>
              <w:pStyle w:val="gemtab11ptAbstand"/>
              <w:keepNext/>
              <w:rPr>
                <w:b/>
                <w:sz w:val="20"/>
              </w:rPr>
            </w:pPr>
            <w:r w:rsidRPr="000571F4">
              <w:rPr>
                <w:b/>
                <w:sz w:val="20"/>
              </w:rPr>
              <w:t>Zugriffsregel für logischen LCS „Termination state“</w:t>
            </w:r>
          </w:p>
        </w:tc>
      </w:tr>
      <w:tr w:rsidR="004618AF" w:rsidRPr="000571F4">
        <w:tc>
          <w:tcPr>
            <w:tcW w:w="2088" w:type="dxa"/>
            <w:shd w:val="clear" w:color="auto" w:fill="E6E6E6"/>
          </w:tcPr>
          <w:p w:rsidR="004618AF" w:rsidRPr="000571F4" w:rsidRDefault="004618AF" w:rsidP="00766E28">
            <w:pPr>
              <w:pStyle w:val="gemtab11ptAbstand"/>
              <w:keepNext/>
              <w:rPr>
                <w:b/>
                <w:sz w:val="20"/>
              </w:rPr>
            </w:pPr>
            <w:r w:rsidRPr="000571F4">
              <w:rPr>
                <w:b/>
                <w:sz w:val="20"/>
              </w:rPr>
              <w:t>Zugriffsart</w:t>
            </w:r>
          </w:p>
        </w:tc>
        <w:tc>
          <w:tcPr>
            <w:tcW w:w="4680" w:type="dxa"/>
            <w:shd w:val="clear" w:color="auto" w:fill="E6E6E6"/>
          </w:tcPr>
          <w:p w:rsidR="004618AF" w:rsidRPr="000571F4" w:rsidRDefault="004618AF" w:rsidP="00766E28">
            <w:pPr>
              <w:pStyle w:val="gemtab11ptAbstand"/>
              <w:keepNext/>
              <w:rPr>
                <w:b/>
                <w:sz w:val="20"/>
              </w:rPr>
            </w:pPr>
            <w:r w:rsidRPr="000571F4">
              <w:rPr>
                <w:b/>
                <w:sz w:val="20"/>
              </w:rPr>
              <w:t>Zugriffsbedingung</w:t>
            </w:r>
          </w:p>
        </w:tc>
        <w:tc>
          <w:tcPr>
            <w:tcW w:w="2160" w:type="dxa"/>
            <w:shd w:val="clear" w:color="auto" w:fill="E6E6E6"/>
          </w:tcPr>
          <w:p w:rsidR="004618AF" w:rsidRPr="000571F4" w:rsidRDefault="004618AF" w:rsidP="00766E28">
            <w:pPr>
              <w:pStyle w:val="gemtab11ptAbstand"/>
              <w:keepNext/>
              <w:rPr>
                <w:b/>
                <w:sz w:val="20"/>
              </w:rPr>
            </w:pPr>
            <w:r w:rsidRPr="000571F4">
              <w:rPr>
                <w:b/>
                <w:sz w:val="20"/>
              </w:rPr>
              <w:t>Bemerkung</w:t>
            </w:r>
          </w:p>
        </w:tc>
      </w:tr>
      <w:tr w:rsidR="004618AF" w:rsidRPr="000571F4">
        <w:tc>
          <w:tcPr>
            <w:tcW w:w="2088" w:type="dxa"/>
            <w:shd w:val="clear" w:color="auto" w:fill="auto"/>
          </w:tcPr>
          <w:p w:rsidR="004618AF" w:rsidRPr="000571F4" w:rsidRDefault="004618AF" w:rsidP="00766E28">
            <w:pPr>
              <w:pStyle w:val="gemtab11ptAbstand"/>
              <w:keepNext/>
              <w:rPr>
                <w:sz w:val="20"/>
              </w:rPr>
            </w:pPr>
            <w:r w:rsidRPr="000571F4">
              <w:rPr>
                <w:sz w:val="20"/>
              </w:rPr>
              <w:t>alle</w:t>
            </w:r>
          </w:p>
        </w:tc>
        <w:tc>
          <w:tcPr>
            <w:tcW w:w="4680" w:type="dxa"/>
            <w:shd w:val="clear" w:color="auto" w:fill="auto"/>
          </w:tcPr>
          <w:p w:rsidR="004618AF" w:rsidRPr="000571F4" w:rsidRDefault="004618AF" w:rsidP="00766E28">
            <w:pPr>
              <w:pStyle w:val="gemtab11ptAbstand"/>
              <w:keepNext/>
              <w:rPr>
                <w:sz w:val="20"/>
              </w:rPr>
            </w:pPr>
            <w:r w:rsidRPr="000571F4">
              <w:rPr>
                <w:sz w:val="20"/>
              </w:rPr>
              <w:t>herstellerspezifisch</w:t>
            </w:r>
          </w:p>
        </w:tc>
        <w:tc>
          <w:tcPr>
            <w:tcW w:w="2160" w:type="dxa"/>
            <w:shd w:val="clear" w:color="auto" w:fill="auto"/>
          </w:tcPr>
          <w:p w:rsidR="004618AF" w:rsidRPr="000571F4" w:rsidRDefault="004618AF" w:rsidP="00766E28">
            <w:pPr>
              <w:pStyle w:val="gemtab11ptAbstand"/>
              <w:keepNext/>
              <w:rPr>
                <w:sz w:val="20"/>
              </w:rPr>
            </w:pPr>
          </w:p>
        </w:tc>
      </w:tr>
    </w:tbl>
    <w:p w:rsidR="00AE4B6A" w:rsidRDefault="00AE4B6A" w:rsidP="002A4AC2">
      <w:pPr>
        <w:pStyle w:val="gemEinzug"/>
        <w:rPr>
          <w:b/>
        </w:rPr>
      </w:pPr>
    </w:p>
    <w:p w:rsidR="002A4AC2" w:rsidRPr="00AE4B6A" w:rsidRDefault="00AE4B6A" w:rsidP="00AE4B6A">
      <w:pPr>
        <w:pStyle w:val="gemStandard"/>
        <w:rPr>
          <w:lang w:val="en-US"/>
        </w:rPr>
      </w:pPr>
      <w:r>
        <w:rPr>
          <w:b/>
          <w:lang w:val="en-US"/>
        </w:rPr>
        <w:sym w:font="Wingdings" w:char="F0D5"/>
      </w:r>
    </w:p>
    <w:p w:rsidR="003D6E4C" w:rsidRPr="007B2A84" w:rsidRDefault="003D6E4C" w:rsidP="00E55CCE">
      <w:pPr>
        <w:pStyle w:val="gemStandard"/>
        <w:keepNext/>
        <w:tabs>
          <w:tab w:val="left" w:pos="567"/>
        </w:tabs>
        <w:ind w:left="567" w:hanging="567"/>
        <w:rPr>
          <w:rFonts w:cs="Arial"/>
          <w:b/>
        </w:rPr>
      </w:pPr>
      <w:r w:rsidRPr="000571F4">
        <w:rPr>
          <w:b/>
        </w:rPr>
        <w:sym w:font="Wingdings" w:char="F0D6"/>
      </w:r>
      <w:r w:rsidRPr="007B2A84">
        <w:rPr>
          <w:b/>
        </w:rPr>
        <w:tab/>
        <w:t xml:space="preserve">Card-G2-A_2157 </w:t>
      </w:r>
      <w:r w:rsidRPr="007B2A84">
        <w:rPr>
          <w:rFonts w:ascii="Arial Fett" w:hAnsi="Arial Fett"/>
          <w:b/>
        </w:rPr>
        <w:t>K_Personalisierung: Personalisiertes At</w:t>
      </w:r>
      <w:r w:rsidRPr="007B2A84">
        <w:rPr>
          <w:b/>
        </w:rPr>
        <w:t xml:space="preserve">tribut von </w:t>
      </w:r>
      <w:r w:rsidRPr="004D0261">
        <w:rPr>
          <w:b/>
        </w:rPr>
        <w:fldChar w:fldCharType="begin"/>
      </w:r>
      <w:r w:rsidRPr="007B2A84">
        <w:rPr>
          <w:b/>
        </w:rPr>
        <w:instrText xml:space="preserve"> REF oEF_GDO \h  \* MERGEFORMAT </w:instrText>
      </w:r>
      <w:r w:rsidRPr="004D0261">
        <w:rPr>
          <w:b/>
        </w:rPr>
      </w:r>
      <w:r w:rsidRPr="004D0261">
        <w:rPr>
          <w:b/>
        </w:rPr>
        <w:fldChar w:fldCharType="separate"/>
      </w:r>
      <w:r w:rsidR="00997CBB" w:rsidRPr="007B2A84">
        <w:rPr>
          <w:b/>
        </w:rPr>
        <w:t>EF.GDO</w:t>
      </w:r>
      <w:r w:rsidRPr="004D0261">
        <w:rPr>
          <w:b/>
        </w:rPr>
        <w:fldChar w:fldCharType="end"/>
      </w:r>
    </w:p>
    <w:p w:rsidR="003D6E4C" w:rsidRPr="00AB7DFC" w:rsidRDefault="003D6E4C" w:rsidP="001057F9">
      <w:pPr>
        <w:pStyle w:val="gemEinzug"/>
        <w:ind w:left="567"/>
      </w:pPr>
      <w:r w:rsidRPr="000571F4">
        <w:t>Bei der Perso</w:t>
      </w:r>
      <w:r w:rsidRPr="00AB7DFC">
        <w:t xml:space="preserve">nalisierung von </w:t>
      </w:r>
      <w:r w:rsidRPr="00AB7DFC">
        <w:fldChar w:fldCharType="begin"/>
      </w:r>
      <w:r w:rsidRPr="00AB7DFC">
        <w:instrText xml:space="preserve"> REF oEF_GDO \h  \* MERGEFORMAT </w:instrText>
      </w:r>
      <w:r w:rsidRPr="00AB7DFC">
        <w:fldChar w:fldCharType="separate"/>
      </w:r>
      <w:r w:rsidR="00997CBB" w:rsidRPr="000571F4">
        <w:t>EF.GDO</w:t>
      </w:r>
      <w:r w:rsidRPr="00AB7DFC">
        <w:fldChar w:fldCharType="end"/>
      </w:r>
      <w:r w:rsidRPr="00AB7DFC">
        <w:t xml:space="preserve"> MÜSSEN die in Tab_SMC-B_ObjSys_107 angegebenen Attribute mit den dort angegebenen Inhalten personalisiert werden.</w:t>
      </w:r>
    </w:p>
    <w:p w:rsidR="003D6E4C" w:rsidRPr="000571F4" w:rsidRDefault="003D6E4C" w:rsidP="00AE4B6A">
      <w:pPr>
        <w:pStyle w:val="Beschriftung"/>
      </w:pPr>
    </w:p>
    <w:p w:rsidR="003D6E4C" w:rsidRPr="000571F4" w:rsidRDefault="003D6E4C" w:rsidP="00AE4B6A">
      <w:pPr>
        <w:pStyle w:val="Beschriftung"/>
        <w:rPr>
          <w:lang w:val="fr-FR"/>
        </w:rPr>
      </w:pPr>
      <w:bookmarkStart w:id="186" w:name="_Toc501368271"/>
      <w:r w:rsidRPr="000571F4">
        <w:rPr>
          <w:lang w:val="fr-FR"/>
        </w:rPr>
        <w:t xml:space="preserve">Tabelle </w:t>
      </w:r>
      <w:r w:rsidRPr="000571F4">
        <w:fldChar w:fldCharType="begin"/>
      </w:r>
      <w:r w:rsidRPr="000571F4">
        <w:rPr>
          <w:lang w:val="fr-FR"/>
        </w:rPr>
        <w:instrText xml:space="preserve"> SEQ Tabelle \* ARABIC </w:instrText>
      </w:r>
      <w:r w:rsidRPr="000571F4">
        <w:fldChar w:fldCharType="separate"/>
      </w:r>
      <w:r w:rsidR="00997CBB">
        <w:rPr>
          <w:noProof/>
          <w:lang w:val="fr-FR"/>
        </w:rPr>
        <w:t>7</w:t>
      </w:r>
      <w:r w:rsidRPr="000571F4">
        <w:fldChar w:fldCharType="end"/>
      </w:r>
      <w:r w:rsidRPr="000571F4">
        <w:rPr>
          <w:lang w:val="fr-FR"/>
        </w:rPr>
        <w:t xml:space="preserve">: Tab_SMC-B_ObjSys_107 </w:t>
      </w:r>
      <w:proofErr w:type="spellStart"/>
      <w:r w:rsidRPr="000571F4">
        <w:rPr>
          <w:lang w:val="fr-FR"/>
        </w:rPr>
        <w:t>Personalisierte</w:t>
      </w:r>
      <w:proofErr w:type="spellEnd"/>
      <w:r w:rsidRPr="000571F4">
        <w:rPr>
          <w:lang w:val="fr-FR"/>
        </w:rPr>
        <w:t xml:space="preserve"> </w:t>
      </w:r>
      <w:proofErr w:type="spellStart"/>
      <w:r w:rsidRPr="000571F4">
        <w:rPr>
          <w:lang w:val="fr-FR"/>
        </w:rPr>
        <w:t>Attribute</w:t>
      </w:r>
      <w:proofErr w:type="spellEnd"/>
      <w:r w:rsidRPr="000571F4">
        <w:rPr>
          <w:lang w:val="fr-FR"/>
        </w:rPr>
        <w:t xml:space="preserve"> von </w:t>
      </w:r>
      <w:r w:rsidRPr="000571F4">
        <w:fldChar w:fldCharType="begin"/>
      </w:r>
      <w:r w:rsidRPr="000571F4">
        <w:rPr>
          <w:lang w:val="fr-FR"/>
        </w:rPr>
        <w:instrText xml:space="preserve"> REF oMF \h  \* MERGEFORMAT </w:instrText>
      </w:r>
      <w:r w:rsidRPr="000571F4">
        <w:fldChar w:fldCharType="separate"/>
      </w:r>
      <w:r w:rsidR="00997CBB" w:rsidRPr="00997CBB">
        <w:rPr>
          <w:lang w:val="fr-FR"/>
        </w:rPr>
        <w:t>MF</w:t>
      </w:r>
      <w:r w:rsidRPr="000571F4">
        <w:fldChar w:fldCharType="end"/>
      </w:r>
      <w:r w:rsidRPr="000571F4">
        <w:rPr>
          <w:lang w:val="fr-FR"/>
        </w:rPr>
        <w:t xml:space="preserve"> / </w:t>
      </w:r>
      <w:r w:rsidRPr="000571F4">
        <w:fldChar w:fldCharType="begin"/>
      </w:r>
      <w:r w:rsidRPr="000571F4">
        <w:rPr>
          <w:lang w:val="fr-FR"/>
        </w:rPr>
        <w:instrText xml:space="preserve"> REF oEF_GDO \h  \* MERGEFORMAT </w:instrText>
      </w:r>
      <w:r w:rsidRPr="000571F4">
        <w:fldChar w:fldCharType="separate"/>
      </w:r>
      <w:r w:rsidR="00997CBB" w:rsidRPr="00997CBB">
        <w:rPr>
          <w:lang w:val="fr-FR"/>
        </w:rPr>
        <w:t>EF.GDO</w:t>
      </w:r>
      <w:bookmarkEnd w:id="186"/>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D6E4C" w:rsidRPr="000571F4" w:rsidTr="008F6A60">
        <w:tc>
          <w:tcPr>
            <w:tcW w:w="2088" w:type="dxa"/>
            <w:tcBorders>
              <w:top w:val="single" w:sz="4" w:space="0" w:color="auto"/>
              <w:left w:val="single" w:sz="4" w:space="0" w:color="auto"/>
              <w:bottom w:val="single" w:sz="4" w:space="0" w:color="auto"/>
              <w:right w:val="single" w:sz="4" w:space="0" w:color="auto"/>
            </w:tcBorders>
            <w:shd w:val="clear" w:color="auto" w:fill="E0E0E0"/>
          </w:tcPr>
          <w:p w:rsidR="003D6E4C" w:rsidRPr="000571F4" w:rsidRDefault="003D6E4C" w:rsidP="008F6A60">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D6E4C" w:rsidRPr="000571F4" w:rsidRDefault="003D6E4C" w:rsidP="008F6A60">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D6E4C" w:rsidRPr="000571F4" w:rsidRDefault="003D6E4C" w:rsidP="008F6A60">
            <w:pPr>
              <w:pStyle w:val="gemtab11ptAbstand"/>
              <w:rPr>
                <w:b/>
                <w:sz w:val="20"/>
              </w:rPr>
            </w:pPr>
            <w:r w:rsidRPr="000571F4">
              <w:rPr>
                <w:b/>
                <w:sz w:val="20"/>
              </w:rPr>
              <w:t>Bemerkung</w:t>
            </w:r>
          </w:p>
        </w:tc>
      </w:tr>
      <w:tr w:rsidR="00E13A75" w:rsidRPr="000571F4" w:rsidTr="00E13A75">
        <w:tc>
          <w:tcPr>
            <w:tcW w:w="2088" w:type="dxa"/>
            <w:shd w:val="clear" w:color="auto" w:fill="auto"/>
            <w:vAlign w:val="center"/>
          </w:tcPr>
          <w:p w:rsidR="00E13A75" w:rsidRPr="000571F4" w:rsidRDefault="00E13A75" w:rsidP="00E13A75">
            <w:pPr>
              <w:pStyle w:val="gemTab10pt"/>
              <w:rPr>
                <w:i/>
                <w:lang w:val="en-GB"/>
              </w:rPr>
            </w:pPr>
            <w:r w:rsidRPr="006C58E5">
              <w:rPr>
                <w:rFonts w:cs="Arial"/>
                <w:i/>
                <w:szCs w:val="22"/>
                <w:lang w:val="en-GB"/>
              </w:rPr>
              <w:t>positionLogicalEndOfFile</w:t>
            </w:r>
          </w:p>
        </w:tc>
        <w:tc>
          <w:tcPr>
            <w:tcW w:w="4680" w:type="dxa"/>
            <w:shd w:val="clear" w:color="auto" w:fill="auto"/>
            <w:vAlign w:val="center"/>
          </w:tcPr>
          <w:p w:rsidR="00E13A75" w:rsidRPr="000571F4" w:rsidRDefault="00596EE0" w:rsidP="00E13A75">
            <w:pPr>
              <w:pStyle w:val="gemTab10pt"/>
              <w:rPr>
                <w:lang w:val="en-GB"/>
              </w:rPr>
            </w:pPr>
            <w:r>
              <w:rPr>
                <w:lang w:val="en-GB"/>
              </w:rPr>
              <w:t>‘</w:t>
            </w:r>
            <w:r w:rsidR="00E13A75" w:rsidRPr="000571F4">
              <w:rPr>
                <w:lang w:val="en-GB"/>
              </w:rPr>
              <w:t>00</w:t>
            </w:r>
            <w:r w:rsidR="00DC196C">
              <w:rPr>
                <w:lang w:val="en-GB"/>
              </w:rPr>
              <w:t xml:space="preserve"> </w:t>
            </w:r>
            <w:r w:rsidR="00E13A75" w:rsidRPr="000571F4">
              <w:rPr>
                <w:lang w:val="en-GB"/>
              </w:rPr>
              <w:t>0C</w:t>
            </w:r>
            <w:r>
              <w:rPr>
                <w:lang w:val="en-GB"/>
              </w:rPr>
              <w:t>’</w:t>
            </w:r>
            <w:r w:rsidR="00E13A75" w:rsidRPr="000571F4">
              <w:rPr>
                <w:lang w:val="en-GB"/>
              </w:rPr>
              <w:t xml:space="preserve"> Oktett = 12 Oktett</w:t>
            </w:r>
          </w:p>
        </w:tc>
        <w:tc>
          <w:tcPr>
            <w:tcW w:w="2160" w:type="dxa"/>
            <w:shd w:val="clear" w:color="auto" w:fill="auto"/>
            <w:vAlign w:val="center"/>
          </w:tcPr>
          <w:p w:rsidR="00E13A75" w:rsidRPr="000571F4" w:rsidRDefault="00E13A75" w:rsidP="008F6A60">
            <w:pPr>
              <w:pStyle w:val="gemAufzhlgKursiv10"/>
            </w:pPr>
          </w:p>
        </w:tc>
      </w:tr>
      <w:tr w:rsidR="00E13A75" w:rsidRPr="000571F4" w:rsidTr="008F6A60">
        <w:tc>
          <w:tcPr>
            <w:tcW w:w="2088" w:type="dxa"/>
            <w:tcBorders>
              <w:bottom w:val="single" w:sz="4" w:space="0" w:color="auto"/>
            </w:tcBorders>
            <w:shd w:val="clear" w:color="auto" w:fill="auto"/>
            <w:vAlign w:val="center"/>
          </w:tcPr>
          <w:p w:rsidR="00E13A75" w:rsidRPr="000571F4" w:rsidRDefault="00E13A75" w:rsidP="00E13A75">
            <w:pPr>
              <w:pStyle w:val="gemTab10pt"/>
              <w:rPr>
                <w:i/>
              </w:rPr>
            </w:pPr>
            <w:r w:rsidRPr="000571F4">
              <w:rPr>
                <w:i/>
              </w:rPr>
              <w:t>body</w:t>
            </w:r>
          </w:p>
        </w:tc>
        <w:tc>
          <w:tcPr>
            <w:tcW w:w="4680" w:type="dxa"/>
            <w:tcBorders>
              <w:bottom w:val="single" w:sz="4" w:space="0" w:color="auto"/>
            </w:tcBorders>
            <w:shd w:val="clear" w:color="auto" w:fill="auto"/>
            <w:vAlign w:val="center"/>
          </w:tcPr>
          <w:p w:rsidR="00E13A75" w:rsidRPr="000571F4" w:rsidRDefault="00E13A75" w:rsidP="00E13A75">
            <w:pPr>
              <w:pStyle w:val="gemTab10pt"/>
            </w:pPr>
            <w:r w:rsidRPr="000571F4">
              <w:t xml:space="preserve">Inhalt gemäß </w:t>
            </w:r>
            <w:r w:rsidRPr="000571F4">
              <w:fldChar w:fldCharType="begin"/>
            </w:r>
            <w:r w:rsidRPr="000571F4">
              <w:instrText xml:space="preserve"> REF qgemSpec_Karten_Fach_TIP \h </w:instrText>
            </w:r>
            <w:r w:rsidR="000571F4">
              <w:instrText xml:space="preserve"> \* MERGEFORMAT </w:instrText>
            </w:r>
            <w:r w:rsidRPr="000571F4">
              <w:fldChar w:fldCharType="separate"/>
            </w:r>
            <w:r w:rsidR="00997CBB" w:rsidRPr="008240E6">
              <w:t>[</w:t>
            </w:r>
            <w:proofErr w:type="spellStart"/>
            <w:r w:rsidR="00997CBB" w:rsidRPr="008240E6">
              <w:t>gemSpec_Karten_Fach_TIP</w:t>
            </w:r>
            <w:proofErr w:type="spellEnd"/>
            <w:r w:rsidR="00997CBB" w:rsidRPr="008240E6">
              <w:t>]</w:t>
            </w:r>
            <w:r w:rsidRPr="000571F4">
              <w:fldChar w:fldCharType="end"/>
            </w:r>
            <w:r w:rsidRPr="000571F4">
              <w:t xml:space="preserve">  </w:t>
            </w:r>
          </w:p>
        </w:tc>
        <w:tc>
          <w:tcPr>
            <w:tcW w:w="2160" w:type="dxa"/>
            <w:tcBorders>
              <w:bottom w:val="single" w:sz="4" w:space="0" w:color="auto"/>
            </w:tcBorders>
            <w:shd w:val="clear" w:color="auto" w:fill="auto"/>
            <w:vAlign w:val="center"/>
          </w:tcPr>
          <w:p w:rsidR="00E13A75" w:rsidRPr="000571F4" w:rsidRDefault="00E13A75" w:rsidP="008F6A60">
            <w:pPr>
              <w:pStyle w:val="gemTab10pt"/>
            </w:pPr>
          </w:p>
        </w:tc>
      </w:tr>
    </w:tbl>
    <w:p w:rsidR="00AE4B6A" w:rsidRDefault="00AE4B6A" w:rsidP="003D6E4C">
      <w:pPr>
        <w:pStyle w:val="gemEinzug"/>
        <w:rPr>
          <w:b/>
        </w:rPr>
      </w:pPr>
    </w:p>
    <w:p w:rsidR="003D6E4C" w:rsidRPr="00AE4B6A" w:rsidRDefault="00AE4B6A" w:rsidP="00AE4B6A">
      <w:pPr>
        <w:pStyle w:val="gemStandard"/>
      </w:pPr>
      <w:r>
        <w:rPr>
          <w:b/>
        </w:rPr>
        <w:sym w:font="Wingdings" w:char="F0D5"/>
      </w:r>
    </w:p>
    <w:bookmarkStart w:id="187" w:name="_Toc195062467"/>
    <w:bookmarkStart w:id="188" w:name="_Toc195062468"/>
    <w:p w:rsidR="00764594" w:rsidRPr="000571F4" w:rsidRDefault="00764594" w:rsidP="00AE4B6A">
      <w:pPr>
        <w:pStyle w:val="berschrift3"/>
      </w:pPr>
      <w:r w:rsidRPr="000571F4">
        <w:fldChar w:fldCharType="begin"/>
      </w:r>
      <w:r w:rsidRPr="000571F4">
        <w:instrText xml:space="preserve"> REF oMF \h </w:instrText>
      </w:r>
      <w:r w:rsidRPr="000571F4">
        <w:rPr>
          <w:rFonts w:hint="eastAsia"/>
        </w:rPr>
        <w:instrText xml:space="preserve"> \* MERGEFORMAT </w:instrText>
      </w:r>
      <w:r w:rsidRPr="000571F4">
        <w:fldChar w:fldCharType="separate"/>
      </w:r>
      <w:bookmarkStart w:id="189" w:name="_Toc502658448"/>
      <w:r w:rsidR="00997CBB" w:rsidRPr="000571F4">
        <w:t>MF</w:t>
      </w:r>
      <w:r w:rsidRPr="000571F4">
        <w:fldChar w:fldCharType="end"/>
      </w:r>
      <w:r w:rsidRPr="000571F4">
        <w:t xml:space="preserve"> / </w:t>
      </w:r>
      <w:bookmarkStart w:id="190" w:name="oEF_Version"/>
      <w:r w:rsidRPr="000571F4">
        <w:t>EF.Versio</w:t>
      </w:r>
      <w:r w:rsidR="00026DDB" w:rsidRPr="000571F4">
        <w:t>n2</w:t>
      </w:r>
      <w:bookmarkEnd w:id="187"/>
      <w:bookmarkEnd w:id="190"/>
      <w:bookmarkEnd w:id="189"/>
    </w:p>
    <w:p w:rsidR="00026DDB" w:rsidRPr="000571F4" w:rsidRDefault="00026DDB" w:rsidP="00026DDB">
      <w:pPr>
        <w:pStyle w:val="gemStandard"/>
      </w:pPr>
      <w:r w:rsidRPr="000571F4">
        <w:t xml:space="preserve">Die Datei </w:t>
      </w:r>
      <w:r w:rsidRPr="000571F4">
        <w:fldChar w:fldCharType="begin"/>
      </w:r>
      <w:r w:rsidRPr="000571F4">
        <w:instrText xml:space="preserve"> REF oEF_Version \h  \* MERGEFORMAT </w:instrText>
      </w:r>
      <w:r w:rsidRPr="000571F4">
        <w:fldChar w:fldCharType="separate"/>
      </w:r>
      <w:r w:rsidR="00997CBB" w:rsidRPr="000571F4">
        <w:t>EF.Version2</w:t>
      </w:r>
      <w:r w:rsidRPr="000571F4">
        <w:fldChar w:fldCharType="end"/>
      </w:r>
      <w:r w:rsidRPr="000571F4">
        <w:rPr>
          <w:b/>
        </w:rPr>
        <w:t xml:space="preserve"> </w:t>
      </w:r>
      <w:r w:rsidRPr="000571F4">
        <w:t>enthält die Versionsnummern sowie Produktidentifikatoren grundsätzlich veränderlicher Elemente der Karte:</w:t>
      </w:r>
    </w:p>
    <w:p w:rsidR="00026DDB" w:rsidRPr="000571F4" w:rsidRDefault="00026DDB" w:rsidP="00B12D28">
      <w:pPr>
        <w:pStyle w:val="gemStandard"/>
        <w:numPr>
          <w:ilvl w:val="0"/>
          <w:numId w:val="28"/>
        </w:numPr>
        <w:autoSpaceDE w:val="0"/>
        <w:autoSpaceDN w:val="0"/>
        <w:adjustRightInd w:val="0"/>
        <w:ind w:hanging="215"/>
        <w:rPr>
          <w:sz w:val="20"/>
        </w:rPr>
      </w:pPr>
      <w:r w:rsidRPr="000571F4">
        <w:t>Version des Produkttyps des aktiven Objektsystems (inkl. Kartenkörper</w:t>
      </w:r>
      <w:r w:rsidR="008A02FF" w:rsidRPr="000571F4">
        <w:t>)</w:t>
      </w:r>
    </w:p>
    <w:p w:rsidR="00026DDB" w:rsidRPr="000571F4" w:rsidRDefault="00026DDB" w:rsidP="00B12D28">
      <w:pPr>
        <w:pStyle w:val="gemStandard"/>
        <w:numPr>
          <w:ilvl w:val="0"/>
          <w:numId w:val="28"/>
        </w:numPr>
        <w:autoSpaceDE w:val="0"/>
        <w:autoSpaceDN w:val="0"/>
        <w:adjustRightInd w:val="0"/>
        <w:ind w:hanging="215"/>
        <w:rPr>
          <w:szCs w:val="22"/>
        </w:rPr>
      </w:pPr>
      <w:r w:rsidRPr="000571F4">
        <w:rPr>
          <w:szCs w:val="22"/>
        </w:rPr>
        <w:t>Herstellerspezifische Produktidentifikation der Objektsystemimplementierung</w:t>
      </w:r>
    </w:p>
    <w:p w:rsidR="00026DDB" w:rsidRPr="000571F4" w:rsidRDefault="00026DDB" w:rsidP="00B12D28">
      <w:pPr>
        <w:pStyle w:val="gemStandard"/>
        <w:numPr>
          <w:ilvl w:val="0"/>
          <w:numId w:val="28"/>
        </w:numPr>
        <w:autoSpaceDE w:val="0"/>
        <w:autoSpaceDN w:val="0"/>
        <w:adjustRightInd w:val="0"/>
        <w:ind w:hanging="215"/>
        <w:rPr>
          <w:szCs w:val="22"/>
        </w:rPr>
      </w:pPr>
      <w:r w:rsidRPr="000571F4">
        <w:rPr>
          <w:szCs w:val="22"/>
        </w:rPr>
        <w:t>Versionen der Befüllvorschriften für verschiedene Dateien dieses Objektsystems</w:t>
      </w:r>
    </w:p>
    <w:p w:rsidR="00026DDB" w:rsidRPr="000571F4" w:rsidRDefault="00026DDB" w:rsidP="00026DDB">
      <w:pPr>
        <w:pStyle w:val="gemStandard"/>
      </w:pPr>
      <w:r w:rsidRPr="000571F4">
        <w:t xml:space="preserve">Die konkrete Befüllung ist in </w:t>
      </w:r>
      <w:r w:rsidRPr="000571F4">
        <w:fldChar w:fldCharType="begin"/>
      </w:r>
      <w:r w:rsidRPr="000571F4">
        <w:instrText xml:space="preserve"> REF qgemSpec_Karten_Fach_TIP \h  \* MERGEFORMAT </w:instrText>
      </w:r>
      <w:r w:rsidRPr="000571F4">
        <w:fldChar w:fldCharType="separate"/>
      </w:r>
      <w:r w:rsidR="00997CBB" w:rsidRPr="00997CBB">
        <w:t>[</w:t>
      </w:r>
      <w:proofErr w:type="spellStart"/>
      <w:r w:rsidR="00997CBB" w:rsidRPr="00997CBB">
        <w:t>gemSpec_Karten_Fach_TIP</w:t>
      </w:r>
      <w:proofErr w:type="spellEnd"/>
      <w:r w:rsidR="00997CBB" w:rsidRPr="00997CBB">
        <w:t>]</w:t>
      </w:r>
      <w:r w:rsidRPr="000571F4">
        <w:fldChar w:fldCharType="end"/>
      </w:r>
      <w:r w:rsidRPr="000571F4">
        <w:t xml:space="preserve"> beschrieben.</w:t>
      </w:r>
    </w:p>
    <w:p w:rsidR="00026DDB" w:rsidRPr="000571F4" w:rsidRDefault="00026DDB" w:rsidP="00026DDB">
      <w:pPr>
        <w:pStyle w:val="gemStandard"/>
      </w:pPr>
      <w:r w:rsidRPr="000571F4">
        <w:t xml:space="preserve">Elemente, die nach Initialisierung durch Personalisierung oder reine Kartennutzung nicht veränderlich sind, werden in </w:t>
      </w:r>
      <w:r w:rsidR="00C32516" w:rsidRPr="000571F4">
        <w:fldChar w:fldCharType="begin"/>
      </w:r>
      <w:r w:rsidR="00C32516" w:rsidRPr="000571F4">
        <w:instrText xml:space="preserve"> REF oEF_ATR \h  \* MERGEFORMAT </w:instrText>
      </w:r>
      <w:r w:rsidR="00C32516" w:rsidRPr="000571F4">
        <w:fldChar w:fldCharType="separate"/>
      </w:r>
      <w:r w:rsidR="00997CBB" w:rsidRPr="000571F4">
        <w:t>EF.ATR</w:t>
      </w:r>
      <w:r w:rsidR="00C32516" w:rsidRPr="000571F4">
        <w:fldChar w:fldCharType="end"/>
      </w:r>
      <w:r w:rsidRPr="000571F4">
        <w:t xml:space="preserve"> </w:t>
      </w:r>
      <w:proofErr w:type="spellStart"/>
      <w:r w:rsidRPr="000571F4">
        <w:t>versioniert</w:t>
      </w:r>
      <w:proofErr w:type="spellEnd"/>
      <w:r w:rsidRPr="000571F4">
        <w:t>.</w:t>
      </w:r>
    </w:p>
    <w:p w:rsidR="00764594" w:rsidRPr="00E55CCE" w:rsidRDefault="00764594" w:rsidP="00E55CCE">
      <w:pPr>
        <w:pStyle w:val="gemStandard"/>
        <w:keepNext/>
        <w:tabs>
          <w:tab w:val="left" w:pos="567"/>
        </w:tabs>
        <w:ind w:left="567" w:hanging="567"/>
        <w:rPr>
          <w:b/>
        </w:rPr>
      </w:pPr>
      <w:r w:rsidRPr="00E55CCE">
        <w:rPr>
          <w:b/>
        </w:rPr>
        <w:sym w:font="Wingdings" w:char="F0D6"/>
      </w:r>
      <w:r w:rsidRPr="00E55CCE">
        <w:rPr>
          <w:b/>
        </w:rPr>
        <w:tab/>
        <w:t xml:space="preserve">Card-G2-A_2158 K_Initialisierung: Initialisierte Attribute von </w:t>
      </w:r>
      <w:r w:rsidRPr="00E55CCE">
        <w:rPr>
          <w:b/>
        </w:rPr>
        <w:fldChar w:fldCharType="begin"/>
      </w:r>
      <w:r w:rsidRPr="00E55CCE">
        <w:rPr>
          <w:b/>
        </w:rPr>
        <w:instrText xml:space="preserve"> REF oMF \h  \* MERGEFORMAT </w:instrText>
      </w:r>
      <w:r w:rsidRPr="00E55CCE">
        <w:rPr>
          <w:b/>
        </w:rPr>
      </w:r>
      <w:r w:rsidRPr="00E55CCE">
        <w:rPr>
          <w:b/>
        </w:rPr>
        <w:fldChar w:fldCharType="separate"/>
      </w:r>
      <w:r w:rsidR="00997CBB" w:rsidRPr="00997CBB">
        <w:rPr>
          <w:b/>
        </w:rPr>
        <w:t>MF</w:t>
      </w:r>
      <w:r w:rsidRPr="00E55CCE">
        <w:rPr>
          <w:b/>
        </w:rPr>
        <w:fldChar w:fldCharType="end"/>
      </w:r>
      <w:r w:rsidRPr="00E55CCE">
        <w:rPr>
          <w:b/>
        </w:rPr>
        <w:t xml:space="preserve"> / </w:t>
      </w:r>
      <w:r w:rsidRPr="00E55CCE">
        <w:rPr>
          <w:b/>
        </w:rPr>
        <w:fldChar w:fldCharType="begin"/>
      </w:r>
      <w:r w:rsidRPr="00E55CCE">
        <w:rPr>
          <w:b/>
        </w:rPr>
        <w:instrText xml:space="preserve"> REF oEF_Version \h  \* MERGEFORMAT </w:instrText>
      </w:r>
      <w:r w:rsidRPr="00E55CCE">
        <w:rPr>
          <w:b/>
        </w:rPr>
      </w:r>
      <w:r w:rsidRPr="00E55CCE">
        <w:rPr>
          <w:b/>
        </w:rPr>
        <w:fldChar w:fldCharType="separate"/>
      </w:r>
      <w:r w:rsidR="00997CBB" w:rsidRPr="00997CBB">
        <w:rPr>
          <w:b/>
        </w:rPr>
        <w:t>EF.Version2</w:t>
      </w:r>
      <w:r w:rsidRPr="00E55CCE">
        <w:rPr>
          <w:b/>
        </w:rPr>
        <w:fldChar w:fldCharType="end"/>
      </w:r>
    </w:p>
    <w:p w:rsidR="00764594" w:rsidRPr="000571F4" w:rsidRDefault="00764594" w:rsidP="00764594">
      <w:pPr>
        <w:pStyle w:val="gemEinzug"/>
        <w:ind w:left="567"/>
      </w:pPr>
      <w:r w:rsidRPr="000571F4">
        <w:fldChar w:fldCharType="begin"/>
      </w:r>
      <w:r w:rsidRPr="000571F4">
        <w:instrText xml:space="preserve"> REF oEF_Version \h  \* MERGEFORMAT </w:instrText>
      </w:r>
      <w:r w:rsidRPr="000571F4">
        <w:fldChar w:fldCharType="separate"/>
      </w:r>
      <w:r w:rsidR="00997CBB" w:rsidRPr="000571F4">
        <w:t>EF.Version2</w:t>
      </w:r>
      <w:r w:rsidRPr="000571F4">
        <w:fldChar w:fldCharType="end"/>
      </w:r>
      <w:r w:rsidRPr="000571F4">
        <w:t xml:space="preserve"> MUSS die in Tab_SMC-B_ObjSys_007 dargestellten Werte besitzen.</w:t>
      </w:r>
    </w:p>
    <w:p w:rsidR="00764594" w:rsidRDefault="00764594" w:rsidP="00764594">
      <w:pPr>
        <w:pStyle w:val="gemStandard"/>
      </w:pPr>
    </w:p>
    <w:p w:rsidR="006D2CA2" w:rsidRPr="000571F4" w:rsidRDefault="006D2CA2" w:rsidP="00764594">
      <w:pPr>
        <w:pStyle w:val="gemStandard"/>
      </w:pPr>
    </w:p>
    <w:p w:rsidR="00764594" w:rsidRPr="000571F4" w:rsidRDefault="00764594" w:rsidP="00AE4B6A">
      <w:pPr>
        <w:pStyle w:val="Beschriftung"/>
        <w:rPr>
          <w:rFonts w:cs="Arial"/>
        </w:rPr>
      </w:pPr>
      <w:bookmarkStart w:id="191" w:name="_Toc501368272"/>
      <w:bookmarkStart w:id="192" w:name="_Toc288061870"/>
      <w:r w:rsidRPr="000571F4">
        <w:t xml:space="preserve">Tabelle </w:t>
      </w:r>
      <w:fldSimple w:instr=" SEQ Tabelle \* ARABIC ">
        <w:r w:rsidR="00997CBB">
          <w:rPr>
            <w:noProof/>
          </w:rPr>
          <w:t>8</w:t>
        </w:r>
      </w:fldSimple>
      <w:r w:rsidRPr="000571F4">
        <w:t xml:space="preserve">: Tab_SMC-B_ObjSys_007 Initialisierte </w:t>
      </w:r>
      <w:r w:rsidRPr="000571F4">
        <w:rPr>
          <w:rFonts w:cs="Arial"/>
        </w:rPr>
        <w:t xml:space="preserve">Attribute von </w:t>
      </w:r>
      <w:r w:rsidRPr="000571F4">
        <w:fldChar w:fldCharType="begin"/>
      </w:r>
      <w:r w:rsidRPr="000571F4">
        <w:instrText xml:space="preserve"> REF oMF \h  \* MERGEFORMAT </w:instrText>
      </w:r>
      <w:r w:rsidRPr="000571F4">
        <w:fldChar w:fldCharType="separate"/>
      </w:r>
      <w:r w:rsidR="00997CBB" w:rsidRPr="000571F4">
        <w:t>MF</w:t>
      </w:r>
      <w:r w:rsidRPr="000571F4">
        <w:fldChar w:fldCharType="end"/>
      </w:r>
      <w:r w:rsidRPr="000571F4">
        <w:t xml:space="preserve"> / </w:t>
      </w:r>
      <w:r w:rsidRPr="000571F4">
        <w:fldChar w:fldCharType="begin"/>
      </w:r>
      <w:r w:rsidRPr="000571F4">
        <w:instrText xml:space="preserve"> REF oEF_Version \h  \* MERGEFORMAT </w:instrText>
      </w:r>
      <w:r w:rsidRPr="000571F4">
        <w:fldChar w:fldCharType="separate"/>
      </w:r>
      <w:r w:rsidR="00997CBB" w:rsidRPr="000571F4">
        <w:t>EF.Version2</w:t>
      </w:r>
      <w:bookmarkEnd w:id="191"/>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860"/>
        <w:gridCol w:w="1980"/>
      </w:tblGrid>
      <w:tr w:rsidR="00764594" w:rsidRPr="000571F4" w:rsidTr="00820FC7">
        <w:tc>
          <w:tcPr>
            <w:tcW w:w="2088" w:type="dxa"/>
            <w:tcBorders>
              <w:top w:val="single" w:sz="4" w:space="0" w:color="auto"/>
              <w:left w:val="single" w:sz="4" w:space="0" w:color="auto"/>
              <w:bottom w:val="single" w:sz="4" w:space="0" w:color="auto"/>
              <w:right w:val="single" w:sz="4" w:space="0" w:color="auto"/>
            </w:tcBorders>
            <w:shd w:val="clear" w:color="auto" w:fill="E0E0E0"/>
          </w:tcPr>
          <w:bookmarkEnd w:id="192"/>
          <w:p w:rsidR="00764594" w:rsidRPr="000571F4" w:rsidRDefault="00764594" w:rsidP="00820FC7">
            <w:pPr>
              <w:pStyle w:val="gemtab11ptAbstand"/>
              <w:rPr>
                <w:b/>
                <w:sz w:val="20"/>
              </w:rPr>
            </w:pPr>
            <w:r w:rsidRPr="000571F4">
              <w:rPr>
                <w:b/>
                <w:sz w:val="20"/>
              </w:rPr>
              <w:t>Attribute</w:t>
            </w:r>
          </w:p>
        </w:tc>
        <w:tc>
          <w:tcPr>
            <w:tcW w:w="4860" w:type="dxa"/>
            <w:tcBorders>
              <w:top w:val="single" w:sz="4" w:space="0" w:color="auto"/>
              <w:left w:val="single" w:sz="4" w:space="0" w:color="auto"/>
              <w:bottom w:val="single" w:sz="4" w:space="0" w:color="auto"/>
              <w:right w:val="single" w:sz="4" w:space="0" w:color="auto"/>
            </w:tcBorders>
            <w:shd w:val="clear" w:color="auto" w:fill="E0E0E0"/>
          </w:tcPr>
          <w:p w:rsidR="00764594" w:rsidRPr="000571F4" w:rsidRDefault="00764594" w:rsidP="00820FC7">
            <w:pPr>
              <w:pStyle w:val="gemtab11ptAbstand"/>
              <w:rPr>
                <w:b/>
                <w:sz w:val="20"/>
              </w:rPr>
            </w:pPr>
            <w:r w:rsidRPr="000571F4">
              <w:rPr>
                <w:b/>
                <w:sz w:val="20"/>
              </w:rPr>
              <w:t>Wert</w:t>
            </w:r>
          </w:p>
        </w:tc>
        <w:tc>
          <w:tcPr>
            <w:tcW w:w="1980" w:type="dxa"/>
            <w:tcBorders>
              <w:top w:val="single" w:sz="4" w:space="0" w:color="auto"/>
              <w:left w:val="single" w:sz="4" w:space="0" w:color="auto"/>
              <w:bottom w:val="single" w:sz="4" w:space="0" w:color="auto"/>
              <w:right w:val="single" w:sz="4" w:space="0" w:color="auto"/>
            </w:tcBorders>
            <w:shd w:val="clear" w:color="auto" w:fill="E0E0E0"/>
          </w:tcPr>
          <w:p w:rsidR="00764594" w:rsidRPr="000571F4" w:rsidRDefault="00764594" w:rsidP="00820FC7">
            <w:pPr>
              <w:pStyle w:val="gemtab11ptAbstand"/>
              <w:rPr>
                <w:b/>
                <w:sz w:val="20"/>
              </w:rPr>
            </w:pPr>
            <w:r w:rsidRPr="000571F4">
              <w:rPr>
                <w:b/>
                <w:sz w:val="20"/>
              </w:rPr>
              <w:t>Bemerkung</w:t>
            </w:r>
          </w:p>
        </w:tc>
      </w:tr>
      <w:tr w:rsidR="00764594" w:rsidRPr="000571F4" w:rsidTr="00820FC7">
        <w:tc>
          <w:tcPr>
            <w:tcW w:w="2088" w:type="dxa"/>
            <w:shd w:val="clear" w:color="auto" w:fill="auto"/>
          </w:tcPr>
          <w:p w:rsidR="00764594" w:rsidRPr="000571F4" w:rsidRDefault="00764594" w:rsidP="00820FC7">
            <w:pPr>
              <w:pStyle w:val="gemtab11ptAbstand"/>
              <w:rPr>
                <w:sz w:val="20"/>
              </w:rPr>
            </w:pPr>
            <w:r w:rsidRPr="000571F4">
              <w:rPr>
                <w:sz w:val="20"/>
              </w:rPr>
              <w:t>Objekttyp</w:t>
            </w:r>
          </w:p>
        </w:tc>
        <w:tc>
          <w:tcPr>
            <w:tcW w:w="4860" w:type="dxa"/>
            <w:shd w:val="clear" w:color="auto" w:fill="auto"/>
          </w:tcPr>
          <w:p w:rsidR="00764594" w:rsidRPr="000571F4" w:rsidRDefault="00764594" w:rsidP="00820FC7">
            <w:pPr>
              <w:pStyle w:val="gemtab11ptAbstand"/>
              <w:rPr>
                <w:sz w:val="20"/>
                <w:lang w:val="en-GB"/>
              </w:rPr>
            </w:pPr>
            <w:r w:rsidRPr="000571F4">
              <w:rPr>
                <w:sz w:val="20"/>
                <w:lang w:val="en-GB"/>
              </w:rPr>
              <w:t xml:space="preserve">transparentes Elementary File </w:t>
            </w:r>
          </w:p>
        </w:tc>
        <w:tc>
          <w:tcPr>
            <w:tcW w:w="1980" w:type="dxa"/>
            <w:shd w:val="clear" w:color="auto" w:fill="auto"/>
          </w:tcPr>
          <w:p w:rsidR="00764594" w:rsidRPr="000571F4" w:rsidRDefault="00764594" w:rsidP="00820FC7">
            <w:pPr>
              <w:pStyle w:val="gemtab11ptAbstand"/>
              <w:rPr>
                <w:sz w:val="20"/>
                <w:lang w:val="en-GB"/>
              </w:rPr>
            </w:pPr>
          </w:p>
        </w:tc>
      </w:tr>
      <w:tr w:rsidR="00026DDB" w:rsidRPr="000571F4" w:rsidTr="00026DDB">
        <w:tc>
          <w:tcPr>
            <w:tcW w:w="2088" w:type="dxa"/>
            <w:tcBorders>
              <w:bottom w:val="single" w:sz="6" w:space="0" w:color="000000"/>
            </w:tcBorders>
            <w:shd w:val="clear" w:color="auto" w:fill="auto"/>
          </w:tcPr>
          <w:p w:rsidR="00026DDB" w:rsidRPr="000571F4" w:rsidRDefault="00026DDB" w:rsidP="00820FC7">
            <w:pPr>
              <w:pStyle w:val="gemtab11ptAbstand"/>
              <w:rPr>
                <w:i/>
                <w:sz w:val="20"/>
              </w:rPr>
            </w:pPr>
            <w:r w:rsidRPr="000571F4">
              <w:rPr>
                <w:i/>
                <w:sz w:val="20"/>
              </w:rPr>
              <w:t>fileIdentifier</w:t>
            </w:r>
          </w:p>
        </w:tc>
        <w:tc>
          <w:tcPr>
            <w:tcW w:w="4860" w:type="dxa"/>
            <w:tcBorders>
              <w:bottom w:val="single" w:sz="6" w:space="0" w:color="000000"/>
            </w:tcBorders>
            <w:shd w:val="clear" w:color="auto" w:fill="auto"/>
            <w:vAlign w:val="center"/>
          </w:tcPr>
          <w:p w:rsidR="00026DDB" w:rsidRPr="000571F4" w:rsidRDefault="00596EE0" w:rsidP="001D4A61">
            <w:pPr>
              <w:pStyle w:val="gemTab10pt"/>
            </w:pPr>
            <w:r>
              <w:t>‘</w:t>
            </w:r>
            <w:r w:rsidR="001D4A61" w:rsidRPr="000571F4">
              <w:t>2F 11</w:t>
            </w:r>
            <w:r>
              <w:t>’</w:t>
            </w:r>
          </w:p>
        </w:tc>
        <w:tc>
          <w:tcPr>
            <w:tcW w:w="1980" w:type="dxa"/>
            <w:tcBorders>
              <w:bottom w:val="single" w:sz="6" w:space="0" w:color="000000"/>
            </w:tcBorders>
            <w:shd w:val="clear" w:color="auto" w:fill="auto"/>
          </w:tcPr>
          <w:p w:rsidR="00026DDB" w:rsidRPr="00AB7DFC" w:rsidRDefault="00026DDB" w:rsidP="00820FC7">
            <w:pPr>
              <w:pStyle w:val="gemListingEnd"/>
              <w:rPr>
                <w:sz w:val="20"/>
              </w:rPr>
            </w:pPr>
          </w:p>
        </w:tc>
      </w:tr>
      <w:tr w:rsidR="00026DDB" w:rsidRPr="000571F4" w:rsidTr="00026DDB">
        <w:tc>
          <w:tcPr>
            <w:tcW w:w="2088" w:type="dxa"/>
            <w:tcBorders>
              <w:bottom w:val="single" w:sz="6" w:space="0" w:color="000000"/>
            </w:tcBorders>
            <w:shd w:val="clear" w:color="auto" w:fill="auto"/>
          </w:tcPr>
          <w:p w:rsidR="00026DDB" w:rsidRPr="000571F4" w:rsidRDefault="00026DDB" w:rsidP="00820FC7">
            <w:pPr>
              <w:pStyle w:val="gemtab11ptAbstand"/>
              <w:rPr>
                <w:i/>
                <w:sz w:val="20"/>
              </w:rPr>
            </w:pPr>
            <w:r w:rsidRPr="000571F4">
              <w:rPr>
                <w:i/>
                <w:sz w:val="20"/>
              </w:rPr>
              <w:t>shortFileIdentifier</w:t>
            </w:r>
          </w:p>
        </w:tc>
        <w:tc>
          <w:tcPr>
            <w:tcW w:w="4860" w:type="dxa"/>
            <w:tcBorders>
              <w:bottom w:val="single" w:sz="6" w:space="0" w:color="000000"/>
            </w:tcBorders>
            <w:shd w:val="clear" w:color="auto" w:fill="auto"/>
            <w:vAlign w:val="center"/>
          </w:tcPr>
          <w:p w:rsidR="00026DDB" w:rsidRPr="000571F4" w:rsidRDefault="00596EE0" w:rsidP="001D4A61">
            <w:r>
              <w:rPr>
                <w:sz w:val="20"/>
              </w:rPr>
              <w:t>‘</w:t>
            </w:r>
            <w:r w:rsidR="001D4A61" w:rsidRPr="000571F4">
              <w:rPr>
                <w:sz w:val="20"/>
              </w:rPr>
              <w:t>11</w:t>
            </w:r>
            <w:r>
              <w:rPr>
                <w:sz w:val="20"/>
              </w:rPr>
              <w:t>’</w:t>
            </w:r>
            <w:r w:rsidR="001D4A61" w:rsidRPr="000571F4">
              <w:rPr>
                <w:sz w:val="20"/>
              </w:rPr>
              <w:t>= 17</w:t>
            </w:r>
          </w:p>
        </w:tc>
        <w:tc>
          <w:tcPr>
            <w:tcW w:w="1980" w:type="dxa"/>
            <w:tcBorders>
              <w:bottom w:val="single" w:sz="6" w:space="0" w:color="000000"/>
            </w:tcBorders>
            <w:shd w:val="clear" w:color="auto" w:fill="auto"/>
          </w:tcPr>
          <w:p w:rsidR="00026DDB" w:rsidRPr="000571F4" w:rsidRDefault="00026DDB" w:rsidP="00820FC7">
            <w:pPr>
              <w:pStyle w:val="gemtab11ptAbstand"/>
              <w:rPr>
                <w:sz w:val="20"/>
              </w:rPr>
            </w:pPr>
          </w:p>
        </w:tc>
      </w:tr>
      <w:tr w:rsidR="00026DDB" w:rsidRPr="000571F4" w:rsidTr="00820FC7">
        <w:tc>
          <w:tcPr>
            <w:tcW w:w="2088" w:type="dxa"/>
            <w:tcBorders>
              <w:bottom w:val="single" w:sz="6" w:space="0" w:color="000000"/>
            </w:tcBorders>
            <w:shd w:val="clear" w:color="auto" w:fill="auto"/>
          </w:tcPr>
          <w:p w:rsidR="00026DDB" w:rsidRPr="00514F20" w:rsidRDefault="00026DDB" w:rsidP="00820FC7">
            <w:pPr>
              <w:pStyle w:val="gemtab11ptAbstand"/>
              <w:rPr>
                <w:sz w:val="20"/>
                <w:lang w:val="en-GB"/>
              </w:rPr>
            </w:pPr>
            <w:r w:rsidRPr="00514F20">
              <w:rPr>
                <w:sz w:val="20"/>
                <w:lang w:val="en-GB"/>
              </w:rPr>
              <w:t>numberOfOctet</w:t>
            </w:r>
          </w:p>
        </w:tc>
        <w:tc>
          <w:tcPr>
            <w:tcW w:w="4860" w:type="dxa"/>
            <w:tcBorders>
              <w:bottom w:val="single" w:sz="6" w:space="0" w:color="000000"/>
            </w:tcBorders>
            <w:shd w:val="clear" w:color="auto" w:fill="auto"/>
          </w:tcPr>
          <w:p w:rsidR="00026DDB" w:rsidRPr="00514F20" w:rsidRDefault="00596EE0" w:rsidP="00820FC7">
            <w:pPr>
              <w:pStyle w:val="gemtab11ptAbstand"/>
              <w:rPr>
                <w:sz w:val="20"/>
                <w:lang w:val="en-GB"/>
              </w:rPr>
            </w:pPr>
            <w:r>
              <w:rPr>
                <w:sz w:val="20"/>
                <w:lang w:val="en-GB"/>
              </w:rPr>
              <w:t>‘</w:t>
            </w:r>
            <w:r w:rsidR="00026DDB" w:rsidRPr="00514F20">
              <w:rPr>
                <w:sz w:val="20"/>
                <w:lang w:val="en-GB"/>
              </w:rPr>
              <w:t>00</w:t>
            </w:r>
            <w:r w:rsidR="00DC196C">
              <w:rPr>
                <w:sz w:val="20"/>
                <w:lang w:val="en-GB"/>
              </w:rPr>
              <w:t xml:space="preserve"> </w:t>
            </w:r>
            <w:r w:rsidR="00026DDB" w:rsidRPr="00514F20">
              <w:rPr>
                <w:sz w:val="20"/>
                <w:lang w:val="en-GB"/>
              </w:rPr>
              <w:t>3C</w:t>
            </w:r>
            <w:r>
              <w:rPr>
                <w:sz w:val="20"/>
                <w:lang w:val="en-GB"/>
              </w:rPr>
              <w:t>’</w:t>
            </w:r>
            <w:r w:rsidR="00026DDB" w:rsidRPr="00514F20">
              <w:rPr>
                <w:sz w:val="20"/>
                <w:lang w:val="en-GB"/>
              </w:rPr>
              <w:t xml:space="preserve"> Oktett = 60 Oktett</w:t>
            </w:r>
          </w:p>
        </w:tc>
        <w:tc>
          <w:tcPr>
            <w:tcW w:w="1980" w:type="dxa"/>
            <w:tcBorders>
              <w:bottom w:val="single" w:sz="6" w:space="0" w:color="000000"/>
            </w:tcBorders>
            <w:shd w:val="clear" w:color="auto" w:fill="auto"/>
          </w:tcPr>
          <w:p w:rsidR="00026DDB" w:rsidRPr="000571F4" w:rsidRDefault="00026DDB" w:rsidP="00820FC7">
            <w:pPr>
              <w:pStyle w:val="gemtab11ptAbstand"/>
              <w:rPr>
                <w:sz w:val="20"/>
                <w:lang w:val="da-DK"/>
              </w:rPr>
            </w:pPr>
          </w:p>
        </w:tc>
      </w:tr>
      <w:tr w:rsidR="00514F20" w:rsidRPr="00514F20" w:rsidTr="00863D8A">
        <w:tc>
          <w:tcPr>
            <w:tcW w:w="2088" w:type="dxa"/>
            <w:tcBorders>
              <w:bottom w:val="single" w:sz="6" w:space="0" w:color="000000"/>
            </w:tcBorders>
            <w:shd w:val="clear" w:color="auto" w:fill="auto"/>
            <w:vAlign w:val="center"/>
          </w:tcPr>
          <w:p w:rsidR="00514F20" w:rsidRPr="008240E6" w:rsidRDefault="00514F20" w:rsidP="00863D8A">
            <w:pPr>
              <w:pStyle w:val="gemTab10pt"/>
              <w:rPr>
                <w:i/>
                <w:lang w:val="en-GB"/>
              </w:rPr>
            </w:pPr>
            <w:r w:rsidRPr="00AB7DFC">
              <w:rPr>
                <w:rFonts w:cs="Arial"/>
                <w:i/>
                <w:szCs w:val="22"/>
                <w:lang w:val="en-GB"/>
              </w:rPr>
              <w:t>positionLogicalEndOfFile</w:t>
            </w:r>
          </w:p>
        </w:tc>
        <w:tc>
          <w:tcPr>
            <w:tcW w:w="4860" w:type="dxa"/>
            <w:tcBorders>
              <w:bottom w:val="single" w:sz="6" w:space="0" w:color="000000"/>
            </w:tcBorders>
            <w:shd w:val="clear" w:color="auto" w:fill="auto"/>
            <w:vAlign w:val="center"/>
          </w:tcPr>
          <w:p w:rsidR="00514F20" w:rsidRPr="008240E6" w:rsidRDefault="00514F20" w:rsidP="00863D8A">
            <w:pPr>
              <w:pStyle w:val="gemTab10pt"/>
              <w:rPr>
                <w:lang w:val="en-GB"/>
              </w:rPr>
            </w:pPr>
            <w:r w:rsidRPr="008240E6">
              <w:rPr>
                <w:lang w:val="en-GB"/>
              </w:rPr>
              <w:t>passend zum Inhalt</w:t>
            </w:r>
          </w:p>
        </w:tc>
        <w:tc>
          <w:tcPr>
            <w:tcW w:w="1980" w:type="dxa"/>
            <w:tcBorders>
              <w:bottom w:val="single" w:sz="6" w:space="0" w:color="000000"/>
            </w:tcBorders>
            <w:shd w:val="clear" w:color="auto" w:fill="auto"/>
            <w:vAlign w:val="center"/>
          </w:tcPr>
          <w:p w:rsidR="00514F20" w:rsidRPr="00514F20" w:rsidRDefault="00514F20" w:rsidP="00863D8A">
            <w:pPr>
              <w:pStyle w:val="gemTab10pt"/>
              <w:rPr>
                <w:strike/>
                <w:highlight w:val="yellow"/>
              </w:rPr>
            </w:pPr>
            <w:r w:rsidRPr="008240E6">
              <w:t xml:space="preserve">gemäß </w:t>
            </w:r>
            <w:r w:rsidRPr="008240E6">
              <w:fldChar w:fldCharType="begin"/>
            </w:r>
            <w:r w:rsidRPr="008240E6">
              <w:instrText xml:space="preserve"> REF qgemSpec_Karten_Fach_TIP \h  \* MERGEFORMAT </w:instrText>
            </w:r>
            <w:r w:rsidRPr="008240E6">
              <w:fldChar w:fldCharType="separate"/>
            </w:r>
            <w:r w:rsidR="00997CBB" w:rsidRPr="008240E6">
              <w:t>[</w:t>
            </w:r>
            <w:proofErr w:type="spellStart"/>
            <w:r w:rsidR="00997CBB" w:rsidRPr="008240E6">
              <w:t>gemSpec_Karten_Fach_TIP</w:t>
            </w:r>
            <w:proofErr w:type="spellEnd"/>
            <w:r w:rsidR="00997CBB" w:rsidRPr="008240E6">
              <w:t>]</w:t>
            </w:r>
            <w:r w:rsidRPr="008240E6">
              <w:fldChar w:fldCharType="end"/>
            </w:r>
          </w:p>
        </w:tc>
      </w:tr>
      <w:tr w:rsidR="00514F20" w:rsidRPr="000571F4" w:rsidTr="00820FC7">
        <w:tc>
          <w:tcPr>
            <w:tcW w:w="2088" w:type="dxa"/>
            <w:tcBorders>
              <w:bottom w:val="single" w:sz="6" w:space="0" w:color="000000"/>
            </w:tcBorders>
            <w:shd w:val="clear" w:color="auto" w:fill="auto"/>
          </w:tcPr>
          <w:p w:rsidR="00514F20" w:rsidRPr="000571F4" w:rsidRDefault="00514F20" w:rsidP="00820FC7">
            <w:pPr>
              <w:pStyle w:val="gemtab11ptAbstand"/>
              <w:rPr>
                <w:i/>
                <w:sz w:val="20"/>
              </w:rPr>
            </w:pPr>
            <w:r w:rsidRPr="000571F4">
              <w:rPr>
                <w:i/>
                <w:sz w:val="20"/>
              </w:rPr>
              <w:t>flagTransactionMode</w:t>
            </w:r>
          </w:p>
        </w:tc>
        <w:tc>
          <w:tcPr>
            <w:tcW w:w="4860" w:type="dxa"/>
            <w:tcBorders>
              <w:bottom w:val="single" w:sz="6" w:space="0" w:color="000000"/>
            </w:tcBorders>
            <w:shd w:val="clear" w:color="auto" w:fill="auto"/>
          </w:tcPr>
          <w:p w:rsidR="00514F20" w:rsidRPr="000571F4" w:rsidRDefault="00B20643" w:rsidP="00820FC7">
            <w:pPr>
              <w:pStyle w:val="gemtab11ptAbstand"/>
              <w:rPr>
                <w:sz w:val="20"/>
              </w:rPr>
            </w:pPr>
            <w:r w:rsidRPr="008240E6">
              <w:rPr>
                <w:sz w:val="20"/>
              </w:rPr>
              <w:t>True</w:t>
            </w:r>
          </w:p>
        </w:tc>
        <w:tc>
          <w:tcPr>
            <w:tcW w:w="1980" w:type="dxa"/>
            <w:tcBorders>
              <w:bottom w:val="single" w:sz="6" w:space="0" w:color="000000"/>
            </w:tcBorders>
            <w:shd w:val="clear" w:color="auto" w:fill="auto"/>
          </w:tcPr>
          <w:p w:rsidR="00514F20" w:rsidRPr="000571F4" w:rsidRDefault="00514F20" w:rsidP="00820FC7">
            <w:pPr>
              <w:pStyle w:val="gemtab11ptAbstand"/>
              <w:rPr>
                <w:sz w:val="20"/>
              </w:rPr>
            </w:pPr>
          </w:p>
        </w:tc>
      </w:tr>
      <w:tr w:rsidR="00514F20" w:rsidRPr="000571F4" w:rsidTr="00820FC7">
        <w:tc>
          <w:tcPr>
            <w:tcW w:w="2088" w:type="dxa"/>
            <w:tcBorders>
              <w:bottom w:val="single" w:sz="6" w:space="0" w:color="000000"/>
            </w:tcBorders>
            <w:shd w:val="clear" w:color="auto" w:fill="auto"/>
          </w:tcPr>
          <w:p w:rsidR="00514F20" w:rsidRPr="000571F4" w:rsidRDefault="00514F20" w:rsidP="00820FC7">
            <w:pPr>
              <w:pStyle w:val="gemtab11ptAbstand"/>
              <w:rPr>
                <w:i/>
                <w:sz w:val="20"/>
              </w:rPr>
            </w:pPr>
            <w:r w:rsidRPr="000571F4">
              <w:rPr>
                <w:i/>
                <w:sz w:val="20"/>
              </w:rPr>
              <w:t>flagChecksum</w:t>
            </w:r>
          </w:p>
        </w:tc>
        <w:tc>
          <w:tcPr>
            <w:tcW w:w="4860" w:type="dxa"/>
            <w:tcBorders>
              <w:bottom w:val="single" w:sz="6" w:space="0" w:color="000000"/>
            </w:tcBorders>
            <w:shd w:val="clear" w:color="auto" w:fill="auto"/>
          </w:tcPr>
          <w:p w:rsidR="00514F20" w:rsidRPr="000571F4" w:rsidRDefault="00514F20" w:rsidP="00820FC7">
            <w:pPr>
              <w:pStyle w:val="gemtab11ptAbstand"/>
              <w:rPr>
                <w:sz w:val="20"/>
              </w:rPr>
            </w:pPr>
            <w:r w:rsidRPr="000571F4">
              <w:rPr>
                <w:sz w:val="20"/>
              </w:rPr>
              <w:t>True</w:t>
            </w:r>
          </w:p>
        </w:tc>
        <w:tc>
          <w:tcPr>
            <w:tcW w:w="1980" w:type="dxa"/>
            <w:tcBorders>
              <w:bottom w:val="single" w:sz="6" w:space="0" w:color="000000"/>
            </w:tcBorders>
            <w:shd w:val="clear" w:color="auto" w:fill="auto"/>
          </w:tcPr>
          <w:p w:rsidR="00514F20" w:rsidRPr="000571F4" w:rsidRDefault="00514F20" w:rsidP="00820FC7">
            <w:pPr>
              <w:pStyle w:val="gemtab11ptAbstand"/>
              <w:rPr>
                <w:sz w:val="20"/>
              </w:rPr>
            </w:pPr>
          </w:p>
        </w:tc>
      </w:tr>
      <w:tr w:rsidR="00514F20" w:rsidRPr="000571F4" w:rsidTr="00820FC7">
        <w:tc>
          <w:tcPr>
            <w:tcW w:w="2088" w:type="dxa"/>
            <w:tcBorders>
              <w:bottom w:val="single" w:sz="6" w:space="0" w:color="000000"/>
            </w:tcBorders>
            <w:shd w:val="clear" w:color="auto" w:fill="auto"/>
          </w:tcPr>
          <w:p w:rsidR="00514F20" w:rsidRPr="000571F4" w:rsidRDefault="00514F20" w:rsidP="00820FC7">
            <w:pPr>
              <w:pStyle w:val="gemtab11ptAbstand"/>
              <w:rPr>
                <w:i/>
                <w:sz w:val="20"/>
              </w:rPr>
            </w:pPr>
            <w:r w:rsidRPr="000571F4">
              <w:rPr>
                <w:i/>
                <w:sz w:val="20"/>
              </w:rPr>
              <w:t>lifeCycleStatus</w:t>
            </w:r>
          </w:p>
        </w:tc>
        <w:tc>
          <w:tcPr>
            <w:tcW w:w="4860" w:type="dxa"/>
            <w:tcBorders>
              <w:bottom w:val="single" w:sz="6" w:space="0" w:color="000000"/>
            </w:tcBorders>
            <w:shd w:val="clear" w:color="auto" w:fill="auto"/>
          </w:tcPr>
          <w:p w:rsidR="00514F20" w:rsidRPr="000571F4" w:rsidRDefault="00514F20" w:rsidP="00820FC7">
            <w:pPr>
              <w:pStyle w:val="gemtab11ptAbstand"/>
              <w:rPr>
                <w:sz w:val="20"/>
              </w:rPr>
            </w:pPr>
            <w:r w:rsidRPr="000571F4">
              <w:rPr>
                <w:sz w:val="20"/>
              </w:rPr>
              <w:t>„Operational state (activated)“</w:t>
            </w:r>
          </w:p>
        </w:tc>
        <w:tc>
          <w:tcPr>
            <w:tcW w:w="1980" w:type="dxa"/>
            <w:tcBorders>
              <w:bottom w:val="single" w:sz="6" w:space="0" w:color="000000"/>
            </w:tcBorders>
            <w:shd w:val="clear" w:color="auto" w:fill="auto"/>
          </w:tcPr>
          <w:p w:rsidR="00514F20" w:rsidRPr="000571F4" w:rsidRDefault="00514F20" w:rsidP="00820FC7">
            <w:pPr>
              <w:pStyle w:val="gemtab11ptAbstand"/>
              <w:rPr>
                <w:sz w:val="20"/>
              </w:rPr>
            </w:pPr>
          </w:p>
        </w:tc>
      </w:tr>
      <w:tr w:rsidR="00514F20" w:rsidRPr="000571F4" w:rsidTr="00820FC7">
        <w:tc>
          <w:tcPr>
            <w:tcW w:w="2088" w:type="dxa"/>
            <w:tcBorders>
              <w:bottom w:val="single" w:sz="6" w:space="0" w:color="000000"/>
            </w:tcBorders>
            <w:shd w:val="clear" w:color="auto" w:fill="auto"/>
          </w:tcPr>
          <w:p w:rsidR="00514F20" w:rsidRPr="000571F4" w:rsidRDefault="00514F20" w:rsidP="00820FC7">
            <w:pPr>
              <w:pStyle w:val="gemtab11ptAbstand"/>
              <w:rPr>
                <w:i/>
                <w:sz w:val="20"/>
              </w:rPr>
            </w:pPr>
            <w:r w:rsidRPr="000571F4">
              <w:rPr>
                <w:i/>
                <w:sz w:val="20"/>
              </w:rPr>
              <w:t>shareable</w:t>
            </w:r>
          </w:p>
        </w:tc>
        <w:tc>
          <w:tcPr>
            <w:tcW w:w="4860" w:type="dxa"/>
            <w:tcBorders>
              <w:bottom w:val="single" w:sz="6" w:space="0" w:color="000000"/>
            </w:tcBorders>
            <w:shd w:val="clear" w:color="auto" w:fill="auto"/>
          </w:tcPr>
          <w:p w:rsidR="00514F20" w:rsidRPr="000571F4" w:rsidRDefault="00514F20" w:rsidP="00820FC7">
            <w:pPr>
              <w:pStyle w:val="gemtab11ptAbstand"/>
              <w:rPr>
                <w:sz w:val="20"/>
              </w:rPr>
            </w:pPr>
            <w:r w:rsidRPr="000571F4">
              <w:rPr>
                <w:sz w:val="20"/>
              </w:rPr>
              <w:t>True</w:t>
            </w:r>
          </w:p>
        </w:tc>
        <w:tc>
          <w:tcPr>
            <w:tcW w:w="1980" w:type="dxa"/>
            <w:tcBorders>
              <w:bottom w:val="single" w:sz="6" w:space="0" w:color="000000"/>
            </w:tcBorders>
            <w:shd w:val="clear" w:color="auto" w:fill="auto"/>
          </w:tcPr>
          <w:p w:rsidR="00514F20" w:rsidRPr="000571F4" w:rsidRDefault="00514F20" w:rsidP="00820FC7">
            <w:pPr>
              <w:pStyle w:val="gemVerz2"/>
              <w:rPr>
                <w:sz w:val="20"/>
              </w:rPr>
            </w:pPr>
          </w:p>
        </w:tc>
      </w:tr>
      <w:tr w:rsidR="00514F20" w:rsidRPr="000571F4" w:rsidTr="00820FC7">
        <w:tc>
          <w:tcPr>
            <w:tcW w:w="2088" w:type="dxa"/>
            <w:tcBorders>
              <w:bottom w:val="single" w:sz="4" w:space="0" w:color="auto"/>
            </w:tcBorders>
            <w:shd w:val="clear" w:color="auto" w:fill="auto"/>
          </w:tcPr>
          <w:p w:rsidR="00514F20" w:rsidRPr="000571F4" w:rsidRDefault="00514F20" w:rsidP="00820FC7">
            <w:pPr>
              <w:pStyle w:val="gemtab11ptAbstand"/>
              <w:rPr>
                <w:i/>
                <w:sz w:val="20"/>
              </w:rPr>
            </w:pPr>
            <w:r w:rsidRPr="000571F4">
              <w:rPr>
                <w:i/>
                <w:sz w:val="20"/>
              </w:rPr>
              <w:t>body</w:t>
            </w:r>
          </w:p>
        </w:tc>
        <w:tc>
          <w:tcPr>
            <w:tcW w:w="4860" w:type="dxa"/>
            <w:tcBorders>
              <w:bottom w:val="single" w:sz="4" w:space="0" w:color="auto"/>
            </w:tcBorders>
            <w:shd w:val="clear" w:color="auto" w:fill="auto"/>
          </w:tcPr>
          <w:p w:rsidR="00514F20" w:rsidRPr="000571F4" w:rsidRDefault="00514F20" w:rsidP="00820FC7">
            <w:pPr>
              <w:pStyle w:val="gemtab11ptAbstand"/>
              <w:rPr>
                <w:sz w:val="20"/>
              </w:rPr>
            </w:pPr>
            <w:r w:rsidRPr="000571F4">
              <w:rPr>
                <w:sz w:val="20"/>
              </w:rPr>
              <w:t xml:space="preserve">Inhalt gemäß </w:t>
            </w:r>
            <w:r w:rsidRPr="000571F4">
              <w:fldChar w:fldCharType="begin"/>
            </w:r>
            <w:r w:rsidRPr="000571F4">
              <w:instrText xml:space="preserve"> REF qgemSpec_Karten_Fach_TIP \h </w:instrText>
            </w:r>
            <w:r>
              <w:instrText xml:space="preserve"> \* MERGEFORMAT </w:instrText>
            </w:r>
            <w:r w:rsidRPr="000571F4">
              <w:fldChar w:fldCharType="separate"/>
            </w:r>
            <w:r w:rsidR="00997CBB" w:rsidRPr="008240E6">
              <w:rPr>
                <w:sz w:val="20"/>
              </w:rPr>
              <w:t>[</w:t>
            </w:r>
            <w:proofErr w:type="spellStart"/>
            <w:r w:rsidR="00997CBB" w:rsidRPr="008240E6">
              <w:rPr>
                <w:sz w:val="20"/>
              </w:rPr>
              <w:t>gemSpec_Karten_Fach_TIP</w:t>
            </w:r>
            <w:proofErr w:type="spellEnd"/>
            <w:r w:rsidR="00997CBB" w:rsidRPr="008240E6">
              <w:rPr>
                <w:sz w:val="20"/>
              </w:rPr>
              <w:t>]</w:t>
            </w:r>
            <w:r w:rsidRPr="000571F4">
              <w:fldChar w:fldCharType="end"/>
            </w:r>
            <w:r w:rsidRPr="000571F4">
              <w:rPr>
                <w:sz w:val="20"/>
              </w:rPr>
              <w:t xml:space="preserve"> </w:t>
            </w:r>
          </w:p>
        </w:tc>
        <w:tc>
          <w:tcPr>
            <w:tcW w:w="1980" w:type="dxa"/>
            <w:tcBorders>
              <w:top w:val="single" w:sz="6" w:space="0" w:color="000000"/>
              <w:bottom w:val="single" w:sz="4" w:space="0" w:color="auto"/>
            </w:tcBorders>
            <w:shd w:val="clear" w:color="auto" w:fill="auto"/>
          </w:tcPr>
          <w:p w:rsidR="00514F20" w:rsidRPr="000571F4" w:rsidRDefault="00514F20" w:rsidP="00820FC7">
            <w:pPr>
              <w:pStyle w:val="gemVerz2"/>
              <w:rPr>
                <w:strike/>
                <w:sz w:val="20"/>
              </w:rPr>
            </w:pPr>
          </w:p>
        </w:tc>
      </w:tr>
      <w:tr w:rsidR="00514F20" w:rsidRPr="000571F4" w:rsidTr="00820FC7">
        <w:tc>
          <w:tcPr>
            <w:tcW w:w="8928" w:type="dxa"/>
            <w:gridSpan w:val="3"/>
            <w:tcBorders>
              <w:bottom w:val="single" w:sz="6" w:space="0" w:color="000000"/>
            </w:tcBorders>
            <w:shd w:val="clear" w:color="auto" w:fill="E0E0E0"/>
          </w:tcPr>
          <w:p w:rsidR="00514F20" w:rsidRPr="000571F4" w:rsidRDefault="00514F20" w:rsidP="00820FC7">
            <w:pPr>
              <w:pStyle w:val="gemtab11ptAbstand"/>
              <w:rPr>
                <w:b/>
                <w:sz w:val="20"/>
              </w:rPr>
            </w:pPr>
            <w:r w:rsidRPr="000571F4">
              <w:rPr>
                <w:b/>
                <w:sz w:val="20"/>
              </w:rPr>
              <w:t>Zugriffsregel für logischen LCS „Operational state (activated)”</w:t>
            </w:r>
          </w:p>
        </w:tc>
      </w:tr>
      <w:tr w:rsidR="00514F20" w:rsidRPr="000571F4" w:rsidTr="00820FC7">
        <w:tc>
          <w:tcPr>
            <w:tcW w:w="2088" w:type="dxa"/>
            <w:shd w:val="clear" w:color="auto" w:fill="E0E0E0"/>
          </w:tcPr>
          <w:p w:rsidR="00514F20" w:rsidRPr="000571F4" w:rsidRDefault="00514F20" w:rsidP="00820FC7">
            <w:pPr>
              <w:pStyle w:val="gemtab11ptAbstand"/>
              <w:rPr>
                <w:b/>
                <w:sz w:val="20"/>
              </w:rPr>
            </w:pPr>
            <w:r w:rsidRPr="000571F4">
              <w:rPr>
                <w:b/>
                <w:sz w:val="20"/>
              </w:rPr>
              <w:t>Zugriffsart</w:t>
            </w:r>
          </w:p>
        </w:tc>
        <w:tc>
          <w:tcPr>
            <w:tcW w:w="4860" w:type="dxa"/>
            <w:shd w:val="clear" w:color="auto" w:fill="E0E0E0"/>
          </w:tcPr>
          <w:p w:rsidR="00514F20" w:rsidRPr="000571F4" w:rsidRDefault="00514F20" w:rsidP="00820FC7">
            <w:pPr>
              <w:pStyle w:val="gemtab11ptAbstand"/>
              <w:rPr>
                <w:b/>
                <w:sz w:val="20"/>
              </w:rPr>
            </w:pPr>
            <w:r w:rsidRPr="000571F4">
              <w:rPr>
                <w:b/>
                <w:sz w:val="20"/>
              </w:rPr>
              <w:t>Zugriffsbedingung</w:t>
            </w:r>
          </w:p>
        </w:tc>
        <w:tc>
          <w:tcPr>
            <w:tcW w:w="1980" w:type="dxa"/>
            <w:shd w:val="clear" w:color="auto" w:fill="E0E0E0"/>
          </w:tcPr>
          <w:p w:rsidR="00514F20" w:rsidRPr="000571F4" w:rsidRDefault="00514F20" w:rsidP="00820FC7">
            <w:pPr>
              <w:pStyle w:val="gemtab11ptAbstand"/>
              <w:rPr>
                <w:b/>
                <w:sz w:val="20"/>
              </w:rPr>
            </w:pPr>
            <w:r w:rsidRPr="000571F4">
              <w:rPr>
                <w:b/>
                <w:sz w:val="20"/>
              </w:rPr>
              <w:t>Bemerkung</w:t>
            </w:r>
          </w:p>
        </w:tc>
      </w:tr>
      <w:tr w:rsidR="00514F20" w:rsidRPr="000571F4" w:rsidTr="00820FC7">
        <w:tc>
          <w:tcPr>
            <w:tcW w:w="2088" w:type="dxa"/>
            <w:shd w:val="clear" w:color="auto" w:fill="auto"/>
            <w:vAlign w:val="center"/>
          </w:tcPr>
          <w:p w:rsidR="00514F20" w:rsidRPr="000571F4" w:rsidRDefault="00514F20" w:rsidP="00820FC7">
            <w:pPr>
              <w:pStyle w:val="gemTab10pt"/>
              <w:rPr>
                <w:lang w:val="en-GB"/>
              </w:rPr>
            </w:pPr>
            <w:r w:rsidRPr="000571F4">
              <w:rPr>
                <w:smallCaps/>
                <w:lang w:val="en-GB"/>
              </w:rPr>
              <w:t>Read</w:t>
            </w:r>
            <w:r w:rsidRPr="000571F4">
              <w:rPr>
                <w:smallCaps/>
                <w:lang w:val="en-GB"/>
              </w:rPr>
              <w:tab/>
              <w:t>Binary</w:t>
            </w:r>
          </w:p>
        </w:tc>
        <w:tc>
          <w:tcPr>
            <w:tcW w:w="4860" w:type="dxa"/>
            <w:shd w:val="clear" w:color="auto" w:fill="auto"/>
          </w:tcPr>
          <w:p w:rsidR="00514F20" w:rsidRPr="000571F4" w:rsidRDefault="00514F20" w:rsidP="00820FC7">
            <w:pPr>
              <w:pStyle w:val="gemtab11ptAbstand"/>
              <w:rPr>
                <w:sz w:val="20"/>
              </w:rPr>
            </w:pPr>
            <w:r w:rsidRPr="000571F4">
              <w:rPr>
                <w:sz w:val="20"/>
              </w:rPr>
              <w:t>ALWAYS</w:t>
            </w:r>
          </w:p>
        </w:tc>
        <w:tc>
          <w:tcPr>
            <w:tcW w:w="1980" w:type="dxa"/>
            <w:shd w:val="clear" w:color="auto" w:fill="auto"/>
          </w:tcPr>
          <w:p w:rsidR="00514F20" w:rsidRPr="000571F4" w:rsidRDefault="00514F20" w:rsidP="00820FC7">
            <w:pPr>
              <w:pStyle w:val="gemVerz2"/>
              <w:rPr>
                <w:sz w:val="20"/>
              </w:rPr>
            </w:pPr>
          </w:p>
        </w:tc>
      </w:tr>
      <w:tr w:rsidR="00514F20" w:rsidRPr="000571F4" w:rsidTr="00820FC7">
        <w:tc>
          <w:tcPr>
            <w:tcW w:w="2088" w:type="dxa"/>
            <w:shd w:val="clear" w:color="auto" w:fill="auto"/>
            <w:vAlign w:val="center"/>
          </w:tcPr>
          <w:p w:rsidR="00514F20" w:rsidRDefault="00514F20" w:rsidP="009179D3">
            <w:pPr>
              <w:pStyle w:val="gemTab10pt"/>
              <w:rPr>
                <w:smallCaps/>
                <w:lang w:val="en-GB"/>
              </w:rPr>
            </w:pPr>
            <w:r w:rsidRPr="000571F4">
              <w:rPr>
                <w:smallCaps/>
                <w:lang w:val="en-GB"/>
              </w:rPr>
              <w:t>Update</w:t>
            </w:r>
            <w:r w:rsidRPr="000571F4">
              <w:rPr>
                <w:smallCaps/>
                <w:lang w:val="en-GB"/>
              </w:rPr>
              <w:tab/>
              <w:t>Binary</w:t>
            </w:r>
          </w:p>
          <w:p w:rsidR="009179D3" w:rsidRPr="006E1081" w:rsidRDefault="009179D3" w:rsidP="009179D3">
            <w:pPr>
              <w:pStyle w:val="gemTab10pt"/>
              <w:rPr>
                <w:lang w:val="en-GB"/>
              </w:rPr>
            </w:pPr>
            <w:r w:rsidRPr="008240E6">
              <w:rPr>
                <w:smallCaps/>
                <w:lang w:val="en-GB"/>
              </w:rPr>
              <w:t>Set Logical EOF</w:t>
            </w:r>
          </w:p>
        </w:tc>
        <w:tc>
          <w:tcPr>
            <w:tcW w:w="4860" w:type="dxa"/>
            <w:shd w:val="clear" w:color="auto" w:fill="auto"/>
          </w:tcPr>
          <w:p w:rsidR="00514F20" w:rsidRPr="000571F4" w:rsidRDefault="00514F20" w:rsidP="00820FC7">
            <w:pPr>
              <w:pStyle w:val="gemtab11ptAbstand"/>
              <w:rPr>
                <w:sz w:val="20"/>
                <w:lang w:val="en-GB"/>
              </w:rPr>
            </w:pPr>
            <w:r w:rsidRPr="000571F4">
              <w:rPr>
                <w:sz w:val="20"/>
              </w:rPr>
              <w:t>AUT_CMS</w:t>
            </w:r>
          </w:p>
        </w:tc>
        <w:tc>
          <w:tcPr>
            <w:tcW w:w="1980" w:type="dxa"/>
            <w:shd w:val="clear" w:color="auto" w:fill="auto"/>
          </w:tcPr>
          <w:p w:rsidR="00514F20" w:rsidRPr="000571F4" w:rsidRDefault="00514F20" w:rsidP="00820FC7">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_Ref317080118 \r \h  \* MERGEFORMAT </w:instrText>
            </w:r>
            <w:r w:rsidRPr="000571F4">
              <w:rPr>
                <w:sz w:val="20"/>
              </w:rPr>
            </w:r>
            <w:r w:rsidRPr="000571F4">
              <w:rPr>
                <w:sz w:val="20"/>
              </w:rPr>
              <w:fldChar w:fldCharType="separate"/>
            </w:r>
            <w:r w:rsidR="00997CBB">
              <w:rPr>
                <w:sz w:val="20"/>
              </w:rPr>
              <w:t>Hinweis 11:</w:t>
            </w:r>
            <w:r w:rsidRPr="000571F4">
              <w:rPr>
                <w:sz w:val="20"/>
              </w:rPr>
              <w:fldChar w:fldCharType="end"/>
            </w:r>
          </w:p>
        </w:tc>
      </w:tr>
      <w:tr w:rsidR="00514F20" w:rsidRPr="000571F4" w:rsidTr="00820FC7">
        <w:tc>
          <w:tcPr>
            <w:tcW w:w="2088" w:type="dxa"/>
            <w:tcBorders>
              <w:bottom w:val="single" w:sz="4" w:space="0" w:color="auto"/>
            </w:tcBorders>
            <w:shd w:val="clear" w:color="auto" w:fill="auto"/>
          </w:tcPr>
          <w:p w:rsidR="00514F20" w:rsidRPr="000571F4" w:rsidRDefault="00514F20" w:rsidP="00820FC7">
            <w:pPr>
              <w:pStyle w:val="gemtab11ptAbstand"/>
              <w:rPr>
                <w:sz w:val="20"/>
              </w:rPr>
            </w:pPr>
            <w:r w:rsidRPr="000571F4">
              <w:rPr>
                <w:sz w:val="20"/>
              </w:rPr>
              <w:t>andere</w:t>
            </w:r>
          </w:p>
        </w:tc>
        <w:tc>
          <w:tcPr>
            <w:tcW w:w="4860" w:type="dxa"/>
            <w:tcBorders>
              <w:bottom w:val="single" w:sz="4" w:space="0" w:color="auto"/>
            </w:tcBorders>
            <w:shd w:val="clear" w:color="auto" w:fill="auto"/>
          </w:tcPr>
          <w:p w:rsidR="00514F20" w:rsidRPr="000571F4" w:rsidRDefault="00514F20" w:rsidP="00820FC7">
            <w:pPr>
              <w:pStyle w:val="gemtab11ptAbstand"/>
              <w:rPr>
                <w:sz w:val="20"/>
              </w:rPr>
            </w:pPr>
            <w:r w:rsidRPr="000571F4">
              <w:rPr>
                <w:sz w:val="20"/>
              </w:rPr>
              <w:t>NEVER</w:t>
            </w:r>
          </w:p>
        </w:tc>
        <w:tc>
          <w:tcPr>
            <w:tcW w:w="1980" w:type="dxa"/>
            <w:tcBorders>
              <w:bottom w:val="single" w:sz="4" w:space="0" w:color="auto"/>
            </w:tcBorders>
            <w:shd w:val="clear" w:color="auto" w:fill="auto"/>
          </w:tcPr>
          <w:p w:rsidR="00514F20" w:rsidRPr="000571F4" w:rsidRDefault="00514F20" w:rsidP="00820FC7">
            <w:pPr>
              <w:pStyle w:val="gemtab11ptAbstand"/>
              <w:rPr>
                <w:sz w:val="20"/>
              </w:rPr>
            </w:pPr>
          </w:p>
        </w:tc>
      </w:tr>
      <w:tr w:rsidR="00514F20" w:rsidRPr="000571F4" w:rsidTr="00820FC7">
        <w:tc>
          <w:tcPr>
            <w:tcW w:w="8928" w:type="dxa"/>
            <w:gridSpan w:val="3"/>
            <w:tcBorders>
              <w:bottom w:val="single" w:sz="6" w:space="0" w:color="000000"/>
            </w:tcBorders>
            <w:shd w:val="clear" w:color="auto" w:fill="E0E0E0"/>
          </w:tcPr>
          <w:p w:rsidR="00514F20" w:rsidRPr="000571F4" w:rsidRDefault="00514F20" w:rsidP="00820FC7">
            <w:pPr>
              <w:pStyle w:val="gemtab11ptAbstand"/>
              <w:rPr>
                <w:b/>
                <w:sz w:val="20"/>
              </w:rPr>
            </w:pPr>
            <w:r w:rsidRPr="000571F4">
              <w:rPr>
                <w:b/>
                <w:sz w:val="20"/>
              </w:rPr>
              <w:t>Zugriffsregel für logischen LCS „Operational state (deactivated)”</w:t>
            </w:r>
          </w:p>
        </w:tc>
      </w:tr>
      <w:tr w:rsidR="00514F20" w:rsidRPr="000571F4" w:rsidTr="00820FC7">
        <w:tc>
          <w:tcPr>
            <w:tcW w:w="2088" w:type="dxa"/>
            <w:shd w:val="clear" w:color="auto" w:fill="E0E0E0"/>
          </w:tcPr>
          <w:p w:rsidR="00514F20" w:rsidRPr="000571F4" w:rsidRDefault="00514F20" w:rsidP="00820FC7">
            <w:pPr>
              <w:pStyle w:val="gemtab11ptAbstand"/>
              <w:rPr>
                <w:b/>
                <w:sz w:val="20"/>
              </w:rPr>
            </w:pPr>
            <w:r w:rsidRPr="000571F4">
              <w:rPr>
                <w:b/>
                <w:sz w:val="20"/>
              </w:rPr>
              <w:t>Zugriffsart</w:t>
            </w:r>
          </w:p>
        </w:tc>
        <w:tc>
          <w:tcPr>
            <w:tcW w:w="4860" w:type="dxa"/>
            <w:shd w:val="clear" w:color="auto" w:fill="E0E0E0"/>
          </w:tcPr>
          <w:p w:rsidR="00514F20" w:rsidRPr="000571F4" w:rsidRDefault="00514F20" w:rsidP="00820FC7">
            <w:pPr>
              <w:pStyle w:val="gemtab11ptAbstand"/>
              <w:rPr>
                <w:b/>
                <w:sz w:val="20"/>
              </w:rPr>
            </w:pPr>
            <w:r w:rsidRPr="000571F4">
              <w:rPr>
                <w:b/>
                <w:sz w:val="20"/>
              </w:rPr>
              <w:t>Zugriffsbedingung</w:t>
            </w:r>
          </w:p>
        </w:tc>
        <w:tc>
          <w:tcPr>
            <w:tcW w:w="1980" w:type="dxa"/>
            <w:shd w:val="clear" w:color="auto" w:fill="E0E0E0"/>
          </w:tcPr>
          <w:p w:rsidR="00514F20" w:rsidRPr="000571F4" w:rsidRDefault="00514F20" w:rsidP="00820FC7">
            <w:pPr>
              <w:pStyle w:val="gemtab11ptAbstand"/>
              <w:rPr>
                <w:b/>
                <w:sz w:val="20"/>
              </w:rPr>
            </w:pPr>
            <w:r w:rsidRPr="000571F4">
              <w:rPr>
                <w:b/>
                <w:sz w:val="20"/>
              </w:rPr>
              <w:t>Bemerkung</w:t>
            </w:r>
          </w:p>
        </w:tc>
      </w:tr>
      <w:tr w:rsidR="00514F20" w:rsidRPr="000571F4" w:rsidTr="00820FC7">
        <w:tc>
          <w:tcPr>
            <w:tcW w:w="2088" w:type="dxa"/>
            <w:tcBorders>
              <w:bottom w:val="single" w:sz="4" w:space="0" w:color="auto"/>
            </w:tcBorders>
            <w:shd w:val="clear" w:color="auto" w:fill="auto"/>
          </w:tcPr>
          <w:p w:rsidR="00514F20" w:rsidRPr="000571F4" w:rsidRDefault="00514F20" w:rsidP="00820FC7">
            <w:pPr>
              <w:pStyle w:val="gemtab11ptAbstand"/>
              <w:rPr>
                <w:sz w:val="20"/>
              </w:rPr>
            </w:pPr>
            <w:r w:rsidRPr="000571F4">
              <w:rPr>
                <w:sz w:val="20"/>
              </w:rPr>
              <w:t>alle</w:t>
            </w:r>
          </w:p>
        </w:tc>
        <w:tc>
          <w:tcPr>
            <w:tcW w:w="4860" w:type="dxa"/>
            <w:tcBorders>
              <w:bottom w:val="single" w:sz="4" w:space="0" w:color="auto"/>
            </w:tcBorders>
            <w:shd w:val="clear" w:color="auto" w:fill="auto"/>
          </w:tcPr>
          <w:p w:rsidR="00514F20" w:rsidRPr="000571F4" w:rsidRDefault="00514F20" w:rsidP="00820FC7">
            <w:pPr>
              <w:pStyle w:val="gemtab11ptAbstand"/>
              <w:rPr>
                <w:sz w:val="20"/>
              </w:rPr>
            </w:pPr>
            <w:r w:rsidRPr="000571F4">
              <w:rPr>
                <w:sz w:val="20"/>
              </w:rPr>
              <w:t>herstellerspezifisch</w:t>
            </w:r>
          </w:p>
        </w:tc>
        <w:tc>
          <w:tcPr>
            <w:tcW w:w="1980" w:type="dxa"/>
            <w:tcBorders>
              <w:bottom w:val="single" w:sz="4" w:space="0" w:color="auto"/>
            </w:tcBorders>
            <w:shd w:val="clear" w:color="auto" w:fill="auto"/>
          </w:tcPr>
          <w:p w:rsidR="00514F20" w:rsidRPr="000571F4" w:rsidRDefault="00514F20" w:rsidP="00820FC7">
            <w:pPr>
              <w:pStyle w:val="gemtab11ptAbstand"/>
              <w:rPr>
                <w:sz w:val="20"/>
              </w:rPr>
            </w:pPr>
          </w:p>
        </w:tc>
      </w:tr>
      <w:tr w:rsidR="00514F20" w:rsidRPr="000571F4" w:rsidTr="00820FC7">
        <w:tc>
          <w:tcPr>
            <w:tcW w:w="8928" w:type="dxa"/>
            <w:gridSpan w:val="3"/>
            <w:shd w:val="clear" w:color="auto" w:fill="E6E6E6"/>
          </w:tcPr>
          <w:p w:rsidR="00514F20" w:rsidRPr="000571F4" w:rsidRDefault="00514F20" w:rsidP="00820FC7">
            <w:pPr>
              <w:pStyle w:val="gemtab11ptAbstand"/>
              <w:rPr>
                <w:b/>
                <w:sz w:val="20"/>
              </w:rPr>
            </w:pPr>
            <w:r w:rsidRPr="000571F4">
              <w:rPr>
                <w:b/>
                <w:sz w:val="20"/>
              </w:rPr>
              <w:t>Zugriffsregel für logischen LCS „Termination state“</w:t>
            </w:r>
          </w:p>
        </w:tc>
      </w:tr>
      <w:tr w:rsidR="00514F20" w:rsidRPr="000571F4" w:rsidTr="00820FC7">
        <w:tc>
          <w:tcPr>
            <w:tcW w:w="2088" w:type="dxa"/>
            <w:shd w:val="clear" w:color="auto" w:fill="E6E6E6"/>
          </w:tcPr>
          <w:p w:rsidR="00514F20" w:rsidRPr="000571F4" w:rsidRDefault="00514F20" w:rsidP="00820FC7">
            <w:pPr>
              <w:pStyle w:val="gemtab11ptAbstand"/>
              <w:rPr>
                <w:b/>
                <w:sz w:val="20"/>
              </w:rPr>
            </w:pPr>
            <w:r w:rsidRPr="000571F4">
              <w:rPr>
                <w:b/>
                <w:sz w:val="20"/>
              </w:rPr>
              <w:t>Zugriffsart</w:t>
            </w:r>
          </w:p>
        </w:tc>
        <w:tc>
          <w:tcPr>
            <w:tcW w:w="4860" w:type="dxa"/>
            <w:shd w:val="clear" w:color="auto" w:fill="E6E6E6"/>
          </w:tcPr>
          <w:p w:rsidR="00514F20" w:rsidRPr="000571F4" w:rsidRDefault="00514F20" w:rsidP="00820FC7">
            <w:pPr>
              <w:pStyle w:val="gemtab11ptAbstand"/>
              <w:rPr>
                <w:b/>
                <w:sz w:val="20"/>
              </w:rPr>
            </w:pPr>
            <w:r w:rsidRPr="000571F4">
              <w:rPr>
                <w:b/>
                <w:sz w:val="20"/>
              </w:rPr>
              <w:t>Zugriffsbedingung</w:t>
            </w:r>
          </w:p>
        </w:tc>
        <w:tc>
          <w:tcPr>
            <w:tcW w:w="1980" w:type="dxa"/>
            <w:shd w:val="clear" w:color="auto" w:fill="E6E6E6"/>
          </w:tcPr>
          <w:p w:rsidR="00514F20" w:rsidRPr="000571F4" w:rsidRDefault="00514F20" w:rsidP="00820FC7">
            <w:pPr>
              <w:pStyle w:val="gemtab11ptAbstand"/>
              <w:rPr>
                <w:b/>
                <w:sz w:val="20"/>
              </w:rPr>
            </w:pPr>
            <w:r w:rsidRPr="000571F4">
              <w:rPr>
                <w:b/>
                <w:sz w:val="20"/>
              </w:rPr>
              <w:t>Bemerkung</w:t>
            </w:r>
          </w:p>
        </w:tc>
      </w:tr>
      <w:tr w:rsidR="00514F20" w:rsidRPr="000571F4" w:rsidTr="00820FC7">
        <w:tc>
          <w:tcPr>
            <w:tcW w:w="2088" w:type="dxa"/>
            <w:shd w:val="clear" w:color="auto" w:fill="auto"/>
          </w:tcPr>
          <w:p w:rsidR="00514F20" w:rsidRPr="000571F4" w:rsidRDefault="00514F20" w:rsidP="00820FC7">
            <w:pPr>
              <w:pStyle w:val="gemtab11ptAbstand"/>
              <w:rPr>
                <w:sz w:val="20"/>
              </w:rPr>
            </w:pPr>
            <w:r w:rsidRPr="000571F4">
              <w:rPr>
                <w:sz w:val="20"/>
              </w:rPr>
              <w:t>alle</w:t>
            </w:r>
          </w:p>
        </w:tc>
        <w:tc>
          <w:tcPr>
            <w:tcW w:w="4860" w:type="dxa"/>
            <w:shd w:val="clear" w:color="auto" w:fill="auto"/>
          </w:tcPr>
          <w:p w:rsidR="00514F20" w:rsidRPr="000571F4" w:rsidRDefault="00514F20" w:rsidP="00820FC7">
            <w:pPr>
              <w:pStyle w:val="gemtab11ptAbstand"/>
              <w:rPr>
                <w:sz w:val="20"/>
              </w:rPr>
            </w:pPr>
            <w:r w:rsidRPr="000571F4">
              <w:rPr>
                <w:sz w:val="20"/>
              </w:rPr>
              <w:t>herstellerspezifisch</w:t>
            </w:r>
          </w:p>
        </w:tc>
        <w:tc>
          <w:tcPr>
            <w:tcW w:w="1980" w:type="dxa"/>
            <w:shd w:val="clear" w:color="auto" w:fill="auto"/>
          </w:tcPr>
          <w:p w:rsidR="00514F20" w:rsidRPr="000571F4" w:rsidRDefault="00514F20" w:rsidP="00820FC7">
            <w:pPr>
              <w:pStyle w:val="gemtab11ptAbstand"/>
              <w:rPr>
                <w:sz w:val="20"/>
              </w:rPr>
            </w:pPr>
          </w:p>
        </w:tc>
      </w:tr>
    </w:tbl>
    <w:p w:rsidR="00AE4B6A" w:rsidRDefault="00AE4B6A" w:rsidP="00764594">
      <w:pPr>
        <w:pStyle w:val="gemEinzug"/>
        <w:rPr>
          <w:b/>
        </w:rPr>
      </w:pPr>
    </w:p>
    <w:p w:rsidR="00764594" w:rsidRPr="00AE4B6A" w:rsidRDefault="00AE4B6A" w:rsidP="00AE4B6A">
      <w:pPr>
        <w:pStyle w:val="gemStandard"/>
      </w:pPr>
      <w:r>
        <w:rPr>
          <w:b/>
        </w:rPr>
        <w:sym w:font="Wingdings" w:char="F0D5"/>
      </w:r>
    </w:p>
    <w:p w:rsidR="00764594" w:rsidRPr="000571F4" w:rsidRDefault="00764594" w:rsidP="00764594">
      <w:pPr>
        <w:pStyle w:val="afiHinweise"/>
        <w:numPr>
          <w:ilvl w:val="0"/>
          <w:numId w:val="0"/>
        </w:numPr>
        <w:rPr>
          <w:lang w:val="en-GB"/>
        </w:rPr>
      </w:pPr>
    </w:p>
    <w:p w:rsidR="00764594" w:rsidRPr="000571F4" w:rsidRDefault="00764594" w:rsidP="00764594">
      <w:pPr>
        <w:pStyle w:val="afiHinweise"/>
        <w:rPr>
          <w:lang w:val="en-GB"/>
        </w:rPr>
      </w:pPr>
      <w:r w:rsidRPr="000571F4">
        <w:rPr>
          <w:strike/>
          <w:lang w:val="en-GB"/>
        </w:rPr>
        <w:fldChar w:fldCharType="begin"/>
      </w:r>
      <w:r w:rsidRPr="000571F4">
        <w:rPr>
          <w:strike/>
          <w:lang w:val="en-GB"/>
        </w:rPr>
        <w:instrText xml:space="preserve"> REF cmdtranspEF \h  \* MERGEFORMAT </w:instrText>
      </w:r>
      <w:r w:rsidRPr="000571F4">
        <w:rPr>
          <w:strike/>
          <w:lang w:val="en-GB"/>
        </w:rPr>
      </w:r>
      <w:r w:rsidRPr="000571F4">
        <w:rPr>
          <w:strike/>
          <w:lang w:val="en-GB"/>
        </w:rPr>
        <w:fldChar w:fldCharType="separate"/>
      </w:r>
      <w:proofErr w:type="spellStart"/>
      <w:r w:rsidR="00997CBB" w:rsidRPr="00997CBB">
        <w:rPr>
          <w:lang w:val="en-GB"/>
        </w:rPr>
        <w:t>Kommandos</w:t>
      </w:r>
      <w:proofErr w:type="spellEnd"/>
      <w:r w:rsidR="00997CBB" w:rsidRPr="00997CBB">
        <w:rPr>
          <w:lang w:val="en-GB"/>
        </w:rPr>
        <w:t xml:space="preserve">, die </w:t>
      </w:r>
      <w:proofErr w:type="spellStart"/>
      <w:r w:rsidR="00997CBB" w:rsidRPr="00997CBB">
        <w:rPr>
          <w:lang w:val="en-GB"/>
        </w:rPr>
        <w:t>gemäß</w:t>
      </w:r>
      <w:proofErr w:type="spellEnd"/>
      <w:r w:rsidR="00997CBB" w:rsidRPr="00997CBB">
        <w:rPr>
          <w:lang w:val="en-GB"/>
        </w:rPr>
        <w:t xml:space="preserve"> </w:t>
      </w:r>
      <w:r w:rsidR="00997CBB" w:rsidRPr="00997CBB">
        <w:rPr>
          <w:rFonts w:cs="Arial"/>
          <w:lang w:val="en-GB"/>
        </w:rPr>
        <w:t>[</w:t>
      </w:r>
      <w:proofErr w:type="spellStart"/>
      <w:r w:rsidR="00997CBB" w:rsidRPr="00997CBB">
        <w:rPr>
          <w:rFonts w:cs="Arial"/>
          <w:lang w:val="en-GB"/>
        </w:rPr>
        <w:t>gemSpec_COS</w:t>
      </w:r>
      <w:proofErr w:type="spellEnd"/>
      <w:r w:rsidR="00997CBB" w:rsidRPr="00997CBB">
        <w:rPr>
          <w:rFonts w:cs="Arial"/>
          <w:lang w:val="en-GB"/>
        </w:rPr>
        <w:t>]</w:t>
      </w:r>
      <w:r w:rsidR="00997CBB" w:rsidRPr="00997CBB">
        <w:rPr>
          <w:lang w:val="en-GB"/>
        </w:rPr>
        <w:t xml:space="preserve"> </w:t>
      </w:r>
      <w:proofErr w:type="spellStart"/>
      <w:r w:rsidR="00997CBB" w:rsidRPr="00997CBB">
        <w:rPr>
          <w:lang w:val="en-GB"/>
        </w:rPr>
        <w:t>mit</w:t>
      </w:r>
      <w:proofErr w:type="spellEnd"/>
      <w:r w:rsidR="00997CBB" w:rsidRPr="00997CBB">
        <w:rPr>
          <w:lang w:val="en-GB"/>
        </w:rPr>
        <w:t xml:space="preserve"> </w:t>
      </w:r>
      <w:proofErr w:type="spellStart"/>
      <w:r w:rsidR="00997CBB" w:rsidRPr="00997CBB">
        <w:rPr>
          <w:lang w:val="en-GB"/>
        </w:rPr>
        <w:t>einem</w:t>
      </w:r>
      <w:proofErr w:type="spellEnd"/>
      <w:r w:rsidR="00997CBB" w:rsidRPr="00997CBB">
        <w:rPr>
          <w:lang w:val="en-GB"/>
        </w:rPr>
        <w:t xml:space="preserve"> </w:t>
      </w:r>
      <w:proofErr w:type="spellStart"/>
      <w:r w:rsidR="00997CBB" w:rsidRPr="00997CBB">
        <w:rPr>
          <w:lang w:val="en-GB"/>
        </w:rPr>
        <w:t>transparenten</w:t>
      </w:r>
      <w:proofErr w:type="spellEnd"/>
      <w:r w:rsidR="00997CBB" w:rsidRPr="00997CBB">
        <w:rPr>
          <w:lang w:val="en-GB"/>
        </w:rPr>
        <w:t xml:space="preserve"> EF </w:t>
      </w:r>
      <w:proofErr w:type="spellStart"/>
      <w:r w:rsidR="00997CBB" w:rsidRPr="00997CBB">
        <w:rPr>
          <w:lang w:val="en-GB"/>
        </w:rPr>
        <w:t>arbeiten</w:t>
      </w:r>
      <w:proofErr w:type="spellEnd"/>
      <w:r w:rsidR="00997CBB" w:rsidRPr="00997CBB">
        <w:rPr>
          <w:lang w:val="en-GB"/>
        </w:rPr>
        <w:t xml:space="preserve">, </w:t>
      </w:r>
      <w:proofErr w:type="spellStart"/>
      <w:r w:rsidR="00997CBB" w:rsidRPr="00997CBB">
        <w:rPr>
          <w:lang w:val="en-GB"/>
        </w:rPr>
        <w:t>sind</w:t>
      </w:r>
      <w:proofErr w:type="spellEnd"/>
      <w:r w:rsidR="00997CBB" w:rsidRPr="00997CBB">
        <w:rPr>
          <w:lang w:val="en-GB"/>
        </w:rPr>
        <w:t xml:space="preserve">: </w:t>
      </w:r>
      <w:r w:rsidR="00997CBB" w:rsidRPr="00997CBB">
        <w:rPr>
          <w:smallCaps/>
          <w:lang w:val="en-GB"/>
        </w:rPr>
        <w:t xml:space="preserve">Activate, Deactivate, Delete, Erase Binary, Read Binary, Select, Set Logical </w:t>
      </w:r>
      <w:proofErr w:type="spellStart"/>
      <w:r w:rsidR="00997CBB" w:rsidRPr="00997CBB">
        <w:rPr>
          <w:smallCaps/>
          <w:lang w:val="en-GB"/>
        </w:rPr>
        <w:t>Eof</w:t>
      </w:r>
      <w:proofErr w:type="spellEnd"/>
      <w:r w:rsidR="00997CBB" w:rsidRPr="00997CBB">
        <w:rPr>
          <w:smallCaps/>
          <w:lang w:val="en-GB"/>
        </w:rPr>
        <w:t>, Update Binary, Terminate, Write Binary</w:t>
      </w:r>
      <w:r w:rsidRPr="000571F4">
        <w:rPr>
          <w:strike/>
          <w:lang w:val="en-GB"/>
        </w:rPr>
        <w:fldChar w:fldCharType="end"/>
      </w:r>
    </w:p>
    <w:p w:rsidR="00764594" w:rsidRPr="000571F4" w:rsidRDefault="00764594" w:rsidP="00764594">
      <w:pPr>
        <w:pStyle w:val="afiHinweise"/>
      </w:pPr>
      <w:bookmarkStart w:id="193" w:name="_Ref317080118"/>
      <w:r w:rsidRPr="000571F4">
        <w:t>Das Kommando ist nur vom Inhaber des CMS-Schlüssels ausführbar,</w:t>
      </w:r>
      <w:r w:rsidRPr="000571F4">
        <w:rPr>
          <w:szCs w:val="18"/>
        </w:rPr>
        <w:t xml:space="preserve"> siehe </w:t>
      </w:r>
      <w:r w:rsidRPr="000571F4">
        <w:t xml:space="preserve">Kap. </w:t>
      </w:r>
      <w:r w:rsidRPr="000571F4">
        <w:fldChar w:fldCharType="begin"/>
      </w:r>
      <w:r w:rsidRPr="000571F4">
        <w:instrText xml:space="preserve"> REF _Ref316903365 \r \h  \* MERGEFORMAT </w:instrText>
      </w:r>
      <w:r w:rsidRPr="000571F4">
        <w:fldChar w:fldCharType="separate"/>
      </w:r>
      <w:r w:rsidR="00997CBB">
        <w:t>5.6</w:t>
      </w:r>
      <w:r w:rsidRPr="000571F4">
        <w:fldChar w:fldCharType="end"/>
      </w:r>
      <w:bookmarkEnd w:id="193"/>
      <w:r w:rsidRPr="000571F4">
        <w:t>.</w:t>
      </w:r>
    </w:p>
    <w:p w:rsidR="003F4D83" w:rsidRPr="000571F4" w:rsidRDefault="003937A9" w:rsidP="00AE4B6A">
      <w:pPr>
        <w:pStyle w:val="berschrift3"/>
      </w:pPr>
      <w:r w:rsidRPr="000571F4">
        <w:lastRenderedPageBreak/>
        <w:fldChar w:fldCharType="begin"/>
      </w:r>
      <w:r w:rsidRPr="000571F4">
        <w:instrText xml:space="preserve"> REF oMF \h </w:instrText>
      </w:r>
      <w:r w:rsidR="00A15EC5" w:rsidRPr="000571F4">
        <w:rPr>
          <w:rFonts w:hint="eastAsia"/>
        </w:rPr>
        <w:instrText xml:space="preserve"> \* MERGEFORMAT </w:instrText>
      </w:r>
      <w:r w:rsidRPr="000571F4">
        <w:fldChar w:fldCharType="separate"/>
      </w:r>
      <w:bookmarkStart w:id="194" w:name="_Toc502658449"/>
      <w:r w:rsidR="00997CBB" w:rsidRPr="000571F4">
        <w:t>MF</w:t>
      </w:r>
      <w:r w:rsidRPr="000571F4">
        <w:fldChar w:fldCharType="end"/>
      </w:r>
      <w:r w:rsidRPr="000571F4">
        <w:t xml:space="preserve"> </w:t>
      </w:r>
      <w:r w:rsidR="00E51B4C" w:rsidRPr="000571F4">
        <w:t xml:space="preserve">/ </w:t>
      </w:r>
      <w:bookmarkStart w:id="195" w:name="oEF_C_CA_SMC_CS_R2048"/>
      <w:r w:rsidR="003F4D83" w:rsidRPr="000571F4">
        <w:t>EF.C.CA_SMC.C</w:t>
      </w:r>
      <w:r w:rsidR="00696E24" w:rsidRPr="000571F4">
        <w:t>S.R2048</w:t>
      </w:r>
      <w:bookmarkEnd w:id="188"/>
      <w:bookmarkEnd w:id="195"/>
      <w:bookmarkEnd w:id="194"/>
    </w:p>
    <w:p w:rsidR="00385514" w:rsidRPr="000571F4" w:rsidRDefault="00385514" w:rsidP="00FC1A84">
      <w:pPr>
        <w:pStyle w:val="gemStandard"/>
        <w:rPr>
          <w:szCs w:val="22"/>
        </w:rPr>
      </w:pPr>
      <w:r w:rsidRPr="000571F4">
        <w:rPr>
          <w:szCs w:val="22"/>
        </w:rPr>
        <w:t>Diese Datei enthält ein CV</w:t>
      </w:r>
      <w:r w:rsidR="00FC1A84" w:rsidRPr="000571F4">
        <w:rPr>
          <w:szCs w:val="22"/>
        </w:rPr>
        <w:t>-</w:t>
      </w:r>
      <w:r w:rsidRPr="000571F4">
        <w:rPr>
          <w:szCs w:val="22"/>
        </w:rPr>
        <w:t xml:space="preserve">Zertifikat </w:t>
      </w:r>
      <w:r w:rsidR="00810954" w:rsidRPr="000571F4">
        <w:rPr>
          <w:szCs w:val="22"/>
        </w:rPr>
        <w:t>für die Kryptogra</w:t>
      </w:r>
      <w:r w:rsidR="00FC1A84" w:rsidRPr="000571F4">
        <w:rPr>
          <w:szCs w:val="22"/>
        </w:rPr>
        <w:t>ph</w:t>
      </w:r>
      <w:r w:rsidR="00810954" w:rsidRPr="000571F4">
        <w:rPr>
          <w:szCs w:val="22"/>
        </w:rPr>
        <w:t xml:space="preserve">ie mit RSA </w:t>
      </w:r>
      <w:r w:rsidRPr="000571F4">
        <w:rPr>
          <w:szCs w:val="22"/>
        </w:rPr>
        <w:t xml:space="preserve">gemäß </w:t>
      </w:r>
      <w:r w:rsidR="00A20F26" w:rsidRPr="000571F4">
        <w:rPr>
          <w:szCs w:val="22"/>
        </w:rPr>
        <w:fldChar w:fldCharType="begin"/>
      </w:r>
      <w:r w:rsidR="00A20F26" w:rsidRPr="000571F4">
        <w:rPr>
          <w:szCs w:val="22"/>
        </w:rPr>
        <w:instrText xml:space="preserve"> REF qgemSpecCOS \h </w:instrText>
      </w:r>
      <w:r w:rsidR="003937A9" w:rsidRPr="000571F4">
        <w:rPr>
          <w:szCs w:val="22"/>
        </w:rPr>
        <w:instrText xml:space="preserve"> \* MERGEFORMAT </w:instrText>
      </w:r>
      <w:r w:rsidR="00A20F26" w:rsidRPr="000571F4">
        <w:rPr>
          <w:szCs w:val="22"/>
        </w:rPr>
      </w:r>
      <w:r w:rsidR="00A20F26" w:rsidRPr="000571F4">
        <w:rPr>
          <w:szCs w:val="22"/>
        </w:rPr>
        <w:fldChar w:fldCharType="separate"/>
      </w:r>
      <w:r w:rsidR="00997CBB" w:rsidRPr="00997CBB">
        <w:rPr>
          <w:rFonts w:cs="Arial"/>
          <w:szCs w:val="22"/>
        </w:rPr>
        <w:t>[</w:t>
      </w:r>
      <w:proofErr w:type="spellStart"/>
      <w:r w:rsidR="00997CBB" w:rsidRPr="00997CBB">
        <w:rPr>
          <w:rFonts w:cs="Arial"/>
          <w:szCs w:val="22"/>
        </w:rPr>
        <w:t>gemSpec_COS</w:t>
      </w:r>
      <w:proofErr w:type="spellEnd"/>
      <w:r w:rsidR="00997CBB" w:rsidRPr="00997CBB">
        <w:rPr>
          <w:rFonts w:cs="Arial"/>
          <w:szCs w:val="22"/>
        </w:rPr>
        <w:t>]</w:t>
      </w:r>
      <w:r w:rsidR="00A20F26" w:rsidRPr="000571F4">
        <w:rPr>
          <w:szCs w:val="22"/>
        </w:rPr>
        <w:fldChar w:fldCharType="end"/>
      </w:r>
      <w:r w:rsidRPr="000571F4">
        <w:rPr>
          <w:szCs w:val="22"/>
        </w:rPr>
        <w:t>, welches den öffentlichen Schlüssel PuK.CA_</w:t>
      </w:r>
      <w:r w:rsidR="008239A9" w:rsidRPr="000571F4">
        <w:rPr>
          <w:szCs w:val="22"/>
        </w:rPr>
        <w:t>SM</w:t>
      </w:r>
      <w:r w:rsidRPr="000571F4">
        <w:rPr>
          <w:szCs w:val="22"/>
        </w:rPr>
        <w:t>C.CS</w:t>
      </w:r>
      <w:r w:rsidR="00C94979" w:rsidRPr="000571F4">
        <w:rPr>
          <w:szCs w:val="22"/>
        </w:rPr>
        <w:t>.R2048</w:t>
      </w:r>
      <w:r w:rsidRPr="000571F4">
        <w:rPr>
          <w:szCs w:val="22"/>
        </w:rPr>
        <w:t xml:space="preserve"> einer CA enthält.</w:t>
      </w:r>
      <w:r w:rsidR="00C802E8">
        <w:rPr>
          <w:szCs w:val="22"/>
        </w:rPr>
        <w:t xml:space="preserve"> </w:t>
      </w:r>
      <w:r w:rsidR="00C802E8" w:rsidRPr="00CD2682">
        <w:t>Für die Ausprägung</w:t>
      </w:r>
      <w:r w:rsidR="006D2CA2" w:rsidRPr="00CD2682">
        <w:t xml:space="preserve"> </w:t>
      </w:r>
      <w:r w:rsidR="00C802E8" w:rsidRPr="00CD2682">
        <w:t>_ORG bleibt diese Datei leer oder wird mit Nullen befüllt</w:t>
      </w:r>
      <w:commentRangeStart w:id="196"/>
      <w:r w:rsidR="00C802E8" w:rsidRPr="00CD2682">
        <w:t>.</w:t>
      </w:r>
      <w:commentRangeEnd w:id="196"/>
      <w:r w:rsidR="00C802E8" w:rsidRPr="00CD2682">
        <w:rPr>
          <w:rStyle w:val="Kommentarzeichen"/>
          <w:rFonts w:eastAsia="Times New Roman"/>
        </w:rPr>
        <w:commentReference w:id="196"/>
      </w:r>
    </w:p>
    <w:p w:rsidR="005501F6" w:rsidRPr="000571F4" w:rsidRDefault="005501F6" w:rsidP="00AE4B6A">
      <w:pPr>
        <w:pStyle w:val="Beschriftung"/>
      </w:pPr>
      <w:r w:rsidRPr="000571F4">
        <w:sym w:font="Wingdings" w:char="F0D6"/>
      </w:r>
      <w:r w:rsidRPr="000571F4">
        <w:tab/>
      </w:r>
      <w:r w:rsidR="00935695" w:rsidRPr="000571F4">
        <w:t>Card-G2-A_</w:t>
      </w:r>
      <w:r w:rsidR="00935695" w:rsidRPr="000571F4">
        <w:rPr>
          <w:szCs w:val="22"/>
        </w:rPr>
        <w:t>2159</w:t>
      </w:r>
      <w:r w:rsidRPr="000571F4">
        <w:rPr>
          <w:szCs w:val="22"/>
        </w:rPr>
        <w:t xml:space="preserve"> </w:t>
      </w:r>
      <w:r w:rsidR="00DD3C19" w:rsidRPr="000571F4">
        <w:rPr>
          <w:szCs w:val="22"/>
        </w:rPr>
        <w:t>K_Initialisierung: Initialisierte</w:t>
      </w:r>
      <w:r w:rsidR="00DF0306" w:rsidRPr="000571F4">
        <w:rPr>
          <w:szCs w:val="22"/>
        </w:rPr>
        <w:t xml:space="preserve"> </w:t>
      </w:r>
      <w:r w:rsidR="00AF4F3D" w:rsidRPr="000571F4">
        <w:rPr>
          <w:szCs w:val="22"/>
        </w:rPr>
        <w:t>Attribute von</w:t>
      </w:r>
      <w:r w:rsidR="00AF4F3D" w:rsidRPr="000571F4">
        <w:t xml:space="preserve"> </w:t>
      </w:r>
      <w:r w:rsidR="00AF4F3D" w:rsidRPr="000571F4">
        <w:fldChar w:fldCharType="begin"/>
      </w:r>
      <w:r w:rsidR="00AF4F3D" w:rsidRPr="000571F4">
        <w:instrText xml:space="preserve"> REF oMF \h  \* MERGEFORMAT </w:instrText>
      </w:r>
      <w:r w:rsidR="00AF4F3D" w:rsidRPr="000571F4">
        <w:fldChar w:fldCharType="separate"/>
      </w:r>
      <w:r w:rsidR="00997CBB" w:rsidRPr="00997CBB">
        <w:t>MF</w:t>
      </w:r>
      <w:r w:rsidR="00AF4F3D" w:rsidRPr="000571F4">
        <w:fldChar w:fldCharType="end"/>
      </w:r>
      <w:r w:rsidR="00AF4F3D" w:rsidRPr="000571F4">
        <w:t xml:space="preserve"> / </w:t>
      </w:r>
      <w:r w:rsidR="00AF4F3D" w:rsidRPr="000571F4">
        <w:fldChar w:fldCharType="begin"/>
      </w:r>
      <w:r w:rsidR="00AF4F3D" w:rsidRPr="000571F4">
        <w:instrText xml:space="preserve"> REF oEF_C_CA_SMC_CS_R2048 \h  \* MERGEFORMAT </w:instrText>
      </w:r>
      <w:r w:rsidR="00AF4F3D" w:rsidRPr="000571F4">
        <w:fldChar w:fldCharType="separate"/>
      </w:r>
      <w:r w:rsidR="00997CBB" w:rsidRPr="00997CBB">
        <w:t>EF.C.CA_SMC.CS.R2048</w:t>
      </w:r>
      <w:r w:rsidR="00AF4F3D" w:rsidRPr="000571F4">
        <w:fldChar w:fldCharType="end"/>
      </w:r>
    </w:p>
    <w:p w:rsidR="005501F6" w:rsidRPr="00AB7DFC" w:rsidRDefault="00A909C6" w:rsidP="007D6703">
      <w:pPr>
        <w:pStyle w:val="gemEinzug"/>
        <w:ind w:left="567"/>
      </w:pPr>
      <w:r w:rsidRPr="00AB7DFC">
        <w:fldChar w:fldCharType="begin"/>
      </w:r>
      <w:r w:rsidRPr="000571F4">
        <w:instrText xml:space="preserve"> REF oEF_C_CA_SMC_CS_R2048 \h  \* MERGEFORMAT </w:instrText>
      </w:r>
      <w:r w:rsidRPr="00AB7DFC">
        <w:fldChar w:fldCharType="separate"/>
      </w:r>
      <w:r w:rsidR="00997CBB" w:rsidRPr="000571F4">
        <w:t>EF.C.CA_SMC.CS.R2048</w:t>
      </w:r>
      <w:r w:rsidRPr="00AB7DFC">
        <w:fldChar w:fldCharType="end"/>
      </w:r>
      <w:r w:rsidR="00763CFF" w:rsidRPr="00AB7DFC">
        <w:t xml:space="preserve"> MUSS die in </w:t>
      </w:r>
      <w:r w:rsidR="008866E4" w:rsidRPr="00AB7DFC">
        <w:t>Tab_SMC-B</w:t>
      </w:r>
      <w:r w:rsidR="00763CFF" w:rsidRPr="00AB7DFC">
        <w:t>_ObjSys_00</w:t>
      </w:r>
      <w:r w:rsidRPr="00AB7DFC">
        <w:t>8</w:t>
      </w:r>
      <w:r w:rsidR="00763CFF" w:rsidRPr="00AB7DFC">
        <w:t xml:space="preserve"> dargestellten Werte besitzen.</w:t>
      </w:r>
    </w:p>
    <w:p w:rsidR="00B33D07" w:rsidRPr="000571F4" w:rsidRDefault="00B33D07" w:rsidP="00FC1A84">
      <w:pPr>
        <w:pStyle w:val="gemStandard"/>
      </w:pPr>
      <w:bookmarkStart w:id="197" w:name="_Ref182207041"/>
      <w:bookmarkStart w:id="198" w:name="_Ref182207053"/>
      <w:bookmarkStart w:id="199" w:name="_Toc184358340"/>
      <w:bookmarkStart w:id="200" w:name="_Toc184742563"/>
      <w:bookmarkStart w:id="201" w:name="_Toc288061866"/>
    </w:p>
    <w:p w:rsidR="00B33D07" w:rsidRPr="000571F4" w:rsidRDefault="00B33D07" w:rsidP="00AE4B6A">
      <w:pPr>
        <w:pStyle w:val="Beschriftung"/>
        <w:rPr>
          <w:rFonts w:cs="Arial"/>
        </w:rPr>
      </w:pPr>
      <w:bookmarkStart w:id="202" w:name="_Toc501368273"/>
      <w:r w:rsidRPr="000571F4">
        <w:t xml:space="preserve">Tabelle </w:t>
      </w:r>
      <w:fldSimple w:instr=" SEQ Tabelle \* ARABIC ">
        <w:r w:rsidR="00997CBB">
          <w:rPr>
            <w:noProof/>
          </w:rPr>
          <w:t>9</w:t>
        </w:r>
      </w:fldSimple>
      <w:r w:rsidR="009A30DE" w:rsidRPr="000571F4">
        <w:t xml:space="preserve">: </w:t>
      </w:r>
      <w:r w:rsidR="00A909C6" w:rsidRPr="000571F4">
        <w:t>Tab_SMC</w:t>
      </w:r>
      <w:r w:rsidR="009A30DE" w:rsidRPr="000571F4">
        <w:t>-B_ObjSys_008</w:t>
      </w:r>
      <w:r w:rsidR="00A909C6" w:rsidRPr="000571F4">
        <w:t xml:space="preserve"> </w:t>
      </w:r>
      <w:r w:rsidR="00E52D16" w:rsidRPr="000571F4">
        <w:t xml:space="preserve">Initialisierte </w:t>
      </w:r>
      <w:r w:rsidRPr="000571F4">
        <w:t>Attribute</w:t>
      </w:r>
      <w:r w:rsidR="002F05F2" w:rsidRPr="000571F4">
        <w:t xml:space="preserve"> von </w:t>
      </w:r>
      <w:r w:rsidR="003937A9" w:rsidRPr="000571F4">
        <w:fldChar w:fldCharType="begin"/>
      </w:r>
      <w:r w:rsidR="003937A9" w:rsidRPr="000571F4">
        <w:instrText xml:space="preserve"> REF oMF \h  \* MERGEFORMAT </w:instrText>
      </w:r>
      <w:r w:rsidR="003937A9" w:rsidRPr="000571F4">
        <w:fldChar w:fldCharType="separate"/>
      </w:r>
      <w:r w:rsidR="00997CBB" w:rsidRPr="000571F4">
        <w:t>MF</w:t>
      </w:r>
      <w:r w:rsidR="003937A9" w:rsidRPr="000571F4">
        <w:fldChar w:fldCharType="end"/>
      </w:r>
      <w:r w:rsidR="003937A9" w:rsidRPr="000571F4">
        <w:t xml:space="preserve"> / </w:t>
      </w:r>
      <w:r w:rsidR="003937A9" w:rsidRPr="000571F4">
        <w:fldChar w:fldCharType="begin"/>
      </w:r>
      <w:r w:rsidR="003937A9" w:rsidRPr="000571F4">
        <w:instrText xml:space="preserve"> REF oEF_C_CA_SMC_CS_R2048 \h  \* MERGEFORMAT </w:instrText>
      </w:r>
      <w:r w:rsidR="003937A9" w:rsidRPr="000571F4">
        <w:fldChar w:fldCharType="separate"/>
      </w:r>
      <w:r w:rsidR="00997CBB" w:rsidRPr="000571F4">
        <w:t>EF.C.CA_SMC.CS.R2048</w:t>
      </w:r>
      <w:bookmarkEnd w:id="202"/>
      <w:r w:rsidR="003937A9"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385514"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bookmarkEnd w:id="197"/>
          <w:bookmarkEnd w:id="198"/>
          <w:bookmarkEnd w:id="199"/>
          <w:bookmarkEnd w:id="200"/>
          <w:bookmarkEnd w:id="201"/>
          <w:p w:rsidR="00385514" w:rsidRPr="000571F4" w:rsidRDefault="00385514" w:rsidP="003227A5">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385514" w:rsidRPr="000571F4" w:rsidRDefault="00385514" w:rsidP="003227A5">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385514" w:rsidRPr="000571F4" w:rsidRDefault="00385514" w:rsidP="003227A5">
            <w:pPr>
              <w:pStyle w:val="gemtab11ptAbstand"/>
              <w:rPr>
                <w:b/>
                <w:sz w:val="20"/>
              </w:rPr>
            </w:pPr>
            <w:r w:rsidRPr="000571F4">
              <w:rPr>
                <w:b/>
                <w:sz w:val="20"/>
              </w:rPr>
              <w:t>Bemerkung</w:t>
            </w:r>
          </w:p>
        </w:tc>
      </w:tr>
      <w:tr w:rsidR="00385514" w:rsidRPr="000571F4">
        <w:tc>
          <w:tcPr>
            <w:tcW w:w="2088" w:type="dxa"/>
            <w:shd w:val="clear" w:color="auto" w:fill="auto"/>
          </w:tcPr>
          <w:p w:rsidR="00385514" w:rsidRPr="000571F4" w:rsidRDefault="00385514" w:rsidP="003227A5">
            <w:pPr>
              <w:pStyle w:val="gemtab11ptAbstand"/>
              <w:rPr>
                <w:sz w:val="20"/>
              </w:rPr>
            </w:pPr>
            <w:r w:rsidRPr="000571F4">
              <w:rPr>
                <w:sz w:val="20"/>
              </w:rPr>
              <w:t>Objekttyp</w:t>
            </w:r>
          </w:p>
        </w:tc>
        <w:tc>
          <w:tcPr>
            <w:tcW w:w="4680" w:type="dxa"/>
            <w:shd w:val="clear" w:color="auto" w:fill="auto"/>
          </w:tcPr>
          <w:p w:rsidR="00385514" w:rsidRPr="000571F4" w:rsidRDefault="00385514" w:rsidP="003227A5">
            <w:pPr>
              <w:pStyle w:val="gemtab11ptAbstand"/>
              <w:rPr>
                <w:sz w:val="20"/>
              </w:rPr>
            </w:pPr>
            <w:r w:rsidRPr="000571F4">
              <w:rPr>
                <w:sz w:val="20"/>
              </w:rPr>
              <w:t>transparentes Elementary File</w:t>
            </w:r>
          </w:p>
        </w:tc>
        <w:tc>
          <w:tcPr>
            <w:tcW w:w="2160" w:type="dxa"/>
            <w:shd w:val="clear" w:color="auto" w:fill="auto"/>
          </w:tcPr>
          <w:p w:rsidR="00385514" w:rsidRPr="000571F4" w:rsidRDefault="00385514" w:rsidP="003227A5">
            <w:pPr>
              <w:pStyle w:val="gemtab11ptAbstand"/>
              <w:rPr>
                <w:sz w:val="20"/>
              </w:rPr>
            </w:pPr>
          </w:p>
        </w:tc>
      </w:tr>
      <w:tr w:rsidR="00385514" w:rsidRPr="000571F4">
        <w:tc>
          <w:tcPr>
            <w:tcW w:w="2088" w:type="dxa"/>
            <w:tcBorders>
              <w:bottom w:val="single" w:sz="6" w:space="0" w:color="000000"/>
            </w:tcBorders>
            <w:shd w:val="clear" w:color="auto" w:fill="auto"/>
          </w:tcPr>
          <w:p w:rsidR="00385514" w:rsidRPr="000571F4" w:rsidRDefault="00385514" w:rsidP="003227A5">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385514" w:rsidRPr="000571F4" w:rsidRDefault="00596EE0" w:rsidP="003227A5">
            <w:pPr>
              <w:pStyle w:val="gemtab11ptAbstand"/>
              <w:rPr>
                <w:sz w:val="20"/>
              </w:rPr>
            </w:pPr>
            <w:r>
              <w:rPr>
                <w:sz w:val="20"/>
              </w:rPr>
              <w:t>‘</w:t>
            </w:r>
            <w:r w:rsidR="00385514" w:rsidRPr="000571F4">
              <w:rPr>
                <w:sz w:val="20"/>
              </w:rPr>
              <w:t>2F 04</w:t>
            </w:r>
            <w:r>
              <w:rPr>
                <w:sz w:val="20"/>
              </w:rPr>
              <w:t>’</w:t>
            </w:r>
          </w:p>
        </w:tc>
        <w:tc>
          <w:tcPr>
            <w:tcW w:w="2160" w:type="dxa"/>
            <w:tcBorders>
              <w:bottom w:val="single" w:sz="6" w:space="0" w:color="000000"/>
            </w:tcBorders>
            <w:shd w:val="clear" w:color="auto" w:fill="auto"/>
          </w:tcPr>
          <w:p w:rsidR="00385514" w:rsidRPr="000571F4" w:rsidRDefault="00385514" w:rsidP="003227A5">
            <w:pPr>
              <w:pStyle w:val="gemtab11ptAbstand"/>
              <w:rPr>
                <w:sz w:val="20"/>
              </w:rPr>
            </w:pPr>
          </w:p>
        </w:tc>
      </w:tr>
      <w:tr w:rsidR="00385514" w:rsidRPr="000571F4">
        <w:tc>
          <w:tcPr>
            <w:tcW w:w="2088" w:type="dxa"/>
            <w:tcBorders>
              <w:bottom w:val="single" w:sz="6" w:space="0" w:color="000000"/>
            </w:tcBorders>
            <w:shd w:val="clear" w:color="auto" w:fill="auto"/>
          </w:tcPr>
          <w:p w:rsidR="00385514" w:rsidRPr="000571F4" w:rsidRDefault="00385514" w:rsidP="003227A5">
            <w:pPr>
              <w:pStyle w:val="gemtab11ptAbstand"/>
              <w:rPr>
                <w:i/>
                <w:sz w:val="20"/>
              </w:rPr>
            </w:pPr>
            <w:r w:rsidRPr="000571F4">
              <w:rPr>
                <w:i/>
                <w:sz w:val="20"/>
              </w:rPr>
              <w:t>shortFileIdentifier</w:t>
            </w:r>
          </w:p>
        </w:tc>
        <w:tc>
          <w:tcPr>
            <w:tcW w:w="4680" w:type="dxa"/>
            <w:tcBorders>
              <w:bottom w:val="single" w:sz="6" w:space="0" w:color="000000"/>
            </w:tcBorders>
            <w:shd w:val="clear" w:color="auto" w:fill="auto"/>
          </w:tcPr>
          <w:p w:rsidR="00385514" w:rsidRPr="000571F4" w:rsidRDefault="00596EE0" w:rsidP="003227A5">
            <w:pPr>
              <w:pStyle w:val="gemtab11ptAbstand"/>
              <w:rPr>
                <w:sz w:val="20"/>
              </w:rPr>
            </w:pPr>
            <w:r>
              <w:rPr>
                <w:sz w:val="20"/>
              </w:rPr>
              <w:t>‘</w:t>
            </w:r>
            <w:r w:rsidR="00385514" w:rsidRPr="000571F4">
              <w:rPr>
                <w:sz w:val="20"/>
              </w:rPr>
              <w:t>04</w:t>
            </w:r>
            <w:r>
              <w:rPr>
                <w:sz w:val="20"/>
              </w:rPr>
              <w:t>’</w:t>
            </w:r>
            <w:r w:rsidR="00385514" w:rsidRPr="000571F4">
              <w:rPr>
                <w:sz w:val="20"/>
              </w:rPr>
              <w:t>= 4</w:t>
            </w:r>
          </w:p>
        </w:tc>
        <w:tc>
          <w:tcPr>
            <w:tcW w:w="2160" w:type="dxa"/>
            <w:tcBorders>
              <w:bottom w:val="single" w:sz="6" w:space="0" w:color="000000"/>
            </w:tcBorders>
            <w:shd w:val="clear" w:color="auto" w:fill="auto"/>
          </w:tcPr>
          <w:p w:rsidR="00385514" w:rsidRPr="000571F4" w:rsidRDefault="00385514" w:rsidP="003227A5">
            <w:pPr>
              <w:pStyle w:val="gemtab11ptAbstand"/>
              <w:rPr>
                <w:sz w:val="20"/>
              </w:rPr>
            </w:pPr>
          </w:p>
        </w:tc>
      </w:tr>
      <w:tr w:rsidR="00385514" w:rsidRPr="000571F4">
        <w:tc>
          <w:tcPr>
            <w:tcW w:w="2088" w:type="dxa"/>
            <w:tcBorders>
              <w:bottom w:val="single" w:sz="6" w:space="0" w:color="000000"/>
            </w:tcBorders>
            <w:shd w:val="clear" w:color="auto" w:fill="auto"/>
          </w:tcPr>
          <w:p w:rsidR="00385514" w:rsidRPr="000571F4" w:rsidRDefault="00B82A19" w:rsidP="003227A5">
            <w:pPr>
              <w:pStyle w:val="gemtab11ptAbstand"/>
              <w:rPr>
                <w:i/>
                <w:sz w:val="20"/>
              </w:rPr>
            </w:pPr>
            <w:r w:rsidRPr="000571F4">
              <w:rPr>
                <w:i/>
                <w:sz w:val="20"/>
              </w:rPr>
              <w:t>numberOfOctet</w:t>
            </w:r>
          </w:p>
        </w:tc>
        <w:tc>
          <w:tcPr>
            <w:tcW w:w="4680" w:type="dxa"/>
            <w:tcBorders>
              <w:bottom w:val="single" w:sz="6" w:space="0" w:color="000000"/>
            </w:tcBorders>
            <w:shd w:val="clear" w:color="auto" w:fill="auto"/>
          </w:tcPr>
          <w:p w:rsidR="00385514" w:rsidRPr="000571F4" w:rsidRDefault="00596EE0" w:rsidP="003227A5">
            <w:pPr>
              <w:pStyle w:val="gemtab11ptAbstand"/>
              <w:rPr>
                <w:sz w:val="20"/>
              </w:rPr>
            </w:pPr>
            <w:r>
              <w:rPr>
                <w:sz w:val="20"/>
              </w:rPr>
              <w:t>‘</w:t>
            </w:r>
            <w:r w:rsidR="00385514" w:rsidRPr="000571F4">
              <w:rPr>
                <w:sz w:val="20"/>
              </w:rPr>
              <w:t>01</w:t>
            </w:r>
            <w:r w:rsidR="00DC196C">
              <w:rPr>
                <w:sz w:val="20"/>
              </w:rPr>
              <w:t xml:space="preserve"> </w:t>
            </w:r>
            <w:r w:rsidR="00385514" w:rsidRPr="000571F4">
              <w:rPr>
                <w:sz w:val="20"/>
              </w:rPr>
              <w:t>4B</w:t>
            </w:r>
            <w:r>
              <w:rPr>
                <w:sz w:val="20"/>
              </w:rPr>
              <w:t>’</w:t>
            </w:r>
            <w:r w:rsidR="00385514" w:rsidRPr="000571F4">
              <w:rPr>
                <w:sz w:val="20"/>
              </w:rPr>
              <w:t xml:space="preserve"> Oktett = 331 Oktett</w:t>
            </w:r>
          </w:p>
        </w:tc>
        <w:tc>
          <w:tcPr>
            <w:tcW w:w="2160" w:type="dxa"/>
            <w:tcBorders>
              <w:bottom w:val="single" w:sz="6" w:space="0" w:color="000000"/>
            </w:tcBorders>
            <w:shd w:val="clear" w:color="auto" w:fill="auto"/>
          </w:tcPr>
          <w:p w:rsidR="00385514" w:rsidRPr="000571F4" w:rsidRDefault="00385514" w:rsidP="003227A5">
            <w:pPr>
              <w:pStyle w:val="gemtab11ptAbstand"/>
              <w:rPr>
                <w:sz w:val="20"/>
              </w:rPr>
            </w:pPr>
          </w:p>
        </w:tc>
      </w:tr>
      <w:tr w:rsidR="00001A0C" w:rsidRPr="000571F4">
        <w:tc>
          <w:tcPr>
            <w:tcW w:w="2088" w:type="dxa"/>
            <w:tcBorders>
              <w:bottom w:val="single" w:sz="6" w:space="0" w:color="000000"/>
            </w:tcBorders>
            <w:shd w:val="clear" w:color="auto" w:fill="auto"/>
            <w:vAlign w:val="center"/>
          </w:tcPr>
          <w:p w:rsidR="00001A0C" w:rsidRPr="000571F4" w:rsidRDefault="00001A0C" w:rsidP="00676146">
            <w:pPr>
              <w:pStyle w:val="gemTab10pt"/>
              <w:rPr>
                <w:i/>
                <w:lang w:val="en-GB"/>
              </w:rPr>
            </w:pPr>
            <w:r w:rsidRPr="006C58E5">
              <w:rPr>
                <w:rFonts w:cs="Arial"/>
                <w:i/>
                <w:szCs w:val="22"/>
                <w:lang w:val="en-GB"/>
              </w:rPr>
              <w:t>positionLogicalE</w:t>
            </w:r>
            <w:r w:rsidRPr="004D0261">
              <w:rPr>
                <w:rFonts w:cs="Arial"/>
                <w:i/>
                <w:szCs w:val="22"/>
                <w:lang w:val="en-GB"/>
              </w:rPr>
              <w:t>ndOfFile</w:t>
            </w:r>
          </w:p>
        </w:tc>
        <w:tc>
          <w:tcPr>
            <w:tcW w:w="4680" w:type="dxa"/>
            <w:tcBorders>
              <w:bottom w:val="single" w:sz="6" w:space="0" w:color="000000"/>
            </w:tcBorders>
            <w:shd w:val="clear" w:color="auto" w:fill="auto"/>
            <w:vAlign w:val="center"/>
          </w:tcPr>
          <w:p w:rsidR="00001A0C" w:rsidRPr="000571F4" w:rsidRDefault="000571F4" w:rsidP="005D75B9">
            <w:pPr>
              <w:pStyle w:val="gemTab10pt"/>
              <w:rPr>
                <w:lang w:val="en-GB"/>
              </w:rPr>
            </w:pPr>
            <w:r w:rsidRPr="000571F4">
              <w:rPr>
                <w:lang w:val="en-GB"/>
              </w:rPr>
              <w:t xml:space="preserve"> </w:t>
            </w:r>
            <w:r w:rsidR="005D75B9" w:rsidRPr="000571F4">
              <w:rPr>
                <w:lang w:val="en-GB"/>
              </w:rPr>
              <w:t>‘0’</w:t>
            </w:r>
          </w:p>
        </w:tc>
        <w:tc>
          <w:tcPr>
            <w:tcW w:w="2160" w:type="dxa"/>
            <w:tcBorders>
              <w:bottom w:val="single" w:sz="6" w:space="0" w:color="000000"/>
            </w:tcBorders>
            <w:shd w:val="clear" w:color="auto" w:fill="auto"/>
          </w:tcPr>
          <w:p w:rsidR="00001A0C" w:rsidRPr="000571F4" w:rsidRDefault="00001A0C" w:rsidP="00001A0C">
            <w:pPr>
              <w:pStyle w:val="gemtab11ptAbstand"/>
              <w:rPr>
                <w:sz w:val="20"/>
              </w:rPr>
            </w:pPr>
          </w:p>
        </w:tc>
      </w:tr>
      <w:tr w:rsidR="00001A0C" w:rsidRPr="000571F4">
        <w:tc>
          <w:tcPr>
            <w:tcW w:w="2088" w:type="dxa"/>
            <w:tcBorders>
              <w:bottom w:val="single" w:sz="6" w:space="0" w:color="000000"/>
            </w:tcBorders>
            <w:shd w:val="clear" w:color="auto" w:fill="auto"/>
          </w:tcPr>
          <w:p w:rsidR="00001A0C" w:rsidRPr="000571F4" w:rsidRDefault="00001A0C" w:rsidP="003227A5">
            <w:pPr>
              <w:pStyle w:val="gemtab11ptAbstand"/>
              <w:rPr>
                <w:i/>
                <w:sz w:val="20"/>
              </w:rPr>
            </w:pPr>
            <w:r w:rsidRPr="000571F4">
              <w:rPr>
                <w:i/>
                <w:sz w:val="20"/>
              </w:rPr>
              <w:t>flagTransactionMode</w:t>
            </w:r>
          </w:p>
        </w:tc>
        <w:tc>
          <w:tcPr>
            <w:tcW w:w="4680" w:type="dxa"/>
            <w:tcBorders>
              <w:bottom w:val="single" w:sz="6" w:space="0" w:color="000000"/>
            </w:tcBorders>
            <w:shd w:val="clear" w:color="auto" w:fill="auto"/>
          </w:tcPr>
          <w:p w:rsidR="00001A0C" w:rsidRPr="000571F4" w:rsidRDefault="00001A0C" w:rsidP="003227A5">
            <w:pPr>
              <w:pStyle w:val="gemtab11ptAbstand"/>
              <w:rPr>
                <w:sz w:val="20"/>
              </w:rPr>
            </w:pPr>
            <w:r w:rsidRPr="000571F4">
              <w:rPr>
                <w:sz w:val="20"/>
              </w:rPr>
              <w:t>False</w:t>
            </w:r>
          </w:p>
        </w:tc>
        <w:tc>
          <w:tcPr>
            <w:tcW w:w="2160" w:type="dxa"/>
            <w:tcBorders>
              <w:bottom w:val="single" w:sz="6" w:space="0" w:color="000000"/>
            </w:tcBorders>
            <w:shd w:val="clear" w:color="auto" w:fill="auto"/>
          </w:tcPr>
          <w:p w:rsidR="00001A0C" w:rsidRPr="000571F4" w:rsidRDefault="00001A0C" w:rsidP="003227A5">
            <w:pPr>
              <w:pStyle w:val="gemtab11ptAbstand"/>
              <w:rPr>
                <w:sz w:val="20"/>
              </w:rPr>
            </w:pPr>
          </w:p>
        </w:tc>
      </w:tr>
      <w:tr w:rsidR="00001A0C" w:rsidRPr="000571F4">
        <w:tc>
          <w:tcPr>
            <w:tcW w:w="2088" w:type="dxa"/>
            <w:tcBorders>
              <w:bottom w:val="single" w:sz="6" w:space="0" w:color="000000"/>
            </w:tcBorders>
            <w:shd w:val="clear" w:color="auto" w:fill="auto"/>
          </w:tcPr>
          <w:p w:rsidR="00001A0C" w:rsidRPr="000571F4" w:rsidRDefault="00001A0C" w:rsidP="003227A5">
            <w:pPr>
              <w:pStyle w:val="gemtab11ptAbstand"/>
              <w:rPr>
                <w:i/>
                <w:sz w:val="20"/>
              </w:rPr>
            </w:pPr>
            <w:r w:rsidRPr="000571F4">
              <w:rPr>
                <w:i/>
                <w:sz w:val="20"/>
              </w:rPr>
              <w:t>flagChecksum</w:t>
            </w:r>
          </w:p>
        </w:tc>
        <w:tc>
          <w:tcPr>
            <w:tcW w:w="4680" w:type="dxa"/>
            <w:tcBorders>
              <w:bottom w:val="single" w:sz="6" w:space="0" w:color="000000"/>
            </w:tcBorders>
            <w:shd w:val="clear" w:color="auto" w:fill="auto"/>
          </w:tcPr>
          <w:p w:rsidR="00001A0C" w:rsidRPr="000571F4" w:rsidRDefault="00001A0C" w:rsidP="003227A5">
            <w:pPr>
              <w:pStyle w:val="gemtab11ptAbstand"/>
              <w:rPr>
                <w:sz w:val="20"/>
              </w:rPr>
            </w:pPr>
            <w:r w:rsidRPr="000571F4">
              <w:rPr>
                <w:sz w:val="20"/>
              </w:rPr>
              <w:t>False</w:t>
            </w:r>
          </w:p>
        </w:tc>
        <w:tc>
          <w:tcPr>
            <w:tcW w:w="2160" w:type="dxa"/>
            <w:tcBorders>
              <w:bottom w:val="single" w:sz="6" w:space="0" w:color="000000"/>
            </w:tcBorders>
            <w:shd w:val="clear" w:color="auto" w:fill="auto"/>
          </w:tcPr>
          <w:p w:rsidR="00001A0C" w:rsidRPr="000571F4" w:rsidRDefault="00001A0C" w:rsidP="003227A5">
            <w:pPr>
              <w:pStyle w:val="gemtab11ptAbstand"/>
              <w:rPr>
                <w:sz w:val="20"/>
              </w:rPr>
            </w:pPr>
          </w:p>
        </w:tc>
      </w:tr>
      <w:tr w:rsidR="00001A0C" w:rsidRPr="000571F4">
        <w:tc>
          <w:tcPr>
            <w:tcW w:w="2088" w:type="dxa"/>
            <w:tcBorders>
              <w:bottom w:val="single" w:sz="6" w:space="0" w:color="000000"/>
            </w:tcBorders>
            <w:shd w:val="clear" w:color="auto" w:fill="auto"/>
          </w:tcPr>
          <w:p w:rsidR="00001A0C" w:rsidRPr="000571F4" w:rsidRDefault="00001A0C" w:rsidP="003227A5">
            <w:pPr>
              <w:pStyle w:val="gemtab11ptAbstand"/>
              <w:rPr>
                <w:i/>
                <w:sz w:val="20"/>
              </w:rPr>
            </w:pPr>
            <w:r w:rsidRPr="000571F4">
              <w:rPr>
                <w:i/>
                <w:sz w:val="20"/>
              </w:rPr>
              <w:t>lifeCycleStatus</w:t>
            </w:r>
          </w:p>
        </w:tc>
        <w:tc>
          <w:tcPr>
            <w:tcW w:w="4680" w:type="dxa"/>
            <w:tcBorders>
              <w:bottom w:val="single" w:sz="6" w:space="0" w:color="000000"/>
            </w:tcBorders>
            <w:shd w:val="clear" w:color="auto" w:fill="auto"/>
          </w:tcPr>
          <w:p w:rsidR="00001A0C" w:rsidRPr="000571F4" w:rsidRDefault="00001A0C" w:rsidP="003227A5">
            <w:pPr>
              <w:pStyle w:val="gemtab11ptAbstand"/>
              <w:rPr>
                <w:sz w:val="20"/>
              </w:rPr>
            </w:pPr>
            <w:r w:rsidRPr="000571F4">
              <w:rPr>
                <w:sz w:val="20"/>
              </w:rPr>
              <w:t>„Operational state (activated)“</w:t>
            </w:r>
          </w:p>
        </w:tc>
        <w:tc>
          <w:tcPr>
            <w:tcW w:w="2160" w:type="dxa"/>
            <w:tcBorders>
              <w:bottom w:val="single" w:sz="6" w:space="0" w:color="000000"/>
            </w:tcBorders>
            <w:shd w:val="clear" w:color="auto" w:fill="auto"/>
          </w:tcPr>
          <w:p w:rsidR="00001A0C" w:rsidRPr="000571F4" w:rsidRDefault="00001A0C" w:rsidP="003227A5">
            <w:pPr>
              <w:pStyle w:val="gemtab11ptAbstand"/>
              <w:rPr>
                <w:sz w:val="20"/>
              </w:rPr>
            </w:pPr>
          </w:p>
        </w:tc>
      </w:tr>
      <w:tr w:rsidR="0050009E" w:rsidRPr="000571F4">
        <w:tc>
          <w:tcPr>
            <w:tcW w:w="2088" w:type="dxa"/>
            <w:tcBorders>
              <w:bottom w:val="single" w:sz="6" w:space="0" w:color="000000"/>
            </w:tcBorders>
            <w:shd w:val="clear" w:color="auto" w:fill="auto"/>
          </w:tcPr>
          <w:p w:rsidR="0050009E" w:rsidRPr="000571F4" w:rsidRDefault="0050009E" w:rsidP="0050009E">
            <w:pPr>
              <w:pStyle w:val="gemtab11ptAbstand"/>
              <w:rPr>
                <w:i/>
                <w:sz w:val="20"/>
              </w:rPr>
            </w:pPr>
            <w:r w:rsidRPr="000571F4">
              <w:rPr>
                <w:i/>
                <w:sz w:val="20"/>
              </w:rPr>
              <w:t>shareable</w:t>
            </w:r>
          </w:p>
        </w:tc>
        <w:tc>
          <w:tcPr>
            <w:tcW w:w="4680" w:type="dxa"/>
            <w:tcBorders>
              <w:bottom w:val="single" w:sz="6" w:space="0" w:color="000000"/>
            </w:tcBorders>
            <w:shd w:val="clear" w:color="auto" w:fill="auto"/>
          </w:tcPr>
          <w:p w:rsidR="0050009E" w:rsidRPr="000571F4" w:rsidRDefault="0050009E" w:rsidP="0050009E">
            <w:pPr>
              <w:pStyle w:val="gemtab11ptAbstand"/>
              <w:rPr>
                <w:sz w:val="20"/>
              </w:rPr>
            </w:pPr>
            <w:r w:rsidRPr="000571F4">
              <w:rPr>
                <w:sz w:val="20"/>
              </w:rPr>
              <w:t>True</w:t>
            </w:r>
          </w:p>
        </w:tc>
        <w:tc>
          <w:tcPr>
            <w:tcW w:w="2160" w:type="dxa"/>
            <w:tcBorders>
              <w:bottom w:val="single" w:sz="6" w:space="0" w:color="000000"/>
            </w:tcBorders>
            <w:shd w:val="clear" w:color="auto" w:fill="auto"/>
          </w:tcPr>
          <w:p w:rsidR="0050009E" w:rsidRPr="000571F4" w:rsidRDefault="0050009E" w:rsidP="003227A5">
            <w:pPr>
              <w:pStyle w:val="gemVerz2"/>
              <w:rPr>
                <w:sz w:val="20"/>
              </w:rPr>
            </w:pPr>
          </w:p>
        </w:tc>
      </w:tr>
      <w:tr w:rsidR="001A6546" w:rsidRPr="000571F4">
        <w:tc>
          <w:tcPr>
            <w:tcW w:w="2088" w:type="dxa"/>
            <w:tcBorders>
              <w:bottom w:val="single" w:sz="4" w:space="0" w:color="auto"/>
            </w:tcBorders>
            <w:shd w:val="clear" w:color="auto" w:fill="auto"/>
          </w:tcPr>
          <w:p w:rsidR="001A6546" w:rsidRPr="00C50B58" w:rsidRDefault="001A6546" w:rsidP="0023085E">
            <w:pPr>
              <w:pStyle w:val="gemTab10pt"/>
              <w:rPr>
                <w:i/>
              </w:rPr>
            </w:pPr>
            <w:r w:rsidRPr="00C50B58">
              <w:rPr>
                <w:i/>
              </w:rPr>
              <w:t>body</w:t>
            </w:r>
          </w:p>
        </w:tc>
        <w:tc>
          <w:tcPr>
            <w:tcW w:w="4680" w:type="dxa"/>
            <w:tcBorders>
              <w:bottom w:val="single" w:sz="4" w:space="0" w:color="auto"/>
            </w:tcBorders>
            <w:shd w:val="clear" w:color="auto" w:fill="auto"/>
          </w:tcPr>
          <w:p w:rsidR="001A6546" w:rsidRPr="00C50B58" w:rsidRDefault="00DA124D" w:rsidP="00AE59EB">
            <w:pPr>
              <w:pStyle w:val="gemTab10pt"/>
            </w:pPr>
            <w:r w:rsidRPr="00C50B58">
              <w:t>kein Inhalt</w:t>
            </w:r>
          </w:p>
        </w:tc>
        <w:tc>
          <w:tcPr>
            <w:tcW w:w="2160" w:type="dxa"/>
            <w:tcBorders>
              <w:bottom w:val="single" w:sz="4" w:space="0" w:color="auto"/>
            </w:tcBorders>
            <w:shd w:val="clear" w:color="auto" w:fill="auto"/>
          </w:tcPr>
          <w:p w:rsidR="001A6546" w:rsidRPr="000571F4" w:rsidRDefault="001A6546" w:rsidP="0023085E">
            <w:pPr>
              <w:pStyle w:val="gemTab10pt"/>
            </w:pPr>
            <w:r w:rsidRPr="00C50B58">
              <w:t>wird personalisiert</w:t>
            </w:r>
          </w:p>
        </w:tc>
      </w:tr>
      <w:tr w:rsidR="001A6546" w:rsidRPr="000571F4">
        <w:tc>
          <w:tcPr>
            <w:tcW w:w="8928" w:type="dxa"/>
            <w:gridSpan w:val="3"/>
            <w:tcBorders>
              <w:bottom w:val="single" w:sz="6" w:space="0" w:color="000000"/>
            </w:tcBorders>
            <w:shd w:val="clear" w:color="auto" w:fill="E0E0E0"/>
          </w:tcPr>
          <w:p w:rsidR="001A6546" w:rsidRPr="000571F4" w:rsidRDefault="001A6546" w:rsidP="003227A5">
            <w:pPr>
              <w:pStyle w:val="gemtab11ptAbstand"/>
              <w:rPr>
                <w:b/>
                <w:sz w:val="20"/>
              </w:rPr>
            </w:pPr>
            <w:r w:rsidRPr="000571F4">
              <w:rPr>
                <w:b/>
                <w:sz w:val="20"/>
              </w:rPr>
              <w:t>Zugriffsregel für logischen LCS „Operational state (activated)”</w:t>
            </w:r>
          </w:p>
        </w:tc>
      </w:tr>
      <w:tr w:rsidR="001A6546" w:rsidRPr="000571F4">
        <w:tc>
          <w:tcPr>
            <w:tcW w:w="2088" w:type="dxa"/>
            <w:tcBorders>
              <w:bottom w:val="single" w:sz="4" w:space="0" w:color="auto"/>
            </w:tcBorders>
            <w:shd w:val="clear" w:color="auto" w:fill="E0E0E0"/>
          </w:tcPr>
          <w:p w:rsidR="001A6546" w:rsidRPr="000571F4" w:rsidRDefault="001A6546" w:rsidP="003227A5">
            <w:pPr>
              <w:pStyle w:val="gemtab11ptAbstand"/>
              <w:rPr>
                <w:b/>
                <w:sz w:val="20"/>
              </w:rPr>
            </w:pPr>
            <w:r w:rsidRPr="000571F4">
              <w:rPr>
                <w:b/>
                <w:sz w:val="20"/>
              </w:rPr>
              <w:t>Zugriffsart</w:t>
            </w:r>
          </w:p>
        </w:tc>
        <w:tc>
          <w:tcPr>
            <w:tcW w:w="4680" w:type="dxa"/>
            <w:tcBorders>
              <w:bottom w:val="single" w:sz="4" w:space="0" w:color="auto"/>
            </w:tcBorders>
            <w:shd w:val="clear" w:color="auto" w:fill="E0E0E0"/>
          </w:tcPr>
          <w:p w:rsidR="001A6546" w:rsidRPr="000571F4" w:rsidRDefault="001A6546" w:rsidP="003227A5">
            <w:pPr>
              <w:pStyle w:val="gemtab11ptAbstand"/>
              <w:rPr>
                <w:b/>
                <w:sz w:val="20"/>
              </w:rPr>
            </w:pPr>
            <w:r w:rsidRPr="000571F4">
              <w:rPr>
                <w:b/>
                <w:sz w:val="20"/>
              </w:rPr>
              <w:t>Zugriffsbedingung</w:t>
            </w:r>
          </w:p>
        </w:tc>
        <w:tc>
          <w:tcPr>
            <w:tcW w:w="2160" w:type="dxa"/>
            <w:tcBorders>
              <w:bottom w:val="single" w:sz="4" w:space="0" w:color="auto"/>
            </w:tcBorders>
            <w:shd w:val="clear" w:color="auto" w:fill="E0E0E0"/>
          </w:tcPr>
          <w:p w:rsidR="001A6546" w:rsidRPr="000571F4" w:rsidRDefault="001A6546" w:rsidP="003227A5">
            <w:pPr>
              <w:pStyle w:val="gemtab11ptAbstand"/>
              <w:rPr>
                <w:b/>
                <w:sz w:val="20"/>
              </w:rPr>
            </w:pPr>
            <w:r w:rsidRPr="000571F4">
              <w:rPr>
                <w:b/>
                <w:sz w:val="20"/>
              </w:rPr>
              <w:t>Bemerkung</w:t>
            </w:r>
          </w:p>
        </w:tc>
      </w:tr>
      <w:tr w:rsidR="00D97575" w:rsidRPr="000571F4">
        <w:tc>
          <w:tcPr>
            <w:tcW w:w="2088" w:type="dxa"/>
            <w:shd w:val="clear" w:color="auto" w:fill="auto"/>
            <w:vAlign w:val="center"/>
          </w:tcPr>
          <w:p w:rsidR="00D97575" w:rsidRPr="000571F4" w:rsidRDefault="00D97575" w:rsidP="00303696">
            <w:pPr>
              <w:pStyle w:val="gemTab10pt"/>
              <w:rPr>
                <w:rFonts w:eastAsia="Times New Roman"/>
                <w:smallCaps/>
                <w:szCs w:val="20"/>
              </w:rPr>
            </w:pPr>
            <w:r w:rsidRPr="000571F4">
              <w:rPr>
                <w:rFonts w:eastAsia="Times New Roman"/>
                <w:smallCaps/>
                <w:szCs w:val="20"/>
              </w:rPr>
              <w:t>Delete</w:t>
            </w:r>
          </w:p>
        </w:tc>
        <w:tc>
          <w:tcPr>
            <w:tcW w:w="4680" w:type="dxa"/>
            <w:shd w:val="clear" w:color="auto" w:fill="auto"/>
          </w:tcPr>
          <w:p w:rsidR="00D97575" w:rsidRPr="000571F4" w:rsidRDefault="00D97575" w:rsidP="00FD3C26">
            <w:pPr>
              <w:pStyle w:val="gemtab11ptAbstand"/>
              <w:rPr>
                <w:sz w:val="20"/>
                <w:lang w:val="en-US"/>
              </w:rPr>
            </w:pPr>
            <w:r w:rsidRPr="000571F4">
              <w:rPr>
                <w:sz w:val="20"/>
              </w:rPr>
              <w:fldChar w:fldCharType="begin"/>
            </w:r>
            <w:r w:rsidRPr="000571F4">
              <w:rPr>
                <w:sz w:val="20"/>
                <w:lang w:val="en-US"/>
              </w:rPr>
              <w:instrText xml:space="preserve"> REF fAUT_CMS \h  \* MERGEFORMAT </w:instrText>
            </w:r>
            <w:r w:rsidRPr="000571F4">
              <w:rPr>
                <w:sz w:val="20"/>
              </w:rPr>
            </w:r>
            <w:r w:rsidRPr="000571F4">
              <w:rPr>
                <w:sz w:val="20"/>
              </w:rPr>
              <w:fldChar w:fldCharType="separate"/>
            </w:r>
            <w:r w:rsidR="00997CBB" w:rsidRPr="00997CBB">
              <w:rPr>
                <w:sz w:val="20"/>
                <w:lang w:val="en-US"/>
              </w:rPr>
              <w:t>AUT_CMS</w:t>
            </w:r>
            <w:r w:rsidRPr="000571F4">
              <w:rPr>
                <w:sz w:val="20"/>
              </w:rPr>
              <w:fldChar w:fldCharType="end"/>
            </w:r>
            <w:r w:rsidRPr="000571F4">
              <w:rPr>
                <w:sz w:val="20"/>
                <w:lang w:val="en-US"/>
              </w:rPr>
              <w:t xml:space="preserve"> OR AUT_CUP</w:t>
            </w:r>
          </w:p>
        </w:tc>
        <w:tc>
          <w:tcPr>
            <w:tcW w:w="2160" w:type="dxa"/>
            <w:shd w:val="clear" w:color="auto" w:fill="auto"/>
          </w:tcPr>
          <w:p w:rsidR="00D97575" w:rsidRPr="000571F4" w:rsidRDefault="00D97575" w:rsidP="003227A5">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_Ref326648534 \r \h  \* MERGEFORMAT </w:instrText>
            </w:r>
            <w:r w:rsidRPr="000571F4">
              <w:rPr>
                <w:sz w:val="20"/>
              </w:rPr>
            </w:r>
            <w:r w:rsidRPr="000571F4">
              <w:rPr>
                <w:sz w:val="20"/>
              </w:rPr>
              <w:fldChar w:fldCharType="separate"/>
            </w:r>
            <w:r w:rsidR="00997CBB">
              <w:rPr>
                <w:sz w:val="20"/>
              </w:rPr>
              <w:t>Hinweis 13:</w:t>
            </w:r>
            <w:r w:rsidRPr="000571F4">
              <w:rPr>
                <w:sz w:val="20"/>
              </w:rPr>
              <w:fldChar w:fldCharType="end"/>
            </w:r>
          </w:p>
        </w:tc>
      </w:tr>
      <w:tr w:rsidR="00D97575" w:rsidRPr="000571F4">
        <w:tc>
          <w:tcPr>
            <w:tcW w:w="2088" w:type="dxa"/>
            <w:shd w:val="clear" w:color="auto" w:fill="auto"/>
            <w:vAlign w:val="center"/>
          </w:tcPr>
          <w:p w:rsidR="00D97575" w:rsidRPr="000571F4" w:rsidRDefault="00D97575" w:rsidP="00303696">
            <w:pPr>
              <w:pStyle w:val="gemTab10pt"/>
              <w:rPr>
                <w:rFonts w:eastAsia="Times New Roman"/>
                <w:smallCaps/>
                <w:szCs w:val="20"/>
              </w:rPr>
            </w:pPr>
            <w:r w:rsidRPr="000571F4">
              <w:rPr>
                <w:rFonts w:eastAsia="Times New Roman"/>
                <w:smallCaps/>
                <w:szCs w:val="20"/>
              </w:rPr>
              <w:t>Read</w:t>
            </w:r>
            <w:r w:rsidRPr="000571F4">
              <w:rPr>
                <w:rFonts w:eastAsia="Times New Roman"/>
                <w:smallCaps/>
                <w:szCs w:val="20"/>
              </w:rPr>
              <w:tab/>
              <w:t>Binary</w:t>
            </w:r>
          </w:p>
        </w:tc>
        <w:tc>
          <w:tcPr>
            <w:tcW w:w="4680" w:type="dxa"/>
            <w:shd w:val="clear" w:color="auto" w:fill="auto"/>
          </w:tcPr>
          <w:p w:rsidR="00D97575" w:rsidRPr="000571F4" w:rsidRDefault="00D97575" w:rsidP="00FD3C26">
            <w:pPr>
              <w:pStyle w:val="gemtab11ptAbstand"/>
              <w:rPr>
                <w:sz w:val="20"/>
              </w:rPr>
            </w:pPr>
            <w:r w:rsidRPr="000571F4">
              <w:rPr>
                <w:sz w:val="20"/>
              </w:rPr>
              <w:t>ALWAYS</w:t>
            </w:r>
          </w:p>
        </w:tc>
        <w:tc>
          <w:tcPr>
            <w:tcW w:w="2160" w:type="dxa"/>
            <w:shd w:val="clear" w:color="auto" w:fill="auto"/>
          </w:tcPr>
          <w:p w:rsidR="00D97575" w:rsidRPr="000571F4" w:rsidRDefault="00D97575" w:rsidP="003227A5">
            <w:pPr>
              <w:pStyle w:val="gemtab11ptAbstand"/>
              <w:rPr>
                <w:sz w:val="20"/>
              </w:rPr>
            </w:pPr>
          </w:p>
        </w:tc>
      </w:tr>
      <w:tr w:rsidR="001A6546" w:rsidRPr="000571F4">
        <w:tc>
          <w:tcPr>
            <w:tcW w:w="2088" w:type="dxa"/>
            <w:tcBorders>
              <w:bottom w:val="single" w:sz="4" w:space="0" w:color="auto"/>
            </w:tcBorders>
            <w:shd w:val="clear" w:color="auto" w:fill="auto"/>
          </w:tcPr>
          <w:p w:rsidR="001A6546" w:rsidRPr="000571F4" w:rsidRDefault="001A6546" w:rsidP="003227A5">
            <w:pPr>
              <w:pStyle w:val="gemtab11ptAbstand"/>
              <w:rPr>
                <w:sz w:val="20"/>
              </w:rPr>
            </w:pPr>
            <w:r w:rsidRPr="000571F4">
              <w:rPr>
                <w:sz w:val="20"/>
              </w:rPr>
              <w:t>andere</w:t>
            </w:r>
          </w:p>
        </w:tc>
        <w:tc>
          <w:tcPr>
            <w:tcW w:w="4680" w:type="dxa"/>
            <w:tcBorders>
              <w:bottom w:val="single" w:sz="4" w:space="0" w:color="auto"/>
            </w:tcBorders>
            <w:shd w:val="clear" w:color="auto" w:fill="auto"/>
          </w:tcPr>
          <w:p w:rsidR="001A6546" w:rsidRPr="000571F4" w:rsidRDefault="001A6546" w:rsidP="003227A5">
            <w:pPr>
              <w:pStyle w:val="gemtab11ptAbstand"/>
              <w:rPr>
                <w:sz w:val="20"/>
              </w:rPr>
            </w:pPr>
            <w:r w:rsidRPr="000571F4">
              <w:rPr>
                <w:sz w:val="20"/>
              </w:rPr>
              <w:t>NEVER</w:t>
            </w:r>
          </w:p>
        </w:tc>
        <w:tc>
          <w:tcPr>
            <w:tcW w:w="2160" w:type="dxa"/>
            <w:tcBorders>
              <w:bottom w:val="single" w:sz="4" w:space="0" w:color="auto"/>
            </w:tcBorders>
            <w:shd w:val="clear" w:color="auto" w:fill="auto"/>
          </w:tcPr>
          <w:p w:rsidR="001A6546" w:rsidRPr="000571F4" w:rsidRDefault="001A6546" w:rsidP="003227A5">
            <w:pPr>
              <w:pStyle w:val="gemtab11ptAbstand"/>
              <w:rPr>
                <w:sz w:val="20"/>
              </w:rPr>
            </w:pPr>
          </w:p>
        </w:tc>
      </w:tr>
      <w:tr w:rsidR="001A6546" w:rsidRPr="000571F4">
        <w:tc>
          <w:tcPr>
            <w:tcW w:w="8928" w:type="dxa"/>
            <w:gridSpan w:val="3"/>
            <w:tcBorders>
              <w:bottom w:val="single" w:sz="6" w:space="0" w:color="000000"/>
            </w:tcBorders>
            <w:shd w:val="clear" w:color="auto" w:fill="E0E0E0"/>
          </w:tcPr>
          <w:p w:rsidR="001A6546" w:rsidRPr="000571F4" w:rsidRDefault="001A6546" w:rsidP="003227A5">
            <w:pPr>
              <w:pStyle w:val="gemtab11ptAbstand"/>
              <w:rPr>
                <w:b/>
                <w:sz w:val="20"/>
              </w:rPr>
            </w:pPr>
            <w:r w:rsidRPr="000571F4">
              <w:rPr>
                <w:b/>
                <w:sz w:val="20"/>
              </w:rPr>
              <w:t>Zugriffsregel für logischen LCS „Operational state (deactivated)”</w:t>
            </w:r>
          </w:p>
        </w:tc>
      </w:tr>
      <w:tr w:rsidR="001A6546" w:rsidRPr="000571F4">
        <w:tc>
          <w:tcPr>
            <w:tcW w:w="2088" w:type="dxa"/>
            <w:shd w:val="clear" w:color="auto" w:fill="E0E0E0"/>
          </w:tcPr>
          <w:p w:rsidR="001A6546" w:rsidRPr="000571F4" w:rsidRDefault="001A6546" w:rsidP="003227A5">
            <w:pPr>
              <w:pStyle w:val="gemtab11ptAbstand"/>
              <w:rPr>
                <w:b/>
                <w:sz w:val="20"/>
              </w:rPr>
            </w:pPr>
            <w:r w:rsidRPr="000571F4">
              <w:rPr>
                <w:b/>
                <w:sz w:val="20"/>
              </w:rPr>
              <w:t>Zugriffsart</w:t>
            </w:r>
          </w:p>
        </w:tc>
        <w:tc>
          <w:tcPr>
            <w:tcW w:w="4680" w:type="dxa"/>
            <w:shd w:val="clear" w:color="auto" w:fill="E0E0E0"/>
          </w:tcPr>
          <w:p w:rsidR="001A6546" w:rsidRPr="000571F4" w:rsidRDefault="001A6546" w:rsidP="003227A5">
            <w:pPr>
              <w:pStyle w:val="gemtab11ptAbstand"/>
              <w:rPr>
                <w:b/>
                <w:sz w:val="20"/>
              </w:rPr>
            </w:pPr>
            <w:r w:rsidRPr="000571F4">
              <w:rPr>
                <w:b/>
                <w:sz w:val="20"/>
              </w:rPr>
              <w:t>Zugriffsbedingung</w:t>
            </w:r>
          </w:p>
        </w:tc>
        <w:tc>
          <w:tcPr>
            <w:tcW w:w="2160" w:type="dxa"/>
            <w:shd w:val="clear" w:color="auto" w:fill="E0E0E0"/>
          </w:tcPr>
          <w:p w:rsidR="001A6546" w:rsidRPr="000571F4" w:rsidRDefault="001A6546" w:rsidP="003227A5">
            <w:pPr>
              <w:pStyle w:val="gemtab11ptAbstand"/>
              <w:rPr>
                <w:b/>
                <w:sz w:val="20"/>
              </w:rPr>
            </w:pPr>
            <w:r w:rsidRPr="000571F4">
              <w:rPr>
                <w:b/>
                <w:sz w:val="20"/>
              </w:rPr>
              <w:t>Bemerkung</w:t>
            </w:r>
          </w:p>
        </w:tc>
      </w:tr>
      <w:tr w:rsidR="001A6546" w:rsidRPr="000571F4">
        <w:tc>
          <w:tcPr>
            <w:tcW w:w="2088" w:type="dxa"/>
            <w:tcBorders>
              <w:bottom w:val="single" w:sz="4" w:space="0" w:color="auto"/>
            </w:tcBorders>
            <w:shd w:val="clear" w:color="auto" w:fill="auto"/>
          </w:tcPr>
          <w:p w:rsidR="001A6546" w:rsidRPr="000571F4" w:rsidRDefault="001A6546" w:rsidP="003227A5">
            <w:pPr>
              <w:pStyle w:val="gemtab11ptAbstand"/>
              <w:rPr>
                <w:sz w:val="20"/>
              </w:rPr>
            </w:pPr>
            <w:r w:rsidRPr="000571F4">
              <w:rPr>
                <w:sz w:val="20"/>
              </w:rPr>
              <w:t>alle</w:t>
            </w:r>
          </w:p>
        </w:tc>
        <w:tc>
          <w:tcPr>
            <w:tcW w:w="4680" w:type="dxa"/>
            <w:tcBorders>
              <w:bottom w:val="single" w:sz="4" w:space="0" w:color="auto"/>
            </w:tcBorders>
            <w:shd w:val="clear" w:color="auto" w:fill="auto"/>
          </w:tcPr>
          <w:p w:rsidR="001A6546" w:rsidRPr="000571F4" w:rsidRDefault="001A6546" w:rsidP="003227A5">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1A6546" w:rsidRPr="000571F4" w:rsidRDefault="001A6546" w:rsidP="003227A5">
            <w:pPr>
              <w:pStyle w:val="gemtab11ptAbstand"/>
              <w:rPr>
                <w:sz w:val="20"/>
              </w:rPr>
            </w:pPr>
          </w:p>
        </w:tc>
      </w:tr>
      <w:tr w:rsidR="001A6546" w:rsidRPr="000571F4">
        <w:tc>
          <w:tcPr>
            <w:tcW w:w="8928" w:type="dxa"/>
            <w:gridSpan w:val="3"/>
            <w:shd w:val="clear" w:color="auto" w:fill="E6E6E6"/>
          </w:tcPr>
          <w:p w:rsidR="001A6546" w:rsidRPr="000571F4" w:rsidRDefault="001A6546" w:rsidP="003227A5">
            <w:pPr>
              <w:pStyle w:val="gemtab11ptAbstand"/>
              <w:rPr>
                <w:b/>
                <w:sz w:val="20"/>
              </w:rPr>
            </w:pPr>
            <w:r w:rsidRPr="000571F4">
              <w:rPr>
                <w:b/>
                <w:sz w:val="20"/>
              </w:rPr>
              <w:t>Zugriffsregel für logischen LCS „Termination state“</w:t>
            </w:r>
          </w:p>
        </w:tc>
      </w:tr>
      <w:tr w:rsidR="001A6546" w:rsidRPr="000571F4">
        <w:tc>
          <w:tcPr>
            <w:tcW w:w="2088" w:type="dxa"/>
            <w:shd w:val="clear" w:color="auto" w:fill="E6E6E6"/>
          </w:tcPr>
          <w:p w:rsidR="001A6546" w:rsidRPr="000571F4" w:rsidRDefault="001A6546" w:rsidP="003227A5">
            <w:pPr>
              <w:pStyle w:val="gemtab11ptAbstand"/>
              <w:rPr>
                <w:b/>
                <w:sz w:val="20"/>
              </w:rPr>
            </w:pPr>
            <w:r w:rsidRPr="000571F4">
              <w:rPr>
                <w:b/>
                <w:sz w:val="20"/>
              </w:rPr>
              <w:t>Zugriffsart</w:t>
            </w:r>
          </w:p>
        </w:tc>
        <w:tc>
          <w:tcPr>
            <w:tcW w:w="4680" w:type="dxa"/>
            <w:shd w:val="clear" w:color="auto" w:fill="E6E6E6"/>
          </w:tcPr>
          <w:p w:rsidR="001A6546" w:rsidRPr="000571F4" w:rsidRDefault="001A6546" w:rsidP="003227A5">
            <w:pPr>
              <w:pStyle w:val="gemtab11ptAbstand"/>
              <w:rPr>
                <w:b/>
                <w:sz w:val="20"/>
              </w:rPr>
            </w:pPr>
            <w:r w:rsidRPr="000571F4">
              <w:rPr>
                <w:b/>
                <w:sz w:val="20"/>
              </w:rPr>
              <w:t>Zugriffsbedingung</w:t>
            </w:r>
          </w:p>
        </w:tc>
        <w:tc>
          <w:tcPr>
            <w:tcW w:w="2160" w:type="dxa"/>
            <w:shd w:val="clear" w:color="auto" w:fill="E6E6E6"/>
          </w:tcPr>
          <w:p w:rsidR="001A6546" w:rsidRPr="000571F4" w:rsidRDefault="001A6546" w:rsidP="003227A5">
            <w:pPr>
              <w:pStyle w:val="gemtab11ptAbstand"/>
              <w:rPr>
                <w:b/>
                <w:sz w:val="20"/>
              </w:rPr>
            </w:pPr>
            <w:r w:rsidRPr="000571F4">
              <w:rPr>
                <w:b/>
                <w:sz w:val="20"/>
              </w:rPr>
              <w:t>Bemerkung</w:t>
            </w:r>
          </w:p>
        </w:tc>
      </w:tr>
      <w:tr w:rsidR="001A6546" w:rsidRPr="000571F4">
        <w:tc>
          <w:tcPr>
            <w:tcW w:w="2088" w:type="dxa"/>
            <w:shd w:val="clear" w:color="auto" w:fill="auto"/>
          </w:tcPr>
          <w:p w:rsidR="001A6546" w:rsidRPr="000571F4" w:rsidRDefault="001A6546" w:rsidP="003227A5">
            <w:pPr>
              <w:pStyle w:val="gemtab11ptAbstand"/>
              <w:rPr>
                <w:sz w:val="20"/>
              </w:rPr>
            </w:pPr>
            <w:r w:rsidRPr="000571F4">
              <w:rPr>
                <w:sz w:val="20"/>
              </w:rPr>
              <w:t>alle</w:t>
            </w:r>
          </w:p>
        </w:tc>
        <w:tc>
          <w:tcPr>
            <w:tcW w:w="4680" w:type="dxa"/>
            <w:shd w:val="clear" w:color="auto" w:fill="auto"/>
          </w:tcPr>
          <w:p w:rsidR="001A6546" w:rsidRPr="000571F4" w:rsidRDefault="001A6546" w:rsidP="003227A5">
            <w:pPr>
              <w:pStyle w:val="gemtab11ptAbstand"/>
              <w:rPr>
                <w:sz w:val="20"/>
              </w:rPr>
            </w:pPr>
            <w:r w:rsidRPr="000571F4">
              <w:rPr>
                <w:sz w:val="20"/>
              </w:rPr>
              <w:t>herstellerspezifisch</w:t>
            </w:r>
          </w:p>
        </w:tc>
        <w:tc>
          <w:tcPr>
            <w:tcW w:w="2160" w:type="dxa"/>
            <w:shd w:val="clear" w:color="auto" w:fill="auto"/>
          </w:tcPr>
          <w:p w:rsidR="001A6546" w:rsidRPr="000571F4" w:rsidRDefault="001A6546" w:rsidP="003227A5">
            <w:pPr>
              <w:pStyle w:val="gemtab11ptAbstand"/>
              <w:rPr>
                <w:sz w:val="20"/>
              </w:rPr>
            </w:pPr>
          </w:p>
        </w:tc>
      </w:tr>
    </w:tbl>
    <w:p w:rsidR="00AE4B6A" w:rsidRDefault="00AE4B6A" w:rsidP="005501F6">
      <w:pPr>
        <w:pStyle w:val="gemEinzug"/>
        <w:rPr>
          <w:b/>
        </w:rPr>
      </w:pPr>
    </w:p>
    <w:p w:rsidR="005501F6" w:rsidRPr="00AE4B6A" w:rsidRDefault="00AE4B6A" w:rsidP="00AE4B6A">
      <w:pPr>
        <w:pStyle w:val="gemStandard"/>
      </w:pPr>
      <w:r>
        <w:rPr>
          <w:b/>
        </w:rPr>
        <w:sym w:font="Wingdings" w:char="F0D5"/>
      </w:r>
    </w:p>
    <w:p w:rsidR="005501F6" w:rsidRPr="000571F4" w:rsidRDefault="005501F6" w:rsidP="005501F6">
      <w:pPr>
        <w:pStyle w:val="afiHinweise"/>
        <w:numPr>
          <w:ilvl w:val="0"/>
          <w:numId w:val="0"/>
        </w:numPr>
        <w:rPr>
          <w:rFonts w:cs="Arial"/>
        </w:rPr>
      </w:pPr>
    </w:p>
    <w:p w:rsidR="00385514" w:rsidRPr="00127F49" w:rsidRDefault="00B120AA" w:rsidP="00DB364D">
      <w:pPr>
        <w:pStyle w:val="afiHinweise"/>
        <w:rPr>
          <w:rFonts w:cs="Arial"/>
          <w:lang w:val="en-US"/>
        </w:rPr>
      </w:pPr>
      <w:r w:rsidRPr="000571F4">
        <w:fldChar w:fldCharType="begin"/>
      </w:r>
      <w:r w:rsidRPr="00127F49">
        <w:rPr>
          <w:rFonts w:cs="Arial"/>
          <w:lang w:val="en-US"/>
        </w:rPr>
        <w:instrText xml:space="preserve"> REF cmdtranspEF \h </w:instrText>
      </w:r>
      <w:r w:rsidR="002A48A6" w:rsidRPr="00127F49">
        <w:rPr>
          <w:lang w:val="en-US"/>
        </w:rPr>
        <w:instrText xml:space="preserve"> \* MERGEFORMAT </w:instrText>
      </w:r>
      <w:r w:rsidRPr="000571F4">
        <w:fldChar w:fldCharType="separate"/>
      </w:r>
      <w:proofErr w:type="spellStart"/>
      <w:r w:rsidR="00997CBB" w:rsidRPr="000101F4">
        <w:rPr>
          <w:lang w:val="en-US"/>
        </w:rPr>
        <w:t>Kommandos</w:t>
      </w:r>
      <w:proofErr w:type="spellEnd"/>
      <w:r w:rsidR="00997CBB" w:rsidRPr="000101F4">
        <w:rPr>
          <w:lang w:val="en-US"/>
        </w:rPr>
        <w:t xml:space="preserve">, die </w:t>
      </w:r>
      <w:proofErr w:type="spellStart"/>
      <w:r w:rsidR="00997CBB" w:rsidRPr="000101F4">
        <w:rPr>
          <w:lang w:val="en-US"/>
        </w:rPr>
        <w:t>gemäß</w:t>
      </w:r>
      <w:proofErr w:type="spellEnd"/>
      <w:r w:rsidR="00997CBB" w:rsidRPr="000101F4">
        <w:rPr>
          <w:lang w:val="en-US"/>
        </w:rPr>
        <w:t xml:space="preserve"> </w:t>
      </w:r>
      <w:r w:rsidR="00997CBB" w:rsidRPr="000101F4">
        <w:rPr>
          <w:rFonts w:cs="Arial"/>
          <w:lang w:val="en-US"/>
        </w:rPr>
        <w:t>[</w:t>
      </w:r>
      <w:proofErr w:type="spellStart"/>
      <w:r w:rsidR="00997CBB" w:rsidRPr="000101F4">
        <w:rPr>
          <w:rFonts w:cs="Arial"/>
          <w:lang w:val="en-US"/>
        </w:rPr>
        <w:t>gemSpec_COS</w:t>
      </w:r>
      <w:proofErr w:type="spellEnd"/>
      <w:r w:rsidR="00997CBB" w:rsidRPr="000101F4">
        <w:rPr>
          <w:rFonts w:cs="Arial"/>
          <w:lang w:val="en-US"/>
        </w:rPr>
        <w:t>]</w:t>
      </w:r>
      <w:r w:rsidR="00997CBB" w:rsidRPr="000101F4">
        <w:rPr>
          <w:lang w:val="en-US"/>
        </w:rPr>
        <w:t xml:space="preserve"> </w:t>
      </w:r>
      <w:proofErr w:type="spellStart"/>
      <w:r w:rsidR="00997CBB" w:rsidRPr="000101F4">
        <w:rPr>
          <w:lang w:val="en-US"/>
        </w:rPr>
        <w:t>mit</w:t>
      </w:r>
      <w:proofErr w:type="spellEnd"/>
      <w:r w:rsidR="00997CBB" w:rsidRPr="000101F4">
        <w:rPr>
          <w:lang w:val="en-US"/>
        </w:rPr>
        <w:t xml:space="preserve"> </w:t>
      </w:r>
      <w:proofErr w:type="spellStart"/>
      <w:r w:rsidR="00997CBB" w:rsidRPr="000101F4">
        <w:rPr>
          <w:lang w:val="en-US"/>
        </w:rPr>
        <w:t>einem</w:t>
      </w:r>
      <w:proofErr w:type="spellEnd"/>
      <w:r w:rsidR="00997CBB" w:rsidRPr="000101F4">
        <w:rPr>
          <w:lang w:val="en-US"/>
        </w:rPr>
        <w:t xml:space="preserve"> </w:t>
      </w:r>
      <w:proofErr w:type="spellStart"/>
      <w:r w:rsidR="00997CBB" w:rsidRPr="000101F4">
        <w:rPr>
          <w:lang w:val="en-US"/>
        </w:rPr>
        <w:t>transparenten</w:t>
      </w:r>
      <w:proofErr w:type="spellEnd"/>
      <w:r w:rsidR="00997CBB" w:rsidRPr="000101F4">
        <w:rPr>
          <w:lang w:val="en-US"/>
        </w:rPr>
        <w:t xml:space="preserve"> EF </w:t>
      </w:r>
      <w:proofErr w:type="spellStart"/>
      <w:r w:rsidR="00997CBB" w:rsidRPr="000101F4">
        <w:rPr>
          <w:lang w:val="en-US"/>
        </w:rPr>
        <w:t>arbeiten</w:t>
      </w:r>
      <w:proofErr w:type="spellEnd"/>
      <w:r w:rsidR="00997CBB" w:rsidRPr="000101F4">
        <w:rPr>
          <w:lang w:val="en-US"/>
        </w:rPr>
        <w:t xml:space="preserve">, </w:t>
      </w:r>
      <w:proofErr w:type="spellStart"/>
      <w:r w:rsidR="00997CBB" w:rsidRPr="000101F4">
        <w:rPr>
          <w:lang w:val="en-US"/>
        </w:rPr>
        <w:t>sind</w:t>
      </w:r>
      <w:proofErr w:type="spellEnd"/>
      <w:r w:rsidR="00997CBB" w:rsidRPr="000101F4">
        <w:rPr>
          <w:lang w:val="en-US"/>
        </w:rPr>
        <w:t xml:space="preserve">: </w:t>
      </w:r>
      <w:r w:rsidR="00997CBB" w:rsidRPr="000101F4">
        <w:rPr>
          <w:smallCaps/>
          <w:lang w:val="en-US"/>
        </w:rPr>
        <w:t xml:space="preserve">Activate, Deactivate, Delete, Erase Binary, Read Binary, Select, Set Logical </w:t>
      </w:r>
      <w:proofErr w:type="spellStart"/>
      <w:r w:rsidR="00997CBB" w:rsidRPr="000101F4">
        <w:rPr>
          <w:smallCaps/>
          <w:lang w:val="en-US"/>
        </w:rPr>
        <w:t>Eof</w:t>
      </w:r>
      <w:proofErr w:type="spellEnd"/>
      <w:r w:rsidR="00997CBB" w:rsidRPr="000101F4">
        <w:rPr>
          <w:smallCaps/>
          <w:lang w:val="en-US"/>
        </w:rPr>
        <w:t>, Update Binary, Terminate, Write Binary</w:t>
      </w:r>
      <w:r w:rsidRPr="000571F4">
        <w:fldChar w:fldCharType="end"/>
      </w:r>
    </w:p>
    <w:p w:rsidR="0079278C" w:rsidRPr="000571F4" w:rsidRDefault="00511E8B" w:rsidP="00696E24">
      <w:pPr>
        <w:pStyle w:val="afiHinweise"/>
        <w:rPr>
          <w:rFonts w:cs="Arial"/>
        </w:rPr>
      </w:pPr>
      <w:bookmarkStart w:id="203" w:name="_Ref326648534"/>
      <w:r w:rsidRPr="000571F4">
        <w:lastRenderedPageBreak/>
        <w:t xml:space="preserve">Das Kommando ist nur vom Inhaber des </w:t>
      </w:r>
      <w:r w:rsidR="00606991" w:rsidRPr="000571F4">
        <w:t xml:space="preserve">CMS- / CUP-Schlüssels </w:t>
      </w:r>
      <w:r w:rsidRPr="000571F4">
        <w:t>ausführbar,</w:t>
      </w:r>
      <w:r w:rsidR="0079278C" w:rsidRPr="000571F4">
        <w:t xml:space="preserve"> siehe Kap</w:t>
      </w:r>
      <w:r w:rsidR="00404CDD" w:rsidRPr="000571F4">
        <w:t>.</w:t>
      </w:r>
      <w:r w:rsidR="0079278C" w:rsidRPr="000571F4">
        <w:t xml:space="preserve"> </w:t>
      </w:r>
      <w:r w:rsidR="0079278C" w:rsidRPr="000571F4">
        <w:fldChar w:fldCharType="begin"/>
      </w:r>
      <w:r w:rsidR="0079278C" w:rsidRPr="000571F4">
        <w:instrText xml:space="preserve"> REF _Ref326048151 \r \h  \* MERGEFORMAT </w:instrText>
      </w:r>
      <w:r w:rsidR="0079278C" w:rsidRPr="000571F4">
        <w:fldChar w:fldCharType="separate"/>
      </w:r>
      <w:r w:rsidR="00997CBB">
        <w:t>5.6</w:t>
      </w:r>
      <w:r w:rsidR="0079278C" w:rsidRPr="000571F4">
        <w:fldChar w:fldCharType="end"/>
      </w:r>
      <w:r w:rsidR="0079278C" w:rsidRPr="000571F4">
        <w:t>.</w:t>
      </w:r>
      <w:bookmarkEnd w:id="203"/>
    </w:p>
    <w:p w:rsidR="00E52D16" w:rsidRPr="000571F4" w:rsidRDefault="00E52D16" w:rsidP="00E52D16">
      <w:pPr>
        <w:pStyle w:val="afiHinweise"/>
        <w:numPr>
          <w:ilvl w:val="0"/>
          <w:numId w:val="0"/>
        </w:numPr>
        <w:ind w:left="284" w:hanging="284"/>
      </w:pPr>
    </w:p>
    <w:p w:rsidR="00E52D16" w:rsidRPr="000571F4" w:rsidRDefault="00E52D16" w:rsidP="00D00AF9">
      <w:pPr>
        <w:pStyle w:val="gemStandard"/>
        <w:keepNext/>
        <w:tabs>
          <w:tab w:val="left" w:pos="567"/>
        </w:tabs>
        <w:ind w:left="567" w:hanging="567"/>
        <w:rPr>
          <w:rFonts w:cs="Arial"/>
          <w:b/>
        </w:rPr>
      </w:pPr>
      <w:r w:rsidRPr="000571F4">
        <w:rPr>
          <w:b/>
        </w:rPr>
        <w:sym w:font="Wingdings" w:char="F0D6"/>
      </w:r>
      <w:r w:rsidRPr="000571F4">
        <w:rPr>
          <w:b/>
        </w:rPr>
        <w:tab/>
      </w:r>
      <w:r w:rsidR="004B1943" w:rsidRPr="000571F4">
        <w:rPr>
          <w:b/>
        </w:rPr>
        <w:t>Card-G2-A_334</w:t>
      </w:r>
      <w:r w:rsidR="008F745D" w:rsidRPr="000571F4">
        <w:rPr>
          <w:b/>
        </w:rPr>
        <w:t>6</w:t>
      </w:r>
      <w:r w:rsidRPr="000571F4">
        <w:rPr>
          <w:b/>
        </w:rPr>
        <w:t xml:space="preserve"> K_Personalisierung: Personalisierte Attribute </w:t>
      </w:r>
      <w:r w:rsidRPr="000571F4">
        <w:rPr>
          <w:rFonts w:cs="Arial"/>
          <w:b/>
        </w:rPr>
        <w:t xml:space="preserve">von </w:t>
      </w:r>
      <w:r w:rsidR="001D4413" w:rsidRPr="000571F4">
        <w:rPr>
          <w:rFonts w:cs="Arial"/>
          <w:b/>
        </w:rPr>
        <w:t>MF / EF.C.CA_SMC.CS.R2048</w:t>
      </w:r>
    </w:p>
    <w:p w:rsidR="00E52D16" w:rsidRPr="00AB7DFC" w:rsidRDefault="00E52D16" w:rsidP="001057F9">
      <w:pPr>
        <w:pStyle w:val="gemEinzug"/>
        <w:ind w:left="567"/>
      </w:pPr>
      <w:r w:rsidRPr="00AB7DFC">
        <w:t xml:space="preserve">Bei der Personalisierung von </w:t>
      </w:r>
      <w:r w:rsidR="001D4413" w:rsidRPr="00AB7DFC">
        <w:fldChar w:fldCharType="begin"/>
      </w:r>
      <w:r w:rsidR="001D4413" w:rsidRPr="00AB7DFC">
        <w:instrText xml:space="preserve"> REF oEF_C_CA_SMC_CS_R2048 \h  \* MERGEFORMAT </w:instrText>
      </w:r>
      <w:r w:rsidR="001D4413" w:rsidRPr="00AB7DFC">
        <w:fldChar w:fldCharType="separate"/>
      </w:r>
      <w:r w:rsidR="00997CBB" w:rsidRPr="000571F4">
        <w:t>EF.C.CA_SMC.CS.R2048</w:t>
      </w:r>
      <w:r w:rsidR="001D4413" w:rsidRPr="00AB7DFC">
        <w:fldChar w:fldCharType="end"/>
      </w:r>
      <w:r w:rsidRPr="00AB7DFC">
        <w:t xml:space="preserve"> MÜSSEN die in Tab_</w:t>
      </w:r>
      <w:r w:rsidR="0062625C" w:rsidRPr="00AB7DFC">
        <w:t>SMC-B_ObjSys_068</w:t>
      </w:r>
      <w:r w:rsidRPr="00AB7DFC">
        <w:t xml:space="preserve"> angegebenen Attribute mit den dort angegebenen Inhalten personalisiert werden.</w:t>
      </w:r>
    </w:p>
    <w:p w:rsidR="00E52D16" w:rsidRPr="000571F4" w:rsidRDefault="00E52D16" w:rsidP="00AE4B6A">
      <w:pPr>
        <w:pStyle w:val="Beschriftung"/>
      </w:pPr>
    </w:p>
    <w:p w:rsidR="00E52D16" w:rsidRPr="000571F4" w:rsidRDefault="00E52D16" w:rsidP="00AE4B6A">
      <w:pPr>
        <w:pStyle w:val="Beschriftung"/>
      </w:pPr>
      <w:bookmarkStart w:id="204" w:name="_Toc501368274"/>
      <w:r w:rsidRPr="000571F4">
        <w:t xml:space="preserve">Tabelle </w:t>
      </w:r>
      <w:fldSimple w:instr=" SEQ Tabelle \* ARABIC ">
        <w:r w:rsidR="00997CBB">
          <w:rPr>
            <w:noProof/>
          </w:rPr>
          <w:t>10</w:t>
        </w:r>
      </w:fldSimple>
      <w:r w:rsidRPr="000571F4">
        <w:t>: Tab_</w:t>
      </w:r>
      <w:r w:rsidR="0062625C" w:rsidRPr="000571F4">
        <w:t>SMC-B_ObjSys_068</w:t>
      </w:r>
      <w:r w:rsidRPr="000571F4">
        <w:t xml:space="preserve"> Personalisierte Attribute von </w:t>
      </w:r>
      <w:r w:rsidR="001D4413" w:rsidRPr="000571F4">
        <w:fldChar w:fldCharType="begin"/>
      </w:r>
      <w:r w:rsidR="001D4413" w:rsidRPr="000571F4">
        <w:instrText xml:space="preserve"> REF oMF \h  \* MERGEFORMAT </w:instrText>
      </w:r>
      <w:r w:rsidR="001D4413" w:rsidRPr="000571F4">
        <w:fldChar w:fldCharType="separate"/>
      </w:r>
      <w:r w:rsidR="00997CBB" w:rsidRPr="000571F4">
        <w:t>MF</w:t>
      </w:r>
      <w:r w:rsidR="001D4413" w:rsidRPr="000571F4">
        <w:fldChar w:fldCharType="end"/>
      </w:r>
      <w:r w:rsidR="001D4413" w:rsidRPr="000571F4">
        <w:t xml:space="preserve"> / </w:t>
      </w:r>
      <w:r w:rsidR="001D4413" w:rsidRPr="000571F4">
        <w:fldChar w:fldCharType="begin"/>
      </w:r>
      <w:r w:rsidR="001D4413" w:rsidRPr="000571F4">
        <w:instrText xml:space="preserve"> REF oEF_C_CA_SMC_CS_R2048 \h  \* MERGEFORMAT </w:instrText>
      </w:r>
      <w:r w:rsidR="001D4413" w:rsidRPr="000571F4">
        <w:fldChar w:fldCharType="separate"/>
      </w:r>
      <w:r w:rsidR="00997CBB" w:rsidRPr="000571F4">
        <w:t>EF.C.CA_SMC.CS.R2048</w:t>
      </w:r>
      <w:bookmarkEnd w:id="204"/>
      <w:r w:rsidR="001D4413"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E52D16"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Bemerkung</w:t>
            </w:r>
          </w:p>
        </w:tc>
      </w:tr>
      <w:tr w:rsidR="005D75B9" w:rsidRPr="00CD2682">
        <w:tc>
          <w:tcPr>
            <w:tcW w:w="2088" w:type="dxa"/>
            <w:shd w:val="clear" w:color="auto" w:fill="auto"/>
          </w:tcPr>
          <w:p w:rsidR="005D75B9" w:rsidRPr="00CD2682" w:rsidRDefault="005D75B9" w:rsidP="004618AF">
            <w:pPr>
              <w:pStyle w:val="gemtab11ptAbstand"/>
              <w:rPr>
                <w:i/>
                <w:sz w:val="20"/>
              </w:rPr>
            </w:pPr>
            <w:r w:rsidRPr="00CD2682">
              <w:rPr>
                <w:i/>
                <w:sz w:val="20"/>
              </w:rPr>
              <w:t>positionLogicalEndOfFile</w:t>
            </w:r>
          </w:p>
        </w:tc>
        <w:tc>
          <w:tcPr>
            <w:tcW w:w="4680" w:type="dxa"/>
            <w:shd w:val="clear" w:color="auto" w:fill="auto"/>
          </w:tcPr>
          <w:p w:rsidR="005D75B9" w:rsidRPr="00CD2682" w:rsidRDefault="00596EE0" w:rsidP="004618AF">
            <w:pPr>
              <w:pStyle w:val="gemtab11ptAbstand"/>
              <w:rPr>
                <w:sz w:val="20"/>
              </w:rPr>
            </w:pPr>
            <w:r w:rsidRPr="00CD2682">
              <w:rPr>
                <w:sz w:val="20"/>
              </w:rPr>
              <w:t>‘</w:t>
            </w:r>
            <w:r w:rsidR="005D75B9" w:rsidRPr="00CD2682">
              <w:rPr>
                <w:sz w:val="20"/>
              </w:rPr>
              <w:t>01</w:t>
            </w:r>
            <w:r w:rsidR="00DC196C" w:rsidRPr="00CD2682">
              <w:rPr>
                <w:sz w:val="20"/>
              </w:rPr>
              <w:t xml:space="preserve"> </w:t>
            </w:r>
            <w:r w:rsidR="005D75B9" w:rsidRPr="00CD2682">
              <w:rPr>
                <w:sz w:val="20"/>
              </w:rPr>
              <w:t>4B</w:t>
            </w:r>
            <w:r w:rsidRPr="00CD2682">
              <w:rPr>
                <w:sz w:val="20"/>
              </w:rPr>
              <w:t>’</w:t>
            </w:r>
            <w:r w:rsidR="005D75B9" w:rsidRPr="00CD2682">
              <w:rPr>
                <w:sz w:val="20"/>
              </w:rPr>
              <w:t xml:space="preserve"> Oktett = 331 Oktett</w:t>
            </w:r>
          </w:p>
        </w:tc>
        <w:tc>
          <w:tcPr>
            <w:tcW w:w="2160" w:type="dxa"/>
            <w:shd w:val="clear" w:color="auto" w:fill="auto"/>
          </w:tcPr>
          <w:p w:rsidR="005D75B9" w:rsidRPr="00CD2682" w:rsidRDefault="005D75B9" w:rsidP="001D4413">
            <w:pPr>
              <w:pStyle w:val="gemVerz2"/>
              <w:rPr>
                <w:sz w:val="20"/>
              </w:rPr>
            </w:pPr>
          </w:p>
        </w:tc>
      </w:tr>
      <w:tr w:rsidR="00C802E8" w:rsidRPr="00CD2682">
        <w:tc>
          <w:tcPr>
            <w:tcW w:w="2088" w:type="dxa"/>
            <w:shd w:val="clear" w:color="auto" w:fill="auto"/>
          </w:tcPr>
          <w:p w:rsidR="00C802E8" w:rsidRPr="00CD2682" w:rsidRDefault="00C802E8" w:rsidP="001F75F6">
            <w:pPr>
              <w:pStyle w:val="gemtab11ptAbstand"/>
              <w:rPr>
                <w:i/>
                <w:sz w:val="20"/>
              </w:rPr>
            </w:pPr>
            <w:r w:rsidRPr="00CD2682">
              <w:rPr>
                <w:i/>
                <w:sz w:val="20"/>
              </w:rPr>
              <w:t>positionLogicalEndOfFile Ausprägung_ORG</w:t>
            </w:r>
          </w:p>
        </w:tc>
        <w:tc>
          <w:tcPr>
            <w:tcW w:w="4680" w:type="dxa"/>
            <w:shd w:val="clear" w:color="auto" w:fill="auto"/>
          </w:tcPr>
          <w:p w:rsidR="00C802E8" w:rsidRPr="00CD2682" w:rsidRDefault="00C802E8" w:rsidP="001F75F6">
            <w:pPr>
              <w:pStyle w:val="gemtab11ptAbstand"/>
              <w:rPr>
                <w:sz w:val="20"/>
              </w:rPr>
            </w:pPr>
            <w:r w:rsidRPr="00CD2682">
              <w:rPr>
                <w:sz w:val="20"/>
              </w:rPr>
              <w:t>Wildcard</w:t>
            </w:r>
          </w:p>
        </w:tc>
        <w:tc>
          <w:tcPr>
            <w:tcW w:w="2160" w:type="dxa"/>
            <w:shd w:val="clear" w:color="auto" w:fill="auto"/>
          </w:tcPr>
          <w:p w:rsidR="00C802E8" w:rsidRPr="00CD2682" w:rsidRDefault="00C802E8" w:rsidP="001F75F6">
            <w:pPr>
              <w:pStyle w:val="gemtab11ptAbstand"/>
              <w:rPr>
                <w:sz w:val="20"/>
              </w:rPr>
            </w:pPr>
            <w:r w:rsidRPr="00CD2682">
              <w:rPr>
                <w:sz w:val="20"/>
              </w:rPr>
              <w:t>Entsprechend dem Verfahren des Personalisierers und dem Attribut bod</w:t>
            </w:r>
            <w:commentRangeStart w:id="205"/>
            <w:r w:rsidRPr="00CD2682">
              <w:rPr>
                <w:sz w:val="20"/>
              </w:rPr>
              <w:t>y</w:t>
            </w:r>
            <w:commentRangeEnd w:id="205"/>
            <w:r w:rsidRPr="00CD2682">
              <w:rPr>
                <w:rStyle w:val="Kommentarzeichen"/>
                <w:rFonts w:eastAsia="Times New Roman"/>
              </w:rPr>
              <w:commentReference w:id="205"/>
            </w:r>
          </w:p>
        </w:tc>
      </w:tr>
      <w:tr w:rsidR="005D75B9" w:rsidRPr="00CD2682">
        <w:tc>
          <w:tcPr>
            <w:tcW w:w="2088" w:type="dxa"/>
            <w:shd w:val="clear" w:color="auto" w:fill="auto"/>
          </w:tcPr>
          <w:p w:rsidR="005D75B9" w:rsidRPr="00CD2682" w:rsidRDefault="005D75B9" w:rsidP="004618AF">
            <w:pPr>
              <w:pStyle w:val="gemtab11ptAbstand"/>
              <w:rPr>
                <w:i/>
                <w:sz w:val="20"/>
              </w:rPr>
            </w:pPr>
            <w:r w:rsidRPr="00CD2682">
              <w:rPr>
                <w:i/>
                <w:sz w:val="20"/>
              </w:rPr>
              <w:t>body</w:t>
            </w:r>
          </w:p>
        </w:tc>
        <w:tc>
          <w:tcPr>
            <w:tcW w:w="4680" w:type="dxa"/>
            <w:shd w:val="clear" w:color="auto" w:fill="auto"/>
          </w:tcPr>
          <w:p w:rsidR="005D75B9" w:rsidRPr="00CD2682" w:rsidRDefault="005D75B9" w:rsidP="004618AF">
            <w:pPr>
              <w:pStyle w:val="gemtab11ptAbstand"/>
              <w:rPr>
                <w:sz w:val="20"/>
              </w:rPr>
            </w:pPr>
            <w:r w:rsidRPr="00CD2682">
              <w:rPr>
                <w:sz w:val="20"/>
              </w:rPr>
              <w:t>C.CA_SMC.CS.R2048 gemäß [gemSpec_PKI]</w:t>
            </w:r>
          </w:p>
        </w:tc>
        <w:tc>
          <w:tcPr>
            <w:tcW w:w="2160" w:type="dxa"/>
            <w:shd w:val="clear" w:color="auto" w:fill="auto"/>
          </w:tcPr>
          <w:p w:rsidR="005D75B9" w:rsidRPr="00CD2682" w:rsidRDefault="005D75B9" w:rsidP="004618AF">
            <w:pPr>
              <w:pStyle w:val="gemtab11ptAbstand"/>
              <w:rPr>
                <w:sz w:val="20"/>
              </w:rPr>
            </w:pPr>
          </w:p>
        </w:tc>
      </w:tr>
      <w:tr w:rsidR="005D75B9" w:rsidRPr="00CD2682">
        <w:tc>
          <w:tcPr>
            <w:tcW w:w="2088" w:type="dxa"/>
            <w:shd w:val="clear" w:color="auto" w:fill="auto"/>
          </w:tcPr>
          <w:p w:rsidR="005D75B9" w:rsidRPr="00CD2682" w:rsidRDefault="005D75B9" w:rsidP="004618AF">
            <w:pPr>
              <w:pStyle w:val="gemtab11ptAbstand"/>
              <w:rPr>
                <w:i/>
                <w:sz w:val="20"/>
              </w:rPr>
            </w:pPr>
            <w:r w:rsidRPr="00CD2682">
              <w:rPr>
                <w:i/>
                <w:sz w:val="20"/>
              </w:rPr>
              <w:t>body</w:t>
            </w:r>
          </w:p>
          <w:p w:rsidR="005D75B9" w:rsidRPr="00CD2682" w:rsidRDefault="005D75B9" w:rsidP="004618AF">
            <w:pPr>
              <w:pStyle w:val="gemtab11ptAbstand"/>
              <w:rPr>
                <w:i/>
                <w:sz w:val="20"/>
              </w:rPr>
            </w:pPr>
            <w:r w:rsidRPr="00CD2682">
              <w:rPr>
                <w:i/>
                <w:sz w:val="20"/>
              </w:rPr>
              <w:t xml:space="preserve"> </w:t>
            </w:r>
            <w:r w:rsidRPr="00CD2682">
              <w:rPr>
                <w:rFonts w:eastAsia="Times New Roman"/>
                <w:sz w:val="20"/>
                <w:szCs w:val="22"/>
              </w:rPr>
              <w:t>Option_Erstellung _von_Testkarten</w:t>
            </w:r>
          </w:p>
        </w:tc>
        <w:tc>
          <w:tcPr>
            <w:tcW w:w="4680" w:type="dxa"/>
            <w:shd w:val="clear" w:color="auto" w:fill="auto"/>
          </w:tcPr>
          <w:p w:rsidR="005D75B9" w:rsidRPr="00CD2682" w:rsidRDefault="005D75B9" w:rsidP="004618AF">
            <w:pPr>
              <w:pStyle w:val="gemtab11ptAbstand"/>
              <w:rPr>
                <w:sz w:val="20"/>
              </w:rPr>
            </w:pPr>
            <w:r w:rsidRPr="00CD2682">
              <w:rPr>
                <w:sz w:val="20"/>
              </w:rPr>
              <w:t>C.CA_SMC.CS.R2048 gemäß [gemSpec_PKI]</w:t>
            </w:r>
          </w:p>
          <w:p w:rsidR="005D75B9" w:rsidRPr="00CD2682" w:rsidRDefault="005D75B9" w:rsidP="004618AF">
            <w:pPr>
              <w:pStyle w:val="gemtab11ptAbstand"/>
              <w:rPr>
                <w:sz w:val="20"/>
              </w:rPr>
            </w:pPr>
            <w:r w:rsidRPr="00CD2682">
              <w:rPr>
                <w:sz w:val="20"/>
              </w:rPr>
              <w:t>aus Test-CVC-CA</w:t>
            </w:r>
          </w:p>
        </w:tc>
        <w:tc>
          <w:tcPr>
            <w:tcW w:w="2160" w:type="dxa"/>
            <w:shd w:val="clear" w:color="auto" w:fill="auto"/>
          </w:tcPr>
          <w:p w:rsidR="005D75B9" w:rsidRPr="00CD2682" w:rsidRDefault="005D75B9" w:rsidP="004618AF">
            <w:pPr>
              <w:pStyle w:val="gemtab11ptAbstand"/>
              <w:rPr>
                <w:sz w:val="20"/>
              </w:rPr>
            </w:pPr>
            <w:r w:rsidRPr="00CD2682">
              <w:rPr>
                <w:sz w:val="20"/>
              </w:rPr>
              <w:t xml:space="preserve">Details siehe </w:t>
            </w:r>
            <w:r w:rsidRPr="00CD2682">
              <w:rPr>
                <w:sz w:val="20"/>
              </w:rPr>
              <w:fldChar w:fldCharType="begin"/>
            </w:r>
            <w:r w:rsidRPr="00CD2682">
              <w:rPr>
                <w:sz w:val="20"/>
              </w:rPr>
              <w:instrText xml:space="preserve"> REF qgemSpec_TK \h </w:instrText>
            </w:r>
            <w:r w:rsidR="000571F4" w:rsidRPr="00CD2682">
              <w:rPr>
                <w:sz w:val="20"/>
              </w:rPr>
              <w:instrText xml:space="preserve"> \* MERGEFORMAT </w:instrText>
            </w:r>
            <w:r w:rsidRPr="00CD2682">
              <w:rPr>
                <w:sz w:val="20"/>
              </w:rPr>
            </w:r>
            <w:r w:rsidRPr="00CD2682">
              <w:rPr>
                <w:sz w:val="20"/>
              </w:rPr>
              <w:fldChar w:fldCharType="separate"/>
            </w:r>
            <w:r w:rsidR="00997CBB" w:rsidRPr="000571F4">
              <w:rPr>
                <w:sz w:val="20"/>
              </w:rPr>
              <w:t>[gemSpec_TK</w:t>
            </w:r>
            <w:r w:rsidRPr="00CD2682">
              <w:rPr>
                <w:sz w:val="20"/>
              </w:rPr>
              <w:fldChar w:fldCharType="end"/>
            </w:r>
            <w:r w:rsidRPr="00CD2682">
              <w:rPr>
                <w:sz w:val="20"/>
              </w:rPr>
              <w:t>#3.1.2]</w:t>
            </w:r>
          </w:p>
        </w:tc>
      </w:tr>
      <w:tr w:rsidR="00C802E8" w:rsidRPr="00CD2682">
        <w:tc>
          <w:tcPr>
            <w:tcW w:w="2088" w:type="dxa"/>
            <w:shd w:val="clear" w:color="auto" w:fill="auto"/>
          </w:tcPr>
          <w:p w:rsidR="00C802E8" w:rsidRPr="00CD2682" w:rsidRDefault="00C802E8" w:rsidP="001F75F6">
            <w:pPr>
              <w:pStyle w:val="gemtab11ptAbstand"/>
              <w:rPr>
                <w:i/>
                <w:sz w:val="20"/>
              </w:rPr>
            </w:pPr>
            <w:r w:rsidRPr="00CD2682">
              <w:rPr>
                <w:i/>
                <w:sz w:val="20"/>
              </w:rPr>
              <w:t>body</w:t>
            </w:r>
          </w:p>
          <w:p w:rsidR="00C802E8" w:rsidRPr="00CD2682" w:rsidRDefault="00C802E8" w:rsidP="001F75F6">
            <w:pPr>
              <w:pStyle w:val="gemtab11ptAbstand"/>
              <w:rPr>
                <w:i/>
                <w:sz w:val="20"/>
              </w:rPr>
            </w:pPr>
            <w:r w:rsidRPr="00CD2682">
              <w:rPr>
                <w:i/>
                <w:sz w:val="20"/>
              </w:rPr>
              <w:t xml:space="preserve"> Ausprägung_ORG</w:t>
            </w:r>
          </w:p>
        </w:tc>
        <w:tc>
          <w:tcPr>
            <w:tcW w:w="4680" w:type="dxa"/>
            <w:shd w:val="clear" w:color="auto" w:fill="auto"/>
          </w:tcPr>
          <w:p w:rsidR="00C802E8" w:rsidRPr="00CD2682" w:rsidRDefault="00C802E8" w:rsidP="001F75F6">
            <w:pPr>
              <w:pStyle w:val="gemtab11ptAbstand"/>
              <w:rPr>
                <w:sz w:val="20"/>
              </w:rPr>
            </w:pPr>
            <w:r w:rsidRPr="00CD2682">
              <w:rPr>
                <w:sz w:val="20"/>
              </w:rPr>
              <w:t xml:space="preserve">Leer </w:t>
            </w:r>
          </w:p>
          <w:p w:rsidR="00C802E8" w:rsidRPr="00CD2682" w:rsidRDefault="00C802E8" w:rsidP="001F75F6">
            <w:pPr>
              <w:pStyle w:val="gemtab11ptAbstand"/>
              <w:rPr>
                <w:sz w:val="20"/>
              </w:rPr>
            </w:pPr>
            <w:r w:rsidRPr="00CD2682">
              <w:rPr>
                <w:sz w:val="20"/>
              </w:rPr>
              <w:t xml:space="preserve">oder ’00 … 00‘ </w:t>
            </w:r>
          </w:p>
        </w:tc>
        <w:tc>
          <w:tcPr>
            <w:tcW w:w="2160" w:type="dxa"/>
            <w:shd w:val="clear" w:color="auto" w:fill="auto"/>
          </w:tcPr>
          <w:p w:rsidR="00C802E8" w:rsidRPr="00CD2682" w:rsidRDefault="00C802E8" w:rsidP="001F75F6">
            <w:pPr>
              <w:pStyle w:val="gemtab11ptAbstand"/>
              <w:rPr>
                <w:sz w:val="20"/>
              </w:rPr>
            </w:pPr>
            <w:r w:rsidRPr="00CD2682">
              <w:rPr>
                <w:sz w:val="20"/>
              </w:rPr>
              <w:t>Entsprechend de</w:t>
            </w:r>
            <w:commentRangeStart w:id="206"/>
            <w:r w:rsidRPr="00CD2682">
              <w:rPr>
                <w:sz w:val="20"/>
              </w:rPr>
              <w:t>m</w:t>
            </w:r>
            <w:commentRangeEnd w:id="206"/>
            <w:r w:rsidRPr="00CD2682">
              <w:rPr>
                <w:rStyle w:val="Kommentarzeichen"/>
                <w:rFonts w:eastAsia="Times New Roman"/>
              </w:rPr>
              <w:commentReference w:id="206"/>
            </w:r>
            <w:r w:rsidRPr="00CD2682">
              <w:rPr>
                <w:sz w:val="20"/>
              </w:rPr>
              <w:t xml:space="preserve"> Verfahren des Personalisierers und dem Wert von positionLogicalEndOfFile</w:t>
            </w:r>
          </w:p>
        </w:tc>
      </w:tr>
    </w:tbl>
    <w:p w:rsidR="00AE4B6A" w:rsidRDefault="00AE4B6A" w:rsidP="00B34F34">
      <w:pPr>
        <w:pStyle w:val="gemEinzug"/>
        <w:rPr>
          <w:b/>
        </w:rPr>
      </w:pPr>
    </w:p>
    <w:p w:rsidR="00B34F34" w:rsidRPr="00AE4B6A" w:rsidRDefault="00AE4B6A" w:rsidP="00AE4B6A">
      <w:pPr>
        <w:pStyle w:val="gemStandard"/>
      </w:pPr>
      <w:r>
        <w:rPr>
          <w:b/>
        </w:rPr>
        <w:sym w:font="Wingdings" w:char="F0D5"/>
      </w:r>
    </w:p>
    <w:p w:rsidR="00E52D16" w:rsidRPr="000571F4" w:rsidRDefault="00E52D16" w:rsidP="00E52D16">
      <w:pPr>
        <w:pStyle w:val="afiHinweise"/>
        <w:numPr>
          <w:ilvl w:val="0"/>
          <w:numId w:val="0"/>
        </w:numPr>
        <w:ind w:left="284" w:hanging="284"/>
        <w:rPr>
          <w:rFonts w:cs="Arial"/>
        </w:rPr>
      </w:pPr>
    </w:p>
    <w:bookmarkStart w:id="207" w:name="_Toc319580931"/>
    <w:bookmarkStart w:id="208" w:name="oEF_C_CA_HPC_CS_E256"/>
    <w:p w:rsidR="00810954" w:rsidRPr="000571F4" w:rsidRDefault="003937A9" w:rsidP="00AE4B6A">
      <w:pPr>
        <w:pStyle w:val="berschrift3"/>
      </w:pPr>
      <w:r w:rsidRPr="000571F4">
        <w:fldChar w:fldCharType="begin"/>
      </w:r>
      <w:r w:rsidRPr="000571F4">
        <w:instrText xml:space="preserve"> REF oMF \h </w:instrText>
      </w:r>
      <w:r w:rsidR="003E07E3" w:rsidRPr="000571F4">
        <w:instrText xml:space="preserve"> \* MERGEFORMAT </w:instrText>
      </w:r>
      <w:r w:rsidRPr="000571F4">
        <w:fldChar w:fldCharType="separate"/>
      </w:r>
      <w:bookmarkStart w:id="209" w:name="_Toc502658450"/>
      <w:r w:rsidR="00997CBB" w:rsidRPr="000571F4">
        <w:t>MF</w:t>
      </w:r>
      <w:r w:rsidRPr="000571F4">
        <w:fldChar w:fldCharType="end"/>
      </w:r>
      <w:r w:rsidR="00E51B4C" w:rsidRPr="000571F4">
        <w:t xml:space="preserve"> / </w:t>
      </w:r>
      <w:bookmarkStart w:id="210" w:name="oEF_C_CA_SMC_CS_E256"/>
      <w:r w:rsidR="00810954" w:rsidRPr="000571F4">
        <w:t>EF.C.CA_</w:t>
      </w:r>
      <w:r w:rsidR="001B29D0" w:rsidRPr="000571F4">
        <w:t>SM</w:t>
      </w:r>
      <w:r w:rsidR="00810954" w:rsidRPr="000571F4">
        <w:t>C.CS</w:t>
      </w:r>
      <w:r w:rsidR="00696E24" w:rsidRPr="000571F4">
        <w:t>.E256</w:t>
      </w:r>
      <w:bookmarkEnd w:id="207"/>
      <w:bookmarkEnd w:id="208"/>
      <w:bookmarkEnd w:id="210"/>
      <w:bookmarkEnd w:id="209"/>
    </w:p>
    <w:p w:rsidR="00810954" w:rsidRPr="000571F4" w:rsidRDefault="00810954" w:rsidP="00FC1A84">
      <w:pPr>
        <w:pStyle w:val="gemStandard"/>
      </w:pPr>
      <w:r w:rsidRPr="000571F4">
        <w:t>Diese Datei enthält ein CV</w:t>
      </w:r>
      <w:r w:rsidR="00FC1A84" w:rsidRPr="000571F4">
        <w:t>-</w:t>
      </w:r>
      <w:r w:rsidRPr="000571F4">
        <w:t>Zertifikat für die Kryptogra</w:t>
      </w:r>
      <w:r w:rsidR="00FC1A84" w:rsidRPr="000571F4">
        <w:t>ph</w:t>
      </w:r>
      <w:r w:rsidRPr="000571F4">
        <w:t xml:space="preserve">ie mit elliptischen Kurven gemäß </w:t>
      </w:r>
      <w:r w:rsidR="00A20F26" w:rsidRPr="000571F4">
        <w:fldChar w:fldCharType="begin"/>
      </w:r>
      <w:r w:rsidR="00A20F26" w:rsidRPr="000571F4">
        <w:instrText xml:space="preserve"> REF qgemSpecCOS \h </w:instrText>
      </w:r>
      <w:r w:rsidR="003937A9" w:rsidRPr="000571F4">
        <w:instrText xml:space="preserve"> \* MERGEFORMAT </w:instrText>
      </w:r>
      <w:r w:rsidR="00A20F26" w:rsidRPr="000571F4">
        <w:fldChar w:fldCharType="separate"/>
      </w:r>
      <w:r w:rsidR="00997CBB" w:rsidRPr="000571F4">
        <w:rPr>
          <w:rFonts w:cs="Arial"/>
          <w:sz w:val="20"/>
        </w:rPr>
        <w:t>[</w:t>
      </w:r>
      <w:proofErr w:type="spellStart"/>
      <w:r w:rsidR="00997CBB" w:rsidRPr="000571F4">
        <w:rPr>
          <w:rFonts w:cs="Arial"/>
          <w:sz w:val="20"/>
        </w:rPr>
        <w:t>gemSpec_COS</w:t>
      </w:r>
      <w:proofErr w:type="spellEnd"/>
      <w:r w:rsidR="00997CBB" w:rsidRPr="000571F4">
        <w:rPr>
          <w:rFonts w:cs="Arial"/>
          <w:sz w:val="20"/>
        </w:rPr>
        <w:t>]</w:t>
      </w:r>
      <w:r w:rsidR="00A20F26" w:rsidRPr="000571F4">
        <w:fldChar w:fldCharType="end"/>
      </w:r>
      <w:r w:rsidRPr="000571F4">
        <w:t>, welches den öffentlichen Schlüssel PuK.CA_</w:t>
      </w:r>
      <w:r w:rsidR="001B29D0" w:rsidRPr="000571F4">
        <w:t>SMC</w:t>
      </w:r>
      <w:r w:rsidRPr="000571F4">
        <w:t>.CS</w:t>
      </w:r>
      <w:r w:rsidR="00C94979" w:rsidRPr="000571F4">
        <w:t>.</w:t>
      </w:r>
      <w:r w:rsidRPr="000571F4">
        <w:t>E</w:t>
      </w:r>
      <w:r w:rsidR="00C94979" w:rsidRPr="000571F4">
        <w:t>256</w:t>
      </w:r>
      <w:r w:rsidRPr="000571F4">
        <w:t xml:space="preserve"> einer CA enthält.</w:t>
      </w:r>
    </w:p>
    <w:p w:rsidR="005501F6" w:rsidRPr="000571F4" w:rsidRDefault="005501F6" w:rsidP="00AE4B6A">
      <w:pPr>
        <w:pStyle w:val="Beschriftung"/>
      </w:pPr>
      <w:r w:rsidRPr="000571F4">
        <w:sym w:font="Wingdings" w:char="F0D6"/>
      </w:r>
      <w:r w:rsidRPr="000571F4">
        <w:tab/>
      </w:r>
      <w:r w:rsidR="00935695" w:rsidRPr="00E55CCE">
        <w:t>Card-G2-A_2160</w:t>
      </w:r>
      <w:r w:rsidRPr="00E55CCE">
        <w:t xml:space="preserve"> </w:t>
      </w:r>
      <w:proofErr w:type="spellStart"/>
      <w:r w:rsidR="00DD3C19" w:rsidRPr="00E55CCE">
        <w:t>K_Initialisierung</w:t>
      </w:r>
      <w:proofErr w:type="spellEnd"/>
      <w:r w:rsidR="00DD3C19" w:rsidRPr="00E55CCE">
        <w:t>: Initialisierte</w:t>
      </w:r>
      <w:r w:rsidR="00DF0306" w:rsidRPr="00E55CCE">
        <w:t xml:space="preserve"> </w:t>
      </w:r>
      <w:r w:rsidR="00AF4F3D" w:rsidRPr="00E55CCE">
        <w:t xml:space="preserve">Attribute </w:t>
      </w:r>
      <w:r w:rsidR="00AF4F3D" w:rsidRPr="00E55CCE">
        <w:fldChar w:fldCharType="begin"/>
      </w:r>
      <w:r w:rsidR="00AF4F3D" w:rsidRPr="00E55CCE">
        <w:instrText xml:space="preserve"> REF oMF \h  \* MERGEFORMAT </w:instrText>
      </w:r>
      <w:r w:rsidR="00AF4F3D" w:rsidRPr="00E55CCE">
        <w:fldChar w:fldCharType="separate"/>
      </w:r>
      <w:r w:rsidR="00997CBB" w:rsidRPr="00997CBB">
        <w:t>MF</w:t>
      </w:r>
      <w:r w:rsidR="00AF4F3D" w:rsidRPr="00E55CCE">
        <w:fldChar w:fldCharType="end"/>
      </w:r>
      <w:r w:rsidR="00AF4F3D" w:rsidRPr="00E55CCE">
        <w:t xml:space="preserve"> /</w:t>
      </w:r>
      <w:r w:rsidR="00AF4F3D" w:rsidRPr="000571F4">
        <w:rPr>
          <w:szCs w:val="22"/>
        </w:rPr>
        <w:t xml:space="preserve"> </w:t>
      </w:r>
      <w:r w:rsidR="00AF4F3D" w:rsidRPr="000571F4">
        <w:rPr>
          <w:szCs w:val="22"/>
        </w:rPr>
        <w:fldChar w:fldCharType="begin"/>
      </w:r>
      <w:r w:rsidR="00AF4F3D" w:rsidRPr="000571F4">
        <w:rPr>
          <w:szCs w:val="22"/>
        </w:rPr>
        <w:instrText xml:space="preserve"> REF oEF_C_CA_SMC_CS_E256 \h  \* MERGEFORMAT </w:instrText>
      </w:r>
      <w:r w:rsidR="00AF4F3D" w:rsidRPr="000571F4">
        <w:rPr>
          <w:szCs w:val="22"/>
        </w:rPr>
      </w:r>
      <w:r w:rsidR="00AF4F3D" w:rsidRPr="000571F4">
        <w:rPr>
          <w:szCs w:val="22"/>
        </w:rPr>
        <w:fldChar w:fldCharType="separate"/>
      </w:r>
      <w:r w:rsidR="00997CBB" w:rsidRPr="00997CBB">
        <w:rPr>
          <w:szCs w:val="22"/>
        </w:rPr>
        <w:t>EF.C.CA_SMC.CS.E256</w:t>
      </w:r>
      <w:r w:rsidR="00AF4F3D" w:rsidRPr="000571F4">
        <w:rPr>
          <w:szCs w:val="22"/>
        </w:rPr>
        <w:fldChar w:fldCharType="end"/>
      </w:r>
    </w:p>
    <w:p w:rsidR="005501F6" w:rsidRPr="00AB7DFC" w:rsidRDefault="00A909C6" w:rsidP="00675FA1">
      <w:pPr>
        <w:pStyle w:val="gemEinzug"/>
        <w:ind w:left="567"/>
      </w:pPr>
      <w:r w:rsidRPr="00AB7DFC">
        <w:fldChar w:fldCharType="begin"/>
      </w:r>
      <w:r w:rsidRPr="000571F4">
        <w:instrText xml:space="preserve"> REF oEF_C_CA_SMC_CS_E256 \h  \* MERGEFORMAT </w:instrText>
      </w:r>
      <w:r w:rsidRPr="00AB7DFC">
        <w:fldChar w:fldCharType="separate"/>
      </w:r>
      <w:r w:rsidR="00997CBB" w:rsidRPr="000571F4">
        <w:t>EF.C.CA_SMC.CS.E256</w:t>
      </w:r>
      <w:r w:rsidRPr="00AB7DFC">
        <w:fldChar w:fldCharType="end"/>
      </w:r>
      <w:r w:rsidR="00763CFF" w:rsidRPr="00AB7DFC">
        <w:t xml:space="preserve"> MUSS die in </w:t>
      </w:r>
      <w:r w:rsidR="008866E4" w:rsidRPr="00AB7DFC">
        <w:t>Tab_SMC-B</w:t>
      </w:r>
      <w:r w:rsidR="00763CFF" w:rsidRPr="00AB7DFC">
        <w:t>_ObjSys_00</w:t>
      </w:r>
      <w:r w:rsidRPr="00AB7DFC">
        <w:t>9</w:t>
      </w:r>
      <w:r w:rsidR="00763CFF" w:rsidRPr="00AB7DFC">
        <w:t xml:space="preserve"> dargestellten Werte besitzen.</w:t>
      </w:r>
    </w:p>
    <w:p w:rsidR="00437608" w:rsidRPr="000571F4" w:rsidRDefault="00437608" w:rsidP="00FC1A84"/>
    <w:p w:rsidR="00810954" w:rsidRPr="000571F4" w:rsidRDefault="00810954" w:rsidP="00AE4B6A">
      <w:pPr>
        <w:pStyle w:val="Beschriftung"/>
      </w:pPr>
      <w:bookmarkStart w:id="211" w:name="_Toc501368275"/>
      <w:r w:rsidRPr="000571F4">
        <w:t xml:space="preserve">Tabelle </w:t>
      </w:r>
      <w:fldSimple w:instr=" SEQ Tabelle \* ARABIC ">
        <w:r w:rsidR="00997CBB">
          <w:rPr>
            <w:noProof/>
          </w:rPr>
          <w:t>11</w:t>
        </w:r>
      </w:fldSimple>
      <w:r w:rsidR="009A30DE" w:rsidRPr="000571F4">
        <w:t xml:space="preserve">: </w:t>
      </w:r>
      <w:r w:rsidR="00A909C6" w:rsidRPr="000571F4">
        <w:t xml:space="preserve">Tab_SMC-B_ObjSys_009 </w:t>
      </w:r>
      <w:r w:rsidR="00E52D16" w:rsidRPr="000571F4">
        <w:t xml:space="preserve">Initialisierte </w:t>
      </w:r>
      <w:r w:rsidRPr="000571F4">
        <w:t>Attribute</w:t>
      </w:r>
      <w:r w:rsidR="00C94979" w:rsidRPr="000571F4">
        <w:t xml:space="preserve">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Pr="000571F4">
        <w:t xml:space="preserve"> / </w:t>
      </w:r>
      <w:r w:rsidR="00C94979" w:rsidRPr="000571F4">
        <w:fldChar w:fldCharType="begin"/>
      </w:r>
      <w:r w:rsidR="00C94979" w:rsidRPr="000571F4">
        <w:instrText xml:space="preserve"> REF oEF_C_CA_SMC_CS_E256 \h </w:instrText>
      </w:r>
      <w:r w:rsidR="003E07E3" w:rsidRPr="000571F4">
        <w:instrText xml:space="preserve"> \* MERGEFORMAT </w:instrText>
      </w:r>
      <w:r w:rsidR="00C94979" w:rsidRPr="000571F4">
        <w:fldChar w:fldCharType="separate"/>
      </w:r>
      <w:r w:rsidR="00997CBB" w:rsidRPr="000571F4">
        <w:t>EF.C.CA_SMC.CS.E256</w:t>
      </w:r>
      <w:bookmarkEnd w:id="211"/>
      <w:r w:rsidR="00C94979"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810954"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810954" w:rsidRPr="000571F4" w:rsidRDefault="00810954" w:rsidP="003227A5">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810954" w:rsidRPr="000571F4" w:rsidRDefault="00810954" w:rsidP="003227A5">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810954" w:rsidRPr="000571F4" w:rsidRDefault="00810954" w:rsidP="003227A5">
            <w:pPr>
              <w:pStyle w:val="gemtab11ptAbstand"/>
              <w:rPr>
                <w:b/>
                <w:sz w:val="20"/>
              </w:rPr>
            </w:pPr>
            <w:r w:rsidRPr="000571F4">
              <w:rPr>
                <w:b/>
                <w:sz w:val="20"/>
              </w:rPr>
              <w:t>Bemerkung</w:t>
            </w:r>
          </w:p>
        </w:tc>
      </w:tr>
      <w:tr w:rsidR="00810954" w:rsidRPr="000571F4">
        <w:tc>
          <w:tcPr>
            <w:tcW w:w="2088" w:type="dxa"/>
            <w:shd w:val="clear" w:color="auto" w:fill="auto"/>
          </w:tcPr>
          <w:p w:rsidR="00810954" w:rsidRPr="000571F4" w:rsidRDefault="00810954" w:rsidP="003227A5">
            <w:pPr>
              <w:pStyle w:val="gemtab11ptAbstand"/>
              <w:rPr>
                <w:sz w:val="20"/>
              </w:rPr>
            </w:pPr>
            <w:r w:rsidRPr="000571F4">
              <w:rPr>
                <w:sz w:val="20"/>
              </w:rPr>
              <w:t>Objekttyp</w:t>
            </w:r>
          </w:p>
        </w:tc>
        <w:tc>
          <w:tcPr>
            <w:tcW w:w="4680" w:type="dxa"/>
            <w:shd w:val="clear" w:color="auto" w:fill="auto"/>
          </w:tcPr>
          <w:p w:rsidR="00810954" w:rsidRPr="000571F4" w:rsidRDefault="00810954" w:rsidP="003227A5">
            <w:pPr>
              <w:pStyle w:val="gemtab11ptAbstand"/>
              <w:rPr>
                <w:sz w:val="20"/>
              </w:rPr>
            </w:pPr>
            <w:r w:rsidRPr="000571F4">
              <w:rPr>
                <w:sz w:val="20"/>
              </w:rPr>
              <w:t>transparentes Elementary File</w:t>
            </w:r>
          </w:p>
        </w:tc>
        <w:tc>
          <w:tcPr>
            <w:tcW w:w="2160" w:type="dxa"/>
            <w:shd w:val="clear" w:color="auto" w:fill="auto"/>
          </w:tcPr>
          <w:p w:rsidR="00810954" w:rsidRPr="000571F4" w:rsidRDefault="00810954" w:rsidP="003227A5">
            <w:pPr>
              <w:pStyle w:val="gemtab11ptAbstand"/>
              <w:rPr>
                <w:sz w:val="20"/>
              </w:rPr>
            </w:pPr>
          </w:p>
        </w:tc>
      </w:tr>
      <w:tr w:rsidR="00810954" w:rsidRPr="000571F4">
        <w:tc>
          <w:tcPr>
            <w:tcW w:w="2088" w:type="dxa"/>
            <w:tcBorders>
              <w:bottom w:val="single" w:sz="6" w:space="0" w:color="000000"/>
            </w:tcBorders>
            <w:shd w:val="clear" w:color="auto" w:fill="auto"/>
          </w:tcPr>
          <w:p w:rsidR="00810954" w:rsidRPr="000571F4" w:rsidRDefault="00810954" w:rsidP="003227A5">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810954" w:rsidRPr="000571F4" w:rsidRDefault="00596EE0" w:rsidP="003227A5">
            <w:pPr>
              <w:pStyle w:val="gemtab11ptAbstand"/>
              <w:rPr>
                <w:sz w:val="20"/>
              </w:rPr>
            </w:pPr>
            <w:r>
              <w:rPr>
                <w:sz w:val="20"/>
              </w:rPr>
              <w:t>‘</w:t>
            </w:r>
            <w:r w:rsidR="000C7892" w:rsidRPr="000571F4">
              <w:rPr>
                <w:sz w:val="20"/>
              </w:rPr>
              <w:t>2F 0</w:t>
            </w:r>
            <w:r w:rsidR="00DA0883" w:rsidRPr="000571F4">
              <w:rPr>
                <w:sz w:val="20"/>
              </w:rPr>
              <w:t>7</w:t>
            </w:r>
            <w:r>
              <w:rPr>
                <w:sz w:val="20"/>
              </w:rPr>
              <w:t>’</w:t>
            </w:r>
          </w:p>
        </w:tc>
        <w:tc>
          <w:tcPr>
            <w:tcW w:w="2160" w:type="dxa"/>
            <w:tcBorders>
              <w:bottom w:val="single" w:sz="6" w:space="0" w:color="000000"/>
            </w:tcBorders>
            <w:shd w:val="clear" w:color="auto" w:fill="auto"/>
          </w:tcPr>
          <w:p w:rsidR="00810954" w:rsidRPr="000571F4" w:rsidRDefault="00810954" w:rsidP="003227A5">
            <w:pPr>
              <w:pStyle w:val="gemtab11ptAbstand"/>
              <w:rPr>
                <w:sz w:val="20"/>
              </w:rPr>
            </w:pPr>
          </w:p>
        </w:tc>
      </w:tr>
      <w:tr w:rsidR="00810954" w:rsidRPr="000571F4">
        <w:tc>
          <w:tcPr>
            <w:tcW w:w="2088" w:type="dxa"/>
            <w:tcBorders>
              <w:bottom w:val="single" w:sz="6" w:space="0" w:color="000000"/>
            </w:tcBorders>
            <w:shd w:val="clear" w:color="auto" w:fill="auto"/>
          </w:tcPr>
          <w:p w:rsidR="00810954" w:rsidRPr="000571F4" w:rsidRDefault="00810954" w:rsidP="003227A5">
            <w:pPr>
              <w:pStyle w:val="gemtab11ptAbstand"/>
              <w:rPr>
                <w:i/>
                <w:sz w:val="20"/>
              </w:rPr>
            </w:pPr>
            <w:r w:rsidRPr="000571F4">
              <w:rPr>
                <w:i/>
                <w:sz w:val="20"/>
              </w:rPr>
              <w:lastRenderedPageBreak/>
              <w:t>shortFileIdentifier</w:t>
            </w:r>
          </w:p>
        </w:tc>
        <w:tc>
          <w:tcPr>
            <w:tcW w:w="4680" w:type="dxa"/>
            <w:tcBorders>
              <w:bottom w:val="single" w:sz="6" w:space="0" w:color="000000"/>
            </w:tcBorders>
            <w:shd w:val="clear" w:color="auto" w:fill="auto"/>
          </w:tcPr>
          <w:p w:rsidR="00810954" w:rsidRPr="000571F4" w:rsidRDefault="00596EE0" w:rsidP="003227A5">
            <w:pPr>
              <w:pStyle w:val="gemtab11ptAbstand"/>
              <w:rPr>
                <w:sz w:val="20"/>
              </w:rPr>
            </w:pPr>
            <w:r>
              <w:rPr>
                <w:sz w:val="20"/>
              </w:rPr>
              <w:t>‘</w:t>
            </w:r>
            <w:r w:rsidR="00C709FB" w:rsidRPr="000571F4">
              <w:rPr>
                <w:sz w:val="20"/>
              </w:rPr>
              <w:t>0</w:t>
            </w:r>
            <w:r w:rsidR="00DA0883" w:rsidRPr="000571F4">
              <w:rPr>
                <w:sz w:val="20"/>
              </w:rPr>
              <w:t>7</w:t>
            </w:r>
            <w:r>
              <w:rPr>
                <w:sz w:val="20"/>
              </w:rPr>
              <w:t>’</w:t>
            </w:r>
            <w:r w:rsidR="00CE1C5E" w:rsidRPr="000571F4">
              <w:rPr>
                <w:sz w:val="20"/>
              </w:rPr>
              <w:t xml:space="preserve">= </w:t>
            </w:r>
            <w:r w:rsidR="00DA0883" w:rsidRPr="000571F4">
              <w:rPr>
                <w:sz w:val="20"/>
              </w:rPr>
              <w:t>7</w:t>
            </w:r>
          </w:p>
        </w:tc>
        <w:tc>
          <w:tcPr>
            <w:tcW w:w="2160" w:type="dxa"/>
            <w:tcBorders>
              <w:bottom w:val="single" w:sz="6" w:space="0" w:color="000000"/>
            </w:tcBorders>
            <w:shd w:val="clear" w:color="auto" w:fill="auto"/>
          </w:tcPr>
          <w:p w:rsidR="00810954" w:rsidRPr="000571F4" w:rsidRDefault="00810954" w:rsidP="003227A5">
            <w:pPr>
              <w:pStyle w:val="gemtab11ptAbstand"/>
              <w:rPr>
                <w:sz w:val="20"/>
              </w:rPr>
            </w:pPr>
          </w:p>
        </w:tc>
      </w:tr>
      <w:tr w:rsidR="00810954" w:rsidRPr="000571F4">
        <w:tc>
          <w:tcPr>
            <w:tcW w:w="2088" w:type="dxa"/>
            <w:tcBorders>
              <w:bottom w:val="single" w:sz="6" w:space="0" w:color="000000"/>
            </w:tcBorders>
            <w:shd w:val="clear" w:color="auto" w:fill="auto"/>
          </w:tcPr>
          <w:p w:rsidR="00810954" w:rsidRPr="000571F4" w:rsidRDefault="00B82A19" w:rsidP="003227A5">
            <w:pPr>
              <w:pStyle w:val="gemtab11ptAbstand"/>
              <w:rPr>
                <w:i/>
                <w:sz w:val="20"/>
              </w:rPr>
            </w:pPr>
            <w:r w:rsidRPr="000571F4">
              <w:rPr>
                <w:i/>
                <w:sz w:val="20"/>
              </w:rPr>
              <w:t>numberOfOctet</w:t>
            </w:r>
          </w:p>
        </w:tc>
        <w:tc>
          <w:tcPr>
            <w:tcW w:w="4680" w:type="dxa"/>
            <w:tcBorders>
              <w:bottom w:val="single" w:sz="6" w:space="0" w:color="000000"/>
            </w:tcBorders>
            <w:shd w:val="clear" w:color="auto" w:fill="auto"/>
          </w:tcPr>
          <w:p w:rsidR="00810954" w:rsidRPr="000571F4" w:rsidRDefault="00596EE0" w:rsidP="003227A5">
            <w:pPr>
              <w:pStyle w:val="gemtab11ptAbstand"/>
              <w:rPr>
                <w:sz w:val="20"/>
              </w:rPr>
            </w:pPr>
            <w:r>
              <w:rPr>
                <w:sz w:val="20"/>
              </w:rPr>
              <w:t>‘</w:t>
            </w:r>
            <w:r w:rsidR="009732B1" w:rsidRPr="000571F4">
              <w:rPr>
                <w:sz w:val="20"/>
              </w:rPr>
              <w:t>00</w:t>
            </w:r>
            <w:r w:rsidR="00DC196C">
              <w:rPr>
                <w:sz w:val="20"/>
              </w:rPr>
              <w:t xml:space="preserve"> </w:t>
            </w:r>
            <w:r w:rsidR="009732B1" w:rsidRPr="000571F4">
              <w:rPr>
                <w:sz w:val="20"/>
              </w:rPr>
              <w:t>DC</w:t>
            </w:r>
            <w:r>
              <w:rPr>
                <w:sz w:val="20"/>
              </w:rPr>
              <w:t>’</w:t>
            </w:r>
            <w:r w:rsidR="009732B1" w:rsidRPr="000571F4">
              <w:rPr>
                <w:sz w:val="20"/>
              </w:rPr>
              <w:t xml:space="preserve"> Oktett = 220 Oktett</w:t>
            </w:r>
          </w:p>
        </w:tc>
        <w:tc>
          <w:tcPr>
            <w:tcW w:w="2160" w:type="dxa"/>
            <w:tcBorders>
              <w:bottom w:val="single" w:sz="6" w:space="0" w:color="000000"/>
            </w:tcBorders>
            <w:shd w:val="clear" w:color="auto" w:fill="auto"/>
          </w:tcPr>
          <w:p w:rsidR="00810954" w:rsidRPr="000571F4" w:rsidRDefault="00810954" w:rsidP="003227A5">
            <w:pPr>
              <w:pStyle w:val="gemtab11ptAbstand"/>
              <w:rPr>
                <w:sz w:val="20"/>
              </w:rPr>
            </w:pPr>
          </w:p>
        </w:tc>
      </w:tr>
      <w:tr w:rsidR="00001A0C" w:rsidRPr="000571F4">
        <w:tc>
          <w:tcPr>
            <w:tcW w:w="2088" w:type="dxa"/>
            <w:tcBorders>
              <w:bottom w:val="single" w:sz="6" w:space="0" w:color="000000"/>
            </w:tcBorders>
            <w:shd w:val="clear" w:color="auto" w:fill="auto"/>
            <w:vAlign w:val="center"/>
          </w:tcPr>
          <w:p w:rsidR="00001A0C" w:rsidRPr="000571F4" w:rsidRDefault="00001A0C" w:rsidP="00676146">
            <w:pPr>
              <w:pStyle w:val="gemTab10pt"/>
              <w:rPr>
                <w:i/>
                <w:lang w:val="en-GB"/>
              </w:rPr>
            </w:pPr>
            <w:r w:rsidRPr="006C58E5">
              <w:rPr>
                <w:rFonts w:cs="Arial"/>
                <w:i/>
                <w:szCs w:val="22"/>
                <w:lang w:val="en-GB"/>
              </w:rPr>
              <w:t>positionLog</w:t>
            </w:r>
            <w:r w:rsidRPr="004D0261">
              <w:rPr>
                <w:rFonts w:cs="Arial"/>
                <w:i/>
                <w:szCs w:val="22"/>
                <w:lang w:val="en-GB"/>
              </w:rPr>
              <w:t>icalEndOfFile</w:t>
            </w:r>
          </w:p>
        </w:tc>
        <w:tc>
          <w:tcPr>
            <w:tcW w:w="4680" w:type="dxa"/>
            <w:tcBorders>
              <w:bottom w:val="single" w:sz="6" w:space="0" w:color="000000"/>
            </w:tcBorders>
            <w:shd w:val="clear" w:color="auto" w:fill="auto"/>
            <w:vAlign w:val="center"/>
          </w:tcPr>
          <w:p w:rsidR="00001A0C" w:rsidRPr="000571F4" w:rsidRDefault="005D75B9" w:rsidP="005D75B9">
            <w:pPr>
              <w:pStyle w:val="gemTab10pt"/>
              <w:rPr>
                <w:lang w:val="en-GB"/>
              </w:rPr>
            </w:pPr>
            <w:r w:rsidRPr="000571F4">
              <w:rPr>
                <w:lang w:val="en-GB"/>
              </w:rPr>
              <w:t>‘0’</w:t>
            </w:r>
          </w:p>
        </w:tc>
        <w:tc>
          <w:tcPr>
            <w:tcW w:w="2160" w:type="dxa"/>
            <w:tcBorders>
              <w:bottom w:val="single" w:sz="6" w:space="0" w:color="000000"/>
            </w:tcBorders>
            <w:shd w:val="clear" w:color="auto" w:fill="auto"/>
          </w:tcPr>
          <w:p w:rsidR="00001A0C" w:rsidRPr="000571F4" w:rsidRDefault="00001A0C" w:rsidP="00001A0C">
            <w:pPr>
              <w:pStyle w:val="gemtab11ptAbstand"/>
              <w:rPr>
                <w:sz w:val="20"/>
              </w:rPr>
            </w:pPr>
          </w:p>
        </w:tc>
      </w:tr>
      <w:tr w:rsidR="00001A0C" w:rsidRPr="000571F4">
        <w:tc>
          <w:tcPr>
            <w:tcW w:w="2088" w:type="dxa"/>
            <w:tcBorders>
              <w:bottom w:val="single" w:sz="6" w:space="0" w:color="000000"/>
            </w:tcBorders>
            <w:shd w:val="clear" w:color="auto" w:fill="auto"/>
          </w:tcPr>
          <w:p w:rsidR="00001A0C" w:rsidRPr="000571F4" w:rsidRDefault="00001A0C" w:rsidP="003227A5">
            <w:pPr>
              <w:pStyle w:val="gemtab11ptAbstand"/>
              <w:rPr>
                <w:i/>
                <w:sz w:val="20"/>
              </w:rPr>
            </w:pPr>
            <w:r w:rsidRPr="000571F4">
              <w:rPr>
                <w:i/>
                <w:sz w:val="20"/>
              </w:rPr>
              <w:t>flagTransactionMode</w:t>
            </w:r>
          </w:p>
        </w:tc>
        <w:tc>
          <w:tcPr>
            <w:tcW w:w="4680" w:type="dxa"/>
            <w:tcBorders>
              <w:bottom w:val="single" w:sz="6" w:space="0" w:color="000000"/>
            </w:tcBorders>
            <w:shd w:val="clear" w:color="auto" w:fill="auto"/>
          </w:tcPr>
          <w:p w:rsidR="00001A0C" w:rsidRPr="000571F4" w:rsidRDefault="00001A0C" w:rsidP="003227A5">
            <w:pPr>
              <w:pStyle w:val="gemtab11ptAbstand"/>
              <w:rPr>
                <w:sz w:val="20"/>
              </w:rPr>
            </w:pPr>
            <w:r w:rsidRPr="000571F4">
              <w:rPr>
                <w:sz w:val="20"/>
              </w:rPr>
              <w:t>False</w:t>
            </w:r>
          </w:p>
        </w:tc>
        <w:tc>
          <w:tcPr>
            <w:tcW w:w="2160" w:type="dxa"/>
            <w:tcBorders>
              <w:bottom w:val="single" w:sz="6" w:space="0" w:color="000000"/>
            </w:tcBorders>
            <w:shd w:val="clear" w:color="auto" w:fill="auto"/>
          </w:tcPr>
          <w:p w:rsidR="00001A0C" w:rsidRPr="000571F4" w:rsidRDefault="00001A0C" w:rsidP="003227A5">
            <w:pPr>
              <w:pStyle w:val="gemtab11ptAbstand"/>
              <w:rPr>
                <w:sz w:val="20"/>
              </w:rPr>
            </w:pPr>
          </w:p>
        </w:tc>
      </w:tr>
      <w:tr w:rsidR="00001A0C" w:rsidRPr="000571F4">
        <w:tc>
          <w:tcPr>
            <w:tcW w:w="2088" w:type="dxa"/>
            <w:tcBorders>
              <w:bottom w:val="single" w:sz="6" w:space="0" w:color="000000"/>
            </w:tcBorders>
            <w:shd w:val="clear" w:color="auto" w:fill="auto"/>
          </w:tcPr>
          <w:p w:rsidR="00001A0C" w:rsidRPr="000571F4" w:rsidRDefault="00001A0C" w:rsidP="003227A5">
            <w:pPr>
              <w:pStyle w:val="gemtab11ptAbstand"/>
              <w:rPr>
                <w:i/>
                <w:sz w:val="20"/>
              </w:rPr>
            </w:pPr>
            <w:r w:rsidRPr="000571F4">
              <w:rPr>
                <w:i/>
                <w:sz w:val="20"/>
              </w:rPr>
              <w:t>flagChecksum</w:t>
            </w:r>
          </w:p>
        </w:tc>
        <w:tc>
          <w:tcPr>
            <w:tcW w:w="4680" w:type="dxa"/>
            <w:tcBorders>
              <w:bottom w:val="single" w:sz="6" w:space="0" w:color="000000"/>
            </w:tcBorders>
            <w:shd w:val="clear" w:color="auto" w:fill="auto"/>
          </w:tcPr>
          <w:p w:rsidR="00001A0C" w:rsidRPr="000571F4" w:rsidRDefault="00001A0C" w:rsidP="003227A5">
            <w:pPr>
              <w:pStyle w:val="gemtab11ptAbstand"/>
              <w:rPr>
                <w:sz w:val="20"/>
              </w:rPr>
            </w:pPr>
            <w:r w:rsidRPr="000571F4">
              <w:rPr>
                <w:sz w:val="20"/>
              </w:rPr>
              <w:t>False</w:t>
            </w:r>
          </w:p>
        </w:tc>
        <w:tc>
          <w:tcPr>
            <w:tcW w:w="2160" w:type="dxa"/>
            <w:tcBorders>
              <w:bottom w:val="single" w:sz="6" w:space="0" w:color="000000"/>
            </w:tcBorders>
            <w:shd w:val="clear" w:color="auto" w:fill="auto"/>
          </w:tcPr>
          <w:p w:rsidR="00001A0C" w:rsidRPr="000571F4" w:rsidRDefault="00001A0C" w:rsidP="003227A5">
            <w:pPr>
              <w:pStyle w:val="gemtab11ptAbstand"/>
              <w:rPr>
                <w:sz w:val="20"/>
              </w:rPr>
            </w:pPr>
          </w:p>
        </w:tc>
      </w:tr>
      <w:tr w:rsidR="00001A0C" w:rsidRPr="000571F4">
        <w:tc>
          <w:tcPr>
            <w:tcW w:w="2088" w:type="dxa"/>
            <w:tcBorders>
              <w:bottom w:val="single" w:sz="6" w:space="0" w:color="000000"/>
            </w:tcBorders>
            <w:shd w:val="clear" w:color="auto" w:fill="auto"/>
          </w:tcPr>
          <w:p w:rsidR="00001A0C" w:rsidRPr="000571F4" w:rsidRDefault="00001A0C" w:rsidP="003227A5">
            <w:pPr>
              <w:pStyle w:val="gemtab11ptAbstand"/>
              <w:rPr>
                <w:i/>
                <w:sz w:val="20"/>
              </w:rPr>
            </w:pPr>
            <w:r w:rsidRPr="000571F4">
              <w:rPr>
                <w:i/>
                <w:sz w:val="20"/>
              </w:rPr>
              <w:t>lifeCycleStatus</w:t>
            </w:r>
          </w:p>
        </w:tc>
        <w:tc>
          <w:tcPr>
            <w:tcW w:w="4680" w:type="dxa"/>
            <w:tcBorders>
              <w:bottom w:val="single" w:sz="6" w:space="0" w:color="000000"/>
            </w:tcBorders>
            <w:shd w:val="clear" w:color="auto" w:fill="auto"/>
          </w:tcPr>
          <w:p w:rsidR="00001A0C" w:rsidRPr="000571F4" w:rsidRDefault="00001A0C" w:rsidP="003227A5">
            <w:pPr>
              <w:pStyle w:val="gemtab11ptAbstand"/>
              <w:rPr>
                <w:sz w:val="20"/>
              </w:rPr>
            </w:pPr>
            <w:r w:rsidRPr="000571F4">
              <w:rPr>
                <w:sz w:val="20"/>
              </w:rPr>
              <w:t>„Operational state (activated)“</w:t>
            </w:r>
          </w:p>
        </w:tc>
        <w:tc>
          <w:tcPr>
            <w:tcW w:w="2160" w:type="dxa"/>
            <w:tcBorders>
              <w:bottom w:val="single" w:sz="6" w:space="0" w:color="000000"/>
            </w:tcBorders>
            <w:shd w:val="clear" w:color="auto" w:fill="auto"/>
          </w:tcPr>
          <w:p w:rsidR="00001A0C" w:rsidRPr="000571F4" w:rsidRDefault="00001A0C" w:rsidP="003227A5">
            <w:pPr>
              <w:pStyle w:val="gemtab11ptAbstand"/>
              <w:rPr>
                <w:sz w:val="20"/>
              </w:rPr>
            </w:pPr>
          </w:p>
        </w:tc>
      </w:tr>
      <w:tr w:rsidR="0050009E" w:rsidRPr="000571F4">
        <w:tc>
          <w:tcPr>
            <w:tcW w:w="2088" w:type="dxa"/>
            <w:tcBorders>
              <w:bottom w:val="single" w:sz="6" w:space="0" w:color="000000"/>
            </w:tcBorders>
            <w:shd w:val="clear" w:color="auto" w:fill="auto"/>
          </w:tcPr>
          <w:p w:rsidR="0050009E" w:rsidRPr="000571F4" w:rsidRDefault="0050009E" w:rsidP="0050009E">
            <w:pPr>
              <w:pStyle w:val="gemtab11ptAbstand"/>
              <w:rPr>
                <w:i/>
                <w:sz w:val="20"/>
              </w:rPr>
            </w:pPr>
            <w:r w:rsidRPr="000571F4">
              <w:rPr>
                <w:i/>
                <w:sz w:val="20"/>
              </w:rPr>
              <w:t>shareable</w:t>
            </w:r>
          </w:p>
        </w:tc>
        <w:tc>
          <w:tcPr>
            <w:tcW w:w="4680" w:type="dxa"/>
            <w:tcBorders>
              <w:bottom w:val="single" w:sz="6" w:space="0" w:color="000000"/>
            </w:tcBorders>
            <w:shd w:val="clear" w:color="auto" w:fill="auto"/>
          </w:tcPr>
          <w:p w:rsidR="0050009E" w:rsidRPr="000571F4" w:rsidRDefault="0050009E" w:rsidP="0050009E">
            <w:pPr>
              <w:pStyle w:val="gemtab11ptAbstand"/>
              <w:rPr>
                <w:sz w:val="20"/>
              </w:rPr>
            </w:pPr>
            <w:r w:rsidRPr="000571F4">
              <w:rPr>
                <w:sz w:val="20"/>
              </w:rPr>
              <w:t>True</w:t>
            </w:r>
          </w:p>
        </w:tc>
        <w:tc>
          <w:tcPr>
            <w:tcW w:w="2160" w:type="dxa"/>
            <w:tcBorders>
              <w:bottom w:val="single" w:sz="6" w:space="0" w:color="000000"/>
            </w:tcBorders>
            <w:shd w:val="clear" w:color="auto" w:fill="auto"/>
          </w:tcPr>
          <w:p w:rsidR="0050009E" w:rsidRPr="000571F4" w:rsidRDefault="0050009E" w:rsidP="003227A5">
            <w:pPr>
              <w:pStyle w:val="gemVerz2"/>
              <w:rPr>
                <w:sz w:val="20"/>
              </w:rPr>
            </w:pPr>
          </w:p>
        </w:tc>
      </w:tr>
      <w:tr w:rsidR="001A6546" w:rsidRPr="000571F4">
        <w:tc>
          <w:tcPr>
            <w:tcW w:w="2088" w:type="dxa"/>
            <w:tcBorders>
              <w:bottom w:val="single" w:sz="4" w:space="0" w:color="auto"/>
            </w:tcBorders>
            <w:shd w:val="clear" w:color="auto" w:fill="auto"/>
          </w:tcPr>
          <w:p w:rsidR="001A6546" w:rsidRPr="00C50B58" w:rsidRDefault="001A6546" w:rsidP="0023085E">
            <w:pPr>
              <w:pStyle w:val="gemTab10pt"/>
              <w:rPr>
                <w:i/>
              </w:rPr>
            </w:pPr>
            <w:r w:rsidRPr="00C50B58">
              <w:rPr>
                <w:i/>
              </w:rPr>
              <w:t>body</w:t>
            </w:r>
          </w:p>
        </w:tc>
        <w:tc>
          <w:tcPr>
            <w:tcW w:w="4680" w:type="dxa"/>
            <w:tcBorders>
              <w:bottom w:val="single" w:sz="4" w:space="0" w:color="auto"/>
            </w:tcBorders>
            <w:shd w:val="clear" w:color="auto" w:fill="auto"/>
          </w:tcPr>
          <w:p w:rsidR="001A6546" w:rsidRPr="00C50B58" w:rsidRDefault="00DA124D" w:rsidP="00AE59EB">
            <w:pPr>
              <w:pStyle w:val="gemTab10pt"/>
            </w:pPr>
            <w:r w:rsidRPr="00C50B58">
              <w:t>kein Inhalt</w:t>
            </w:r>
          </w:p>
        </w:tc>
        <w:tc>
          <w:tcPr>
            <w:tcW w:w="2160" w:type="dxa"/>
            <w:tcBorders>
              <w:bottom w:val="single" w:sz="4" w:space="0" w:color="auto"/>
            </w:tcBorders>
            <w:shd w:val="clear" w:color="auto" w:fill="auto"/>
          </w:tcPr>
          <w:p w:rsidR="001A6546" w:rsidRPr="000571F4" w:rsidRDefault="001A6546" w:rsidP="0023085E">
            <w:pPr>
              <w:pStyle w:val="gemTab10pt"/>
            </w:pPr>
            <w:r w:rsidRPr="00C50B58">
              <w:t>wird personalisiert</w:t>
            </w:r>
          </w:p>
        </w:tc>
      </w:tr>
      <w:tr w:rsidR="00CE2312" w:rsidRPr="000571F4" w:rsidTr="00E3308B">
        <w:tc>
          <w:tcPr>
            <w:tcW w:w="8928" w:type="dxa"/>
            <w:gridSpan w:val="3"/>
            <w:tcBorders>
              <w:bottom w:val="single" w:sz="6" w:space="0" w:color="000000"/>
            </w:tcBorders>
            <w:shd w:val="clear" w:color="auto" w:fill="E0E0E0"/>
          </w:tcPr>
          <w:p w:rsidR="00CE2312" w:rsidRPr="008240E6" w:rsidRDefault="00CE2312" w:rsidP="00E3308B">
            <w:pPr>
              <w:pStyle w:val="gemtab11ptAbstand"/>
              <w:rPr>
                <w:b/>
                <w:sz w:val="20"/>
              </w:rPr>
            </w:pPr>
            <w:r w:rsidRPr="008240E6">
              <w:rPr>
                <w:b/>
                <w:sz w:val="20"/>
              </w:rPr>
              <w:t>Zugriffsregel für logischen LCS „Operational state (activated)”</w:t>
            </w:r>
          </w:p>
        </w:tc>
      </w:tr>
      <w:tr w:rsidR="00CE2312" w:rsidRPr="000571F4" w:rsidTr="00E3308B">
        <w:tc>
          <w:tcPr>
            <w:tcW w:w="2088" w:type="dxa"/>
            <w:tcBorders>
              <w:bottom w:val="single" w:sz="4" w:space="0" w:color="auto"/>
            </w:tcBorders>
            <w:shd w:val="clear" w:color="auto" w:fill="E0E0E0"/>
          </w:tcPr>
          <w:p w:rsidR="00CE2312" w:rsidRPr="008240E6" w:rsidRDefault="00CE2312" w:rsidP="00E3308B">
            <w:pPr>
              <w:pStyle w:val="gemtab11ptAbstand"/>
              <w:rPr>
                <w:b/>
                <w:sz w:val="20"/>
              </w:rPr>
            </w:pPr>
            <w:r w:rsidRPr="008240E6">
              <w:rPr>
                <w:b/>
                <w:sz w:val="20"/>
              </w:rPr>
              <w:t>Zugriffsart</w:t>
            </w:r>
          </w:p>
        </w:tc>
        <w:tc>
          <w:tcPr>
            <w:tcW w:w="4680" w:type="dxa"/>
            <w:tcBorders>
              <w:bottom w:val="single" w:sz="4" w:space="0" w:color="auto"/>
            </w:tcBorders>
            <w:shd w:val="clear" w:color="auto" w:fill="E0E0E0"/>
          </w:tcPr>
          <w:p w:rsidR="00CE2312" w:rsidRPr="008240E6" w:rsidRDefault="00CE2312" w:rsidP="00E3308B">
            <w:pPr>
              <w:pStyle w:val="gemtab11ptAbstand"/>
              <w:rPr>
                <w:b/>
                <w:sz w:val="20"/>
              </w:rPr>
            </w:pPr>
            <w:r w:rsidRPr="008240E6">
              <w:rPr>
                <w:b/>
                <w:sz w:val="20"/>
              </w:rPr>
              <w:t>Zugriffsbedingung</w:t>
            </w:r>
          </w:p>
        </w:tc>
        <w:tc>
          <w:tcPr>
            <w:tcW w:w="2160" w:type="dxa"/>
            <w:tcBorders>
              <w:bottom w:val="single" w:sz="4" w:space="0" w:color="auto"/>
            </w:tcBorders>
            <w:shd w:val="clear" w:color="auto" w:fill="E0E0E0"/>
          </w:tcPr>
          <w:p w:rsidR="00CE2312" w:rsidRPr="008240E6" w:rsidRDefault="00CE2312" w:rsidP="00E3308B">
            <w:pPr>
              <w:pStyle w:val="gemtab11ptAbstand"/>
              <w:rPr>
                <w:b/>
                <w:sz w:val="20"/>
              </w:rPr>
            </w:pPr>
            <w:r w:rsidRPr="008240E6">
              <w:rPr>
                <w:b/>
                <w:sz w:val="20"/>
              </w:rPr>
              <w:t>Bemerkung</w:t>
            </w:r>
          </w:p>
        </w:tc>
      </w:tr>
      <w:tr w:rsidR="00CE2312" w:rsidRPr="000571F4" w:rsidTr="00E3308B">
        <w:tc>
          <w:tcPr>
            <w:tcW w:w="2088" w:type="dxa"/>
            <w:shd w:val="clear" w:color="auto" w:fill="auto"/>
            <w:vAlign w:val="center"/>
          </w:tcPr>
          <w:p w:rsidR="00CE2312" w:rsidRPr="008240E6" w:rsidRDefault="00CE2312" w:rsidP="00E3308B">
            <w:pPr>
              <w:pStyle w:val="gemTab10pt"/>
              <w:rPr>
                <w:rFonts w:eastAsia="Times New Roman"/>
                <w:smallCaps/>
                <w:szCs w:val="20"/>
              </w:rPr>
            </w:pPr>
            <w:r w:rsidRPr="008240E6">
              <w:rPr>
                <w:rFonts w:eastAsia="Times New Roman"/>
                <w:smallCaps/>
                <w:szCs w:val="20"/>
              </w:rPr>
              <w:t>Delete</w:t>
            </w:r>
          </w:p>
        </w:tc>
        <w:tc>
          <w:tcPr>
            <w:tcW w:w="4680" w:type="dxa"/>
            <w:shd w:val="clear" w:color="auto" w:fill="auto"/>
          </w:tcPr>
          <w:p w:rsidR="00CE2312" w:rsidRPr="008240E6" w:rsidRDefault="00CE2312" w:rsidP="00E3308B">
            <w:pPr>
              <w:pStyle w:val="gemtab11ptAbstand"/>
              <w:rPr>
                <w:sz w:val="20"/>
                <w:lang w:val="en-US"/>
              </w:rPr>
            </w:pPr>
            <w:r w:rsidRPr="008240E6">
              <w:rPr>
                <w:sz w:val="20"/>
              </w:rPr>
              <w:fldChar w:fldCharType="begin"/>
            </w:r>
            <w:r w:rsidRPr="008240E6">
              <w:rPr>
                <w:sz w:val="20"/>
                <w:lang w:val="en-US"/>
              </w:rPr>
              <w:instrText xml:space="preserve"> REF fAUT_CMS \h  \* MERGEFORMAT </w:instrText>
            </w:r>
            <w:r w:rsidRPr="008240E6">
              <w:rPr>
                <w:sz w:val="20"/>
              </w:rPr>
            </w:r>
            <w:r w:rsidRPr="008240E6">
              <w:rPr>
                <w:sz w:val="20"/>
              </w:rPr>
              <w:fldChar w:fldCharType="separate"/>
            </w:r>
            <w:r w:rsidR="00997CBB" w:rsidRPr="00997CBB">
              <w:rPr>
                <w:sz w:val="20"/>
                <w:lang w:val="en-US"/>
              </w:rPr>
              <w:t>AUT_CMS</w:t>
            </w:r>
            <w:r w:rsidRPr="008240E6">
              <w:rPr>
                <w:sz w:val="20"/>
              </w:rPr>
              <w:fldChar w:fldCharType="end"/>
            </w:r>
            <w:r w:rsidRPr="008240E6">
              <w:rPr>
                <w:sz w:val="20"/>
                <w:lang w:val="en-US"/>
              </w:rPr>
              <w:t xml:space="preserve"> OR AUT_CUP</w:t>
            </w:r>
          </w:p>
        </w:tc>
        <w:tc>
          <w:tcPr>
            <w:tcW w:w="2160" w:type="dxa"/>
            <w:shd w:val="clear" w:color="auto" w:fill="auto"/>
          </w:tcPr>
          <w:p w:rsidR="00CE2312" w:rsidRPr="008240E6" w:rsidRDefault="00CE2312" w:rsidP="00E3308B">
            <w:pPr>
              <w:pStyle w:val="gemtab11ptAbstand"/>
              <w:rPr>
                <w:sz w:val="20"/>
              </w:rPr>
            </w:pPr>
            <w:r w:rsidRPr="008240E6">
              <w:rPr>
                <w:sz w:val="20"/>
              </w:rPr>
              <w:t xml:space="preserve">siehe </w:t>
            </w:r>
            <w:r w:rsidRPr="008240E6">
              <w:rPr>
                <w:sz w:val="20"/>
              </w:rPr>
              <w:fldChar w:fldCharType="begin"/>
            </w:r>
            <w:r w:rsidRPr="008240E6">
              <w:rPr>
                <w:sz w:val="20"/>
              </w:rPr>
              <w:instrText xml:space="preserve"> REF _Ref326648534 \r \h  \* MERGEFORMAT </w:instrText>
            </w:r>
            <w:r w:rsidRPr="008240E6">
              <w:rPr>
                <w:sz w:val="20"/>
              </w:rPr>
            </w:r>
            <w:r w:rsidRPr="008240E6">
              <w:rPr>
                <w:sz w:val="20"/>
              </w:rPr>
              <w:fldChar w:fldCharType="separate"/>
            </w:r>
            <w:r w:rsidR="00997CBB">
              <w:rPr>
                <w:sz w:val="20"/>
              </w:rPr>
              <w:t>Hinweis 13:</w:t>
            </w:r>
            <w:r w:rsidRPr="008240E6">
              <w:rPr>
                <w:sz w:val="20"/>
              </w:rPr>
              <w:fldChar w:fldCharType="end"/>
            </w:r>
          </w:p>
        </w:tc>
      </w:tr>
      <w:tr w:rsidR="00CE2312" w:rsidRPr="000571F4" w:rsidTr="00E3308B">
        <w:tc>
          <w:tcPr>
            <w:tcW w:w="2088" w:type="dxa"/>
            <w:shd w:val="clear" w:color="auto" w:fill="auto"/>
            <w:vAlign w:val="center"/>
          </w:tcPr>
          <w:p w:rsidR="00CE2312" w:rsidRPr="008240E6" w:rsidRDefault="00CE2312" w:rsidP="00E3308B">
            <w:pPr>
              <w:pStyle w:val="gemTab10pt"/>
              <w:rPr>
                <w:rFonts w:eastAsia="Times New Roman"/>
                <w:smallCaps/>
                <w:szCs w:val="20"/>
              </w:rPr>
            </w:pPr>
            <w:r w:rsidRPr="008240E6">
              <w:rPr>
                <w:rFonts w:eastAsia="Times New Roman"/>
                <w:smallCaps/>
                <w:szCs w:val="20"/>
              </w:rPr>
              <w:t>Read</w:t>
            </w:r>
            <w:r w:rsidRPr="008240E6">
              <w:rPr>
                <w:rFonts w:eastAsia="Times New Roman"/>
                <w:smallCaps/>
                <w:szCs w:val="20"/>
              </w:rPr>
              <w:tab/>
              <w:t>Binary</w:t>
            </w:r>
          </w:p>
        </w:tc>
        <w:tc>
          <w:tcPr>
            <w:tcW w:w="4680" w:type="dxa"/>
            <w:shd w:val="clear" w:color="auto" w:fill="auto"/>
          </w:tcPr>
          <w:p w:rsidR="00CE2312" w:rsidRPr="008240E6" w:rsidRDefault="00CE2312" w:rsidP="00E3308B">
            <w:pPr>
              <w:pStyle w:val="gemtab11ptAbstand"/>
              <w:rPr>
                <w:sz w:val="20"/>
              </w:rPr>
            </w:pPr>
            <w:r w:rsidRPr="008240E6">
              <w:rPr>
                <w:sz w:val="20"/>
              </w:rPr>
              <w:t>ALWAYS</w:t>
            </w:r>
          </w:p>
        </w:tc>
        <w:tc>
          <w:tcPr>
            <w:tcW w:w="2160" w:type="dxa"/>
            <w:shd w:val="clear" w:color="auto" w:fill="auto"/>
          </w:tcPr>
          <w:p w:rsidR="00CE2312" w:rsidRPr="008240E6" w:rsidRDefault="00CE2312" w:rsidP="00E3308B">
            <w:pPr>
              <w:pStyle w:val="gemtab11ptAbstand"/>
              <w:rPr>
                <w:sz w:val="20"/>
              </w:rPr>
            </w:pPr>
          </w:p>
        </w:tc>
      </w:tr>
      <w:tr w:rsidR="00CE2312" w:rsidRPr="003B3746" w:rsidTr="00E3308B">
        <w:tc>
          <w:tcPr>
            <w:tcW w:w="2088" w:type="dxa"/>
            <w:shd w:val="clear" w:color="auto" w:fill="auto"/>
            <w:vAlign w:val="center"/>
          </w:tcPr>
          <w:p w:rsidR="00CE2312" w:rsidRPr="008240E6" w:rsidRDefault="00CE2312" w:rsidP="00E3308B">
            <w:pPr>
              <w:pStyle w:val="gemTab10pt"/>
              <w:rPr>
                <w:rFonts w:eastAsia="Times New Roman"/>
                <w:smallCaps/>
                <w:szCs w:val="20"/>
              </w:rPr>
            </w:pPr>
            <w:r w:rsidRPr="008240E6">
              <w:rPr>
                <w:rFonts w:eastAsia="Times New Roman"/>
                <w:smallCaps/>
                <w:szCs w:val="20"/>
              </w:rPr>
              <w:t>Update Binary</w:t>
            </w:r>
          </w:p>
        </w:tc>
        <w:tc>
          <w:tcPr>
            <w:tcW w:w="4680" w:type="dxa"/>
            <w:shd w:val="clear" w:color="auto" w:fill="auto"/>
          </w:tcPr>
          <w:p w:rsidR="00CE2312" w:rsidRPr="008240E6" w:rsidRDefault="00CE2312" w:rsidP="00E3308B">
            <w:pPr>
              <w:pStyle w:val="gemtab11ptAbstand"/>
              <w:rPr>
                <w:sz w:val="20"/>
                <w:lang w:val="en-US"/>
              </w:rPr>
            </w:pPr>
            <w:r w:rsidRPr="008240E6">
              <w:rPr>
                <w:sz w:val="20"/>
              </w:rPr>
              <w:fldChar w:fldCharType="begin"/>
            </w:r>
            <w:r w:rsidRPr="008240E6">
              <w:rPr>
                <w:sz w:val="20"/>
                <w:lang w:val="en-US"/>
              </w:rPr>
              <w:instrText xml:space="preserve"> REF fAUT_CMS \h  \* MERGEFORMAT </w:instrText>
            </w:r>
            <w:r w:rsidRPr="008240E6">
              <w:rPr>
                <w:sz w:val="20"/>
              </w:rPr>
            </w:r>
            <w:r w:rsidRPr="008240E6">
              <w:rPr>
                <w:sz w:val="20"/>
              </w:rPr>
              <w:fldChar w:fldCharType="separate"/>
            </w:r>
            <w:r w:rsidR="00997CBB" w:rsidRPr="00997CBB">
              <w:rPr>
                <w:sz w:val="20"/>
                <w:lang w:val="en-US"/>
              </w:rPr>
              <w:t>AUT_CMS</w:t>
            </w:r>
            <w:r w:rsidRPr="008240E6">
              <w:rPr>
                <w:sz w:val="20"/>
              </w:rPr>
              <w:fldChar w:fldCharType="end"/>
            </w:r>
            <w:r w:rsidRPr="008240E6">
              <w:rPr>
                <w:sz w:val="20"/>
                <w:lang w:val="en-US"/>
              </w:rPr>
              <w:t xml:space="preserve"> OR AUT_CUP</w:t>
            </w:r>
          </w:p>
        </w:tc>
        <w:tc>
          <w:tcPr>
            <w:tcW w:w="2160" w:type="dxa"/>
            <w:shd w:val="clear" w:color="auto" w:fill="auto"/>
          </w:tcPr>
          <w:p w:rsidR="00CE2312" w:rsidRPr="008240E6" w:rsidRDefault="00CE2312" w:rsidP="00E3308B">
            <w:pPr>
              <w:pStyle w:val="gemtab11ptAbstand"/>
              <w:rPr>
                <w:sz w:val="20"/>
              </w:rPr>
            </w:pPr>
            <w:r w:rsidRPr="008240E6">
              <w:rPr>
                <w:sz w:val="20"/>
              </w:rPr>
              <w:t xml:space="preserve">siehe </w:t>
            </w:r>
            <w:r w:rsidRPr="008240E6">
              <w:rPr>
                <w:sz w:val="20"/>
              </w:rPr>
              <w:fldChar w:fldCharType="begin"/>
            </w:r>
            <w:r w:rsidRPr="008240E6">
              <w:rPr>
                <w:sz w:val="20"/>
              </w:rPr>
              <w:instrText xml:space="preserve"> REF _Ref326648534 \r \h  \* MERGEFORMAT </w:instrText>
            </w:r>
            <w:r w:rsidRPr="008240E6">
              <w:rPr>
                <w:sz w:val="20"/>
              </w:rPr>
            </w:r>
            <w:r w:rsidRPr="008240E6">
              <w:rPr>
                <w:sz w:val="20"/>
              </w:rPr>
              <w:fldChar w:fldCharType="separate"/>
            </w:r>
            <w:r w:rsidR="00997CBB">
              <w:rPr>
                <w:sz w:val="20"/>
              </w:rPr>
              <w:t>Hinweis 13:</w:t>
            </w:r>
            <w:r w:rsidRPr="008240E6">
              <w:rPr>
                <w:sz w:val="20"/>
              </w:rPr>
              <w:fldChar w:fldCharType="end"/>
            </w:r>
          </w:p>
        </w:tc>
      </w:tr>
      <w:tr w:rsidR="00CE2312" w:rsidRPr="000571F4" w:rsidTr="00E3308B">
        <w:tc>
          <w:tcPr>
            <w:tcW w:w="2088" w:type="dxa"/>
            <w:tcBorders>
              <w:bottom w:val="single" w:sz="4" w:space="0" w:color="auto"/>
            </w:tcBorders>
            <w:shd w:val="clear" w:color="auto" w:fill="auto"/>
          </w:tcPr>
          <w:p w:rsidR="00CE2312" w:rsidRPr="008240E6" w:rsidRDefault="00CE2312" w:rsidP="00E3308B">
            <w:pPr>
              <w:pStyle w:val="gemtab11ptAbstand"/>
              <w:rPr>
                <w:sz w:val="20"/>
              </w:rPr>
            </w:pPr>
            <w:r w:rsidRPr="008240E6">
              <w:rPr>
                <w:sz w:val="20"/>
              </w:rPr>
              <w:t>andere</w:t>
            </w:r>
          </w:p>
        </w:tc>
        <w:tc>
          <w:tcPr>
            <w:tcW w:w="4680" w:type="dxa"/>
            <w:tcBorders>
              <w:bottom w:val="single" w:sz="4" w:space="0" w:color="auto"/>
            </w:tcBorders>
            <w:shd w:val="clear" w:color="auto" w:fill="auto"/>
          </w:tcPr>
          <w:p w:rsidR="00CE2312" w:rsidRPr="008240E6" w:rsidRDefault="00CE2312" w:rsidP="00E3308B">
            <w:pPr>
              <w:pStyle w:val="gemtab11ptAbstand"/>
              <w:rPr>
                <w:sz w:val="20"/>
              </w:rPr>
            </w:pPr>
            <w:r w:rsidRPr="008240E6">
              <w:rPr>
                <w:sz w:val="20"/>
              </w:rPr>
              <w:t>NEVER</w:t>
            </w:r>
          </w:p>
        </w:tc>
        <w:tc>
          <w:tcPr>
            <w:tcW w:w="2160" w:type="dxa"/>
            <w:tcBorders>
              <w:bottom w:val="single" w:sz="4" w:space="0" w:color="auto"/>
            </w:tcBorders>
            <w:shd w:val="clear" w:color="auto" w:fill="auto"/>
          </w:tcPr>
          <w:p w:rsidR="00CE2312" w:rsidRPr="008240E6" w:rsidRDefault="00CE2312" w:rsidP="00E3308B">
            <w:pPr>
              <w:pStyle w:val="gemtab11ptAbstand"/>
              <w:rPr>
                <w:sz w:val="20"/>
              </w:rPr>
            </w:pPr>
          </w:p>
        </w:tc>
      </w:tr>
      <w:tr w:rsidR="00CE2312" w:rsidRPr="000571F4" w:rsidTr="00E3308B">
        <w:tc>
          <w:tcPr>
            <w:tcW w:w="8928" w:type="dxa"/>
            <w:gridSpan w:val="3"/>
            <w:tcBorders>
              <w:bottom w:val="single" w:sz="6" w:space="0" w:color="000000"/>
            </w:tcBorders>
            <w:shd w:val="clear" w:color="auto" w:fill="E0E0E0"/>
          </w:tcPr>
          <w:p w:rsidR="00CE2312" w:rsidRPr="008240E6" w:rsidRDefault="00CE2312" w:rsidP="00E3308B">
            <w:pPr>
              <w:pStyle w:val="gemtab11ptAbstand"/>
              <w:rPr>
                <w:b/>
                <w:sz w:val="20"/>
              </w:rPr>
            </w:pPr>
            <w:r w:rsidRPr="008240E6">
              <w:rPr>
                <w:b/>
                <w:sz w:val="20"/>
              </w:rPr>
              <w:t>Zugriffsregel für logischen LCS „Operational state (deactivated)”</w:t>
            </w:r>
          </w:p>
        </w:tc>
      </w:tr>
      <w:tr w:rsidR="00CE2312" w:rsidRPr="000571F4" w:rsidTr="00E3308B">
        <w:tc>
          <w:tcPr>
            <w:tcW w:w="2088" w:type="dxa"/>
            <w:shd w:val="clear" w:color="auto" w:fill="E0E0E0"/>
          </w:tcPr>
          <w:p w:rsidR="00CE2312" w:rsidRPr="008240E6" w:rsidRDefault="00CE2312" w:rsidP="00E3308B">
            <w:pPr>
              <w:pStyle w:val="gemtab11ptAbstand"/>
              <w:rPr>
                <w:b/>
                <w:sz w:val="20"/>
              </w:rPr>
            </w:pPr>
            <w:r w:rsidRPr="008240E6">
              <w:rPr>
                <w:b/>
                <w:sz w:val="20"/>
              </w:rPr>
              <w:t>Zugriffsart</w:t>
            </w:r>
          </w:p>
        </w:tc>
        <w:tc>
          <w:tcPr>
            <w:tcW w:w="4680" w:type="dxa"/>
            <w:shd w:val="clear" w:color="auto" w:fill="E0E0E0"/>
          </w:tcPr>
          <w:p w:rsidR="00CE2312" w:rsidRPr="008240E6" w:rsidRDefault="00CE2312" w:rsidP="00E3308B">
            <w:pPr>
              <w:pStyle w:val="gemtab11ptAbstand"/>
              <w:rPr>
                <w:b/>
                <w:sz w:val="20"/>
              </w:rPr>
            </w:pPr>
            <w:r w:rsidRPr="008240E6">
              <w:rPr>
                <w:b/>
                <w:sz w:val="20"/>
              </w:rPr>
              <w:t>Zugriffsbedingung</w:t>
            </w:r>
          </w:p>
        </w:tc>
        <w:tc>
          <w:tcPr>
            <w:tcW w:w="2160" w:type="dxa"/>
            <w:shd w:val="clear" w:color="auto" w:fill="E0E0E0"/>
          </w:tcPr>
          <w:p w:rsidR="00CE2312" w:rsidRPr="008240E6" w:rsidRDefault="00CE2312" w:rsidP="00E3308B">
            <w:pPr>
              <w:pStyle w:val="gemtab11ptAbstand"/>
              <w:rPr>
                <w:b/>
                <w:sz w:val="20"/>
              </w:rPr>
            </w:pPr>
            <w:r w:rsidRPr="008240E6">
              <w:rPr>
                <w:b/>
                <w:sz w:val="20"/>
              </w:rPr>
              <w:t>Bemerkung</w:t>
            </w:r>
          </w:p>
        </w:tc>
      </w:tr>
      <w:tr w:rsidR="00CE2312" w:rsidRPr="000571F4" w:rsidTr="00E3308B">
        <w:tc>
          <w:tcPr>
            <w:tcW w:w="2088" w:type="dxa"/>
            <w:tcBorders>
              <w:bottom w:val="single" w:sz="4" w:space="0" w:color="auto"/>
            </w:tcBorders>
            <w:shd w:val="clear" w:color="auto" w:fill="auto"/>
          </w:tcPr>
          <w:p w:rsidR="00CE2312" w:rsidRPr="008240E6" w:rsidRDefault="00CE2312" w:rsidP="00E3308B">
            <w:pPr>
              <w:pStyle w:val="gemtab11ptAbstand"/>
              <w:rPr>
                <w:sz w:val="20"/>
              </w:rPr>
            </w:pPr>
            <w:r w:rsidRPr="008240E6">
              <w:rPr>
                <w:sz w:val="20"/>
              </w:rPr>
              <w:t>alle</w:t>
            </w:r>
          </w:p>
        </w:tc>
        <w:tc>
          <w:tcPr>
            <w:tcW w:w="4680" w:type="dxa"/>
            <w:tcBorders>
              <w:bottom w:val="single" w:sz="4" w:space="0" w:color="auto"/>
            </w:tcBorders>
            <w:shd w:val="clear" w:color="auto" w:fill="auto"/>
          </w:tcPr>
          <w:p w:rsidR="00CE2312" w:rsidRPr="008240E6" w:rsidRDefault="00CE2312" w:rsidP="00E3308B">
            <w:pPr>
              <w:pStyle w:val="gemtab11ptAbstand"/>
              <w:rPr>
                <w:sz w:val="20"/>
              </w:rPr>
            </w:pPr>
            <w:r w:rsidRPr="008240E6">
              <w:rPr>
                <w:sz w:val="20"/>
              </w:rPr>
              <w:t>herstellerspezifisch</w:t>
            </w:r>
          </w:p>
        </w:tc>
        <w:tc>
          <w:tcPr>
            <w:tcW w:w="2160" w:type="dxa"/>
            <w:tcBorders>
              <w:bottom w:val="single" w:sz="4" w:space="0" w:color="auto"/>
            </w:tcBorders>
            <w:shd w:val="clear" w:color="auto" w:fill="auto"/>
          </w:tcPr>
          <w:p w:rsidR="00CE2312" w:rsidRPr="008240E6" w:rsidRDefault="00CE2312" w:rsidP="00E3308B">
            <w:pPr>
              <w:pStyle w:val="gemtab11ptAbstand"/>
              <w:rPr>
                <w:sz w:val="20"/>
              </w:rPr>
            </w:pPr>
          </w:p>
        </w:tc>
      </w:tr>
      <w:tr w:rsidR="00CE2312" w:rsidRPr="000571F4" w:rsidTr="00E3308B">
        <w:tc>
          <w:tcPr>
            <w:tcW w:w="8928" w:type="dxa"/>
            <w:gridSpan w:val="3"/>
            <w:shd w:val="clear" w:color="auto" w:fill="E6E6E6"/>
          </w:tcPr>
          <w:p w:rsidR="00CE2312" w:rsidRPr="008240E6" w:rsidRDefault="00CE2312" w:rsidP="00E3308B">
            <w:pPr>
              <w:pStyle w:val="gemtab11ptAbstand"/>
              <w:rPr>
                <w:b/>
                <w:sz w:val="20"/>
              </w:rPr>
            </w:pPr>
            <w:r w:rsidRPr="008240E6">
              <w:rPr>
                <w:b/>
                <w:sz w:val="20"/>
              </w:rPr>
              <w:t>Zugriffsregel für logischen LCS „Termination state“</w:t>
            </w:r>
          </w:p>
        </w:tc>
      </w:tr>
      <w:tr w:rsidR="00CE2312" w:rsidRPr="000571F4" w:rsidTr="00E3308B">
        <w:tc>
          <w:tcPr>
            <w:tcW w:w="2088" w:type="dxa"/>
            <w:shd w:val="clear" w:color="auto" w:fill="E6E6E6"/>
          </w:tcPr>
          <w:p w:rsidR="00CE2312" w:rsidRPr="008240E6" w:rsidRDefault="00CE2312" w:rsidP="00E3308B">
            <w:pPr>
              <w:pStyle w:val="gemtab11ptAbstand"/>
              <w:rPr>
                <w:b/>
                <w:sz w:val="20"/>
              </w:rPr>
            </w:pPr>
            <w:r w:rsidRPr="008240E6">
              <w:rPr>
                <w:b/>
                <w:sz w:val="20"/>
              </w:rPr>
              <w:t>Zugriffsart</w:t>
            </w:r>
          </w:p>
        </w:tc>
        <w:tc>
          <w:tcPr>
            <w:tcW w:w="4680" w:type="dxa"/>
            <w:shd w:val="clear" w:color="auto" w:fill="E6E6E6"/>
          </w:tcPr>
          <w:p w:rsidR="00CE2312" w:rsidRPr="008240E6" w:rsidRDefault="00CE2312" w:rsidP="00E3308B">
            <w:pPr>
              <w:pStyle w:val="gemtab11ptAbstand"/>
              <w:rPr>
                <w:b/>
                <w:sz w:val="20"/>
              </w:rPr>
            </w:pPr>
            <w:r w:rsidRPr="008240E6">
              <w:rPr>
                <w:b/>
                <w:sz w:val="20"/>
              </w:rPr>
              <w:t>Zugriffsbedingung</w:t>
            </w:r>
          </w:p>
        </w:tc>
        <w:tc>
          <w:tcPr>
            <w:tcW w:w="2160" w:type="dxa"/>
            <w:shd w:val="clear" w:color="auto" w:fill="E6E6E6"/>
          </w:tcPr>
          <w:p w:rsidR="00CE2312" w:rsidRPr="008240E6" w:rsidRDefault="00CE2312" w:rsidP="00E3308B">
            <w:pPr>
              <w:pStyle w:val="gemtab11ptAbstand"/>
              <w:rPr>
                <w:b/>
                <w:sz w:val="20"/>
              </w:rPr>
            </w:pPr>
            <w:r w:rsidRPr="008240E6">
              <w:rPr>
                <w:b/>
                <w:sz w:val="20"/>
              </w:rPr>
              <w:t>Bemerkung</w:t>
            </w:r>
          </w:p>
        </w:tc>
      </w:tr>
      <w:tr w:rsidR="00CE2312" w:rsidRPr="000571F4" w:rsidTr="00E3308B">
        <w:tc>
          <w:tcPr>
            <w:tcW w:w="2088" w:type="dxa"/>
            <w:shd w:val="clear" w:color="auto" w:fill="auto"/>
          </w:tcPr>
          <w:p w:rsidR="00CE2312" w:rsidRPr="008240E6" w:rsidRDefault="00CE2312" w:rsidP="00E3308B">
            <w:pPr>
              <w:pStyle w:val="gemtab11ptAbstand"/>
              <w:rPr>
                <w:sz w:val="20"/>
              </w:rPr>
            </w:pPr>
            <w:r w:rsidRPr="008240E6">
              <w:rPr>
                <w:sz w:val="20"/>
              </w:rPr>
              <w:t>alle</w:t>
            </w:r>
          </w:p>
        </w:tc>
        <w:tc>
          <w:tcPr>
            <w:tcW w:w="4680" w:type="dxa"/>
            <w:shd w:val="clear" w:color="auto" w:fill="auto"/>
          </w:tcPr>
          <w:p w:rsidR="00CE2312" w:rsidRPr="008240E6" w:rsidRDefault="00CE2312" w:rsidP="00E3308B">
            <w:pPr>
              <w:pStyle w:val="gemtab11ptAbstand"/>
              <w:rPr>
                <w:sz w:val="20"/>
              </w:rPr>
            </w:pPr>
            <w:r w:rsidRPr="008240E6">
              <w:rPr>
                <w:sz w:val="20"/>
              </w:rPr>
              <w:t>herstellerspezifisch</w:t>
            </w:r>
          </w:p>
        </w:tc>
        <w:tc>
          <w:tcPr>
            <w:tcW w:w="2160" w:type="dxa"/>
            <w:shd w:val="clear" w:color="auto" w:fill="auto"/>
          </w:tcPr>
          <w:p w:rsidR="00CE2312" w:rsidRPr="008240E6" w:rsidRDefault="00CE2312" w:rsidP="00E3308B">
            <w:pPr>
              <w:pStyle w:val="gemtab11ptAbstand"/>
              <w:rPr>
                <w:sz w:val="20"/>
              </w:rPr>
            </w:pPr>
          </w:p>
        </w:tc>
      </w:tr>
    </w:tbl>
    <w:p w:rsidR="00AE4B6A" w:rsidRDefault="00AE4B6A" w:rsidP="005501F6">
      <w:pPr>
        <w:pStyle w:val="gemEinzug"/>
        <w:rPr>
          <w:b/>
        </w:rPr>
      </w:pPr>
    </w:p>
    <w:p w:rsidR="005501F6" w:rsidRPr="00AE4B6A" w:rsidRDefault="00AE4B6A" w:rsidP="00AE4B6A">
      <w:pPr>
        <w:pStyle w:val="gemStandard"/>
      </w:pPr>
      <w:r>
        <w:rPr>
          <w:b/>
        </w:rPr>
        <w:sym w:font="Wingdings" w:char="F0D5"/>
      </w:r>
    </w:p>
    <w:p w:rsidR="00E52D16" w:rsidRPr="000571F4" w:rsidRDefault="00E52D16" w:rsidP="00E55CCE">
      <w:pPr>
        <w:pStyle w:val="gemStandard"/>
        <w:keepNext/>
        <w:tabs>
          <w:tab w:val="left" w:pos="567"/>
        </w:tabs>
        <w:ind w:left="567" w:hanging="567"/>
        <w:rPr>
          <w:b/>
        </w:rPr>
      </w:pPr>
      <w:r w:rsidRPr="000571F4">
        <w:rPr>
          <w:b/>
        </w:rPr>
        <w:sym w:font="Wingdings" w:char="F0D6"/>
      </w:r>
      <w:r w:rsidRPr="000571F4">
        <w:rPr>
          <w:b/>
        </w:rPr>
        <w:tab/>
      </w:r>
      <w:r w:rsidR="004B1943" w:rsidRPr="000571F4">
        <w:rPr>
          <w:b/>
        </w:rPr>
        <w:t>Card-G2-A_334</w:t>
      </w:r>
      <w:r w:rsidR="008F745D" w:rsidRPr="000571F4">
        <w:rPr>
          <w:b/>
        </w:rPr>
        <w:t>7</w:t>
      </w:r>
      <w:r w:rsidRPr="000571F4">
        <w:rPr>
          <w:b/>
        </w:rPr>
        <w:t xml:space="preserve"> K_Personalisierung: Personalisierte Attribute von </w:t>
      </w:r>
      <w:r w:rsidR="001D4413" w:rsidRPr="000571F4">
        <w:rPr>
          <w:b/>
        </w:rPr>
        <w:fldChar w:fldCharType="begin"/>
      </w:r>
      <w:r w:rsidR="001D4413" w:rsidRPr="000571F4">
        <w:rPr>
          <w:b/>
        </w:rPr>
        <w:instrText xml:space="preserve"> REF oMF \h  \* MERGEFORMAT </w:instrText>
      </w:r>
      <w:r w:rsidR="001D4413" w:rsidRPr="000571F4">
        <w:rPr>
          <w:b/>
        </w:rPr>
      </w:r>
      <w:r w:rsidR="001D4413" w:rsidRPr="000571F4">
        <w:rPr>
          <w:b/>
        </w:rPr>
        <w:fldChar w:fldCharType="separate"/>
      </w:r>
      <w:r w:rsidR="00997CBB" w:rsidRPr="00997CBB">
        <w:rPr>
          <w:b/>
        </w:rPr>
        <w:t>MF</w:t>
      </w:r>
      <w:r w:rsidR="001D4413" w:rsidRPr="000571F4">
        <w:rPr>
          <w:b/>
        </w:rPr>
        <w:fldChar w:fldCharType="end"/>
      </w:r>
      <w:r w:rsidR="001D4413" w:rsidRPr="000571F4">
        <w:rPr>
          <w:b/>
        </w:rPr>
        <w:t xml:space="preserve"> / </w:t>
      </w:r>
      <w:r w:rsidR="001D4413" w:rsidRPr="000571F4">
        <w:rPr>
          <w:b/>
        </w:rPr>
        <w:fldChar w:fldCharType="begin"/>
      </w:r>
      <w:r w:rsidR="001D4413" w:rsidRPr="000571F4">
        <w:rPr>
          <w:b/>
        </w:rPr>
        <w:instrText xml:space="preserve"> REF oEF_C_CA_SMC_CS_E256 \h  \* MERGEFORMAT </w:instrText>
      </w:r>
      <w:r w:rsidR="001D4413" w:rsidRPr="000571F4">
        <w:rPr>
          <w:b/>
        </w:rPr>
      </w:r>
      <w:r w:rsidR="001D4413" w:rsidRPr="000571F4">
        <w:rPr>
          <w:b/>
        </w:rPr>
        <w:fldChar w:fldCharType="separate"/>
      </w:r>
      <w:r w:rsidR="00997CBB" w:rsidRPr="00997CBB">
        <w:rPr>
          <w:b/>
        </w:rPr>
        <w:t>EF.C.CA_SMC.CS.E256</w:t>
      </w:r>
      <w:r w:rsidR="001D4413" w:rsidRPr="000571F4">
        <w:rPr>
          <w:b/>
        </w:rPr>
        <w:fldChar w:fldCharType="end"/>
      </w:r>
    </w:p>
    <w:p w:rsidR="00E52D16" w:rsidRPr="00AB7DFC" w:rsidRDefault="00E52D16" w:rsidP="001057F9">
      <w:pPr>
        <w:pStyle w:val="gemEinzug"/>
        <w:ind w:left="567"/>
      </w:pPr>
      <w:r w:rsidRPr="000571F4">
        <w:t xml:space="preserve">Bei der Personalisierung von </w:t>
      </w:r>
      <w:r w:rsidR="001D4413" w:rsidRPr="000571F4">
        <w:fldChar w:fldCharType="begin"/>
      </w:r>
      <w:r w:rsidR="001D4413" w:rsidRPr="000571F4">
        <w:instrText xml:space="preserve"> REF oMF \h  \* MERGEFORMAT </w:instrText>
      </w:r>
      <w:r w:rsidR="001D4413" w:rsidRPr="000571F4">
        <w:fldChar w:fldCharType="separate"/>
      </w:r>
      <w:r w:rsidR="00997CBB" w:rsidRPr="000571F4">
        <w:t>MF</w:t>
      </w:r>
      <w:r w:rsidR="001D4413" w:rsidRPr="000571F4">
        <w:fldChar w:fldCharType="end"/>
      </w:r>
      <w:r w:rsidR="001D4413" w:rsidRPr="000571F4">
        <w:t xml:space="preserve"> / </w:t>
      </w:r>
      <w:r w:rsidR="001D4413" w:rsidRPr="00AB7DFC">
        <w:fldChar w:fldCharType="begin"/>
      </w:r>
      <w:r w:rsidR="001D4413" w:rsidRPr="000571F4">
        <w:instrText xml:space="preserve"> REF </w:instrText>
      </w:r>
      <w:r w:rsidR="001D4413" w:rsidRPr="00AB7DFC">
        <w:instrText xml:space="preserve">oEF_C_CA_SMC_CS_E256 \h  \* MERGEFORMAT </w:instrText>
      </w:r>
      <w:r w:rsidR="001D4413" w:rsidRPr="00AB7DFC">
        <w:fldChar w:fldCharType="separate"/>
      </w:r>
      <w:r w:rsidR="00997CBB" w:rsidRPr="000571F4">
        <w:t>EF.C.CA_SMC.CS.E256</w:t>
      </w:r>
      <w:r w:rsidR="001D4413" w:rsidRPr="00AB7DFC">
        <w:fldChar w:fldCharType="end"/>
      </w:r>
      <w:r w:rsidRPr="00AB7DFC">
        <w:t xml:space="preserve"> MÜSSEN die in Tab_</w:t>
      </w:r>
      <w:r w:rsidR="0062625C" w:rsidRPr="00AB7DFC">
        <w:t>SMC-B_ObjSys_069</w:t>
      </w:r>
      <w:r w:rsidRPr="00AB7DFC">
        <w:t xml:space="preserve"> angegebenen Attribute mit den dort angegebenen Inhalten personalisiert werden.</w:t>
      </w:r>
    </w:p>
    <w:p w:rsidR="001057F9" w:rsidRPr="000571F4" w:rsidRDefault="001057F9" w:rsidP="00AE4B6A">
      <w:pPr>
        <w:pStyle w:val="Beschriftung"/>
      </w:pPr>
    </w:p>
    <w:p w:rsidR="00E52D16" w:rsidRPr="000571F4" w:rsidRDefault="00E52D16" w:rsidP="00AE4B6A">
      <w:pPr>
        <w:pStyle w:val="Beschriftung"/>
      </w:pPr>
      <w:bookmarkStart w:id="212" w:name="_Toc501368276"/>
      <w:r w:rsidRPr="000571F4">
        <w:t xml:space="preserve">Tabelle </w:t>
      </w:r>
      <w:fldSimple w:instr=" SEQ Tabelle \* ARABIC ">
        <w:r w:rsidR="00997CBB">
          <w:rPr>
            <w:noProof/>
          </w:rPr>
          <w:t>12</w:t>
        </w:r>
      </w:fldSimple>
      <w:r w:rsidRPr="000571F4">
        <w:t>: Tab_</w:t>
      </w:r>
      <w:r w:rsidR="0062625C" w:rsidRPr="000571F4">
        <w:t>SMC-B_ObjSys_069</w:t>
      </w:r>
      <w:r w:rsidRPr="000571F4">
        <w:t xml:space="preserve"> Personalisierte Attribute von </w:t>
      </w:r>
      <w:r w:rsidR="001D4413" w:rsidRPr="000571F4">
        <w:fldChar w:fldCharType="begin"/>
      </w:r>
      <w:r w:rsidR="001D4413" w:rsidRPr="000571F4">
        <w:instrText xml:space="preserve"> REF oMF \h  \* MERGEFORMAT </w:instrText>
      </w:r>
      <w:r w:rsidR="001D4413" w:rsidRPr="000571F4">
        <w:fldChar w:fldCharType="separate"/>
      </w:r>
      <w:r w:rsidR="00997CBB" w:rsidRPr="000571F4">
        <w:t>MF</w:t>
      </w:r>
      <w:r w:rsidR="001D4413" w:rsidRPr="000571F4">
        <w:fldChar w:fldCharType="end"/>
      </w:r>
      <w:r w:rsidR="001D4413" w:rsidRPr="000571F4">
        <w:t xml:space="preserve"> / </w:t>
      </w:r>
      <w:r w:rsidR="001D4413" w:rsidRPr="000571F4">
        <w:fldChar w:fldCharType="begin"/>
      </w:r>
      <w:r w:rsidR="001D4413" w:rsidRPr="000571F4">
        <w:instrText xml:space="preserve"> REF oEF_C_CA_SMC_CS_E256 \h  \* MERGEFORMAT </w:instrText>
      </w:r>
      <w:r w:rsidR="001D4413" w:rsidRPr="000571F4">
        <w:fldChar w:fldCharType="separate"/>
      </w:r>
      <w:r w:rsidR="00997CBB" w:rsidRPr="000571F4">
        <w:t>EF.C.CA_SMC.CS.E256</w:t>
      </w:r>
      <w:bookmarkEnd w:id="212"/>
      <w:r w:rsidR="001D4413"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E52D16"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Bemerkung</w:t>
            </w:r>
          </w:p>
        </w:tc>
      </w:tr>
      <w:tr w:rsidR="005D75B9" w:rsidRPr="000571F4">
        <w:tc>
          <w:tcPr>
            <w:tcW w:w="2088" w:type="dxa"/>
            <w:shd w:val="clear" w:color="auto" w:fill="auto"/>
          </w:tcPr>
          <w:p w:rsidR="005D75B9" w:rsidRPr="000571F4" w:rsidRDefault="005D75B9" w:rsidP="004618AF">
            <w:pPr>
              <w:pStyle w:val="gemtab11ptAbstand"/>
              <w:rPr>
                <w:i/>
                <w:sz w:val="20"/>
              </w:rPr>
            </w:pPr>
            <w:r w:rsidRPr="00CE2312">
              <w:rPr>
                <w:i/>
                <w:sz w:val="20"/>
              </w:rPr>
              <w:t>positionLogicalEndOfFile</w:t>
            </w:r>
          </w:p>
        </w:tc>
        <w:tc>
          <w:tcPr>
            <w:tcW w:w="4680" w:type="dxa"/>
            <w:shd w:val="clear" w:color="auto" w:fill="auto"/>
          </w:tcPr>
          <w:p w:rsidR="005D75B9" w:rsidRPr="000571F4" w:rsidRDefault="00596EE0" w:rsidP="004618AF">
            <w:pPr>
              <w:pStyle w:val="gemtab11ptAbstand"/>
              <w:rPr>
                <w:sz w:val="20"/>
              </w:rPr>
            </w:pPr>
            <w:r>
              <w:rPr>
                <w:sz w:val="20"/>
              </w:rPr>
              <w:t>‘</w:t>
            </w:r>
            <w:r w:rsidR="005D75B9" w:rsidRPr="000571F4">
              <w:rPr>
                <w:sz w:val="20"/>
              </w:rPr>
              <w:t>00DC</w:t>
            </w:r>
            <w:r>
              <w:rPr>
                <w:sz w:val="20"/>
              </w:rPr>
              <w:t>’</w:t>
            </w:r>
            <w:r w:rsidR="005D75B9" w:rsidRPr="000571F4">
              <w:rPr>
                <w:sz w:val="20"/>
              </w:rPr>
              <w:t xml:space="preserve"> Oktett = 220 Oktett</w:t>
            </w:r>
          </w:p>
        </w:tc>
        <w:tc>
          <w:tcPr>
            <w:tcW w:w="2160" w:type="dxa"/>
            <w:shd w:val="clear" w:color="auto" w:fill="auto"/>
          </w:tcPr>
          <w:p w:rsidR="005D75B9" w:rsidRPr="000571F4" w:rsidRDefault="005D75B9" w:rsidP="001D4413">
            <w:pPr>
              <w:pStyle w:val="gemVerz2"/>
              <w:rPr>
                <w:sz w:val="20"/>
              </w:rPr>
            </w:pPr>
          </w:p>
        </w:tc>
      </w:tr>
      <w:tr w:rsidR="005D75B9" w:rsidRPr="000571F4">
        <w:tc>
          <w:tcPr>
            <w:tcW w:w="2088" w:type="dxa"/>
            <w:shd w:val="clear" w:color="auto" w:fill="auto"/>
          </w:tcPr>
          <w:p w:rsidR="005D75B9" w:rsidRPr="000571F4" w:rsidRDefault="005D75B9" w:rsidP="004618AF">
            <w:pPr>
              <w:pStyle w:val="gemtab11ptAbstand"/>
              <w:rPr>
                <w:sz w:val="20"/>
              </w:rPr>
            </w:pPr>
            <w:r w:rsidRPr="000571F4">
              <w:rPr>
                <w:i/>
                <w:sz w:val="20"/>
              </w:rPr>
              <w:t>body</w:t>
            </w:r>
          </w:p>
        </w:tc>
        <w:tc>
          <w:tcPr>
            <w:tcW w:w="4680" w:type="dxa"/>
            <w:shd w:val="clear" w:color="auto" w:fill="auto"/>
          </w:tcPr>
          <w:p w:rsidR="005D75B9" w:rsidRPr="000571F4" w:rsidRDefault="005D75B9" w:rsidP="004618AF">
            <w:pPr>
              <w:pStyle w:val="gemtab11ptAbstand"/>
              <w:rPr>
                <w:sz w:val="20"/>
              </w:rPr>
            </w:pPr>
            <w:r w:rsidRPr="000571F4">
              <w:rPr>
                <w:sz w:val="20"/>
              </w:rPr>
              <w:t xml:space="preserve">C.CA_SMC.CS.E256 gemäß </w:t>
            </w:r>
            <w:r w:rsidRPr="00CE2312">
              <w:rPr>
                <w:sz w:val="20"/>
              </w:rPr>
              <w:fldChar w:fldCharType="begin"/>
            </w:r>
            <w:r w:rsidRPr="00CE2312">
              <w:rPr>
                <w:sz w:val="20"/>
              </w:rPr>
              <w:instrText xml:space="preserve"> REF qgemSpec_PKI \h  \* MERGEFORMAT </w:instrText>
            </w:r>
            <w:r w:rsidRPr="00CE2312">
              <w:rPr>
                <w:sz w:val="20"/>
              </w:rPr>
            </w:r>
            <w:r w:rsidRPr="00CE2312">
              <w:rPr>
                <w:sz w:val="20"/>
              </w:rPr>
              <w:fldChar w:fldCharType="separate"/>
            </w:r>
            <w:r w:rsidR="00997CBB" w:rsidRPr="00E01BDF">
              <w:rPr>
                <w:sz w:val="20"/>
              </w:rPr>
              <w:t>[gemSpec_PKI</w:t>
            </w:r>
            <w:r w:rsidRPr="00CE2312">
              <w:rPr>
                <w:sz w:val="20"/>
              </w:rPr>
              <w:fldChar w:fldCharType="end"/>
            </w:r>
            <w:r w:rsidRPr="00CE2312">
              <w:rPr>
                <w:sz w:val="20"/>
              </w:rPr>
              <w:t>#6.7.1]</w:t>
            </w:r>
          </w:p>
        </w:tc>
        <w:tc>
          <w:tcPr>
            <w:tcW w:w="2160" w:type="dxa"/>
            <w:shd w:val="clear" w:color="auto" w:fill="auto"/>
          </w:tcPr>
          <w:p w:rsidR="005D75B9" w:rsidRPr="000571F4" w:rsidRDefault="005D75B9" w:rsidP="004618AF">
            <w:pPr>
              <w:pStyle w:val="gemtab11ptAbstand"/>
              <w:rPr>
                <w:sz w:val="20"/>
              </w:rPr>
            </w:pPr>
          </w:p>
        </w:tc>
      </w:tr>
      <w:tr w:rsidR="005D75B9" w:rsidRPr="000571F4">
        <w:tc>
          <w:tcPr>
            <w:tcW w:w="2088" w:type="dxa"/>
            <w:shd w:val="clear" w:color="auto" w:fill="auto"/>
          </w:tcPr>
          <w:p w:rsidR="005D75B9" w:rsidRPr="000571F4" w:rsidRDefault="005D75B9" w:rsidP="004618AF">
            <w:pPr>
              <w:pStyle w:val="gemtab11ptAbstand"/>
              <w:rPr>
                <w:i/>
                <w:sz w:val="20"/>
              </w:rPr>
            </w:pPr>
            <w:r w:rsidRPr="000571F4">
              <w:rPr>
                <w:i/>
                <w:sz w:val="20"/>
              </w:rPr>
              <w:t>body</w:t>
            </w:r>
          </w:p>
          <w:p w:rsidR="005D75B9" w:rsidRPr="000571F4" w:rsidRDefault="005D75B9" w:rsidP="004618AF">
            <w:pPr>
              <w:pStyle w:val="gemtab11ptAbstand"/>
              <w:rPr>
                <w:i/>
                <w:sz w:val="20"/>
              </w:rPr>
            </w:pPr>
            <w:r w:rsidRPr="000571F4">
              <w:rPr>
                <w:i/>
                <w:sz w:val="20"/>
              </w:rPr>
              <w:t xml:space="preserve"> </w:t>
            </w:r>
            <w:r w:rsidRPr="000571F4">
              <w:rPr>
                <w:rFonts w:eastAsia="Times New Roman"/>
                <w:sz w:val="20"/>
                <w:szCs w:val="22"/>
              </w:rPr>
              <w:t>Option_Erstellung _von_Testkarten</w:t>
            </w:r>
          </w:p>
        </w:tc>
        <w:tc>
          <w:tcPr>
            <w:tcW w:w="4680" w:type="dxa"/>
            <w:shd w:val="clear" w:color="auto" w:fill="auto"/>
          </w:tcPr>
          <w:p w:rsidR="005D75B9" w:rsidRPr="000571F4" w:rsidRDefault="005D75B9" w:rsidP="004618AF">
            <w:pPr>
              <w:pStyle w:val="gemtab11ptAbstand"/>
              <w:rPr>
                <w:sz w:val="20"/>
              </w:rPr>
            </w:pPr>
            <w:r w:rsidRPr="000571F4">
              <w:rPr>
                <w:sz w:val="20"/>
              </w:rPr>
              <w:t xml:space="preserve">C.CA_SMC.CS.E256 gemäß </w:t>
            </w:r>
            <w:r w:rsidRPr="00CE2312">
              <w:rPr>
                <w:sz w:val="20"/>
              </w:rPr>
              <w:fldChar w:fldCharType="begin"/>
            </w:r>
            <w:r w:rsidRPr="00CE2312">
              <w:rPr>
                <w:sz w:val="20"/>
              </w:rPr>
              <w:instrText xml:space="preserve"> REF qgemSpec_PKI \h  \* MERGEFORMAT </w:instrText>
            </w:r>
            <w:r w:rsidRPr="00CE2312">
              <w:rPr>
                <w:sz w:val="20"/>
              </w:rPr>
            </w:r>
            <w:r w:rsidRPr="00CE2312">
              <w:rPr>
                <w:sz w:val="20"/>
              </w:rPr>
              <w:fldChar w:fldCharType="separate"/>
            </w:r>
            <w:r w:rsidR="00997CBB" w:rsidRPr="00E01BDF">
              <w:rPr>
                <w:sz w:val="20"/>
              </w:rPr>
              <w:t>[gemSpec_PKI</w:t>
            </w:r>
            <w:r w:rsidRPr="00CE2312">
              <w:rPr>
                <w:sz w:val="20"/>
              </w:rPr>
              <w:fldChar w:fldCharType="end"/>
            </w:r>
            <w:r w:rsidRPr="00CE2312">
              <w:rPr>
                <w:sz w:val="20"/>
              </w:rPr>
              <w:t xml:space="preserve">#6.7.1] </w:t>
            </w:r>
            <w:r w:rsidRPr="000571F4">
              <w:rPr>
                <w:sz w:val="20"/>
              </w:rPr>
              <w:t>aus Test-CVC-CA</w:t>
            </w:r>
          </w:p>
        </w:tc>
        <w:tc>
          <w:tcPr>
            <w:tcW w:w="2160" w:type="dxa"/>
            <w:shd w:val="clear" w:color="auto" w:fill="auto"/>
          </w:tcPr>
          <w:p w:rsidR="005D75B9" w:rsidRPr="000571F4" w:rsidRDefault="005D75B9" w:rsidP="004618AF">
            <w:pPr>
              <w:pStyle w:val="gemtab11ptAbstand"/>
              <w:rPr>
                <w:sz w:val="20"/>
              </w:rPr>
            </w:pPr>
            <w:r w:rsidRPr="000571F4">
              <w:rPr>
                <w:sz w:val="20"/>
              </w:rPr>
              <w:t xml:space="preserve">Details siehe </w:t>
            </w:r>
            <w:r w:rsidRPr="000571F4">
              <w:rPr>
                <w:sz w:val="20"/>
              </w:rPr>
              <w:fldChar w:fldCharType="begin"/>
            </w:r>
            <w:r w:rsidRPr="000571F4">
              <w:rPr>
                <w:sz w:val="20"/>
              </w:rPr>
              <w:instrText xml:space="preserve"> REF qgemSpec_TK \h </w:instrText>
            </w:r>
            <w:r w:rsidR="000571F4">
              <w:rPr>
                <w:sz w:val="20"/>
              </w:rPr>
              <w:instrText xml:space="preserve"> \* MERGEFORMAT </w:instrText>
            </w:r>
            <w:r w:rsidRPr="000571F4">
              <w:rPr>
                <w:sz w:val="20"/>
              </w:rPr>
            </w:r>
            <w:r w:rsidRPr="000571F4">
              <w:rPr>
                <w:sz w:val="20"/>
              </w:rPr>
              <w:fldChar w:fldCharType="separate"/>
            </w:r>
            <w:r w:rsidR="00997CBB" w:rsidRPr="000571F4">
              <w:rPr>
                <w:sz w:val="20"/>
              </w:rPr>
              <w:t>[gemSpec_TK</w:t>
            </w:r>
            <w:r w:rsidRPr="000571F4">
              <w:rPr>
                <w:sz w:val="20"/>
              </w:rPr>
              <w:fldChar w:fldCharType="end"/>
            </w:r>
            <w:r w:rsidRPr="000571F4">
              <w:rPr>
                <w:sz w:val="20"/>
              </w:rPr>
              <w:t>#3.1.2]</w:t>
            </w:r>
          </w:p>
        </w:tc>
      </w:tr>
    </w:tbl>
    <w:p w:rsidR="00AE4B6A" w:rsidRDefault="00AE4B6A" w:rsidP="005501F6">
      <w:pPr>
        <w:pStyle w:val="gemEinzug"/>
        <w:rPr>
          <w:b/>
        </w:rPr>
      </w:pPr>
    </w:p>
    <w:p w:rsidR="00E52D16" w:rsidRPr="00AE4B6A" w:rsidRDefault="00AE4B6A" w:rsidP="00AE4B6A">
      <w:pPr>
        <w:pStyle w:val="gemStandard"/>
      </w:pPr>
      <w:r>
        <w:rPr>
          <w:b/>
        </w:rPr>
        <w:sym w:font="Wingdings" w:char="F0D5"/>
      </w:r>
    </w:p>
    <w:p w:rsidR="005501F6" w:rsidRPr="000571F4" w:rsidRDefault="005501F6" w:rsidP="005501F6">
      <w:pPr>
        <w:pStyle w:val="afiHinweise"/>
        <w:numPr>
          <w:ilvl w:val="0"/>
          <w:numId w:val="0"/>
        </w:numPr>
      </w:pPr>
    </w:p>
    <w:bookmarkStart w:id="213" w:name="_Toc195062469"/>
    <w:bookmarkStart w:id="214" w:name="_Ref331410847"/>
    <w:p w:rsidR="003F4D83" w:rsidRPr="000571F4" w:rsidRDefault="003937A9" w:rsidP="00AE4B6A">
      <w:pPr>
        <w:pStyle w:val="berschrift3"/>
      </w:pPr>
      <w:r w:rsidRPr="000571F4">
        <w:fldChar w:fldCharType="begin"/>
      </w:r>
      <w:r w:rsidRPr="000571F4">
        <w:instrText xml:space="preserve"> REF oMF \h </w:instrText>
      </w:r>
      <w:r w:rsidR="00A15EC5" w:rsidRPr="000571F4">
        <w:rPr>
          <w:rFonts w:hint="eastAsia"/>
        </w:rPr>
        <w:instrText xml:space="preserve"> \* MERGEFORMAT </w:instrText>
      </w:r>
      <w:r w:rsidRPr="000571F4">
        <w:fldChar w:fldCharType="separate"/>
      </w:r>
      <w:bookmarkStart w:id="215" w:name="_Toc502658451"/>
      <w:r w:rsidR="00997CBB" w:rsidRPr="000571F4">
        <w:t>MF</w:t>
      </w:r>
      <w:r w:rsidRPr="000571F4">
        <w:fldChar w:fldCharType="end"/>
      </w:r>
      <w:r w:rsidR="00E51B4C" w:rsidRPr="000571F4">
        <w:t xml:space="preserve"> / </w:t>
      </w:r>
      <w:bookmarkStart w:id="216" w:name="oEF_C_SMC_AUTR_CVC_R2048"/>
      <w:r w:rsidR="003F4D83" w:rsidRPr="000571F4">
        <w:t>EF.C.SMC.AUTR_CV</w:t>
      </w:r>
      <w:r w:rsidR="00696E24" w:rsidRPr="000571F4">
        <w:t>C.R2048</w:t>
      </w:r>
      <w:bookmarkEnd w:id="213"/>
      <w:bookmarkEnd w:id="214"/>
      <w:bookmarkEnd w:id="216"/>
      <w:bookmarkEnd w:id="215"/>
    </w:p>
    <w:p w:rsidR="00B338B7" w:rsidRDefault="00C94979" w:rsidP="00FC1A84">
      <w:pPr>
        <w:pStyle w:val="gemStandard"/>
      </w:pPr>
      <w:r w:rsidRPr="000571F4">
        <w:fldChar w:fldCharType="begin"/>
      </w:r>
      <w:r w:rsidRPr="000571F4">
        <w:instrText xml:space="preserve"> REF oEF_C_SMC_AUTR_CVC_R2048 \h </w:instrText>
      </w:r>
      <w:r w:rsidR="003E07E3" w:rsidRPr="000571F4">
        <w:instrText xml:space="preserve"> \* MERGEFORMAT </w:instrText>
      </w:r>
      <w:r w:rsidRPr="000571F4">
        <w:fldChar w:fldCharType="separate"/>
      </w:r>
      <w:r w:rsidR="00997CBB" w:rsidRPr="000571F4">
        <w:t>EF.C.SMC.AUTR_CVC.R2048</w:t>
      </w:r>
      <w:r w:rsidRPr="000571F4">
        <w:fldChar w:fldCharType="end"/>
      </w:r>
      <w:r w:rsidR="00B338B7" w:rsidRPr="000571F4">
        <w:t xml:space="preserve"> enthält das CV-Zertifikat der SMC-B </w:t>
      </w:r>
      <w:r w:rsidR="00810954" w:rsidRPr="000571F4">
        <w:t>für die Kryptogra</w:t>
      </w:r>
      <w:r w:rsidR="00FC1A84" w:rsidRPr="000571F4">
        <w:t>ph</w:t>
      </w:r>
      <w:r w:rsidR="00810954" w:rsidRPr="000571F4">
        <w:t xml:space="preserve">ie mit RSA </w:t>
      </w:r>
      <w:r w:rsidR="00B338B7" w:rsidRPr="000571F4">
        <w:t>für rollenbasierte C2C-Authentisierun</w:t>
      </w:r>
      <w:r w:rsidR="00D064E0" w:rsidRPr="000571F4">
        <w:t>g zwischen SMC-B und eGK. Das zuge</w:t>
      </w:r>
      <w:r w:rsidR="006B367C" w:rsidRPr="000571F4">
        <w:softHyphen/>
      </w:r>
      <w:r w:rsidR="00D064E0" w:rsidRPr="000571F4">
        <w:t>hören</w:t>
      </w:r>
      <w:r w:rsidR="006B367C" w:rsidRPr="000571F4">
        <w:softHyphen/>
      </w:r>
      <w:r w:rsidR="00D064E0" w:rsidRPr="000571F4">
        <w:t xml:space="preserve">de private Schlüsselobjekt </w:t>
      </w:r>
      <w:r w:rsidR="00D064E0" w:rsidRPr="000571F4">
        <w:fldChar w:fldCharType="begin"/>
      </w:r>
      <w:r w:rsidR="00D064E0" w:rsidRPr="000571F4">
        <w:instrText xml:space="preserve"> REF oPrK_SMC_AUTR_CVC_R2048 \h  \* MERGEFORMAT </w:instrText>
      </w:r>
      <w:r w:rsidR="00D064E0" w:rsidRPr="000571F4">
        <w:fldChar w:fldCharType="separate"/>
      </w:r>
      <w:r w:rsidR="00997CBB" w:rsidRPr="000571F4">
        <w:t>PrK.SMC.AUTR_CVC.R2048</w:t>
      </w:r>
      <w:r w:rsidR="00D064E0" w:rsidRPr="000571F4">
        <w:fldChar w:fldCharType="end"/>
      </w:r>
      <w:r w:rsidR="00D064E0" w:rsidRPr="000571F4">
        <w:t xml:space="preserve"> ist im Kapitel </w:t>
      </w:r>
      <w:r w:rsidR="00D064E0" w:rsidRPr="000571F4">
        <w:fldChar w:fldCharType="begin"/>
      </w:r>
      <w:r w:rsidR="00D064E0" w:rsidRPr="000571F4">
        <w:instrText xml:space="preserve"> REF _Ref331410220 \r \h </w:instrText>
      </w:r>
      <w:r w:rsidR="00263E20" w:rsidRPr="000571F4">
        <w:instrText xml:space="preserve"> \* MERGEFORMAT </w:instrText>
      </w:r>
      <w:r w:rsidR="00D064E0" w:rsidRPr="000571F4">
        <w:fldChar w:fldCharType="separate"/>
      </w:r>
      <w:r w:rsidR="00997CBB">
        <w:t>5.3.11</w:t>
      </w:r>
      <w:r w:rsidR="00D064E0" w:rsidRPr="000571F4">
        <w:fldChar w:fldCharType="end"/>
      </w:r>
      <w:r w:rsidR="00D064E0" w:rsidRPr="000571F4">
        <w:t xml:space="preserve"> defi</w:t>
      </w:r>
      <w:r w:rsidR="006B367C" w:rsidRPr="000571F4">
        <w:softHyphen/>
      </w:r>
      <w:r w:rsidR="00D064E0" w:rsidRPr="000571F4">
        <w:t>niert</w:t>
      </w:r>
      <w:r w:rsidR="00D064E0" w:rsidRPr="00CD2682">
        <w:t>.</w:t>
      </w:r>
      <w:r w:rsidR="00C802E8" w:rsidRPr="00CD2682">
        <w:t xml:space="preserve"> Für die Ausprägung</w:t>
      </w:r>
      <w:r w:rsidR="006D2CA2" w:rsidRPr="00CD2682">
        <w:t xml:space="preserve"> </w:t>
      </w:r>
      <w:r w:rsidR="00C802E8" w:rsidRPr="00CD2682">
        <w:t>_ORG bleibt diese Datei leer oder wird mit Nullen befüllt</w:t>
      </w:r>
      <w:commentRangeStart w:id="217"/>
      <w:r w:rsidR="00C802E8" w:rsidRPr="00CD2682">
        <w:t>.</w:t>
      </w:r>
      <w:commentRangeEnd w:id="217"/>
      <w:r w:rsidR="00C802E8" w:rsidRPr="00CD2682">
        <w:rPr>
          <w:rStyle w:val="Kommentarzeichen"/>
          <w:rFonts w:eastAsia="Times New Roman"/>
        </w:rPr>
        <w:commentReference w:id="217"/>
      </w:r>
    </w:p>
    <w:p w:rsidR="00C45E45" w:rsidRPr="000571F4" w:rsidRDefault="00C45E45" w:rsidP="00AE4B6A">
      <w:pPr>
        <w:pStyle w:val="Beschriftung"/>
      </w:pPr>
      <w:r w:rsidRPr="000571F4">
        <w:rPr>
          <w:szCs w:val="24"/>
        </w:rPr>
        <w:sym w:font="Wingdings" w:char="F0D6"/>
      </w:r>
      <w:r w:rsidRPr="000571F4">
        <w:rPr>
          <w:szCs w:val="24"/>
        </w:rPr>
        <w:tab/>
      </w:r>
      <w:r w:rsidR="00935695" w:rsidRPr="000571F4">
        <w:t>Card-G2-A_2162</w:t>
      </w:r>
      <w:r w:rsidRPr="000571F4">
        <w:t xml:space="preserve"> </w:t>
      </w:r>
      <w:r w:rsidR="00DD3C19" w:rsidRPr="000571F4">
        <w:t>K_Initialisierung: Initialisierte</w:t>
      </w:r>
      <w:r w:rsidR="00DF0306" w:rsidRPr="000571F4">
        <w:t xml:space="preserve"> </w:t>
      </w:r>
      <w:r w:rsidR="00AF4F3D" w:rsidRPr="000571F4">
        <w:t xml:space="preserve">Attribute von </w:t>
      </w:r>
      <w:r w:rsidR="00AF4F3D" w:rsidRPr="000571F4">
        <w:fldChar w:fldCharType="begin"/>
      </w:r>
      <w:r w:rsidR="00AF4F3D" w:rsidRPr="000571F4">
        <w:instrText xml:space="preserve"> REF oMF \h  \* MERGEFORMAT </w:instrText>
      </w:r>
      <w:r w:rsidR="00AF4F3D" w:rsidRPr="000571F4">
        <w:fldChar w:fldCharType="separate"/>
      </w:r>
      <w:r w:rsidR="00997CBB" w:rsidRPr="00997CBB">
        <w:t>MF</w:t>
      </w:r>
      <w:r w:rsidR="00AF4F3D" w:rsidRPr="000571F4">
        <w:fldChar w:fldCharType="end"/>
      </w:r>
      <w:r w:rsidR="00AF4F3D" w:rsidRPr="000571F4">
        <w:t xml:space="preserve"> / </w:t>
      </w:r>
      <w:r w:rsidR="00AF4F3D" w:rsidRPr="000571F4">
        <w:fldChar w:fldCharType="begin"/>
      </w:r>
      <w:r w:rsidR="00AF4F3D" w:rsidRPr="000571F4">
        <w:instrText xml:space="preserve"> REF oEF_C_SMC_AUTR_CVC_R2048 \h  \* MERGEFORMAT </w:instrText>
      </w:r>
      <w:r w:rsidR="00AF4F3D" w:rsidRPr="000571F4">
        <w:fldChar w:fldCharType="separate"/>
      </w:r>
      <w:r w:rsidR="00997CBB" w:rsidRPr="00997CBB">
        <w:t>EF.C.SMC.AUTR_CVC.R2048</w:t>
      </w:r>
      <w:r w:rsidR="00AF4F3D" w:rsidRPr="000571F4">
        <w:fldChar w:fldCharType="end"/>
      </w:r>
    </w:p>
    <w:p w:rsidR="00C45E45" w:rsidRPr="00AB7DFC" w:rsidRDefault="00A909C6" w:rsidP="00675FA1">
      <w:pPr>
        <w:pStyle w:val="gemEinzug"/>
        <w:ind w:left="567"/>
      </w:pPr>
      <w:r w:rsidRPr="000571F4">
        <w:fldChar w:fldCharType="begin"/>
      </w:r>
      <w:r w:rsidRPr="000571F4">
        <w:instrText xml:space="preserve"> REF oEF_C_SMC_AUTR_CVC_R2048 \h  \* MERGEFORMAT </w:instrText>
      </w:r>
      <w:r w:rsidRPr="000571F4">
        <w:fldChar w:fldCharType="separate"/>
      </w:r>
      <w:r w:rsidR="00997CBB" w:rsidRPr="000571F4">
        <w:t>EF.C.SMC.AUTR_CVC.R2048</w:t>
      </w:r>
      <w:r w:rsidRPr="000571F4">
        <w:fldChar w:fldCharType="end"/>
      </w:r>
      <w:r w:rsidR="00763CFF" w:rsidRPr="000571F4">
        <w:t xml:space="preserve"> MUSS die in </w:t>
      </w:r>
      <w:r w:rsidR="008866E4" w:rsidRPr="000571F4">
        <w:t>Tab_SMC-B</w:t>
      </w:r>
      <w:r w:rsidR="00763CFF" w:rsidRPr="000571F4">
        <w:t>_ObjSys_0</w:t>
      </w:r>
      <w:r w:rsidRPr="000571F4">
        <w:t>11</w:t>
      </w:r>
      <w:r w:rsidR="00763CFF" w:rsidRPr="000571F4">
        <w:t xml:space="preserve"> dargestellten Werte bes</w:t>
      </w:r>
      <w:r w:rsidR="00763CFF" w:rsidRPr="00AB7DFC">
        <w:t>itzen.</w:t>
      </w:r>
    </w:p>
    <w:p w:rsidR="00B33D07" w:rsidRPr="000571F4" w:rsidRDefault="00B33D07" w:rsidP="00FC1A84">
      <w:pPr>
        <w:pStyle w:val="gemStandard"/>
      </w:pPr>
    </w:p>
    <w:p w:rsidR="00B338B7" w:rsidRPr="000571F4" w:rsidRDefault="00B33D07" w:rsidP="00AE4B6A">
      <w:pPr>
        <w:pStyle w:val="Beschriftung"/>
      </w:pPr>
      <w:bookmarkStart w:id="218" w:name="_Toc501368277"/>
      <w:r w:rsidRPr="000571F4">
        <w:t xml:space="preserve">Tabelle </w:t>
      </w:r>
      <w:fldSimple w:instr=" SEQ Tabelle \* ARABIC ">
        <w:r w:rsidR="00997CBB">
          <w:rPr>
            <w:noProof/>
          </w:rPr>
          <w:t>13</w:t>
        </w:r>
      </w:fldSimple>
      <w:r w:rsidR="00A909C6" w:rsidRPr="000571F4">
        <w:t xml:space="preserve">: (Tab_SMC-B_ObjSys_011) </w:t>
      </w:r>
      <w:r w:rsidR="00E52D16" w:rsidRPr="000571F4">
        <w:t xml:space="preserve">Initialisierte </w:t>
      </w:r>
      <w:r w:rsidR="00B338B7" w:rsidRPr="000571F4">
        <w:t>Attribute</w:t>
      </w:r>
      <w:r w:rsidR="002F05F2" w:rsidRPr="000571F4">
        <w:t xml:space="preserve"> von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00B338B7" w:rsidRPr="000571F4">
        <w:t xml:space="preserve"> / </w:t>
      </w:r>
      <w:r w:rsidR="00C94979" w:rsidRPr="000571F4">
        <w:fldChar w:fldCharType="begin"/>
      </w:r>
      <w:r w:rsidR="00C94979" w:rsidRPr="000571F4">
        <w:instrText xml:space="preserve"> REF oEF_C_SMC_AUTR_CVC_R2048 \h </w:instrText>
      </w:r>
      <w:r w:rsidR="003E07E3" w:rsidRPr="000571F4">
        <w:instrText xml:space="preserve"> \* MERGEFORMAT </w:instrText>
      </w:r>
      <w:r w:rsidR="00C94979" w:rsidRPr="000571F4">
        <w:fldChar w:fldCharType="separate"/>
      </w:r>
      <w:r w:rsidR="00997CBB" w:rsidRPr="000571F4">
        <w:t>EF.C.SMC.AUTR_CVC.R2048</w:t>
      </w:r>
      <w:bookmarkEnd w:id="218"/>
      <w:r w:rsidR="00C94979"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B338B7"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B338B7" w:rsidRPr="000571F4" w:rsidRDefault="00B338B7" w:rsidP="003227A5">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B338B7" w:rsidRPr="000571F4" w:rsidRDefault="00B338B7" w:rsidP="003227A5">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B338B7" w:rsidRPr="000571F4" w:rsidRDefault="00B338B7" w:rsidP="003227A5">
            <w:pPr>
              <w:pStyle w:val="gemtab11ptAbstand"/>
              <w:rPr>
                <w:b/>
                <w:sz w:val="20"/>
              </w:rPr>
            </w:pPr>
            <w:r w:rsidRPr="000571F4">
              <w:rPr>
                <w:b/>
                <w:sz w:val="20"/>
              </w:rPr>
              <w:t>Bemerkung</w:t>
            </w:r>
          </w:p>
        </w:tc>
      </w:tr>
      <w:tr w:rsidR="00B338B7" w:rsidRPr="000571F4">
        <w:tc>
          <w:tcPr>
            <w:tcW w:w="2088" w:type="dxa"/>
            <w:shd w:val="clear" w:color="auto" w:fill="auto"/>
          </w:tcPr>
          <w:p w:rsidR="00B338B7" w:rsidRPr="000571F4" w:rsidRDefault="00B338B7" w:rsidP="003227A5">
            <w:pPr>
              <w:pStyle w:val="gemtab11ptAbstand"/>
              <w:rPr>
                <w:sz w:val="20"/>
              </w:rPr>
            </w:pPr>
            <w:r w:rsidRPr="000571F4">
              <w:rPr>
                <w:sz w:val="20"/>
              </w:rPr>
              <w:t>Objekttyp</w:t>
            </w:r>
          </w:p>
        </w:tc>
        <w:tc>
          <w:tcPr>
            <w:tcW w:w="4680" w:type="dxa"/>
            <w:shd w:val="clear" w:color="auto" w:fill="auto"/>
          </w:tcPr>
          <w:p w:rsidR="00B338B7" w:rsidRPr="000571F4" w:rsidRDefault="00B338B7" w:rsidP="003227A5">
            <w:pPr>
              <w:pStyle w:val="gemtab11ptAbstand"/>
              <w:rPr>
                <w:sz w:val="20"/>
              </w:rPr>
            </w:pPr>
            <w:r w:rsidRPr="000571F4">
              <w:rPr>
                <w:sz w:val="20"/>
              </w:rPr>
              <w:t>transparentes Elementary File</w:t>
            </w:r>
          </w:p>
        </w:tc>
        <w:tc>
          <w:tcPr>
            <w:tcW w:w="2160" w:type="dxa"/>
            <w:shd w:val="clear" w:color="auto" w:fill="auto"/>
          </w:tcPr>
          <w:p w:rsidR="00B338B7" w:rsidRPr="000571F4" w:rsidRDefault="00B338B7" w:rsidP="003227A5">
            <w:pPr>
              <w:pStyle w:val="gemtab11ptAbstand"/>
              <w:rPr>
                <w:sz w:val="20"/>
              </w:rPr>
            </w:pPr>
          </w:p>
        </w:tc>
      </w:tr>
      <w:tr w:rsidR="00B338B7" w:rsidRPr="000571F4">
        <w:tc>
          <w:tcPr>
            <w:tcW w:w="2088" w:type="dxa"/>
            <w:tcBorders>
              <w:bottom w:val="single" w:sz="6" w:space="0" w:color="000000"/>
            </w:tcBorders>
            <w:shd w:val="clear" w:color="auto" w:fill="auto"/>
          </w:tcPr>
          <w:p w:rsidR="00B338B7" w:rsidRPr="000571F4" w:rsidRDefault="00B338B7" w:rsidP="003227A5">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B338B7" w:rsidRPr="000571F4" w:rsidRDefault="00596EE0" w:rsidP="003227A5">
            <w:pPr>
              <w:pStyle w:val="gemtab11ptAbstand"/>
              <w:rPr>
                <w:sz w:val="20"/>
              </w:rPr>
            </w:pPr>
            <w:r>
              <w:rPr>
                <w:sz w:val="20"/>
              </w:rPr>
              <w:t>‘</w:t>
            </w:r>
            <w:r w:rsidR="00B338B7" w:rsidRPr="000571F4">
              <w:rPr>
                <w:sz w:val="20"/>
              </w:rPr>
              <w:t>2F 03</w:t>
            </w:r>
            <w:r>
              <w:rPr>
                <w:sz w:val="20"/>
              </w:rPr>
              <w:t>’</w:t>
            </w:r>
          </w:p>
        </w:tc>
        <w:tc>
          <w:tcPr>
            <w:tcW w:w="2160" w:type="dxa"/>
            <w:tcBorders>
              <w:bottom w:val="single" w:sz="6" w:space="0" w:color="000000"/>
            </w:tcBorders>
            <w:shd w:val="clear" w:color="auto" w:fill="auto"/>
          </w:tcPr>
          <w:p w:rsidR="00B338B7" w:rsidRPr="000571F4" w:rsidRDefault="00B338B7" w:rsidP="003227A5">
            <w:pPr>
              <w:pStyle w:val="gemtab11ptAbstand"/>
              <w:rPr>
                <w:sz w:val="20"/>
              </w:rPr>
            </w:pPr>
          </w:p>
        </w:tc>
      </w:tr>
      <w:tr w:rsidR="00B338B7" w:rsidRPr="000571F4">
        <w:tc>
          <w:tcPr>
            <w:tcW w:w="2088" w:type="dxa"/>
            <w:tcBorders>
              <w:bottom w:val="single" w:sz="6" w:space="0" w:color="000000"/>
            </w:tcBorders>
            <w:shd w:val="clear" w:color="auto" w:fill="auto"/>
          </w:tcPr>
          <w:p w:rsidR="00B338B7" w:rsidRPr="000571F4" w:rsidRDefault="00B338B7" w:rsidP="003227A5">
            <w:pPr>
              <w:pStyle w:val="gemtab11ptAbstand"/>
              <w:rPr>
                <w:i/>
                <w:sz w:val="20"/>
              </w:rPr>
            </w:pPr>
            <w:r w:rsidRPr="000571F4">
              <w:rPr>
                <w:i/>
                <w:sz w:val="20"/>
              </w:rPr>
              <w:t>shortFileIdentifier</w:t>
            </w:r>
          </w:p>
        </w:tc>
        <w:tc>
          <w:tcPr>
            <w:tcW w:w="4680" w:type="dxa"/>
            <w:tcBorders>
              <w:bottom w:val="single" w:sz="6" w:space="0" w:color="000000"/>
            </w:tcBorders>
            <w:shd w:val="clear" w:color="auto" w:fill="auto"/>
          </w:tcPr>
          <w:p w:rsidR="00B338B7" w:rsidRPr="000571F4" w:rsidRDefault="00596EE0" w:rsidP="003227A5">
            <w:pPr>
              <w:pStyle w:val="gemtab11ptAbstand"/>
              <w:rPr>
                <w:sz w:val="20"/>
              </w:rPr>
            </w:pPr>
            <w:r>
              <w:rPr>
                <w:sz w:val="20"/>
              </w:rPr>
              <w:t>‘</w:t>
            </w:r>
            <w:r w:rsidR="00AF1110" w:rsidRPr="000571F4">
              <w:rPr>
                <w:sz w:val="20"/>
              </w:rPr>
              <w:t>03</w:t>
            </w:r>
            <w:r>
              <w:rPr>
                <w:sz w:val="20"/>
              </w:rPr>
              <w:t>’</w:t>
            </w:r>
            <w:r w:rsidR="00B338B7" w:rsidRPr="000571F4">
              <w:rPr>
                <w:sz w:val="20"/>
              </w:rPr>
              <w:t>= 3</w:t>
            </w:r>
          </w:p>
        </w:tc>
        <w:tc>
          <w:tcPr>
            <w:tcW w:w="2160" w:type="dxa"/>
            <w:tcBorders>
              <w:bottom w:val="single" w:sz="6" w:space="0" w:color="000000"/>
            </w:tcBorders>
            <w:shd w:val="clear" w:color="auto" w:fill="auto"/>
          </w:tcPr>
          <w:p w:rsidR="00B338B7" w:rsidRPr="000571F4" w:rsidRDefault="00B338B7" w:rsidP="003227A5">
            <w:pPr>
              <w:pStyle w:val="gemtab11ptAbstand"/>
              <w:rPr>
                <w:sz w:val="20"/>
              </w:rPr>
            </w:pPr>
          </w:p>
        </w:tc>
      </w:tr>
      <w:tr w:rsidR="00B338B7" w:rsidRPr="000571F4">
        <w:tc>
          <w:tcPr>
            <w:tcW w:w="2088" w:type="dxa"/>
            <w:tcBorders>
              <w:bottom w:val="single" w:sz="6" w:space="0" w:color="000000"/>
            </w:tcBorders>
            <w:shd w:val="clear" w:color="auto" w:fill="auto"/>
          </w:tcPr>
          <w:p w:rsidR="00B338B7" w:rsidRPr="000571F4" w:rsidRDefault="00B82A19" w:rsidP="003227A5">
            <w:pPr>
              <w:pStyle w:val="gemtab11ptAbstand"/>
              <w:rPr>
                <w:i/>
                <w:sz w:val="20"/>
              </w:rPr>
            </w:pPr>
            <w:r w:rsidRPr="000571F4">
              <w:rPr>
                <w:i/>
                <w:sz w:val="20"/>
              </w:rPr>
              <w:t>numberOfOctet</w:t>
            </w:r>
          </w:p>
        </w:tc>
        <w:tc>
          <w:tcPr>
            <w:tcW w:w="4680" w:type="dxa"/>
            <w:tcBorders>
              <w:bottom w:val="single" w:sz="6" w:space="0" w:color="000000"/>
            </w:tcBorders>
            <w:shd w:val="clear" w:color="auto" w:fill="auto"/>
          </w:tcPr>
          <w:p w:rsidR="00B338B7" w:rsidRPr="000571F4" w:rsidRDefault="00596EE0" w:rsidP="003227A5">
            <w:pPr>
              <w:pStyle w:val="gemtab11ptAbstand"/>
              <w:rPr>
                <w:sz w:val="20"/>
              </w:rPr>
            </w:pPr>
            <w:r>
              <w:rPr>
                <w:sz w:val="20"/>
              </w:rPr>
              <w:t>‘</w:t>
            </w:r>
            <w:r w:rsidR="00B338B7" w:rsidRPr="000571F4">
              <w:rPr>
                <w:sz w:val="20"/>
              </w:rPr>
              <w:t>0155</w:t>
            </w:r>
            <w:r>
              <w:rPr>
                <w:sz w:val="20"/>
              </w:rPr>
              <w:t>’</w:t>
            </w:r>
            <w:r w:rsidR="00B338B7" w:rsidRPr="000571F4">
              <w:rPr>
                <w:sz w:val="20"/>
              </w:rPr>
              <w:t xml:space="preserve"> Oktett = 341 Oktett</w:t>
            </w:r>
          </w:p>
        </w:tc>
        <w:tc>
          <w:tcPr>
            <w:tcW w:w="2160" w:type="dxa"/>
            <w:tcBorders>
              <w:bottom w:val="single" w:sz="6" w:space="0" w:color="000000"/>
            </w:tcBorders>
            <w:shd w:val="clear" w:color="auto" w:fill="auto"/>
          </w:tcPr>
          <w:p w:rsidR="00B338B7" w:rsidRPr="000571F4" w:rsidRDefault="00B338B7" w:rsidP="003227A5">
            <w:pPr>
              <w:pStyle w:val="gemtab11ptAbstand"/>
              <w:rPr>
                <w:sz w:val="20"/>
              </w:rPr>
            </w:pPr>
          </w:p>
        </w:tc>
      </w:tr>
      <w:tr w:rsidR="00001A0C" w:rsidRPr="000571F4">
        <w:tc>
          <w:tcPr>
            <w:tcW w:w="2088" w:type="dxa"/>
            <w:tcBorders>
              <w:bottom w:val="single" w:sz="6" w:space="0" w:color="000000"/>
            </w:tcBorders>
            <w:shd w:val="clear" w:color="auto" w:fill="auto"/>
            <w:vAlign w:val="center"/>
          </w:tcPr>
          <w:p w:rsidR="00001A0C" w:rsidRPr="000571F4" w:rsidRDefault="00001A0C" w:rsidP="00676146">
            <w:pPr>
              <w:pStyle w:val="gemTab10pt"/>
              <w:rPr>
                <w:i/>
                <w:lang w:val="en-GB"/>
              </w:rPr>
            </w:pPr>
            <w:r w:rsidRPr="00AB7DFC">
              <w:rPr>
                <w:rFonts w:cs="Arial"/>
                <w:i/>
                <w:szCs w:val="22"/>
                <w:lang w:val="en-GB"/>
              </w:rPr>
              <w:t>positionLogicalEndOfFile</w:t>
            </w:r>
          </w:p>
        </w:tc>
        <w:tc>
          <w:tcPr>
            <w:tcW w:w="4680" w:type="dxa"/>
            <w:tcBorders>
              <w:bottom w:val="single" w:sz="6" w:space="0" w:color="000000"/>
            </w:tcBorders>
            <w:shd w:val="clear" w:color="auto" w:fill="auto"/>
            <w:vAlign w:val="center"/>
          </w:tcPr>
          <w:p w:rsidR="00001A0C" w:rsidRPr="000571F4" w:rsidRDefault="000571F4" w:rsidP="004618AF">
            <w:pPr>
              <w:pStyle w:val="gemTab10pt"/>
              <w:rPr>
                <w:lang w:val="en-GB"/>
              </w:rPr>
            </w:pPr>
            <w:r w:rsidRPr="000571F4">
              <w:rPr>
                <w:lang w:val="en-GB"/>
              </w:rPr>
              <w:t xml:space="preserve"> </w:t>
            </w:r>
            <w:r w:rsidR="004618AF" w:rsidRPr="000571F4">
              <w:rPr>
                <w:lang w:val="en-GB"/>
              </w:rPr>
              <w:t>‘0’</w:t>
            </w:r>
          </w:p>
        </w:tc>
        <w:tc>
          <w:tcPr>
            <w:tcW w:w="2160" w:type="dxa"/>
            <w:tcBorders>
              <w:bottom w:val="single" w:sz="6" w:space="0" w:color="000000"/>
            </w:tcBorders>
            <w:shd w:val="clear" w:color="auto" w:fill="auto"/>
          </w:tcPr>
          <w:p w:rsidR="00001A0C" w:rsidRPr="000571F4" w:rsidRDefault="00001A0C" w:rsidP="003227A5">
            <w:pPr>
              <w:pStyle w:val="gemVerz2"/>
              <w:rPr>
                <w:sz w:val="20"/>
              </w:rPr>
            </w:pPr>
          </w:p>
        </w:tc>
      </w:tr>
      <w:tr w:rsidR="00001A0C" w:rsidRPr="000571F4">
        <w:tc>
          <w:tcPr>
            <w:tcW w:w="2088" w:type="dxa"/>
            <w:tcBorders>
              <w:bottom w:val="single" w:sz="6" w:space="0" w:color="000000"/>
            </w:tcBorders>
            <w:shd w:val="clear" w:color="auto" w:fill="auto"/>
          </w:tcPr>
          <w:p w:rsidR="00001A0C" w:rsidRPr="000571F4" w:rsidRDefault="00001A0C" w:rsidP="003227A5">
            <w:pPr>
              <w:pStyle w:val="gemtab11ptAbstand"/>
              <w:rPr>
                <w:i/>
                <w:sz w:val="20"/>
              </w:rPr>
            </w:pPr>
            <w:r w:rsidRPr="000571F4">
              <w:rPr>
                <w:i/>
                <w:sz w:val="20"/>
              </w:rPr>
              <w:t>flagTransactionMode</w:t>
            </w:r>
          </w:p>
        </w:tc>
        <w:tc>
          <w:tcPr>
            <w:tcW w:w="4680" w:type="dxa"/>
            <w:tcBorders>
              <w:bottom w:val="single" w:sz="6" w:space="0" w:color="000000"/>
            </w:tcBorders>
            <w:shd w:val="clear" w:color="auto" w:fill="auto"/>
          </w:tcPr>
          <w:p w:rsidR="00001A0C" w:rsidRPr="000571F4" w:rsidRDefault="00001A0C" w:rsidP="003227A5">
            <w:pPr>
              <w:pStyle w:val="gemtab11ptAbstand"/>
              <w:rPr>
                <w:sz w:val="20"/>
              </w:rPr>
            </w:pPr>
            <w:r w:rsidRPr="000571F4">
              <w:rPr>
                <w:sz w:val="20"/>
              </w:rPr>
              <w:t>False</w:t>
            </w:r>
          </w:p>
        </w:tc>
        <w:tc>
          <w:tcPr>
            <w:tcW w:w="2160" w:type="dxa"/>
            <w:tcBorders>
              <w:bottom w:val="single" w:sz="6" w:space="0" w:color="000000"/>
            </w:tcBorders>
            <w:shd w:val="clear" w:color="auto" w:fill="auto"/>
          </w:tcPr>
          <w:p w:rsidR="00001A0C" w:rsidRPr="000571F4" w:rsidRDefault="00001A0C" w:rsidP="003227A5">
            <w:pPr>
              <w:pStyle w:val="gemtab11ptAbstand"/>
              <w:rPr>
                <w:sz w:val="20"/>
              </w:rPr>
            </w:pPr>
          </w:p>
        </w:tc>
      </w:tr>
      <w:tr w:rsidR="00001A0C" w:rsidRPr="000571F4">
        <w:tc>
          <w:tcPr>
            <w:tcW w:w="2088" w:type="dxa"/>
            <w:tcBorders>
              <w:bottom w:val="single" w:sz="6" w:space="0" w:color="000000"/>
            </w:tcBorders>
            <w:shd w:val="clear" w:color="auto" w:fill="auto"/>
          </w:tcPr>
          <w:p w:rsidR="00001A0C" w:rsidRPr="000571F4" w:rsidRDefault="00001A0C" w:rsidP="003227A5">
            <w:pPr>
              <w:pStyle w:val="gemtab11ptAbstand"/>
              <w:rPr>
                <w:i/>
                <w:sz w:val="20"/>
              </w:rPr>
            </w:pPr>
            <w:r w:rsidRPr="000571F4">
              <w:rPr>
                <w:i/>
                <w:sz w:val="20"/>
              </w:rPr>
              <w:t>flagChecksum</w:t>
            </w:r>
          </w:p>
        </w:tc>
        <w:tc>
          <w:tcPr>
            <w:tcW w:w="4680" w:type="dxa"/>
            <w:tcBorders>
              <w:bottom w:val="single" w:sz="6" w:space="0" w:color="000000"/>
            </w:tcBorders>
            <w:shd w:val="clear" w:color="auto" w:fill="auto"/>
          </w:tcPr>
          <w:p w:rsidR="00001A0C" w:rsidRPr="000571F4" w:rsidRDefault="00001A0C" w:rsidP="003227A5">
            <w:pPr>
              <w:pStyle w:val="gemtab11ptAbstand"/>
              <w:rPr>
                <w:sz w:val="20"/>
              </w:rPr>
            </w:pPr>
            <w:r w:rsidRPr="000571F4">
              <w:rPr>
                <w:sz w:val="20"/>
              </w:rPr>
              <w:t>False</w:t>
            </w:r>
          </w:p>
        </w:tc>
        <w:tc>
          <w:tcPr>
            <w:tcW w:w="2160" w:type="dxa"/>
            <w:tcBorders>
              <w:bottom w:val="single" w:sz="6" w:space="0" w:color="000000"/>
            </w:tcBorders>
            <w:shd w:val="clear" w:color="auto" w:fill="auto"/>
          </w:tcPr>
          <w:p w:rsidR="00001A0C" w:rsidRPr="000571F4" w:rsidRDefault="00001A0C" w:rsidP="003227A5">
            <w:pPr>
              <w:pStyle w:val="gemtab11ptAbstand"/>
              <w:rPr>
                <w:sz w:val="20"/>
              </w:rPr>
            </w:pPr>
          </w:p>
        </w:tc>
      </w:tr>
      <w:tr w:rsidR="00001A0C" w:rsidRPr="000571F4">
        <w:tc>
          <w:tcPr>
            <w:tcW w:w="2088" w:type="dxa"/>
            <w:tcBorders>
              <w:bottom w:val="single" w:sz="6" w:space="0" w:color="000000"/>
            </w:tcBorders>
            <w:shd w:val="clear" w:color="auto" w:fill="auto"/>
          </w:tcPr>
          <w:p w:rsidR="00001A0C" w:rsidRPr="000571F4" w:rsidRDefault="00001A0C" w:rsidP="003227A5">
            <w:pPr>
              <w:pStyle w:val="gemtab11ptAbstand"/>
              <w:rPr>
                <w:i/>
                <w:sz w:val="20"/>
              </w:rPr>
            </w:pPr>
            <w:r w:rsidRPr="000571F4">
              <w:rPr>
                <w:i/>
                <w:sz w:val="20"/>
              </w:rPr>
              <w:t>lifeCycleStatus</w:t>
            </w:r>
          </w:p>
        </w:tc>
        <w:tc>
          <w:tcPr>
            <w:tcW w:w="4680" w:type="dxa"/>
            <w:tcBorders>
              <w:bottom w:val="single" w:sz="6" w:space="0" w:color="000000"/>
            </w:tcBorders>
            <w:shd w:val="clear" w:color="auto" w:fill="auto"/>
          </w:tcPr>
          <w:p w:rsidR="00001A0C" w:rsidRPr="000571F4" w:rsidRDefault="00001A0C" w:rsidP="003227A5">
            <w:pPr>
              <w:pStyle w:val="gemtab11ptAbstand"/>
              <w:rPr>
                <w:sz w:val="20"/>
              </w:rPr>
            </w:pPr>
            <w:r w:rsidRPr="000571F4">
              <w:rPr>
                <w:sz w:val="20"/>
              </w:rPr>
              <w:t>„Operational state (activated)“</w:t>
            </w:r>
          </w:p>
        </w:tc>
        <w:tc>
          <w:tcPr>
            <w:tcW w:w="2160" w:type="dxa"/>
            <w:tcBorders>
              <w:bottom w:val="single" w:sz="6" w:space="0" w:color="000000"/>
            </w:tcBorders>
            <w:shd w:val="clear" w:color="auto" w:fill="auto"/>
          </w:tcPr>
          <w:p w:rsidR="00001A0C" w:rsidRPr="000571F4" w:rsidRDefault="00001A0C" w:rsidP="003227A5">
            <w:pPr>
              <w:pStyle w:val="gemtab11ptAbstand"/>
              <w:rPr>
                <w:sz w:val="20"/>
              </w:rPr>
            </w:pPr>
          </w:p>
        </w:tc>
      </w:tr>
      <w:tr w:rsidR="0050009E" w:rsidRPr="000571F4">
        <w:tc>
          <w:tcPr>
            <w:tcW w:w="2088" w:type="dxa"/>
            <w:tcBorders>
              <w:bottom w:val="single" w:sz="6" w:space="0" w:color="000000"/>
            </w:tcBorders>
            <w:shd w:val="clear" w:color="auto" w:fill="auto"/>
          </w:tcPr>
          <w:p w:rsidR="0050009E" w:rsidRPr="000571F4" w:rsidRDefault="0050009E" w:rsidP="0050009E">
            <w:pPr>
              <w:pStyle w:val="gemtab11ptAbstand"/>
              <w:rPr>
                <w:i/>
                <w:sz w:val="20"/>
              </w:rPr>
            </w:pPr>
            <w:r w:rsidRPr="000571F4">
              <w:rPr>
                <w:i/>
                <w:sz w:val="20"/>
              </w:rPr>
              <w:t>shareable</w:t>
            </w:r>
          </w:p>
        </w:tc>
        <w:tc>
          <w:tcPr>
            <w:tcW w:w="4680" w:type="dxa"/>
            <w:tcBorders>
              <w:bottom w:val="single" w:sz="6" w:space="0" w:color="000000"/>
            </w:tcBorders>
            <w:shd w:val="clear" w:color="auto" w:fill="auto"/>
          </w:tcPr>
          <w:p w:rsidR="0050009E" w:rsidRPr="000571F4" w:rsidRDefault="0050009E" w:rsidP="0050009E">
            <w:pPr>
              <w:pStyle w:val="gemtab11ptAbstand"/>
              <w:rPr>
                <w:sz w:val="20"/>
              </w:rPr>
            </w:pPr>
            <w:r w:rsidRPr="000571F4">
              <w:rPr>
                <w:sz w:val="20"/>
              </w:rPr>
              <w:t>True</w:t>
            </w:r>
          </w:p>
        </w:tc>
        <w:tc>
          <w:tcPr>
            <w:tcW w:w="2160" w:type="dxa"/>
            <w:tcBorders>
              <w:bottom w:val="single" w:sz="6" w:space="0" w:color="000000"/>
            </w:tcBorders>
            <w:shd w:val="clear" w:color="auto" w:fill="auto"/>
          </w:tcPr>
          <w:p w:rsidR="0050009E" w:rsidRPr="000571F4" w:rsidRDefault="0050009E" w:rsidP="003227A5">
            <w:pPr>
              <w:pStyle w:val="gemVerz2"/>
              <w:rPr>
                <w:sz w:val="20"/>
              </w:rPr>
            </w:pPr>
          </w:p>
        </w:tc>
      </w:tr>
      <w:tr w:rsidR="0023085E" w:rsidRPr="000571F4">
        <w:tc>
          <w:tcPr>
            <w:tcW w:w="2088" w:type="dxa"/>
            <w:tcBorders>
              <w:bottom w:val="single" w:sz="4" w:space="0" w:color="auto"/>
            </w:tcBorders>
            <w:shd w:val="clear" w:color="auto" w:fill="auto"/>
          </w:tcPr>
          <w:p w:rsidR="0023085E" w:rsidRPr="00C50B58" w:rsidRDefault="0023085E" w:rsidP="0023085E">
            <w:pPr>
              <w:pStyle w:val="gemTab10pt"/>
              <w:rPr>
                <w:i/>
              </w:rPr>
            </w:pPr>
            <w:r w:rsidRPr="00C50B58">
              <w:rPr>
                <w:i/>
              </w:rPr>
              <w:t>body</w:t>
            </w:r>
          </w:p>
        </w:tc>
        <w:tc>
          <w:tcPr>
            <w:tcW w:w="4680" w:type="dxa"/>
            <w:tcBorders>
              <w:bottom w:val="single" w:sz="4" w:space="0" w:color="auto"/>
            </w:tcBorders>
            <w:shd w:val="clear" w:color="auto" w:fill="auto"/>
          </w:tcPr>
          <w:p w:rsidR="0023085E" w:rsidRPr="00C50B58" w:rsidRDefault="00DA124D" w:rsidP="0023085E">
            <w:pPr>
              <w:pStyle w:val="gemTab10pt"/>
            </w:pPr>
            <w:r w:rsidRPr="00C50B58">
              <w:t>kein Inhalt</w:t>
            </w:r>
          </w:p>
        </w:tc>
        <w:tc>
          <w:tcPr>
            <w:tcW w:w="2160" w:type="dxa"/>
            <w:tcBorders>
              <w:bottom w:val="single" w:sz="4" w:space="0" w:color="auto"/>
            </w:tcBorders>
            <w:shd w:val="clear" w:color="auto" w:fill="auto"/>
          </w:tcPr>
          <w:p w:rsidR="0023085E" w:rsidRPr="000571F4" w:rsidRDefault="0023085E" w:rsidP="0023085E">
            <w:pPr>
              <w:pStyle w:val="gemTab10pt"/>
            </w:pPr>
            <w:r w:rsidRPr="00C50B58">
              <w:t>wird personalisiert</w:t>
            </w:r>
          </w:p>
        </w:tc>
      </w:tr>
      <w:tr w:rsidR="0023085E" w:rsidRPr="000571F4">
        <w:tc>
          <w:tcPr>
            <w:tcW w:w="8928" w:type="dxa"/>
            <w:gridSpan w:val="3"/>
            <w:tcBorders>
              <w:bottom w:val="single" w:sz="6" w:space="0" w:color="000000"/>
            </w:tcBorders>
            <w:shd w:val="clear" w:color="auto" w:fill="E0E0E0"/>
          </w:tcPr>
          <w:p w:rsidR="0023085E" w:rsidRPr="000571F4" w:rsidRDefault="0023085E" w:rsidP="003227A5">
            <w:pPr>
              <w:pStyle w:val="gemtab11ptAbstand"/>
              <w:rPr>
                <w:b/>
                <w:sz w:val="20"/>
              </w:rPr>
            </w:pPr>
            <w:r w:rsidRPr="000571F4">
              <w:rPr>
                <w:b/>
                <w:sz w:val="20"/>
              </w:rPr>
              <w:t>Zugriffsregel für logischen LCS „Operational state (activated)”</w:t>
            </w:r>
          </w:p>
        </w:tc>
      </w:tr>
      <w:tr w:rsidR="0023085E" w:rsidRPr="000571F4">
        <w:tc>
          <w:tcPr>
            <w:tcW w:w="2088" w:type="dxa"/>
            <w:tcBorders>
              <w:bottom w:val="single" w:sz="4" w:space="0" w:color="auto"/>
            </w:tcBorders>
            <w:shd w:val="clear" w:color="auto" w:fill="E0E0E0"/>
          </w:tcPr>
          <w:p w:rsidR="0023085E" w:rsidRPr="000571F4" w:rsidRDefault="0023085E" w:rsidP="003227A5">
            <w:pPr>
              <w:pStyle w:val="gemtab11ptAbstand"/>
              <w:rPr>
                <w:b/>
                <w:sz w:val="20"/>
              </w:rPr>
            </w:pPr>
            <w:r w:rsidRPr="000571F4">
              <w:rPr>
                <w:b/>
                <w:sz w:val="20"/>
              </w:rPr>
              <w:t>Zugriffsart</w:t>
            </w:r>
          </w:p>
        </w:tc>
        <w:tc>
          <w:tcPr>
            <w:tcW w:w="4680" w:type="dxa"/>
            <w:tcBorders>
              <w:bottom w:val="single" w:sz="4" w:space="0" w:color="auto"/>
            </w:tcBorders>
            <w:shd w:val="clear" w:color="auto" w:fill="E0E0E0"/>
          </w:tcPr>
          <w:p w:rsidR="0023085E" w:rsidRPr="000571F4" w:rsidRDefault="0023085E" w:rsidP="003227A5">
            <w:pPr>
              <w:pStyle w:val="gemtab11ptAbstand"/>
              <w:rPr>
                <w:b/>
                <w:sz w:val="20"/>
              </w:rPr>
            </w:pPr>
            <w:r w:rsidRPr="000571F4">
              <w:rPr>
                <w:b/>
                <w:sz w:val="20"/>
              </w:rPr>
              <w:t>Zugriffsbedingung</w:t>
            </w:r>
          </w:p>
        </w:tc>
        <w:tc>
          <w:tcPr>
            <w:tcW w:w="2160" w:type="dxa"/>
            <w:tcBorders>
              <w:bottom w:val="single" w:sz="4" w:space="0" w:color="auto"/>
            </w:tcBorders>
            <w:shd w:val="clear" w:color="auto" w:fill="E0E0E0"/>
          </w:tcPr>
          <w:p w:rsidR="0023085E" w:rsidRPr="000571F4" w:rsidRDefault="0023085E" w:rsidP="003227A5">
            <w:pPr>
              <w:pStyle w:val="gemtab11ptAbstand"/>
              <w:rPr>
                <w:b/>
                <w:sz w:val="20"/>
              </w:rPr>
            </w:pPr>
            <w:r w:rsidRPr="000571F4">
              <w:rPr>
                <w:b/>
                <w:sz w:val="20"/>
              </w:rPr>
              <w:t>Bemerkung</w:t>
            </w:r>
          </w:p>
        </w:tc>
      </w:tr>
      <w:tr w:rsidR="00D97575" w:rsidRPr="000571F4" w:rsidTr="00FD3C26">
        <w:tc>
          <w:tcPr>
            <w:tcW w:w="2088" w:type="dxa"/>
            <w:shd w:val="clear" w:color="auto" w:fill="auto"/>
          </w:tcPr>
          <w:p w:rsidR="00D97575" w:rsidRPr="000571F4" w:rsidRDefault="00D97575" w:rsidP="00FD3C26">
            <w:pPr>
              <w:pStyle w:val="gemtab11ptAbstand"/>
              <w:rPr>
                <w:sz w:val="20"/>
              </w:rPr>
            </w:pPr>
            <w:r w:rsidRPr="000571F4">
              <w:rPr>
                <w:smallCaps/>
                <w:sz w:val="20"/>
              </w:rPr>
              <w:t>Delete</w:t>
            </w:r>
          </w:p>
        </w:tc>
        <w:tc>
          <w:tcPr>
            <w:tcW w:w="4680" w:type="dxa"/>
            <w:shd w:val="clear" w:color="auto" w:fill="auto"/>
          </w:tcPr>
          <w:p w:rsidR="00D97575" w:rsidRPr="000571F4" w:rsidRDefault="00D97575" w:rsidP="00FD3C26">
            <w:pPr>
              <w:pStyle w:val="gemtab11ptAbstand"/>
              <w:rPr>
                <w:sz w:val="20"/>
                <w:lang w:val="en-US"/>
              </w:rPr>
            </w:pPr>
            <w:r w:rsidRPr="000571F4">
              <w:rPr>
                <w:sz w:val="20"/>
              </w:rPr>
              <w:fldChar w:fldCharType="begin"/>
            </w:r>
            <w:r w:rsidRPr="000571F4">
              <w:rPr>
                <w:sz w:val="20"/>
                <w:lang w:val="en-US"/>
              </w:rPr>
              <w:instrText xml:space="preserve"> REF fAUT_CMS \h  \* MERGEFORMAT </w:instrText>
            </w:r>
            <w:r w:rsidRPr="000571F4">
              <w:rPr>
                <w:sz w:val="20"/>
              </w:rPr>
            </w:r>
            <w:r w:rsidRPr="000571F4">
              <w:rPr>
                <w:sz w:val="20"/>
              </w:rPr>
              <w:fldChar w:fldCharType="separate"/>
            </w:r>
            <w:r w:rsidR="00997CBB" w:rsidRPr="00997CBB">
              <w:rPr>
                <w:sz w:val="20"/>
                <w:lang w:val="en-US"/>
              </w:rPr>
              <w:t>AUT_CMS</w:t>
            </w:r>
            <w:r w:rsidRPr="000571F4">
              <w:rPr>
                <w:sz w:val="20"/>
              </w:rPr>
              <w:fldChar w:fldCharType="end"/>
            </w:r>
            <w:r w:rsidRPr="000571F4">
              <w:rPr>
                <w:sz w:val="20"/>
                <w:lang w:val="en-US"/>
              </w:rPr>
              <w:t xml:space="preserve"> OR AUT_CUP</w:t>
            </w:r>
          </w:p>
        </w:tc>
        <w:tc>
          <w:tcPr>
            <w:tcW w:w="2160" w:type="dxa"/>
            <w:shd w:val="clear" w:color="auto" w:fill="auto"/>
          </w:tcPr>
          <w:p w:rsidR="00D97575" w:rsidRPr="000571F4" w:rsidRDefault="00D97575" w:rsidP="008540E2">
            <w:pPr>
              <w:pStyle w:val="gemtab11ptAbstand"/>
              <w:rPr>
                <w:sz w:val="20"/>
              </w:rPr>
            </w:pPr>
            <w:r w:rsidRPr="000571F4">
              <w:rPr>
                <w:sz w:val="20"/>
              </w:rPr>
              <w:t xml:space="preserve">siehe </w:t>
            </w:r>
            <w:r w:rsidR="008540E2" w:rsidRPr="000571F4">
              <w:rPr>
                <w:sz w:val="20"/>
              </w:rPr>
              <w:fldChar w:fldCharType="begin"/>
            </w:r>
            <w:r w:rsidR="008540E2" w:rsidRPr="000571F4">
              <w:rPr>
                <w:sz w:val="20"/>
              </w:rPr>
              <w:instrText xml:space="preserve"> REF _Ref326648537 \r \h </w:instrText>
            </w:r>
            <w:r w:rsidR="000571F4">
              <w:rPr>
                <w:sz w:val="20"/>
              </w:rPr>
              <w:instrText xml:space="preserve"> \* MERGEFORMAT </w:instrText>
            </w:r>
            <w:r w:rsidR="008540E2" w:rsidRPr="000571F4">
              <w:rPr>
                <w:sz w:val="20"/>
              </w:rPr>
            </w:r>
            <w:r w:rsidR="008540E2" w:rsidRPr="000571F4">
              <w:rPr>
                <w:sz w:val="20"/>
              </w:rPr>
              <w:fldChar w:fldCharType="separate"/>
            </w:r>
            <w:r w:rsidR="00997CBB">
              <w:rPr>
                <w:sz w:val="20"/>
              </w:rPr>
              <w:t>Hinweis 15:</w:t>
            </w:r>
            <w:r w:rsidR="008540E2" w:rsidRPr="000571F4">
              <w:rPr>
                <w:sz w:val="20"/>
              </w:rPr>
              <w:fldChar w:fldCharType="end"/>
            </w:r>
          </w:p>
        </w:tc>
      </w:tr>
      <w:tr w:rsidR="00D97575" w:rsidRPr="000571F4" w:rsidTr="00FD3C26">
        <w:tc>
          <w:tcPr>
            <w:tcW w:w="2088" w:type="dxa"/>
            <w:shd w:val="clear" w:color="auto" w:fill="auto"/>
          </w:tcPr>
          <w:p w:rsidR="00D97575" w:rsidRPr="000571F4" w:rsidRDefault="00D97575" w:rsidP="00FD3C26">
            <w:pPr>
              <w:pStyle w:val="gemtab11ptAbstand"/>
              <w:rPr>
                <w:sz w:val="20"/>
              </w:rPr>
            </w:pPr>
            <w:r w:rsidRPr="000571F4">
              <w:rPr>
                <w:smallCaps/>
                <w:sz w:val="20"/>
              </w:rPr>
              <w:t>Read Binary</w:t>
            </w:r>
          </w:p>
        </w:tc>
        <w:tc>
          <w:tcPr>
            <w:tcW w:w="4680" w:type="dxa"/>
            <w:shd w:val="clear" w:color="auto" w:fill="auto"/>
          </w:tcPr>
          <w:p w:rsidR="00D97575" w:rsidRPr="000571F4" w:rsidRDefault="00D97575" w:rsidP="00FD3C26">
            <w:pPr>
              <w:pStyle w:val="gemtab11ptAbstand"/>
              <w:rPr>
                <w:sz w:val="20"/>
              </w:rPr>
            </w:pPr>
            <w:r w:rsidRPr="000571F4">
              <w:rPr>
                <w:sz w:val="20"/>
              </w:rPr>
              <w:t>ALWAYS</w:t>
            </w:r>
          </w:p>
        </w:tc>
        <w:tc>
          <w:tcPr>
            <w:tcW w:w="2160" w:type="dxa"/>
            <w:shd w:val="clear" w:color="auto" w:fill="auto"/>
          </w:tcPr>
          <w:p w:rsidR="00D97575" w:rsidRPr="000571F4" w:rsidRDefault="00D97575" w:rsidP="00FD3C26">
            <w:pPr>
              <w:pStyle w:val="gemtab11ptAbstand"/>
              <w:rPr>
                <w:sz w:val="20"/>
              </w:rPr>
            </w:pPr>
          </w:p>
        </w:tc>
      </w:tr>
      <w:tr w:rsidR="00D97575" w:rsidRPr="000571F4">
        <w:tc>
          <w:tcPr>
            <w:tcW w:w="2088" w:type="dxa"/>
            <w:tcBorders>
              <w:bottom w:val="single" w:sz="4" w:space="0" w:color="auto"/>
            </w:tcBorders>
            <w:shd w:val="clear" w:color="auto" w:fill="auto"/>
          </w:tcPr>
          <w:p w:rsidR="00D97575" w:rsidRPr="000571F4" w:rsidRDefault="00D97575" w:rsidP="003227A5">
            <w:pPr>
              <w:pStyle w:val="gemtab11ptAbstand"/>
              <w:rPr>
                <w:sz w:val="20"/>
              </w:rPr>
            </w:pPr>
            <w:r w:rsidRPr="000571F4">
              <w:rPr>
                <w:sz w:val="20"/>
              </w:rPr>
              <w:t>andere</w:t>
            </w:r>
          </w:p>
        </w:tc>
        <w:tc>
          <w:tcPr>
            <w:tcW w:w="4680" w:type="dxa"/>
            <w:tcBorders>
              <w:bottom w:val="single" w:sz="4" w:space="0" w:color="auto"/>
            </w:tcBorders>
            <w:shd w:val="clear" w:color="auto" w:fill="auto"/>
          </w:tcPr>
          <w:p w:rsidR="00D97575" w:rsidRPr="000571F4" w:rsidRDefault="00D97575" w:rsidP="003227A5">
            <w:pPr>
              <w:pStyle w:val="gemtab11ptAbstand"/>
              <w:rPr>
                <w:sz w:val="20"/>
              </w:rPr>
            </w:pPr>
            <w:r w:rsidRPr="000571F4">
              <w:rPr>
                <w:sz w:val="20"/>
              </w:rPr>
              <w:t>NEVER</w:t>
            </w:r>
          </w:p>
        </w:tc>
        <w:tc>
          <w:tcPr>
            <w:tcW w:w="2160" w:type="dxa"/>
            <w:tcBorders>
              <w:bottom w:val="single" w:sz="4" w:space="0" w:color="auto"/>
            </w:tcBorders>
            <w:shd w:val="clear" w:color="auto" w:fill="auto"/>
          </w:tcPr>
          <w:p w:rsidR="00D97575" w:rsidRPr="000571F4" w:rsidRDefault="00D97575" w:rsidP="003227A5">
            <w:pPr>
              <w:pStyle w:val="gemtab11ptAbstand"/>
              <w:rPr>
                <w:sz w:val="20"/>
              </w:rPr>
            </w:pPr>
          </w:p>
        </w:tc>
      </w:tr>
      <w:tr w:rsidR="00D97575" w:rsidRPr="000571F4">
        <w:tc>
          <w:tcPr>
            <w:tcW w:w="8928" w:type="dxa"/>
            <w:gridSpan w:val="3"/>
            <w:tcBorders>
              <w:bottom w:val="single" w:sz="6" w:space="0" w:color="000000"/>
            </w:tcBorders>
            <w:shd w:val="clear" w:color="auto" w:fill="E0E0E0"/>
          </w:tcPr>
          <w:p w:rsidR="00D97575" w:rsidRPr="000571F4" w:rsidRDefault="00D97575" w:rsidP="003227A5">
            <w:pPr>
              <w:pStyle w:val="gemtab11ptAbstand"/>
              <w:rPr>
                <w:b/>
                <w:sz w:val="20"/>
              </w:rPr>
            </w:pPr>
            <w:r w:rsidRPr="000571F4">
              <w:rPr>
                <w:b/>
                <w:sz w:val="20"/>
              </w:rPr>
              <w:t>Zugriffsregel für logischen LCS „Operational state (deactivated)”</w:t>
            </w:r>
          </w:p>
        </w:tc>
      </w:tr>
      <w:tr w:rsidR="00D97575" w:rsidRPr="000571F4">
        <w:tc>
          <w:tcPr>
            <w:tcW w:w="2088" w:type="dxa"/>
            <w:shd w:val="clear" w:color="auto" w:fill="E0E0E0"/>
          </w:tcPr>
          <w:p w:rsidR="00D97575" w:rsidRPr="000571F4" w:rsidRDefault="00D97575" w:rsidP="003227A5">
            <w:pPr>
              <w:pStyle w:val="gemtab11ptAbstand"/>
              <w:rPr>
                <w:b/>
                <w:sz w:val="20"/>
              </w:rPr>
            </w:pPr>
            <w:r w:rsidRPr="000571F4">
              <w:rPr>
                <w:b/>
                <w:sz w:val="20"/>
              </w:rPr>
              <w:t>Zugriffsart</w:t>
            </w:r>
          </w:p>
        </w:tc>
        <w:tc>
          <w:tcPr>
            <w:tcW w:w="4680" w:type="dxa"/>
            <w:shd w:val="clear" w:color="auto" w:fill="E0E0E0"/>
          </w:tcPr>
          <w:p w:rsidR="00D97575" w:rsidRPr="000571F4" w:rsidRDefault="00D97575" w:rsidP="003227A5">
            <w:pPr>
              <w:pStyle w:val="gemtab11ptAbstand"/>
              <w:rPr>
                <w:b/>
                <w:sz w:val="20"/>
              </w:rPr>
            </w:pPr>
            <w:r w:rsidRPr="000571F4">
              <w:rPr>
                <w:b/>
                <w:sz w:val="20"/>
              </w:rPr>
              <w:t>Zugriffsbedingung</w:t>
            </w:r>
          </w:p>
        </w:tc>
        <w:tc>
          <w:tcPr>
            <w:tcW w:w="2160" w:type="dxa"/>
            <w:shd w:val="clear" w:color="auto" w:fill="E0E0E0"/>
          </w:tcPr>
          <w:p w:rsidR="00D97575" w:rsidRPr="000571F4" w:rsidRDefault="00D97575" w:rsidP="003227A5">
            <w:pPr>
              <w:pStyle w:val="gemtab11ptAbstand"/>
              <w:rPr>
                <w:b/>
                <w:sz w:val="20"/>
              </w:rPr>
            </w:pPr>
            <w:r w:rsidRPr="000571F4">
              <w:rPr>
                <w:b/>
                <w:sz w:val="20"/>
              </w:rPr>
              <w:t>Bemerkung</w:t>
            </w:r>
          </w:p>
        </w:tc>
      </w:tr>
      <w:tr w:rsidR="00D97575" w:rsidRPr="000571F4">
        <w:tc>
          <w:tcPr>
            <w:tcW w:w="2088" w:type="dxa"/>
            <w:tcBorders>
              <w:bottom w:val="single" w:sz="4" w:space="0" w:color="auto"/>
            </w:tcBorders>
            <w:shd w:val="clear" w:color="auto" w:fill="auto"/>
          </w:tcPr>
          <w:p w:rsidR="00D97575" w:rsidRPr="000571F4" w:rsidRDefault="00D97575" w:rsidP="003227A5">
            <w:pPr>
              <w:pStyle w:val="gemtab11ptAbstand"/>
              <w:rPr>
                <w:sz w:val="20"/>
              </w:rPr>
            </w:pPr>
            <w:r w:rsidRPr="000571F4">
              <w:rPr>
                <w:sz w:val="20"/>
              </w:rPr>
              <w:t>alle</w:t>
            </w:r>
          </w:p>
        </w:tc>
        <w:tc>
          <w:tcPr>
            <w:tcW w:w="4680" w:type="dxa"/>
            <w:tcBorders>
              <w:bottom w:val="single" w:sz="4" w:space="0" w:color="auto"/>
            </w:tcBorders>
            <w:shd w:val="clear" w:color="auto" w:fill="auto"/>
          </w:tcPr>
          <w:p w:rsidR="00D97575" w:rsidRPr="000571F4" w:rsidRDefault="00D97575" w:rsidP="003227A5">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D97575" w:rsidRPr="000571F4" w:rsidRDefault="00D97575" w:rsidP="003227A5">
            <w:pPr>
              <w:pStyle w:val="gemtab11ptAbstand"/>
              <w:rPr>
                <w:sz w:val="20"/>
              </w:rPr>
            </w:pPr>
          </w:p>
        </w:tc>
      </w:tr>
      <w:tr w:rsidR="00D97575" w:rsidRPr="000571F4">
        <w:tc>
          <w:tcPr>
            <w:tcW w:w="8928" w:type="dxa"/>
            <w:gridSpan w:val="3"/>
            <w:shd w:val="clear" w:color="auto" w:fill="E6E6E6"/>
          </w:tcPr>
          <w:p w:rsidR="00D97575" w:rsidRPr="000571F4" w:rsidRDefault="00D97575" w:rsidP="003227A5">
            <w:pPr>
              <w:pStyle w:val="gemtab11ptAbstand"/>
              <w:rPr>
                <w:b/>
                <w:sz w:val="20"/>
              </w:rPr>
            </w:pPr>
            <w:r w:rsidRPr="000571F4">
              <w:rPr>
                <w:b/>
                <w:sz w:val="20"/>
              </w:rPr>
              <w:t>Zugriffsregel für logischen LCS „Termination state“</w:t>
            </w:r>
          </w:p>
        </w:tc>
      </w:tr>
      <w:tr w:rsidR="00D97575" w:rsidRPr="000571F4">
        <w:tc>
          <w:tcPr>
            <w:tcW w:w="2088" w:type="dxa"/>
            <w:shd w:val="clear" w:color="auto" w:fill="E6E6E6"/>
          </w:tcPr>
          <w:p w:rsidR="00D97575" w:rsidRPr="000571F4" w:rsidRDefault="00D97575" w:rsidP="003227A5">
            <w:pPr>
              <w:pStyle w:val="gemtab11ptAbstand"/>
              <w:rPr>
                <w:b/>
                <w:sz w:val="20"/>
              </w:rPr>
            </w:pPr>
            <w:r w:rsidRPr="000571F4">
              <w:rPr>
                <w:b/>
                <w:sz w:val="20"/>
              </w:rPr>
              <w:t>Zugriffsart</w:t>
            </w:r>
          </w:p>
        </w:tc>
        <w:tc>
          <w:tcPr>
            <w:tcW w:w="4680" w:type="dxa"/>
            <w:shd w:val="clear" w:color="auto" w:fill="E6E6E6"/>
          </w:tcPr>
          <w:p w:rsidR="00D97575" w:rsidRPr="000571F4" w:rsidRDefault="00D97575" w:rsidP="003227A5">
            <w:pPr>
              <w:pStyle w:val="gemtab11ptAbstand"/>
              <w:rPr>
                <w:b/>
                <w:sz w:val="20"/>
              </w:rPr>
            </w:pPr>
            <w:r w:rsidRPr="000571F4">
              <w:rPr>
                <w:b/>
                <w:sz w:val="20"/>
              </w:rPr>
              <w:t>Zugriffsbedingung</w:t>
            </w:r>
          </w:p>
        </w:tc>
        <w:tc>
          <w:tcPr>
            <w:tcW w:w="2160" w:type="dxa"/>
            <w:shd w:val="clear" w:color="auto" w:fill="E6E6E6"/>
          </w:tcPr>
          <w:p w:rsidR="00D97575" w:rsidRPr="000571F4" w:rsidRDefault="00D97575" w:rsidP="003227A5">
            <w:pPr>
              <w:pStyle w:val="gemtab11ptAbstand"/>
              <w:rPr>
                <w:b/>
                <w:sz w:val="20"/>
              </w:rPr>
            </w:pPr>
            <w:r w:rsidRPr="000571F4">
              <w:rPr>
                <w:b/>
                <w:sz w:val="20"/>
              </w:rPr>
              <w:t>Bemerkung</w:t>
            </w:r>
          </w:p>
        </w:tc>
      </w:tr>
      <w:tr w:rsidR="00D97575" w:rsidRPr="000571F4">
        <w:tc>
          <w:tcPr>
            <w:tcW w:w="2088" w:type="dxa"/>
            <w:shd w:val="clear" w:color="auto" w:fill="auto"/>
          </w:tcPr>
          <w:p w:rsidR="00D97575" w:rsidRPr="000571F4" w:rsidRDefault="00D97575" w:rsidP="003227A5">
            <w:pPr>
              <w:pStyle w:val="gemtab11ptAbstand"/>
              <w:rPr>
                <w:sz w:val="20"/>
              </w:rPr>
            </w:pPr>
            <w:r w:rsidRPr="000571F4">
              <w:rPr>
                <w:sz w:val="20"/>
              </w:rPr>
              <w:t>alle</w:t>
            </w:r>
          </w:p>
        </w:tc>
        <w:tc>
          <w:tcPr>
            <w:tcW w:w="4680" w:type="dxa"/>
            <w:shd w:val="clear" w:color="auto" w:fill="auto"/>
          </w:tcPr>
          <w:p w:rsidR="00D97575" w:rsidRPr="000571F4" w:rsidRDefault="00D97575" w:rsidP="003227A5">
            <w:pPr>
              <w:pStyle w:val="gemtab11ptAbstand"/>
              <w:rPr>
                <w:sz w:val="20"/>
              </w:rPr>
            </w:pPr>
            <w:r w:rsidRPr="000571F4">
              <w:rPr>
                <w:sz w:val="20"/>
              </w:rPr>
              <w:t>herstellerspezifisch</w:t>
            </w:r>
          </w:p>
        </w:tc>
        <w:tc>
          <w:tcPr>
            <w:tcW w:w="2160" w:type="dxa"/>
            <w:shd w:val="clear" w:color="auto" w:fill="auto"/>
          </w:tcPr>
          <w:p w:rsidR="00D97575" w:rsidRPr="000571F4" w:rsidRDefault="00D97575" w:rsidP="003227A5">
            <w:pPr>
              <w:pStyle w:val="gemtab11ptAbstand"/>
              <w:rPr>
                <w:sz w:val="20"/>
              </w:rPr>
            </w:pPr>
          </w:p>
        </w:tc>
      </w:tr>
    </w:tbl>
    <w:p w:rsidR="00AE4B6A" w:rsidRDefault="00AE4B6A" w:rsidP="00C45E45">
      <w:pPr>
        <w:pStyle w:val="gemEinzug"/>
        <w:rPr>
          <w:b/>
        </w:rPr>
      </w:pPr>
    </w:p>
    <w:p w:rsidR="00C45E45" w:rsidRPr="00AE4B6A" w:rsidRDefault="00AE4B6A" w:rsidP="00AE4B6A">
      <w:pPr>
        <w:pStyle w:val="gemStandard"/>
      </w:pPr>
      <w:r>
        <w:rPr>
          <w:b/>
        </w:rPr>
        <w:sym w:font="Wingdings" w:char="F0D5"/>
      </w:r>
    </w:p>
    <w:p w:rsidR="00C45E45" w:rsidRPr="000571F4" w:rsidRDefault="00C45E45" w:rsidP="00C45E45">
      <w:pPr>
        <w:pStyle w:val="afiHinweise"/>
        <w:numPr>
          <w:ilvl w:val="0"/>
          <w:numId w:val="0"/>
        </w:numPr>
      </w:pPr>
    </w:p>
    <w:p w:rsidR="00B338B7" w:rsidRPr="00127F49" w:rsidRDefault="00B120AA" w:rsidP="00B338B7">
      <w:pPr>
        <w:pStyle w:val="afiHinweise"/>
        <w:rPr>
          <w:lang w:val="en-US"/>
        </w:rPr>
      </w:pPr>
      <w:r w:rsidRPr="000571F4">
        <w:fldChar w:fldCharType="begin"/>
      </w:r>
      <w:r w:rsidRPr="00127F49">
        <w:rPr>
          <w:lang w:val="en-US"/>
        </w:rPr>
        <w:instrText xml:space="preserve"> REF cmdtranspEF \h </w:instrText>
      </w:r>
      <w:r w:rsidR="002A48A6" w:rsidRPr="00127F49">
        <w:rPr>
          <w:lang w:val="en-US"/>
        </w:rPr>
        <w:instrText xml:space="preserve"> \* MERGEFORMAT </w:instrText>
      </w:r>
      <w:r w:rsidRPr="000571F4">
        <w:fldChar w:fldCharType="separate"/>
      </w:r>
      <w:proofErr w:type="spellStart"/>
      <w:r w:rsidR="00997CBB" w:rsidRPr="000101F4">
        <w:rPr>
          <w:lang w:val="en-US"/>
        </w:rPr>
        <w:t>Kommandos</w:t>
      </w:r>
      <w:proofErr w:type="spellEnd"/>
      <w:r w:rsidR="00997CBB" w:rsidRPr="000101F4">
        <w:rPr>
          <w:lang w:val="en-US"/>
        </w:rPr>
        <w:t xml:space="preserve">, die </w:t>
      </w:r>
      <w:proofErr w:type="spellStart"/>
      <w:r w:rsidR="00997CBB" w:rsidRPr="000101F4">
        <w:rPr>
          <w:lang w:val="en-US"/>
        </w:rPr>
        <w:t>gemäß</w:t>
      </w:r>
      <w:proofErr w:type="spellEnd"/>
      <w:r w:rsidR="00997CBB" w:rsidRPr="000101F4">
        <w:rPr>
          <w:lang w:val="en-US"/>
        </w:rPr>
        <w:t xml:space="preserve"> </w:t>
      </w:r>
      <w:r w:rsidR="00997CBB" w:rsidRPr="000101F4">
        <w:rPr>
          <w:rFonts w:cs="Arial"/>
          <w:lang w:val="en-US"/>
        </w:rPr>
        <w:t>[</w:t>
      </w:r>
      <w:proofErr w:type="spellStart"/>
      <w:r w:rsidR="00997CBB" w:rsidRPr="000101F4">
        <w:rPr>
          <w:rFonts w:cs="Arial"/>
          <w:lang w:val="en-US"/>
        </w:rPr>
        <w:t>gemSpec_COS</w:t>
      </w:r>
      <w:proofErr w:type="spellEnd"/>
      <w:r w:rsidR="00997CBB" w:rsidRPr="000101F4">
        <w:rPr>
          <w:rFonts w:cs="Arial"/>
          <w:lang w:val="en-US"/>
        </w:rPr>
        <w:t>]</w:t>
      </w:r>
      <w:r w:rsidR="00997CBB" w:rsidRPr="000101F4">
        <w:rPr>
          <w:lang w:val="en-US"/>
        </w:rPr>
        <w:t xml:space="preserve"> </w:t>
      </w:r>
      <w:proofErr w:type="spellStart"/>
      <w:r w:rsidR="00997CBB" w:rsidRPr="000101F4">
        <w:rPr>
          <w:lang w:val="en-US"/>
        </w:rPr>
        <w:t>mit</w:t>
      </w:r>
      <w:proofErr w:type="spellEnd"/>
      <w:r w:rsidR="00997CBB" w:rsidRPr="000101F4">
        <w:rPr>
          <w:lang w:val="en-US"/>
        </w:rPr>
        <w:t xml:space="preserve"> </w:t>
      </w:r>
      <w:proofErr w:type="spellStart"/>
      <w:r w:rsidR="00997CBB" w:rsidRPr="000101F4">
        <w:rPr>
          <w:lang w:val="en-US"/>
        </w:rPr>
        <w:t>einem</w:t>
      </w:r>
      <w:proofErr w:type="spellEnd"/>
      <w:r w:rsidR="00997CBB" w:rsidRPr="000101F4">
        <w:rPr>
          <w:lang w:val="en-US"/>
        </w:rPr>
        <w:t xml:space="preserve"> </w:t>
      </w:r>
      <w:proofErr w:type="spellStart"/>
      <w:r w:rsidR="00997CBB" w:rsidRPr="000101F4">
        <w:rPr>
          <w:lang w:val="en-US"/>
        </w:rPr>
        <w:t>transparenten</w:t>
      </w:r>
      <w:proofErr w:type="spellEnd"/>
      <w:r w:rsidR="00997CBB" w:rsidRPr="000101F4">
        <w:rPr>
          <w:lang w:val="en-US"/>
        </w:rPr>
        <w:t xml:space="preserve"> EF </w:t>
      </w:r>
      <w:proofErr w:type="spellStart"/>
      <w:r w:rsidR="00997CBB" w:rsidRPr="000101F4">
        <w:rPr>
          <w:lang w:val="en-US"/>
        </w:rPr>
        <w:t>arbeiten</w:t>
      </w:r>
      <w:proofErr w:type="spellEnd"/>
      <w:r w:rsidR="00997CBB" w:rsidRPr="000101F4">
        <w:rPr>
          <w:lang w:val="en-US"/>
        </w:rPr>
        <w:t xml:space="preserve">, </w:t>
      </w:r>
      <w:proofErr w:type="spellStart"/>
      <w:r w:rsidR="00997CBB" w:rsidRPr="000101F4">
        <w:rPr>
          <w:lang w:val="en-US"/>
        </w:rPr>
        <w:t>sind</w:t>
      </w:r>
      <w:proofErr w:type="spellEnd"/>
      <w:r w:rsidR="00997CBB" w:rsidRPr="000101F4">
        <w:rPr>
          <w:lang w:val="en-US"/>
        </w:rPr>
        <w:t xml:space="preserve">: </w:t>
      </w:r>
      <w:r w:rsidR="00997CBB" w:rsidRPr="000101F4">
        <w:rPr>
          <w:smallCaps/>
          <w:lang w:val="en-US"/>
        </w:rPr>
        <w:t xml:space="preserve">Activate, Deactivate, Delete, Erase Binary, Read Binary, Select, Set Logical </w:t>
      </w:r>
      <w:proofErr w:type="spellStart"/>
      <w:r w:rsidR="00997CBB" w:rsidRPr="000101F4">
        <w:rPr>
          <w:smallCaps/>
          <w:lang w:val="en-US"/>
        </w:rPr>
        <w:t>Eof</w:t>
      </w:r>
      <w:proofErr w:type="spellEnd"/>
      <w:r w:rsidR="00997CBB" w:rsidRPr="000101F4">
        <w:rPr>
          <w:smallCaps/>
          <w:lang w:val="en-US"/>
        </w:rPr>
        <w:t>, Update Binary, Terminate, Write Binary</w:t>
      </w:r>
      <w:r w:rsidRPr="000571F4">
        <w:fldChar w:fldCharType="end"/>
      </w:r>
    </w:p>
    <w:p w:rsidR="000C3280" w:rsidRPr="000571F4" w:rsidRDefault="00511E8B" w:rsidP="000C3280">
      <w:pPr>
        <w:pStyle w:val="afiHinweise"/>
      </w:pPr>
      <w:bookmarkStart w:id="219" w:name="_Ref325635449"/>
      <w:bookmarkStart w:id="220" w:name="_Ref326648537"/>
      <w:r w:rsidRPr="000571F4">
        <w:t>Das Kommando ist nur vom Inhaber des CMS-</w:t>
      </w:r>
      <w:r w:rsidR="00E3326C">
        <w:t xml:space="preserve"> </w:t>
      </w:r>
      <w:r w:rsidR="00E3326C" w:rsidRPr="008240E6">
        <w:t>bzw. CUP-</w:t>
      </w:r>
      <w:r w:rsidRPr="000571F4">
        <w:t>Schlüssels ausführbar,</w:t>
      </w:r>
      <w:r w:rsidR="000C3280" w:rsidRPr="000571F4">
        <w:t xml:space="preserve"> siehe Kap</w:t>
      </w:r>
      <w:r w:rsidR="00404CDD" w:rsidRPr="000571F4">
        <w:t>.</w:t>
      </w:r>
      <w:r w:rsidR="000C3280" w:rsidRPr="000571F4">
        <w:t xml:space="preserve"> </w:t>
      </w:r>
      <w:r w:rsidR="000C3280" w:rsidRPr="000571F4">
        <w:fldChar w:fldCharType="begin"/>
      </w:r>
      <w:r w:rsidR="000C3280" w:rsidRPr="000571F4">
        <w:instrText xml:space="preserve"> REF _Ref326048151 \r \h  \* MERGEFORMAT </w:instrText>
      </w:r>
      <w:r w:rsidR="000C3280" w:rsidRPr="000571F4">
        <w:fldChar w:fldCharType="separate"/>
      </w:r>
      <w:r w:rsidR="00997CBB">
        <w:t>5.6</w:t>
      </w:r>
      <w:r w:rsidR="000C3280" w:rsidRPr="000571F4">
        <w:fldChar w:fldCharType="end"/>
      </w:r>
      <w:bookmarkEnd w:id="219"/>
      <w:r w:rsidR="0079278C" w:rsidRPr="000571F4">
        <w:t>.</w:t>
      </w:r>
      <w:bookmarkEnd w:id="220"/>
    </w:p>
    <w:p w:rsidR="00E06315" w:rsidRPr="004D0261" w:rsidRDefault="00E06315" w:rsidP="00D00AF9">
      <w:pPr>
        <w:pStyle w:val="gemStandard"/>
        <w:keepNext/>
        <w:tabs>
          <w:tab w:val="left" w:pos="567"/>
        </w:tabs>
        <w:ind w:left="567" w:hanging="567"/>
        <w:rPr>
          <w:b/>
        </w:rPr>
      </w:pPr>
      <w:r w:rsidRPr="004D0261">
        <w:rPr>
          <w:b/>
        </w:rPr>
        <w:sym w:font="Wingdings" w:char="F0D6"/>
      </w:r>
      <w:r w:rsidRPr="004D0261">
        <w:rPr>
          <w:b/>
        </w:rPr>
        <w:tab/>
        <w:t xml:space="preserve">Card-G2-A_3388 K_Personalisierung: Festlegung von CHR in </w:t>
      </w:r>
      <w:r w:rsidRPr="004D0261">
        <w:rPr>
          <w:b/>
        </w:rPr>
        <w:fldChar w:fldCharType="begin"/>
      </w:r>
      <w:r w:rsidRPr="004D0261">
        <w:rPr>
          <w:b/>
        </w:rPr>
        <w:instrText xml:space="preserve"> REF  oMF \h  \* MERGEFORMAT </w:instrText>
      </w:r>
      <w:r w:rsidRPr="004D0261">
        <w:rPr>
          <w:b/>
        </w:rPr>
      </w:r>
      <w:r w:rsidRPr="004D0261">
        <w:rPr>
          <w:b/>
        </w:rPr>
        <w:fldChar w:fldCharType="separate"/>
      </w:r>
      <w:r w:rsidR="00997CBB" w:rsidRPr="00997CBB">
        <w:rPr>
          <w:b/>
        </w:rPr>
        <w:t>MF</w:t>
      </w:r>
      <w:r w:rsidRPr="004D0261">
        <w:rPr>
          <w:b/>
        </w:rPr>
        <w:fldChar w:fldCharType="end"/>
      </w:r>
      <w:r w:rsidRPr="004D0261">
        <w:rPr>
          <w:b/>
        </w:rPr>
        <w:t xml:space="preserve"> / </w:t>
      </w:r>
      <w:r w:rsidRPr="004D0261">
        <w:rPr>
          <w:b/>
        </w:rPr>
        <w:fldChar w:fldCharType="begin"/>
      </w:r>
      <w:r w:rsidRPr="004D0261">
        <w:rPr>
          <w:b/>
        </w:rPr>
        <w:instrText xml:space="preserve"> REF oEF_C_SMC_AUTR_CVC_R2048 \h  \* MERGEFORMAT </w:instrText>
      </w:r>
      <w:r w:rsidRPr="004D0261">
        <w:rPr>
          <w:b/>
        </w:rPr>
      </w:r>
      <w:r w:rsidRPr="004D0261">
        <w:rPr>
          <w:b/>
        </w:rPr>
        <w:fldChar w:fldCharType="separate"/>
      </w:r>
      <w:r w:rsidR="00997CBB" w:rsidRPr="00997CBB">
        <w:rPr>
          <w:b/>
        </w:rPr>
        <w:t>EF.C.SMC.AUTR_CVC.R2048</w:t>
      </w:r>
      <w:r w:rsidRPr="004D0261">
        <w:rPr>
          <w:b/>
        </w:rPr>
        <w:fldChar w:fldCharType="end"/>
      </w:r>
    </w:p>
    <w:p w:rsidR="00AE4B6A" w:rsidRDefault="00E06315" w:rsidP="00111B5A">
      <w:pPr>
        <w:pStyle w:val="gemEinzug"/>
        <w:ind w:left="567"/>
      </w:pPr>
      <w:r w:rsidRPr="004D0261">
        <w:t xml:space="preserve">Für die CHR in diesem Zertifikat MUSS CHR = ’00 10’ || ICCSN gelten, wobei die ICCSN denselben Wert besitzen MUSS, wie das Wertfeld </w:t>
      </w:r>
      <w:r w:rsidRPr="004D0261">
        <w:rPr>
          <w:i/>
        </w:rPr>
        <w:t>body</w:t>
      </w:r>
      <w:r w:rsidRPr="004D0261">
        <w:t xml:space="preserve"> aus [Card-G2-A_2157].</w:t>
      </w:r>
    </w:p>
    <w:p w:rsidR="00E06315" w:rsidRPr="00AE4B6A" w:rsidRDefault="00AE4B6A" w:rsidP="00AE4B6A">
      <w:pPr>
        <w:pStyle w:val="gemStandard"/>
      </w:pPr>
      <w:r>
        <w:rPr>
          <w:b/>
        </w:rPr>
        <w:sym w:font="Wingdings" w:char="F0D5"/>
      </w:r>
    </w:p>
    <w:p w:rsidR="00E52D16" w:rsidRPr="000571F4" w:rsidRDefault="00E52D16" w:rsidP="00E55CCE">
      <w:pPr>
        <w:pStyle w:val="gemStandard"/>
        <w:keepNext/>
        <w:tabs>
          <w:tab w:val="left" w:pos="567"/>
        </w:tabs>
        <w:ind w:left="567" w:hanging="567"/>
        <w:rPr>
          <w:b/>
        </w:rPr>
      </w:pPr>
      <w:r w:rsidRPr="000571F4">
        <w:rPr>
          <w:b/>
        </w:rPr>
        <w:sym w:font="Wingdings" w:char="F0D6"/>
      </w:r>
      <w:r w:rsidRPr="000571F4">
        <w:rPr>
          <w:b/>
        </w:rPr>
        <w:tab/>
      </w:r>
      <w:r w:rsidR="004B1943" w:rsidRPr="000571F4">
        <w:rPr>
          <w:b/>
        </w:rPr>
        <w:t>Card-G2-A_334</w:t>
      </w:r>
      <w:r w:rsidR="008F745D" w:rsidRPr="000571F4">
        <w:rPr>
          <w:b/>
        </w:rPr>
        <w:t>8</w:t>
      </w:r>
      <w:r w:rsidRPr="000571F4">
        <w:rPr>
          <w:b/>
        </w:rPr>
        <w:t xml:space="preserve"> K_Personalisierung: Personalisierte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997CBB" w:rsidRPr="00997CBB">
        <w:rPr>
          <w:b/>
        </w:rPr>
        <w:t>MF</w:t>
      </w:r>
      <w:r w:rsidRPr="000571F4">
        <w:rPr>
          <w:b/>
        </w:rPr>
        <w:fldChar w:fldCharType="end"/>
      </w:r>
      <w:r w:rsidRPr="000571F4">
        <w:rPr>
          <w:b/>
        </w:rPr>
        <w:t xml:space="preserve"> / </w:t>
      </w:r>
      <w:r w:rsidR="001D4413" w:rsidRPr="000571F4">
        <w:rPr>
          <w:b/>
        </w:rPr>
        <w:fldChar w:fldCharType="begin"/>
      </w:r>
      <w:r w:rsidR="001D4413" w:rsidRPr="000571F4">
        <w:rPr>
          <w:b/>
        </w:rPr>
        <w:instrText xml:space="preserve"> REF oEF_C_SMC_AUTR_CVC_R2048 \h  \* MERGEFORMAT </w:instrText>
      </w:r>
      <w:r w:rsidR="001D4413" w:rsidRPr="000571F4">
        <w:rPr>
          <w:b/>
        </w:rPr>
      </w:r>
      <w:r w:rsidR="001D4413" w:rsidRPr="000571F4">
        <w:rPr>
          <w:b/>
        </w:rPr>
        <w:fldChar w:fldCharType="separate"/>
      </w:r>
      <w:r w:rsidR="00997CBB" w:rsidRPr="00997CBB">
        <w:rPr>
          <w:b/>
        </w:rPr>
        <w:t>EF.C.SMC.AUTR_CVC.R2048</w:t>
      </w:r>
      <w:r w:rsidR="001D4413" w:rsidRPr="000571F4">
        <w:rPr>
          <w:b/>
        </w:rPr>
        <w:fldChar w:fldCharType="end"/>
      </w:r>
    </w:p>
    <w:p w:rsidR="00E52D16" w:rsidRPr="00AB7DFC" w:rsidRDefault="00E52D16" w:rsidP="001057F9">
      <w:pPr>
        <w:pStyle w:val="gemEinzug"/>
        <w:ind w:left="567"/>
      </w:pPr>
      <w:r w:rsidRPr="000571F4">
        <w:t xml:space="preserve">Bei der Personalisierung von </w:t>
      </w:r>
      <w:r w:rsidR="001D4413" w:rsidRPr="00AB7DFC">
        <w:fldChar w:fldCharType="begin"/>
      </w:r>
      <w:r w:rsidR="001D4413" w:rsidRPr="000571F4">
        <w:instrText xml:space="preserve"> REF oEF_C_SMC_AUTR_CVC_R2048 \h </w:instrText>
      </w:r>
      <w:r w:rsidR="001D4413" w:rsidRPr="00AB7DFC">
        <w:instrText xml:space="preserve"> \* MERGEFORMAT </w:instrText>
      </w:r>
      <w:r w:rsidR="001D4413" w:rsidRPr="00AB7DFC">
        <w:fldChar w:fldCharType="separate"/>
      </w:r>
      <w:r w:rsidR="00997CBB" w:rsidRPr="000571F4">
        <w:t>EF.C.SMC.AUTR_CVC.R2048</w:t>
      </w:r>
      <w:r w:rsidR="001D4413" w:rsidRPr="00AB7DFC">
        <w:fldChar w:fldCharType="end"/>
      </w:r>
      <w:r w:rsidRPr="00AB7DFC">
        <w:t xml:space="preserve"> MÜSSEN die in Tab_</w:t>
      </w:r>
      <w:r w:rsidR="0062625C" w:rsidRPr="00AB7DFC">
        <w:t>SMC-B_ObjSys_071</w:t>
      </w:r>
      <w:r w:rsidRPr="00AB7DFC">
        <w:t xml:space="preserve"> angegebenen Attribute mit den dort angegebenen Inhalten personalisiert werden.</w:t>
      </w:r>
    </w:p>
    <w:p w:rsidR="00E52D16" w:rsidRPr="000571F4" w:rsidRDefault="00E52D16" w:rsidP="00AE4B6A">
      <w:pPr>
        <w:pStyle w:val="Beschriftung"/>
      </w:pPr>
    </w:p>
    <w:p w:rsidR="00E52D16" w:rsidRPr="000571F4" w:rsidRDefault="00E52D16" w:rsidP="00AE4B6A">
      <w:pPr>
        <w:pStyle w:val="Beschriftung"/>
      </w:pPr>
      <w:bookmarkStart w:id="221" w:name="_Toc501368278"/>
      <w:r w:rsidRPr="000571F4">
        <w:t xml:space="preserve">Tabelle </w:t>
      </w:r>
      <w:fldSimple w:instr=" SEQ Tabelle \* ARABIC ">
        <w:r w:rsidR="00997CBB">
          <w:rPr>
            <w:noProof/>
          </w:rPr>
          <w:t>14</w:t>
        </w:r>
      </w:fldSimple>
      <w:r w:rsidRPr="000571F4">
        <w:t>: Tab_</w:t>
      </w:r>
      <w:r w:rsidR="0062625C" w:rsidRPr="000571F4">
        <w:t>SMC-B_ObjSys_071</w:t>
      </w:r>
      <w:r w:rsidRPr="000571F4">
        <w:t xml:space="preserve"> Personalisierte Attribute von </w:t>
      </w:r>
      <w:r w:rsidRPr="000571F4">
        <w:fldChar w:fldCharType="begin"/>
      </w:r>
      <w:r w:rsidRPr="000571F4">
        <w:instrText xml:space="preserve"> REF oMF \h  \* MERGEFORMAT </w:instrText>
      </w:r>
      <w:r w:rsidRPr="000571F4">
        <w:fldChar w:fldCharType="separate"/>
      </w:r>
      <w:r w:rsidR="00997CBB" w:rsidRPr="000571F4">
        <w:t>MF</w:t>
      </w:r>
      <w:r w:rsidRPr="000571F4">
        <w:fldChar w:fldCharType="end"/>
      </w:r>
      <w:r w:rsidRPr="000571F4">
        <w:t xml:space="preserve"> / </w:t>
      </w:r>
      <w:r w:rsidR="001D4413" w:rsidRPr="000571F4">
        <w:fldChar w:fldCharType="begin"/>
      </w:r>
      <w:r w:rsidR="001D4413" w:rsidRPr="000571F4">
        <w:instrText xml:space="preserve"> REF oEF_C_SMC_AUTR_CVC_R2048 \h  \* MERGEFORMAT </w:instrText>
      </w:r>
      <w:r w:rsidR="001D4413" w:rsidRPr="000571F4">
        <w:fldChar w:fldCharType="separate"/>
      </w:r>
      <w:r w:rsidR="00997CBB" w:rsidRPr="000571F4">
        <w:t>EF.C.SMC.AUTR_CVC.R2048</w:t>
      </w:r>
      <w:bookmarkEnd w:id="221"/>
      <w:r w:rsidR="001D4413"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E52D16"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Bemerkung</w:t>
            </w:r>
          </w:p>
        </w:tc>
      </w:tr>
      <w:tr w:rsidR="004618AF" w:rsidRPr="00CD2682" w:rsidTr="004618AF">
        <w:tc>
          <w:tcPr>
            <w:tcW w:w="2088" w:type="dxa"/>
            <w:shd w:val="clear" w:color="auto" w:fill="auto"/>
            <w:vAlign w:val="center"/>
          </w:tcPr>
          <w:p w:rsidR="004618AF" w:rsidRPr="00CD2682" w:rsidRDefault="004618AF" w:rsidP="004618AF">
            <w:pPr>
              <w:pStyle w:val="gemTab10pt"/>
              <w:rPr>
                <w:i/>
                <w:lang w:val="en-GB"/>
              </w:rPr>
            </w:pPr>
            <w:r w:rsidRPr="00CD2682">
              <w:rPr>
                <w:rFonts w:cs="Arial"/>
                <w:i/>
                <w:szCs w:val="22"/>
                <w:lang w:val="en-GB"/>
              </w:rPr>
              <w:t>positionLogicalEndOfFile</w:t>
            </w:r>
          </w:p>
        </w:tc>
        <w:tc>
          <w:tcPr>
            <w:tcW w:w="4680" w:type="dxa"/>
            <w:shd w:val="clear" w:color="auto" w:fill="auto"/>
            <w:vAlign w:val="center"/>
          </w:tcPr>
          <w:p w:rsidR="004618AF" w:rsidRPr="00CD2682" w:rsidRDefault="00596EE0" w:rsidP="004618AF">
            <w:pPr>
              <w:pStyle w:val="gemTab10pt"/>
              <w:rPr>
                <w:lang w:val="en-GB"/>
              </w:rPr>
            </w:pPr>
            <w:r w:rsidRPr="00CD2682">
              <w:t>‘</w:t>
            </w:r>
            <w:r w:rsidR="004618AF" w:rsidRPr="00CD2682">
              <w:t>0155</w:t>
            </w:r>
            <w:r w:rsidRPr="00CD2682">
              <w:t>’</w:t>
            </w:r>
            <w:r w:rsidR="004618AF" w:rsidRPr="00CD2682">
              <w:t xml:space="preserve"> Oktett = 341 Oktett</w:t>
            </w:r>
          </w:p>
        </w:tc>
        <w:tc>
          <w:tcPr>
            <w:tcW w:w="2160" w:type="dxa"/>
            <w:shd w:val="clear" w:color="auto" w:fill="auto"/>
          </w:tcPr>
          <w:p w:rsidR="004618AF" w:rsidRPr="00CD2682" w:rsidRDefault="004618AF" w:rsidP="001D4413">
            <w:pPr>
              <w:pStyle w:val="gemVerz2"/>
              <w:rPr>
                <w:sz w:val="20"/>
              </w:rPr>
            </w:pPr>
          </w:p>
        </w:tc>
      </w:tr>
      <w:tr w:rsidR="00C802E8" w:rsidRPr="00CD2682" w:rsidTr="001F75F6">
        <w:tc>
          <w:tcPr>
            <w:tcW w:w="2088" w:type="dxa"/>
            <w:shd w:val="clear" w:color="auto" w:fill="auto"/>
          </w:tcPr>
          <w:p w:rsidR="00C802E8" w:rsidRPr="00CD2682" w:rsidRDefault="00C802E8" w:rsidP="001F75F6">
            <w:pPr>
              <w:pStyle w:val="gemtab11ptAbstand"/>
              <w:rPr>
                <w:i/>
                <w:sz w:val="20"/>
              </w:rPr>
            </w:pPr>
            <w:r w:rsidRPr="00CD2682">
              <w:rPr>
                <w:i/>
                <w:sz w:val="20"/>
              </w:rPr>
              <w:t>positionLogicalEndOfFile Ausprägung_ORG</w:t>
            </w:r>
          </w:p>
        </w:tc>
        <w:tc>
          <w:tcPr>
            <w:tcW w:w="4680" w:type="dxa"/>
            <w:shd w:val="clear" w:color="auto" w:fill="auto"/>
          </w:tcPr>
          <w:p w:rsidR="00C802E8" w:rsidRPr="00CD2682" w:rsidRDefault="00C802E8" w:rsidP="001F75F6">
            <w:pPr>
              <w:pStyle w:val="gemtab11ptAbstand"/>
              <w:rPr>
                <w:sz w:val="20"/>
              </w:rPr>
            </w:pPr>
            <w:r w:rsidRPr="00CD2682">
              <w:rPr>
                <w:sz w:val="20"/>
              </w:rPr>
              <w:t>Wildcard</w:t>
            </w:r>
          </w:p>
        </w:tc>
        <w:tc>
          <w:tcPr>
            <w:tcW w:w="2160" w:type="dxa"/>
            <w:shd w:val="clear" w:color="auto" w:fill="auto"/>
          </w:tcPr>
          <w:p w:rsidR="00C802E8" w:rsidRPr="00CD2682" w:rsidRDefault="00C802E8" w:rsidP="001F75F6">
            <w:pPr>
              <w:pStyle w:val="gemtab11ptAbstand"/>
              <w:rPr>
                <w:sz w:val="20"/>
              </w:rPr>
            </w:pPr>
            <w:r w:rsidRPr="00CD2682">
              <w:rPr>
                <w:sz w:val="20"/>
              </w:rPr>
              <w:t>Entsprechend dem Verfahren des Personalisierers und dem Attribut bod</w:t>
            </w:r>
            <w:commentRangeStart w:id="222"/>
            <w:r w:rsidRPr="00CD2682">
              <w:rPr>
                <w:sz w:val="20"/>
              </w:rPr>
              <w:t>y</w:t>
            </w:r>
            <w:commentRangeEnd w:id="222"/>
            <w:r w:rsidRPr="00CD2682">
              <w:rPr>
                <w:rStyle w:val="Kommentarzeichen"/>
                <w:rFonts w:eastAsia="Times New Roman"/>
              </w:rPr>
              <w:commentReference w:id="222"/>
            </w:r>
          </w:p>
        </w:tc>
      </w:tr>
      <w:tr w:rsidR="004618AF" w:rsidRPr="00CD2682">
        <w:tc>
          <w:tcPr>
            <w:tcW w:w="2088" w:type="dxa"/>
            <w:shd w:val="clear" w:color="auto" w:fill="auto"/>
          </w:tcPr>
          <w:p w:rsidR="004618AF" w:rsidRPr="00CD2682" w:rsidRDefault="004618AF" w:rsidP="004618AF">
            <w:pPr>
              <w:pStyle w:val="gemtab11ptAbstand"/>
              <w:rPr>
                <w:i/>
                <w:sz w:val="20"/>
              </w:rPr>
            </w:pPr>
            <w:r w:rsidRPr="00CD2682">
              <w:rPr>
                <w:i/>
                <w:sz w:val="20"/>
              </w:rPr>
              <w:t>body</w:t>
            </w:r>
          </w:p>
        </w:tc>
        <w:tc>
          <w:tcPr>
            <w:tcW w:w="4680" w:type="dxa"/>
            <w:shd w:val="clear" w:color="auto" w:fill="auto"/>
          </w:tcPr>
          <w:p w:rsidR="004618AF" w:rsidRPr="00CD2682" w:rsidRDefault="004618AF" w:rsidP="004618AF">
            <w:pPr>
              <w:pStyle w:val="gemtab11ptAbstand"/>
              <w:rPr>
                <w:sz w:val="20"/>
              </w:rPr>
            </w:pPr>
            <w:r w:rsidRPr="00CD2682">
              <w:rPr>
                <w:sz w:val="20"/>
              </w:rPr>
              <w:t>C.SMC.AUTR_CVC.R2048 gemäß [gemSpec_PKI] passend zu dem privaten Schlüssel in PrK.SMC.AUTR_CVC.R2048</w:t>
            </w:r>
          </w:p>
        </w:tc>
        <w:tc>
          <w:tcPr>
            <w:tcW w:w="2160" w:type="dxa"/>
            <w:shd w:val="clear" w:color="auto" w:fill="auto"/>
          </w:tcPr>
          <w:p w:rsidR="004618AF" w:rsidRPr="00CD2682" w:rsidRDefault="004618AF" w:rsidP="001D4413">
            <w:pPr>
              <w:pStyle w:val="gemtab11ptAbstand"/>
              <w:rPr>
                <w:sz w:val="20"/>
              </w:rPr>
            </w:pPr>
          </w:p>
        </w:tc>
      </w:tr>
      <w:tr w:rsidR="00C802E8" w:rsidRPr="00CD2682">
        <w:tc>
          <w:tcPr>
            <w:tcW w:w="2088" w:type="dxa"/>
            <w:shd w:val="clear" w:color="auto" w:fill="auto"/>
          </w:tcPr>
          <w:p w:rsidR="00C802E8" w:rsidRPr="00CD2682" w:rsidRDefault="00C802E8" w:rsidP="001F75F6">
            <w:pPr>
              <w:pStyle w:val="gemtab11ptAbstand"/>
              <w:rPr>
                <w:i/>
                <w:sz w:val="20"/>
              </w:rPr>
            </w:pPr>
            <w:r w:rsidRPr="00CD2682">
              <w:rPr>
                <w:i/>
                <w:sz w:val="20"/>
              </w:rPr>
              <w:t>body</w:t>
            </w:r>
          </w:p>
          <w:p w:rsidR="00C802E8" w:rsidRPr="00CD2682" w:rsidRDefault="00C802E8" w:rsidP="001F75F6">
            <w:pPr>
              <w:pStyle w:val="gemtab11ptAbstand"/>
              <w:rPr>
                <w:i/>
                <w:sz w:val="20"/>
              </w:rPr>
            </w:pPr>
            <w:r w:rsidRPr="00CD2682">
              <w:rPr>
                <w:i/>
                <w:sz w:val="20"/>
              </w:rPr>
              <w:t xml:space="preserve"> Ausprägung_ORG</w:t>
            </w:r>
          </w:p>
        </w:tc>
        <w:tc>
          <w:tcPr>
            <w:tcW w:w="4680" w:type="dxa"/>
            <w:shd w:val="clear" w:color="auto" w:fill="auto"/>
          </w:tcPr>
          <w:p w:rsidR="00C802E8" w:rsidRPr="00CD2682" w:rsidRDefault="00C802E8" w:rsidP="001F75F6">
            <w:pPr>
              <w:pStyle w:val="gemtab11ptAbstand"/>
              <w:rPr>
                <w:sz w:val="20"/>
              </w:rPr>
            </w:pPr>
            <w:r w:rsidRPr="00CD2682">
              <w:rPr>
                <w:sz w:val="20"/>
              </w:rPr>
              <w:t xml:space="preserve">Leer </w:t>
            </w:r>
          </w:p>
          <w:p w:rsidR="00C802E8" w:rsidRPr="00CD2682" w:rsidRDefault="00C802E8" w:rsidP="001F75F6">
            <w:pPr>
              <w:pStyle w:val="gemtab11ptAbstand"/>
              <w:rPr>
                <w:sz w:val="20"/>
              </w:rPr>
            </w:pPr>
            <w:r w:rsidRPr="00CD2682">
              <w:rPr>
                <w:sz w:val="20"/>
              </w:rPr>
              <w:t xml:space="preserve">oder ’00 … 00‘ </w:t>
            </w:r>
          </w:p>
        </w:tc>
        <w:tc>
          <w:tcPr>
            <w:tcW w:w="2160" w:type="dxa"/>
            <w:shd w:val="clear" w:color="auto" w:fill="auto"/>
          </w:tcPr>
          <w:p w:rsidR="00C802E8" w:rsidRPr="00CD2682" w:rsidRDefault="00C802E8" w:rsidP="001F75F6">
            <w:pPr>
              <w:pStyle w:val="gemtab11ptAbstand"/>
              <w:rPr>
                <w:sz w:val="20"/>
              </w:rPr>
            </w:pPr>
            <w:r w:rsidRPr="00CD2682">
              <w:rPr>
                <w:sz w:val="20"/>
              </w:rPr>
              <w:t>Entsprechend de</w:t>
            </w:r>
            <w:commentRangeStart w:id="223"/>
            <w:r w:rsidRPr="00CD2682">
              <w:rPr>
                <w:sz w:val="20"/>
              </w:rPr>
              <w:t>m</w:t>
            </w:r>
            <w:commentRangeEnd w:id="223"/>
            <w:r w:rsidRPr="00CD2682">
              <w:rPr>
                <w:rStyle w:val="Kommentarzeichen"/>
                <w:rFonts w:eastAsia="Times New Roman"/>
              </w:rPr>
              <w:commentReference w:id="223"/>
            </w:r>
            <w:r w:rsidRPr="00CD2682">
              <w:rPr>
                <w:sz w:val="20"/>
              </w:rPr>
              <w:t xml:space="preserve"> Verfahren des Personalisierers und passend zu positionLogicalEndOfFile</w:t>
            </w:r>
          </w:p>
        </w:tc>
      </w:tr>
    </w:tbl>
    <w:p w:rsidR="00AE4B6A" w:rsidRDefault="00AE4B6A" w:rsidP="008A02FF">
      <w:pPr>
        <w:pStyle w:val="gemEinzug"/>
        <w:rPr>
          <w:b/>
        </w:rPr>
      </w:pPr>
    </w:p>
    <w:p w:rsidR="008A02FF" w:rsidRPr="00AE4B6A" w:rsidRDefault="00AE4B6A" w:rsidP="00AE4B6A">
      <w:pPr>
        <w:pStyle w:val="gemStandard"/>
      </w:pPr>
      <w:r>
        <w:rPr>
          <w:b/>
        </w:rPr>
        <w:sym w:font="Wingdings" w:char="F0D5"/>
      </w:r>
    </w:p>
    <w:bookmarkStart w:id="224" w:name="_Toc319580933"/>
    <w:bookmarkStart w:id="225" w:name="_Ref331410895"/>
    <w:p w:rsidR="00810954" w:rsidRPr="00CD2682" w:rsidRDefault="003937A9" w:rsidP="00AE4B6A">
      <w:pPr>
        <w:pStyle w:val="berschrift3"/>
      </w:pPr>
      <w:r w:rsidRPr="00CD2682">
        <w:fldChar w:fldCharType="begin"/>
      </w:r>
      <w:r w:rsidRPr="00CD2682">
        <w:instrText xml:space="preserve"> REF oMF \h </w:instrText>
      </w:r>
      <w:r w:rsidR="00A15EC5" w:rsidRPr="00CD2682">
        <w:rPr>
          <w:rFonts w:hint="eastAsia"/>
        </w:rPr>
        <w:instrText xml:space="preserve"> \* MERGEFORMAT </w:instrText>
      </w:r>
      <w:r w:rsidRPr="00CD2682">
        <w:fldChar w:fldCharType="separate"/>
      </w:r>
      <w:bookmarkStart w:id="226" w:name="_Toc502658452"/>
      <w:r w:rsidR="00997CBB" w:rsidRPr="000571F4">
        <w:t>MF</w:t>
      </w:r>
      <w:r w:rsidRPr="00CD2682">
        <w:fldChar w:fldCharType="end"/>
      </w:r>
      <w:r w:rsidR="00E51B4C" w:rsidRPr="00CD2682">
        <w:t xml:space="preserve"> / </w:t>
      </w:r>
      <w:bookmarkStart w:id="227" w:name="oEF_C_HPC_AUTR_CVC_E256"/>
      <w:bookmarkStart w:id="228" w:name="oEF_C_SMC_AUTR_CVC_E256"/>
      <w:r w:rsidR="00810954" w:rsidRPr="00CD2682">
        <w:t>EF.C.</w:t>
      </w:r>
      <w:r w:rsidR="001B29D0" w:rsidRPr="00CD2682">
        <w:t>SM</w:t>
      </w:r>
      <w:r w:rsidR="00810954" w:rsidRPr="00CD2682">
        <w:t>C.AUTR_CVC</w:t>
      </w:r>
      <w:r w:rsidR="00696E24" w:rsidRPr="00CD2682">
        <w:t>.E256</w:t>
      </w:r>
      <w:bookmarkEnd w:id="224"/>
      <w:bookmarkEnd w:id="225"/>
      <w:bookmarkEnd w:id="227"/>
      <w:bookmarkEnd w:id="228"/>
      <w:bookmarkEnd w:id="226"/>
    </w:p>
    <w:p w:rsidR="00810954" w:rsidRPr="000571F4" w:rsidRDefault="00A53A97" w:rsidP="00FC1A84">
      <w:pPr>
        <w:pStyle w:val="gemStandard"/>
        <w:rPr>
          <w:rFonts w:cs="Arial"/>
        </w:rPr>
      </w:pPr>
      <w:r w:rsidRPr="00CD2682">
        <w:fldChar w:fldCharType="begin"/>
      </w:r>
      <w:r w:rsidRPr="00CD2682">
        <w:instrText xml:space="preserve"> REF oEF_C_SMC_AUTR_CVC_E256 \h </w:instrText>
      </w:r>
      <w:r w:rsidR="00A15EC5" w:rsidRPr="00CD2682">
        <w:instrText xml:space="preserve"> \* MERGEFORMAT </w:instrText>
      </w:r>
      <w:r w:rsidRPr="00CD2682">
        <w:fldChar w:fldCharType="separate"/>
      </w:r>
      <w:r w:rsidR="00997CBB" w:rsidRPr="00CD2682">
        <w:t>EF.C.SMC.AUTR_CVC.E256</w:t>
      </w:r>
      <w:r w:rsidRPr="00CD2682">
        <w:fldChar w:fldCharType="end"/>
      </w:r>
      <w:r w:rsidR="001B29D0" w:rsidRPr="00CD2682">
        <w:t xml:space="preserve"> enthält das CV-Zertifikat der SMC-B </w:t>
      </w:r>
      <w:r w:rsidR="0096614E" w:rsidRPr="00CD2682">
        <w:t>für die Kryptogra</w:t>
      </w:r>
      <w:r w:rsidR="00FC1A84" w:rsidRPr="00CD2682">
        <w:t>ph</w:t>
      </w:r>
      <w:r w:rsidR="0096614E" w:rsidRPr="00CD2682">
        <w:t xml:space="preserve">ie mit elliptischen Kurven </w:t>
      </w:r>
      <w:r w:rsidR="001B29D0" w:rsidRPr="00CD2682">
        <w:t>für rollenbasierte C2C-Authentisierung zwischen SMC-B und eGK.</w:t>
      </w:r>
      <w:r w:rsidR="00D064E0" w:rsidRPr="00CD2682">
        <w:t xml:space="preserve"> </w:t>
      </w:r>
      <w:r w:rsidR="00D064E0" w:rsidRPr="00CD2682">
        <w:lastRenderedPageBreak/>
        <w:t xml:space="preserve">Das zugehörende private Schlüsselobjekt </w:t>
      </w:r>
      <w:r w:rsidR="00D064E0" w:rsidRPr="00CD2682">
        <w:fldChar w:fldCharType="begin"/>
      </w:r>
      <w:r w:rsidR="00D064E0" w:rsidRPr="00CD2682">
        <w:instrText xml:space="preserve"> REF oPrK_SMC_AUTR_CVC_E256 \h  \* MERGEFORMAT </w:instrText>
      </w:r>
      <w:r w:rsidR="00D064E0" w:rsidRPr="00CD2682">
        <w:fldChar w:fldCharType="separate"/>
      </w:r>
      <w:r w:rsidR="00997CBB" w:rsidRPr="00CD2682">
        <w:t>PrK.SMC.AUTR_CVC.E256</w:t>
      </w:r>
      <w:r w:rsidR="00D064E0" w:rsidRPr="00CD2682">
        <w:fldChar w:fldCharType="end"/>
      </w:r>
      <w:r w:rsidR="00D064E0" w:rsidRPr="00CD2682">
        <w:t xml:space="preserve"> ist im Kapitel </w:t>
      </w:r>
      <w:r w:rsidR="00D064E0" w:rsidRPr="00CD2682">
        <w:fldChar w:fldCharType="begin"/>
      </w:r>
      <w:r w:rsidR="00D064E0" w:rsidRPr="00CD2682">
        <w:instrText xml:space="preserve"> REF _Ref331410294 \r \h </w:instrText>
      </w:r>
      <w:r w:rsidR="00263E20" w:rsidRPr="00CD2682">
        <w:instrText xml:space="preserve"> \* MERGEFORMAT </w:instrText>
      </w:r>
      <w:r w:rsidR="00D064E0" w:rsidRPr="00CD2682">
        <w:fldChar w:fldCharType="separate"/>
      </w:r>
      <w:r w:rsidR="00997CBB">
        <w:t>5.3.12</w:t>
      </w:r>
      <w:r w:rsidR="00D064E0" w:rsidRPr="00CD2682">
        <w:fldChar w:fldCharType="end"/>
      </w:r>
      <w:r w:rsidR="00D064E0" w:rsidRPr="00CD2682">
        <w:t xml:space="preserve"> definiert.</w:t>
      </w:r>
      <w:r w:rsidR="001B29D0" w:rsidRPr="00CD2682">
        <w:t xml:space="preserve"> </w:t>
      </w:r>
      <w:r w:rsidR="00C802E8" w:rsidRPr="00CD2682">
        <w:t>Für die Ausprägung</w:t>
      </w:r>
      <w:r w:rsidR="006D2CA2" w:rsidRPr="00CD2682">
        <w:t xml:space="preserve"> </w:t>
      </w:r>
      <w:r w:rsidR="00C802E8" w:rsidRPr="00CD2682">
        <w:t>_ORG bleibt diese Datei leer oder wird mit Nullen befüllt</w:t>
      </w:r>
      <w:commentRangeStart w:id="229"/>
      <w:r w:rsidR="00C802E8" w:rsidRPr="00CD2682">
        <w:t>.</w:t>
      </w:r>
      <w:commentRangeEnd w:id="229"/>
      <w:r w:rsidR="00C802E8" w:rsidRPr="00CD2682">
        <w:rPr>
          <w:rStyle w:val="Kommentarzeichen"/>
          <w:rFonts w:eastAsia="Times New Roman"/>
        </w:rPr>
        <w:commentReference w:id="229"/>
      </w:r>
    </w:p>
    <w:p w:rsidR="00AF4F3D" w:rsidRPr="00E55CCE" w:rsidRDefault="00C45E45" w:rsidP="00E55CCE">
      <w:pPr>
        <w:pStyle w:val="gemStandard"/>
        <w:keepNext/>
        <w:tabs>
          <w:tab w:val="left" w:pos="567"/>
        </w:tabs>
        <w:ind w:left="567" w:hanging="567"/>
        <w:rPr>
          <w:b/>
        </w:rPr>
      </w:pPr>
      <w:r w:rsidRPr="00E55CCE">
        <w:rPr>
          <w:b/>
        </w:rPr>
        <w:sym w:font="Wingdings" w:char="F0D6"/>
      </w:r>
      <w:r w:rsidRPr="00E55CCE">
        <w:rPr>
          <w:b/>
        </w:rPr>
        <w:tab/>
      </w:r>
      <w:r w:rsidR="00935695" w:rsidRPr="00E55CCE">
        <w:rPr>
          <w:b/>
        </w:rPr>
        <w:t>Card-G2-A_2163</w:t>
      </w:r>
      <w:r w:rsidRPr="00E55CCE">
        <w:rPr>
          <w:b/>
        </w:rPr>
        <w:t xml:space="preserve"> </w:t>
      </w:r>
      <w:r w:rsidR="00DD3C19" w:rsidRPr="00E55CCE">
        <w:rPr>
          <w:b/>
        </w:rPr>
        <w:t>K_Initialisierung: Initialisierte</w:t>
      </w:r>
      <w:r w:rsidR="00DF0306" w:rsidRPr="00E55CCE">
        <w:rPr>
          <w:b/>
        </w:rPr>
        <w:t xml:space="preserve"> </w:t>
      </w:r>
      <w:r w:rsidR="00AF4F3D" w:rsidRPr="00E55CCE">
        <w:rPr>
          <w:b/>
        </w:rPr>
        <w:t xml:space="preserve">Attribute von </w:t>
      </w:r>
      <w:r w:rsidR="00AF4F3D" w:rsidRPr="00E55CCE">
        <w:rPr>
          <w:b/>
        </w:rPr>
        <w:fldChar w:fldCharType="begin"/>
      </w:r>
      <w:r w:rsidR="00AF4F3D" w:rsidRPr="00E55CCE">
        <w:rPr>
          <w:b/>
        </w:rPr>
        <w:instrText xml:space="preserve"> REF oMF \h  \* MERGEFORMAT </w:instrText>
      </w:r>
      <w:r w:rsidR="00AF4F3D" w:rsidRPr="00E55CCE">
        <w:rPr>
          <w:b/>
        </w:rPr>
      </w:r>
      <w:r w:rsidR="00AF4F3D" w:rsidRPr="00E55CCE">
        <w:rPr>
          <w:b/>
        </w:rPr>
        <w:fldChar w:fldCharType="separate"/>
      </w:r>
      <w:r w:rsidR="00997CBB" w:rsidRPr="00997CBB">
        <w:rPr>
          <w:b/>
        </w:rPr>
        <w:t>MF</w:t>
      </w:r>
      <w:r w:rsidR="00AF4F3D" w:rsidRPr="00E55CCE">
        <w:rPr>
          <w:b/>
        </w:rPr>
        <w:fldChar w:fldCharType="end"/>
      </w:r>
      <w:r w:rsidR="00AF4F3D" w:rsidRPr="00E55CCE">
        <w:rPr>
          <w:b/>
        </w:rPr>
        <w:t xml:space="preserve"> / </w:t>
      </w:r>
      <w:r w:rsidR="00AF4F3D" w:rsidRPr="00E55CCE">
        <w:rPr>
          <w:b/>
        </w:rPr>
        <w:fldChar w:fldCharType="begin"/>
      </w:r>
      <w:r w:rsidR="00AF4F3D" w:rsidRPr="00E55CCE">
        <w:rPr>
          <w:b/>
        </w:rPr>
        <w:instrText xml:space="preserve"> REF oEF_C_SMC_AUTR_CVC_E256 \h  \* MERGEFORMAT </w:instrText>
      </w:r>
      <w:r w:rsidR="00AF4F3D" w:rsidRPr="00E55CCE">
        <w:rPr>
          <w:b/>
        </w:rPr>
      </w:r>
      <w:r w:rsidR="00AF4F3D" w:rsidRPr="00E55CCE">
        <w:rPr>
          <w:b/>
        </w:rPr>
        <w:fldChar w:fldCharType="separate"/>
      </w:r>
      <w:r w:rsidR="00997CBB" w:rsidRPr="00997CBB">
        <w:rPr>
          <w:b/>
        </w:rPr>
        <w:t>EF.C.SMC.AUTR_CVC.E256</w:t>
      </w:r>
      <w:r w:rsidR="00AF4F3D" w:rsidRPr="00E55CCE">
        <w:rPr>
          <w:b/>
        </w:rPr>
        <w:fldChar w:fldCharType="end"/>
      </w:r>
    </w:p>
    <w:p w:rsidR="00C45E45" w:rsidRPr="00AB7DFC" w:rsidRDefault="00A909C6" w:rsidP="00675FA1">
      <w:pPr>
        <w:pStyle w:val="gemEinzug"/>
        <w:ind w:left="567"/>
      </w:pPr>
      <w:r w:rsidRPr="000571F4">
        <w:fldChar w:fldCharType="begin"/>
      </w:r>
      <w:r w:rsidRPr="000571F4">
        <w:instrText xml:space="preserve"> REF oEF_C_SMC_AUTR_CVC_E256 \h  \* MERGEFORMAT </w:instrText>
      </w:r>
      <w:r w:rsidRPr="000571F4">
        <w:fldChar w:fldCharType="separate"/>
      </w:r>
      <w:r w:rsidR="00997CBB" w:rsidRPr="00CD2682">
        <w:t>EF.C.SMC.AUTR_CVC.E256</w:t>
      </w:r>
      <w:r w:rsidRPr="000571F4">
        <w:fldChar w:fldCharType="end"/>
      </w:r>
      <w:r w:rsidR="00763CFF" w:rsidRPr="000571F4">
        <w:t xml:space="preserve"> MUSS d</w:t>
      </w:r>
      <w:r w:rsidR="00763CFF" w:rsidRPr="00AB7DFC">
        <w:t xml:space="preserve">ie in </w:t>
      </w:r>
      <w:r w:rsidR="008866E4" w:rsidRPr="00AB7DFC">
        <w:t>Tab_SMC-B</w:t>
      </w:r>
      <w:r w:rsidR="00763CFF" w:rsidRPr="00AB7DFC">
        <w:t>_ObjSys_0</w:t>
      </w:r>
      <w:r w:rsidRPr="00AB7DFC">
        <w:t>12</w:t>
      </w:r>
      <w:r w:rsidR="00763CFF" w:rsidRPr="00AB7DFC">
        <w:t xml:space="preserve"> dargestellten Werte besitzen.</w:t>
      </w:r>
    </w:p>
    <w:p w:rsidR="00FC1A84" w:rsidRPr="000571F4" w:rsidRDefault="00FC1A84" w:rsidP="00FC1A84">
      <w:pPr>
        <w:pStyle w:val="gemStandard"/>
        <w:rPr>
          <w:rFonts w:cs="Arial"/>
        </w:rPr>
      </w:pPr>
    </w:p>
    <w:p w:rsidR="00810954" w:rsidRPr="000571F4" w:rsidRDefault="00810954" w:rsidP="00AE4B6A">
      <w:pPr>
        <w:pStyle w:val="Beschriftung"/>
      </w:pPr>
      <w:bookmarkStart w:id="230" w:name="_Toc501368279"/>
      <w:r w:rsidRPr="000571F4">
        <w:t xml:space="preserve">Tabelle </w:t>
      </w:r>
      <w:fldSimple w:instr=" SEQ Tabelle \* ARABIC ">
        <w:r w:rsidR="00997CBB">
          <w:rPr>
            <w:noProof/>
          </w:rPr>
          <w:t>15</w:t>
        </w:r>
      </w:fldSimple>
      <w:r w:rsidR="00A909C6" w:rsidRPr="000571F4">
        <w:t xml:space="preserve">: (Tab_SMC-B_ObjSys_012) </w:t>
      </w:r>
      <w:r w:rsidR="00E52D16" w:rsidRPr="000571F4">
        <w:t xml:space="preserve">Initialisierte </w:t>
      </w:r>
      <w:r w:rsidRPr="000571F4">
        <w:t>Attribute</w:t>
      </w:r>
      <w:r w:rsidR="001B29D0" w:rsidRPr="000571F4">
        <w:t xml:space="preserve"> von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Pr="000571F4">
        <w:t xml:space="preserve"> / </w:t>
      </w:r>
      <w:r w:rsidR="00A53A97" w:rsidRPr="000571F4">
        <w:fldChar w:fldCharType="begin"/>
      </w:r>
      <w:r w:rsidR="00A53A97" w:rsidRPr="000571F4">
        <w:instrText xml:space="preserve"> REF oEF_C_SMC_AUTR_CVC_E256 \h </w:instrText>
      </w:r>
      <w:r w:rsidR="00A15EC5" w:rsidRPr="000571F4">
        <w:instrText xml:space="preserve"> \* MERGEFORMAT </w:instrText>
      </w:r>
      <w:r w:rsidR="00A53A97" w:rsidRPr="000571F4">
        <w:fldChar w:fldCharType="separate"/>
      </w:r>
      <w:r w:rsidR="00997CBB" w:rsidRPr="00CD2682">
        <w:t>EF.C.SMC.AUTR_CVC.E256</w:t>
      </w:r>
      <w:bookmarkEnd w:id="230"/>
      <w:r w:rsidR="00A53A97"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810954"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810954" w:rsidRPr="000571F4" w:rsidRDefault="00810954" w:rsidP="00766E28">
            <w:pPr>
              <w:pStyle w:val="gemtab11ptAbstand"/>
              <w:keepNext/>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810954" w:rsidRPr="000571F4" w:rsidRDefault="00810954" w:rsidP="00766E28">
            <w:pPr>
              <w:pStyle w:val="gemtab11ptAbstand"/>
              <w:keepNext/>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810954" w:rsidRPr="000571F4" w:rsidRDefault="00810954" w:rsidP="00766E28">
            <w:pPr>
              <w:pStyle w:val="gemtab11ptAbstand"/>
              <w:keepNext/>
              <w:rPr>
                <w:b/>
                <w:sz w:val="20"/>
              </w:rPr>
            </w:pPr>
            <w:r w:rsidRPr="000571F4">
              <w:rPr>
                <w:b/>
                <w:sz w:val="20"/>
              </w:rPr>
              <w:t>Bemerkung</w:t>
            </w:r>
          </w:p>
        </w:tc>
      </w:tr>
      <w:tr w:rsidR="00810954" w:rsidRPr="000571F4">
        <w:tc>
          <w:tcPr>
            <w:tcW w:w="2088" w:type="dxa"/>
            <w:shd w:val="clear" w:color="auto" w:fill="auto"/>
          </w:tcPr>
          <w:p w:rsidR="00810954" w:rsidRPr="000571F4" w:rsidRDefault="00810954" w:rsidP="00766E28">
            <w:pPr>
              <w:pStyle w:val="gemtab11ptAbstand"/>
              <w:keepNext/>
              <w:rPr>
                <w:sz w:val="20"/>
              </w:rPr>
            </w:pPr>
            <w:r w:rsidRPr="000571F4">
              <w:rPr>
                <w:sz w:val="20"/>
              </w:rPr>
              <w:t>Objekttyp</w:t>
            </w:r>
          </w:p>
        </w:tc>
        <w:tc>
          <w:tcPr>
            <w:tcW w:w="4680" w:type="dxa"/>
            <w:shd w:val="clear" w:color="auto" w:fill="auto"/>
          </w:tcPr>
          <w:p w:rsidR="00810954" w:rsidRPr="000571F4" w:rsidRDefault="00810954" w:rsidP="00766E28">
            <w:pPr>
              <w:pStyle w:val="gemtab11ptAbstand"/>
              <w:keepNext/>
              <w:rPr>
                <w:sz w:val="20"/>
              </w:rPr>
            </w:pPr>
            <w:r w:rsidRPr="000571F4">
              <w:rPr>
                <w:sz w:val="20"/>
              </w:rPr>
              <w:t>transparentes Elementary File</w:t>
            </w:r>
          </w:p>
        </w:tc>
        <w:tc>
          <w:tcPr>
            <w:tcW w:w="2160" w:type="dxa"/>
            <w:shd w:val="clear" w:color="auto" w:fill="auto"/>
          </w:tcPr>
          <w:p w:rsidR="00810954" w:rsidRPr="000571F4" w:rsidRDefault="00810954" w:rsidP="00766E28">
            <w:pPr>
              <w:pStyle w:val="gemtab11ptAbstand"/>
              <w:keepNext/>
              <w:rPr>
                <w:sz w:val="20"/>
              </w:rPr>
            </w:pPr>
          </w:p>
        </w:tc>
      </w:tr>
      <w:tr w:rsidR="00810954" w:rsidRPr="000571F4">
        <w:tc>
          <w:tcPr>
            <w:tcW w:w="2088" w:type="dxa"/>
            <w:tcBorders>
              <w:bottom w:val="single" w:sz="6" w:space="0" w:color="000000"/>
            </w:tcBorders>
            <w:shd w:val="clear" w:color="auto" w:fill="auto"/>
          </w:tcPr>
          <w:p w:rsidR="00810954" w:rsidRPr="000571F4" w:rsidRDefault="00810954" w:rsidP="003227A5">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810954" w:rsidRPr="000571F4" w:rsidRDefault="00596EE0" w:rsidP="003227A5">
            <w:pPr>
              <w:pStyle w:val="gemtab11ptAbstand"/>
              <w:rPr>
                <w:sz w:val="20"/>
              </w:rPr>
            </w:pPr>
            <w:r>
              <w:rPr>
                <w:sz w:val="20"/>
              </w:rPr>
              <w:t>‘</w:t>
            </w:r>
            <w:r w:rsidR="00CE1C5E" w:rsidRPr="000571F4">
              <w:rPr>
                <w:sz w:val="20"/>
              </w:rPr>
              <w:t>2F 0</w:t>
            </w:r>
            <w:r w:rsidR="00DA0883" w:rsidRPr="000571F4">
              <w:rPr>
                <w:sz w:val="20"/>
              </w:rPr>
              <w:t>6</w:t>
            </w:r>
            <w:r>
              <w:rPr>
                <w:sz w:val="20"/>
              </w:rPr>
              <w:t>’</w:t>
            </w:r>
          </w:p>
        </w:tc>
        <w:tc>
          <w:tcPr>
            <w:tcW w:w="2160" w:type="dxa"/>
            <w:tcBorders>
              <w:bottom w:val="single" w:sz="6" w:space="0" w:color="000000"/>
            </w:tcBorders>
            <w:shd w:val="clear" w:color="auto" w:fill="auto"/>
          </w:tcPr>
          <w:p w:rsidR="00810954" w:rsidRPr="000571F4" w:rsidRDefault="00810954" w:rsidP="003227A5">
            <w:pPr>
              <w:pStyle w:val="gemtab11ptAbstand"/>
              <w:rPr>
                <w:sz w:val="20"/>
              </w:rPr>
            </w:pPr>
          </w:p>
        </w:tc>
      </w:tr>
      <w:tr w:rsidR="00810954" w:rsidRPr="000571F4">
        <w:tc>
          <w:tcPr>
            <w:tcW w:w="2088" w:type="dxa"/>
            <w:tcBorders>
              <w:bottom w:val="single" w:sz="6" w:space="0" w:color="000000"/>
            </w:tcBorders>
            <w:shd w:val="clear" w:color="auto" w:fill="auto"/>
          </w:tcPr>
          <w:p w:rsidR="00810954" w:rsidRPr="000571F4" w:rsidRDefault="00810954" w:rsidP="003227A5">
            <w:pPr>
              <w:pStyle w:val="gemtab11ptAbstand"/>
              <w:rPr>
                <w:i/>
                <w:sz w:val="20"/>
              </w:rPr>
            </w:pPr>
            <w:r w:rsidRPr="000571F4">
              <w:rPr>
                <w:i/>
                <w:sz w:val="20"/>
              </w:rPr>
              <w:t>shortFileIdentifier</w:t>
            </w:r>
          </w:p>
        </w:tc>
        <w:tc>
          <w:tcPr>
            <w:tcW w:w="4680" w:type="dxa"/>
            <w:tcBorders>
              <w:bottom w:val="single" w:sz="6" w:space="0" w:color="000000"/>
            </w:tcBorders>
            <w:shd w:val="clear" w:color="auto" w:fill="auto"/>
          </w:tcPr>
          <w:p w:rsidR="00810954" w:rsidRPr="000571F4" w:rsidRDefault="00596EE0" w:rsidP="003227A5">
            <w:pPr>
              <w:pStyle w:val="gemtab11ptAbstand"/>
              <w:rPr>
                <w:sz w:val="20"/>
              </w:rPr>
            </w:pPr>
            <w:r>
              <w:rPr>
                <w:sz w:val="20"/>
              </w:rPr>
              <w:t>‘</w:t>
            </w:r>
            <w:r w:rsidR="00CE1C5E" w:rsidRPr="000571F4">
              <w:rPr>
                <w:sz w:val="20"/>
              </w:rPr>
              <w:t>0</w:t>
            </w:r>
            <w:r w:rsidR="00DA0883" w:rsidRPr="000571F4">
              <w:rPr>
                <w:sz w:val="20"/>
              </w:rPr>
              <w:t>6</w:t>
            </w:r>
            <w:r>
              <w:rPr>
                <w:sz w:val="20"/>
              </w:rPr>
              <w:t>’</w:t>
            </w:r>
            <w:r w:rsidR="00CE1C5E" w:rsidRPr="000571F4">
              <w:rPr>
                <w:sz w:val="20"/>
              </w:rPr>
              <w:t xml:space="preserve">= </w:t>
            </w:r>
            <w:r w:rsidR="00DA0883" w:rsidRPr="000571F4">
              <w:rPr>
                <w:sz w:val="20"/>
              </w:rPr>
              <w:t>6</w:t>
            </w:r>
          </w:p>
        </w:tc>
        <w:tc>
          <w:tcPr>
            <w:tcW w:w="2160" w:type="dxa"/>
            <w:tcBorders>
              <w:bottom w:val="single" w:sz="6" w:space="0" w:color="000000"/>
            </w:tcBorders>
            <w:shd w:val="clear" w:color="auto" w:fill="auto"/>
          </w:tcPr>
          <w:p w:rsidR="00810954" w:rsidRPr="000571F4" w:rsidRDefault="00810954" w:rsidP="003227A5">
            <w:pPr>
              <w:pStyle w:val="gemtab11ptAbstand"/>
              <w:rPr>
                <w:sz w:val="20"/>
              </w:rPr>
            </w:pPr>
          </w:p>
        </w:tc>
      </w:tr>
      <w:tr w:rsidR="00A00B12" w:rsidRPr="000571F4">
        <w:tc>
          <w:tcPr>
            <w:tcW w:w="2088" w:type="dxa"/>
            <w:tcBorders>
              <w:bottom w:val="single" w:sz="6" w:space="0" w:color="000000"/>
            </w:tcBorders>
            <w:shd w:val="clear" w:color="auto" w:fill="auto"/>
          </w:tcPr>
          <w:p w:rsidR="00A00B12" w:rsidRPr="000571F4" w:rsidRDefault="00A00B12" w:rsidP="00676146">
            <w:pPr>
              <w:pStyle w:val="gemtab11ptAbstand"/>
              <w:rPr>
                <w:i/>
                <w:sz w:val="20"/>
              </w:rPr>
            </w:pPr>
            <w:r w:rsidRPr="000571F4">
              <w:rPr>
                <w:i/>
                <w:sz w:val="20"/>
              </w:rPr>
              <w:t>numberOfOctet</w:t>
            </w:r>
          </w:p>
        </w:tc>
        <w:tc>
          <w:tcPr>
            <w:tcW w:w="4680" w:type="dxa"/>
            <w:tcBorders>
              <w:bottom w:val="single" w:sz="6" w:space="0" w:color="000000"/>
            </w:tcBorders>
            <w:shd w:val="clear" w:color="auto" w:fill="auto"/>
          </w:tcPr>
          <w:p w:rsidR="00A00B12" w:rsidRPr="000571F4" w:rsidRDefault="00596EE0" w:rsidP="00676146">
            <w:pPr>
              <w:pStyle w:val="gemtab11ptAbstand"/>
              <w:rPr>
                <w:sz w:val="20"/>
              </w:rPr>
            </w:pPr>
            <w:r>
              <w:rPr>
                <w:sz w:val="20"/>
              </w:rPr>
              <w:t>‘</w:t>
            </w:r>
            <w:r w:rsidR="00A00B12" w:rsidRPr="000571F4">
              <w:rPr>
                <w:sz w:val="20"/>
              </w:rPr>
              <w:t>00DE</w:t>
            </w:r>
            <w:r>
              <w:rPr>
                <w:sz w:val="20"/>
              </w:rPr>
              <w:t>’</w:t>
            </w:r>
            <w:r w:rsidR="00A00B12" w:rsidRPr="000571F4">
              <w:rPr>
                <w:sz w:val="20"/>
              </w:rPr>
              <w:t xml:space="preserve"> Oktett = 222 Oktett</w:t>
            </w:r>
          </w:p>
        </w:tc>
        <w:tc>
          <w:tcPr>
            <w:tcW w:w="2160" w:type="dxa"/>
            <w:tcBorders>
              <w:bottom w:val="single" w:sz="6" w:space="0" w:color="000000"/>
            </w:tcBorders>
            <w:shd w:val="clear" w:color="auto" w:fill="auto"/>
          </w:tcPr>
          <w:p w:rsidR="00A00B12" w:rsidRPr="000571F4" w:rsidRDefault="00A00B12" w:rsidP="003227A5">
            <w:pPr>
              <w:pStyle w:val="gemVerz2"/>
              <w:rPr>
                <w:sz w:val="20"/>
              </w:rPr>
            </w:pPr>
          </w:p>
        </w:tc>
      </w:tr>
      <w:tr w:rsidR="00A00B12" w:rsidRPr="000571F4">
        <w:tc>
          <w:tcPr>
            <w:tcW w:w="2088" w:type="dxa"/>
            <w:tcBorders>
              <w:bottom w:val="single" w:sz="6" w:space="0" w:color="000000"/>
            </w:tcBorders>
            <w:shd w:val="clear" w:color="auto" w:fill="auto"/>
            <w:vAlign w:val="center"/>
          </w:tcPr>
          <w:p w:rsidR="00A00B12" w:rsidRPr="000571F4" w:rsidRDefault="00A00B12" w:rsidP="00676146">
            <w:pPr>
              <w:pStyle w:val="gemTab10pt"/>
              <w:rPr>
                <w:i/>
                <w:lang w:val="en-GB"/>
              </w:rPr>
            </w:pPr>
            <w:r w:rsidRPr="006C58E5">
              <w:rPr>
                <w:rFonts w:cs="Arial"/>
                <w:i/>
                <w:szCs w:val="22"/>
                <w:lang w:val="en-GB"/>
              </w:rPr>
              <w:t>positionLogicalEndOfFile</w:t>
            </w:r>
          </w:p>
        </w:tc>
        <w:tc>
          <w:tcPr>
            <w:tcW w:w="4680" w:type="dxa"/>
            <w:tcBorders>
              <w:bottom w:val="single" w:sz="6" w:space="0" w:color="000000"/>
            </w:tcBorders>
            <w:shd w:val="clear" w:color="auto" w:fill="auto"/>
            <w:vAlign w:val="center"/>
          </w:tcPr>
          <w:p w:rsidR="00A00B12" w:rsidRPr="000571F4" w:rsidRDefault="000571F4" w:rsidP="004618AF">
            <w:pPr>
              <w:pStyle w:val="gemTab10pt"/>
              <w:rPr>
                <w:lang w:val="en-GB"/>
              </w:rPr>
            </w:pPr>
            <w:r w:rsidRPr="000571F4">
              <w:rPr>
                <w:lang w:val="en-GB"/>
              </w:rPr>
              <w:t xml:space="preserve"> </w:t>
            </w:r>
            <w:r w:rsidR="004618AF" w:rsidRPr="000571F4">
              <w:rPr>
                <w:lang w:val="en-GB"/>
              </w:rPr>
              <w:t>‘0’</w:t>
            </w:r>
          </w:p>
        </w:tc>
        <w:tc>
          <w:tcPr>
            <w:tcW w:w="2160" w:type="dxa"/>
            <w:tcBorders>
              <w:bottom w:val="single" w:sz="6" w:space="0" w:color="000000"/>
            </w:tcBorders>
            <w:shd w:val="clear" w:color="auto" w:fill="auto"/>
          </w:tcPr>
          <w:p w:rsidR="00A00B12" w:rsidRPr="000571F4" w:rsidRDefault="00A00B12" w:rsidP="003227A5">
            <w:pPr>
              <w:pStyle w:val="gemtab11ptAbstand"/>
              <w:rPr>
                <w:sz w:val="20"/>
              </w:rPr>
            </w:pPr>
          </w:p>
        </w:tc>
      </w:tr>
      <w:tr w:rsidR="00A00B12" w:rsidRPr="000571F4">
        <w:tc>
          <w:tcPr>
            <w:tcW w:w="2088" w:type="dxa"/>
            <w:tcBorders>
              <w:bottom w:val="single" w:sz="6" w:space="0" w:color="000000"/>
            </w:tcBorders>
            <w:shd w:val="clear" w:color="auto" w:fill="auto"/>
          </w:tcPr>
          <w:p w:rsidR="00A00B12" w:rsidRPr="000571F4" w:rsidRDefault="00A00B12" w:rsidP="003227A5">
            <w:pPr>
              <w:pStyle w:val="gemtab11ptAbstand"/>
              <w:rPr>
                <w:i/>
                <w:sz w:val="20"/>
              </w:rPr>
            </w:pPr>
            <w:r w:rsidRPr="000571F4">
              <w:rPr>
                <w:i/>
                <w:sz w:val="20"/>
              </w:rPr>
              <w:t>flagTransactionMode</w:t>
            </w:r>
          </w:p>
        </w:tc>
        <w:tc>
          <w:tcPr>
            <w:tcW w:w="4680" w:type="dxa"/>
            <w:tcBorders>
              <w:bottom w:val="single" w:sz="6" w:space="0" w:color="000000"/>
            </w:tcBorders>
            <w:shd w:val="clear" w:color="auto" w:fill="auto"/>
          </w:tcPr>
          <w:p w:rsidR="00A00B12" w:rsidRPr="000571F4" w:rsidRDefault="00B20643" w:rsidP="003227A5">
            <w:pPr>
              <w:pStyle w:val="gemtab11ptAbstand"/>
              <w:rPr>
                <w:sz w:val="20"/>
              </w:rPr>
            </w:pPr>
            <w:r w:rsidRPr="008240E6">
              <w:rPr>
                <w:sz w:val="20"/>
              </w:rPr>
              <w:t>True</w:t>
            </w:r>
          </w:p>
        </w:tc>
        <w:tc>
          <w:tcPr>
            <w:tcW w:w="2160" w:type="dxa"/>
            <w:tcBorders>
              <w:bottom w:val="single" w:sz="6" w:space="0" w:color="000000"/>
            </w:tcBorders>
            <w:shd w:val="clear" w:color="auto" w:fill="auto"/>
          </w:tcPr>
          <w:p w:rsidR="00A00B12" w:rsidRPr="000571F4" w:rsidRDefault="00A00B12" w:rsidP="003227A5">
            <w:pPr>
              <w:pStyle w:val="gemtab11ptAbstand"/>
              <w:rPr>
                <w:sz w:val="20"/>
              </w:rPr>
            </w:pPr>
          </w:p>
        </w:tc>
      </w:tr>
      <w:tr w:rsidR="00A00B12" w:rsidRPr="000571F4">
        <w:tc>
          <w:tcPr>
            <w:tcW w:w="2088" w:type="dxa"/>
            <w:tcBorders>
              <w:bottom w:val="single" w:sz="6" w:space="0" w:color="000000"/>
            </w:tcBorders>
            <w:shd w:val="clear" w:color="auto" w:fill="auto"/>
          </w:tcPr>
          <w:p w:rsidR="00A00B12" w:rsidRPr="000571F4" w:rsidRDefault="00A00B12" w:rsidP="003227A5">
            <w:pPr>
              <w:pStyle w:val="gemtab11ptAbstand"/>
              <w:rPr>
                <w:i/>
                <w:sz w:val="20"/>
              </w:rPr>
            </w:pPr>
            <w:r w:rsidRPr="000571F4">
              <w:rPr>
                <w:i/>
                <w:sz w:val="20"/>
              </w:rPr>
              <w:t>flagChecksum</w:t>
            </w:r>
          </w:p>
        </w:tc>
        <w:tc>
          <w:tcPr>
            <w:tcW w:w="4680" w:type="dxa"/>
            <w:tcBorders>
              <w:bottom w:val="single" w:sz="6" w:space="0" w:color="000000"/>
            </w:tcBorders>
            <w:shd w:val="clear" w:color="auto" w:fill="auto"/>
          </w:tcPr>
          <w:p w:rsidR="00A00B12" w:rsidRPr="000571F4" w:rsidRDefault="00A00B12" w:rsidP="003227A5">
            <w:pPr>
              <w:pStyle w:val="gemtab11ptAbstand"/>
              <w:rPr>
                <w:sz w:val="20"/>
              </w:rPr>
            </w:pPr>
            <w:r w:rsidRPr="000571F4">
              <w:rPr>
                <w:sz w:val="20"/>
              </w:rPr>
              <w:t>False</w:t>
            </w:r>
          </w:p>
        </w:tc>
        <w:tc>
          <w:tcPr>
            <w:tcW w:w="2160" w:type="dxa"/>
            <w:tcBorders>
              <w:bottom w:val="single" w:sz="6" w:space="0" w:color="000000"/>
            </w:tcBorders>
            <w:shd w:val="clear" w:color="auto" w:fill="auto"/>
          </w:tcPr>
          <w:p w:rsidR="00A00B12" w:rsidRPr="000571F4" w:rsidRDefault="00A00B12" w:rsidP="003227A5">
            <w:pPr>
              <w:pStyle w:val="gemtab11ptAbstand"/>
              <w:rPr>
                <w:sz w:val="20"/>
              </w:rPr>
            </w:pPr>
          </w:p>
        </w:tc>
      </w:tr>
      <w:tr w:rsidR="00A00B12" w:rsidRPr="000571F4">
        <w:tc>
          <w:tcPr>
            <w:tcW w:w="2088" w:type="dxa"/>
            <w:tcBorders>
              <w:bottom w:val="single" w:sz="6" w:space="0" w:color="000000"/>
            </w:tcBorders>
            <w:shd w:val="clear" w:color="auto" w:fill="auto"/>
          </w:tcPr>
          <w:p w:rsidR="00A00B12" w:rsidRPr="000571F4" w:rsidRDefault="00A00B12" w:rsidP="003227A5">
            <w:pPr>
              <w:pStyle w:val="gemtab11ptAbstand"/>
              <w:rPr>
                <w:i/>
                <w:sz w:val="20"/>
              </w:rPr>
            </w:pPr>
            <w:r w:rsidRPr="000571F4">
              <w:rPr>
                <w:i/>
                <w:sz w:val="20"/>
              </w:rPr>
              <w:t>lifeCycleStatus</w:t>
            </w:r>
          </w:p>
        </w:tc>
        <w:tc>
          <w:tcPr>
            <w:tcW w:w="4680" w:type="dxa"/>
            <w:tcBorders>
              <w:bottom w:val="single" w:sz="6" w:space="0" w:color="000000"/>
            </w:tcBorders>
            <w:shd w:val="clear" w:color="auto" w:fill="auto"/>
          </w:tcPr>
          <w:p w:rsidR="00A00B12" w:rsidRPr="000571F4" w:rsidRDefault="00A00B12" w:rsidP="003227A5">
            <w:pPr>
              <w:pStyle w:val="gemtab11ptAbstand"/>
              <w:rPr>
                <w:sz w:val="20"/>
              </w:rPr>
            </w:pPr>
            <w:r w:rsidRPr="000571F4">
              <w:rPr>
                <w:sz w:val="20"/>
              </w:rPr>
              <w:t>„Operational state (activated)“</w:t>
            </w:r>
          </w:p>
        </w:tc>
        <w:tc>
          <w:tcPr>
            <w:tcW w:w="2160" w:type="dxa"/>
            <w:tcBorders>
              <w:bottom w:val="single" w:sz="6" w:space="0" w:color="000000"/>
            </w:tcBorders>
            <w:shd w:val="clear" w:color="auto" w:fill="auto"/>
          </w:tcPr>
          <w:p w:rsidR="00A00B12" w:rsidRPr="000571F4" w:rsidRDefault="00A00B12" w:rsidP="003227A5">
            <w:pPr>
              <w:pStyle w:val="gemtab11ptAbstand"/>
              <w:rPr>
                <w:sz w:val="20"/>
              </w:rPr>
            </w:pPr>
          </w:p>
        </w:tc>
      </w:tr>
      <w:tr w:rsidR="0050009E" w:rsidRPr="000571F4">
        <w:tc>
          <w:tcPr>
            <w:tcW w:w="2088" w:type="dxa"/>
            <w:tcBorders>
              <w:bottom w:val="single" w:sz="6" w:space="0" w:color="000000"/>
            </w:tcBorders>
            <w:shd w:val="clear" w:color="auto" w:fill="auto"/>
          </w:tcPr>
          <w:p w:rsidR="0050009E" w:rsidRPr="000571F4" w:rsidRDefault="0050009E" w:rsidP="0050009E">
            <w:pPr>
              <w:pStyle w:val="gemtab11ptAbstand"/>
              <w:rPr>
                <w:i/>
                <w:sz w:val="20"/>
              </w:rPr>
            </w:pPr>
            <w:r w:rsidRPr="000571F4">
              <w:rPr>
                <w:i/>
                <w:sz w:val="20"/>
              </w:rPr>
              <w:t>shareable</w:t>
            </w:r>
          </w:p>
        </w:tc>
        <w:tc>
          <w:tcPr>
            <w:tcW w:w="4680" w:type="dxa"/>
            <w:tcBorders>
              <w:bottom w:val="single" w:sz="6" w:space="0" w:color="000000"/>
            </w:tcBorders>
            <w:shd w:val="clear" w:color="auto" w:fill="auto"/>
          </w:tcPr>
          <w:p w:rsidR="0050009E" w:rsidRPr="000571F4" w:rsidRDefault="0050009E" w:rsidP="0050009E">
            <w:pPr>
              <w:pStyle w:val="gemtab11ptAbstand"/>
              <w:rPr>
                <w:sz w:val="20"/>
              </w:rPr>
            </w:pPr>
            <w:r w:rsidRPr="000571F4">
              <w:rPr>
                <w:sz w:val="20"/>
              </w:rPr>
              <w:t>True</w:t>
            </w:r>
          </w:p>
        </w:tc>
        <w:tc>
          <w:tcPr>
            <w:tcW w:w="2160" w:type="dxa"/>
            <w:tcBorders>
              <w:bottom w:val="single" w:sz="6" w:space="0" w:color="000000"/>
            </w:tcBorders>
            <w:shd w:val="clear" w:color="auto" w:fill="auto"/>
          </w:tcPr>
          <w:p w:rsidR="0050009E" w:rsidRPr="000571F4" w:rsidRDefault="0050009E" w:rsidP="003227A5">
            <w:pPr>
              <w:pStyle w:val="gemVerz2"/>
              <w:rPr>
                <w:sz w:val="20"/>
              </w:rPr>
            </w:pPr>
          </w:p>
        </w:tc>
      </w:tr>
      <w:tr w:rsidR="0023085E" w:rsidRPr="000571F4">
        <w:tc>
          <w:tcPr>
            <w:tcW w:w="2088" w:type="dxa"/>
            <w:tcBorders>
              <w:bottom w:val="single" w:sz="4" w:space="0" w:color="auto"/>
            </w:tcBorders>
            <w:shd w:val="clear" w:color="auto" w:fill="auto"/>
          </w:tcPr>
          <w:p w:rsidR="0023085E" w:rsidRPr="00DE607F" w:rsidRDefault="0023085E" w:rsidP="0023085E">
            <w:pPr>
              <w:pStyle w:val="gemTab10pt"/>
              <w:rPr>
                <w:i/>
              </w:rPr>
            </w:pPr>
            <w:r w:rsidRPr="00DE607F">
              <w:rPr>
                <w:i/>
              </w:rPr>
              <w:t>body</w:t>
            </w:r>
          </w:p>
        </w:tc>
        <w:tc>
          <w:tcPr>
            <w:tcW w:w="4680" w:type="dxa"/>
            <w:tcBorders>
              <w:bottom w:val="single" w:sz="4" w:space="0" w:color="auto"/>
            </w:tcBorders>
            <w:shd w:val="clear" w:color="auto" w:fill="auto"/>
          </w:tcPr>
          <w:p w:rsidR="0023085E" w:rsidRPr="00DE607F" w:rsidRDefault="00DA124D" w:rsidP="0023085E">
            <w:pPr>
              <w:pStyle w:val="gemTab10pt"/>
            </w:pPr>
            <w:r w:rsidRPr="00DE607F">
              <w:t>kein Inhalt</w:t>
            </w:r>
          </w:p>
        </w:tc>
        <w:tc>
          <w:tcPr>
            <w:tcW w:w="2160" w:type="dxa"/>
            <w:tcBorders>
              <w:bottom w:val="single" w:sz="4" w:space="0" w:color="auto"/>
            </w:tcBorders>
            <w:shd w:val="clear" w:color="auto" w:fill="auto"/>
          </w:tcPr>
          <w:p w:rsidR="0023085E" w:rsidRPr="000571F4" w:rsidRDefault="0023085E" w:rsidP="0023085E">
            <w:pPr>
              <w:pStyle w:val="gemTab10pt"/>
            </w:pPr>
            <w:r w:rsidRPr="00DE607F">
              <w:t>wird personalisiert</w:t>
            </w:r>
          </w:p>
        </w:tc>
      </w:tr>
      <w:tr w:rsidR="00F86D3B" w:rsidRPr="000571F4" w:rsidTr="00127F49">
        <w:tc>
          <w:tcPr>
            <w:tcW w:w="8928" w:type="dxa"/>
            <w:gridSpan w:val="3"/>
            <w:tcBorders>
              <w:bottom w:val="single" w:sz="4" w:space="0" w:color="auto"/>
            </w:tcBorders>
            <w:shd w:val="clear" w:color="auto" w:fill="E0E0E0"/>
          </w:tcPr>
          <w:p w:rsidR="00F86D3B" w:rsidRPr="000571F4" w:rsidRDefault="00F86D3B" w:rsidP="00FD3C26">
            <w:pPr>
              <w:pStyle w:val="gemtab11ptAbstand"/>
              <w:rPr>
                <w:b/>
                <w:sz w:val="20"/>
              </w:rPr>
            </w:pPr>
            <w:r w:rsidRPr="000571F4">
              <w:rPr>
                <w:b/>
                <w:sz w:val="20"/>
              </w:rPr>
              <w:t>Zugriffsregel für logischen LCS „Operational state (activated)”</w:t>
            </w:r>
          </w:p>
        </w:tc>
      </w:tr>
      <w:tr w:rsidR="00F86D3B" w:rsidRPr="000571F4" w:rsidTr="00B25829">
        <w:tc>
          <w:tcPr>
            <w:tcW w:w="2088" w:type="dxa"/>
            <w:shd w:val="clear" w:color="auto" w:fill="D9D9D9"/>
          </w:tcPr>
          <w:p w:rsidR="00F86D3B" w:rsidRPr="000571F4" w:rsidRDefault="00F86D3B" w:rsidP="00FD3C26">
            <w:pPr>
              <w:pStyle w:val="gemtab11ptAbstand"/>
              <w:rPr>
                <w:b/>
                <w:sz w:val="20"/>
              </w:rPr>
            </w:pPr>
            <w:r w:rsidRPr="000571F4">
              <w:rPr>
                <w:b/>
                <w:sz w:val="20"/>
              </w:rPr>
              <w:t>Zugriffsart</w:t>
            </w:r>
          </w:p>
        </w:tc>
        <w:tc>
          <w:tcPr>
            <w:tcW w:w="4680" w:type="dxa"/>
            <w:shd w:val="clear" w:color="auto" w:fill="D9D9D9"/>
          </w:tcPr>
          <w:p w:rsidR="00F86D3B" w:rsidRPr="000571F4" w:rsidRDefault="00F86D3B" w:rsidP="00FD3C26">
            <w:pPr>
              <w:pStyle w:val="gemtab11ptAbstand"/>
              <w:rPr>
                <w:b/>
                <w:sz w:val="20"/>
              </w:rPr>
            </w:pPr>
            <w:r w:rsidRPr="000571F4">
              <w:rPr>
                <w:b/>
                <w:sz w:val="20"/>
              </w:rPr>
              <w:t>Zugriffsbedingung</w:t>
            </w:r>
          </w:p>
        </w:tc>
        <w:tc>
          <w:tcPr>
            <w:tcW w:w="2160" w:type="dxa"/>
            <w:shd w:val="clear" w:color="auto" w:fill="D9D9D9"/>
          </w:tcPr>
          <w:p w:rsidR="00F86D3B" w:rsidRPr="000571F4" w:rsidRDefault="00F86D3B" w:rsidP="00FD3C26">
            <w:pPr>
              <w:pStyle w:val="gemtab11ptAbstand"/>
              <w:rPr>
                <w:b/>
                <w:sz w:val="20"/>
              </w:rPr>
            </w:pPr>
            <w:r w:rsidRPr="000571F4">
              <w:rPr>
                <w:b/>
                <w:sz w:val="20"/>
              </w:rPr>
              <w:t>Bemerkung</w:t>
            </w:r>
          </w:p>
        </w:tc>
      </w:tr>
      <w:tr w:rsidR="000101F4" w:rsidRPr="000571F4" w:rsidTr="00D00AF9">
        <w:trPr>
          <w:trHeight w:val="413"/>
        </w:trPr>
        <w:tc>
          <w:tcPr>
            <w:tcW w:w="2088" w:type="dxa"/>
            <w:shd w:val="clear" w:color="auto" w:fill="auto"/>
          </w:tcPr>
          <w:p w:rsidR="000101F4" w:rsidRPr="001342B7" w:rsidRDefault="000101F4" w:rsidP="00B25829">
            <w:pPr>
              <w:pStyle w:val="gemtab11ptAbstand"/>
              <w:rPr>
                <w:sz w:val="20"/>
              </w:rPr>
            </w:pPr>
            <w:r w:rsidRPr="001342B7">
              <w:rPr>
                <w:smallCaps/>
                <w:sz w:val="20"/>
              </w:rPr>
              <w:t>Delete</w:t>
            </w:r>
          </w:p>
        </w:tc>
        <w:tc>
          <w:tcPr>
            <w:tcW w:w="4680" w:type="dxa"/>
            <w:shd w:val="clear" w:color="auto" w:fill="auto"/>
          </w:tcPr>
          <w:p w:rsidR="000101F4" w:rsidRPr="001342B7" w:rsidRDefault="000101F4" w:rsidP="004E086B">
            <w:pPr>
              <w:pStyle w:val="gemtab11ptAbstand"/>
              <w:rPr>
                <w:strike/>
                <w:sz w:val="20"/>
                <w:lang w:val="en-US"/>
              </w:rPr>
            </w:pPr>
            <w:r w:rsidRPr="001342B7">
              <w:rPr>
                <w:sz w:val="20"/>
              </w:rPr>
              <w:fldChar w:fldCharType="begin"/>
            </w:r>
            <w:r w:rsidRPr="001342B7">
              <w:rPr>
                <w:sz w:val="20"/>
                <w:lang w:val="en-US"/>
              </w:rPr>
              <w:instrText xml:space="preserve"> REF fAUT_CMS \h  \* MERGEFORMAT </w:instrText>
            </w:r>
            <w:r w:rsidRPr="001342B7">
              <w:rPr>
                <w:sz w:val="20"/>
              </w:rPr>
            </w:r>
            <w:r w:rsidRPr="001342B7">
              <w:rPr>
                <w:sz w:val="20"/>
              </w:rPr>
              <w:fldChar w:fldCharType="separate"/>
            </w:r>
            <w:r w:rsidR="00997CBB" w:rsidRPr="00997CBB">
              <w:rPr>
                <w:sz w:val="20"/>
                <w:lang w:val="en-US"/>
              </w:rPr>
              <w:t>AUT_CMS</w:t>
            </w:r>
            <w:r w:rsidRPr="001342B7">
              <w:rPr>
                <w:sz w:val="20"/>
              </w:rPr>
              <w:fldChar w:fldCharType="end"/>
            </w:r>
            <w:r w:rsidRPr="001342B7">
              <w:rPr>
                <w:sz w:val="20"/>
                <w:lang w:val="en-US"/>
              </w:rPr>
              <w:t xml:space="preserve"> OR AUT_CUP</w:t>
            </w:r>
          </w:p>
        </w:tc>
        <w:tc>
          <w:tcPr>
            <w:tcW w:w="2160" w:type="dxa"/>
            <w:shd w:val="clear" w:color="auto" w:fill="auto"/>
          </w:tcPr>
          <w:p w:rsidR="000101F4" w:rsidRPr="001342B7" w:rsidRDefault="000101F4" w:rsidP="00D00AF9">
            <w:pPr>
              <w:pStyle w:val="gemtab11ptAbstand"/>
              <w:rPr>
                <w:strike/>
                <w:sz w:val="20"/>
              </w:rPr>
            </w:pPr>
            <w:r w:rsidRPr="001342B7">
              <w:rPr>
                <w:sz w:val="20"/>
              </w:rPr>
              <w:t xml:space="preserve">siehe </w:t>
            </w:r>
            <w:r w:rsidRPr="001342B7">
              <w:rPr>
                <w:sz w:val="20"/>
              </w:rPr>
              <w:fldChar w:fldCharType="begin"/>
            </w:r>
            <w:r w:rsidRPr="001342B7">
              <w:rPr>
                <w:sz w:val="20"/>
              </w:rPr>
              <w:instrText xml:space="preserve"> REF _Ref373333113 \r \h  \* MERGEFORMAT </w:instrText>
            </w:r>
            <w:r w:rsidRPr="001342B7">
              <w:rPr>
                <w:sz w:val="20"/>
              </w:rPr>
            </w:r>
            <w:r w:rsidRPr="001342B7">
              <w:rPr>
                <w:sz w:val="20"/>
              </w:rPr>
              <w:fldChar w:fldCharType="separate"/>
            </w:r>
            <w:r w:rsidR="00997CBB">
              <w:rPr>
                <w:sz w:val="20"/>
              </w:rPr>
              <w:t>Hinweis 16:</w:t>
            </w:r>
            <w:r w:rsidRPr="001342B7">
              <w:rPr>
                <w:sz w:val="20"/>
              </w:rPr>
              <w:fldChar w:fldCharType="end"/>
            </w:r>
          </w:p>
        </w:tc>
      </w:tr>
      <w:tr w:rsidR="00127F49" w:rsidRPr="000571F4">
        <w:tc>
          <w:tcPr>
            <w:tcW w:w="2088" w:type="dxa"/>
            <w:shd w:val="clear" w:color="auto" w:fill="auto"/>
          </w:tcPr>
          <w:p w:rsidR="00127F49" w:rsidRPr="000571F4" w:rsidRDefault="00127F49" w:rsidP="00FD3C26">
            <w:pPr>
              <w:pStyle w:val="gemtab11ptAbstand"/>
              <w:rPr>
                <w:sz w:val="20"/>
              </w:rPr>
            </w:pPr>
            <w:r w:rsidRPr="000571F4">
              <w:rPr>
                <w:smallCaps/>
                <w:sz w:val="20"/>
              </w:rPr>
              <w:t>Read Binary</w:t>
            </w:r>
          </w:p>
        </w:tc>
        <w:tc>
          <w:tcPr>
            <w:tcW w:w="4680" w:type="dxa"/>
            <w:shd w:val="clear" w:color="auto" w:fill="auto"/>
          </w:tcPr>
          <w:p w:rsidR="00127F49" w:rsidRPr="000571F4" w:rsidRDefault="00127F49" w:rsidP="00FD3C26">
            <w:pPr>
              <w:pStyle w:val="gemtab11ptAbstand"/>
              <w:rPr>
                <w:sz w:val="20"/>
              </w:rPr>
            </w:pPr>
            <w:r w:rsidRPr="000571F4">
              <w:rPr>
                <w:sz w:val="20"/>
              </w:rPr>
              <w:t>ALWAYS</w:t>
            </w:r>
          </w:p>
        </w:tc>
        <w:tc>
          <w:tcPr>
            <w:tcW w:w="2160" w:type="dxa"/>
            <w:shd w:val="clear" w:color="auto" w:fill="auto"/>
          </w:tcPr>
          <w:p w:rsidR="00127F49" w:rsidRPr="000571F4" w:rsidRDefault="00127F49" w:rsidP="00FD3C26">
            <w:pPr>
              <w:pStyle w:val="gemtab11ptAbstand"/>
              <w:rPr>
                <w:sz w:val="20"/>
              </w:rPr>
            </w:pPr>
          </w:p>
        </w:tc>
      </w:tr>
      <w:tr w:rsidR="00127F49" w:rsidRPr="000571F4">
        <w:tc>
          <w:tcPr>
            <w:tcW w:w="2088" w:type="dxa"/>
            <w:shd w:val="clear" w:color="auto" w:fill="auto"/>
          </w:tcPr>
          <w:p w:rsidR="00127F49" w:rsidRPr="000571F4" w:rsidRDefault="00127F49" w:rsidP="00FD3C26">
            <w:pPr>
              <w:pStyle w:val="gemtab11ptAbstand"/>
              <w:rPr>
                <w:sz w:val="20"/>
              </w:rPr>
            </w:pPr>
            <w:r w:rsidRPr="000571F4">
              <w:rPr>
                <w:smallCaps/>
                <w:sz w:val="20"/>
              </w:rPr>
              <w:t>Update Binary</w:t>
            </w:r>
          </w:p>
        </w:tc>
        <w:tc>
          <w:tcPr>
            <w:tcW w:w="4680" w:type="dxa"/>
            <w:shd w:val="clear" w:color="auto" w:fill="auto"/>
          </w:tcPr>
          <w:p w:rsidR="00127F49" w:rsidRPr="000571F4" w:rsidRDefault="00127F49" w:rsidP="00FD3C26">
            <w:pPr>
              <w:pStyle w:val="gemtab11ptAbstand"/>
              <w:rPr>
                <w:strike/>
                <w:sz w:val="20"/>
                <w:lang w:val="en-US"/>
              </w:rPr>
            </w:pPr>
            <w:r w:rsidRPr="000571F4">
              <w:rPr>
                <w:sz w:val="20"/>
              </w:rPr>
              <w:fldChar w:fldCharType="begin"/>
            </w:r>
            <w:r w:rsidRPr="000571F4">
              <w:rPr>
                <w:sz w:val="20"/>
                <w:lang w:val="en-US"/>
              </w:rPr>
              <w:instrText xml:space="preserve"> REF fAUT_CMS \h  \* MERGEFORMAT </w:instrText>
            </w:r>
            <w:r w:rsidRPr="000571F4">
              <w:rPr>
                <w:sz w:val="20"/>
              </w:rPr>
            </w:r>
            <w:r w:rsidRPr="000571F4">
              <w:rPr>
                <w:sz w:val="20"/>
              </w:rPr>
              <w:fldChar w:fldCharType="separate"/>
            </w:r>
            <w:r w:rsidR="00997CBB" w:rsidRPr="00997CBB">
              <w:rPr>
                <w:sz w:val="20"/>
                <w:lang w:val="en-US"/>
              </w:rPr>
              <w:t>AUT_CMS</w:t>
            </w:r>
            <w:r w:rsidRPr="000571F4">
              <w:rPr>
                <w:sz w:val="20"/>
              </w:rPr>
              <w:fldChar w:fldCharType="end"/>
            </w:r>
            <w:r w:rsidRPr="000571F4">
              <w:rPr>
                <w:sz w:val="20"/>
                <w:lang w:val="en-US"/>
              </w:rPr>
              <w:t xml:space="preserve"> OR AUT_CUP</w:t>
            </w:r>
          </w:p>
        </w:tc>
        <w:tc>
          <w:tcPr>
            <w:tcW w:w="2160" w:type="dxa"/>
            <w:shd w:val="clear" w:color="auto" w:fill="auto"/>
          </w:tcPr>
          <w:p w:rsidR="00127F49" w:rsidRPr="000571F4" w:rsidRDefault="00127F49" w:rsidP="009339F6">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_Ref373333113 \r \h </w:instrText>
            </w:r>
            <w:r>
              <w:rPr>
                <w:sz w:val="20"/>
              </w:rPr>
              <w:instrText xml:space="preserve"> \* MERGEFORMAT </w:instrText>
            </w:r>
            <w:r w:rsidRPr="000571F4">
              <w:rPr>
                <w:sz w:val="20"/>
              </w:rPr>
            </w:r>
            <w:r w:rsidRPr="000571F4">
              <w:rPr>
                <w:sz w:val="20"/>
              </w:rPr>
              <w:fldChar w:fldCharType="separate"/>
            </w:r>
            <w:r w:rsidR="00997CBB">
              <w:rPr>
                <w:sz w:val="20"/>
              </w:rPr>
              <w:t>Hinweis 16:</w:t>
            </w:r>
            <w:r w:rsidRPr="000571F4">
              <w:rPr>
                <w:sz w:val="20"/>
              </w:rPr>
              <w:fldChar w:fldCharType="end"/>
            </w:r>
          </w:p>
          <w:p w:rsidR="00127F49" w:rsidRPr="000571F4" w:rsidRDefault="00127F49" w:rsidP="00FD3C26">
            <w:pPr>
              <w:pStyle w:val="gemtab11ptAbstand"/>
              <w:rPr>
                <w:strike/>
                <w:sz w:val="20"/>
              </w:rPr>
            </w:pPr>
          </w:p>
        </w:tc>
      </w:tr>
      <w:tr w:rsidR="00127F49" w:rsidRPr="000571F4" w:rsidTr="00127F49">
        <w:tc>
          <w:tcPr>
            <w:tcW w:w="2088" w:type="dxa"/>
            <w:tcBorders>
              <w:bottom w:val="single" w:sz="4" w:space="0" w:color="auto"/>
            </w:tcBorders>
            <w:shd w:val="clear" w:color="auto" w:fill="auto"/>
          </w:tcPr>
          <w:p w:rsidR="00127F49" w:rsidRPr="000571F4" w:rsidRDefault="00127F49" w:rsidP="00FD3C26">
            <w:pPr>
              <w:pStyle w:val="gemtab11ptAbstand"/>
              <w:rPr>
                <w:sz w:val="20"/>
              </w:rPr>
            </w:pPr>
            <w:r w:rsidRPr="000571F4">
              <w:rPr>
                <w:sz w:val="20"/>
              </w:rPr>
              <w:t>andere</w:t>
            </w:r>
          </w:p>
        </w:tc>
        <w:tc>
          <w:tcPr>
            <w:tcW w:w="4680" w:type="dxa"/>
            <w:tcBorders>
              <w:bottom w:val="single" w:sz="4" w:space="0" w:color="auto"/>
            </w:tcBorders>
            <w:shd w:val="clear" w:color="auto" w:fill="auto"/>
          </w:tcPr>
          <w:p w:rsidR="00127F49" w:rsidRPr="000571F4" w:rsidRDefault="00127F49" w:rsidP="00FD3C26">
            <w:pPr>
              <w:pStyle w:val="gemtab11ptAbstand"/>
              <w:rPr>
                <w:sz w:val="20"/>
              </w:rPr>
            </w:pPr>
            <w:r w:rsidRPr="000571F4">
              <w:rPr>
                <w:sz w:val="20"/>
              </w:rPr>
              <w:t>NEVER</w:t>
            </w:r>
          </w:p>
        </w:tc>
        <w:tc>
          <w:tcPr>
            <w:tcW w:w="2160" w:type="dxa"/>
            <w:tcBorders>
              <w:bottom w:val="single" w:sz="4" w:space="0" w:color="auto"/>
            </w:tcBorders>
            <w:shd w:val="clear" w:color="auto" w:fill="auto"/>
          </w:tcPr>
          <w:p w:rsidR="00127F49" w:rsidRPr="000571F4" w:rsidRDefault="00127F49" w:rsidP="00FD3C26">
            <w:pPr>
              <w:pStyle w:val="gemtab11ptAbstand"/>
              <w:rPr>
                <w:sz w:val="20"/>
              </w:rPr>
            </w:pPr>
          </w:p>
        </w:tc>
      </w:tr>
      <w:tr w:rsidR="00127F49" w:rsidRPr="000571F4" w:rsidTr="00B25829">
        <w:tc>
          <w:tcPr>
            <w:tcW w:w="8928" w:type="dxa"/>
            <w:gridSpan w:val="3"/>
            <w:shd w:val="clear" w:color="auto" w:fill="D9D9D9"/>
          </w:tcPr>
          <w:p w:rsidR="00127F49" w:rsidRPr="000571F4" w:rsidRDefault="00127F49" w:rsidP="00FD3C26">
            <w:pPr>
              <w:pStyle w:val="gemtab11ptAbstand"/>
              <w:rPr>
                <w:sz w:val="20"/>
              </w:rPr>
            </w:pPr>
            <w:r w:rsidRPr="000571F4">
              <w:rPr>
                <w:b/>
                <w:sz w:val="20"/>
              </w:rPr>
              <w:t>Zugriffsregel für logischen LCS „Operational state (deactivated)”</w:t>
            </w:r>
          </w:p>
        </w:tc>
      </w:tr>
      <w:tr w:rsidR="00127F49" w:rsidRPr="000571F4" w:rsidTr="00B25829">
        <w:tc>
          <w:tcPr>
            <w:tcW w:w="2088" w:type="dxa"/>
            <w:shd w:val="clear" w:color="auto" w:fill="D9D9D9"/>
          </w:tcPr>
          <w:p w:rsidR="00127F49" w:rsidRPr="000571F4" w:rsidRDefault="00127F49" w:rsidP="00FD3C26">
            <w:pPr>
              <w:pStyle w:val="gemtab11ptAbstand"/>
              <w:rPr>
                <w:b/>
                <w:sz w:val="20"/>
              </w:rPr>
            </w:pPr>
            <w:r w:rsidRPr="000571F4">
              <w:rPr>
                <w:b/>
                <w:sz w:val="20"/>
              </w:rPr>
              <w:t>Zugriffsart</w:t>
            </w:r>
          </w:p>
        </w:tc>
        <w:tc>
          <w:tcPr>
            <w:tcW w:w="4680" w:type="dxa"/>
            <w:shd w:val="clear" w:color="auto" w:fill="D9D9D9"/>
          </w:tcPr>
          <w:p w:rsidR="00127F49" w:rsidRPr="000571F4" w:rsidRDefault="00127F49" w:rsidP="00FD3C26">
            <w:pPr>
              <w:pStyle w:val="gemtab11ptAbstand"/>
              <w:rPr>
                <w:b/>
                <w:sz w:val="20"/>
              </w:rPr>
            </w:pPr>
            <w:r w:rsidRPr="000571F4">
              <w:rPr>
                <w:b/>
                <w:sz w:val="20"/>
              </w:rPr>
              <w:t>Zugriffsbedingung</w:t>
            </w:r>
          </w:p>
        </w:tc>
        <w:tc>
          <w:tcPr>
            <w:tcW w:w="2160" w:type="dxa"/>
            <w:shd w:val="clear" w:color="auto" w:fill="D9D9D9"/>
          </w:tcPr>
          <w:p w:rsidR="00127F49" w:rsidRPr="000571F4" w:rsidRDefault="00127F49" w:rsidP="00FD3C26">
            <w:pPr>
              <w:pStyle w:val="gemtab11ptAbstand"/>
              <w:rPr>
                <w:b/>
                <w:sz w:val="20"/>
              </w:rPr>
            </w:pPr>
            <w:r w:rsidRPr="000571F4">
              <w:rPr>
                <w:b/>
                <w:sz w:val="20"/>
              </w:rPr>
              <w:t>Bemerkung</w:t>
            </w:r>
          </w:p>
        </w:tc>
      </w:tr>
      <w:tr w:rsidR="00127F49" w:rsidRPr="000571F4" w:rsidTr="00127F49">
        <w:tc>
          <w:tcPr>
            <w:tcW w:w="2088" w:type="dxa"/>
            <w:tcBorders>
              <w:bottom w:val="single" w:sz="4" w:space="0" w:color="auto"/>
            </w:tcBorders>
            <w:shd w:val="clear" w:color="auto" w:fill="auto"/>
          </w:tcPr>
          <w:p w:rsidR="00127F49" w:rsidRPr="000571F4" w:rsidRDefault="00127F49" w:rsidP="00FD3C26">
            <w:pPr>
              <w:pStyle w:val="gemtab11ptAbstand"/>
              <w:rPr>
                <w:sz w:val="20"/>
              </w:rPr>
            </w:pPr>
            <w:r w:rsidRPr="000571F4">
              <w:rPr>
                <w:sz w:val="20"/>
              </w:rPr>
              <w:t>alle</w:t>
            </w:r>
          </w:p>
        </w:tc>
        <w:tc>
          <w:tcPr>
            <w:tcW w:w="4680" w:type="dxa"/>
            <w:tcBorders>
              <w:bottom w:val="single" w:sz="4" w:space="0" w:color="auto"/>
            </w:tcBorders>
            <w:shd w:val="clear" w:color="auto" w:fill="auto"/>
          </w:tcPr>
          <w:p w:rsidR="00127F49" w:rsidRPr="000571F4" w:rsidRDefault="00127F49" w:rsidP="00FD3C26">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127F49" w:rsidRPr="000571F4" w:rsidRDefault="00127F49" w:rsidP="00FD3C26">
            <w:pPr>
              <w:pStyle w:val="gemtab11ptAbstand"/>
              <w:rPr>
                <w:sz w:val="20"/>
              </w:rPr>
            </w:pPr>
          </w:p>
        </w:tc>
      </w:tr>
      <w:tr w:rsidR="00127F49" w:rsidRPr="000571F4" w:rsidTr="00B25829">
        <w:tc>
          <w:tcPr>
            <w:tcW w:w="8928" w:type="dxa"/>
            <w:gridSpan w:val="3"/>
            <w:shd w:val="clear" w:color="auto" w:fill="D9D9D9"/>
          </w:tcPr>
          <w:p w:rsidR="00127F49" w:rsidRPr="000571F4" w:rsidRDefault="00127F49" w:rsidP="00FD3C26">
            <w:pPr>
              <w:pStyle w:val="gemtab11ptAbstand"/>
              <w:rPr>
                <w:sz w:val="20"/>
              </w:rPr>
            </w:pPr>
            <w:r w:rsidRPr="000571F4">
              <w:rPr>
                <w:b/>
                <w:sz w:val="20"/>
              </w:rPr>
              <w:t>Zugriffsregel für logischen LCS „Termination state“</w:t>
            </w:r>
          </w:p>
        </w:tc>
      </w:tr>
      <w:tr w:rsidR="00127F49" w:rsidRPr="000571F4" w:rsidTr="00B25829">
        <w:tc>
          <w:tcPr>
            <w:tcW w:w="2088" w:type="dxa"/>
            <w:shd w:val="clear" w:color="auto" w:fill="D9D9D9"/>
          </w:tcPr>
          <w:p w:rsidR="00127F49" w:rsidRPr="000571F4" w:rsidRDefault="00127F49" w:rsidP="00FD3C26">
            <w:pPr>
              <w:pStyle w:val="gemtab11ptAbstand"/>
              <w:rPr>
                <w:b/>
                <w:sz w:val="20"/>
              </w:rPr>
            </w:pPr>
            <w:r w:rsidRPr="000571F4">
              <w:rPr>
                <w:b/>
                <w:sz w:val="20"/>
              </w:rPr>
              <w:t>Zugriffsart</w:t>
            </w:r>
          </w:p>
        </w:tc>
        <w:tc>
          <w:tcPr>
            <w:tcW w:w="4680" w:type="dxa"/>
            <w:shd w:val="clear" w:color="auto" w:fill="D9D9D9"/>
          </w:tcPr>
          <w:p w:rsidR="00127F49" w:rsidRPr="000571F4" w:rsidRDefault="00127F49" w:rsidP="00FD3C26">
            <w:pPr>
              <w:pStyle w:val="gemtab11ptAbstand"/>
              <w:rPr>
                <w:b/>
                <w:sz w:val="20"/>
              </w:rPr>
            </w:pPr>
            <w:r w:rsidRPr="000571F4">
              <w:rPr>
                <w:b/>
                <w:sz w:val="20"/>
              </w:rPr>
              <w:t>Zugriffsbedingung</w:t>
            </w:r>
          </w:p>
        </w:tc>
        <w:tc>
          <w:tcPr>
            <w:tcW w:w="2160" w:type="dxa"/>
            <w:shd w:val="clear" w:color="auto" w:fill="D9D9D9"/>
          </w:tcPr>
          <w:p w:rsidR="00127F49" w:rsidRPr="000571F4" w:rsidRDefault="00127F49" w:rsidP="00FD3C26">
            <w:pPr>
              <w:pStyle w:val="gemtab11ptAbstand"/>
              <w:rPr>
                <w:b/>
                <w:sz w:val="20"/>
              </w:rPr>
            </w:pPr>
            <w:r w:rsidRPr="000571F4">
              <w:rPr>
                <w:b/>
                <w:sz w:val="20"/>
              </w:rPr>
              <w:t>Bemerkung</w:t>
            </w:r>
          </w:p>
        </w:tc>
      </w:tr>
      <w:tr w:rsidR="00127F49" w:rsidRPr="000571F4">
        <w:tc>
          <w:tcPr>
            <w:tcW w:w="2088" w:type="dxa"/>
            <w:shd w:val="clear" w:color="auto" w:fill="auto"/>
          </w:tcPr>
          <w:p w:rsidR="00127F49" w:rsidRPr="000571F4" w:rsidRDefault="00127F49" w:rsidP="00FD3C26">
            <w:pPr>
              <w:pStyle w:val="gemtab11ptAbstand"/>
              <w:rPr>
                <w:sz w:val="20"/>
              </w:rPr>
            </w:pPr>
            <w:r w:rsidRPr="000571F4">
              <w:rPr>
                <w:sz w:val="20"/>
              </w:rPr>
              <w:t>alle</w:t>
            </w:r>
          </w:p>
        </w:tc>
        <w:tc>
          <w:tcPr>
            <w:tcW w:w="4680" w:type="dxa"/>
            <w:shd w:val="clear" w:color="auto" w:fill="auto"/>
          </w:tcPr>
          <w:p w:rsidR="00127F49" w:rsidRPr="000571F4" w:rsidRDefault="00127F49" w:rsidP="00FD3C26">
            <w:pPr>
              <w:pStyle w:val="gemtab11ptAbstand"/>
              <w:rPr>
                <w:sz w:val="20"/>
              </w:rPr>
            </w:pPr>
            <w:r w:rsidRPr="000571F4">
              <w:rPr>
                <w:sz w:val="20"/>
              </w:rPr>
              <w:t>herstellerspezifisch</w:t>
            </w:r>
          </w:p>
        </w:tc>
        <w:tc>
          <w:tcPr>
            <w:tcW w:w="2160" w:type="dxa"/>
            <w:shd w:val="clear" w:color="auto" w:fill="auto"/>
          </w:tcPr>
          <w:p w:rsidR="00127F49" w:rsidRPr="000571F4" w:rsidRDefault="00127F49" w:rsidP="00FD3C26">
            <w:pPr>
              <w:pStyle w:val="gemtab11ptAbstand"/>
              <w:rPr>
                <w:sz w:val="20"/>
              </w:rPr>
            </w:pPr>
          </w:p>
        </w:tc>
      </w:tr>
    </w:tbl>
    <w:p w:rsidR="00AE4B6A" w:rsidRDefault="00AE4B6A" w:rsidP="00F15111">
      <w:pPr>
        <w:pStyle w:val="gemEinzug"/>
        <w:rPr>
          <w:b/>
        </w:rPr>
      </w:pPr>
    </w:p>
    <w:p w:rsidR="00F15111" w:rsidRPr="00AE4B6A" w:rsidRDefault="00AE4B6A" w:rsidP="00AE4B6A">
      <w:pPr>
        <w:pStyle w:val="gemStandard"/>
      </w:pPr>
      <w:r>
        <w:rPr>
          <w:b/>
        </w:rPr>
        <w:sym w:font="Wingdings" w:char="F0D5"/>
      </w:r>
    </w:p>
    <w:p w:rsidR="009339F6" w:rsidRPr="000571F4" w:rsidRDefault="009339F6" w:rsidP="009339F6">
      <w:pPr>
        <w:pStyle w:val="afiHinweise"/>
        <w:tabs>
          <w:tab w:val="left" w:pos="1134"/>
        </w:tabs>
      </w:pPr>
      <w:bookmarkStart w:id="231" w:name="_Ref373333113"/>
      <w:r w:rsidRPr="000571F4">
        <w:t xml:space="preserve">Das Kommando ist nur vom Inhaber des </w:t>
      </w:r>
      <w:r w:rsidR="00606991" w:rsidRPr="000571F4">
        <w:t xml:space="preserve">CMS- / CUP-Schlüssels </w:t>
      </w:r>
      <w:r w:rsidRPr="000571F4">
        <w:t xml:space="preserve"> ausführbar, siehe Kap. </w:t>
      </w:r>
      <w:r w:rsidRPr="000571F4">
        <w:fldChar w:fldCharType="begin"/>
      </w:r>
      <w:r w:rsidRPr="000571F4">
        <w:instrText xml:space="preserve"> REF _Ref326048151 \r \h  \* MERGEFORMAT </w:instrText>
      </w:r>
      <w:r w:rsidRPr="000571F4">
        <w:fldChar w:fldCharType="separate"/>
      </w:r>
      <w:r w:rsidR="00997CBB">
        <w:t>5.6</w:t>
      </w:r>
      <w:r w:rsidRPr="000571F4">
        <w:fldChar w:fldCharType="end"/>
      </w:r>
      <w:r w:rsidRPr="000571F4">
        <w:t>.</w:t>
      </w:r>
      <w:bookmarkEnd w:id="231"/>
    </w:p>
    <w:p w:rsidR="00111B5A" w:rsidRPr="004D0261" w:rsidRDefault="00111B5A" w:rsidP="00E55CCE">
      <w:pPr>
        <w:pStyle w:val="gemStandard"/>
        <w:keepNext/>
        <w:tabs>
          <w:tab w:val="left" w:pos="567"/>
        </w:tabs>
        <w:ind w:left="567" w:hanging="567"/>
        <w:rPr>
          <w:b/>
        </w:rPr>
      </w:pPr>
      <w:r w:rsidRPr="004D0261">
        <w:rPr>
          <w:b/>
        </w:rPr>
        <w:lastRenderedPageBreak/>
        <w:sym w:font="Wingdings" w:char="F0D6"/>
      </w:r>
      <w:r w:rsidRPr="004D0261">
        <w:rPr>
          <w:b/>
        </w:rPr>
        <w:tab/>
        <w:t xml:space="preserve">Card-G2-A_3389 K_Personalisierung: Festlegung von CHR in </w:t>
      </w:r>
      <w:r w:rsidRPr="004D0261">
        <w:rPr>
          <w:b/>
        </w:rPr>
        <w:fldChar w:fldCharType="begin"/>
      </w:r>
      <w:r w:rsidRPr="004D0261">
        <w:rPr>
          <w:b/>
        </w:rPr>
        <w:instrText xml:space="preserve"> REF  oMF \h  \* MERGEFORMAT </w:instrText>
      </w:r>
      <w:r w:rsidRPr="004D0261">
        <w:rPr>
          <w:b/>
        </w:rPr>
      </w:r>
      <w:r w:rsidRPr="004D0261">
        <w:rPr>
          <w:b/>
        </w:rPr>
        <w:fldChar w:fldCharType="separate"/>
      </w:r>
      <w:r w:rsidR="00997CBB" w:rsidRPr="00997CBB">
        <w:rPr>
          <w:b/>
        </w:rPr>
        <w:t>MF</w:t>
      </w:r>
      <w:r w:rsidRPr="004D0261">
        <w:rPr>
          <w:b/>
        </w:rPr>
        <w:fldChar w:fldCharType="end"/>
      </w:r>
      <w:r w:rsidRPr="004D0261">
        <w:rPr>
          <w:b/>
        </w:rPr>
        <w:t xml:space="preserve"> / </w:t>
      </w:r>
      <w:r w:rsidRPr="004D0261">
        <w:rPr>
          <w:b/>
        </w:rPr>
        <w:fldChar w:fldCharType="begin"/>
      </w:r>
      <w:r w:rsidRPr="004D0261">
        <w:rPr>
          <w:b/>
        </w:rPr>
        <w:instrText xml:space="preserve"> REF oEF_C_SMC_AUTR_CVC_E256 \h  \* MERGEFORMAT </w:instrText>
      </w:r>
      <w:r w:rsidRPr="004D0261">
        <w:rPr>
          <w:b/>
        </w:rPr>
      </w:r>
      <w:r w:rsidRPr="004D0261">
        <w:rPr>
          <w:b/>
        </w:rPr>
        <w:fldChar w:fldCharType="separate"/>
      </w:r>
      <w:r w:rsidR="00997CBB" w:rsidRPr="00997CBB">
        <w:rPr>
          <w:b/>
        </w:rPr>
        <w:t>EF.C.SMC.AUTR_CVC.E256</w:t>
      </w:r>
      <w:r w:rsidRPr="004D0261">
        <w:rPr>
          <w:b/>
        </w:rPr>
        <w:fldChar w:fldCharType="end"/>
      </w:r>
    </w:p>
    <w:p w:rsidR="00AE4B6A" w:rsidRDefault="00111B5A" w:rsidP="00D00AF9">
      <w:pPr>
        <w:pStyle w:val="gemEinzug"/>
        <w:spacing w:before="120"/>
        <w:ind w:left="567"/>
        <w:rPr>
          <w:b/>
        </w:rPr>
      </w:pPr>
      <w:r w:rsidRPr="004D0261">
        <w:t xml:space="preserve">Für die CHR in diesem Zertifikat MUSS CHR = ’00 06’ || ICCSN gelten, wobei die ICCSN denselben Wert besitzen MUSS, wie das Wertfeld </w:t>
      </w:r>
      <w:r w:rsidRPr="004D0261">
        <w:rPr>
          <w:i/>
        </w:rPr>
        <w:t>body</w:t>
      </w:r>
      <w:r w:rsidRPr="004D0261">
        <w:t xml:space="preserve"> aus [Card-G2-A_2157].</w:t>
      </w:r>
    </w:p>
    <w:p w:rsidR="00111B5A" w:rsidRPr="00AE4B6A" w:rsidRDefault="00AE4B6A" w:rsidP="00AE4B6A">
      <w:pPr>
        <w:pStyle w:val="gemStandard"/>
      </w:pPr>
      <w:r>
        <w:rPr>
          <w:b/>
        </w:rPr>
        <w:sym w:font="Wingdings" w:char="F0D5"/>
      </w:r>
    </w:p>
    <w:p w:rsidR="00E52D16" w:rsidRPr="000571F4" w:rsidRDefault="00E52D16" w:rsidP="00E55CCE">
      <w:pPr>
        <w:pStyle w:val="gemStandard"/>
        <w:keepNext/>
        <w:tabs>
          <w:tab w:val="left" w:pos="567"/>
        </w:tabs>
        <w:ind w:left="567" w:hanging="567"/>
        <w:rPr>
          <w:b/>
        </w:rPr>
      </w:pPr>
      <w:r w:rsidRPr="000571F4">
        <w:rPr>
          <w:b/>
        </w:rPr>
        <w:sym w:font="Wingdings" w:char="F0D6"/>
      </w:r>
      <w:r w:rsidRPr="000571F4">
        <w:rPr>
          <w:b/>
        </w:rPr>
        <w:tab/>
      </w:r>
      <w:r w:rsidR="004B1943" w:rsidRPr="000571F4">
        <w:rPr>
          <w:b/>
        </w:rPr>
        <w:t>Card-G2-A_334</w:t>
      </w:r>
      <w:r w:rsidR="008F745D" w:rsidRPr="000571F4">
        <w:rPr>
          <w:b/>
        </w:rPr>
        <w:t>9</w:t>
      </w:r>
      <w:r w:rsidRPr="000571F4">
        <w:rPr>
          <w:b/>
        </w:rPr>
        <w:t xml:space="preserve"> K_Personalisierung: Personalisierte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997CBB" w:rsidRPr="00997CBB">
        <w:rPr>
          <w:b/>
        </w:rPr>
        <w:t>MF</w:t>
      </w:r>
      <w:r w:rsidRPr="000571F4">
        <w:rPr>
          <w:b/>
        </w:rPr>
        <w:fldChar w:fldCharType="end"/>
      </w:r>
      <w:r w:rsidRPr="000571F4">
        <w:rPr>
          <w:b/>
        </w:rPr>
        <w:t xml:space="preserve"> / </w:t>
      </w:r>
      <w:r w:rsidR="001D4413" w:rsidRPr="000571F4">
        <w:rPr>
          <w:b/>
        </w:rPr>
        <w:fldChar w:fldCharType="begin"/>
      </w:r>
      <w:r w:rsidR="001D4413" w:rsidRPr="000571F4">
        <w:rPr>
          <w:b/>
        </w:rPr>
        <w:instrText xml:space="preserve"> REF oEF_C_SMC_AUTR_CVC_E256 \h  \* MERGEFORMAT </w:instrText>
      </w:r>
      <w:r w:rsidR="001D4413" w:rsidRPr="000571F4">
        <w:rPr>
          <w:b/>
        </w:rPr>
      </w:r>
      <w:r w:rsidR="001D4413" w:rsidRPr="000571F4">
        <w:rPr>
          <w:b/>
        </w:rPr>
        <w:fldChar w:fldCharType="separate"/>
      </w:r>
      <w:r w:rsidR="00997CBB" w:rsidRPr="00997CBB">
        <w:rPr>
          <w:b/>
        </w:rPr>
        <w:t>EF.C.SMC.AUTR_CVC.E256</w:t>
      </w:r>
      <w:r w:rsidR="001D4413" w:rsidRPr="000571F4">
        <w:rPr>
          <w:b/>
        </w:rPr>
        <w:fldChar w:fldCharType="end"/>
      </w:r>
    </w:p>
    <w:p w:rsidR="00E52D16" w:rsidRPr="00AB7DFC" w:rsidRDefault="00E52D16" w:rsidP="00D00AF9">
      <w:pPr>
        <w:pStyle w:val="gemEinzug"/>
        <w:spacing w:after="120"/>
        <w:ind w:left="567"/>
      </w:pPr>
      <w:r w:rsidRPr="000571F4">
        <w:t xml:space="preserve">Bei der Personalisierung von </w:t>
      </w:r>
      <w:r w:rsidR="001D4413" w:rsidRPr="000571F4">
        <w:fldChar w:fldCharType="begin"/>
      </w:r>
      <w:r w:rsidR="001D4413" w:rsidRPr="000571F4">
        <w:instrText xml:space="preserve"> REF oEF_C_SMC_AUTR_CVC_E256 \h  \* MERGEFORMAT </w:instrText>
      </w:r>
      <w:r w:rsidR="001D4413" w:rsidRPr="000571F4">
        <w:fldChar w:fldCharType="separate"/>
      </w:r>
      <w:r w:rsidR="00997CBB" w:rsidRPr="00CD2682">
        <w:t>EF.C.SMC.AUTR_CVC.E256</w:t>
      </w:r>
      <w:r w:rsidR="001D4413" w:rsidRPr="000571F4">
        <w:fldChar w:fldCharType="end"/>
      </w:r>
      <w:r w:rsidRPr="000571F4">
        <w:t xml:space="preserve"> MÜSSEN die in Tab_</w:t>
      </w:r>
      <w:r w:rsidR="0062625C" w:rsidRPr="000571F4">
        <w:t>SMC-B</w:t>
      </w:r>
      <w:r w:rsidR="0062625C" w:rsidRPr="00AB7DFC">
        <w:t>_ObjSys_072</w:t>
      </w:r>
      <w:r w:rsidRPr="00AB7DFC">
        <w:t xml:space="preserve"> angegebenen Attribute mit den dort angegebenen Inhalten personalisiert werden.</w:t>
      </w:r>
    </w:p>
    <w:p w:rsidR="00E52D16" w:rsidRPr="000571F4" w:rsidRDefault="00E52D16" w:rsidP="00AE4B6A">
      <w:pPr>
        <w:pStyle w:val="Beschriftung"/>
      </w:pPr>
      <w:bookmarkStart w:id="232" w:name="_Toc501368280"/>
      <w:r w:rsidRPr="000571F4">
        <w:t xml:space="preserve">Tabelle </w:t>
      </w:r>
      <w:fldSimple w:instr=" SEQ Tabelle \* ARABIC ">
        <w:r w:rsidR="00997CBB">
          <w:rPr>
            <w:noProof/>
          </w:rPr>
          <w:t>16</w:t>
        </w:r>
      </w:fldSimple>
      <w:r w:rsidRPr="000571F4">
        <w:t>: Tab_</w:t>
      </w:r>
      <w:r w:rsidR="0062625C" w:rsidRPr="000571F4">
        <w:t>SMC-B_ObjSys_072</w:t>
      </w:r>
      <w:r w:rsidRPr="000571F4">
        <w:t xml:space="preserve"> Personalisierte Attribute von </w:t>
      </w:r>
      <w:r w:rsidRPr="000571F4">
        <w:fldChar w:fldCharType="begin"/>
      </w:r>
      <w:r w:rsidRPr="000571F4">
        <w:instrText xml:space="preserve"> REF oMF \h  \* MERGEFORMAT </w:instrText>
      </w:r>
      <w:r w:rsidRPr="000571F4">
        <w:fldChar w:fldCharType="separate"/>
      </w:r>
      <w:r w:rsidR="00997CBB" w:rsidRPr="000571F4">
        <w:t>MF</w:t>
      </w:r>
      <w:r w:rsidRPr="000571F4">
        <w:fldChar w:fldCharType="end"/>
      </w:r>
      <w:r w:rsidRPr="000571F4">
        <w:t xml:space="preserve"> / </w:t>
      </w:r>
      <w:r w:rsidR="001D4413" w:rsidRPr="000571F4">
        <w:fldChar w:fldCharType="begin"/>
      </w:r>
      <w:r w:rsidR="001D4413" w:rsidRPr="000571F4">
        <w:instrText xml:space="preserve"> REF oEF_C_SMC_AUTR_CVC_E256 \h  \* MERGEFORMAT </w:instrText>
      </w:r>
      <w:r w:rsidR="001D4413" w:rsidRPr="000571F4">
        <w:fldChar w:fldCharType="separate"/>
      </w:r>
      <w:r w:rsidR="00997CBB" w:rsidRPr="00CD2682">
        <w:t>EF.C.SMC.AUTR_CVC.E256</w:t>
      </w:r>
      <w:bookmarkEnd w:id="232"/>
      <w:r w:rsidR="001D4413"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E52D16"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Bemerkung</w:t>
            </w:r>
          </w:p>
        </w:tc>
      </w:tr>
      <w:tr w:rsidR="004618AF" w:rsidRPr="000571F4" w:rsidTr="004618AF">
        <w:tc>
          <w:tcPr>
            <w:tcW w:w="2088" w:type="dxa"/>
            <w:shd w:val="clear" w:color="auto" w:fill="auto"/>
            <w:vAlign w:val="center"/>
          </w:tcPr>
          <w:p w:rsidR="004618AF" w:rsidRPr="00CD2682" w:rsidRDefault="004618AF" w:rsidP="004618AF">
            <w:pPr>
              <w:pStyle w:val="gemTab10pt"/>
              <w:rPr>
                <w:i/>
                <w:lang w:val="en-GB"/>
              </w:rPr>
            </w:pPr>
            <w:r w:rsidRPr="00CD2682">
              <w:rPr>
                <w:rFonts w:cs="Arial"/>
                <w:i/>
                <w:szCs w:val="22"/>
                <w:lang w:val="en-GB"/>
              </w:rPr>
              <w:t>positionLogicalEndOfFile</w:t>
            </w:r>
          </w:p>
        </w:tc>
        <w:tc>
          <w:tcPr>
            <w:tcW w:w="4680" w:type="dxa"/>
            <w:shd w:val="clear" w:color="auto" w:fill="auto"/>
            <w:vAlign w:val="center"/>
          </w:tcPr>
          <w:p w:rsidR="004618AF" w:rsidRPr="00CD2682" w:rsidRDefault="00596EE0" w:rsidP="004618AF">
            <w:pPr>
              <w:pStyle w:val="gemTab10pt"/>
              <w:rPr>
                <w:lang w:val="en-GB"/>
              </w:rPr>
            </w:pPr>
            <w:r w:rsidRPr="00CD2682">
              <w:rPr>
                <w:lang w:val="en-GB"/>
              </w:rPr>
              <w:t>‘</w:t>
            </w:r>
            <w:r w:rsidR="004618AF" w:rsidRPr="00CD2682">
              <w:rPr>
                <w:lang w:val="en-GB"/>
              </w:rPr>
              <w:t>00DE</w:t>
            </w:r>
            <w:r w:rsidRPr="00CD2682">
              <w:rPr>
                <w:lang w:val="en-GB"/>
              </w:rPr>
              <w:t>’</w:t>
            </w:r>
            <w:r w:rsidR="004618AF" w:rsidRPr="00CD2682">
              <w:rPr>
                <w:lang w:val="en-GB"/>
              </w:rPr>
              <w:t xml:space="preserve"> Oktett = 222 Oktett</w:t>
            </w:r>
          </w:p>
        </w:tc>
        <w:tc>
          <w:tcPr>
            <w:tcW w:w="2160" w:type="dxa"/>
            <w:shd w:val="clear" w:color="auto" w:fill="auto"/>
          </w:tcPr>
          <w:p w:rsidR="004618AF" w:rsidRPr="00CD2682" w:rsidRDefault="004618AF" w:rsidP="001D4413">
            <w:pPr>
              <w:pStyle w:val="gemVerz2"/>
              <w:rPr>
                <w:sz w:val="20"/>
              </w:rPr>
            </w:pPr>
          </w:p>
        </w:tc>
      </w:tr>
      <w:tr w:rsidR="00C802E8" w:rsidRPr="000571F4" w:rsidTr="001F75F6">
        <w:tc>
          <w:tcPr>
            <w:tcW w:w="2088" w:type="dxa"/>
            <w:shd w:val="clear" w:color="auto" w:fill="auto"/>
          </w:tcPr>
          <w:p w:rsidR="00C802E8" w:rsidRPr="00CD2682" w:rsidRDefault="00C802E8" w:rsidP="001F75F6">
            <w:pPr>
              <w:pStyle w:val="gemtab11ptAbstand"/>
              <w:rPr>
                <w:i/>
                <w:sz w:val="20"/>
              </w:rPr>
            </w:pPr>
            <w:r w:rsidRPr="00CD2682">
              <w:rPr>
                <w:i/>
                <w:sz w:val="20"/>
              </w:rPr>
              <w:t>positionLogicalEndOfFile Ausprägung_ORG</w:t>
            </w:r>
          </w:p>
        </w:tc>
        <w:tc>
          <w:tcPr>
            <w:tcW w:w="4680" w:type="dxa"/>
            <w:shd w:val="clear" w:color="auto" w:fill="auto"/>
          </w:tcPr>
          <w:p w:rsidR="00C802E8" w:rsidRPr="00CD2682" w:rsidRDefault="00C802E8" w:rsidP="001F75F6">
            <w:pPr>
              <w:pStyle w:val="gemtab11ptAbstand"/>
              <w:rPr>
                <w:sz w:val="20"/>
              </w:rPr>
            </w:pPr>
            <w:r w:rsidRPr="00CD2682">
              <w:rPr>
                <w:sz w:val="20"/>
              </w:rPr>
              <w:t>Wildcard</w:t>
            </w:r>
          </w:p>
        </w:tc>
        <w:tc>
          <w:tcPr>
            <w:tcW w:w="2160" w:type="dxa"/>
            <w:shd w:val="clear" w:color="auto" w:fill="auto"/>
          </w:tcPr>
          <w:p w:rsidR="00C802E8" w:rsidRPr="00CD2682" w:rsidRDefault="00C802E8" w:rsidP="001F75F6">
            <w:pPr>
              <w:pStyle w:val="gemtab11ptAbstand"/>
              <w:rPr>
                <w:sz w:val="20"/>
              </w:rPr>
            </w:pPr>
            <w:r w:rsidRPr="00CD2682">
              <w:rPr>
                <w:sz w:val="20"/>
              </w:rPr>
              <w:t>Entsprechend dem Verfahren des Personalisierers und passend zu bod</w:t>
            </w:r>
            <w:commentRangeStart w:id="233"/>
            <w:r w:rsidRPr="00CD2682">
              <w:rPr>
                <w:sz w:val="20"/>
              </w:rPr>
              <w:t>y</w:t>
            </w:r>
            <w:commentRangeEnd w:id="233"/>
            <w:r w:rsidRPr="00CD2682">
              <w:rPr>
                <w:rStyle w:val="Kommentarzeichen"/>
                <w:rFonts w:eastAsia="Times New Roman"/>
              </w:rPr>
              <w:commentReference w:id="233"/>
            </w:r>
          </w:p>
        </w:tc>
      </w:tr>
      <w:tr w:rsidR="004618AF" w:rsidRPr="000571F4">
        <w:tc>
          <w:tcPr>
            <w:tcW w:w="2088" w:type="dxa"/>
            <w:shd w:val="clear" w:color="auto" w:fill="auto"/>
          </w:tcPr>
          <w:p w:rsidR="004618AF" w:rsidRPr="00CD2682" w:rsidRDefault="004618AF" w:rsidP="004618AF">
            <w:pPr>
              <w:pStyle w:val="gemtab11ptAbstand"/>
              <w:rPr>
                <w:i/>
                <w:sz w:val="20"/>
              </w:rPr>
            </w:pPr>
            <w:r w:rsidRPr="00CD2682">
              <w:rPr>
                <w:i/>
                <w:sz w:val="20"/>
              </w:rPr>
              <w:t>body</w:t>
            </w:r>
          </w:p>
        </w:tc>
        <w:tc>
          <w:tcPr>
            <w:tcW w:w="4680" w:type="dxa"/>
            <w:shd w:val="clear" w:color="auto" w:fill="auto"/>
          </w:tcPr>
          <w:p w:rsidR="004618AF" w:rsidRPr="00CD2682" w:rsidRDefault="004618AF" w:rsidP="004618AF">
            <w:pPr>
              <w:pStyle w:val="gemtab11ptAbstand"/>
              <w:rPr>
                <w:sz w:val="20"/>
              </w:rPr>
            </w:pPr>
            <w:r w:rsidRPr="00CD2682">
              <w:rPr>
                <w:sz w:val="20"/>
              </w:rPr>
              <w:t>C.SMC.AUTR_CVC.E256 gemäß [gemSpec_PKI] passend zu dem privaten Schlüssel in PrK.SMC.AUTR_CVC.E256</w:t>
            </w:r>
          </w:p>
        </w:tc>
        <w:tc>
          <w:tcPr>
            <w:tcW w:w="2160" w:type="dxa"/>
            <w:shd w:val="clear" w:color="auto" w:fill="auto"/>
          </w:tcPr>
          <w:p w:rsidR="004618AF" w:rsidRPr="00CD2682" w:rsidRDefault="004618AF" w:rsidP="001D4413">
            <w:pPr>
              <w:pStyle w:val="gemtab11ptAbstand"/>
              <w:rPr>
                <w:sz w:val="20"/>
              </w:rPr>
            </w:pPr>
          </w:p>
        </w:tc>
      </w:tr>
      <w:tr w:rsidR="00C802E8" w:rsidRPr="000571F4">
        <w:tc>
          <w:tcPr>
            <w:tcW w:w="2088" w:type="dxa"/>
            <w:shd w:val="clear" w:color="auto" w:fill="auto"/>
          </w:tcPr>
          <w:p w:rsidR="00C802E8" w:rsidRPr="00CD2682" w:rsidRDefault="00C802E8" w:rsidP="001F75F6">
            <w:pPr>
              <w:pStyle w:val="gemtab11ptAbstand"/>
              <w:rPr>
                <w:i/>
                <w:sz w:val="20"/>
              </w:rPr>
            </w:pPr>
            <w:r w:rsidRPr="00CD2682">
              <w:rPr>
                <w:i/>
                <w:sz w:val="20"/>
              </w:rPr>
              <w:t>body</w:t>
            </w:r>
          </w:p>
          <w:p w:rsidR="00C802E8" w:rsidRPr="00CD2682" w:rsidRDefault="00C802E8" w:rsidP="001F75F6">
            <w:pPr>
              <w:pStyle w:val="gemtab11ptAbstand"/>
              <w:rPr>
                <w:i/>
                <w:sz w:val="20"/>
              </w:rPr>
            </w:pPr>
            <w:r w:rsidRPr="00CD2682">
              <w:rPr>
                <w:i/>
                <w:sz w:val="20"/>
              </w:rPr>
              <w:t xml:space="preserve"> Ausprägung_ORG</w:t>
            </w:r>
          </w:p>
        </w:tc>
        <w:tc>
          <w:tcPr>
            <w:tcW w:w="4680" w:type="dxa"/>
            <w:shd w:val="clear" w:color="auto" w:fill="auto"/>
          </w:tcPr>
          <w:p w:rsidR="00C802E8" w:rsidRPr="00CD2682" w:rsidRDefault="00C802E8" w:rsidP="001F75F6">
            <w:pPr>
              <w:pStyle w:val="gemtab11ptAbstand"/>
              <w:rPr>
                <w:sz w:val="20"/>
              </w:rPr>
            </w:pPr>
            <w:r w:rsidRPr="00CD2682">
              <w:rPr>
                <w:sz w:val="20"/>
              </w:rPr>
              <w:t xml:space="preserve">Leer </w:t>
            </w:r>
          </w:p>
          <w:p w:rsidR="00C802E8" w:rsidRPr="00CD2682" w:rsidRDefault="00C802E8" w:rsidP="001F75F6">
            <w:pPr>
              <w:pStyle w:val="gemtab11ptAbstand"/>
              <w:rPr>
                <w:sz w:val="20"/>
              </w:rPr>
            </w:pPr>
            <w:r w:rsidRPr="00CD2682">
              <w:rPr>
                <w:sz w:val="20"/>
              </w:rPr>
              <w:t xml:space="preserve">oder ’00 … 00‘ </w:t>
            </w:r>
          </w:p>
        </w:tc>
        <w:tc>
          <w:tcPr>
            <w:tcW w:w="2160" w:type="dxa"/>
            <w:shd w:val="clear" w:color="auto" w:fill="auto"/>
          </w:tcPr>
          <w:p w:rsidR="00C802E8" w:rsidRPr="00CD2682" w:rsidRDefault="00C802E8" w:rsidP="001F75F6">
            <w:pPr>
              <w:pStyle w:val="gemtab11ptAbstand"/>
              <w:rPr>
                <w:sz w:val="20"/>
              </w:rPr>
            </w:pPr>
            <w:r w:rsidRPr="00CD2682">
              <w:rPr>
                <w:sz w:val="20"/>
              </w:rPr>
              <w:t>Entsprechend de</w:t>
            </w:r>
            <w:commentRangeStart w:id="234"/>
            <w:r w:rsidRPr="00CD2682">
              <w:rPr>
                <w:sz w:val="20"/>
              </w:rPr>
              <w:t>m</w:t>
            </w:r>
            <w:commentRangeEnd w:id="234"/>
            <w:r w:rsidRPr="00CD2682">
              <w:rPr>
                <w:rStyle w:val="Kommentarzeichen"/>
                <w:rFonts w:eastAsia="Times New Roman"/>
              </w:rPr>
              <w:commentReference w:id="234"/>
            </w:r>
            <w:r w:rsidRPr="00CD2682">
              <w:rPr>
                <w:sz w:val="20"/>
              </w:rPr>
              <w:t xml:space="preserve"> Verfahren des Personalisierers und passend zu positionLogicalEndOfFile</w:t>
            </w:r>
          </w:p>
        </w:tc>
      </w:tr>
    </w:tbl>
    <w:p w:rsidR="00AE4B6A" w:rsidRDefault="00AE4B6A" w:rsidP="00D00AF9">
      <w:pPr>
        <w:pStyle w:val="gemEinzug"/>
        <w:spacing w:before="60"/>
        <w:ind w:left="992"/>
        <w:rPr>
          <w:b/>
        </w:rPr>
      </w:pPr>
    </w:p>
    <w:p w:rsidR="00E52D16" w:rsidRPr="00AE4B6A" w:rsidRDefault="00AE4B6A" w:rsidP="00AE4B6A">
      <w:pPr>
        <w:pStyle w:val="gemStandard"/>
        <w:rPr>
          <w:rFonts w:ascii="Arial Fett" w:hAnsi="Arial Fett"/>
        </w:rPr>
      </w:pPr>
      <w:r>
        <w:rPr>
          <w:b/>
        </w:rPr>
        <w:sym w:font="Wingdings" w:char="F0D5"/>
      </w:r>
    </w:p>
    <w:bookmarkStart w:id="235" w:name="_Ref331411428"/>
    <w:p w:rsidR="00810954" w:rsidRPr="000571F4" w:rsidRDefault="003937A9" w:rsidP="00AE4B6A">
      <w:pPr>
        <w:pStyle w:val="berschrift3"/>
      </w:pPr>
      <w:r w:rsidRPr="000571F4">
        <w:fldChar w:fldCharType="begin"/>
      </w:r>
      <w:r w:rsidRPr="000571F4">
        <w:instrText xml:space="preserve"> REF oMF \h </w:instrText>
      </w:r>
      <w:r w:rsidR="003E07E3" w:rsidRPr="000571F4">
        <w:instrText xml:space="preserve"> \* MERGEFORMAT </w:instrText>
      </w:r>
      <w:r w:rsidRPr="000571F4">
        <w:fldChar w:fldCharType="separate"/>
      </w:r>
      <w:bookmarkStart w:id="236" w:name="_Toc502658453"/>
      <w:r w:rsidR="00997CBB" w:rsidRPr="000571F4">
        <w:t>MF</w:t>
      </w:r>
      <w:r w:rsidRPr="000571F4">
        <w:fldChar w:fldCharType="end"/>
      </w:r>
      <w:r w:rsidR="00E51B4C" w:rsidRPr="000571F4">
        <w:t xml:space="preserve"> / </w:t>
      </w:r>
      <w:bookmarkStart w:id="237" w:name="oEF_C_SMC_AUTD_RPE_CVC_E256"/>
      <w:r w:rsidR="00810954" w:rsidRPr="000571F4">
        <w:t>EF.C.SMC.AUTD_RPE_CVC</w:t>
      </w:r>
      <w:r w:rsidR="00696E24" w:rsidRPr="000571F4">
        <w:t>.E256</w:t>
      </w:r>
      <w:bookmarkEnd w:id="235"/>
      <w:bookmarkEnd w:id="237"/>
      <w:bookmarkEnd w:id="236"/>
    </w:p>
    <w:p w:rsidR="00810954" w:rsidRPr="000571F4" w:rsidRDefault="00C94979" w:rsidP="00B613FC">
      <w:pPr>
        <w:pStyle w:val="gemStandard"/>
      </w:pPr>
      <w:r w:rsidRPr="000571F4">
        <w:fldChar w:fldCharType="begin"/>
      </w:r>
      <w:r w:rsidRPr="000571F4">
        <w:instrText xml:space="preserve"> REF oEF_C_SMC_AUTD_RPE_CVC_E256 \h </w:instrText>
      </w:r>
      <w:r w:rsidR="00A15EC5" w:rsidRPr="000571F4">
        <w:instrText xml:space="preserve"> \* MERGEFORMAT </w:instrText>
      </w:r>
      <w:r w:rsidRPr="000571F4">
        <w:fldChar w:fldCharType="separate"/>
      </w:r>
      <w:r w:rsidR="00997CBB" w:rsidRPr="000571F4">
        <w:t>EF.C.SMC.AUTD_RPE_CVC.E256</w:t>
      </w:r>
      <w:r w:rsidRPr="000571F4">
        <w:fldChar w:fldCharType="end"/>
      </w:r>
      <w:r w:rsidR="00810954" w:rsidRPr="000571F4">
        <w:t xml:space="preserve"> enthält das CV-Zertifikat für die Kryptogra</w:t>
      </w:r>
      <w:r w:rsidR="00B613FC" w:rsidRPr="000571F4">
        <w:t>ph</w:t>
      </w:r>
      <w:r w:rsidR="00810954" w:rsidRPr="000571F4">
        <w:t>ie mit ellip</w:t>
      </w:r>
      <w:r w:rsidR="00DC3E8D" w:rsidRPr="000571F4">
        <w:softHyphen/>
      </w:r>
      <w:r w:rsidR="00810954" w:rsidRPr="000571F4">
        <w:t>tischen Kurven für die C2C-Geräteauthentisierung zwischen einer lokal vorhandenen SMC-B und einer SMC-B als entferntem PIN-Empfänger</w:t>
      </w:r>
      <w:r w:rsidR="00D06B3C" w:rsidRPr="000571F4">
        <w:t>.</w:t>
      </w:r>
      <w:r w:rsidR="00D064E0" w:rsidRPr="000571F4">
        <w:t xml:space="preserve"> Das zugehörende private </w:t>
      </w:r>
      <w:proofErr w:type="spellStart"/>
      <w:r w:rsidR="00D064E0" w:rsidRPr="000571F4">
        <w:t>Schlüs</w:t>
      </w:r>
      <w:r w:rsidR="00DC3E8D" w:rsidRPr="000571F4">
        <w:softHyphen/>
      </w:r>
      <w:r w:rsidR="00D064E0" w:rsidRPr="000571F4">
        <w:t>sel</w:t>
      </w:r>
      <w:r w:rsidR="00DC3E8D" w:rsidRPr="000571F4">
        <w:softHyphen/>
      </w:r>
      <w:r w:rsidR="00D064E0" w:rsidRPr="000571F4">
        <w:t>objekt</w:t>
      </w:r>
      <w:proofErr w:type="spellEnd"/>
      <w:r w:rsidR="00D064E0" w:rsidRPr="000571F4">
        <w:t xml:space="preserve"> </w:t>
      </w:r>
      <w:r w:rsidR="00D064E0" w:rsidRPr="000571F4">
        <w:fldChar w:fldCharType="begin"/>
      </w:r>
      <w:r w:rsidR="00D064E0" w:rsidRPr="000571F4">
        <w:instrText xml:space="preserve"> REF oPrK_SMC_AUTD_RPE_CVC_E256 \h  \* MERGEFORMAT </w:instrText>
      </w:r>
      <w:r w:rsidR="00D064E0" w:rsidRPr="000571F4">
        <w:fldChar w:fldCharType="separate"/>
      </w:r>
      <w:r w:rsidR="00997CBB" w:rsidRPr="000571F4">
        <w:t>PrK.SMC.AUTD_RPE_CVC.E256</w:t>
      </w:r>
      <w:r w:rsidR="00D064E0" w:rsidRPr="000571F4">
        <w:fldChar w:fldCharType="end"/>
      </w:r>
      <w:r w:rsidR="00D064E0" w:rsidRPr="000571F4">
        <w:t xml:space="preserve"> ist im Kapitel </w:t>
      </w:r>
      <w:r w:rsidR="00D064E0" w:rsidRPr="000571F4">
        <w:fldChar w:fldCharType="begin"/>
      </w:r>
      <w:r w:rsidR="00D064E0" w:rsidRPr="000571F4">
        <w:instrText xml:space="preserve"> REF _Ref331410708 \r \h </w:instrText>
      </w:r>
      <w:r w:rsidR="00263E20" w:rsidRPr="000571F4">
        <w:instrText xml:space="preserve"> \* MERGEFORMAT </w:instrText>
      </w:r>
      <w:r w:rsidR="00D064E0" w:rsidRPr="000571F4">
        <w:fldChar w:fldCharType="separate"/>
      </w:r>
      <w:r w:rsidR="00997CBB">
        <w:t>5.3.13</w:t>
      </w:r>
      <w:r w:rsidR="00D064E0" w:rsidRPr="000571F4">
        <w:fldChar w:fldCharType="end"/>
      </w:r>
      <w:r w:rsidR="00D064E0" w:rsidRPr="000571F4">
        <w:t xml:space="preserve"> definiert.</w:t>
      </w:r>
    </w:p>
    <w:p w:rsidR="00AF4F3D" w:rsidRPr="00E55CCE" w:rsidRDefault="00961773" w:rsidP="00E55CCE">
      <w:pPr>
        <w:pStyle w:val="gemStandard"/>
        <w:keepNext/>
        <w:tabs>
          <w:tab w:val="left" w:pos="567"/>
        </w:tabs>
        <w:ind w:left="567" w:hanging="567"/>
        <w:rPr>
          <w:b/>
        </w:rPr>
      </w:pPr>
      <w:r w:rsidRPr="00E55CCE">
        <w:rPr>
          <w:b/>
        </w:rPr>
        <w:sym w:font="Wingdings" w:char="F0D6"/>
      </w:r>
      <w:r w:rsidRPr="00E55CCE">
        <w:rPr>
          <w:b/>
        </w:rPr>
        <w:tab/>
      </w:r>
      <w:r w:rsidR="00935695" w:rsidRPr="00E55CCE">
        <w:rPr>
          <w:b/>
        </w:rPr>
        <w:t>Card-G2-A_2169</w:t>
      </w:r>
      <w:r w:rsidRPr="00E55CCE">
        <w:rPr>
          <w:b/>
        </w:rPr>
        <w:t xml:space="preserve"> </w:t>
      </w:r>
      <w:r w:rsidR="00DD3C19" w:rsidRPr="00E55CCE">
        <w:rPr>
          <w:b/>
        </w:rPr>
        <w:t>K_Initialisierung: Initialisierte</w:t>
      </w:r>
      <w:r w:rsidR="00DF0306" w:rsidRPr="00E55CCE">
        <w:rPr>
          <w:b/>
        </w:rPr>
        <w:t xml:space="preserve"> </w:t>
      </w:r>
      <w:r w:rsidR="00AF4F3D" w:rsidRPr="00E55CCE">
        <w:rPr>
          <w:b/>
        </w:rPr>
        <w:t xml:space="preserve">Attribute von </w:t>
      </w:r>
      <w:r w:rsidR="00AF4F3D" w:rsidRPr="00E55CCE">
        <w:rPr>
          <w:b/>
        </w:rPr>
        <w:fldChar w:fldCharType="begin"/>
      </w:r>
      <w:r w:rsidR="00AF4F3D" w:rsidRPr="00E55CCE">
        <w:rPr>
          <w:b/>
        </w:rPr>
        <w:instrText xml:space="preserve"> REF oMF \h  \* MERGEFORMAT </w:instrText>
      </w:r>
      <w:r w:rsidR="00AF4F3D" w:rsidRPr="00E55CCE">
        <w:rPr>
          <w:b/>
        </w:rPr>
      </w:r>
      <w:r w:rsidR="00AF4F3D" w:rsidRPr="00E55CCE">
        <w:rPr>
          <w:b/>
        </w:rPr>
        <w:fldChar w:fldCharType="separate"/>
      </w:r>
      <w:r w:rsidR="00997CBB" w:rsidRPr="00997CBB">
        <w:rPr>
          <w:b/>
        </w:rPr>
        <w:t>MF</w:t>
      </w:r>
      <w:r w:rsidR="00AF4F3D" w:rsidRPr="00E55CCE">
        <w:rPr>
          <w:b/>
        </w:rPr>
        <w:fldChar w:fldCharType="end"/>
      </w:r>
      <w:r w:rsidR="00AF4F3D" w:rsidRPr="00E55CCE">
        <w:rPr>
          <w:b/>
        </w:rPr>
        <w:t xml:space="preserve"> / </w:t>
      </w:r>
      <w:r w:rsidR="00AF4F3D" w:rsidRPr="00E55CCE">
        <w:rPr>
          <w:b/>
        </w:rPr>
        <w:fldChar w:fldCharType="begin"/>
      </w:r>
      <w:r w:rsidR="00AF4F3D" w:rsidRPr="00E55CCE">
        <w:rPr>
          <w:b/>
        </w:rPr>
        <w:instrText xml:space="preserve"> REF oEF_C_SMC_AUTD_RPE_CVC_E256 \h  \* MERGEFORMAT </w:instrText>
      </w:r>
      <w:r w:rsidR="00AF4F3D" w:rsidRPr="00E55CCE">
        <w:rPr>
          <w:b/>
        </w:rPr>
      </w:r>
      <w:r w:rsidR="00AF4F3D" w:rsidRPr="00E55CCE">
        <w:rPr>
          <w:b/>
        </w:rPr>
        <w:fldChar w:fldCharType="separate"/>
      </w:r>
      <w:r w:rsidR="00997CBB" w:rsidRPr="00997CBB">
        <w:rPr>
          <w:b/>
        </w:rPr>
        <w:t>EF.C.SMC.AUTD_RPE_CVC.E256</w:t>
      </w:r>
      <w:r w:rsidR="00AF4F3D" w:rsidRPr="00E55CCE">
        <w:rPr>
          <w:b/>
        </w:rPr>
        <w:fldChar w:fldCharType="end"/>
      </w:r>
    </w:p>
    <w:p w:rsidR="00961773" w:rsidRPr="00AB7DFC" w:rsidRDefault="00A909C6" w:rsidP="00675FA1">
      <w:pPr>
        <w:pStyle w:val="gemEinzug"/>
        <w:ind w:left="567"/>
      </w:pPr>
      <w:r w:rsidRPr="00AB7DFC">
        <w:fldChar w:fldCharType="begin"/>
      </w:r>
      <w:r w:rsidRPr="000571F4">
        <w:instrText xml:space="preserve"> REF oEF_C_SMC_AUTD_RPE_CVC_E256 \h  \* MERGEFORMAT </w:instrText>
      </w:r>
      <w:r w:rsidRPr="00AB7DFC">
        <w:fldChar w:fldCharType="separate"/>
      </w:r>
      <w:r w:rsidR="00997CBB" w:rsidRPr="000571F4">
        <w:t>EF.C.SMC.AUTD_RPE_CVC.E256</w:t>
      </w:r>
      <w:r w:rsidRPr="00AB7DFC">
        <w:fldChar w:fldCharType="end"/>
      </w:r>
      <w:r w:rsidR="00763CFF" w:rsidRPr="00AB7DFC">
        <w:t xml:space="preserve"> MUSS die in </w:t>
      </w:r>
      <w:r w:rsidR="008866E4" w:rsidRPr="00AB7DFC">
        <w:t>Tab_SMC-B</w:t>
      </w:r>
      <w:r w:rsidR="00763CFF" w:rsidRPr="00AB7DFC">
        <w:t>_ObjSys_0</w:t>
      </w:r>
      <w:r w:rsidRPr="00AB7DFC">
        <w:t>18</w:t>
      </w:r>
      <w:r w:rsidR="00763CFF" w:rsidRPr="00AB7DFC">
        <w:t xml:space="preserve"> dargestellten Werte besitzen.</w:t>
      </w:r>
    </w:p>
    <w:p w:rsidR="00810954" w:rsidRPr="000571F4" w:rsidRDefault="00810954" w:rsidP="00AE4B6A">
      <w:pPr>
        <w:pStyle w:val="Beschriftung"/>
      </w:pPr>
      <w:bookmarkStart w:id="238" w:name="_Toc501368281"/>
      <w:r w:rsidRPr="000571F4">
        <w:t xml:space="preserve">Tabelle </w:t>
      </w:r>
      <w:fldSimple w:instr=" SEQ Tabelle \* ARABIC ">
        <w:r w:rsidR="00997CBB">
          <w:rPr>
            <w:noProof/>
          </w:rPr>
          <w:t>17</w:t>
        </w:r>
      </w:fldSimple>
      <w:r w:rsidR="00A909C6" w:rsidRPr="000571F4">
        <w:rPr>
          <w:rFonts w:cs="Arial"/>
        </w:rPr>
        <w:t xml:space="preserve">: (Tab_SMC-B_ObjSys_018) </w:t>
      </w:r>
      <w:r w:rsidR="00E52D16" w:rsidRPr="000571F4">
        <w:t xml:space="preserve">Initialisierte </w:t>
      </w:r>
      <w:r w:rsidRPr="000571F4">
        <w:t xml:space="preserve">Attribute von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Pr="000571F4">
        <w:t xml:space="preserve"> / </w:t>
      </w:r>
      <w:r w:rsidR="00C94979" w:rsidRPr="000571F4">
        <w:rPr>
          <w:rFonts w:cs="Arial"/>
        </w:rPr>
        <w:fldChar w:fldCharType="begin"/>
      </w:r>
      <w:r w:rsidR="00C94979" w:rsidRPr="000571F4">
        <w:rPr>
          <w:rFonts w:cs="Arial"/>
        </w:rPr>
        <w:instrText xml:space="preserve"> REF oEF_C_SMC_AUTD_RPE_CVC_E256 \h </w:instrText>
      </w:r>
      <w:r w:rsidR="003E07E3" w:rsidRPr="000571F4">
        <w:rPr>
          <w:rFonts w:cs="Arial"/>
        </w:rPr>
        <w:instrText xml:space="preserve"> \* MERGEFORMAT </w:instrText>
      </w:r>
      <w:r w:rsidR="00C94979" w:rsidRPr="000571F4">
        <w:rPr>
          <w:rFonts w:cs="Arial"/>
        </w:rPr>
      </w:r>
      <w:r w:rsidR="00C94979" w:rsidRPr="000571F4">
        <w:rPr>
          <w:rFonts w:cs="Arial"/>
        </w:rPr>
        <w:fldChar w:fldCharType="separate"/>
      </w:r>
      <w:r w:rsidR="00997CBB" w:rsidRPr="000571F4">
        <w:t>EF.C.SMC.AUTD_RPE_CVC.E256</w:t>
      </w:r>
      <w:bookmarkEnd w:id="238"/>
      <w:r w:rsidR="00C94979"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810954"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810954" w:rsidRPr="000571F4" w:rsidRDefault="00810954" w:rsidP="00E80D22">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810954" w:rsidRPr="000571F4" w:rsidRDefault="00810954" w:rsidP="00E80D22">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810954" w:rsidRPr="000571F4" w:rsidRDefault="00810954" w:rsidP="00E80D22">
            <w:pPr>
              <w:pStyle w:val="gemtab11ptAbstand"/>
              <w:rPr>
                <w:b/>
                <w:sz w:val="20"/>
              </w:rPr>
            </w:pPr>
            <w:r w:rsidRPr="000571F4">
              <w:rPr>
                <w:b/>
                <w:sz w:val="20"/>
              </w:rPr>
              <w:t>Bemerkung</w:t>
            </w:r>
          </w:p>
        </w:tc>
      </w:tr>
      <w:tr w:rsidR="00810954" w:rsidRPr="000571F4">
        <w:tc>
          <w:tcPr>
            <w:tcW w:w="2088" w:type="dxa"/>
            <w:shd w:val="clear" w:color="auto" w:fill="auto"/>
          </w:tcPr>
          <w:p w:rsidR="00810954" w:rsidRPr="000571F4" w:rsidRDefault="00810954" w:rsidP="00E80D22">
            <w:pPr>
              <w:pStyle w:val="gemtab11ptAbstand"/>
              <w:rPr>
                <w:sz w:val="20"/>
              </w:rPr>
            </w:pPr>
            <w:r w:rsidRPr="000571F4">
              <w:rPr>
                <w:sz w:val="20"/>
              </w:rPr>
              <w:lastRenderedPageBreak/>
              <w:t>Objekttyp</w:t>
            </w:r>
          </w:p>
        </w:tc>
        <w:tc>
          <w:tcPr>
            <w:tcW w:w="4680" w:type="dxa"/>
            <w:shd w:val="clear" w:color="auto" w:fill="auto"/>
          </w:tcPr>
          <w:p w:rsidR="00810954" w:rsidRPr="000571F4" w:rsidRDefault="00810954" w:rsidP="00E80D22">
            <w:pPr>
              <w:pStyle w:val="gemtab11ptAbstand"/>
              <w:rPr>
                <w:sz w:val="20"/>
              </w:rPr>
            </w:pPr>
            <w:r w:rsidRPr="000571F4">
              <w:rPr>
                <w:sz w:val="20"/>
              </w:rPr>
              <w:t>transparentes Elementary File</w:t>
            </w:r>
          </w:p>
        </w:tc>
        <w:tc>
          <w:tcPr>
            <w:tcW w:w="2160" w:type="dxa"/>
            <w:shd w:val="clear" w:color="auto" w:fill="auto"/>
          </w:tcPr>
          <w:p w:rsidR="00810954" w:rsidRPr="000571F4" w:rsidRDefault="00810954" w:rsidP="00E80D22">
            <w:pPr>
              <w:pStyle w:val="gemtab11ptAbstand"/>
              <w:rPr>
                <w:sz w:val="20"/>
              </w:rPr>
            </w:pPr>
          </w:p>
        </w:tc>
      </w:tr>
      <w:tr w:rsidR="00D1114C" w:rsidRPr="000571F4">
        <w:tc>
          <w:tcPr>
            <w:tcW w:w="2088" w:type="dxa"/>
            <w:tcBorders>
              <w:bottom w:val="single" w:sz="6" w:space="0" w:color="000000"/>
            </w:tcBorders>
            <w:shd w:val="clear" w:color="auto" w:fill="auto"/>
          </w:tcPr>
          <w:p w:rsidR="00D1114C" w:rsidRPr="000571F4" w:rsidRDefault="00D1114C" w:rsidP="00E80D22">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D1114C" w:rsidRPr="000571F4" w:rsidRDefault="00596EE0" w:rsidP="00E80D22">
            <w:pPr>
              <w:pStyle w:val="gemtab11ptAbstand"/>
              <w:rPr>
                <w:sz w:val="20"/>
              </w:rPr>
            </w:pPr>
            <w:r>
              <w:rPr>
                <w:sz w:val="20"/>
              </w:rPr>
              <w:t>‘</w:t>
            </w:r>
            <w:r w:rsidR="00CE1C5E" w:rsidRPr="000571F4">
              <w:rPr>
                <w:sz w:val="20"/>
              </w:rPr>
              <w:t>2F 0</w:t>
            </w:r>
            <w:r w:rsidR="00C709FB" w:rsidRPr="000571F4">
              <w:rPr>
                <w:sz w:val="20"/>
              </w:rPr>
              <w:t>9</w:t>
            </w:r>
            <w:r>
              <w:rPr>
                <w:sz w:val="20"/>
              </w:rPr>
              <w:t>’</w:t>
            </w:r>
          </w:p>
        </w:tc>
        <w:tc>
          <w:tcPr>
            <w:tcW w:w="2160" w:type="dxa"/>
            <w:tcBorders>
              <w:bottom w:val="single" w:sz="6" w:space="0" w:color="000000"/>
            </w:tcBorders>
            <w:shd w:val="clear" w:color="auto" w:fill="auto"/>
          </w:tcPr>
          <w:p w:rsidR="00D1114C" w:rsidRPr="000571F4" w:rsidRDefault="00D1114C" w:rsidP="00E80D22">
            <w:pPr>
              <w:pStyle w:val="gemtab11ptAbstand"/>
              <w:rPr>
                <w:sz w:val="20"/>
              </w:rPr>
            </w:pPr>
          </w:p>
        </w:tc>
      </w:tr>
      <w:tr w:rsidR="00D1114C" w:rsidRPr="000571F4">
        <w:tc>
          <w:tcPr>
            <w:tcW w:w="2088" w:type="dxa"/>
            <w:tcBorders>
              <w:bottom w:val="single" w:sz="6" w:space="0" w:color="000000"/>
            </w:tcBorders>
            <w:shd w:val="clear" w:color="auto" w:fill="auto"/>
          </w:tcPr>
          <w:p w:rsidR="00D1114C" w:rsidRPr="000571F4" w:rsidRDefault="00D1114C" w:rsidP="00E80D22">
            <w:pPr>
              <w:pStyle w:val="gemtab11ptAbstand"/>
              <w:rPr>
                <w:i/>
                <w:sz w:val="20"/>
              </w:rPr>
            </w:pPr>
            <w:r w:rsidRPr="000571F4">
              <w:rPr>
                <w:i/>
                <w:sz w:val="20"/>
              </w:rPr>
              <w:t>shortFileIdentifier</w:t>
            </w:r>
          </w:p>
        </w:tc>
        <w:tc>
          <w:tcPr>
            <w:tcW w:w="4680" w:type="dxa"/>
            <w:tcBorders>
              <w:bottom w:val="single" w:sz="6" w:space="0" w:color="000000"/>
            </w:tcBorders>
            <w:shd w:val="clear" w:color="auto" w:fill="auto"/>
          </w:tcPr>
          <w:p w:rsidR="00D1114C" w:rsidRPr="000571F4" w:rsidRDefault="00596EE0" w:rsidP="00E80D22">
            <w:pPr>
              <w:pStyle w:val="gemtab11ptAbstand"/>
              <w:rPr>
                <w:sz w:val="20"/>
              </w:rPr>
            </w:pPr>
            <w:r>
              <w:rPr>
                <w:sz w:val="20"/>
              </w:rPr>
              <w:t>‘</w:t>
            </w:r>
            <w:r w:rsidR="00CE1C5E" w:rsidRPr="000571F4">
              <w:rPr>
                <w:sz w:val="20"/>
              </w:rPr>
              <w:t>0</w:t>
            </w:r>
            <w:r w:rsidR="00C709FB" w:rsidRPr="000571F4">
              <w:rPr>
                <w:sz w:val="20"/>
              </w:rPr>
              <w:t>9</w:t>
            </w:r>
            <w:r>
              <w:rPr>
                <w:sz w:val="20"/>
              </w:rPr>
              <w:t>’</w:t>
            </w:r>
            <w:r w:rsidR="00CE1C5E" w:rsidRPr="000571F4">
              <w:rPr>
                <w:sz w:val="20"/>
              </w:rPr>
              <w:t xml:space="preserve">= </w:t>
            </w:r>
            <w:r w:rsidR="00C709FB" w:rsidRPr="000571F4">
              <w:rPr>
                <w:sz w:val="20"/>
              </w:rPr>
              <w:t>9</w:t>
            </w:r>
          </w:p>
        </w:tc>
        <w:tc>
          <w:tcPr>
            <w:tcW w:w="2160" w:type="dxa"/>
            <w:tcBorders>
              <w:bottom w:val="single" w:sz="6" w:space="0" w:color="000000"/>
            </w:tcBorders>
            <w:shd w:val="clear" w:color="auto" w:fill="auto"/>
          </w:tcPr>
          <w:p w:rsidR="00D1114C" w:rsidRPr="000571F4" w:rsidRDefault="00D1114C" w:rsidP="00E80D22">
            <w:pPr>
              <w:pStyle w:val="gemtab11ptAbstand"/>
              <w:rPr>
                <w:sz w:val="20"/>
              </w:rPr>
            </w:pPr>
          </w:p>
        </w:tc>
      </w:tr>
      <w:tr w:rsidR="00D1114C" w:rsidRPr="000571F4">
        <w:tc>
          <w:tcPr>
            <w:tcW w:w="2088" w:type="dxa"/>
            <w:tcBorders>
              <w:bottom w:val="single" w:sz="6" w:space="0" w:color="000000"/>
            </w:tcBorders>
            <w:shd w:val="clear" w:color="auto" w:fill="auto"/>
          </w:tcPr>
          <w:p w:rsidR="00D1114C" w:rsidRPr="000571F4" w:rsidRDefault="00B82A19" w:rsidP="00E80D22">
            <w:pPr>
              <w:pStyle w:val="gemtab11ptAbstand"/>
              <w:rPr>
                <w:i/>
                <w:sz w:val="20"/>
              </w:rPr>
            </w:pPr>
            <w:r w:rsidRPr="000571F4">
              <w:rPr>
                <w:i/>
                <w:sz w:val="20"/>
              </w:rPr>
              <w:t>numberOfOctet</w:t>
            </w:r>
          </w:p>
        </w:tc>
        <w:tc>
          <w:tcPr>
            <w:tcW w:w="4680" w:type="dxa"/>
            <w:tcBorders>
              <w:bottom w:val="single" w:sz="6" w:space="0" w:color="000000"/>
            </w:tcBorders>
            <w:shd w:val="clear" w:color="auto" w:fill="auto"/>
          </w:tcPr>
          <w:p w:rsidR="00D1114C" w:rsidRPr="000571F4" w:rsidRDefault="00596EE0" w:rsidP="00E80D22">
            <w:pPr>
              <w:pStyle w:val="gemtab11ptAbstand"/>
              <w:rPr>
                <w:sz w:val="20"/>
              </w:rPr>
            </w:pPr>
            <w:r>
              <w:rPr>
                <w:sz w:val="20"/>
              </w:rPr>
              <w:t>‘</w:t>
            </w:r>
            <w:r w:rsidR="009732B1" w:rsidRPr="000571F4">
              <w:rPr>
                <w:sz w:val="20"/>
              </w:rPr>
              <w:t>00DE</w:t>
            </w:r>
            <w:r>
              <w:rPr>
                <w:sz w:val="20"/>
              </w:rPr>
              <w:t>’</w:t>
            </w:r>
            <w:r w:rsidR="009732B1" w:rsidRPr="000571F4">
              <w:rPr>
                <w:sz w:val="20"/>
              </w:rPr>
              <w:t xml:space="preserve"> Oktett = 222 Oktett</w:t>
            </w:r>
          </w:p>
        </w:tc>
        <w:tc>
          <w:tcPr>
            <w:tcW w:w="2160" w:type="dxa"/>
            <w:tcBorders>
              <w:bottom w:val="single" w:sz="6" w:space="0" w:color="000000"/>
            </w:tcBorders>
            <w:shd w:val="clear" w:color="auto" w:fill="auto"/>
          </w:tcPr>
          <w:p w:rsidR="00D1114C" w:rsidRPr="000571F4" w:rsidRDefault="00D1114C" w:rsidP="00E80D22">
            <w:pPr>
              <w:pStyle w:val="gemtab11ptAbstand"/>
              <w:rPr>
                <w:sz w:val="20"/>
              </w:rPr>
            </w:pPr>
          </w:p>
        </w:tc>
      </w:tr>
      <w:tr w:rsidR="0042790C" w:rsidRPr="000571F4">
        <w:tc>
          <w:tcPr>
            <w:tcW w:w="2088" w:type="dxa"/>
            <w:tcBorders>
              <w:bottom w:val="single" w:sz="6" w:space="0" w:color="000000"/>
            </w:tcBorders>
            <w:shd w:val="clear" w:color="auto" w:fill="auto"/>
            <w:vAlign w:val="center"/>
          </w:tcPr>
          <w:p w:rsidR="0042790C" w:rsidRPr="000571F4" w:rsidRDefault="0042790C" w:rsidP="00676146">
            <w:pPr>
              <w:pStyle w:val="gemTab10pt"/>
              <w:rPr>
                <w:i/>
                <w:lang w:val="en-GB"/>
              </w:rPr>
            </w:pPr>
            <w:r w:rsidRPr="006C58E5">
              <w:rPr>
                <w:rFonts w:cs="Arial"/>
                <w:i/>
                <w:szCs w:val="22"/>
                <w:lang w:val="en-GB"/>
              </w:rPr>
              <w:t>posit</w:t>
            </w:r>
            <w:r w:rsidRPr="004D0261">
              <w:rPr>
                <w:rFonts w:cs="Arial"/>
                <w:i/>
                <w:szCs w:val="22"/>
                <w:lang w:val="en-GB"/>
              </w:rPr>
              <w:t>ionLogicalEndOfFile</w:t>
            </w:r>
          </w:p>
        </w:tc>
        <w:tc>
          <w:tcPr>
            <w:tcW w:w="4680" w:type="dxa"/>
            <w:tcBorders>
              <w:bottom w:val="single" w:sz="6" w:space="0" w:color="000000"/>
            </w:tcBorders>
            <w:shd w:val="clear" w:color="auto" w:fill="auto"/>
            <w:vAlign w:val="center"/>
          </w:tcPr>
          <w:p w:rsidR="0042790C" w:rsidRPr="000571F4" w:rsidRDefault="000571F4" w:rsidP="004618AF">
            <w:pPr>
              <w:pStyle w:val="gemTab10pt"/>
              <w:rPr>
                <w:lang w:val="en-GB"/>
              </w:rPr>
            </w:pPr>
            <w:r w:rsidRPr="000571F4">
              <w:rPr>
                <w:lang w:val="en-GB"/>
              </w:rPr>
              <w:t xml:space="preserve"> </w:t>
            </w:r>
            <w:r w:rsidR="004618AF" w:rsidRPr="000571F4">
              <w:rPr>
                <w:lang w:val="en-GB"/>
              </w:rPr>
              <w:t>‘0’</w:t>
            </w:r>
          </w:p>
        </w:tc>
        <w:tc>
          <w:tcPr>
            <w:tcW w:w="2160" w:type="dxa"/>
            <w:tcBorders>
              <w:bottom w:val="single" w:sz="6" w:space="0" w:color="000000"/>
            </w:tcBorders>
            <w:shd w:val="clear" w:color="auto" w:fill="auto"/>
          </w:tcPr>
          <w:p w:rsidR="0042790C" w:rsidRPr="000571F4" w:rsidRDefault="0042790C" w:rsidP="00E80D22">
            <w:pPr>
              <w:pStyle w:val="gemVerz2"/>
              <w:rPr>
                <w:sz w:val="20"/>
              </w:rPr>
            </w:pPr>
          </w:p>
        </w:tc>
      </w:tr>
      <w:tr w:rsidR="0042790C" w:rsidRPr="000571F4">
        <w:tc>
          <w:tcPr>
            <w:tcW w:w="2088" w:type="dxa"/>
            <w:tcBorders>
              <w:bottom w:val="single" w:sz="6" w:space="0" w:color="000000"/>
            </w:tcBorders>
            <w:shd w:val="clear" w:color="auto" w:fill="auto"/>
          </w:tcPr>
          <w:p w:rsidR="0042790C" w:rsidRPr="000571F4" w:rsidRDefault="0042790C" w:rsidP="00E80D22">
            <w:pPr>
              <w:pStyle w:val="gemtab11ptAbstand"/>
              <w:rPr>
                <w:i/>
                <w:sz w:val="20"/>
              </w:rPr>
            </w:pPr>
            <w:r w:rsidRPr="000571F4">
              <w:rPr>
                <w:i/>
                <w:sz w:val="20"/>
              </w:rPr>
              <w:t>flagTransactionMode</w:t>
            </w:r>
          </w:p>
        </w:tc>
        <w:tc>
          <w:tcPr>
            <w:tcW w:w="4680" w:type="dxa"/>
            <w:tcBorders>
              <w:bottom w:val="single" w:sz="6" w:space="0" w:color="000000"/>
            </w:tcBorders>
            <w:shd w:val="clear" w:color="auto" w:fill="auto"/>
          </w:tcPr>
          <w:p w:rsidR="0042790C" w:rsidRPr="000571F4" w:rsidRDefault="00B20643" w:rsidP="00E80D22">
            <w:pPr>
              <w:pStyle w:val="gemtab11ptAbstand"/>
              <w:rPr>
                <w:sz w:val="20"/>
              </w:rPr>
            </w:pPr>
            <w:r w:rsidRPr="008240E6">
              <w:rPr>
                <w:sz w:val="20"/>
              </w:rPr>
              <w:t>True</w:t>
            </w:r>
          </w:p>
        </w:tc>
        <w:tc>
          <w:tcPr>
            <w:tcW w:w="2160" w:type="dxa"/>
            <w:tcBorders>
              <w:bottom w:val="single" w:sz="6" w:space="0" w:color="000000"/>
            </w:tcBorders>
            <w:shd w:val="clear" w:color="auto" w:fill="auto"/>
          </w:tcPr>
          <w:p w:rsidR="0042790C" w:rsidRPr="000571F4" w:rsidRDefault="0042790C" w:rsidP="00E80D22">
            <w:pPr>
              <w:pStyle w:val="gemtab11ptAbstand"/>
              <w:rPr>
                <w:sz w:val="20"/>
              </w:rPr>
            </w:pPr>
          </w:p>
        </w:tc>
      </w:tr>
      <w:tr w:rsidR="0042790C" w:rsidRPr="000571F4">
        <w:tc>
          <w:tcPr>
            <w:tcW w:w="2088" w:type="dxa"/>
            <w:tcBorders>
              <w:bottom w:val="single" w:sz="6" w:space="0" w:color="000000"/>
            </w:tcBorders>
            <w:shd w:val="clear" w:color="auto" w:fill="auto"/>
          </w:tcPr>
          <w:p w:rsidR="0042790C" w:rsidRPr="000571F4" w:rsidRDefault="0042790C" w:rsidP="00E80D22">
            <w:pPr>
              <w:pStyle w:val="gemtab11ptAbstand"/>
              <w:rPr>
                <w:i/>
                <w:sz w:val="20"/>
              </w:rPr>
            </w:pPr>
            <w:r w:rsidRPr="000571F4">
              <w:rPr>
                <w:i/>
                <w:sz w:val="20"/>
              </w:rPr>
              <w:t>flagChecksum</w:t>
            </w:r>
          </w:p>
        </w:tc>
        <w:tc>
          <w:tcPr>
            <w:tcW w:w="4680" w:type="dxa"/>
            <w:tcBorders>
              <w:bottom w:val="single" w:sz="6" w:space="0" w:color="000000"/>
            </w:tcBorders>
            <w:shd w:val="clear" w:color="auto" w:fill="auto"/>
          </w:tcPr>
          <w:p w:rsidR="0042790C" w:rsidRPr="000571F4" w:rsidRDefault="0042790C" w:rsidP="00E80D22">
            <w:pPr>
              <w:pStyle w:val="gemtab11ptAbstand"/>
              <w:rPr>
                <w:sz w:val="20"/>
              </w:rPr>
            </w:pPr>
            <w:r w:rsidRPr="000571F4">
              <w:rPr>
                <w:sz w:val="20"/>
              </w:rPr>
              <w:t>False</w:t>
            </w:r>
          </w:p>
        </w:tc>
        <w:tc>
          <w:tcPr>
            <w:tcW w:w="2160" w:type="dxa"/>
            <w:tcBorders>
              <w:bottom w:val="single" w:sz="6" w:space="0" w:color="000000"/>
            </w:tcBorders>
            <w:shd w:val="clear" w:color="auto" w:fill="auto"/>
          </w:tcPr>
          <w:p w:rsidR="0042790C" w:rsidRPr="000571F4" w:rsidRDefault="0042790C" w:rsidP="00E80D22">
            <w:pPr>
              <w:pStyle w:val="gemtab11ptAbstand"/>
              <w:rPr>
                <w:sz w:val="20"/>
              </w:rPr>
            </w:pPr>
          </w:p>
        </w:tc>
      </w:tr>
      <w:tr w:rsidR="0042790C" w:rsidRPr="000571F4">
        <w:tc>
          <w:tcPr>
            <w:tcW w:w="2088" w:type="dxa"/>
            <w:tcBorders>
              <w:bottom w:val="single" w:sz="6" w:space="0" w:color="000000"/>
            </w:tcBorders>
            <w:shd w:val="clear" w:color="auto" w:fill="auto"/>
          </w:tcPr>
          <w:p w:rsidR="0042790C" w:rsidRPr="000571F4" w:rsidRDefault="0042790C" w:rsidP="00E80D22">
            <w:pPr>
              <w:pStyle w:val="gemtab11ptAbstand"/>
              <w:rPr>
                <w:i/>
                <w:sz w:val="20"/>
              </w:rPr>
            </w:pPr>
            <w:r w:rsidRPr="000571F4">
              <w:rPr>
                <w:i/>
                <w:sz w:val="20"/>
              </w:rPr>
              <w:t>lifeCycleStatus</w:t>
            </w:r>
          </w:p>
        </w:tc>
        <w:tc>
          <w:tcPr>
            <w:tcW w:w="4680" w:type="dxa"/>
            <w:tcBorders>
              <w:bottom w:val="single" w:sz="6" w:space="0" w:color="000000"/>
            </w:tcBorders>
            <w:shd w:val="clear" w:color="auto" w:fill="auto"/>
          </w:tcPr>
          <w:p w:rsidR="0042790C" w:rsidRPr="000571F4" w:rsidRDefault="0042790C" w:rsidP="00E80D22">
            <w:pPr>
              <w:pStyle w:val="gemtab11ptAbstand"/>
              <w:rPr>
                <w:sz w:val="20"/>
              </w:rPr>
            </w:pPr>
            <w:r w:rsidRPr="000571F4">
              <w:rPr>
                <w:sz w:val="20"/>
              </w:rPr>
              <w:t>„Operational state (activated)“</w:t>
            </w:r>
          </w:p>
        </w:tc>
        <w:tc>
          <w:tcPr>
            <w:tcW w:w="2160" w:type="dxa"/>
            <w:tcBorders>
              <w:bottom w:val="single" w:sz="6" w:space="0" w:color="000000"/>
            </w:tcBorders>
            <w:shd w:val="clear" w:color="auto" w:fill="auto"/>
          </w:tcPr>
          <w:p w:rsidR="0042790C" w:rsidRPr="000571F4" w:rsidRDefault="0042790C" w:rsidP="00E80D22">
            <w:pPr>
              <w:pStyle w:val="gemtab11ptAbstand"/>
              <w:rPr>
                <w:sz w:val="20"/>
              </w:rPr>
            </w:pPr>
          </w:p>
        </w:tc>
      </w:tr>
      <w:tr w:rsidR="0050009E" w:rsidRPr="000571F4">
        <w:tc>
          <w:tcPr>
            <w:tcW w:w="2088" w:type="dxa"/>
            <w:tcBorders>
              <w:bottom w:val="single" w:sz="6" w:space="0" w:color="000000"/>
            </w:tcBorders>
            <w:shd w:val="clear" w:color="auto" w:fill="auto"/>
          </w:tcPr>
          <w:p w:rsidR="0050009E" w:rsidRPr="000571F4" w:rsidRDefault="0050009E" w:rsidP="0050009E">
            <w:pPr>
              <w:pStyle w:val="gemtab11ptAbstand"/>
              <w:rPr>
                <w:i/>
                <w:sz w:val="20"/>
              </w:rPr>
            </w:pPr>
            <w:r w:rsidRPr="000571F4">
              <w:rPr>
                <w:i/>
                <w:sz w:val="20"/>
              </w:rPr>
              <w:t>shareable</w:t>
            </w:r>
          </w:p>
        </w:tc>
        <w:tc>
          <w:tcPr>
            <w:tcW w:w="4680" w:type="dxa"/>
            <w:tcBorders>
              <w:bottom w:val="single" w:sz="6" w:space="0" w:color="000000"/>
            </w:tcBorders>
            <w:shd w:val="clear" w:color="auto" w:fill="auto"/>
          </w:tcPr>
          <w:p w:rsidR="0050009E" w:rsidRPr="000571F4" w:rsidRDefault="0050009E" w:rsidP="0050009E">
            <w:pPr>
              <w:pStyle w:val="gemtab11ptAbstand"/>
              <w:rPr>
                <w:sz w:val="20"/>
              </w:rPr>
            </w:pPr>
            <w:r w:rsidRPr="000571F4">
              <w:rPr>
                <w:sz w:val="20"/>
              </w:rPr>
              <w:t>True</w:t>
            </w:r>
          </w:p>
        </w:tc>
        <w:tc>
          <w:tcPr>
            <w:tcW w:w="2160" w:type="dxa"/>
            <w:tcBorders>
              <w:bottom w:val="single" w:sz="6" w:space="0" w:color="000000"/>
            </w:tcBorders>
            <w:shd w:val="clear" w:color="auto" w:fill="auto"/>
          </w:tcPr>
          <w:p w:rsidR="0050009E" w:rsidRPr="000571F4" w:rsidRDefault="0050009E" w:rsidP="00E80D22">
            <w:pPr>
              <w:pStyle w:val="gemVerz2"/>
              <w:rPr>
                <w:sz w:val="20"/>
              </w:rPr>
            </w:pPr>
          </w:p>
        </w:tc>
      </w:tr>
      <w:tr w:rsidR="0023085E" w:rsidRPr="000571F4">
        <w:tc>
          <w:tcPr>
            <w:tcW w:w="2088" w:type="dxa"/>
            <w:tcBorders>
              <w:bottom w:val="single" w:sz="4" w:space="0" w:color="auto"/>
            </w:tcBorders>
            <w:shd w:val="clear" w:color="auto" w:fill="auto"/>
          </w:tcPr>
          <w:p w:rsidR="0023085E" w:rsidRPr="00DE607F" w:rsidRDefault="0023085E" w:rsidP="0023085E">
            <w:pPr>
              <w:pStyle w:val="gemTab10pt"/>
              <w:rPr>
                <w:i/>
              </w:rPr>
            </w:pPr>
            <w:r w:rsidRPr="00DE607F">
              <w:rPr>
                <w:i/>
              </w:rPr>
              <w:t>body</w:t>
            </w:r>
          </w:p>
        </w:tc>
        <w:tc>
          <w:tcPr>
            <w:tcW w:w="4680" w:type="dxa"/>
            <w:tcBorders>
              <w:bottom w:val="single" w:sz="4" w:space="0" w:color="auto"/>
            </w:tcBorders>
            <w:shd w:val="clear" w:color="auto" w:fill="auto"/>
          </w:tcPr>
          <w:p w:rsidR="0023085E" w:rsidRPr="00DE607F" w:rsidRDefault="00DA124D" w:rsidP="0023085E">
            <w:pPr>
              <w:pStyle w:val="gemTab10pt"/>
            </w:pPr>
            <w:r w:rsidRPr="00DE607F">
              <w:t>kein Inhalt</w:t>
            </w:r>
          </w:p>
        </w:tc>
        <w:tc>
          <w:tcPr>
            <w:tcW w:w="2160" w:type="dxa"/>
            <w:tcBorders>
              <w:bottom w:val="single" w:sz="4" w:space="0" w:color="auto"/>
            </w:tcBorders>
            <w:shd w:val="clear" w:color="auto" w:fill="auto"/>
          </w:tcPr>
          <w:p w:rsidR="0023085E" w:rsidRPr="000571F4" w:rsidRDefault="0023085E" w:rsidP="0023085E">
            <w:pPr>
              <w:pStyle w:val="gemTab10pt"/>
            </w:pPr>
            <w:r w:rsidRPr="00DE607F">
              <w:t>wird personalisiert</w:t>
            </w:r>
          </w:p>
        </w:tc>
      </w:tr>
      <w:tr w:rsidR="0023085E" w:rsidRPr="000571F4">
        <w:tc>
          <w:tcPr>
            <w:tcW w:w="8928" w:type="dxa"/>
            <w:gridSpan w:val="3"/>
            <w:tcBorders>
              <w:bottom w:val="single" w:sz="6" w:space="0" w:color="000000"/>
            </w:tcBorders>
            <w:shd w:val="clear" w:color="auto" w:fill="E0E0E0"/>
          </w:tcPr>
          <w:p w:rsidR="0023085E" w:rsidRPr="000571F4" w:rsidRDefault="0023085E" w:rsidP="00E80D22">
            <w:pPr>
              <w:pStyle w:val="gemtab11ptAbstand"/>
              <w:rPr>
                <w:b/>
                <w:sz w:val="20"/>
              </w:rPr>
            </w:pPr>
            <w:r w:rsidRPr="000571F4">
              <w:rPr>
                <w:b/>
                <w:sz w:val="20"/>
              </w:rPr>
              <w:t>Zugriffsregeln</w:t>
            </w:r>
          </w:p>
        </w:tc>
      </w:tr>
      <w:tr w:rsidR="0023085E" w:rsidRPr="000571F4">
        <w:tc>
          <w:tcPr>
            <w:tcW w:w="2088" w:type="dxa"/>
            <w:tcBorders>
              <w:bottom w:val="single" w:sz="4" w:space="0" w:color="auto"/>
            </w:tcBorders>
            <w:shd w:val="clear" w:color="auto" w:fill="E0E0E0"/>
          </w:tcPr>
          <w:p w:rsidR="0023085E" w:rsidRPr="000571F4" w:rsidRDefault="0023085E" w:rsidP="00F15111">
            <w:pPr>
              <w:pStyle w:val="gemtab11ptAbstand"/>
              <w:rPr>
                <w:b/>
                <w:sz w:val="20"/>
              </w:rPr>
            </w:pPr>
            <w:r w:rsidRPr="000571F4">
              <w:rPr>
                <w:b/>
                <w:sz w:val="20"/>
              </w:rPr>
              <w:t>Zugriffsart</w:t>
            </w:r>
          </w:p>
        </w:tc>
        <w:tc>
          <w:tcPr>
            <w:tcW w:w="4680" w:type="dxa"/>
            <w:tcBorders>
              <w:bottom w:val="single" w:sz="4" w:space="0" w:color="auto"/>
            </w:tcBorders>
            <w:shd w:val="clear" w:color="auto" w:fill="E0E0E0"/>
          </w:tcPr>
          <w:p w:rsidR="0023085E" w:rsidRPr="000571F4" w:rsidRDefault="0023085E" w:rsidP="00F15111">
            <w:pPr>
              <w:pStyle w:val="gemtab11ptAbstand"/>
              <w:rPr>
                <w:b/>
                <w:sz w:val="20"/>
              </w:rPr>
            </w:pPr>
            <w:r w:rsidRPr="000571F4">
              <w:rPr>
                <w:b/>
                <w:sz w:val="20"/>
              </w:rPr>
              <w:t>Zugriffsbedingung</w:t>
            </w:r>
          </w:p>
        </w:tc>
        <w:tc>
          <w:tcPr>
            <w:tcW w:w="2160" w:type="dxa"/>
            <w:tcBorders>
              <w:bottom w:val="single" w:sz="4" w:space="0" w:color="auto"/>
            </w:tcBorders>
            <w:shd w:val="clear" w:color="auto" w:fill="E0E0E0"/>
          </w:tcPr>
          <w:p w:rsidR="0023085E" w:rsidRPr="000571F4" w:rsidRDefault="0023085E" w:rsidP="00F15111">
            <w:pPr>
              <w:pStyle w:val="gemtab11ptAbstand"/>
              <w:rPr>
                <w:b/>
                <w:sz w:val="20"/>
              </w:rPr>
            </w:pPr>
            <w:r w:rsidRPr="000571F4">
              <w:rPr>
                <w:b/>
                <w:sz w:val="20"/>
              </w:rPr>
              <w:t>Bemerkung</w:t>
            </w:r>
          </w:p>
        </w:tc>
      </w:tr>
      <w:tr w:rsidR="0023085E" w:rsidRPr="000571F4">
        <w:tc>
          <w:tcPr>
            <w:tcW w:w="2088" w:type="dxa"/>
            <w:shd w:val="clear" w:color="auto" w:fill="auto"/>
          </w:tcPr>
          <w:p w:rsidR="0023085E" w:rsidRPr="000571F4" w:rsidRDefault="0023085E" w:rsidP="00F15111">
            <w:pPr>
              <w:pStyle w:val="gemtab11ptAbstand"/>
              <w:rPr>
                <w:sz w:val="20"/>
              </w:rPr>
            </w:pPr>
            <w:r w:rsidRPr="000571F4">
              <w:rPr>
                <w:sz w:val="20"/>
              </w:rPr>
              <w:t>DELETE</w:t>
            </w:r>
          </w:p>
        </w:tc>
        <w:tc>
          <w:tcPr>
            <w:tcW w:w="4680" w:type="dxa"/>
            <w:shd w:val="clear" w:color="auto" w:fill="auto"/>
          </w:tcPr>
          <w:p w:rsidR="0023085E" w:rsidRPr="000571F4" w:rsidRDefault="00F86D3B" w:rsidP="00F15111">
            <w:pPr>
              <w:pStyle w:val="gemtab11ptAbstand"/>
              <w:rPr>
                <w:sz w:val="20"/>
                <w:lang w:val="en-US"/>
              </w:rPr>
            </w:pPr>
            <w:r w:rsidRPr="000571F4">
              <w:rPr>
                <w:sz w:val="20"/>
              </w:rPr>
              <w:fldChar w:fldCharType="begin"/>
            </w:r>
            <w:r w:rsidRPr="000571F4">
              <w:rPr>
                <w:sz w:val="20"/>
                <w:lang w:val="en-US"/>
              </w:rPr>
              <w:instrText xml:space="preserve"> REF fAUT_CMS \h  \* MERGEFORMAT </w:instrText>
            </w:r>
            <w:r w:rsidRPr="000571F4">
              <w:rPr>
                <w:sz w:val="20"/>
              </w:rPr>
            </w:r>
            <w:r w:rsidRPr="000571F4">
              <w:rPr>
                <w:sz w:val="20"/>
              </w:rPr>
              <w:fldChar w:fldCharType="separate"/>
            </w:r>
            <w:r w:rsidR="00997CBB" w:rsidRPr="00997CBB">
              <w:rPr>
                <w:sz w:val="20"/>
                <w:lang w:val="en-US"/>
              </w:rPr>
              <w:t>AUT_CMS</w:t>
            </w:r>
            <w:r w:rsidRPr="000571F4">
              <w:rPr>
                <w:sz w:val="20"/>
              </w:rPr>
              <w:fldChar w:fldCharType="end"/>
            </w:r>
            <w:r w:rsidRPr="000571F4">
              <w:rPr>
                <w:sz w:val="20"/>
                <w:lang w:val="en-US"/>
              </w:rPr>
              <w:t xml:space="preserve"> OR AUT_CUP</w:t>
            </w:r>
          </w:p>
        </w:tc>
        <w:tc>
          <w:tcPr>
            <w:tcW w:w="2160" w:type="dxa"/>
            <w:shd w:val="clear" w:color="auto" w:fill="auto"/>
          </w:tcPr>
          <w:p w:rsidR="0023085E" w:rsidRPr="000571F4" w:rsidRDefault="0023085E" w:rsidP="00F15111">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_Ref326648596 \r \h  \* MERGEFORMAT </w:instrText>
            </w:r>
            <w:r w:rsidRPr="000571F4">
              <w:rPr>
                <w:sz w:val="20"/>
              </w:rPr>
            </w:r>
            <w:r w:rsidRPr="000571F4">
              <w:rPr>
                <w:sz w:val="20"/>
              </w:rPr>
              <w:fldChar w:fldCharType="separate"/>
            </w:r>
            <w:r w:rsidR="00997CBB">
              <w:rPr>
                <w:sz w:val="20"/>
              </w:rPr>
              <w:t>Hinweis 18:</w:t>
            </w:r>
            <w:r w:rsidRPr="000571F4">
              <w:rPr>
                <w:sz w:val="20"/>
              </w:rPr>
              <w:fldChar w:fldCharType="end"/>
            </w:r>
          </w:p>
        </w:tc>
      </w:tr>
      <w:tr w:rsidR="0023085E" w:rsidRPr="000571F4">
        <w:tc>
          <w:tcPr>
            <w:tcW w:w="2088" w:type="dxa"/>
            <w:shd w:val="clear" w:color="auto" w:fill="auto"/>
          </w:tcPr>
          <w:p w:rsidR="0023085E" w:rsidRPr="000571F4" w:rsidRDefault="0023085E" w:rsidP="00F15111">
            <w:pPr>
              <w:pStyle w:val="gemtab11ptAbstand"/>
              <w:rPr>
                <w:sz w:val="20"/>
              </w:rPr>
            </w:pPr>
            <w:r w:rsidRPr="000571F4">
              <w:rPr>
                <w:sz w:val="20"/>
              </w:rPr>
              <w:t>READ</w:t>
            </w:r>
            <w:r w:rsidRPr="000571F4">
              <w:rPr>
                <w:sz w:val="20"/>
              </w:rPr>
              <w:tab/>
              <w:t>BINARY</w:t>
            </w:r>
          </w:p>
        </w:tc>
        <w:tc>
          <w:tcPr>
            <w:tcW w:w="4680" w:type="dxa"/>
            <w:shd w:val="clear" w:color="auto" w:fill="auto"/>
          </w:tcPr>
          <w:p w:rsidR="0023085E" w:rsidRPr="000571F4" w:rsidRDefault="0023085E" w:rsidP="00F15111">
            <w:pPr>
              <w:pStyle w:val="gemtab11ptAbstand"/>
              <w:rPr>
                <w:sz w:val="20"/>
              </w:rPr>
            </w:pPr>
            <w:r w:rsidRPr="000571F4">
              <w:rPr>
                <w:sz w:val="20"/>
              </w:rPr>
              <w:t>ALWAYS</w:t>
            </w:r>
          </w:p>
        </w:tc>
        <w:tc>
          <w:tcPr>
            <w:tcW w:w="2160" w:type="dxa"/>
            <w:shd w:val="clear" w:color="auto" w:fill="auto"/>
          </w:tcPr>
          <w:p w:rsidR="0023085E" w:rsidRPr="000571F4" w:rsidRDefault="0023085E" w:rsidP="00F15111">
            <w:pPr>
              <w:pStyle w:val="gemtab11ptAbstand"/>
              <w:rPr>
                <w:sz w:val="20"/>
              </w:rPr>
            </w:pPr>
          </w:p>
        </w:tc>
      </w:tr>
      <w:tr w:rsidR="0023085E" w:rsidRPr="000571F4">
        <w:tc>
          <w:tcPr>
            <w:tcW w:w="2088" w:type="dxa"/>
            <w:shd w:val="clear" w:color="auto" w:fill="auto"/>
          </w:tcPr>
          <w:p w:rsidR="0023085E" w:rsidRPr="000571F4" w:rsidRDefault="0023085E" w:rsidP="00F15111">
            <w:pPr>
              <w:pStyle w:val="gemtab11ptAbstand"/>
              <w:rPr>
                <w:sz w:val="20"/>
              </w:rPr>
            </w:pPr>
            <w:r w:rsidRPr="000571F4">
              <w:rPr>
                <w:sz w:val="20"/>
              </w:rPr>
              <w:t>UPDATE BINARY</w:t>
            </w:r>
          </w:p>
        </w:tc>
        <w:tc>
          <w:tcPr>
            <w:tcW w:w="4680" w:type="dxa"/>
            <w:shd w:val="clear" w:color="auto" w:fill="auto"/>
          </w:tcPr>
          <w:p w:rsidR="0023085E" w:rsidRPr="000571F4" w:rsidRDefault="00F86D3B" w:rsidP="00F15111">
            <w:pPr>
              <w:pStyle w:val="gemtab11ptAbstand"/>
              <w:rPr>
                <w:sz w:val="20"/>
                <w:lang w:val="en-US"/>
              </w:rPr>
            </w:pPr>
            <w:r w:rsidRPr="000571F4">
              <w:rPr>
                <w:sz w:val="20"/>
              </w:rPr>
              <w:fldChar w:fldCharType="begin"/>
            </w:r>
            <w:r w:rsidRPr="000571F4">
              <w:rPr>
                <w:sz w:val="20"/>
                <w:lang w:val="en-US"/>
              </w:rPr>
              <w:instrText xml:space="preserve"> REF fAUT_CMS \h  \* MERGEFORMAT </w:instrText>
            </w:r>
            <w:r w:rsidRPr="000571F4">
              <w:rPr>
                <w:sz w:val="20"/>
              </w:rPr>
            </w:r>
            <w:r w:rsidRPr="000571F4">
              <w:rPr>
                <w:sz w:val="20"/>
              </w:rPr>
              <w:fldChar w:fldCharType="separate"/>
            </w:r>
            <w:r w:rsidR="00997CBB" w:rsidRPr="00997CBB">
              <w:rPr>
                <w:sz w:val="20"/>
                <w:lang w:val="en-US"/>
              </w:rPr>
              <w:t>AUT_CMS</w:t>
            </w:r>
            <w:r w:rsidRPr="000571F4">
              <w:rPr>
                <w:sz w:val="20"/>
              </w:rPr>
              <w:fldChar w:fldCharType="end"/>
            </w:r>
            <w:r w:rsidRPr="000571F4">
              <w:rPr>
                <w:sz w:val="20"/>
                <w:lang w:val="en-US"/>
              </w:rPr>
              <w:t xml:space="preserve"> OR AUT_CUP</w:t>
            </w:r>
          </w:p>
        </w:tc>
        <w:tc>
          <w:tcPr>
            <w:tcW w:w="2160" w:type="dxa"/>
            <w:shd w:val="clear" w:color="auto" w:fill="auto"/>
          </w:tcPr>
          <w:p w:rsidR="0023085E" w:rsidRPr="000571F4" w:rsidRDefault="0023085E" w:rsidP="00D00AF9">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_Ref326048746 \r \h  \* MERGEFORMAT </w:instrText>
            </w:r>
            <w:r w:rsidRPr="000571F4">
              <w:rPr>
                <w:sz w:val="20"/>
              </w:rPr>
            </w:r>
            <w:r w:rsidRPr="000571F4">
              <w:rPr>
                <w:sz w:val="20"/>
              </w:rPr>
              <w:fldChar w:fldCharType="separate"/>
            </w:r>
            <w:r w:rsidR="00997CBB">
              <w:rPr>
                <w:sz w:val="20"/>
              </w:rPr>
              <w:t>Hinweis 18:</w:t>
            </w:r>
            <w:r w:rsidRPr="000571F4">
              <w:rPr>
                <w:sz w:val="20"/>
              </w:rPr>
              <w:fldChar w:fldCharType="end"/>
            </w:r>
          </w:p>
        </w:tc>
      </w:tr>
      <w:tr w:rsidR="0023085E" w:rsidRPr="000571F4">
        <w:tc>
          <w:tcPr>
            <w:tcW w:w="2088" w:type="dxa"/>
            <w:tcBorders>
              <w:bottom w:val="single" w:sz="4" w:space="0" w:color="auto"/>
            </w:tcBorders>
            <w:shd w:val="clear" w:color="auto" w:fill="auto"/>
          </w:tcPr>
          <w:p w:rsidR="0023085E" w:rsidRPr="000571F4" w:rsidRDefault="0023085E" w:rsidP="00F15111">
            <w:pPr>
              <w:pStyle w:val="gemtab11ptAbstand"/>
              <w:rPr>
                <w:sz w:val="20"/>
              </w:rPr>
            </w:pPr>
            <w:r w:rsidRPr="000571F4">
              <w:rPr>
                <w:sz w:val="20"/>
              </w:rPr>
              <w:t>andere</w:t>
            </w:r>
          </w:p>
        </w:tc>
        <w:tc>
          <w:tcPr>
            <w:tcW w:w="4680" w:type="dxa"/>
            <w:tcBorders>
              <w:bottom w:val="single" w:sz="4" w:space="0" w:color="auto"/>
            </w:tcBorders>
            <w:shd w:val="clear" w:color="auto" w:fill="auto"/>
          </w:tcPr>
          <w:p w:rsidR="0023085E" w:rsidRPr="000571F4" w:rsidRDefault="0023085E" w:rsidP="00F15111">
            <w:pPr>
              <w:pStyle w:val="gemtab11ptAbstand"/>
              <w:rPr>
                <w:sz w:val="20"/>
              </w:rPr>
            </w:pPr>
            <w:r w:rsidRPr="000571F4">
              <w:rPr>
                <w:sz w:val="20"/>
              </w:rPr>
              <w:t>NEVER</w:t>
            </w:r>
          </w:p>
        </w:tc>
        <w:tc>
          <w:tcPr>
            <w:tcW w:w="2160" w:type="dxa"/>
            <w:tcBorders>
              <w:bottom w:val="single" w:sz="4" w:space="0" w:color="auto"/>
            </w:tcBorders>
            <w:shd w:val="clear" w:color="auto" w:fill="auto"/>
          </w:tcPr>
          <w:p w:rsidR="0023085E" w:rsidRPr="000571F4" w:rsidRDefault="0023085E" w:rsidP="00F15111">
            <w:pPr>
              <w:pStyle w:val="gemtab11ptAbstand"/>
              <w:rPr>
                <w:sz w:val="20"/>
              </w:rPr>
            </w:pPr>
          </w:p>
        </w:tc>
      </w:tr>
      <w:tr w:rsidR="0023085E" w:rsidRPr="000571F4">
        <w:tc>
          <w:tcPr>
            <w:tcW w:w="8928" w:type="dxa"/>
            <w:gridSpan w:val="3"/>
            <w:tcBorders>
              <w:bottom w:val="single" w:sz="6" w:space="0" w:color="000000"/>
            </w:tcBorders>
            <w:shd w:val="clear" w:color="auto" w:fill="E0E0E0"/>
          </w:tcPr>
          <w:p w:rsidR="0023085E" w:rsidRPr="000571F4" w:rsidRDefault="0023085E" w:rsidP="00F15111">
            <w:pPr>
              <w:pStyle w:val="gemtab11ptAbstand"/>
              <w:rPr>
                <w:b/>
                <w:sz w:val="20"/>
              </w:rPr>
            </w:pPr>
            <w:r w:rsidRPr="000571F4">
              <w:rPr>
                <w:b/>
                <w:sz w:val="20"/>
              </w:rPr>
              <w:t>Zugriffsregel für logischen LCS „Operational state (deactivated)”</w:t>
            </w:r>
          </w:p>
        </w:tc>
      </w:tr>
      <w:tr w:rsidR="0023085E" w:rsidRPr="000571F4">
        <w:tc>
          <w:tcPr>
            <w:tcW w:w="2088" w:type="dxa"/>
            <w:shd w:val="clear" w:color="auto" w:fill="E0E0E0"/>
          </w:tcPr>
          <w:p w:rsidR="0023085E" w:rsidRPr="000571F4" w:rsidRDefault="0023085E" w:rsidP="00F15111">
            <w:pPr>
              <w:pStyle w:val="gemtab11ptAbstand"/>
              <w:rPr>
                <w:b/>
                <w:sz w:val="20"/>
              </w:rPr>
            </w:pPr>
            <w:r w:rsidRPr="000571F4">
              <w:rPr>
                <w:b/>
                <w:sz w:val="20"/>
              </w:rPr>
              <w:t>Zugriffsart</w:t>
            </w:r>
          </w:p>
        </w:tc>
        <w:tc>
          <w:tcPr>
            <w:tcW w:w="4680" w:type="dxa"/>
            <w:shd w:val="clear" w:color="auto" w:fill="E0E0E0"/>
          </w:tcPr>
          <w:p w:rsidR="0023085E" w:rsidRPr="000571F4" w:rsidRDefault="0023085E" w:rsidP="00F15111">
            <w:pPr>
              <w:pStyle w:val="gemtab11ptAbstand"/>
              <w:rPr>
                <w:b/>
                <w:sz w:val="20"/>
              </w:rPr>
            </w:pPr>
            <w:r w:rsidRPr="000571F4">
              <w:rPr>
                <w:b/>
                <w:sz w:val="20"/>
              </w:rPr>
              <w:t>Zugriffsbedingung</w:t>
            </w:r>
          </w:p>
        </w:tc>
        <w:tc>
          <w:tcPr>
            <w:tcW w:w="2160" w:type="dxa"/>
            <w:shd w:val="clear" w:color="auto" w:fill="E0E0E0"/>
          </w:tcPr>
          <w:p w:rsidR="0023085E" w:rsidRPr="000571F4" w:rsidRDefault="0023085E" w:rsidP="00F15111">
            <w:pPr>
              <w:pStyle w:val="gemtab11ptAbstand"/>
              <w:rPr>
                <w:b/>
                <w:sz w:val="20"/>
              </w:rPr>
            </w:pPr>
            <w:r w:rsidRPr="000571F4">
              <w:rPr>
                <w:b/>
                <w:sz w:val="20"/>
              </w:rPr>
              <w:t>Bemerkung</w:t>
            </w:r>
          </w:p>
        </w:tc>
      </w:tr>
      <w:tr w:rsidR="0023085E" w:rsidRPr="000571F4">
        <w:tc>
          <w:tcPr>
            <w:tcW w:w="2088" w:type="dxa"/>
            <w:tcBorders>
              <w:bottom w:val="single" w:sz="4" w:space="0" w:color="auto"/>
            </w:tcBorders>
            <w:shd w:val="clear" w:color="auto" w:fill="auto"/>
          </w:tcPr>
          <w:p w:rsidR="0023085E" w:rsidRPr="000571F4" w:rsidRDefault="0023085E" w:rsidP="00F15111">
            <w:pPr>
              <w:pStyle w:val="gemtab11ptAbstand"/>
              <w:rPr>
                <w:sz w:val="20"/>
              </w:rPr>
            </w:pPr>
            <w:r w:rsidRPr="000571F4">
              <w:rPr>
                <w:sz w:val="20"/>
              </w:rPr>
              <w:t>alle</w:t>
            </w:r>
          </w:p>
        </w:tc>
        <w:tc>
          <w:tcPr>
            <w:tcW w:w="4680" w:type="dxa"/>
            <w:tcBorders>
              <w:bottom w:val="single" w:sz="4" w:space="0" w:color="auto"/>
            </w:tcBorders>
            <w:shd w:val="clear" w:color="auto" w:fill="auto"/>
          </w:tcPr>
          <w:p w:rsidR="0023085E" w:rsidRPr="000571F4" w:rsidRDefault="0023085E" w:rsidP="00F15111">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23085E" w:rsidRPr="000571F4" w:rsidRDefault="0023085E" w:rsidP="00F15111">
            <w:pPr>
              <w:pStyle w:val="gemtab11ptAbstand"/>
              <w:rPr>
                <w:sz w:val="20"/>
              </w:rPr>
            </w:pPr>
          </w:p>
        </w:tc>
      </w:tr>
      <w:tr w:rsidR="0023085E" w:rsidRPr="000571F4">
        <w:tc>
          <w:tcPr>
            <w:tcW w:w="8928" w:type="dxa"/>
            <w:gridSpan w:val="3"/>
            <w:shd w:val="clear" w:color="auto" w:fill="E6E6E6"/>
          </w:tcPr>
          <w:p w:rsidR="0023085E" w:rsidRPr="000571F4" w:rsidRDefault="0023085E" w:rsidP="00F15111">
            <w:pPr>
              <w:pStyle w:val="gemtab11ptAbstand"/>
              <w:rPr>
                <w:b/>
                <w:sz w:val="20"/>
              </w:rPr>
            </w:pPr>
            <w:r w:rsidRPr="000571F4">
              <w:rPr>
                <w:b/>
                <w:sz w:val="20"/>
              </w:rPr>
              <w:t>Zugriffsregel für logischen LCS „Termination state“</w:t>
            </w:r>
          </w:p>
        </w:tc>
      </w:tr>
      <w:tr w:rsidR="0023085E" w:rsidRPr="000571F4">
        <w:tc>
          <w:tcPr>
            <w:tcW w:w="2088" w:type="dxa"/>
            <w:shd w:val="clear" w:color="auto" w:fill="E6E6E6"/>
          </w:tcPr>
          <w:p w:rsidR="0023085E" w:rsidRPr="000571F4" w:rsidRDefault="0023085E" w:rsidP="00F15111">
            <w:pPr>
              <w:pStyle w:val="gemtab11ptAbstand"/>
              <w:rPr>
                <w:b/>
                <w:sz w:val="20"/>
              </w:rPr>
            </w:pPr>
            <w:r w:rsidRPr="000571F4">
              <w:rPr>
                <w:b/>
                <w:sz w:val="20"/>
              </w:rPr>
              <w:t>Zugriffsart</w:t>
            </w:r>
          </w:p>
        </w:tc>
        <w:tc>
          <w:tcPr>
            <w:tcW w:w="4680" w:type="dxa"/>
            <w:shd w:val="clear" w:color="auto" w:fill="E6E6E6"/>
          </w:tcPr>
          <w:p w:rsidR="0023085E" w:rsidRPr="000571F4" w:rsidRDefault="0023085E" w:rsidP="00F15111">
            <w:pPr>
              <w:pStyle w:val="gemtab11ptAbstand"/>
              <w:rPr>
                <w:b/>
                <w:sz w:val="20"/>
              </w:rPr>
            </w:pPr>
            <w:r w:rsidRPr="000571F4">
              <w:rPr>
                <w:b/>
                <w:sz w:val="20"/>
              </w:rPr>
              <w:t>Zugriffsbedingung</w:t>
            </w:r>
          </w:p>
        </w:tc>
        <w:tc>
          <w:tcPr>
            <w:tcW w:w="2160" w:type="dxa"/>
            <w:shd w:val="clear" w:color="auto" w:fill="E6E6E6"/>
          </w:tcPr>
          <w:p w:rsidR="0023085E" w:rsidRPr="000571F4" w:rsidRDefault="0023085E" w:rsidP="00F15111">
            <w:pPr>
              <w:pStyle w:val="gemtab11ptAbstand"/>
              <w:rPr>
                <w:b/>
                <w:sz w:val="20"/>
              </w:rPr>
            </w:pPr>
            <w:r w:rsidRPr="000571F4">
              <w:rPr>
                <w:b/>
                <w:sz w:val="20"/>
              </w:rPr>
              <w:t>Bemerkung</w:t>
            </w:r>
          </w:p>
        </w:tc>
      </w:tr>
      <w:tr w:rsidR="0023085E" w:rsidRPr="000571F4">
        <w:tc>
          <w:tcPr>
            <w:tcW w:w="2088" w:type="dxa"/>
            <w:shd w:val="clear" w:color="auto" w:fill="auto"/>
          </w:tcPr>
          <w:p w:rsidR="0023085E" w:rsidRPr="000571F4" w:rsidRDefault="0023085E" w:rsidP="00F15111">
            <w:pPr>
              <w:pStyle w:val="gemtab11ptAbstand"/>
              <w:rPr>
                <w:sz w:val="20"/>
              </w:rPr>
            </w:pPr>
            <w:r w:rsidRPr="000571F4">
              <w:rPr>
                <w:sz w:val="20"/>
              </w:rPr>
              <w:t>alle</w:t>
            </w:r>
          </w:p>
        </w:tc>
        <w:tc>
          <w:tcPr>
            <w:tcW w:w="4680" w:type="dxa"/>
            <w:shd w:val="clear" w:color="auto" w:fill="auto"/>
          </w:tcPr>
          <w:p w:rsidR="0023085E" w:rsidRPr="000571F4" w:rsidRDefault="0023085E" w:rsidP="00F15111">
            <w:pPr>
              <w:pStyle w:val="gemtab11ptAbstand"/>
              <w:rPr>
                <w:sz w:val="20"/>
              </w:rPr>
            </w:pPr>
            <w:r w:rsidRPr="000571F4">
              <w:rPr>
                <w:sz w:val="20"/>
              </w:rPr>
              <w:t>herstellerspezifisch</w:t>
            </w:r>
          </w:p>
        </w:tc>
        <w:tc>
          <w:tcPr>
            <w:tcW w:w="2160" w:type="dxa"/>
            <w:shd w:val="clear" w:color="auto" w:fill="auto"/>
          </w:tcPr>
          <w:p w:rsidR="0023085E" w:rsidRPr="000571F4" w:rsidRDefault="0023085E" w:rsidP="00F15111">
            <w:pPr>
              <w:pStyle w:val="gemtab11ptAbstand"/>
              <w:rPr>
                <w:sz w:val="20"/>
              </w:rPr>
            </w:pPr>
          </w:p>
        </w:tc>
      </w:tr>
    </w:tbl>
    <w:p w:rsidR="00AE4B6A" w:rsidRDefault="00AE4B6A" w:rsidP="00F15111">
      <w:pPr>
        <w:pStyle w:val="gemEinzug"/>
        <w:rPr>
          <w:b/>
        </w:rPr>
      </w:pPr>
    </w:p>
    <w:p w:rsidR="00F15111" w:rsidRPr="00AE4B6A" w:rsidRDefault="00AE4B6A" w:rsidP="00AE4B6A">
      <w:pPr>
        <w:pStyle w:val="gemStandard"/>
      </w:pPr>
      <w:r>
        <w:rPr>
          <w:b/>
        </w:rPr>
        <w:sym w:font="Wingdings" w:char="F0D5"/>
      </w:r>
    </w:p>
    <w:p w:rsidR="00F15111" w:rsidRPr="000571F4" w:rsidRDefault="00F15111" w:rsidP="00F15111">
      <w:pPr>
        <w:pStyle w:val="afiHinweise"/>
        <w:numPr>
          <w:ilvl w:val="0"/>
          <w:numId w:val="0"/>
        </w:numPr>
      </w:pPr>
    </w:p>
    <w:p w:rsidR="00F15111" w:rsidRPr="00127F49" w:rsidRDefault="00D35F00" w:rsidP="00F15111">
      <w:pPr>
        <w:pStyle w:val="afiHinweise"/>
        <w:rPr>
          <w:lang w:val="en-US"/>
        </w:rPr>
      </w:pPr>
      <w:r w:rsidRPr="000571F4">
        <w:fldChar w:fldCharType="begin"/>
      </w:r>
      <w:r w:rsidRPr="00127F49">
        <w:rPr>
          <w:rFonts w:cs="Arial"/>
          <w:lang w:val="en-US"/>
        </w:rPr>
        <w:instrText xml:space="preserve"> REF cmdtranspEF \h </w:instrText>
      </w:r>
      <w:r w:rsidRPr="00127F49">
        <w:rPr>
          <w:lang w:val="en-US"/>
        </w:rPr>
        <w:instrText xml:space="preserve"> \* MERGEFORMAT </w:instrText>
      </w:r>
      <w:r w:rsidRPr="000571F4">
        <w:fldChar w:fldCharType="separate"/>
      </w:r>
      <w:proofErr w:type="spellStart"/>
      <w:r w:rsidR="00997CBB" w:rsidRPr="000101F4">
        <w:rPr>
          <w:lang w:val="en-US"/>
        </w:rPr>
        <w:t>Kommandos</w:t>
      </w:r>
      <w:proofErr w:type="spellEnd"/>
      <w:r w:rsidR="00997CBB" w:rsidRPr="000101F4">
        <w:rPr>
          <w:lang w:val="en-US"/>
        </w:rPr>
        <w:t xml:space="preserve">, die </w:t>
      </w:r>
      <w:proofErr w:type="spellStart"/>
      <w:r w:rsidR="00997CBB" w:rsidRPr="000101F4">
        <w:rPr>
          <w:lang w:val="en-US"/>
        </w:rPr>
        <w:t>gemäß</w:t>
      </w:r>
      <w:proofErr w:type="spellEnd"/>
      <w:r w:rsidR="00997CBB" w:rsidRPr="000101F4">
        <w:rPr>
          <w:lang w:val="en-US"/>
        </w:rPr>
        <w:t xml:space="preserve"> </w:t>
      </w:r>
      <w:r w:rsidR="00997CBB" w:rsidRPr="000101F4">
        <w:rPr>
          <w:rFonts w:cs="Arial"/>
          <w:lang w:val="en-US"/>
        </w:rPr>
        <w:t>[</w:t>
      </w:r>
      <w:proofErr w:type="spellStart"/>
      <w:r w:rsidR="00997CBB" w:rsidRPr="000101F4">
        <w:rPr>
          <w:rFonts w:cs="Arial"/>
          <w:lang w:val="en-US"/>
        </w:rPr>
        <w:t>gemSpec_COS</w:t>
      </w:r>
      <w:proofErr w:type="spellEnd"/>
      <w:r w:rsidR="00997CBB" w:rsidRPr="000101F4">
        <w:rPr>
          <w:rFonts w:cs="Arial"/>
          <w:lang w:val="en-US"/>
        </w:rPr>
        <w:t>]</w:t>
      </w:r>
      <w:r w:rsidR="00997CBB" w:rsidRPr="000101F4">
        <w:rPr>
          <w:lang w:val="en-US"/>
        </w:rPr>
        <w:t xml:space="preserve"> </w:t>
      </w:r>
      <w:proofErr w:type="spellStart"/>
      <w:r w:rsidR="00997CBB" w:rsidRPr="000101F4">
        <w:rPr>
          <w:lang w:val="en-US"/>
        </w:rPr>
        <w:t>mit</w:t>
      </w:r>
      <w:proofErr w:type="spellEnd"/>
      <w:r w:rsidR="00997CBB" w:rsidRPr="000101F4">
        <w:rPr>
          <w:lang w:val="en-US"/>
        </w:rPr>
        <w:t xml:space="preserve"> </w:t>
      </w:r>
      <w:proofErr w:type="spellStart"/>
      <w:r w:rsidR="00997CBB" w:rsidRPr="000101F4">
        <w:rPr>
          <w:lang w:val="en-US"/>
        </w:rPr>
        <w:t>einem</w:t>
      </w:r>
      <w:proofErr w:type="spellEnd"/>
      <w:r w:rsidR="00997CBB" w:rsidRPr="000101F4">
        <w:rPr>
          <w:lang w:val="en-US"/>
        </w:rPr>
        <w:t xml:space="preserve"> </w:t>
      </w:r>
      <w:proofErr w:type="spellStart"/>
      <w:r w:rsidR="00997CBB" w:rsidRPr="000101F4">
        <w:rPr>
          <w:lang w:val="en-US"/>
        </w:rPr>
        <w:t>transparenten</w:t>
      </w:r>
      <w:proofErr w:type="spellEnd"/>
      <w:r w:rsidR="00997CBB" w:rsidRPr="000101F4">
        <w:rPr>
          <w:lang w:val="en-US"/>
        </w:rPr>
        <w:t xml:space="preserve"> EF </w:t>
      </w:r>
      <w:proofErr w:type="spellStart"/>
      <w:r w:rsidR="00997CBB" w:rsidRPr="000101F4">
        <w:rPr>
          <w:lang w:val="en-US"/>
        </w:rPr>
        <w:t>arbeiten</w:t>
      </w:r>
      <w:proofErr w:type="spellEnd"/>
      <w:r w:rsidR="00997CBB" w:rsidRPr="000101F4">
        <w:rPr>
          <w:lang w:val="en-US"/>
        </w:rPr>
        <w:t xml:space="preserve">, </w:t>
      </w:r>
      <w:proofErr w:type="spellStart"/>
      <w:r w:rsidR="00997CBB" w:rsidRPr="000101F4">
        <w:rPr>
          <w:lang w:val="en-US"/>
        </w:rPr>
        <w:t>sind</w:t>
      </w:r>
      <w:proofErr w:type="spellEnd"/>
      <w:r w:rsidR="00997CBB" w:rsidRPr="000101F4">
        <w:rPr>
          <w:lang w:val="en-US"/>
        </w:rPr>
        <w:t xml:space="preserve">: </w:t>
      </w:r>
      <w:r w:rsidR="00997CBB" w:rsidRPr="000101F4">
        <w:rPr>
          <w:smallCaps/>
          <w:lang w:val="en-US"/>
        </w:rPr>
        <w:t xml:space="preserve">Activate, Deactivate, Delete, Erase Binary, Read Binary, Select, Set Logical </w:t>
      </w:r>
      <w:proofErr w:type="spellStart"/>
      <w:r w:rsidR="00997CBB" w:rsidRPr="000101F4">
        <w:rPr>
          <w:smallCaps/>
          <w:lang w:val="en-US"/>
        </w:rPr>
        <w:t>Eof</w:t>
      </w:r>
      <w:proofErr w:type="spellEnd"/>
      <w:r w:rsidR="00997CBB" w:rsidRPr="000101F4">
        <w:rPr>
          <w:smallCaps/>
          <w:lang w:val="en-US"/>
        </w:rPr>
        <w:t>, Update Binary, Terminate, Write Binary</w:t>
      </w:r>
      <w:r w:rsidRPr="000571F4">
        <w:fldChar w:fldCharType="end"/>
      </w:r>
    </w:p>
    <w:p w:rsidR="00F15111" w:rsidRPr="000571F4" w:rsidRDefault="00F15111" w:rsidP="00F15111">
      <w:pPr>
        <w:pStyle w:val="afiHinweise"/>
        <w:rPr>
          <w:rFonts w:cs="Arial"/>
        </w:rPr>
      </w:pPr>
      <w:bookmarkStart w:id="239" w:name="_Ref326048746"/>
      <w:bookmarkStart w:id="240" w:name="_Ref326648596"/>
      <w:r w:rsidRPr="000571F4">
        <w:t xml:space="preserve">Das Kommando ist nur vom Inhaber des </w:t>
      </w:r>
      <w:r w:rsidR="00606991" w:rsidRPr="000571F4">
        <w:t xml:space="preserve">CMS- / CUP-Schlüssels </w:t>
      </w:r>
      <w:r w:rsidRPr="000571F4">
        <w:t>ausführbar, siehe Kap</w:t>
      </w:r>
      <w:r w:rsidR="00404CDD" w:rsidRPr="000571F4">
        <w:t>.</w:t>
      </w:r>
      <w:r w:rsidRPr="000571F4">
        <w:t xml:space="preserve"> </w:t>
      </w:r>
      <w:r w:rsidRPr="000571F4">
        <w:fldChar w:fldCharType="begin"/>
      </w:r>
      <w:r w:rsidRPr="000571F4">
        <w:instrText xml:space="preserve"> REF _Ref326048151 \r \h  \* MERGEFORMAT </w:instrText>
      </w:r>
      <w:r w:rsidRPr="000571F4">
        <w:fldChar w:fldCharType="separate"/>
      </w:r>
      <w:r w:rsidR="00997CBB">
        <w:t>5.6</w:t>
      </w:r>
      <w:r w:rsidRPr="000571F4">
        <w:fldChar w:fldCharType="end"/>
      </w:r>
      <w:bookmarkEnd w:id="239"/>
      <w:r w:rsidRPr="000571F4">
        <w:t>.</w:t>
      </w:r>
      <w:bookmarkEnd w:id="240"/>
    </w:p>
    <w:p w:rsidR="00111B5A" w:rsidRPr="004D0261" w:rsidRDefault="00111B5A" w:rsidP="00E55CCE">
      <w:pPr>
        <w:pStyle w:val="gemStandard"/>
        <w:keepNext/>
        <w:tabs>
          <w:tab w:val="left" w:pos="567"/>
        </w:tabs>
        <w:ind w:left="567" w:hanging="567"/>
        <w:rPr>
          <w:b/>
        </w:rPr>
      </w:pPr>
      <w:r w:rsidRPr="004D0261">
        <w:rPr>
          <w:b/>
        </w:rPr>
        <w:sym w:font="Wingdings" w:char="F0D6"/>
      </w:r>
      <w:r w:rsidRPr="004D0261">
        <w:rPr>
          <w:b/>
        </w:rPr>
        <w:tab/>
        <w:t xml:space="preserve">Card-G2-A_3390 K_Personalisierung: Festlegung von CHR in </w:t>
      </w:r>
      <w:r w:rsidRPr="004D0261">
        <w:rPr>
          <w:b/>
        </w:rPr>
        <w:fldChar w:fldCharType="begin"/>
      </w:r>
      <w:r w:rsidRPr="004D0261">
        <w:rPr>
          <w:b/>
        </w:rPr>
        <w:instrText xml:space="preserve"> REF  oMF \h  \* MERGEFORMAT </w:instrText>
      </w:r>
      <w:r w:rsidRPr="004D0261">
        <w:rPr>
          <w:b/>
        </w:rPr>
      </w:r>
      <w:r w:rsidRPr="004D0261">
        <w:rPr>
          <w:b/>
        </w:rPr>
        <w:fldChar w:fldCharType="separate"/>
      </w:r>
      <w:r w:rsidR="00997CBB" w:rsidRPr="00997CBB">
        <w:rPr>
          <w:b/>
        </w:rPr>
        <w:t>MF</w:t>
      </w:r>
      <w:r w:rsidRPr="004D0261">
        <w:rPr>
          <w:b/>
        </w:rPr>
        <w:fldChar w:fldCharType="end"/>
      </w:r>
      <w:r w:rsidRPr="004D0261">
        <w:rPr>
          <w:b/>
        </w:rPr>
        <w:t xml:space="preserve"> / </w:t>
      </w:r>
      <w:r w:rsidRPr="00E55CCE">
        <w:rPr>
          <w:b/>
        </w:rPr>
        <w:fldChar w:fldCharType="begin"/>
      </w:r>
      <w:r w:rsidRPr="00E55CCE">
        <w:rPr>
          <w:b/>
        </w:rPr>
        <w:instrText xml:space="preserve"> REF oEF_C_SMC_AUTD_RPE_CVC_E256 \h  \* MERGEFORMAT </w:instrText>
      </w:r>
      <w:r w:rsidRPr="00E55CCE">
        <w:rPr>
          <w:b/>
        </w:rPr>
      </w:r>
      <w:r w:rsidRPr="00E55CCE">
        <w:rPr>
          <w:b/>
        </w:rPr>
        <w:fldChar w:fldCharType="separate"/>
      </w:r>
      <w:r w:rsidR="00997CBB" w:rsidRPr="00997CBB">
        <w:rPr>
          <w:b/>
        </w:rPr>
        <w:t>EF.C.SMC.AUTD_RPE_CVC.E256</w:t>
      </w:r>
      <w:r w:rsidRPr="00E55CCE">
        <w:rPr>
          <w:b/>
        </w:rPr>
        <w:fldChar w:fldCharType="end"/>
      </w:r>
    </w:p>
    <w:p w:rsidR="00AE4B6A" w:rsidRDefault="00111B5A" w:rsidP="00111B5A">
      <w:pPr>
        <w:pStyle w:val="gemEinzug"/>
        <w:ind w:left="567"/>
        <w:rPr>
          <w:b/>
        </w:rPr>
      </w:pPr>
      <w:r w:rsidRPr="004D0261">
        <w:t xml:space="preserve">Für die CHR in diesem Zertifikat MUSS CHR = ’00 09’ || ICCSN gelten, wobei die ICCSN denselben Wert besitzen MUSS, wie das Wertfeld </w:t>
      </w:r>
      <w:r w:rsidRPr="004D0261">
        <w:rPr>
          <w:i/>
        </w:rPr>
        <w:t>body</w:t>
      </w:r>
      <w:r w:rsidRPr="004D0261">
        <w:t xml:space="preserve"> aus [Card-G2-A_2157].</w:t>
      </w:r>
    </w:p>
    <w:p w:rsidR="00111B5A" w:rsidRPr="00AE4B6A" w:rsidRDefault="00AE4B6A" w:rsidP="00AE4B6A">
      <w:pPr>
        <w:pStyle w:val="gemStandard"/>
      </w:pPr>
      <w:r>
        <w:rPr>
          <w:b/>
        </w:rPr>
        <w:sym w:font="Wingdings" w:char="F0D5"/>
      </w:r>
    </w:p>
    <w:p w:rsidR="00E52D16" w:rsidRPr="000571F4" w:rsidRDefault="00E52D16" w:rsidP="00E55CCE">
      <w:pPr>
        <w:pStyle w:val="gemStandard"/>
        <w:keepNext/>
        <w:tabs>
          <w:tab w:val="left" w:pos="567"/>
        </w:tabs>
        <w:ind w:left="567" w:hanging="567"/>
        <w:rPr>
          <w:b/>
        </w:rPr>
      </w:pPr>
      <w:r w:rsidRPr="000571F4">
        <w:rPr>
          <w:b/>
        </w:rPr>
        <w:lastRenderedPageBreak/>
        <w:sym w:font="Wingdings" w:char="F0D6"/>
      </w:r>
      <w:r w:rsidRPr="000571F4">
        <w:rPr>
          <w:b/>
        </w:rPr>
        <w:tab/>
      </w:r>
      <w:r w:rsidR="004B1943" w:rsidRPr="000571F4">
        <w:rPr>
          <w:b/>
        </w:rPr>
        <w:t>Card-G2-A_33</w:t>
      </w:r>
      <w:r w:rsidR="008F745D" w:rsidRPr="000571F4">
        <w:rPr>
          <w:b/>
        </w:rPr>
        <w:t>50</w:t>
      </w:r>
      <w:r w:rsidRPr="000571F4">
        <w:rPr>
          <w:b/>
        </w:rPr>
        <w:t xml:space="preserve"> K_Personalisierung: Personalisierte Attribute von </w:t>
      </w:r>
      <w:r w:rsidRPr="00E55CCE">
        <w:rPr>
          <w:b/>
        </w:rPr>
        <w:fldChar w:fldCharType="begin"/>
      </w:r>
      <w:r w:rsidRPr="00E55CCE">
        <w:rPr>
          <w:b/>
        </w:rPr>
        <w:instrText xml:space="preserve"> REF oMF \h  \* MERGEFORMAT </w:instrText>
      </w:r>
      <w:r w:rsidRPr="00E55CCE">
        <w:rPr>
          <w:b/>
        </w:rPr>
      </w:r>
      <w:r w:rsidRPr="00E55CCE">
        <w:rPr>
          <w:b/>
        </w:rPr>
        <w:fldChar w:fldCharType="separate"/>
      </w:r>
      <w:r w:rsidR="00997CBB" w:rsidRPr="00997CBB">
        <w:rPr>
          <w:b/>
        </w:rPr>
        <w:t>MF</w:t>
      </w:r>
      <w:r w:rsidRPr="00E55CCE">
        <w:rPr>
          <w:b/>
        </w:rPr>
        <w:fldChar w:fldCharType="end"/>
      </w:r>
      <w:r w:rsidRPr="00E55CCE">
        <w:rPr>
          <w:b/>
        </w:rPr>
        <w:t xml:space="preserve"> / </w:t>
      </w:r>
      <w:r w:rsidR="001D4413" w:rsidRPr="00E55CCE">
        <w:rPr>
          <w:b/>
        </w:rPr>
        <w:fldChar w:fldCharType="begin"/>
      </w:r>
      <w:r w:rsidR="001D4413" w:rsidRPr="00E55CCE">
        <w:rPr>
          <w:b/>
        </w:rPr>
        <w:instrText xml:space="preserve"> REF oEF_C_SMC_AUTD_RPE_CVC_E256 \h  \* MERGEFORMAT </w:instrText>
      </w:r>
      <w:r w:rsidR="001D4413" w:rsidRPr="00E55CCE">
        <w:rPr>
          <w:b/>
        </w:rPr>
      </w:r>
      <w:r w:rsidR="001D4413" w:rsidRPr="00E55CCE">
        <w:rPr>
          <w:b/>
        </w:rPr>
        <w:fldChar w:fldCharType="separate"/>
      </w:r>
      <w:r w:rsidR="00997CBB" w:rsidRPr="00997CBB">
        <w:rPr>
          <w:b/>
        </w:rPr>
        <w:t>EF.C.SMC.AUTD_RPE_CVC.E256</w:t>
      </w:r>
      <w:r w:rsidR="001D4413" w:rsidRPr="00E55CCE">
        <w:rPr>
          <w:b/>
        </w:rPr>
        <w:fldChar w:fldCharType="end"/>
      </w:r>
    </w:p>
    <w:p w:rsidR="00E52D16" w:rsidRPr="00AB7DFC" w:rsidRDefault="00E52D16" w:rsidP="001057F9">
      <w:pPr>
        <w:pStyle w:val="gemEinzug"/>
        <w:ind w:left="567"/>
      </w:pPr>
      <w:r w:rsidRPr="000571F4">
        <w:t xml:space="preserve">Bei der Personalisierung von </w:t>
      </w:r>
      <w:r w:rsidR="001D4413" w:rsidRPr="000571F4">
        <w:fldChar w:fldCharType="begin"/>
      </w:r>
      <w:r w:rsidR="001D4413" w:rsidRPr="000571F4">
        <w:instrText xml:space="preserve"> REF oEF_C_SMC_AUTD_RPE_CVC_E256 \h  \* MERGEFORMAT </w:instrText>
      </w:r>
      <w:r w:rsidR="001D4413" w:rsidRPr="000571F4">
        <w:fldChar w:fldCharType="separate"/>
      </w:r>
      <w:r w:rsidR="00997CBB" w:rsidRPr="000571F4">
        <w:t>EF.C.SMC.AUTD_RPE_CVC.E256</w:t>
      </w:r>
      <w:r w:rsidR="001D4413" w:rsidRPr="000571F4">
        <w:fldChar w:fldCharType="end"/>
      </w:r>
      <w:r w:rsidRPr="000571F4">
        <w:t xml:space="preserve"> MÜSSEN die in Tab_</w:t>
      </w:r>
      <w:r w:rsidR="0062625C" w:rsidRPr="000571F4">
        <w:t>SMC-B_Obj</w:t>
      </w:r>
      <w:r w:rsidR="0062625C" w:rsidRPr="00AB7DFC">
        <w:t>Sys_074</w:t>
      </w:r>
      <w:r w:rsidRPr="00AB7DFC">
        <w:t xml:space="preserve"> angegebenen Attribute mit den dort angegebenen Inhalten personalisiert werden.</w:t>
      </w:r>
    </w:p>
    <w:p w:rsidR="00E52D16" w:rsidRPr="000571F4" w:rsidRDefault="00E52D16" w:rsidP="00AE4B6A">
      <w:pPr>
        <w:pStyle w:val="Beschriftung"/>
      </w:pPr>
    </w:p>
    <w:p w:rsidR="00E52D16" w:rsidRPr="000571F4" w:rsidRDefault="00E52D16" w:rsidP="00AE4B6A">
      <w:pPr>
        <w:pStyle w:val="Beschriftung"/>
      </w:pPr>
      <w:bookmarkStart w:id="241" w:name="_Toc501368282"/>
      <w:r w:rsidRPr="000571F4">
        <w:t xml:space="preserve">Tabelle </w:t>
      </w:r>
      <w:fldSimple w:instr=" SEQ Tabelle \* ARABIC ">
        <w:r w:rsidR="00997CBB">
          <w:rPr>
            <w:noProof/>
          </w:rPr>
          <w:t>18</w:t>
        </w:r>
      </w:fldSimple>
      <w:r w:rsidRPr="000571F4">
        <w:t>: Tab_</w:t>
      </w:r>
      <w:r w:rsidR="0062625C" w:rsidRPr="000571F4">
        <w:t>SMC-B_ObjSys_074</w:t>
      </w:r>
      <w:r w:rsidRPr="000571F4">
        <w:t xml:space="preserve"> Personalisierte Attribute von </w:t>
      </w:r>
      <w:r w:rsidRPr="000571F4">
        <w:fldChar w:fldCharType="begin"/>
      </w:r>
      <w:r w:rsidRPr="000571F4">
        <w:instrText xml:space="preserve"> REF oMF \h  \* MERGEFORMAT </w:instrText>
      </w:r>
      <w:r w:rsidRPr="000571F4">
        <w:fldChar w:fldCharType="separate"/>
      </w:r>
      <w:r w:rsidR="00997CBB" w:rsidRPr="000571F4">
        <w:t>MF</w:t>
      </w:r>
      <w:r w:rsidRPr="000571F4">
        <w:fldChar w:fldCharType="end"/>
      </w:r>
      <w:r w:rsidRPr="000571F4">
        <w:t xml:space="preserve"> / </w:t>
      </w:r>
      <w:r w:rsidR="001D4413" w:rsidRPr="000571F4">
        <w:fldChar w:fldCharType="begin"/>
      </w:r>
      <w:r w:rsidR="001D4413" w:rsidRPr="000571F4">
        <w:instrText xml:space="preserve"> REF oEF_C_SMC_AUTD_RPE_CVC_E256 \h  \* MERGEFORMAT </w:instrText>
      </w:r>
      <w:r w:rsidR="001D4413" w:rsidRPr="000571F4">
        <w:fldChar w:fldCharType="separate"/>
      </w:r>
      <w:r w:rsidR="00997CBB" w:rsidRPr="000571F4">
        <w:t>EF.C.SMC.AUTD_RPE_CVC.E256</w:t>
      </w:r>
      <w:bookmarkEnd w:id="241"/>
      <w:r w:rsidR="001D4413"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E52D16"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Bemerkung</w:t>
            </w:r>
          </w:p>
        </w:tc>
      </w:tr>
      <w:tr w:rsidR="004618AF" w:rsidRPr="000571F4" w:rsidTr="004618AF">
        <w:tc>
          <w:tcPr>
            <w:tcW w:w="2088" w:type="dxa"/>
            <w:shd w:val="clear" w:color="auto" w:fill="auto"/>
            <w:vAlign w:val="center"/>
          </w:tcPr>
          <w:p w:rsidR="004618AF" w:rsidRPr="000571F4" w:rsidRDefault="004618AF" w:rsidP="004618AF">
            <w:pPr>
              <w:pStyle w:val="gemTab10pt"/>
              <w:rPr>
                <w:i/>
                <w:lang w:val="en-GB"/>
              </w:rPr>
            </w:pPr>
            <w:r w:rsidRPr="006C58E5">
              <w:rPr>
                <w:rFonts w:cs="Arial"/>
                <w:i/>
                <w:szCs w:val="22"/>
                <w:lang w:val="en-GB"/>
              </w:rPr>
              <w:t>positionLogicalEndOfFile</w:t>
            </w:r>
          </w:p>
        </w:tc>
        <w:tc>
          <w:tcPr>
            <w:tcW w:w="4680" w:type="dxa"/>
            <w:shd w:val="clear" w:color="auto" w:fill="auto"/>
            <w:vAlign w:val="center"/>
          </w:tcPr>
          <w:p w:rsidR="004618AF" w:rsidRPr="000571F4" w:rsidRDefault="00596EE0" w:rsidP="004618AF">
            <w:pPr>
              <w:pStyle w:val="gemTab10pt"/>
              <w:rPr>
                <w:lang w:val="en-GB"/>
              </w:rPr>
            </w:pPr>
            <w:r>
              <w:rPr>
                <w:lang w:val="en-GB"/>
              </w:rPr>
              <w:t>‘</w:t>
            </w:r>
            <w:r w:rsidR="004618AF" w:rsidRPr="000571F4">
              <w:rPr>
                <w:lang w:val="en-GB"/>
              </w:rPr>
              <w:t>00DE</w:t>
            </w:r>
            <w:r>
              <w:rPr>
                <w:lang w:val="en-GB"/>
              </w:rPr>
              <w:t>’</w:t>
            </w:r>
            <w:r w:rsidR="004618AF" w:rsidRPr="000571F4">
              <w:rPr>
                <w:lang w:val="en-GB"/>
              </w:rPr>
              <w:t xml:space="preserve"> Oktett = 222 Oktett</w:t>
            </w:r>
          </w:p>
        </w:tc>
        <w:tc>
          <w:tcPr>
            <w:tcW w:w="2160" w:type="dxa"/>
            <w:shd w:val="clear" w:color="auto" w:fill="auto"/>
          </w:tcPr>
          <w:p w:rsidR="004618AF" w:rsidRPr="000571F4" w:rsidRDefault="004618AF" w:rsidP="001D4413">
            <w:pPr>
              <w:pStyle w:val="gemVerz2"/>
              <w:rPr>
                <w:sz w:val="20"/>
              </w:rPr>
            </w:pPr>
          </w:p>
        </w:tc>
      </w:tr>
      <w:tr w:rsidR="004618AF" w:rsidRPr="000571F4">
        <w:tc>
          <w:tcPr>
            <w:tcW w:w="2088" w:type="dxa"/>
            <w:shd w:val="clear" w:color="auto" w:fill="auto"/>
          </w:tcPr>
          <w:p w:rsidR="004618AF" w:rsidRPr="000571F4" w:rsidRDefault="004618AF" w:rsidP="004618AF">
            <w:pPr>
              <w:pStyle w:val="gemtab11ptAbstand"/>
              <w:rPr>
                <w:i/>
                <w:sz w:val="20"/>
              </w:rPr>
            </w:pPr>
            <w:r w:rsidRPr="000571F4">
              <w:rPr>
                <w:i/>
                <w:sz w:val="20"/>
              </w:rPr>
              <w:t>body</w:t>
            </w:r>
          </w:p>
        </w:tc>
        <w:tc>
          <w:tcPr>
            <w:tcW w:w="4680" w:type="dxa"/>
            <w:shd w:val="clear" w:color="auto" w:fill="auto"/>
          </w:tcPr>
          <w:p w:rsidR="004618AF" w:rsidRPr="000571F4" w:rsidRDefault="004618AF" w:rsidP="004618AF">
            <w:pPr>
              <w:pStyle w:val="gemtab11ptAbstand"/>
              <w:rPr>
                <w:sz w:val="20"/>
              </w:rPr>
            </w:pPr>
            <w:r w:rsidRPr="000571F4">
              <w:rPr>
                <w:sz w:val="20"/>
              </w:rPr>
              <w:t>C. SMC.AUTD_RPE_CVC.E256 gemäß [gemSpec_PKI] passend zu dem privaten Schlüssel in PrK. SMC.AUTD_RPE_CVC.E256</w:t>
            </w:r>
          </w:p>
        </w:tc>
        <w:tc>
          <w:tcPr>
            <w:tcW w:w="2160" w:type="dxa"/>
            <w:shd w:val="clear" w:color="auto" w:fill="auto"/>
          </w:tcPr>
          <w:p w:rsidR="004618AF" w:rsidRPr="000571F4" w:rsidRDefault="004618AF" w:rsidP="001D4413">
            <w:pPr>
              <w:pStyle w:val="gemtab11ptAbstand"/>
              <w:rPr>
                <w:sz w:val="20"/>
              </w:rPr>
            </w:pPr>
          </w:p>
        </w:tc>
      </w:tr>
    </w:tbl>
    <w:p w:rsidR="00AE4B6A" w:rsidRDefault="00AE4B6A" w:rsidP="00683258">
      <w:pPr>
        <w:pStyle w:val="gemEinzug"/>
        <w:rPr>
          <w:b/>
        </w:rPr>
      </w:pPr>
    </w:p>
    <w:p w:rsidR="00683258" w:rsidRPr="00AE4B6A" w:rsidRDefault="00AE4B6A" w:rsidP="00AE4B6A">
      <w:pPr>
        <w:pStyle w:val="gemStandard"/>
      </w:pPr>
      <w:r>
        <w:rPr>
          <w:b/>
        </w:rPr>
        <w:sym w:font="Wingdings" w:char="F0D5"/>
      </w:r>
    </w:p>
    <w:bookmarkStart w:id="242" w:name="_Ref220918566"/>
    <w:p w:rsidR="003369AF" w:rsidRPr="000571F4" w:rsidRDefault="003937A9" w:rsidP="00AE4B6A">
      <w:pPr>
        <w:pStyle w:val="berschrift3"/>
      </w:pPr>
      <w:r w:rsidRPr="000571F4">
        <w:fldChar w:fldCharType="begin"/>
      </w:r>
      <w:r w:rsidRPr="000571F4">
        <w:instrText xml:space="preserve"> REF oMF \h </w:instrText>
      </w:r>
      <w:r w:rsidR="00A15EC5" w:rsidRPr="000571F4">
        <w:rPr>
          <w:rFonts w:hint="eastAsia"/>
        </w:rPr>
        <w:instrText xml:space="preserve"> \* MERGEFORMAT </w:instrText>
      </w:r>
      <w:r w:rsidRPr="000571F4">
        <w:fldChar w:fldCharType="separate"/>
      </w:r>
      <w:bookmarkStart w:id="243" w:name="_Toc502658454"/>
      <w:r w:rsidR="00997CBB" w:rsidRPr="000571F4">
        <w:t>MF</w:t>
      </w:r>
      <w:r w:rsidRPr="000571F4">
        <w:fldChar w:fldCharType="end"/>
      </w:r>
      <w:r w:rsidR="00E51B4C" w:rsidRPr="000571F4">
        <w:t xml:space="preserve"> / </w:t>
      </w:r>
      <w:bookmarkStart w:id="244" w:name="oPIN_SMC"/>
      <w:r w:rsidR="0020247E" w:rsidRPr="000571F4">
        <w:t>PIN.SMC</w:t>
      </w:r>
      <w:bookmarkEnd w:id="242"/>
      <w:bookmarkEnd w:id="244"/>
      <w:bookmarkEnd w:id="243"/>
    </w:p>
    <w:p w:rsidR="00424AC6" w:rsidRPr="000571F4" w:rsidRDefault="00424AC6" w:rsidP="00B613FC">
      <w:pPr>
        <w:pStyle w:val="gemStandard"/>
        <w:rPr>
          <w:rFonts w:cs="Arial"/>
        </w:rPr>
      </w:pPr>
      <w:r w:rsidRPr="000571F4">
        <w:t>Dieses Passwortobjekt wird zur Freischaltung von Schlüsseln und Inhalten der SMC-B verwendet.</w:t>
      </w:r>
    </w:p>
    <w:p w:rsidR="00961773" w:rsidRPr="000571F4" w:rsidRDefault="00961773" w:rsidP="00E55CCE">
      <w:pPr>
        <w:pStyle w:val="gemStandard"/>
        <w:keepNext/>
        <w:tabs>
          <w:tab w:val="left" w:pos="567"/>
        </w:tabs>
        <w:ind w:left="567" w:hanging="567"/>
        <w:rPr>
          <w:b/>
        </w:rPr>
      </w:pPr>
      <w:bookmarkStart w:id="245" w:name="_Ref182207324"/>
      <w:bookmarkStart w:id="246" w:name="_Toc184358346"/>
      <w:bookmarkStart w:id="247" w:name="_Toc184742568"/>
      <w:bookmarkStart w:id="248" w:name="_Toc288061871"/>
      <w:r w:rsidRPr="000571F4">
        <w:rPr>
          <w:b/>
        </w:rPr>
        <w:sym w:font="Wingdings" w:char="F0D6"/>
      </w:r>
      <w:r w:rsidRPr="000571F4">
        <w:rPr>
          <w:b/>
        </w:rPr>
        <w:tab/>
      </w:r>
      <w:r w:rsidR="00935695" w:rsidRPr="000571F4">
        <w:rPr>
          <w:b/>
        </w:rPr>
        <w:t>Card-G2-A_2171</w:t>
      </w:r>
      <w:r w:rsidRPr="000571F4">
        <w:rPr>
          <w:b/>
        </w:rPr>
        <w:t xml:space="preserve"> </w:t>
      </w:r>
      <w:r w:rsidR="00DD3C19" w:rsidRPr="000571F4">
        <w:rPr>
          <w:b/>
        </w:rPr>
        <w:t>K_Initialisierung: Initialisierte</w:t>
      </w:r>
      <w:r w:rsidR="00E52D16" w:rsidRPr="000571F4">
        <w:rPr>
          <w:b/>
        </w:rPr>
        <w:t xml:space="preserve"> </w:t>
      </w:r>
      <w:r w:rsidR="00AF4F3D" w:rsidRPr="000571F4">
        <w:rPr>
          <w:b/>
        </w:rPr>
        <w:t xml:space="preserve">Attribute von </w:t>
      </w:r>
      <w:r w:rsidR="00AF4F3D" w:rsidRPr="000571F4">
        <w:rPr>
          <w:b/>
        </w:rPr>
        <w:fldChar w:fldCharType="begin"/>
      </w:r>
      <w:r w:rsidR="00AF4F3D" w:rsidRPr="000571F4">
        <w:rPr>
          <w:b/>
        </w:rPr>
        <w:instrText xml:space="preserve"> REF oMF \h  \* MERGEFORMAT </w:instrText>
      </w:r>
      <w:r w:rsidR="00AF4F3D" w:rsidRPr="000571F4">
        <w:rPr>
          <w:b/>
        </w:rPr>
      </w:r>
      <w:r w:rsidR="00AF4F3D" w:rsidRPr="000571F4">
        <w:rPr>
          <w:b/>
        </w:rPr>
        <w:fldChar w:fldCharType="separate"/>
      </w:r>
      <w:r w:rsidR="00997CBB" w:rsidRPr="00997CBB">
        <w:rPr>
          <w:b/>
        </w:rPr>
        <w:t>MF</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oPIN_SMC \h  \* MERGEFORMAT </w:instrText>
      </w:r>
      <w:r w:rsidR="00AF4F3D" w:rsidRPr="000571F4">
        <w:rPr>
          <w:b/>
        </w:rPr>
      </w:r>
      <w:r w:rsidR="00AF4F3D" w:rsidRPr="000571F4">
        <w:rPr>
          <w:b/>
        </w:rPr>
        <w:fldChar w:fldCharType="separate"/>
      </w:r>
      <w:r w:rsidR="00997CBB" w:rsidRPr="00997CBB">
        <w:rPr>
          <w:b/>
        </w:rPr>
        <w:t>PIN.SMC</w:t>
      </w:r>
      <w:r w:rsidR="00AF4F3D" w:rsidRPr="000571F4">
        <w:rPr>
          <w:b/>
        </w:rPr>
        <w:fldChar w:fldCharType="end"/>
      </w:r>
    </w:p>
    <w:p w:rsidR="00B33D07" w:rsidRPr="000571F4" w:rsidRDefault="00A909C6" w:rsidP="00675FA1">
      <w:pPr>
        <w:pStyle w:val="gemEinzug"/>
        <w:ind w:left="567"/>
      </w:pPr>
      <w:r w:rsidRPr="000571F4">
        <w:fldChar w:fldCharType="begin"/>
      </w:r>
      <w:r w:rsidRPr="000571F4">
        <w:instrText xml:space="preserve"> REF oPIN_SMC \h  \* MERGEFORMAT </w:instrText>
      </w:r>
      <w:r w:rsidRPr="000571F4">
        <w:fldChar w:fldCharType="separate"/>
      </w:r>
      <w:r w:rsidR="00997CBB" w:rsidRPr="000571F4">
        <w:t>PIN.SMC</w:t>
      </w:r>
      <w:r w:rsidRPr="000571F4">
        <w:fldChar w:fldCharType="end"/>
      </w:r>
      <w:r w:rsidR="00763CFF" w:rsidRPr="000571F4">
        <w:t xml:space="preserve"> MUSS die in </w:t>
      </w:r>
      <w:r w:rsidR="008866E4" w:rsidRPr="000571F4">
        <w:t>Tab_SMC-B</w:t>
      </w:r>
      <w:r w:rsidR="00763CFF" w:rsidRPr="000571F4">
        <w:t>_ObjSys_0</w:t>
      </w:r>
      <w:r w:rsidRPr="000571F4">
        <w:t>20</w:t>
      </w:r>
      <w:r w:rsidR="00763CFF" w:rsidRPr="000571F4">
        <w:t xml:space="preserve"> dargestellten Werte besitzen.</w:t>
      </w:r>
    </w:p>
    <w:p w:rsidR="00961773" w:rsidRPr="000571F4" w:rsidRDefault="00961773" w:rsidP="00961773">
      <w:pPr>
        <w:pStyle w:val="gemEinzug"/>
        <w:ind w:left="0"/>
        <w:rPr>
          <w:b/>
          <w:sz w:val="4"/>
          <w:szCs w:val="4"/>
        </w:rPr>
      </w:pPr>
    </w:p>
    <w:p w:rsidR="00B33D07" w:rsidRPr="000571F4" w:rsidRDefault="00B33D07" w:rsidP="00AE4B6A">
      <w:pPr>
        <w:pStyle w:val="Beschriftung"/>
        <w:rPr>
          <w:rFonts w:cs="Arial"/>
        </w:rPr>
      </w:pPr>
      <w:bookmarkStart w:id="249" w:name="_Toc501368283"/>
      <w:r w:rsidRPr="000571F4">
        <w:t xml:space="preserve">Tabelle </w:t>
      </w:r>
      <w:fldSimple w:instr=" SEQ Tabelle \* ARABIC ">
        <w:r w:rsidR="00997CBB">
          <w:rPr>
            <w:noProof/>
          </w:rPr>
          <w:t>19</w:t>
        </w:r>
      </w:fldSimple>
      <w:r w:rsidR="009A30DE" w:rsidRPr="000571F4">
        <w:rPr>
          <w:rFonts w:cs="Arial"/>
        </w:rPr>
        <w:t xml:space="preserve">: </w:t>
      </w:r>
      <w:r w:rsidR="00A909C6" w:rsidRPr="000571F4">
        <w:rPr>
          <w:rFonts w:cs="Arial"/>
        </w:rPr>
        <w:t xml:space="preserve">Tab_SMC-B_ObjSys_020 </w:t>
      </w:r>
      <w:r w:rsidR="00E52D16" w:rsidRPr="000571F4">
        <w:t xml:space="preserve">Initialisierte </w:t>
      </w:r>
      <w:r w:rsidRPr="000571F4">
        <w:rPr>
          <w:rFonts w:cs="Arial"/>
        </w:rPr>
        <w:t xml:space="preserve">Attribute von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Pr="000571F4">
        <w:rPr>
          <w:rFonts w:cs="Arial"/>
        </w:rPr>
        <w:t xml:space="preserve"> / </w:t>
      </w:r>
      <w:r w:rsidR="00C94979" w:rsidRPr="000571F4">
        <w:rPr>
          <w:rFonts w:cs="Arial"/>
        </w:rPr>
        <w:fldChar w:fldCharType="begin"/>
      </w:r>
      <w:r w:rsidR="00C94979" w:rsidRPr="000571F4">
        <w:rPr>
          <w:rFonts w:cs="Arial"/>
        </w:rPr>
        <w:instrText xml:space="preserve"> REF oPIN_SMC \h </w:instrText>
      </w:r>
      <w:r w:rsidR="003E07E3" w:rsidRPr="000571F4">
        <w:rPr>
          <w:rFonts w:cs="Arial"/>
        </w:rPr>
        <w:instrText xml:space="preserve"> \* MERGEFORMAT </w:instrText>
      </w:r>
      <w:r w:rsidR="00C94979" w:rsidRPr="000571F4">
        <w:rPr>
          <w:rFonts w:cs="Arial"/>
        </w:rPr>
      </w:r>
      <w:r w:rsidR="00C94979" w:rsidRPr="000571F4">
        <w:rPr>
          <w:rFonts w:cs="Arial"/>
        </w:rPr>
        <w:fldChar w:fldCharType="separate"/>
      </w:r>
      <w:r w:rsidR="00997CBB" w:rsidRPr="000571F4">
        <w:t>PIN.SMC</w:t>
      </w:r>
      <w:bookmarkEnd w:id="249"/>
      <w:r w:rsidR="00C94979" w:rsidRPr="000571F4">
        <w:rPr>
          <w:rFonts w:cs="Arial"/>
        </w:rPr>
        <w:fldChar w:fldCharType="end"/>
      </w:r>
    </w:p>
    <w:tbl>
      <w:tblPr>
        <w:tblW w:w="8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133"/>
        <w:gridCol w:w="4782"/>
        <w:gridCol w:w="2024"/>
      </w:tblGrid>
      <w:tr w:rsidR="00424AC6" w:rsidRPr="000571F4">
        <w:trPr>
          <w:trHeight w:val="339"/>
        </w:trPr>
        <w:tc>
          <w:tcPr>
            <w:tcW w:w="2133" w:type="dxa"/>
            <w:tcBorders>
              <w:top w:val="single" w:sz="4" w:space="0" w:color="auto"/>
              <w:left w:val="single" w:sz="4" w:space="0" w:color="auto"/>
              <w:bottom w:val="single" w:sz="4" w:space="0" w:color="auto"/>
              <w:right w:val="single" w:sz="4" w:space="0" w:color="auto"/>
            </w:tcBorders>
            <w:shd w:val="clear" w:color="auto" w:fill="E0E0E0"/>
          </w:tcPr>
          <w:bookmarkEnd w:id="245"/>
          <w:bookmarkEnd w:id="246"/>
          <w:bookmarkEnd w:id="247"/>
          <w:bookmarkEnd w:id="248"/>
          <w:p w:rsidR="00424AC6" w:rsidRPr="000571F4" w:rsidRDefault="00424AC6" w:rsidP="00E80D22">
            <w:pPr>
              <w:pStyle w:val="gemtab11ptAbstand"/>
              <w:rPr>
                <w:b/>
                <w:sz w:val="20"/>
              </w:rPr>
            </w:pPr>
            <w:r w:rsidRPr="000571F4">
              <w:rPr>
                <w:b/>
                <w:sz w:val="20"/>
              </w:rPr>
              <w:t>Attribute</w:t>
            </w:r>
          </w:p>
        </w:tc>
        <w:tc>
          <w:tcPr>
            <w:tcW w:w="4782" w:type="dxa"/>
            <w:tcBorders>
              <w:top w:val="single" w:sz="4" w:space="0" w:color="auto"/>
              <w:left w:val="single" w:sz="4" w:space="0" w:color="auto"/>
              <w:bottom w:val="single" w:sz="4" w:space="0" w:color="auto"/>
              <w:right w:val="single" w:sz="4" w:space="0" w:color="auto"/>
            </w:tcBorders>
            <w:shd w:val="clear" w:color="auto" w:fill="E0E0E0"/>
          </w:tcPr>
          <w:p w:rsidR="00424AC6" w:rsidRPr="000571F4" w:rsidRDefault="00424AC6" w:rsidP="00E80D22">
            <w:pPr>
              <w:pStyle w:val="gemtab11ptAbstand"/>
              <w:rPr>
                <w:b/>
                <w:sz w:val="20"/>
              </w:rPr>
            </w:pPr>
            <w:r w:rsidRPr="000571F4">
              <w:rPr>
                <w:b/>
                <w:sz w:val="20"/>
              </w:rPr>
              <w:t>Wert</w:t>
            </w:r>
          </w:p>
        </w:tc>
        <w:tc>
          <w:tcPr>
            <w:tcW w:w="2024" w:type="dxa"/>
            <w:tcBorders>
              <w:top w:val="single" w:sz="4" w:space="0" w:color="auto"/>
              <w:left w:val="single" w:sz="4" w:space="0" w:color="auto"/>
              <w:bottom w:val="single" w:sz="4" w:space="0" w:color="auto"/>
              <w:right w:val="single" w:sz="4" w:space="0" w:color="auto"/>
            </w:tcBorders>
            <w:shd w:val="clear" w:color="auto" w:fill="E0E0E0"/>
          </w:tcPr>
          <w:p w:rsidR="00424AC6" w:rsidRPr="000571F4" w:rsidRDefault="00424AC6" w:rsidP="00E80D22">
            <w:pPr>
              <w:pStyle w:val="gemtab11ptAbstand"/>
              <w:rPr>
                <w:b/>
                <w:sz w:val="20"/>
              </w:rPr>
            </w:pPr>
            <w:r w:rsidRPr="000571F4">
              <w:rPr>
                <w:b/>
                <w:sz w:val="20"/>
              </w:rPr>
              <w:t>Bemerkung</w:t>
            </w:r>
          </w:p>
        </w:tc>
      </w:tr>
      <w:tr w:rsidR="00424AC6" w:rsidRPr="000571F4">
        <w:trPr>
          <w:trHeight w:val="356"/>
        </w:trPr>
        <w:tc>
          <w:tcPr>
            <w:tcW w:w="2133" w:type="dxa"/>
            <w:shd w:val="clear" w:color="auto" w:fill="auto"/>
          </w:tcPr>
          <w:p w:rsidR="00424AC6" w:rsidRPr="000571F4" w:rsidRDefault="00424AC6" w:rsidP="00E80D22">
            <w:pPr>
              <w:pStyle w:val="gemtab11ptAbstand"/>
              <w:rPr>
                <w:sz w:val="20"/>
              </w:rPr>
            </w:pPr>
            <w:r w:rsidRPr="000571F4">
              <w:rPr>
                <w:sz w:val="20"/>
              </w:rPr>
              <w:t>Objekttyp</w:t>
            </w:r>
          </w:p>
        </w:tc>
        <w:tc>
          <w:tcPr>
            <w:tcW w:w="4782" w:type="dxa"/>
            <w:shd w:val="clear" w:color="auto" w:fill="auto"/>
          </w:tcPr>
          <w:p w:rsidR="00424AC6" w:rsidRPr="000571F4" w:rsidRDefault="00B157D5" w:rsidP="00E80D22">
            <w:pPr>
              <w:pStyle w:val="gemtab11ptAbstand"/>
              <w:rPr>
                <w:sz w:val="20"/>
              </w:rPr>
            </w:pPr>
            <w:r w:rsidRPr="000571F4">
              <w:rPr>
                <w:sz w:val="20"/>
              </w:rPr>
              <w:t xml:space="preserve">Reguläres </w:t>
            </w:r>
            <w:r w:rsidR="00424AC6" w:rsidRPr="000571F4">
              <w:rPr>
                <w:sz w:val="20"/>
              </w:rPr>
              <w:t>Passwortobjekt</w:t>
            </w:r>
          </w:p>
        </w:tc>
        <w:tc>
          <w:tcPr>
            <w:tcW w:w="2024" w:type="dxa"/>
            <w:shd w:val="clear" w:color="auto" w:fill="auto"/>
          </w:tcPr>
          <w:p w:rsidR="00424AC6" w:rsidRPr="000571F4" w:rsidRDefault="00424AC6" w:rsidP="00E80D22">
            <w:pPr>
              <w:pStyle w:val="gemtab11ptAbstand"/>
              <w:rPr>
                <w:sz w:val="20"/>
              </w:rPr>
            </w:pPr>
          </w:p>
        </w:tc>
      </w:tr>
      <w:tr w:rsidR="00424AC6" w:rsidRPr="000571F4">
        <w:trPr>
          <w:trHeight w:val="339"/>
        </w:trPr>
        <w:tc>
          <w:tcPr>
            <w:tcW w:w="2133" w:type="dxa"/>
            <w:tcBorders>
              <w:bottom w:val="single" w:sz="6" w:space="0" w:color="000000"/>
            </w:tcBorders>
            <w:shd w:val="clear" w:color="auto" w:fill="auto"/>
          </w:tcPr>
          <w:p w:rsidR="00424AC6" w:rsidRPr="000571F4" w:rsidRDefault="00424AC6" w:rsidP="00E80D22">
            <w:pPr>
              <w:pStyle w:val="gemtab11ptAbstand"/>
              <w:rPr>
                <w:i/>
                <w:sz w:val="20"/>
              </w:rPr>
            </w:pPr>
            <w:r w:rsidRPr="000571F4">
              <w:rPr>
                <w:i/>
                <w:sz w:val="20"/>
              </w:rPr>
              <w:t>pwdIdentifier</w:t>
            </w:r>
          </w:p>
        </w:tc>
        <w:tc>
          <w:tcPr>
            <w:tcW w:w="4782" w:type="dxa"/>
            <w:tcBorders>
              <w:bottom w:val="single" w:sz="6" w:space="0" w:color="000000"/>
            </w:tcBorders>
            <w:shd w:val="clear" w:color="auto" w:fill="auto"/>
          </w:tcPr>
          <w:p w:rsidR="00424AC6" w:rsidRPr="000571F4" w:rsidRDefault="00596EE0" w:rsidP="00E80D22">
            <w:pPr>
              <w:pStyle w:val="gemtab11ptAbstand"/>
              <w:rPr>
                <w:sz w:val="20"/>
              </w:rPr>
            </w:pPr>
            <w:r>
              <w:rPr>
                <w:sz w:val="20"/>
              </w:rPr>
              <w:t>‘</w:t>
            </w:r>
            <w:r w:rsidR="00424AC6" w:rsidRPr="000571F4">
              <w:rPr>
                <w:sz w:val="20"/>
              </w:rPr>
              <w:t>01</w:t>
            </w:r>
            <w:r>
              <w:rPr>
                <w:sz w:val="20"/>
              </w:rPr>
              <w:t>’</w:t>
            </w:r>
            <w:r w:rsidR="00424AC6" w:rsidRPr="000571F4">
              <w:rPr>
                <w:sz w:val="20"/>
              </w:rPr>
              <w:t xml:space="preserve"> = 1</w:t>
            </w:r>
          </w:p>
        </w:tc>
        <w:tc>
          <w:tcPr>
            <w:tcW w:w="2024" w:type="dxa"/>
            <w:tcBorders>
              <w:bottom w:val="single" w:sz="6" w:space="0" w:color="000000"/>
            </w:tcBorders>
            <w:shd w:val="clear" w:color="auto" w:fill="auto"/>
          </w:tcPr>
          <w:p w:rsidR="00424AC6" w:rsidRPr="000571F4" w:rsidRDefault="00424AC6" w:rsidP="00E80D22">
            <w:pPr>
              <w:pStyle w:val="gemtab11ptAbstand"/>
              <w:rPr>
                <w:sz w:val="20"/>
              </w:rPr>
            </w:pPr>
          </w:p>
        </w:tc>
      </w:tr>
      <w:tr w:rsidR="001A6546" w:rsidRPr="000571F4" w:rsidTr="00AE59EB">
        <w:trPr>
          <w:trHeight w:val="356"/>
        </w:trPr>
        <w:tc>
          <w:tcPr>
            <w:tcW w:w="2133" w:type="dxa"/>
            <w:tcBorders>
              <w:bottom w:val="single" w:sz="6" w:space="0" w:color="000000"/>
            </w:tcBorders>
            <w:shd w:val="clear" w:color="auto" w:fill="auto"/>
            <w:vAlign w:val="center"/>
          </w:tcPr>
          <w:p w:rsidR="001A6546" w:rsidRPr="000571F4" w:rsidRDefault="001A6546" w:rsidP="00AE59EB">
            <w:pPr>
              <w:pStyle w:val="gemTab10pt"/>
              <w:rPr>
                <w:i/>
              </w:rPr>
            </w:pPr>
            <w:r w:rsidRPr="000571F4">
              <w:rPr>
                <w:i/>
              </w:rPr>
              <w:t>secret</w:t>
            </w:r>
          </w:p>
        </w:tc>
        <w:tc>
          <w:tcPr>
            <w:tcW w:w="4782" w:type="dxa"/>
            <w:tcBorders>
              <w:bottom w:val="single" w:sz="6" w:space="0" w:color="000000"/>
            </w:tcBorders>
            <w:shd w:val="clear" w:color="auto" w:fill="auto"/>
            <w:vAlign w:val="center"/>
          </w:tcPr>
          <w:p w:rsidR="001A6546" w:rsidRPr="000571F4" w:rsidRDefault="001A6546" w:rsidP="00AE59EB">
            <w:pPr>
              <w:pStyle w:val="gemTab10pt"/>
            </w:pPr>
            <w:r w:rsidRPr="000571F4">
              <w:t>undefiniert</w:t>
            </w:r>
          </w:p>
        </w:tc>
        <w:tc>
          <w:tcPr>
            <w:tcW w:w="2024" w:type="dxa"/>
            <w:tcBorders>
              <w:bottom w:val="single" w:sz="6" w:space="0" w:color="000000"/>
            </w:tcBorders>
            <w:shd w:val="clear" w:color="auto" w:fill="auto"/>
            <w:vAlign w:val="center"/>
          </w:tcPr>
          <w:p w:rsidR="001A6546" w:rsidRPr="000571F4" w:rsidRDefault="001A6546" w:rsidP="00AE59EB">
            <w:pPr>
              <w:pStyle w:val="gemTab10pt"/>
            </w:pPr>
            <w:r w:rsidRPr="000571F4">
              <w:t>wird personalisiert</w:t>
            </w:r>
          </w:p>
        </w:tc>
      </w:tr>
      <w:tr w:rsidR="001A6546" w:rsidRPr="000571F4">
        <w:trPr>
          <w:trHeight w:val="356"/>
        </w:trPr>
        <w:tc>
          <w:tcPr>
            <w:tcW w:w="2133" w:type="dxa"/>
            <w:tcBorders>
              <w:bottom w:val="single" w:sz="6" w:space="0" w:color="000000"/>
            </w:tcBorders>
            <w:shd w:val="clear" w:color="auto" w:fill="auto"/>
          </w:tcPr>
          <w:p w:rsidR="001A6546" w:rsidRPr="000571F4" w:rsidRDefault="001A6546" w:rsidP="00E80D22">
            <w:pPr>
              <w:pStyle w:val="gemtab11ptAbstand"/>
              <w:rPr>
                <w:i/>
                <w:sz w:val="20"/>
              </w:rPr>
            </w:pPr>
            <w:r w:rsidRPr="000571F4">
              <w:rPr>
                <w:i/>
                <w:sz w:val="20"/>
              </w:rPr>
              <w:t>minimumLength</w:t>
            </w:r>
          </w:p>
        </w:tc>
        <w:tc>
          <w:tcPr>
            <w:tcW w:w="4782" w:type="dxa"/>
            <w:tcBorders>
              <w:bottom w:val="single" w:sz="6" w:space="0" w:color="000000"/>
            </w:tcBorders>
            <w:shd w:val="clear" w:color="auto" w:fill="auto"/>
          </w:tcPr>
          <w:p w:rsidR="001A6546" w:rsidRPr="000571F4" w:rsidRDefault="001A6546" w:rsidP="00E80D22">
            <w:pPr>
              <w:pStyle w:val="gemtab11ptAbstand"/>
              <w:rPr>
                <w:sz w:val="20"/>
              </w:rPr>
            </w:pPr>
            <w:r w:rsidRPr="000571F4">
              <w:rPr>
                <w:sz w:val="20"/>
              </w:rPr>
              <w:t>6</w:t>
            </w:r>
          </w:p>
        </w:tc>
        <w:tc>
          <w:tcPr>
            <w:tcW w:w="2024" w:type="dxa"/>
            <w:tcBorders>
              <w:bottom w:val="single" w:sz="6" w:space="0" w:color="000000"/>
            </w:tcBorders>
            <w:shd w:val="clear" w:color="auto" w:fill="auto"/>
          </w:tcPr>
          <w:p w:rsidR="001A6546" w:rsidRPr="000571F4" w:rsidRDefault="001A6546" w:rsidP="00E80D22">
            <w:pPr>
              <w:pStyle w:val="gemtab11ptAbstand"/>
              <w:rPr>
                <w:sz w:val="20"/>
              </w:rPr>
            </w:pPr>
          </w:p>
        </w:tc>
      </w:tr>
      <w:tr w:rsidR="001A6546" w:rsidRPr="000571F4">
        <w:trPr>
          <w:trHeight w:val="356"/>
        </w:trPr>
        <w:tc>
          <w:tcPr>
            <w:tcW w:w="2133" w:type="dxa"/>
            <w:tcBorders>
              <w:bottom w:val="single" w:sz="6" w:space="0" w:color="000000"/>
            </w:tcBorders>
            <w:shd w:val="clear" w:color="auto" w:fill="auto"/>
          </w:tcPr>
          <w:p w:rsidR="001A6546" w:rsidRPr="000571F4" w:rsidRDefault="001A6546" w:rsidP="00E80D22">
            <w:pPr>
              <w:pStyle w:val="gemtab11ptAbstand"/>
              <w:rPr>
                <w:i/>
                <w:sz w:val="20"/>
              </w:rPr>
            </w:pPr>
            <w:r w:rsidRPr="000571F4">
              <w:rPr>
                <w:i/>
                <w:sz w:val="20"/>
              </w:rPr>
              <w:t>MaximumLength</w:t>
            </w:r>
          </w:p>
        </w:tc>
        <w:tc>
          <w:tcPr>
            <w:tcW w:w="4782" w:type="dxa"/>
            <w:tcBorders>
              <w:bottom w:val="single" w:sz="6" w:space="0" w:color="000000"/>
            </w:tcBorders>
            <w:shd w:val="clear" w:color="auto" w:fill="auto"/>
          </w:tcPr>
          <w:p w:rsidR="001A6546" w:rsidRPr="000571F4" w:rsidRDefault="001A6546" w:rsidP="00E80D22">
            <w:pPr>
              <w:pStyle w:val="gemtab11ptAbstand"/>
              <w:rPr>
                <w:sz w:val="20"/>
              </w:rPr>
            </w:pPr>
            <w:r w:rsidRPr="000571F4">
              <w:rPr>
                <w:sz w:val="20"/>
              </w:rPr>
              <w:t>8</w:t>
            </w:r>
          </w:p>
        </w:tc>
        <w:tc>
          <w:tcPr>
            <w:tcW w:w="2024" w:type="dxa"/>
            <w:tcBorders>
              <w:bottom w:val="single" w:sz="6" w:space="0" w:color="000000"/>
            </w:tcBorders>
            <w:shd w:val="clear" w:color="auto" w:fill="auto"/>
          </w:tcPr>
          <w:p w:rsidR="001A6546" w:rsidRPr="000571F4" w:rsidRDefault="001A6546" w:rsidP="00E80D22">
            <w:pPr>
              <w:pStyle w:val="gemtab11ptAbstand"/>
              <w:rPr>
                <w:sz w:val="20"/>
              </w:rPr>
            </w:pPr>
          </w:p>
        </w:tc>
      </w:tr>
      <w:tr w:rsidR="001A6546" w:rsidRPr="000571F4">
        <w:trPr>
          <w:trHeight w:val="339"/>
        </w:trPr>
        <w:tc>
          <w:tcPr>
            <w:tcW w:w="2133" w:type="dxa"/>
            <w:tcBorders>
              <w:bottom w:val="single" w:sz="6" w:space="0" w:color="000000"/>
            </w:tcBorders>
            <w:shd w:val="clear" w:color="auto" w:fill="auto"/>
          </w:tcPr>
          <w:p w:rsidR="001A6546" w:rsidRPr="000571F4" w:rsidRDefault="001A6546" w:rsidP="00E80D22">
            <w:pPr>
              <w:pStyle w:val="gemtab11ptAbstand"/>
              <w:rPr>
                <w:i/>
                <w:sz w:val="20"/>
              </w:rPr>
            </w:pPr>
            <w:r w:rsidRPr="000571F4">
              <w:rPr>
                <w:i/>
                <w:sz w:val="20"/>
              </w:rPr>
              <w:t>startRetryCounter</w:t>
            </w:r>
          </w:p>
        </w:tc>
        <w:tc>
          <w:tcPr>
            <w:tcW w:w="4782" w:type="dxa"/>
            <w:tcBorders>
              <w:bottom w:val="single" w:sz="6" w:space="0" w:color="000000"/>
            </w:tcBorders>
            <w:shd w:val="clear" w:color="auto" w:fill="auto"/>
          </w:tcPr>
          <w:p w:rsidR="001A6546" w:rsidRPr="000571F4" w:rsidRDefault="001A6546" w:rsidP="00E80D22">
            <w:pPr>
              <w:pStyle w:val="gemtab11ptAbstand"/>
              <w:rPr>
                <w:sz w:val="20"/>
              </w:rPr>
            </w:pPr>
            <w:r w:rsidRPr="000571F4">
              <w:rPr>
                <w:sz w:val="20"/>
              </w:rPr>
              <w:t>3</w:t>
            </w:r>
          </w:p>
        </w:tc>
        <w:tc>
          <w:tcPr>
            <w:tcW w:w="2024" w:type="dxa"/>
            <w:tcBorders>
              <w:bottom w:val="single" w:sz="6" w:space="0" w:color="000000"/>
            </w:tcBorders>
            <w:shd w:val="clear" w:color="auto" w:fill="auto"/>
          </w:tcPr>
          <w:p w:rsidR="001A6546" w:rsidRPr="000571F4" w:rsidRDefault="001A6546" w:rsidP="00E80D22">
            <w:pPr>
              <w:pStyle w:val="gemtab11ptAbstand"/>
              <w:rPr>
                <w:sz w:val="20"/>
              </w:rPr>
            </w:pPr>
          </w:p>
        </w:tc>
      </w:tr>
      <w:tr w:rsidR="001A6546" w:rsidRPr="000571F4">
        <w:trPr>
          <w:trHeight w:val="356"/>
        </w:trPr>
        <w:tc>
          <w:tcPr>
            <w:tcW w:w="2133" w:type="dxa"/>
            <w:tcBorders>
              <w:bottom w:val="single" w:sz="6" w:space="0" w:color="000000"/>
            </w:tcBorders>
            <w:shd w:val="clear" w:color="auto" w:fill="auto"/>
          </w:tcPr>
          <w:p w:rsidR="001A6546" w:rsidRPr="000571F4" w:rsidRDefault="001A6546" w:rsidP="00E80D22">
            <w:pPr>
              <w:pStyle w:val="gemtab11ptAbstand"/>
              <w:rPr>
                <w:i/>
                <w:sz w:val="20"/>
              </w:rPr>
            </w:pPr>
            <w:r w:rsidRPr="000571F4">
              <w:rPr>
                <w:i/>
                <w:sz w:val="20"/>
              </w:rPr>
              <w:t>retryCounter</w:t>
            </w:r>
          </w:p>
        </w:tc>
        <w:tc>
          <w:tcPr>
            <w:tcW w:w="4782" w:type="dxa"/>
            <w:tcBorders>
              <w:bottom w:val="single" w:sz="6" w:space="0" w:color="000000"/>
            </w:tcBorders>
            <w:shd w:val="clear" w:color="auto" w:fill="auto"/>
          </w:tcPr>
          <w:p w:rsidR="001A6546" w:rsidRPr="000571F4" w:rsidRDefault="001A6546" w:rsidP="00E80D22">
            <w:pPr>
              <w:pStyle w:val="gemtab11ptAbstand"/>
              <w:rPr>
                <w:sz w:val="20"/>
              </w:rPr>
            </w:pPr>
            <w:r w:rsidRPr="000571F4">
              <w:rPr>
                <w:sz w:val="20"/>
              </w:rPr>
              <w:t>3</w:t>
            </w:r>
          </w:p>
        </w:tc>
        <w:tc>
          <w:tcPr>
            <w:tcW w:w="2024" w:type="dxa"/>
            <w:tcBorders>
              <w:bottom w:val="single" w:sz="6" w:space="0" w:color="000000"/>
            </w:tcBorders>
            <w:shd w:val="clear" w:color="auto" w:fill="auto"/>
          </w:tcPr>
          <w:p w:rsidR="001A6546" w:rsidRPr="000571F4" w:rsidRDefault="001A6546" w:rsidP="00E80D22">
            <w:pPr>
              <w:pStyle w:val="gemtab11ptAbstand"/>
              <w:rPr>
                <w:sz w:val="20"/>
              </w:rPr>
            </w:pPr>
          </w:p>
        </w:tc>
      </w:tr>
      <w:tr w:rsidR="001A6546" w:rsidRPr="000571F4" w:rsidTr="002D175C">
        <w:trPr>
          <w:trHeight w:val="269"/>
        </w:trPr>
        <w:tc>
          <w:tcPr>
            <w:tcW w:w="2133" w:type="dxa"/>
            <w:shd w:val="clear" w:color="auto" w:fill="auto"/>
            <w:vAlign w:val="center"/>
          </w:tcPr>
          <w:p w:rsidR="001A6546" w:rsidRPr="000571F4" w:rsidRDefault="001A6546" w:rsidP="00E80D22">
            <w:pPr>
              <w:pStyle w:val="gemtab11ptAbstand"/>
              <w:rPr>
                <w:i/>
                <w:sz w:val="20"/>
              </w:rPr>
            </w:pPr>
            <w:r w:rsidRPr="000571F4">
              <w:rPr>
                <w:i/>
                <w:sz w:val="20"/>
              </w:rPr>
              <w:t>transportStatus</w:t>
            </w:r>
          </w:p>
        </w:tc>
        <w:tc>
          <w:tcPr>
            <w:tcW w:w="4782" w:type="dxa"/>
            <w:shd w:val="clear" w:color="auto" w:fill="auto"/>
          </w:tcPr>
          <w:p w:rsidR="001A6546" w:rsidRPr="000571F4" w:rsidRDefault="001A6546" w:rsidP="00E80D22">
            <w:pPr>
              <w:pStyle w:val="gemtab11ptAbstand"/>
              <w:rPr>
                <w:sz w:val="20"/>
              </w:rPr>
            </w:pPr>
            <w:r w:rsidRPr="000571F4">
              <w:rPr>
                <w:sz w:val="20"/>
              </w:rPr>
              <w:t>Transport-PIN</w:t>
            </w:r>
          </w:p>
        </w:tc>
        <w:tc>
          <w:tcPr>
            <w:tcW w:w="2024" w:type="dxa"/>
            <w:shd w:val="clear" w:color="auto" w:fill="auto"/>
            <w:vAlign w:val="center"/>
          </w:tcPr>
          <w:p w:rsidR="001A6546" w:rsidRPr="000571F4" w:rsidRDefault="001A6546" w:rsidP="00E80D22">
            <w:pPr>
              <w:pStyle w:val="gemtab11ptAbstand"/>
              <w:rPr>
                <w:sz w:val="20"/>
              </w:rPr>
            </w:pPr>
          </w:p>
        </w:tc>
      </w:tr>
      <w:tr w:rsidR="001A6546" w:rsidRPr="000571F4">
        <w:trPr>
          <w:trHeight w:val="339"/>
        </w:trPr>
        <w:tc>
          <w:tcPr>
            <w:tcW w:w="2133" w:type="dxa"/>
            <w:tcBorders>
              <w:bottom w:val="single" w:sz="6" w:space="0" w:color="000000"/>
            </w:tcBorders>
            <w:shd w:val="clear" w:color="auto" w:fill="auto"/>
          </w:tcPr>
          <w:p w:rsidR="001A6546" w:rsidRPr="000571F4" w:rsidRDefault="001A6546" w:rsidP="00E80D22">
            <w:pPr>
              <w:pStyle w:val="gemtab11ptAbstand"/>
              <w:rPr>
                <w:i/>
                <w:sz w:val="20"/>
              </w:rPr>
            </w:pPr>
            <w:r w:rsidRPr="000571F4">
              <w:rPr>
                <w:i/>
                <w:sz w:val="20"/>
              </w:rPr>
              <w:t>flagEnabled</w:t>
            </w:r>
          </w:p>
        </w:tc>
        <w:tc>
          <w:tcPr>
            <w:tcW w:w="4782" w:type="dxa"/>
            <w:tcBorders>
              <w:bottom w:val="single" w:sz="6" w:space="0" w:color="000000"/>
            </w:tcBorders>
            <w:shd w:val="clear" w:color="auto" w:fill="auto"/>
          </w:tcPr>
          <w:p w:rsidR="001A6546" w:rsidRPr="000571F4" w:rsidRDefault="001A6546" w:rsidP="00E80D22">
            <w:pPr>
              <w:pStyle w:val="gemtab11ptAbstand"/>
              <w:rPr>
                <w:sz w:val="20"/>
              </w:rPr>
            </w:pPr>
            <w:r w:rsidRPr="000571F4">
              <w:rPr>
                <w:sz w:val="20"/>
              </w:rPr>
              <w:t>True</w:t>
            </w:r>
          </w:p>
        </w:tc>
        <w:tc>
          <w:tcPr>
            <w:tcW w:w="2024" w:type="dxa"/>
            <w:tcBorders>
              <w:bottom w:val="single" w:sz="6" w:space="0" w:color="000000"/>
            </w:tcBorders>
            <w:shd w:val="clear" w:color="auto" w:fill="auto"/>
          </w:tcPr>
          <w:p w:rsidR="001A6546" w:rsidRPr="000571F4" w:rsidRDefault="001A6546" w:rsidP="00E80D22">
            <w:pPr>
              <w:pStyle w:val="gemtab11ptAbstand"/>
              <w:rPr>
                <w:sz w:val="20"/>
              </w:rPr>
            </w:pPr>
          </w:p>
        </w:tc>
      </w:tr>
      <w:tr w:rsidR="001A6546" w:rsidRPr="000571F4">
        <w:trPr>
          <w:trHeight w:val="356"/>
        </w:trPr>
        <w:tc>
          <w:tcPr>
            <w:tcW w:w="2133" w:type="dxa"/>
            <w:tcBorders>
              <w:bottom w:val="single" w:sz="6" w:space="0" w:color="000000"/>
            </w:tcBorders>
            <w:shd w:val="clear" w:color="auto" w:fill="auto"/>
          </w:tcPr>
          <w:p w:rsidR="001A6546" w:rsidRPr="000571F4" w:rsidRDefault="001A6546" w:rsidP="00E80D22">
            <w:pPr>
              <w:pStyle w:val="gemtab11ptAbstand"/>
              <w:rPr>
                <w:i/>
                <w:sz w:val="20"/>
              </w:rPr>
            </w:pPr>
            <w:r w:rsidRPr="000571F4">
              <w:rPr>
                <w:i/>
                <w:sz w:val="20"/>
              </w:rPr>
              <w:t>startSsec</w:t>
            </w:r>
          </w:p>
        </w:tc>
        <w:tc>
          <w:tcPr>
            <w:tcW w:w="4782" w:type="dxa"/>
            <w:tcBorders>
              <w:bottom w:val="single" w:sz="6" w:space="0" w:color="000000"/>
            </w:tcBorders>
            <w:shd w:val="clear" w:color="auto" w:fill="auto"/>
          </w:tcPr>
          <w:p w:rsidR="001A6546" w:rsidRPr="000571F4" w:rsidRDefault="001A6546" w:rsidP="00E80D22">
            <w:pPr>
              <w:pStyle w:val="gemtab11ptAbstand"/>
              <w:rPr>
                <w:sz w:val="20"/>
              </w:rPr>
            </w:pPr>
            <w:r w:rsidRPr="000571F4">
              <w:rPr>
                <w:sz w:val="20"/>
              </w:rPr>
              <w:t>unendlich</w:t>
            </w:r>
          </w:p>
        </w:tc>
        <w:tc>
          <w:tcPr>
            <w:tcW w:w="2024" w:type="dxa"/>
            <w:tcBorders>
              <w:bottom w:val="single" w:sz="6" w:space="0" w:color="000000"/>
            </w:tcBorders>
            <w:shd w:val="clear" w:color="auto" w:fill="auto"/>
          </w:tcPr>
          <w:p w:rsidR="001A6546" w:rsidRPr="000571F4" w:rsidRDefault="001A6546" w:rsidP="00E80D22">
            <w:pPr>
              <w:pStyle w:val="gemtab11ptAbstand"/>
              <w:rPr>
                <w:strike/>
                <w:sz w:val="20"/>
              </w:rPr>
            </w:pPr>
          </w:p>
        </w:tc>
      </w:tr>
      <w:tr w:rsidR="001A6546" w:rsidRPr="000571F4" w:rsidTr="00AE59EB">
        <w:trPr>
          <w:trHeight w:val="356"/>
        </w:trPr>
        <w:tc>
          <w:tcPr>
            <w:tcW w:w="2133" w:type="dxa"/>
            <w:tcBorders>
              <w:bottom w:val="single" w:sz="6" w:space="0" w:color="000000"/>
            </w:tcBorders>
            <w:shd w:val="clear" w:color="auto" w:fill="auto"/>
            <w:vAlign w:val="center"/>
          </w:tcPr>
          <w:p w:rsidR="001A6546" w:rsidRPr="000571F4" w:rsidRDefault="001A6546" w:rsidP="00AE59EB">
            <w:pPr>
              <w:pStyle w:val="gemTab10pt"/>
              <w:rPr>
                <w:i/>
              </w:rPr>
            </w:pPr>
            <w:r w:rsidRPr="000571F4">
              <w:rPr>
                <w:i/>
              </w:rPr>
              <w:t>PUK</w:t>
            </w:r>
          </w:p>
        </w:tc>
        <w:tc>
          <w:tcPr>
            <w:tcW w:w="4782" w:type="dxa"/>
            <w:tcBorders>
              <w:bottom w:val="single" w:sz="6" w:space="0" w:color="000000"/>
            </w:tcBorders>
            <w:shd w:val="clear" w:color="auto" w:fill="auto"/>
            <w:vAlign w:val="center"/>
          </w:tcPr>
          <w:p w:rsidR="001A6546" w:rsidRPr="000571F4" w:rsidRDefault="001A6546" w:rsidP="00AE59EB">
            <w:pPr>
              <w:pStyle w:val="gemTab10pt"/>
              <w:rPr>
                <w:strike/>
              </w:rPr>
            </w:pPr>
            <w:r w:rsidRPr="000571F4">
              <w:t>undefiniert</w:t>
            </w:r>
          </w:p>
        </w:tc>
        <w:tc>
          <w:tcPr>
            <w:tcW w:w="2024" w:type="dxa"/>
            <w:tcBorders>
              <w:bottom w:val="single" w:sz="6" w:space="0" w:color="000000"/>
            </w:tcBorders>
            <w:shd w:val="clear" w:color="auto" w:fill="auto"/>
            <w:vAlign w:val="center"/>
          </w:tcPr>
          <w:p w:rsidR="001A6546" w:rsidRPr="000571F4" w:rsidRDefault="001A6546" w:rsidP="00AE59EB">
            <w:pPr>
              <w:pStyle w:val="gemTab10pt"/>
              <w:rPr>
                <w:strike/>
              </w:rPr>
            </w:pPr>
            <w:r w:rsidRPr="000571F4">
              <w:t>wird personalisiert</w:t>
            </w:r>
          </w:p>
        </w:tc>
      </w:tr>
      <w:tr w:rsidR="001A6546" w:rsidRPr="000571F4">
        <w:trPr>
          <w:trHeight w:val="339"/>
        </w:trPr>
        <w:tc>
          <w:tcPr>
            <w:tcW w:w="2133" w:type="dxa"/>
            <w:tcBorders>
              <w:bottom w:val="single" w:sz="4" w:space="0" w:color="auto"/>
            </w:tcBorders>
            <w:shd w:val="clear" w:color="auto" w:fill="auto"/>
          </w:tcPr>
          <w:p w:rsidR="001A6546" w:rsidRPr="000571F4" w:rsidRDefault="001A6546" w:rsidP="00E80D22">
            <w:pPr>
              <w:pStyle w:val="gemtab11ptAbstand"/>
              <w:rPr>
                <w:i/>
                <w:sz w:val="20"/>
              </w:rPr>
            </w:pPr>
            <w:r w:rsidRPr="000571F4">
              <w:rPr>
                <w:i/>
                <w:sz w:val="20"/>
              </w:rPr>
              <w:t>pukUsage</w:t>
            </w:r>
          </w:p>
        </w:tc>
        <w:tc>
          <w:tcPr>
            <w:tcW w:w="4782" w:type="dxa"/>
            <w:tcBorders>
              <w:bottom w:val="single" w:sz="4" w:space="0" w:color="auto"/>
            </w:tcBorders>
            <w:shd w:val="clear" w:color="auto" w:fill="auto"/>
          </w:tcPr>
          <w:p w:rsidR="001A6546" w:rsidRPr="000571F4" w:rsidRDefault="001A6546" w:rsidP="00E80D22">
            <w:pPr>
              <w:pStyle w:val="gemtab11ptAbstand"/>
              <w:rPr>
                <w:sz w:val="20"/>
              </w:rPr>
            </w:pPr>
            <w:r w:rsidRPr="000571F4">
              <w:rPr>
                <w:sz w:val="20"/>
              </w:rPr>
              <w:t>10</w:t>
            </w:r>
          </w:p>
        </w:tc>
        <w:tc>
          <w:tcPr>
            <w:tcW w:w="2024" w:type="dxa"/>
            <w:tcBorders>
              <w:bottom w:val="single" w:sz="4" w:space="0" w:color="auto"/>
            </w:tcBorders>
            <w:shd w:val="clear" w:color="auto" w:fill="auto"/>
          </w:tcPr>
          <w:p w:rsidR="001A6546" w:rsidRPr="000571F4" w:rsidRDefault="001A6546" w:rsidP="00E80D22">
            <w:pPr>
              <w:pStyle w:val="gemtab11ptAbstand"/>
              <w:rPr>
                <w:sz w:val="20"/>
              </w:rPr>
            </w:pPr>
          </w:p>
        </w:tc>
      </w:tr>
      <w:tr w:rsidR="001A6546" w:rsidRPr="000571F4">
        <w:trPr>
          <w:trHeight w:val="356"/>
        </w:trPr>
        <w:tc>
          <w:tcPr>
            <w:tcW w:w="2133" w:type="dxa"/>
            <w:tcBorders>
              <w:bottom w:val="single" w:sz="4" w:space="0" w:color="auto"/>
            </w:tcBorders>
            <w:shd w:val="clear" w:color="auto" w:fill="auto"/>
          </w:tcPr>
          <w:p w:rsidR="001A6546" w:rsidRPr="000571F4" w:rsidRDefault="001A6546" w:rsidP="00E80D22">
            <w:pPr>
              <w:pStyle w:val="gemtab11ptAbstand"/>
              <w:rPr>
                <w:i/>
                <w:sz w:val="20"/>
              </w:rPr>
            </w:pPr>
            <w:r w:rsidRPr="000571F4">
              <w:rPr>
                <w:i/>
                <w:sz w:val="20"/>
              </w:rPr>
              <w:t>lifeCycleStatus</w:t>
            </w:r>
          </w:p>
        </w:tc>
        <w:tc>
          <w:tcPr>
            <w:tcW w:w="4782" w:type="dxa"/>
            <w:tcBorders>
              <w:bottom w:val="single" w:sz="4" w:space="0" w:color="auto"/>
            </w:tcBorders>
            <w:shd w:val="clear" w:color="auto" w:fill="auto"/>
          </w:tcPr>
          <w:p w:rsidR="001A6546" w:rsidRPr="000571F4" w:rsidRDefault="001A6546" w:rsidP="00E80D22">
            <w:pPr>
              <w:pStyle w:val="gemtab11ptAbstand"/>
              <w:rPr>
                <w:sz w:val="20"/>
              </w:rPr>
            </w:pPr>
            <w:r w:rsidRPr="000571F4">
              <w:rPr>
                <w:sz w:val="20"/>
              </w:rPr>
              <w:t>„Operational state (activated)“</w:t>
            </w:r>
          </w:p>
        </w:tc>
        <w:tc>
          <w:tcPr>
            <w:tcW w:w="2024" w:type="dxa"/>
            <w:tcBorders>
              <w:bottom w:val="single" w:sz="4" w:space="0" w:color="auto"/>
            </w:tcBorders>
            <w:shd w:val="clear" w:color="auto" w:fill="auto"/>
          </w:tcPr>
          <w:p w:rsidR="001A6546" w:rsidRPr="000571F4" w:rsidRDefault="001A6546" w:rsidP="00E80D22">
            <w:pPr>
              <w:pStyle w:val="gemtab11ptAbstand"/>
              <w:rPr>
                <w:sz w:val="20"/>
              </w:rPr>
            </w:pPr>
          </w:p>
        </w:tc>
      </w:tr>
      <w:tr w:rsidR="001A6546" w:rsidRPr="000571F4">
        <w:trPr>
          <w:trHeight w:val="356"/>
        </w:trPr>
        <w:tc>
          <w:tcPr>
            <w:tcW w:w="8939" w:type="dxa"/>
            <w:gridSpan w:val="3"/>
            <w:tcBorders>
              <w:bottom w:val="single" w:sz="4" w:space="0" w:color="auto"/>
            </w:tcBorders>
            <w:shd w:val="clear" w:color="auto" w:fill="E0E0E0"/>
          </w:tcPr>
          <w:p w:rsidR="001A6546" w:rsidRPr="000571F4" w:rsidRDefault="001A6546" w:rsidP="00E80D22">
            <w:pPr>
              <w:pStyle w:val="gemtab11ptAbstand"/>
              <w:rPr>
                <w:b/>
                <w:sz w:val="20"/>
              </w:rPr>
            </w:pPr>
            <w:r w:rsidRPr="000571F4">
              <w:rPr>
                <w:b/>
                <w:sz w:val="20"/>
              </w:rPr>
              <w:t>Zugriffsregel für logischen LCS „Operational state (activated)”</w:t>
            </w:r>
          </w:p>
        </w:tc>
      </w:tr>
      <w:tr w:rsidR="001A6546" w:rsidRPr="000571F4">
        <w:trPr>
          <w:trHeight w:val="339"/>
        </w:trPr>
        <w:tc>
          <w:tcPr>
            <w:tcW w:w="2133" w:type="dxa"/>
            <w:shd w:val="clear" w:color="auto" w:fill="E0E0E0"/>
          </w:tcPr>
          <w:p w:rsidR="001A6546" w:rsidRPr="000571F4" w:rsidRDefault="001A6546" w:rsidP="00E80D22">
            <w:pPr>
              <w:pStyle w:val="gemtab11ptAbstand"/>
              <w:rPr>
                <w:b/>
                <w:sz w:val="20"/>
              </w:rPr>
            </w:pPr>
            <w:r w:rsidRPr="000571F4">
              <w:rPr>
                <w:b/>
                <w:sz w:val="20"/>
              </w:rPr>
              <w:lastRenderedPageBreak/>
              <w:t>Zugriffsart</w:t>
            </w:r>
          </w:p>
        </w:tc>
        <w:tc>
          <w:tcPr>
            <w:tcW w:w="4782" w:type="dxa"/>
            <w:shd w:val="clear" w:color="auto" w:fill="E0E0E0"/>
          </w:tcPr>
          <w:p w:rsidR="001A6546" w:rsidRPr="000571F4" w:rsidRDefault="001A6546" w:rsidP="00E80D22">
            <w:pPr>
              <w:pStyle w:val="gemtab11ptAbstand"/>
              <w:rPr>
                <w:b/>
                <w:sz w:val="20"/>
              </w:rPr>
            </w:pPr>
            <w:r w:rsidRPr="000571F4">
              <w:rPr>
                <w:b/>
                <w:sz w:val="20"/>
              </w:rPr>
              <w:t>Zugriffsbedingung</w:t>
            </w:r>
          </w:p>
        </w:tc>
        <w:tc>
          <w:tcPr>
            <w:tcW w:w="2024" w:type="dxa"/>
            <w:shd w:val="clear" w:color="auto" w:fill="E0E0E0"/>
          </w:tcPr>
          <w:p w:rsidR="001A6546" w:rsidRPr="000571F4" w:rsidRDefault="001A6546" w:rsidP="00E80D22">
            <w:pPr>
              <w:pStyle w:val="gemtab11ptAbstand"/>
              <w:rPr>
                <w:b/>
                <w:sz w:val="20"/>
              </w:rPr>
            </w:pPr>
            <w:r w:rsidRPr="000571F4">
              <w:rPr>
                <w:b/>
                <w:sz w:val="20"/>
              </w:rPr>
              <w:t>Bemerkung</w:t>
            </w:r>
          </w:p>
        </w:tc>
      </w:tr>
      <w:tr w:rsidR="001A6546" w:rsidRPr="000571F4">
        <w:trPr>
          <w:trHeight w:val="356"/>
        </w:trPr>
        <w:tc>
          <w:tcPr>
            <w:tcW w:w="2133" w:type="dxa"/>
            <w:shd w:val="clear" w:color="auto" w:fill="auto"/>
          </w:tcPr>
          <w:p w:rsidR="001A6546" w:rsidRPr="000571F4" w:rsidRDefault="001A6546" w:rsidP="00E80D22">
            <w:pPr>
              <w:pStyle w:val="gemtab11ptAbstand"/>
              <w:rPr>
                <w:rFonts w:eastAsia="Times New Roman"/>
                <w:smallCaps/>
                <w:sz w:val="20"/>
              </w:rPr>
            </w:pPr>
            <w:r w:rsidRPr="000571F4">
              <w:rPr>
                <w:rFonts w:eastAsia="Times New Roman"/>
                <w:smallCaps/>
                <w:sz w:val="20"/>
              </w:rPr>
              <w:t>Change RD, P1=0</w:t>
            </w:r>
          </w:p>
        </w:tc>
        <w:tc>
          <w:tcPr>
            <w:tcW w:w="4782" w:type="dxa"/>
            <w:shd w:val="clear" w:color="auto" w:fill="auto"/>
          </w:tcPr>
          <w:p w:rsidR="001A6546" w:rsidRPr="000571F4" w:rsidRDefault="001A6546" w:rsidP="00E80D22">
            <w:pPr>
              <w:pStyle w:val="gemtab11ptAbstand"/>
              <w:rPr>
                <w:sz w:val="20"/>
              </w:rPr>
            </w:pPr>
            <w:r w:rsidRPr="000571F4">
              <w:rPr>
                <w:sz w:val="20"/>
              </w:rPr>
              <w:t>ALWAYS</w:t>
            </w:r>
            <w:r w:rsidRPr="000571F4">
              <w:rPr>
                <w:sz w:val="20"/>
                <w:lang w:val="en-GB"/>
              </w:rPr>
              <w:t xml:space="preserve"> </w:t>
            </w:r>
          </w:p>
        </w:tc>
        <w:tc>
          <w:tcPr>
            <w:tcW w:w="2024" w:type="dxa"/>
            <w:shd w:val="clear" w:color="auto" w:fill="auto"/>
          </w:tcPr>
          <w:p w:rsidR="001A6546" w:rsidRPr="000571F4" w:rsidRDefault="001A6546" w:rsidP="00E80D22">
            <w:pPr>
              <w:pStyle w:val="gemtab11ptAbstand"/>
              <w:rPr>
                <w:sz w:val="20"/>
              </w:rPr>
            </w:pPr>
          </w:p>
        </w:tc>
      </w:tr>
      <w:tr w:rsidR="001A6546" w:rsidRPr="000571F4">
        <w:trPr>
          <w:trHeight w:val="339"/>
        </w:trPr>
        <w:tc>
          <w:tcPr>
            <w:tcW w:w="2133" w:type="dxa"/>
            <w:shd w:val="clear" w:color="auto" w:fill="auto"/>
          </w:tcPr>
          <w:p w:rsidR="001A6546" w:rsidRPr="000571F4" w:rsidRDefault="001A6546" w:rsidP="00E80D22">
            <w:pPr>
              <w:pStyle w:val="gemtab11ptAbstand"/>
              <w:rPr>
                <w:rFonts w:eastAsia="Times New Roman"/>
                <w:smallCaps/>
                <w:sz w:val="20"/>
              </w:rPr>
            </w:pPr>
            <w:r w:rsidRPr="000571F4">
              <w:rPr>
                <w:rFonts w:eastAsia="Times New Roman"/>
                <w:smallCaps/>
                <w:sz w:val="20"/>
              </w:rPr>
              <w:t>Get Pin Status</w:t>
            </w:r>
          </w:p>
        </w:tc>
        <w:tc>
          <w:tcPr>
            <w:tcW w:w="4782" w:type="dxa"/>
            <w:shd w:val="clear" w:color="auto" w:fill="auto"/>
          </w:tcPr>
          <w:p w:rsidR="001A6546" w:rsidRPr="000571F4" w:rsidRDefault="001A6546" w:rsidP="00E80D22">
            <w:pPr>
              <w:pStyle w:val="gemtab11ptAbstand"/>
              <w:rPr>
                <w:sz w:val="20"/>
              </w:rPr>
            </w:pPr>
            <w:r w:rsidRPr="000571F4">
              <w:rPr>
                <w:sz w:val="20"/>
              </w:rPr>
              <w:t>ALWAYS</w:t>
            </w:r>
          </w:p>
        </w:tc>
        <w:tc>
          <w:tcPr>
            <w:tcW w:w="2024" w:type="dxa"/>
            <w:shd w:val="clear" w:color="auto" w:fill="auto"/>
          </w:tcPr>
          <w:p w:rsidR="001A6546" w:rsidRPr="000571F4" w:rsidRDefault="001A6546" w:rsidP="00E80D22">
            <w:pPr>
              <w:pStyle w:val="gemtab11ptAbstand"/>
              <w:rPr>
                <w:sz w:val="20"/>
              </w:rPr>
            </w:pPr>
          </w:p>
        </w:tc>
      </w:tr>
      <w:tr w:rsidR="001A6546" w:rsidRPr="000571F4">
        <w:trPr>
          <w:trHeight w:val="592"/>
        </w:trPr>
        <w:tc>
          <w:tcPr>
            <w:tcW w:w="2133" w:type="dxa"/>
            <w:shd w:val="clear" w:color="auto" w:fill="auto"/>
          </w:tcPr>
          <w:p w:rsidR="001A6546" w:rsidRPr="000571F4" w:rsidRDefault="001A6546" w:rsidP="00E80D22">
            <w:pPr>
              <w:pStyle w:val="gemtab11ptAbstand"/>
              <w:rPr>
                <w:rFonts w:eastAsia="Times New Roman"/>
                <w:smallCaps/>
                <w:sz w:val="20"/>
              </w:rPr>
            </w:pPr>
            <w:r w:rsidRPr="000571F4">
              <w:rPr>
                <w:rFonts w:eastAsia="Times New Roman"/>
                <w:smallCaps/>
                <w:sz w:val="20"/>
              </w:rPr>
              <w:t>Reset RC. P1 aus der Menge {0, 1}</w:t>
            </w:r>
          </w:p>
        </w:tc>
        <w:tc>
          <w:tcPr>
            <w:tcW w:w="4782" w:type="dxa"/>
            <w:shd w:val="clear" w:color="auto" w:fill="auto"/>
            <w:vAlign w:val="center"/>
          </w:tcPr>
          <w:p w:rsidR="001A6546" w:rsidRPr="000571F4" w:rsidRDefault="001A6546" w:rsidP="00E80D22">
            <w:pPr>
              <w:pStyle w:val="gemtab11ptAbstand"/>
              <w:rPr>
                <w:sz w:val="20"/>
              </w:rPr>
            </w:pPr>
            <w:r w:rsidRPr="000571F4">
              <w:rPr>
                <w:sz w:val="20"/>
              </w:rPr>
              <w:t>ALWAYS</w:t>
            </w:r>
            <w:r w:rsidRPr="000571F4">
              <w:rPr>
                <w:sz w:val="20"/>
                <w:lang w:val="en-GB"/>
              </w:rPr>
              <w:t xml:space="preserve"> </w:t>
            </w:r>
          </w:p>
        </w:tc>
        <w:tc>
          <w:tcPr>
            <w:tcW w:w="2024" w:type="dxa"/>
            <w:shd w:val="clear" w:color="auto" w:fill="auto"/>
          </w:tcPr>
          <w:p w:rsidR="001A6546" w:rsidRPr="000571F4" w:rsidRDefault="001A6546" w:rsidP="00E80D22">
            <w:pPr>
              <w:pStyle w:val="gemtab11ptAbstand"/>
              <w:rPr>
                <w:sz w:val="20"/>
              </w:rPr>
            </w:pPr>
          </w:p>
        </w:tc>
      </w:tr>
      <w:tr w:rsidR="001A6546" w:rsidRPr="000571F4">
        <w:trPr>
          <w:trHeight w:val="339"/>
        </w:trPr>
        <w:tc>
          <w:tcPr>
            <w:tcW w:w="2133" w:type="dxa"/>
            <w:shd w:val="clear" w:color="auto" w:fill="auto"/>
          </w:tcPr>
          <w:p w:rsidR="001A6546" w:rsidRPr="000571F4" w:rsidRDefault="001A6546" w:rsidP="00E80D22">
            <w:pPr>
              <w:pStyle w:val="gemtab11ptAbstand"/>
              <w:rPr>
                <w:rFonts w:eastAsia="Times New Roman"/>
                <w:smallCaps/>
                <w:sz w:val="20"/>
              </w:rPr>
            </w:pPr>
            <w:r w:rsidRPr="000571F4">
              <w:rPr>
                <w:rFonts w:eastAsia="Times New Roman"/>
                <w:smallCaps/>
                <w:sz w:val="20"/>
              </w:rPr>
              <w:t>Verify</w:t>
            </w:r>
          </w:p>
        </w:tc>
        <w:tc>
          <w:tcPr>
            <w:tcW w:w="4782" w:type="dxa"/>
            <w:shd w:val="clear" w:color="auto" w:fill="auto"/>
          </w:tcPr>
          <w:p w:rsidR="001A6546" w:rsidRPr="000571F4" w:rsidRDefault="001A6546" w:rsidP="00E80D22">
            <w:pPr>
              <w:pStyle w:val="gemtab11ptAbstand"/>
              <w:rPr>
                <w:sz w:val="20"/>
              </w:rPr>
            </w:pPr>
            <w:r w:rsidRPr="000571F4">
              <w:rPr>
                <w:sz w:val="20"/>
              </w:rPr>
              <w:t>ALWAYS</w:t>
            </w:r>
          </w:p>
        </w:tc>
        <w:tc>
          <w:tcPr>
            <w:tcW w:w="2024" w:type="dxa"/>
            <w:shd w:val="clear" w:color="auto" w:fill="auto"/>
          </w:tcPr>
          <w:p w:rsidR="001A6546" w:rsidRPr="000571F4" w:rsidRDefault="001A6546" w:rsidP="00E80D22">
            <w:pPr>
              <w:pStyle w:val="gemtab11ptAbstand"/>
              <w:rPr>
                <w:sz w:val="20"/>
              </w:rPr>
            </w:pPr>
          </w:p>
        </w:tc>
      </w:tr>
      <w:tr w:rsidR="001A6546" w:rsidRPr="000571F4">
        <w:trPr>
          <w:trHeight w:val="356"/>
        </w:trPr>
        <w:tc>
          <w:tcPr>
            <w:tcW w:w="2133" w:type="dxa"/>
            <w:tcBorders>
              <w:bottom w:val="single" w:sz="4" w:space="0" w:color="auto"/>
            </w:tcBorders>
            <w:shd w:val="clear" w:color="auto" w:fill="auto"/>
          </w:tcPr>
          <w:p w:rsidR="001A6546" w:rsidRPr="000571F4" w:rsidRDefault="001A6546" w:rsidP="00E80D22">
            <w:pPr>
              <w:pStyle w:val="gemtab11ptAbstand"/>
              <w:rPr>
                <w:sz w:val="20"/>
              </w:rPr>
            </w:pPr>
            <w:r w:rsidRPr="000571F4">
              <w:rPr>
                <w:sz w:val="20"/>
              </w:rPr>
              <w:t>andere</w:t>
            </w:r>
          </w:p>
        </w:tc>
        <w:tc>
          <w:tcPr>
            <w:tcW w:w="4782" w:type="dxa"/>
            <w:tcBorders>
              <w:bottom w:val="single" w:sz="4" w:space="0" w:color="auto"/>
            </w:tcBorders>
            <w:shd w:val="clear" w:color="auto" w:fill="auto"/>
          </w:tcPr>
          <w:p w:rsidR="001A6546" w:rsidRPr="000571F4" w:rsidRDefault="001A6546" w:rsidP="00E80D22">
            <w:pPr>
              <w:pStyle w:val="gemtab11ptAbstand"/>
              <w:rPr>
                <w:sz w:val="20"/>
              </w:rPr>
            </w:pPr>
            <w:r w:rsidRPr="000571F4">
              <w:rPr>
                <w:sz w:val="20"/>
              </w:rPr>
              <w:t>NEVER</w:t>
            </w:r>
          </w:p>
        </w:tc>
        <w:tc>
          <w:tcPr>
            <w:tcW w:w="2024" w:type="dxa"/>
            <w:tcBorders>
              <w:bottom w:val="single" w:sz="4" w:space="0" w:color="auto"/>
            </w:tcBorders>
            <w:shd w:val="clear" w:color="auto" w:fill="auto"/>
          </w:tcPr>
          <w:p w:rsidR="001A6546" w:rsidRPr="000571F4" w:rsidRDefault="001A6546" w:rsidP="00E80D22">
            <w:pPr>
              <w:pStyle w:val="gemtab11ptAbstand"/>
              <w:rPr>
                <w:sz w:val="20"/>
              </w:rPr>
            </w:pPr>
          </w:p>
        </w:tc>
      </w:tr>
      <w:tr w:rsidR="001A6546" w:rsidRPr="000571F4">
        <w:trPr>
          <w:trHeight w:val="339"/>
        </w:trPr>
        <w:tc>
          <w:tcPr>
            <w:tcW w:w="8939" w:type="dxa"/>
            <w:gridSpan w:val="3"/>
            <w:tcBorders>
              <w:bottom w:val="single" w:sz="4" w:space="0" w:color="auto"/>
            </w:tcBorders>
            <w:shd w:val="clear" w:color="auto" w:fill="E0E0E0"/>
          </w:tcPr>
          <w:p w:rsidR="001A6546" w:rsidRPr="000571F4" w:rsidRDefault="001A6546" w:rsidP="00E80D22">
            <w:pPr>
              <w:pStyle w:val="gemtab11ptAbstand"/>
              <w:rPr>
                <w:b/>
                <w:sz w:val="20"/>
              </w:rPr>
            </w:pPr>
            <w:r w:rsidRPr="000571F4">
              <w:rPr>
                <w:b/>
                <w:sz w:val="20"/>
              </w:rPr>
              <w:t>Zugriffsregel für logischen LCS „Operational state (deactivated)”</w:t>
            </w:r>
          </w:p>
        </w:tc>
      </w:tr>
      <w:tr w:rsidR="001A6546" w:rsidRPr="000571F4">
        <w:trPr>
          <w:trHeight w:val="356"/>
        </w:trPr>
        <w:tc>
          <w:tcPr>
            <w:tcW w:w="2133" w:type="dxa"/>
            <w:shd w:val="clear" w:color="auto" w:fill="E0E0E0"/>
          </w:tcPr>
          <w:p w:rsidR="001A6546" w:rsidRPr="000571F4" w:rsidRDefault="001A6546" w:rsidP="00E80D22">
            <w:pPr>
              <w:pStyle w:val="gemtab11ptAbstand"/>
              <w:rPr>
                <w:b/>
                <w:sz w:val="20"/>
              </w:rPr>
            </w:pPr>
            <w:r w:rsidRPr="000571F4">
              <w:rPr>
                <w:b/>
                <w:sz w:val="20"/>
              </w:rPr>
              <w:t>Zugriffsart</w:t>
            </w:r>
          </w:p>
        </w:tc>
        <w:tc>
          <w:tcPr>
            <w:tcW w:w="4782" w:type="dxa"/>
            <w:shd w:val="clear" w:color="auto" w:fill="E0E0E0"/>
          </w:tcPr>
          <w:p w:rsidR="001A6546" w:rsidRPr="000571F4" w:rsidRDefault="001A6546" w:rsidP="00E80D22">
            <w:pPr>
              <w:pStyle w:val="gemtab11ptAbstand"/>
              <w:rPr>
                <w:b/>
                <w:sz w:val="20"/>
              </w:rPr>
            </w:pPr>
            <w:r w:rsidRPr="000571F4">
              <w:rPr>
                <w:b/>
                <w:sz w:val="20"/>
              </w:rPr>
              <w:t>Zugriffsbedingung</w:t>
            </w:r>
          </w:p>
        </w:tc>
        <w:tc>
          <w:tcPr>
            <w:tcW w:w="2024" w:type="dxa"/>
            <w:shd w:val="clear" w:color="auto" w:fill="E0E0E0"/>
          </w:tcPr>
          <w:p w:rsidR="001A6546" w:rsidRPr="000571F4" w:rsidRDefault="001A6546" w:rsidP="00E80D22">
            <w:pPr>
              <w:pStyle w:val="gemtab11ptAbstand"/>
              <w:rPr>
                <w:b/>
                <w:sz w:val="20"/>
              </w:rPr>
            </w:pPr>
            <w:r w:rsidRPr="000571F4">
              <w:rPr>
                <w:b/>
                <w:sz w:val="20"/>
              </w:rPr>
              <w:t>Bemerkung</w:t>
            </w:r>
          </w:p>
        </w:tc>
      </w:tr>
      <w:tr w:rsidR="001A6546" w:rsidRPr="000571F4">
        <w:trPr>
          <w:trHeight w:val="339"/>
        </w:trPr>
        <w:tc>
          <w:tcPr>
            <w:tcW w:w="2133" w:type="dxa"/>
            <w:tcBorders>
              <w:bottom w:val="single" w:sz="4" w:space="0" w:color="auto"/>
            </w:tcBorders>
            <w:shd w:val="clear" w:color="auto" w:fill="auto"/>
          </w:tcPr>
          <w:p w:rsidR="001A6546" w:rsidRPr="000571F4" w:rsidRDefault="001A6546" w:rsidP="00E80D22">
            <w:pPr>
              <w:pStyle w:val="gemtab11ptAbstand"/>
              <w:rPr>
                <w:sz w:val="20"/>
              </w:rPr>
            </w:pPr>
            <w:r w:rsidRPr="000571F4">
              <w:rPr>
                <w:sz w:val="20"/>
              </w:rPr>
              <w:t>alle</w:t>
            </w:r>
          </w:p>
        </w:tc>
        <w:tc>
          <w:tcPr>
            <w:tcW w:w="4782" w:type="dxa"/>
            <w:tcBorders>
              <w:bottom w:val="single" w:sz="4" w:space="0" w:color="auto"/>
            </w:tcBorders>
            <w:shd w:val="clear" w:color="auto" w:fill="auto"/>
          </w:tcPr>
          <w:p w:rsidR="001A6546" w:rsidRPr="000571F4" w:rsidRDefault="001A6546" w:rsidP="00E80D22">
            <w:pPr>
              <w:pStyle w:val="gemtab11ptAbstand"/>
              <w:rPr>
                <w:sz w:val="20"/>
              </w:rPr>
            </w:pPr>
            <w:r w:rsidRPr="000571F4">
              <w:rPr>
                <w:sz w:val="20"/>
              </w:rPr>
              <w:t>herstellerspezifisch</w:t>
            </w:r>
          </w:p>
        </w:tc>
        <w:tc>
          <w:tcPr>
            <w:tcW w:w="2024" w:type="dxa"/>
            <w:tcBorders>
              <w:bottom w:val="single" w:sz="4" w:space="0" w:color="auto"/>
            </w:tcBorders>
            <w:shd w:val="clear" w:color="auto" w:fill="auto"/>
          </w:tcPr>
          <w:p w:rsidR="001A6546" w:rsidRPr="000571F4" w:rsidRDefault="001A6546" w:rsidP="00E80D22">
            <w:pPr>
              <w:pStyle w:val="gemtab11ptAbstand"/>
              <w:rPr>
                <w:sz w:val="20"/>
              </w:rPr>
            </w:pPr>
          </w:p>
        </w:tc>
      </w:tr>
      <w:tr w:rsidR="001A6546" w:rsidRPr="000571F4">
        <w:trPr>
          <w:trHeight w:val="356"/>
        </w:trPr>
        <w:tc>
          <w:tcPr>
            <w:tcW w:w="8939" w:type="dxa"/>
            <w:gridSpan w:val="3"/>
            <w:shd w:val="clear" w:color="auto" w:fill="E0E0E0"/>
          </w:tcPr>
          <w:p w:rsidR="001A6546" w:rsidRPr="000571F4" w:rsidRDefault="001A6546" w:rsidP="00E80D22">
            <w:pPr>
              <w:pStyle w:val="gemtab11ptAbstand"/>
              <w:rPr>
                <w:b/>
                <w:sz w:val="20"/>
              </w:rPr>
            </w:pPr>
            <w:r w:rsidRPr="000571F4">
              <w:rPr>
                <w:b/>
                <w:sz w:val="20"/>
              </w:rPr>
              <w:t>Zugriffsregel für logischen LCS „Termination state“</w:t>
            </w:r>
          </w:p>
        </w:tc>
      </w:tr>
      <w:tr w:rsidR="001A6546" w:rsidRPr="000571F4">
        <w:trPr>
          <w:trHeight w:val="339"/>
        </w:trPr>
        <w:tc>
          <w:tcPr>
            <w:tcW w:w="2133" w:type="dxa"/>
            <w:shd w:val="clear" w:color="auto" w:fill="E0E0E0"/>
          </w:tcPr>
          <w:p w:rsidR="001A6546" w:rsidRPr="000571F4" w:rsidRDefault="001A6546" w:rsidP="00E80D22">
            <w:pPr>
              <w:pStyle w:val="gemtab11ptAbstand"/>
              <w:rPr>
                <w:b/>
                <w:sz w:val="20"/>
              </w:rPr>
            </w:pPr>
            <w:r w:rsidRPr="000571F4">
              <w:rPr>
                <w:b/>
                <w:sz w:val="20"/>
              </w:rPr>
              <w:t>Zugriffsart</w:t>
            </w:r>
          </w:p>
        </w:tc>
        <w:tc>
          <w:tcPr>
            <w:tcW w:w="4782" w:type="dxa"/>
            <w:shd w:val="clear" w:color="auto" w:fill="E0E0E0"/>
          </w:tcPr>
          <w:p w:rsidR="001A6546" w:rsidRPr="000571F4" w:rsidRDefault="001A6546" w:rsidP="00E80D22">
            <w:pPr>
              <w:pStyle w:val="gemtab11ptAbstand"/>
              <w:rPr>
                <w:b/>
                <w:sz w:val="20"/>
              </w:rPr>
            </w:pPr>
            <w:r w:rsidRPr="000571F4">
              <w:rPr>
                <w:b/>
                <w:sz w:val="20"/>
              </w:rPr>
              <w:t>Zugriffsbedingung</w:t>
            </w:r>
          </w:p>
        </w:tc>
        <w:tc>
          <w:tcPr>
            <w:tcW w:w="2024" w:type="dxa"/>
            <w:shd w:val="clear" w:color="auto" w:fill="E0E0E0"/>
          </w:tcPr>
          <w:p w:rsidR="001A6546" w:rsidRPr="000571F4" w:rsidRDefault="001A6546" w:rsidP="00E80D22">
            <w:pPr>
              <w:pStyle w:val="gemtab11ptAbstand"/>
              <w:rPr>
                <w:b/>
                <w:sz w:val="20"/>
              </w:rPr>
            </w:pPr>
            <w:r w:rsidRPr="000571F4">
              <w:rPr>
                <w:b/>
                <w:sz w:val="20"/>
              </w:rPr>
              <w:t>Bemerkung</w:t>
            </w:r>
          </w:p>
        </w:tc>
      </w:tr>
      <w:tr w:rsidR="001A6546" w:rsidRPr="000571F4">
        <w:trPr>
          <w:trHeight w:val="356"/>
        </w:trPr>
        <w:tc>
          <w:tcPr>
            <w:tcW w:w="2133" w:type="dxa"/>
            <w:shd w:val="clear" w:color="auto" w:fill="auto"/>
          </w:tcPr>
          <w:p w:rsidR="001A6546" w:rsidRPr="000571F4" w:rsidRDefault="001A6546" w:rsidP="00E80D22">
            <w:pPr>
              <w:pStyle w:val="gemtab11ptAbstand"/>
              <w:rPr>
                <w:sz w:val="20"/>
              </w:rPr>
            </w:pPr>
            <w:r w:rsidRPr="000571F4">
              <w:rPr>
                <w:sz w:val="20"/>
              </w:rPr>
              <w:t>alle</w:t>
            </w:r>
          </w:p>
        </w:tc>
        <w:tc>
          <w:tcPr>
            <w:tcW w:w="4782" w:type="dxa"/>
            <w:shd w:val="clear" w:color="auto" w:fill="auto"/>
          </w:tcPr>
          <w:p w:rsidR="001A6546" w:rsidRPr="000571F4" w:rsidRDefault="001A6546" w:rsidP="00E80D22">
            <w:pPr>
              <w:pStyle w:val="gemtab11ptAbstand"/>
              <w:rPr>
                <w:sz w:val="20"/>
              </w:rPr>
            </w:pPr>
            <w:r w:rsidRPr="000571F4">
              <w:rPr>
                <w:sz w:val="20"/>
              </w:rPr>
              <w:t>herstellerspezifisch</w:t>
            </w:r>
          </w:p>
        </w:tc>
        <w:tc>
          <w:tcPr>
            <w:tcW w:w="2024" w:type="dxa"/>
            <w:shd w:val="clear" w:color="auto" w:fill="auto"/>
          </w:tcPr>
          <w:p w:rsidR="001A6546" w:rsidRPr="000571F4" w:rsidRDefault="001A6546" w:rsidP="00E80D22">
            <w:pPr>
              <w:pStyle w:val="gemtab11ptAbstand"/>
              <w:rPr>
                <w:sz w:val="20"/>
              </w:rPr>
            </w:pPr>
          </w:p>
        </w:tc>
      </w:tr>
    </w:tbl>
    <w:p w:rsidR="00AE4B6A" w:rsidRDefault="00AE4B6A" w:rsidP="00961773">
      <w:pPr>
        <w:pStyle w:val="gemEinzug"/>
        <w:rPr>
          <w:b/>
        </w:rPr>
      </w:pPr>
    </w:p>
    <w:p w:rsidR="00961773" w:rsidRPr="00AE4B6A" w:rsidRDefault="00AE4B6A" w:rsidP="00AE4B6A">
      <w:pPr>
        <w:pStyle w:val="gemStandard"/>
      </w:pPr>
      <w:r>
        <w:rPr>
          <w:b/>
        </w:rPr>
        <w:sym w:font="Wingdings" w:char="F0D5"/>
      </w:r>
    </w:p>
    <w:p w:rsidR="00B72839" w:rsidRPr="000571F4" w:rsidRDefault="00B72839" w:rsidP="00961773">
      <w:pPr>
        <w:pStyle w:val="afiHinweise"/>
        <w:numPr>
          <w:ilvl w:val="0"/>
          <w:numId w:val="0"/>
        </w:numPr>
        <w:rPr>
          <w:lang w:val="en-GB"/>
        </w:rPr>
      </w:pPr>
    </w:p>
    <w:p w:rsidR="00424AC6" w:rsidRPr="000571F4" w:rsidRDefault="00B120AA" w:rsidP="00424AC6">
      <w:pPr>
        <w:pStyle w:val="afiHinweise"/>
        <w:rPr>
          <w:lang w:val="en-GB"/>
        </w:rPr>
      </w:pPr>
      <w:bookmarkStart w:id="250" w:name="cmdPasswort"/>
      <w:proofErr w:type="spellStart"/>
      <w:r w:rsidRPr="000571F4">
        <w:rPr>
          <w:lang w:val="en-GB"/>
        </w:rPr>
        <w:t>Kommandos</w:t>
      </w:r>
      <w:proofErr w:type="spellEnd"/>
      <w:r w:rsidRPr="000571F4">
        <w:rPr>
          <w:lang w:val="en-GB"/>
        </w:rPr>
        <w:t xml:space="preserve">, die </w:t>
      </w:r>
      <w:proofErr w:type="spellStart"/>
      <w:r w:rsidRPr="000571F4">
        <w:rPr>
          <w:lang w:val="en-GB"/>
        </w:rPr>
        <w:t>gemäß</w:t>
      </w:r>
      <w:proofErr w:type="spellEnd"/>
      <w:r w:rsidRPr="000571F4">
        <w:rPr>
          <w:lang w:val="en-GB"/>
        </w:rPr>
        <w:t xml:space="preserve"> </w:t>
      </w:r>
      <w:r w:rsidR="000477A0" w:rsidRPr="000571F4">
        <w:fldChar w:fldCharType="begin"/>
      </w:r>
      <w:r w:rsidR="000477A0" w:rsidRPr="000571F4">
        <w:rPr>
          <w:lang w:val="en-GB"/>
        </w:rPr>
        <w:instrText xml:space="preserve"> REF qgemSpecCOS \h </w:instrText>
      </w:r>
      <w:r w:rsidR="002A48A6" w:rsidRPr="000571F4">
        <w:rPr>
          <w:lang w:val="en-GB"/>
        </w:rPr>
        <w:instrText xml:space="preserve"> \* MERGEFORMAT </w:instrText>
      </w:r>
      <w:r w:rsidR="000477A0" w:rsidRPr="000571F4">
        <w:fldChar w:fldCharType="separate"/>
      </w:r>
      <w:r w:rsidR="00997CBB" w:rsidRPr="00997CBB">
        <w:rPr>
          <w:rFonts w:cs="Arial"/>
          <w:lang w:val="en-GB"/>
        </w:rPr>
        <w:t>[</w:t>
      </w:r>
      <w:proofErr w:type="spellStart"/>
      <w:r w:rsidR="00997CBB" w:rsidRPr="00997CBB">
        <w:rPr>
          <w:rFonts w:cs="Arial"/>
          <w:lang w:val="en-GB"/>
        </w:rPr>
        <w:t>gemSpec_COS</w:t>
      </w:r>
      <w:proofErr w:type="spellEnd"/>
      <w:r w:rsidR="00997CBB" w:rsidRPr="00997CBB">
        <w:rPr>
          <w:rFonts w:cs="Arial"/>
          <w:lang w:val="en-GB"/>
        </w:rPr>
        <w:t>]</w:t>
      </w:r>
      <w:r w:rsidR="000477A0" w:rsidRPr="000571F4">
        <w:fldChar w:fldCharType="end"/>
      </w:r>
      <w:r w:rsidRPr="000571F4">
        <w:rPr>
          <w:lang w:val="en-GB"/>
        </w:rPr>
        <w:t xml:space="preserve"> </w:t>
      </w:r>
      <w:proofErr w:type="spellStart"/>
      <w:r w:rsidRPr="000571F4">
        <w:rPr>
          <w:lang w:val="en-GB"/>
        </w:rPr>
        <w:t>mit</w:t>
      </w:r>
      <w:proofErr w:type="spellEnd"/>
      <w:r w:rsidRPr="000571F4">
        <w:rPr>
          <w:lang w:val="en-GB"/>
        </w:rPr>
        <w:t xml:space="preserve"> </w:t>
      </w:r>
      <w:proofErr w:type="spellStart"/>
      <w:r w:rsidRPr="000571F4">
        <w:rPr>
          <w:lang w:val="en-GB"/>
        </w:rPr>
        <w:t>einem</w:t>
      </w:r>
      <w:proofErr w:type="spellEnd"/>
      <w:r w:rsidRPr="000571F4">
        <w:rPr>
          <w:lang w:val="en-GB"/>
        </w:rPr>
        <w:t xml:space="preserve"> </w:t>
      </w:r>
      <w:proofErr w:type="spellStart"/>
      <w:r w:rsidRPr="000571F4">
        <w:rPr>
          <w:lang w:val="en-GB"/>
        </w:rPr>
        <w:t>Passwortobjekt</w:t>
      </w:r>
      <w:proofErr w:type="spellEnd"/>
      <w:r w:rsidRPr="000571F4">
        <w:rPr>
          <w:lang w:val="en-GB"/>
        </w:rPr>
        <w:t xml:space="preserve"> arbeiten, sind: </w:t>
      </w:r>
      <w:r w:rsidRPr="000571F4">
        <w:rPr>
          <w:smallCaps/>
          <w:lang w:val="en-GB"/>
        </w:rPr>
        <w:t>Activate</w:t>
      </w:r>
      <w:r w:rsidRPr="000571F4">
        <w:rPr>
          <w:lang w:val="en-GB"/>
        </w:rPr>
        <w:t xml:space="preserve">, </w:t>
      </w:r>
      <w:r w:rsidRPr="000571F4">
        <w:rPr>
          <w:smallCaps/>
          <w:lang w:val="en-GB"/>
        </w:rPr>
        <w:t>Change Reference Data</w:t>
      </w:r>
      <w:r w:rsidRPr="000571F4">
        <w:rPr>
          <w:lang w:val="en-GB"/>
        </w:rPr>
        <w:t xml:space="preserve">, </w:t>
      </w:r>
      <w:r w:rsidRPr="000571F4">
        <w:rPr>
          <w:smallCaps/>
          <w:lang w:val="en-GB"/>
        </w:rPr>
        <w:t>Deactivate</w:t>
      </w:r>
      <w:r w:rsidRPr="000571F4">
        <w:rPr>
          <w:lang w:val="en-GB"/>
        </w:rPr>
        <w:t xml:space="preserve">, </w:t>
      </w:r>
      <w:r w:rsidRPr="000571F4">
        <w:rPr>
          <w:smallCaps/>
          <w:lang w:val="en-GB"/>
        </w:rPr>
        <w:t>Delete</w:t>
      </w:r>
      <w:r w:rsidRPr="000571F4">
        <w:rPr>
          <w:lang w:val="en-GB"/>
        </w:rPr>
        <w:t xml:space="preserve">, </w:t>
      </w:r>
      <w:r w:rsidRPr="000571F4">
        <w:rPr>
          <w:smallCaps/>
          <w:lang w:val="en-GB"/>
        </w:rPr>
        <w:t>Disable Verification Requirement</w:t>
      </w:r>
      <w:r w:rsidRPr="000571F4">
        <w:rPr>
          <w:lang w:val="en-GB"/>
        </w:rPr>
        <w:t xml:space="preserve">, </w:t>
      </w:r>
      <w:r w:rsidRPr="000571F4">
        <w:rPr>
          <w:smallCaps/>
          <w:lang w:val="en-GB"/>
        </w:rPr>
        <w:t>Enable Verification Requirement</w:t>
      </w:r>
      <w:r w:rsidRPr="000571F4">
        <w:rPr>
          <w:lang w:val="en-GB"/>
        </w:rPr>
        <w:t xml:space="preserve">, </w:t>
      </w:r>
      <w:r w:rsidRPr="000571F4">
        <w:rPr>
          <w:smallCaps/>
          <w:lang w:val="en-GB"/>
        </w:rPr>
        <w:t>Get Pin Status</w:t>
      </w:r>
      <w:r w:rsidRPr="000571F4">
        <w:rPr>
          <w:lang w:val="en-GB"/>
        </w:rPr>
        <w:t xml:space="preserve">, </w:t>
      </w:r>
      <w:r w:rsidRPr="000571F4">
        <w:rPr>
          <w:smallCaps/>
          <w:lang w:val="en-GB"/>
        </w:rPr>
        <w:t>Reset Retry Counter</w:t>
      </w:r>
      <w:r w:rsidRPr="000571F4">
        <w:rPr>
          <w:lang w:val="en-GB"/>
        </w:rPr>
        <w:t xml:space="preserve">, </w:t>
      </w:r>
      <w:r w:rsidRPr="000571F4">
        <w:rPr>
          <w:smallCaps/>
          <w:lang w:val="en-GB"/>
        </w:rPr>
        <w:t>Verify</w:t>
      </w:r>
      <w:r w:rsidRPr="000571F4">
        <w:rPr>
          <w:lang w:val="en-GB"/>
        </w:rPr>
        <w:t xml:space="preserve">, </w:t>
      </w:r>
      <w:r w:rsidRPr="000571F4">
        <w:rPr>
          <w:smallCaps/>
          <w:lang w:val="en-GB"/>
        </w:rPr>
        <w:t>Terminate</w:t>
      </w:r>
      <w:r w:rsidRPr="000571F4">
        <w:rPr>
          <w:lang w:val="en-GB"/>
        </w:rPr>
        <w:t>.</w:t>
      </w:r>
      <w:bookmarkEnd w:id="250"/>
    </w:p>
    <w:p w:rsidR="00B72839" w:rsidRPr="00780BAA" w:rsidRDefault="00B72839" w:rsidP="00952F75">
      <w:pPr>
        <w:pStyle w:val="gemStandard"/>
        <w:tabs>
          <w:tab w:val="left" w:pos="567"/>
        </w:tabs>
        <w:rPr>
          <w:b/>
          <w:lang w:val="en-GB"/>
        </w:rPr>
      </w:pPr>
    </w:p>
    <w:p w:rsidR="00E52D16" w:rsidRPr="00E55CCE" w:rsidRDefault="00E52D16" w:rsidP="00E55CCE">
      <w:pPr>
        <w:pStyle w:val="gemStandard"/>
        <w:keepNext/>
        <w:tabs>
          <w:tab w:val="left" w:pos="567"/>
        </w:tabs>
        <w:ind w:left="567" w:hanging="567"/>
        <w:rPr>
          <w:b/>
        </w:rPr>
      </w:pPr>
      <w:r w:rsidRPr="000571F4">
        <w:rPr>
          <w:b/>
        </w:rPr>
        <w:sym w:font="Wingdings" w:char="F0D6"/>
      </w:r>
      <w:r w:rsidRPr="000571F4">
        <w:rPr>
          <w:b/>
        </w:rPr>
        <w:tab/>
      </w:r>
      <w:r w:rsidR="004B1943" w:rsidRPr="000571F4">
        <w:rPr>
          <w:b/>
        </w:rPr>
        <w:t>Card-G2-A_33</w:t>
      </w:r>
      <w:r w:rsidR="008F745D" w:rsidRPr="000571F4">
        <w:rPr>
          <w:b/>
        </w:rPr>
        <w:t>51</w:t>
      </w:r>
      <w:r w:rsidRPr="000571F4">
        <w:rPr>
          <w:b/>
        </w:rPr>
        <w:t xml:space="preserve"> K_Personalisierung: Personalisierte Attribute von </w:t>
      </w:r>
      <w:r w:rsidRPr="00E55CCE">
        <w:rPr>
          <w:b/>
        </w:rPr>
        <w:fldChar w:fldCharType="begin"/>
      </w:r>
      <w:r w:rsidRPr="00E55CCE">
        <w:rPr>
          <w:b/>
        </w:rPr>
        <w:instrText xml:space="preserve"> REF oMF \h  \* MERGEFORMAT </w:instrText>
      </w:r>
      <w:r w:rsidRPr="00E55CCE">
        <w:rPr>
          <w:b/>
        </w:rPr>
      </w:r>
      <w:r w:rsidRPr="00E55CCE">
        <w:rPr>
          <w:b/>
        </w:rPr>
        <w:fldChar w:fldCharType="separate"/>
      </w:r>
      <w:r w:rsidR="00997CBB" w:rsidRPr="00997CBB">
        <w:rPr>
          <w:b/>
        </w:rPr>
        <w:t>MF</w:t>
      </w:r>
      <w:r w:rsidRPr="00E55CCE">
        <w:rPr>
          <w:b/>
        </w:rPr>
        <w:fldChar w:fldCharType="end"/>
      </w:r>
      <w:r w:rsidRPr="00E55CCE">
        <w:rPr>
          <w:b/>
        </w:rPr>
        <w:t xml:space="preserve"> / </w:t>
      </w:r>
      <w:r w:rsidR="001D4413" w:rsidRPr="00E55CCE">
        <w:rPr>
          <w:b/>
        </w:rPr>
        <w:fldChar w:fldCharType="begin"/>
      </w:r>
      <w:r w:rsidR="001D4413" w:rsidRPr="00E55CCE">
        <w:rPr>
          <w:b/>
        </w:rPr>
        <w:instrText xml:space="preserve"> REF oPIN_SMC \h  \* MERGEFORMAT </w:instrText>
      </w:r>
      <w:r w:rsidR="001D4413" w:rsidRPr="00E55CCE">
        <w:rPr>
          <w:b/>
        </w:rPr>
      </w:r>
      <w:r w:rsidR="001D4413" w:rsidRPr="00E55CCE">
        <w:rPr>
          <w:b/>
        </w:rPr>
        <w:fldChar w:fldCharType="separate"/>
      </w:r>
      <w:r w:rsidR="00997CBB" w:rsidRPr="00997CBB">
        <w:rPr>
          <w:b/>
        </w:rPr>
        <w:t>PIN.SMC</w:t>
      </w:r>
      <w:r w:rsidR="001D4413" w:rsidRPr="00E55CCE">
        <w:rPr>
          <w:b/>
        </w:rPr>
        <w:fldChar w:fldCharType="end"/>
      </w:r>
    </w:p>
    <w:p w:rsidR="00E52D16" w:rsidRPr="000571F4" w:rsidRDefault="00E52D16" w:rsidP="001057F9">
      <w:pPr>
        <w:pStyle w:val="gemEinzug"/>
        <w:ind w:left="567"/>
      </w:pPr>
      <w:r w:rsidRPr="000571F4">
        <w:t xml:space="preserve">Bei der Personalisierung von </w:t>
      </w:r>
      <w:r w:rsidR="001D4413" w:rsidRPr="000571F4">
        <w:fldChar w:fldCharType="begin"/>
      </w:r>
      <w:r w:rsidR="001D4413" w:rsidRPr="000571F4">
        <w:instrText xml:space="preserve"> REF oPIN_SMC \h  \* MERGEFORMAT </w:instrText>
      </w:r>
      <w:r w:rsidR="001D4413" w:rsidRPr="000571F4">
        <w:fldChar w:fldCharType="separate"/>
      </w:r>
      <w:r w:rsidR="00997CBB" w:rsidRPr="000571F4">
        <w:t>PIN.SMC</w:t>
      </w:r>
      <w:r w:rsidR="001D4413" w:rsidRPr="000571F4">
        <w:fldChar w:fldCharType="end"/>
      </w:r>
      <w:r w:rsidRPr="000571F4">
        <w:t xml:space="preserve"> MÜSSEN die in Tab_</w:t>
      </w:r>
      <w:r w:rsidR="0062625C" w:rsidRPr="000571F4">
        <w:t>SMC-B_ObjSys_076</w:t>
      </w:r>
      <w:r w:rsidRPr="000571F4">
        <w:t xml:space="preserve"> angegebenen Attribute mit den dort angegebenen Inhalten personalisiert werden.</w:t>
      </w:r>
    </w:p>
    <w:p w:rsidR="00E52D16" w:rsidRPr="000571F4" w:rsidRDefault="00E52D16" w:rsidP="00AE4B6A">
      <w:pPr>
        <w:pStyle w:val="Beschriftung"/>
      </w:pPr>
    </w:p>
    <w:p w:rsidR="00E52D16" w:rsidRPr="000571F4" w:rsidRDefault="00E52D16" w:rsidP="00AE4B6A">
      <w:pPr>
        <w:pStyle w:val="Beschriftung"/>
      </w:pPr>
      <w:bookmarkStart w:id="251" w:name="_Toc501368284"/>
      <w:r w:rsidRPr="000571F4">
        <w:t xml:space="preserve">Tabelle </w:t>
      </w:r>
      <w:fldSimple w:instr=" SEQ Tabelle \* ARABIC ">
        <w:r w:rsidR="00997CBB">
          <w:rPr>
            <w:noProof/>
          </w:rPr>
          <w:t>20</w:t>
        </w:r>
      </w:fldSimple>
      <w:r w:rsidRPr="000571F4">
        <w:t>: Tab_</w:t>
      </w:r>
      <w:r w:rsidR="0062625C" w:rsidRPr="000571F4">
        <w:t>SMC-B_ObjSys_076</w:t>
      </w:r>
      <w:r w:rsidRPr="000571F4">
        <w:t xml:space="preserve"> Personalisierte Attribute von </w:t>
      </w:r>
      <w:r w:rsidRPr="000571F4">
        <w:fldChar w:fldCharType="begin"/>
      </w:r>
      <w:r w:rsidRPr="000571F4">
        <w:instrText xml:space="preserve"> REF oMF \h  \* MERGEFORMAT </w:instrText>
      </w:r>
      <w:r w:rsidRPr="000571F4">
        <w:fldChar w:fldCharType="separate"/>
      </w:r>
      <w:r w:rsidR="00997CBB" w:rsidRPr="000571F4">
        <w:t>MF</w:t>
      </w:r>
      <w:r w:rsidRPr="000571F4">
        <w:fldChar w:fldCharType="end"/>
      </w:r>
      <w:r w:rsidRPr="000571F4">
        <w:t xml:space="preserve"> / </w:t>
      </w:r>
      <w:r w:rsidR="001D4413" w:rsidRPr="000571F4">
        <w:fldChar w:fldCharType="begin"/>
      </w:r>
      <w:r w:rsidR="001D4413" w:rsidRPr="000571F4">
        <w:instrText xml:space="preserve"> REF oPIN_SMC \h  \* MERGEFORMAT </w:instrText>
      </w:r>
      <w:r w:rsidR="001D4413" w:rsidRPr="000571F4">
        <w:fldChar w:fldCharType="separate"/>
      </w:r>
      <w:r w:rsidR="00997CBB" w:rsidRPr="000571F4">
        <w:t>PIN.SMC</w:t>
      </w:r>
      <w:bookmarkEnd w:id="251"/>
      <w:r w:rsidR="001D4413"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F4395F" w:rsidRPr="000571F4" w:rsidTr="00D47910">
        <w:tc>
          <w:tcPr>
            <w:tcW w:w="2088" w:type="dxa"/>
            <w:tcBorders>
              <w:top w:val="single" w:sz="4" w:space="0" w:color="auto"/>
              <w:left w:val="single" w:sz="4" w:space="0" w:color="auto"/>
              <w:bottom w:val="single" w:sz="4" w:space="0" w:color="auto"/>
              <w:right w:val="single" w:sz="4" w:space="0" w:color="auto"/>
            </w:tcBorders>
            <w:shd w:val="clear" w:color="auto" w:fill="E0E0E0"/>
          </w:tcPr>
          <w:p w:rsidR="00F4395F" w:rsidRPr="000571F4" w:rsidRDefault="00F4395F" w:rsidP="00D47910">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F4395F" w:rsidRPr="000571F4" w:rsidRDefault="00F4395F" w:rsidP="00D47910">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F4395F" w:rsidRPr="000571F4" w:rsidRDefault="00F4395F" w:rsidP="00D47910">
            <w:pPr>
              <w:pStyle w:val="gemtab11ptAbstand"/>
              <w:rPr>
                <w:b/>
                <w:sz w:val="20"/>
              </w:rPr>
            </w:pPr>
            <w:r w:rsidRPr="000571F4">
              <w:rPr>
                <w:b/>
                <w:sz w:val="20"/>
              </w:rPr>
              <w:t>Bemerkung</w:t>
            </w:r>
          </w:p>
        </w:tc>
      </w:tr>
      <w:tr w:rsidR="00C1519B" w:rsidRPr="00700E10" w:rsidTr="00D47910">
        <w:tc>
          <w:tcPr>
            <w:tcW w:w="2088" w:type="dxa"/>
            <w:shd w:val="clear" w:color="auto" w:fill="auto"/>
            <w:vAlign w:val="center"/>
          </w:tcPr>
          <w:p w:rsidR="00C1519B" w:rsidRPr="00700E10" w:rsidRDefault="00C1519B" w:rsidP="00D47910">
            <w:pPr>
              <w:pStyle w:val="gemTab10pt"/>
              <w:rPr>
                <w:i/>
              </w:rPr>
            </w:pPr>
            <w:r w:rsidRPr="00700E10">
              <w:rPr>
                <w:i/>
              </w:rPr>
              <w:t>secret</w:t>
            </w:r>
          </w:p>
        </w:tc>
        <w:tc>
          <w:tcPr>
            <w:tcW w:w="4680" w:type="dxa"/>
            <w:shd w:val="clear" w:color="auto" w:fill="auto"/>
            <w:vAlign w:val="center"/>
          </w:tcPr>
          <w:p w:rsidR="00C1519B" w:rsidRPr="00700E10" w:rsidRDefault="00C1519B" w:rsidP="00D47910">
            <w:pPr>
              <w:pStyle w:val="gemTab10pt"/>
              <w:rPr>
                <w:lang w:val="en-GB"/>
              </w:rPr>
            </w:pPr>
            <w:r w:rsidRPr="00700E10">
              <w:rPr>
                <w:lang w:val="en-GB"/>
              </w:rPr>
              <w:t>PIN-Wert</w:t>
            </w:r>
          </w:p>
        </w:tc>
        <w:tc>
          <w:tcPr>
            <w:tcW w:w="2160" w:type="dxa"/>
            <w:shd w:val="clear" w:color="auto" w:fill="auto"/>
          </w:tcPr>
          <w:p w:rsidR="00C1519B" w:rsidRPr="00700E10" w:rsidRDefault="00C1519B" w:rsidP="00C1519B">
            <w:pPr>
              <w:pStyle w:val="gemtab11ptAbstand"/>
              <w:rPr>
                <w:sz w:val="20"/>
              </w:rPr>
            </w:pPr>
            <w:r w:rsidRPr="00700E10">
              <w:rPr>
                <w:sz w:val="20"/>
              </w:rPr>
              <w:t>wird personalisiert</w:t>
            </w:r>
          </w:p>
        </w:tc>
      </w:tr>
      <w:tr w:rsidR="00C1519B" w:rsidRPr="00700E10" w:rsidTr="00E57BDB">
        <w:tc>
          <w:tcPr>
            <w:tcW w:w="2088" w:type="dxa"/>
            <w:shd w:val="clear" w:color="auto" w:fill="auto"/>
            <w:vAlign w:val="center"/>
          </w:tcPr>
          <w:p w:rsidR="00C1519B" w:rsidRPr="00700E10" w:rsidRDefault="00C1519B" w:rsidP="00D47910">
            <w:pPr>
              <w:pStyle w:val="gemTab10pt"/>
              <w:rPr>
                <w:i/>
              </w:rPr>
            </w:pPr>
            <w:r w:rsidRPr="00700E10">
              <w:rPr>
                <w:i/>
              </w:rPr>
              <w:t>transportStatus</w:t>
            </w:r>
          </w:p>
        </w:tc>
        <w:tc>
          <w:tcPr>
            <w:tcW w:w="4680" w:type="dxa"/>
            <w:shd w:val="clear" w:color="auto" w:fill="auto"/>
            <w:vAlign w:val="center"/>
          </w:tcPr>
          <w:p w:rsidR="00C1519B" w:rsidRPr="00700E10" w:rsidRDefault="00C1519B" w:rsidP="00E57BDB">
            <w:pPr>
              <w:pStyle w:val="gemtab11ptAbstand"/>
              <w:rPr>
                <w:sz w:val="20"/>
              </w:rPr>
            </w:pPr>
            <w:r w:rsidRPr="00700E10">
              <w:rPr>
                <w:sz w:val="20"/>
              </w:rPr>
              <w:t>Transport-PIN</w:t>
            </w:r>
          </w:p>
        </w:tc>
        <w:tc>
          <w:tcPr>
            <w:tcW w:w="2160" w:type="dxa"/>
            <w:shd w:val="clear" w:color="auto" w:fill="auto"/>
          </w:tcPr>
          <w:p w:rsidR="00C1519B" w:rsidRPr="00700E10" w:rsidRDefault="00C1519B" w:rsidP="00C1519B">
            <w:pPr>
              <w:pStyle w:val="gemtab11ptAbstand"/>
              <w:rPr>
                <w:sz w:val="20"/>
              </w:rPr>
            </w:pPr>
            <w:r w:rsidRPr="00700E10">
              <w:rPr>
                <w:sz w:val="20"/>
              </w:rPr>
              <w:t xml:space="preserve">Wird gegebenenfalls personalisiert, siehe </w:t>
            </w:r>
            <w:r w:rsidRPr="00700E10">
              <w:rPr>
                <w:sz w:val="20"/>
              </w:rPr>
              <w:fldChar w:fldCharType="begin"/>
            </w:r>
            <w:r w:rsidRPr="00700E10">
              <w:rPr>
                <w:sz w:val="20"/>
              </w:rPr>
              <w:instrText xml:space="preserve"> REF _Ref375218442 \r \h  \* MERGEFORMAT </w:instrText>
            </w:r>
            <w:r w:rsidRPr="00700E10">
              <w:rPr>
                <w:sz w:val="20"/>
              </w:rPr>
            </w:r>
            <w:r w:rsidRPr="00700E10">
              <w:rPr>
                <w:sz w:val="20"/>
              </w:rPr>
              <w:fldChar w:fldCharType="separate"/>
            </w:r>
            <w:r w:rsidR="00997CBB">
              <w:rPr>
                <w:sz w:val="20"/>
              </w:rPr>
              <w:t>Hinweis 20:</w:t>
            </w:r>
            <w:r w:rsidRPr="00700E10">
              <w:rPr>
                <w:sz w:val="20"/>
              </w:rPr>
              <w:fldChar w:fldCharType="end"/>
            </w:r>
          </w:p>
        </w:tc>
      </w:tr>
      <w:tr w:rsidR="00C1519B" w:rsidRPr="00700E10" w:rsidTr="00D47910">
        <w:tc>
          <w:tcPr>
            <w:tcW w:w="2088" w:type="dxa"/>
            <w:shd w:val="clear" w:color="auto" w:fill="auto"/>
            <w:vAlign w:val="center"/>
          </w:tcPr>
          <w:p w:rsidR="00C1519B" w:rsidRPr="00700E10" w:rsidRDefault="00C1519B" w:rsidP="00D47910">
            <w:pPr>
              <w:pStyle w:val="gemTab10pt"/>
              <w:rPr>
                <w:i/>
              </w:rPr>
            </w:pPr>
            <w:r w:rsidRPr="00700E10">
              <w:rPr>
                <w:i/>
              </w:rPr>
              <w:t>PUK</w:t>
            </w:r>
          </w:p>
        </w:tc>
        <w:tc>
          <w:tcPr>
            <w:tcW w:w="4680" w:type="dxa"/>
            <w:shd w:val="clear" w:color="auto" w:fill="auto"/>
          </w:tcPr>
          <w:p w:rsidR="00C1519B" w:rsidRPr="00700E10" w:rsidRDefault="00C1519B" w:rsidP="00D47910">
            <w:pPr>
              <w:pStyle w:val="gemtab11ptAbstand"/>
              <w:rPr>
                <w:sz w:val="20"/>
                <w:lang w:val="da-DK"/>
              </w:rPr>
            </w:pPr>
            <w:r w:rsidRPr="00700E10">
              <w:rPr>
                <w:sz w:val="20"/>
                <w:lang w:val="da-DK"/>
              </w:rPr>
              <w:t xml:space="preserve">PUK-Wert gemäß </w:t>
            </w:r>
            <w:r w:rsidRPr="00700E10">
              <w:rPr>
                <w:sz w:val="20"/>
              </w:rPr>
              <w:fldChar w:fldCharType="begin"/>
            </w:r>
            <w:r w:rsidRPr="00700E10">
              <w:rPr>
                <w:sz w:val="20"/>
                <w:lang w:val="da-DK"/>
              </w:rPr>
              <w:instrText xml:space="preserve"> REF qgemSpec_PINPUK_TI \h  \* MERGEFORMAT </w:instrText>
            </w:r>
            <w:r w:rsidRPr="00700E10">
              <w:rPr>
                <w:sz w:val="20"/>
              </w:rPr>
            </w:r>
            <w:r w:rsidRPr="00700E10">
              <w:rPr>
                <w:sz w:val="20"/>
              </w:rPr>
              <w:fldChar w:fldCharType="separate"/>
            </w:r>
            <w:r w:rsidR="00997CBB" w:rsidRPr="00997CBB">
              <w:rPr>
                <w:sz w:val="20"/>
                <w:lang w:val="da-DK"/>
              </w:rPr>
              <w:t>[gemSpec_PINPUK_TI]</w:t>
            </w:r>
            <w:r w:rsidRPr="00700E10">
              <w:rPr>
                <w:sz w:val="20"/>
              </w:rPr>
              <w:fldChar w:fldCharType="end"/>
            </w:r>
          </w:p>
        </w:tc>
        <w:tc>
          <w:tcPr>
            <w:tcW w:w="2160" w:type="dxa"/>
            <w:shd w:val="clear" w:color="auto" w:fill="auto"/>
          </w:tcPr>
          <w:p w:rsidR="00C1519B" w:rsidRPr="00700E10" w:rsidRDefault="00C1519B" w:rsidP="00C1519B">
            <w:pPr>
              <w:pStyle w:val="gemtab11ptAbstand"/>
              <w:rPr>
                <w:sz w:val="20"/>
                <w:lang w:val="da-DK"/>
              </w:rPr>
            </w:pPr>
            <w:r w:rsidRPr="00700E10">
              <w:rPr>
                <w:sz w:val="20"/>
              </w:rPr>
              <w:t>wird personalisiert</w:t>
            </w:r>
          </w:p>
        </w:tc>
      </w:tr>
    </w:tbl>
    <w:p w:rsidR="00AE4B6A" w:rsidRDefault="00AE4B6A" w:rsidP="00683258">
      <w:pPr>
        <w:pStyle w:val="gemEinzug"/>
        <w:rPr>
          <w:b/>
        </w:rPr>
      </w:pPr>
    </w:p>
    <w:p w:rsidR="00683258" w:rsidRPr="00AE4B6A" w:rsidRDefault="00AE4B6A" w:rsidP="00AE4B6A">
      <w:pPr>
        <w:pStyle w:val="gemStandard"/>
      </w:pPr>
      <w:r>
        <w:rPr>
          <w:b/>
        </w:rPr>
        <w:sym w:font="Wingdings" w:char="F0D5"/>
      </w:r>
    </w:p>
    <w:p w:rsidR="00037FC4" w:rsidRDefault="00037FC4" w:rsidP="00037FC4">
      <w:pPr>
        <w:pStyle w:val="afiHinweise"/>
        <w:numPr>
          <w:ilvl w:val="0"/>
          <w:numId w:val="0"/>
        </w:numPr>
        <w:ind w:left="284" w:hanging="284"/>
        <w:jc w:val="center"/>
        <w:rPr>
          <w:i w:val="0"/>
        </w:rPr>
      </w:pPr>
    </w:p>
    <w:p w:rsidR="00F4395F" w:rsidRPr="00AF67EC" w:rsidRDefault="00F4395F" w:rsidP="00F4395F">
      <w:pPr>
        <w:pStyle w:val="afiHinweise"/>
        <w:autoSpaceDE w:val="0"/>
        <w:autoSpaceDN w:val="0"/>
        <w:adjustRightInd w:val="0"/>
      </w:pPr>
      <w:bookmarkStart w:id="252" w:name="_Ref375218442"/>
      <w:r w:rsidRPr="00AF67EC">
        <w:t xml:space="preserve">Für transportStatus wird der Wert „Transport-PIN“ initialisiert. Beispielsweise durch das Kommando </w:t>
      </w:r>
      <w:r w:rsidRPr="00AF67EC">
        <w:rPr>
          <w:iCs/>
          <w:smallCaps/>
        </w:rPr>
        <w:t>Change Reference Data</w:t>
      </w:r>
      <w:r w:rsidRPr="00AF67EC">
        <w:t xml:space="preserve"> ist es möglich, diesen Wert im Rahmen der Personalisierung auf „regularPassword“ zu setzen.</w:t>
      </w:r>
      <w:bookmarkEnd w:id="252"/>
      <w:r w:rsidRPr="00AF67EC">
        <w:t xml:space="preserve"> </w:t>
      </w:r>
    </w:p>
    <w:p w:rsidR="00961773" w:rsidRPr="000571F4" w:rsidRDefault="00961773" w:rsidP="00E55CCE">
      <w:pPr>
        <w:pStyle w:val="gemStandard"/>
        <w:keepNext/>
        <w:tabs>
          <w:tab w:val="left" w:pos="567"/>
        </w:tabs>
        <w:ind w:left="567" w:hanging="567"/>
        <w:rPr>
          <w:b/>
        </w:rPr>
      </w:pPr>
      <w:r w:rsidRPr="00E55CCE">
        <w:rPr>
          <w:b/>
        </w:rPr>
        <w:lastRenderedPageBreak/>
        <w:sym w:font="Wingdings" w:char="F0D6"/>
      </w:r>
      <w:r w:rsidRPr="000571F4">
        <w:rPr>
          <w:b/>
        </w:rPr>
        <w:tab/>
      </w:r>
      <w:r w:rsidR="00935695" w:rsidRPr="000571F4">
        <w:rPr>
          <w:b/>
        </w:rPr>
        <w:t>Card-G2-A_2172</w:t>
      </w:r>
      <w:r w:rsidRPr="000571F4">
        <w:rPr>
          <w:b/>
        </w:rPr>
        <w:t xml:space="preserve"> K_Personalisierung</w:t>
      </w:r>
      <w:r w:rsidR="00DD4EA5" w:rsidRPr="000571F4">
        <w:rPr>
          <w:b/>
        </w:rPr>
        <w:t xml:space="preserve">: Länge der PUK für </w:t>
      </w:r>
      <w:proofErr w:type="gramStart"/>
      <w:r w:rsidR="00DD4EA5" w:rsidRPr="000571F4">
        <w:rPr>
          <w:b/>
        </w:rPr>
        <w:t>der</w:t>
      </w:r>
      <w:proofErr w:type="gramEnd"/>
      <w:r w:rsidR="00DD4EA5" w:rsidRPr="000571F4">
        <w:rPr>
          <w:b/>
        </w:rPr>
        <w:t xml:space="preserve"> SMC-B</w:t>
      </w:r>
    </w:p>
    <w:p w:rsidR="00AE4B6A" w:rsidRPr="00AE4B6A" w:rsidRDefault="00961773" w:rsidP="00675FA1">
      <w:pPr>
        <w:pStyle w:val="gemEinzug"/>
        <w:ind w:left="567"/>
        <w:rPr>
          <w:b/>
        </w:rPr>
      </w:pPr>
      <w:r w:rsidRPr="000571F4">
        <w:t>Bei der Persona</w:t>
      </w:r>
      <w:r w:rsidRPr="00AB7DFC">
        <w:t xml:space="preserve">lisierung MUSS eine PUK mit acht Ziffern gewählt werden. </w:t>
      </w:r>
    </w:p>
    <w:p w:rsidR="00961773" w:rsidRPr="00AE4B6A" w:rsidRDefault="00AE4B6A" w:rsidP="00AE4B6A">
      <w:pPr>
        <w:pStyle w:val="gemStandard"/>
      </w:pPr>
      <w:r>
        <w:rPr>
          <w:b/>
          <w:lang w:val="en-GB"/>
        </w:rPr>
        <w:sym w:font="Wingdings" w:char="F0D5"/>
      </w:r>
    </w:p>
    <w:bookmarkStart w:id="253" w:name="_Ref331410220"/>
    <w:p w:rsidR="004E71EA" w:rsidRPr="000571F4" w:rsidRDefault="003937A9" w:rsidP="00AE4B6A">
      <w:pPr>
        <w:pStyle w:val="berschrift3"/>
      </w:pPr>
      <w:r w:rsidRPr="000571F4">
        <w:fldChar w:fldCharType="begin"/>
      </w:r>
      <w:r w:rsidRPr="000571F4">
        <w:instrText xml:space="preserve"> REF oMF \h </w:instrText>
      </w:r>
      <w:r w:rsidR="00A15EC5" w:rsidRPr="000571F4">
        <w:rPr>
          <w:rFonts w:hint="eastAsia"/>
        </w:rPr>
        <w:instrText xml:space="preserve"> \* MERGEFORMAT </w:instrText>
      </w:r>
      <w:r w:rsidRPr="000571F4">
        <w:fldChar w:fldCharType="separate"/>
      </w:r>
      <w:bookmarkStart w:id="254" w:name="_Toc502658455"/>
      <w:r w:rsidR="00997CBB" w:rsidRPr="000571F4">
        <w:t>MF</w:t>
      </w:r>
      <w:r w:rsidRPr="000571F4">
        <w:fldChar w:fldCharType="end"/>
      </w:r>
      <w:r w:rsidR="00E51B4C" w:rsidRPr="000571F4">
        <w:t xml:space="preserve"> / </w:t>
      </w:r>
      <w:bookmarkStart w:id="255" w:name="oPrK_SMC_AUTR_CVC_R2048"/>
      <w:r w:rsidR="0020247E" w:rsidRPr="000571F4">
        <w:t>PrK.SMC.AUTR_CV</w:t>
      </w:r>
      <w:r w:rsidR="00696E24" w:rsidRPr="000571F4">
        <w:t>C.R2048</w:t>
      </w:r>
      <w:bookmarkEnd w:id="253"/>
      <w:bookmarkEnd w:id="255"/>
      <w:bookmarkEnd w:id="254"/>
    </w:p>
    <w:p w:rsidR="00224783" w:rsidRPr="000571F4" w:rsidRDefault="00C94979" w:rsidP="00224783">
      <w:pPr>
        <w:pStyle w:val="gemStandard"/>
      </w:pPr>
      <w:r w:rsidRPr="000571F4">
        <w:fldChar w:fldCharType="begin"/>
      </w:r>
      <w:r w:rsidRPr="000571F4">
        <w:instrText xml:space="preserve"> REF oPrK_SMC_AUTR_CVC_R2048 \h </w:instrText>
      </w:r>
      <w:r w:rsidR="00A15EC5" w:rsidRPr="000571F4">
        <w:instrText xml:space="preserve"> \* MERGEFORMAT </w:instrText>
      </w:r>
      <w:r w:rsidRPr="000571F4">
        <w:fldChar w:fldCharType="separate"/>
      </w:r>
      <w:r w:rsidR="00997CBB" w:rsidRPr="000571F4">
        <w:t>PrK.SMC.AUTR_CVC.R2048</w:t>
      </w:r>
      <w:r w:rsidRPr="000571F4">
        <w:fldChar w:fldCharType="end"/>
      </w:r>
      <w:r w:rsidR="0020247E" w:rsidRPr="000571F4">
        <w:t xml:space="preserve"> ist der </w:t>
      </w:r>
      <w:r w:rsidR="004E71EA" w:rsidRPr="000571F4">
        <w:t>global</w:t>
      </w:r>
      <w:r w:rsidR="0020247E" w:rsidRPr="000571F4">
        <w:t>e</w:t>
      </w:r>
      <w:r w:rsidR="004E71EA" w:rsidRPr="000571F4">
        <w:t xml:space="preserve"> private </w:t>
      </w:r>
      <w:r w:rsidR="000E432E" w:rsidRPr="000571F4">
        <w:t>Schlüssel</w:t>
      </w:r>
      <w:r w:rsidR="004E71EA" w:rsidRPr="000571F4">
        <w:t xml:space="preserve"> </w:t>
      </w:r>
      <w:r w:rsidR="00810954" w:rsidRPr="000571F4">
        <w:t>für die Kryptogra</w:t>
      </w:r>
      <w:r w:rsidR="00B613FC" w:rsidRPr="000571F4">
        <w:t>ph</w:t>
      </w:r>
      <w:r w:rsidR="00810954" w:rsidRPr="000571F4">
        <w:t>ie mit RSA</w:t>
      </w:r>
      <w:r w:rsidR="00810954" w:rsidRPr="000571F4">
        <w:rPr>
          <w:rFonts w:cs="Arial"/>
        </w:rPr>
        <w:t xml:space="preserve"> </w:t>
      </w:r>
      <w:r w:rsidR="000E432E" w:rsidRPr="000571F4">
        <w:t>für</w:t>
      </w:r>
      <w:r w:rsidR="004E71EA" w:rsidRPr="000571F4">
        <w:t xml:space="preserve"> </w:t>
      </w:r>
      <w:r w:rsidR="00BC39AF" w:rsidRPr="000571F4">
        <w:t xml:space="preserve">die </w:t>
      </w:r>
      <w:r w:rsidR="004E71EA" w:rsidRPr="000571F4">
        <w:t>C2C-</w:t>
      </w:r>
      <w:r w:rsidR="000E432E" w:rsidRPr="000571F4">
        <w:t>Authentisierung</w:t>
      </w:r>
      <w:r w:rsidR="004E71EA" w:rsidRPr="000571F4">
        <w:t xml:space="preserve"> </w:t>
      </w:r>
      <w:r w:rsidR="00BC39AF" w:rsidRPr="000571F4">
        <w:t>zwischen</w:t>
      </w:r>
      <w:r w:rsidR="0020247E" w:rsidRPr="000571F4">
        <w:t xml:space="preserve"> SMC</w:t>
      </w:r>
      <w:r w:rsidR="00424AC6" w:rsidRPr="000571F4">
        <w:t>-B</w:t>
      </w:r>
      <w:r w:rsidR="00D06B3C" w:rsidRPr="000571F4">
        <w:t>/eGK.</w:t>
      </w:r>
      <w:r w:rsidR="00D064E0" w:rsidRPr="000571F4">
        <w:t xml:space="preserve"> Der zugehörige öffentliche Schlüssel PuK.SMC.AUTR_CVC.R2048 ist in C.SMC.AUTR_CVC.R2048 (siehe Kapitel </w:t>
      </w:r>
      <w:r w:rsidR="00D064E0" w:rsidRPr="000571F4">
        <w:fldChar w:fldCharType="begin"/>
      </w:r>
      <w:r w:rsidR="00D064E0" w:rsidRPr="000571F4">
        <w:instrText xml:space="preserve"> REF _Ref331410847 \r \h </w:instrText>
      </w:r>
      <w:r w:rsidR="00263E20" w:rsidRPr="000571F4">
        <w:instrText xml:space="preserve"> \* MERGEFORMAT </w:instrText>
      </w:r>
      <w:r w:rsidR="00D064E0" w:rsidRPr="000571F4">
        <w:fldChar w:fldCharType="separate"/>
      </w:r>
      <w:r w:rsidR="00997CBB">
        <w:t>5.3.7</w:t>
      </w:r>
      <w:r w:rsidR="00D064E0" w:rsidRPr="000571F4">
        <w:fldChar w:fldCharType="end"/>
      </w:r>
      <w:r w:rsidR="00D064E0" w:rsidRPr="000571F4">
        <w:t>) enthalten.</w:t>
      </w:r>
      <w:r w:rsidR="00224783">
        <w:t xml:space="preserve"> </w:t>
      </w:r>
      <w:r w:rsidR="00224783" w:rsidRPr="00CD2682">
        <w:t>Für die Ausprägung</w:t>
      </w:r>
      <w:r w:rsidR="006D2CA2" w:rsidRPr="00CD2682">
        <w:t xml:space="preserve"> </w:t>
      </w:r>
      <w:r w:rsidR="00224783" w:rsidRPr="00CD2682">
        <w:t>_ORG bleibt dieser Schlüssel herstellerspezifisch „unbefüllt“ oder wird mit Zufallswerten befüllt</w:t>
      </w:r>
      <w:commentRangeStart w:id="256"/>
      <w:r w:rsidR="00224783" w:rsidRPr="00CD2682">
        <w:t>.</w:t>
      </w:r>
      <w:commentRangeEnd w:id="256"/>
      <w:r w:rsidR="00224783" w:rsidRPr="00CD2682">
        <w:rPr>
          <w:rStyle w:val="Kommentarzeichen"/>
          <w:rFonts w:eastAsia="Times New Roman"/>
        </w:rPr>
        <w:commentReference w:id="256"/>
      </w:r>
    </w:p>
    <w:p w:rsidR="004E71EA" w:rsidRPr="000571F4" w:rsidRDefault="004E71EA" w:rsidP="00B613FC">
      <w:pPr>
        <w:pStyle w:val="gemStandard"/>
      </w:pPr>
    </w:p>
    <w:p w:rsidR="00C25A22" w:rsidRPr="000571F4" w:rsidRDefault="00C25A22" w:rsidP="00E55CCE">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Card-G2-A_2173</w:t>
      </w:r>
      <w:r w:rsidRPr="000571F4">
        <w:rPr>
          <w:b/>
        </w:rPr>
        <w:t xml:space="preserve"> </w:t>
      </w:r>
      <w:r w:rsidR="00E52D16" w:rsidRPr="00E55CCE">
        <w:rPr>
          <w:b/>
        </w:rPr>
        <w:t xml:space="preserve">K_Initialisierung: </w:t>
      </w:r>
      <w:r w:rsidRPr="000571F4">
        <w:rPr>
          <w:b/>
        </w:rPr>
        <w:t xml:space="preserve">Freischaltung der SMC-B </w:t>
      </w:r>
      <w:r w:rsidR="00F67151" w:rsidRPr="000571F4">
        <w:rPr>
          <w:b/>
        </w:rPr>
        <w:t>einer Insti</w:t>
      </w:r>
      <w:r w:rsidR="006B367C" w:rsidRPr="000571F4">
        <w:rPr>
          <w:b/>
        </w:rPr>
        <w:softHyphen/>
      </w:r>
      <w:r w:rsidR="00F67151" w:rsidRPr="000571F4">
        <w:rPr>
          <w:b/>
        </w:rPr>
        <w:t>tu</w:t>
      </w:r>
      <w:r w:rsidR="006B367C" w:rsidRPr="000571F4">
        <w:rPr>
          <w:b/>
        </w:rPr>
        <w:softHyphen/>
      </w:r>
      <w:r w:rsidR="00F67151" w:rsidRPr="000571F4">
        <w:rPr>
          <w:b/>
        </w:rPr>
        <w:t>tion</w:t>
      </w:r>
      <w:r w:rsidRPr="000571F4">
        <w:rPr>
          <w:b/>
        </w:rPr>
        <w:t xml:space="preserve"> </w:t>
      </w:r>
      <w:r w:rsidR="00CE1E95" w:rsidRPr="000571F4">
        <w:rPr>
          <w:b/>
        </w:rPr>
        <w:t>(</w:t>
      </w:r>
      <w:r w:rsidR="00CE1E95" w:rsidRPr="000571F4">
        <w:rPr>
          <w:b/>
        </w:rPr>
        <w:fldChar w:fldCharType="begin"/>
      </w:r>
      <w:r w:rsidR="00CE1E95" w:rsidRPr="000571F4">
        <w:rPr>
          <w:b/>
        </w:rPr>
        <w:instrText xml:space="preserve"> REF oPrK_SMC_AUTR_CVC_R2048 \h  \* MERGEFORMAT </w:instrText>
      </w:r>
      <w:r w:rsidR="00CE1E95" w:rsidRPr="000571F4">
        <w:rPr>
          <w:b/>
        </w:rPr>
      </w:r>
      <w:r w:rsidR="00CE1E95" w:rsidRPr="000571F4">
        <w:rPr>
          <w:b/>
        </w:rPr>
        <w:fldChar w:fldCharType="separate"/>
      </w:r>
      <w:r w:rsidR="00997CBB" w:rsidRPr="00997CBB">
        <w:rPr>
          <w:b/>
        </w:rPr>
        <w:t>PrK.SMC.AUTR_CVC.R2048</w:t>
      </w:r>
      <w:r w:rsidR="00CE1E95" w:rsidRPr="000571F4">
        <w:rPr>
          <w:b/>
        </w:rPr>
        <w:fldChar w:fldCharType="end"/>
      </w:r>
      <w:r w:rsidR="00CE1E95" w:rsidRPr="000571F4">
        <w:rPr>
          <w:b/>
        </w:rPr>
        <w:t>)</w:t>
      </w:r>
    </w:p>
    <w:p w:rsidR="00AE4B6A" w:rsidRDefault="00402B12" w:rsidP="009A30DE">
      <w:pPr>
        <w:pStyle w:val="gemEinzug"/>
        <w:ind w:left="567"/>
        <w:jc w:val="both"/>
        <w:rPr>
          <w:b/>
        </w:rPr>
      </w:pPr>
      <w:r w:rsidRPr="000571F4">
        <w:t>Der private Schlüssel</w:t>
      </w:r>
      <w:r w:rsidR="008009AA" w:rsidRPr="000571F4">
        <w:t xml:space="preserve"> </w:t>
      </w:r>
      <w:r w:rsidRPr="000571F4">
        <w:fldChar w:fldCharType="begin"/>
      </w:r>
      <w:r w:rsidRPr="000571F4">
        <w:instrText xml:space="preserve"> REF oPrK_SMC_AUTR_CVC_R2048 \h  \* MERGEFORMAT </w:instrText>
      </w:r>
      <w:r w:rsidRPr="000571F4">
        <w:fldChar w:fldCharType="separate"/>
      </w:r>
      <w:r w:rsidR="00997CBB" w:rsidRPr="000571F4">
        <w:t>PrK.SMC.AUTR_CVC.R2048</w:t>
      </w:r>
      <w:r w:rsidRPr="000571F4">
        <w:fldChar w:fldCharType="end"/>
      </w:r>
      <w:r w:rsidRPr="000571F4">
        <w:t xml:space="preserve"> der </w:t>
      </w:r>
      <w:r w:rsidR="00C25A22" w:rsidRPr="000571F4">
        <w:t xml:space="preserve">SMC-B </w:t>
      </w:r>
      <w:r w:rsidR="00F67151" w:rsidRPr="000571F4">
        <w:t>einer Institution</w:t>
      </w:r>
      <w:r w:rsidR="00C25A22" w:rsidRPr="000571F4">
        <w:t xml:space="preserve"> DARF NICHT dur</w:t>
      </w:r>
      <w:r w:rsidR="00C25A22" w:rsidRPr="00AB7DFC">
        <w:t>ch einen HBA freigeschaltet werden können, der ein anderes Profil (einen anderen Hex-Wert) als die SMC-B selbst aufweist.</w:t>
      </w:r>
      <w:r w:rsidR="009A30DE" w:rsidRPr="00AB7DFC">
        <w:t xml:space="preserve"> </w:t>
      </w:r>
    </w:p>
    <w:p w:rsidR="00C25A22" w:rsidRPr="00AE4B6A" w:rsidRDefault="00AE4B6A" w:rsidP="00AE4B6A">
      <w:pPr>
        <w:pStyle w:val="gemStandard"/>
      </w:pPr>
      <w:r>
        <w:rPr>
          <w:b/>
        </w:rPr>
        <w:sym w:font="Wingdings" w:char="F0D5"/>
      </w:r>
    </w:p>
    <w:p w:rsidR="00803919" w:rsidRPr="000571F4" w:rsidRDefault="00803919" w:rsidP="00E55CCE">
      <w:pPr>
        <w:pStyle w:val="gemStandard"/>
        <w:keepNext/>
        <w:tabs>
          <w:tab w:val="left" w:pos="567"/>
        </w:tabs>
        <w:ind w:left="567" w:hanging="567"/>
        <w:rPr>
          <w:b/>
        </w:rPr>
      </w:pPr>
      <w:r w:rsidRPr="000571F4">
        <w:rPr>
          <w:b/>
        </w:rPr>
        <w:sym w:font="Wingdings" w:char="F0D6"/>
      </w:r>
      <w:r w:rsidRPr="000571F4">
        <w:rPr>
          <w:b/>
        </w:rPr>
        <w:tab/>
      </w:r>
      <w:r w:rsidR="008F745D" w:rsidRPr="00E55CCE">
        <w:rPr>
          <w:b/>
        </w:rPr>
        <w:t>Card-G2-A_3352</w:t>
      </w:r>
      <w:r w:rsidRPr="000571F4">
        <w:rPr>
          <w:b/>
        </w:rPr>
        <w:t xml:space="preserve"> </w:t>
      </w:r>
      <w:proofErr w:type="spellStart"/>
      <w:r w:rsidRPr="00E55CCE">
        <w:rPr>
          <w:b/>
        </w:rPr>
        <w:t>K_Initialisierung</w:t>
      </w:r>
      <w:proofErr w:type="spellEnd"/>
      <w:r w:rsidRPr="00E55CCE">
        <w:rPr>
          <w:b/>
        </w:rPr>
        <w:t xml:space="preserve">: </w:t>
      </w:r>
      <w:r w:rsidRPr="000571F4">
        <w:rPr>
          <w:b/>
        </w:rPr>
        <w:t xml:space="preserve">Freischaltung für </w:t>
      </w:r>
      <w:r w:rsidRPr="00E55CCE">
        <w:rPr>
          <w:b/>
        </w:rPr>
        <w:fldChar w:fldCharType="begin"/>
      </w:r>
      <w:r w:rsidRPr="00E55CCE">
        <w:rPr>
          <w:b/>
        </w:rPr>
        <w:instrText xml:space="preserve"> REF oPrK_SMC_AUTR_CVC_R2048 \h  \* MERGEFORMAT </w:instrText>
      </w:r>
      <w:r w:rsidRPr="00E55CCE">
        <w:rPr>
          <w:b/>
        </w:rPr>
      </w:r>
      <w:r w:rsidRPr="00E55CCE">
        <w:rPr>
          <w:b/>
        </w:rPr>
        <w:fldChar w:fldCharType="separate"/>
      </w:r>
      <w:r w:rsidR="00997CBB" w:rsidRPr="00997CBB">
        <w:rPr>
          <w:b/>
        </w:rPr>
        <w:t>PrK.SMC.AUTR_CVC.R2048</w:t>
      </w:r>
      <w:r w:rsidRPr="00E55CCE">
        <w:rPr>
          <w:b/>
        </w:rPr>
        <w:fldChar w:fldCharType="end"/>
      </w:r>
      <w:r w:rsidRPr="00E55CCE">
        <w:rPr>
          <w:b/>
        </w:rPr>
        <w:t xml:space="preserve"> der</w:t>
      </w:r>
      <w:r w:rsidRPr="000571F4">
        <w:rPr>
          <w:b/>
        </w:rPr>
        <w:t xml:space="preserve"> SMC-B </w:t>
      </w:r>
    </w:p>
    <w:p w:rsidR="00AE4B6A" w:rsidRDefault="00930E69" w:rsidP="00803919">
      <w:pPr>
        <w:pStyle w:val="gemEinzug"/>
        <w:ind w:left="567"/>
        <w:jc w:val="both"/>
        <w:rPr>
          <w:b/>
        </w:rPr>
      </w:pPr>
      <w:r w:rsidRPr="00AB7DFC">
        <w:t>Für das Kommando Internal Authenticate für PrK.SMC.AUTR_CVC.XXXX MUSS für die Profile 2A, 2ZA, 3, 4 und 5 genau die zum jeweiligen Profil gehörende Zugriffsbedingung gemäß Tab_SMC-B_ObjSys_112 umgesetzt werden. Für die Profile 1 und 7 - 10 MUSS die Freischaltung von PrK.SMC.AUTR_CVC.XXXX nur mit der PIN.SMC erfolgen.</w:t>
      </w:r>
    </w:p>
    <w:p w:rsidR="00803919" w:rsidRPr="00AE4B6A" w:rsidRDefault="00AE4B6A" w:rsidP="00AE4B6A">
      <w:pPr>
        <w:pStyle w:val="gemStandard"/>
      </w:pPr>
      <w:r>
        <w:rPr>
          <w:b/>
        </w:rPr>
        <w:sym w:font="Wingdings" w:char="F0D5"/>
      </w:r>
    </w:p>
    <w:p w:rsidR="00803919" w:rsidRPr="000571F4" w:rsidRDefault="00803919" w:rsidP="00AE4B6A">
      <w:pPr>
        <w:pStyle w:val="Beschriftung"/>
      </w:pPr>
      <w:bookmarkStart w:id="257" w:name="_Toc501368285"/>
      <w:r w:rsidRPr="000571F4">
        <w:t xml:space="preserve">Tabelle </w:t>
      </w:r>
      <w:fldSimple w:instr=" SEQ Tabelle \* ARABIC ">
        <w:r w:rsidR="00997CBB">
          <w:rPr>
            <w:noProof/>
          </w:rPr>
          <w:t>21</w:t>
        </w:r>
      </w:fldSimple>
      <w:r w:rsidRPr="000571F4">
        <w:t xml:space="preserve">: </w:t>
      </w:r>
      <w:bookmarkStart w:id="258" w:name="Tab_SMC_B_ObjSys_112"/>
      <w:r w:rsidRPr="000571F4">
        <w:t>Tab_SMC-B_ObjSys_112</w:t>
      </w:r>
      <w:bookmarkEnd w:id="258"/>
      <w:r w:rsidRPr="000571F4">
        <w:t xml:space="preserve"> Hex-Werte in Zugriffsregel</w:t>
      </w:r>
      <w:bookmarkEnd w:id="257"/>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9"/>
        <w:gridCol w:w="1840"/>
        <w:gridCol w:w="869"/>
        <w:gridCol w:w="2840"/>
        <w:gridCol w:w="3024"/>
      </w:tblGrid>
      <w:tr w:rsidR="00803919" w:rsidRPr="002D175C" w:rsidTr="002143BB">
        <w:tc>
          <w:tcPr>
            <w:tcW w:w="499" w:type="dxa"/>
            <w:shd w:val="clear" w:color="auto" w:fill="E0E0E0"/>
          </w:tcPr>
          <w:p w:rsidR="00803919" w:rsidRPr="002D175C" w:rsidRDefault="00803919" w:rsidP="00134003">
            <w:pPr>
              <w:pStyle w:val="gemStandard"/>
              <w:spacing w:before="0" w:after="0"/>
              <w:jc w:val="left"/>
              <w:rPr>
                <w:rFonts w:cs="Arial"/>
                <w:b/>
                <w:sz w:val="20"/>
                <w:szCs w:val="20"/>
              </w:rPr>
            </w:pPr>
            <w:r w:rsidRPr="002D175C">
              <w:rPr>
                <w:rFonts w:cs="Arial"/>
                <w:b/>
                <w:sz w:val="20"/>
                <w:szCs w:val="20"/>
              </w:rPr>
              <w:t>Nr</w:t>
            </w:r>
          </w:p>
        </w:tc>
        <w:tc>
          <w:tcPr>
            <w:tcW w:w="1840" w:type="dxa"/>
            <w:shd w:val="clear" w:color="auto" w:fill="E0E0E0"/>
          </w:tcPr>
          <w:p w:rsidR="00803919" w:rsidRPr="002D175C" w:rsidRDefault="00803919" w:rsidP="00134003">
            <w:pPr>
              <w:pStyle w:val="gemStandard"/>
              <w:spacing w:before="0" w:after="0"/>
              <w:jc w:val="left"/>
              <w:rPr>
                <w:rFonts w:cs="Arial"/>
                <w:b/>
                <w:sz w:val="20"/>
                <w:szCs w:val="20"/>
              </w:rPr>
            </w:pPr>
            <w:r w:rsidRPr="002D175C">
              <w:rPr>
                <w:rFonts w:cs="Arial"/>
                <w:b/>
                <w:sz w:val="20"/>
                <w:szCs w:val="20"/>
              </w:rPr>
              <w:t>Organisation der SMC-B</w:t>
            </w:r>
          </w:p>
        </w:tc>
        <w:tc>
          <w:tcPr>
            <w:tcW w:w="869" w:type="dxa"/>
            <w:shd w:val="clear" w:color="auto" w:fill="E0E0E0"/>
          </w:tcPr>
          <w:p w:rsidR="00803919" w:rsidRPr="002D175C" w:rsidRDefault="00803919" w:rsidP="00134003">
            <w:pPr>
              <w:pStyle w:val="gemStandard"/>
              <w:spacing w:before="0" w:after="0"/>
              <w:jc w:val="left"/>
              <w:rPr>
                <w:rFonts w:cs="Arial"/>
                <w:b/>
                <w:sz w:val="20"/>
                <w:szCs w:val="20"/>
              </w:rPr>
            </w:pPr>
            <w:r w:rsidRPr="002D175C">
              <w:rPr>
                <w:rFonts w:cs="Arial"/>
                <w:b/>
                <w:sz w:val="20"/>
                <w:szCs w:val="20"/>
              </w:rPr>
              <w:t>Frei-schal-ten-des Profil</w:t>
            </w:r>
          </w:p>
        </w:tc>
        <w:tc>
          <w:tcPr>
            <w:tcW w:w="2840" w:type="dxa"/>
            <w:shd w:val="clear" w:color="auto" w:fill="E0E0E0"/>
          </w:tcPr>
          <w:p w:rsidR="00803919" w:rsidRPr="002D175C" w:rsidRDefault="00803919" w:rsidP="00134003">
            <w:pPr>
              <w:pStyle w:val="gemStandard"/>
              <w:spacing w:before="0" w:after="0"/>
              <w:jc w:val="left"/>
              <w:rPr>
                <w:rFonts w:cs="Arial"/>
                <w:b/>
                <w:sz w:val="20"/>
                <w:szCs w:val="20"/>
              </w:rPr>
            </w:pPr>
            <w:r w:rsidRPr="002D175C">
              <w:rPr>
                <w:rFonts w:cs="Arial"/>
                <w:b/>
                <w:sz w:val="20"/>
                <w:szCs w:val="20"/>
              </w:rPr>
              <w:t>Freischaltende Akteure</w:t>
            </w:r>
          </w:p>
          <w:p w:rsidR="00803919" w:rsidRPr="002D175C" w:rsidRDefault="00803919" w:rsidP="00134003">
            <w:pPr>
              <w:pStyle w:val="gemStandard"/>
              <w:spacing w:before="0" w:after="0"/>
              <w:jc w:val="left"/>
              <w:rPr>
                <w:rFonts w:cs="Arial"/>
                <w:b/>
                <w:sz w:val="20"/>
                <w:szCs w:val="20"/>
              </w:rPr>
            </w:pPr>
            <w:r w:rsidRPr="002D175C">
              <w:rPr>
                <w:rFonts w:cs="Arial"/>
                <w:b/>
                <w:sz w:val="20"/>
                <w:szCs w:val="20"/>
              </w:rPr>
              <w:t>(fachliche Rolle)</w:t>
            </w:r>
          </w:p>
        </w:tc>
        <w:tc>
          <w:tcPr>
            <w:tcW w:w="3024" w:type="dxa"/>
            <w:shd w:val="clear" w:color="auto" w:fill="E0E0E0"/>
          </w:tcPr>
          <w:p w:rsidR="00803919" w:rsidRPr="002D175C" w:rsidRDefault="00803919" w:rsidP="00134003">
            <w:pPr>
              <w:pStyle w:val="gemStandard"/>
              <w:spacing w:before="0" w:after="0"/>
              <w:jc w:val="left"/>
              <w:rPr>
                <w:rFonts w:cs="Arial"/>
                <w:b/>
                <w:sz w:val="20"/>
                <w:szCs w:val="20"/>
              </w:rPr>
            </w:pPr>
            <w:r w:rsidRPr="002D175C">
              <w:rPr>
                <w:rFonts w:cs="Arial"/>
                <w:b/>
                <w:sz w:val="20"/>
                <w:szCs w:val="20"/>
              </w:rPr>
              <w:t>Zugriffsbedingung für Internal Authenticate</w:t>
            </w:r>
          </w:p>
          <w:p w:rsidR="00803919" w:rsidRPr="002D175C" w:rsidRDefault="00803919" w:rsidP="00134003">
            <w:pPr>
              <w:pStyle w:val="gemStandard"/>
              <w:spacing w:before="0" w:after="0"/>
              <w:jc w:val="left"/>
              <w:rPr>
                <w:rFonts w:cs="Arial"/>
                <w:b/>
                <w:sz w:val="20"/>
                <w:szCs w:val="20"/>
              </w:rPr>
            </w:pPr>
          </w:p>
        </w:tc>
      </w:tr>
      <w:tr w:rsidR="00803919" w:rsidRPr="00DE607F" w:rsidTr="002143BB">
        <w:tc>
          <w:tcPr>
            <w:tcW w:w="499" w:type="dxa"/>
            <w:shd w:val="clear" w:color="auto" w:fill="auto"/>
          </w:tcPr>
          <w:p w:rsidR="00803919" w:rsidRPr="00DE607F" w:rsidRDefault="00803919" w:rsidP="00134003">
            <w:pPr>
              <w:pStyle w:val="gemStandard"/>
              <w:spacing w:before="0" w:after="0"/>
              <w:rPr>
                <w:rFonts w:cs="Arial"/>
                <w:sz w:val="20"/>
                <w:szCs w:val="20"/>
              </w:rPr>
            </w:pPr>
            <w:r w:rsidRPr="00DE607F">
              <w:rPr>
                <w:rFonts w:cs="Arial"/>
                <w:sz w:val="20"/>
                <w:szCs w:val="20"/>
              </w:rPr>
              <w:t>1</w:t>
            </w:r>
          </w:p>
        </w:tc>
        <w:tc>
          <w:tcPr>
            <w:tcW w:w="1840" w:type="dxa"/>
            <w:shd w:val="clear" w:color="auto" w:fill="auto"/>
          </w:tcPr>
          <w:p w:rsidR="00803919" w:rsidRPr="000A6465" w:rsidRDefault="00803919" w:rsidP="00134003">
            <w:pPr>
              <w:pStyle w:val="gemStandard"/>
              <w:spacing w:before="0" w:after="0"/>
              <w:rPr>
                <w:rFonts w:cs="Arial"/>
                <w:sz w:val="20"/>
                <w:szCs w:val="20"/>
              </w:rPr>
            </w:pPr>
            <w:r w:rsidRPr="00DE607F">
              <w:rPr>
                <w:rFonts w:cs="Arial"/>
                <w:sz w:val="20"/>
                <w:szCs w:val="20"/>
              </w:rPr>
              <w:t>Arztpraxis</w:t>
            </w:r>
          </w:p>
          <w:p w:rsidR="00284899" w:rsidRPr="00DE607F" w:rsidRDefault="00284899" w:rsidP="00134003">
            <w:pPr>
              <w:pStyle w:val="gemStandard"/>
              <w:spacing w:before="0" w:after="0"/>
              <w:rPr>
                <w:rFonts w:cs="Arial"/>
                <w:sz w:val="20"/>
                <w:szCs w:val="20"/>
              </w:rPr>
            </w:pPr>
            <w:r w:rsidRPr="00DE607F">
              <w:rPr>
                <w:rFonts w:cs="Arial"/>
                <w:sz w:val="20"/>
                <w:szCs w:val="20"/>
              </w:rPr>
              <w:t>Krankenhaus</w:t>
            </w:r>
          </w:p>
        </w:tc>
        <w:tc>
          <w:tcPr>
            <w:tcW w:w="869" w:type="dxa"/>
            <w:shd w:val="clear" w:color="auto" w:fill="auto"/>
          </w:tcPr>
          <w:p w:rsidR="00803919" w:rsidRPr="00DE607F" w:rsidRDefault="00803919" w:rsidP="00134003">
            <w:pPr>
              <w:pStyle w:val="gemStandard"/>
              <w:spacing w:before="0" w:after="0"/>
              <w:jc w:val="center"/>
              <w:rPr>
                <w:rFonts w:cs="Arial"/>
                <w:sz w:val="20"/>
                <w:szCs w:val="20"/>
              </w:rPr>
            </w:pPr>
            <w:r w:rsidRPr="00DE607F">
              <w:rPr>
                <w:rFonts w:cs="Arial"/>
                <w:sz w:val="20"/>
                <w:szCs w:val="20"/>
              </w:rPr>
              <w:t>2</w:t>
            </w:r>
            <w:r w:rsidR="00D77F53" w:rsidRPr="00DE607F">
              <w:rPr>
                <w:rFonts w:cs="Arial"/>
                <w:sz w:val="20"/>
                <w:szCs w:val="20"/>
              </w:rPr>
              <w:t xml:space="preserve"> A</w:t>
            </w:r>
          </w:p>
        </w:tc>
        <w:tc>
          <w:tcPr>
            <w:tcW w:w="2840" w:type="dxa"/>
            <w:shd w:val="clear" w:color="auto" w:fill="auto"/>
          </w:tcPr>
          <w:p w:rsidR="00803919" w:rsidRPr="00DE607F" w:rsidRDefault="00803919" w:rsidP="00134003">
            <w:pPr>
              <w:pStyle w:val="gemStandard"/>
              <w:spacing w:before="0" w:after="0"/>
              <w:jc w:val="left"/>
              <w:rPr>
                <w:rFonts w:cs="Arial"/>
                <w:sz w:val="20"/>
                <w:szCs w:val="20"/>
              </w:rPr>
            </w:pPr>
            <w:r w:rsidRPr="00DE607F">
              <w:rPr>
                <w:rFonts w:cs="Arial"/>
                <w:sz w:val="20"/>
                <w:szCs w:val="20"/>
              </w:rPr>
              <w:t>Ärztin/Arzt</w:t>
            </w:r>
          </w:p>
          <w:p w:rsidR="00803919" w:rsidRPr="00DE607F" w:rsidRDefault="00803919" w:rsidP="00134003">
            <w:pPr>
              <w:pStyle w:val="gemStandard"/>
              <w:spacing w:before="0" w:after="0"/>
              <w:jc w:val="left"/>
              <w:rPr>
                <w:rFonts w:cs="Arial"/>
                <w:sz w:val="20"/>
                <w:szCs w:val="20"/>
              </w:rPr>
            </w:pPr>
            <w:r w:rsidRPr="00DE607F">
              <w:rPr>
                <w:rFonts w:cs="Arial"/>
                <w:sz w:val="20"/>
                <w:szCs w:val="20"/>
              </w:rPr>
              <w:t xml:space="preserve">SMC-B Arztpraxis </w:t>
            </w:r>
          </w:p>
          <w:p w:rsidR="00284899" w:rsidRPr="00DE607F" w:rsidRDefault="00284899" w:rsidP="00134003">
            <w:pPr>
              <w:pStyle w:val="gemStandard"/>
              <w:spacing w:before="0" w:after="0"/>
              <w:jc w:val="left"/>
              <w:rPr>
                <w:rFonts w:cs="Arial"/>
                <w:sz w:val="20"/>
                <w:szCs w:val="20"/>
              </w:rPr>
            </w:pPr>
            <w:r w:rsidRPr="00DE607F">
              <w:rPr>
                <w:rFonts w:cs="Arial"/>
                <w:sz w:val="20"/>
                <w:szCs w:val="20"/>
              </w:rPr>
              <w:t>SMC-B Krankenhaus</w:t>
            </w:r>
          </w:p>
        </w:tc>
        <w:tc>
          <w:tcPr>
            <w:tcW w:w="3024" w:type="dxa"/>
            <w:shd w:val="clear" w:color="auto" w:fill="auto"/>
          </w:tcPr>
          <w:p w:rsidR="00412ED8" w:rsidRPr="001342B7" w:rsidRDefault="002143BB" w:rsidP="00134003">
            <w:pPr>
              <w:pStyle w:val="gemStandard"/>
              <w:spacing w:before="0" w:after="0"/>
              <w:rPr>
                <w:rFonts w:cs="Arial"/>
                <w:sz w:val="20"/>
                <w:szCs w:val="20"/>
              </w:rPr>
            </w:pPr>
            <w:r w:rsidRPr="001342B7">
              <w:rPr>
                <w:sz w:val="20"/>
                <w:szCs w:val="20"/>
              </w:rPr>
              <w:t>AUT(x) mit x gleich dem CHAT Wert aus Zeile CHA.2A in [gemSpec_PKI#Tab_PKI_918]</w:t>
            </w:r>
          </w:p>
        </w:tc>
      </w:tr>
      <w:tr w:rsidR="00AC1115" w:rsidRPr="002D175C" w:rsidTr="002143BB">
        <w:tc>
          <w:tcPr>
            <w:tcW w:w="499" w:type="dxa"/>
            <w:shd w:val="clear" w:color="auto" w:fill="auto"/>
          </w:tcPr>
          <w:p w:rsidR="00AC1115" w:rsidRPr="00DE607F" w:rsidRDefault="00AC1115" w:rsidP="00A2587B">
            <w:pPr>
              <w:pStyle w:val="gemStandard"/>
              <w:spacing w:before="0" w:after="0"/>
              <w:rPr>
                <w:rFonts w:cs="Arial"/>
                <w:sz w:val="20"/>
                <w:szCs w:val="20"/>
              </w:rPr>
            </w:pPr>
            <w:r w:rsidRPr="00DE607F">
              <w:rPr>
                <w:rFonts w:cs="Arial"/>
                <w:sz w:val="20"/>
                <w:szCs w:val="20"/>
              </w:rPr>
              <w:t>2</w:t>
            </w:r>
          </w:p>
        </w:tc>
        <w:tc>
          <w:tcPr>
            <w:tcW w:w="1840" w:type="dxa"/>
            <w:shd w:val="clear" w:color="auto" w:fill="auto"/>
          </w:tcPr>
          <w:p w:rsidR="00AC1115" w:rsidRPr="00DE607F" w:rsidRDefault="00AC1115" w:rsidP="00A2587B">
            <w:pPr>
              <w:pStyle w:val="gemStandard"/>
              <w:spacing w:before="0" w:after="0"/>
              <w:rPr>
                <w:rFonts w:cs="Arial"/>
                <w:sz w:val="20"/>
                <w:szCs w:val="20"/>
              </w:rPr>
            </w:pPr>
            <w:r w:rsidRPr="00DE607F">
              <w:rPr>
                <w:rFonts w:cs="Arial"/>
                <w:sz w:val="20"/>
                <w:szCs w:val="20"/>
              </w:rPr>
              <w:t>Zahnarztpraxis</w:t>
            </w:r>
          </w:p>
          <w:p w:rsidR="00AC1115" w:rsidRPr="00DE607F" w:rsidRDefault="00AC1115" w:rsidP="00A2587B">
            <w:pPr>
              <w:pStyle w:val="gemStandard"/>
              <w:spacing w:before="0" w:after="0"/>
              <w:rPr>
                <w:rFonts w:cs="Arial"/>
                <w:strike/>
                <w:sz w:val="20"/>
                <w:szCs w:val="20"/>
              </w:rPr>
            </w:pPr>
          </w:p>
        </w:tc>
        <w:tc>
          <w:tcPr>
            <w:tcW w:w="869" w:type="dxa"/>
            <w:shd w:val="clear" w:color="auto" w:fill="auto"/>
          </w:tcPr>
          <w:p w:rsidR="00AC1115" w:rsidRPr="00DE607F" w:rsidRDefault="00AC1115" w:rsidP="00A2587B">
            <w:pPr>
              <w:pStyle w:val="gemStandard"/>
              <w:spacing w:before="0" w:after="0"/>
              <w:jc w:val="center"/>
              <w:rPr>
                <w:rFonts w:cs="Arial"/>
                <w:sz w:val="20"/>
                <w:szCs w:val="20"/>
              </w:rPr>
            </w:pPr>
            <w:r w:rsidRPr="00DE607F">
              <w:rPr>
                <w:rFonts w:cs="Arial"/>
                <w:sz w:val="20"/>
                <w:szCs w:val="20"/>
              </w:rPr>
              <w:t>2</w:t>
            </w:r>
            <w:r w:rsidR="00D77F53" w:rsidRPr="00DE607F">
              <w:rPr>
                <w:rFonts w:cs="Arial"/>
                <w:sz w:val="20"/>
                <w:szCs w:val="20"/>
              </w:rPr>
              <w:t xml:space="preserve"> ZA</w:t>
            </w:r>
          </w:p>
        </w:tc>
        <w:tc>
          <w:tcPr>
            <w:tcW w:w="2840" w:type="dxa"/>
            <w:shd w:val="clear" w:color="auto" w:fill="auto"/>
          </w:tcPr>
          <w:p w:rsidR="00AC1115" w:rsidRPr="00DE607F" w:rsidRDefault="00AC1115" w:rsidP="00A2587B">
            <w:pPr>
              <w:pStyle w:val="gemStandard"/>
              <w:spacing w:before="0" w:after="0"/>
              <w:jc w:val="left"/>
              <w:rPr>
                <w:rFonts w:cs="Arial"/>
                <w:sz w:val="20"/>
                <w:szCs w:val="20"/>
              </w:rPr>
            </w:pPr>
            <w:r w:rsidRPr="00DE607F">
              <w:rPr>
                <w:rFonts w:cs="Arial"/>
                <w:sz w:val="20"/>
                <w:szCs w:val="20"/>
              </w:rPr>
              <w:t>Zahnärztin/Zahnarzt</w:t>
            </w:r>
          </w:p>
          <w:p w:rsidR="00AC1115" w:rsidRPr="00DE607F" w:rsidRDefault="00AC1115" w:rsidP="00A2587B">
            <w:pPr>
              <w:pStyle w:val="gemStandard"/>
              <w:spacing w:before="0" w:after="0"/>
              <w:jc w:val="left"/>
              <w:rPr>
                <w:rFonts w:cs="Arial"/>
                <w:sz w:val="20"/>
                <w:szCs w:val="20"/>
              </w:rPr>
            </w:pPr>
            <w:r w:rsidRPr="00DE607F">
              <w:rPr>
                <w:rFonts w:cs="Arial"/>
                <w:sz w:val="20"/>
                <w:szCs w:val="20"/>
              </w:rPr>
              <w:t>SMC-B Zahnarztpraxis</w:t>
            </w:r>
          </w:p>
        </w:tc>
        <w:tc>
          <w:tcPr>
            <w:tcW w:w="3024" w:type="dxa"/>
            <w:shd w:val="clear" w:color="auto" w:fill="auto"/>
          </w:tcPr>
          <w:p w:rsidR="004470CC" w:rsidRPr="001342B7" w:rsidRDefault="002143BB" w:rsidP="00A2587B">
            <w:pPr>
              <w:pStyle w:val="gemStandard"/>
              <w:spacing w:before="0" w:after="0"/>
              <w:rPr>
                <w:rFonts w:cs="Arial"/>
                <w:sz w:val="20"/>
                <w:szCs w:val="20"/>
              </w:rPr>
            </w:pPr>
            <w:r w:rsidRPr="001342B7">
              <w:rPr>
                <w:sz w:val="20"/>
                <w:szCs w:val="20"/>
              </w:rPr>
              <w:t>AUT(x) mit x gleich dem CHAT Wert aus Zeile CHA.2ZA in [gemSpec_PKI#Tab_PKI_918]</w:t>
            </w:r>
          </w:p>
        </w:tc>
      </w:tr>
      <w:tr w:rsidR="00AC1115" w:rsidRPr="002D175C" w:rsidTr="002143BB">
        <w:tc>
          <w:tcPr>
            <w:tcW w:w="499" w:type="dxa"/>
            <w:shd w:val="clear" w:color="auto" w:fill="auto"/>
          </w:tcPr>
          <w:p w:rsidR="00AC1115" w:rsidRPr="002D175C" w:rsidRDefault="00AC1115" w:rsidP="00134003">
            <w:pPr>
              <w:pStyle w:val="gemStandard"/>
              <w:spacing w:before="0" w:after="0"/>
              <w:rPr>
                <w:rFonts w:cs="Arial"/>
                <w:sz w:val="20"/>
                <w:szCs w:val="20"/>
              </w:rPr>
            </w:pPr>
            <w:r w:rsidRPr="002D175C">
              <w:rPr>
                <w:rFonts w:cs="Arial"/>
                <w:sz w:val="20"/>
                <w:szCs w:val="20"/>
              </w:rPr>
              <w:t>3</w:t>
            </w:r>
          </w:p>
        </w:tc>
        <w:tc>
          <w:tcPr>
            <w:tcW w:w="1840" w:type="dxa"/>
            <w:shd w:val="clear" w:color="auto" w:fill="auto"/>
          </w:tcPr>
          <w:p w:rsidR="00AC1115" w:rsidRPr="002D175C" w:rsidRDefault="00AC1115" w:rsidP="00134003">
            <w:pPr>
              <w:pStyle w:val="gemStandard"/>
              <w:spacing w:before="0" w:after="0"/>
              <w:rPr>
                <w:rFonts w:cs="Arial"/>
                <w:sz w:val="20"/>
                <w:szCs w:val="20"/>
              </w:rPr>
            </w:pPr>
            <w:r w:rsidRPr="002D175C">
              <w:rPr>
                <w:rFonts w:cs="Arial"/>
                <w:sz w:val="20"/>
                <w:szCs w:val="20"/>
              </w:rPr>
              <w:t>Apotheke</w:t>
            </w:r>
          </w:p>
        </w:tc>
        <w:tc>
          <w:tcPr>
            <w:tcW w:w="869" w:type="dxa"/>
            <w:shd w:val="clear" w:color="auto" w:fill="auto"/>
          </w:tcPr>
          <w:p w:rsidR="00AC1115" w:rsidRPr="002D175C" w:rsidRDefault="00AC1115" w:rsidP="00134003">
            <w:pPr>
              <w:pStyle w:val="gemStandard"/>
              <w:spacing w:before="0" w:after="0"/>
              <w:jc w:val="center"/>
              <w:rPr>
                <w:rFonts w:cs="Arial"/>
                <w:sz w:val="20"/>
                <w:szCs w:val="20"/>
              </w:rPr>
            </w:pPr>
            <w:r w:rsidRPr="002D175C">
              <w:rPr>
                <w:rFonts w:cs="Arial"/>
                <w:sz w:val="20"/>
                <w:szCs w:val="20"/>
              </w:rPr>
              <w:t>3</w:t>
            </w:r>
          </w:p>
        </w:tc>
        <w:tc>
          <w:tcPr>
            <w:tcW w:w="2840" w:type="dxa"/>
            <w:shd w:val="clear" w:color="auto" w:fill="auto"/>
          </w:tcPr>
          <w:p w:rsidR="00AC1115" w:rsidRPr="002D175C" w:rsidRDefault="00AC1115" w:rsidP="00134003">
            <w:pPr>
              <w:pStyle w:val="gemStandard"/>
              <w:spacing w:before="0" w:after="0"/>
              <w:jc w:val="left"/>
              <w:rPr>
                <w:rFonts w:cs="Arial"/>
                <w:sz w:val="20"/>
                <w:szCs w:val="20"/>
              </w:rPr>
            </w:pPr>
            <w:r w:rsidRPr="002D175C">
              <w:rPr>
                <w:rFonts w:cs="Arial"/>
                <w:sz w:val="20"/>
                <w:szCs w:val="20"/>
              </w:rPr>
              <w:t>Apotheker/-in</w:t>
            </w:r>
          </w:p>
          <w:p w:rsidR="00AC1115" w:rsidRPr="002D175C" w:rsidRDefault="00AC1115" w:rsidP="00134003">
            <w:pPr>
              <w:pStyle w:val="gemStandard"/>
              <w:spacing w:before="0" w:after="0"/>
              <w:jc w:val="left"/>
              <w:rPr>
                <w:rFonts w:cs="Arial"/>
                <w:sz w:val="20"/>
                <w:szCs w:val="20"/>
              </w:rPr>
            </w:pPr>
            <w:r w:rsidRPr="002D175C">
              <w:rPr>
                <w:rFonts w:cs="Arial"/>
                <w:sz w:val="20"/>
                <w:szCs w:val="20"/>
              </w:rPr>
              <w:t xml:space="preserve">SMC-B Apotheke </w:t>
            </w:r>
          </w:p>
        </w:tc>
        <w:tc>
          <w:tcPr>
            <w:tcW w:w="3024" w:type="dxa"/>
            <w:shd w:val="clear" w:color="auto" w:fill="auto"/>
          </w:tcPr>
          <w:p w:rsidR="004470CC" w:rsidRPr="001342B7" w:rsidRDefault="002143BB" w:rsidP="00134003">
            <w:pPr>
              <w:pStyle w:val="gemStandard"/>
              <w:spacing w:before="0" w:after="0"/>
              <w:rPr>
                <w:rFonts w:cs="Arial"/>
                <w:sz w:val="20"/>
                <w:szCs w:val="20"/>
              </w:rPr>
            </w:pPr>
            <w:r w:rsidRPr="001342B7">
              <w:rPr>
                <w:sz w:val="20"/>
                <w:szCs w:val="20"/>
              </w:rPr>
              <w:t>AUT(x) mit x gleich dem CHAT Wert aus Zeile CHA.3 in [gemSpec_PKI#Tab_PKI_918]</w:t>
            </w:r>
          </w:p>
        </w:tc>
      </w:tr>
      <w:tr w:rsidR="00AC1115" w:rsidRPr="002D175C" w:rsidTr="002143BB">
        <w:tc>
          <w:tcPr>
            <w:tcW w:w="499" w:type="dxa"/>
            <w:shd w:val="clear" w:color="auto" w:fill="auto"/>
          </w:tcPr>
          <w:p w:rsidR="00AC1115" w:rsidRPr="002D175C" w:rsidRDefault="00AC1115" w:rsidP="00134003">
            <w:pPr>
              <w:pStyle w:val="gemStandard"/>
              <w:spacing w:before="0" w:after="0"/>
              <w:rPr>
                <w:rFonts w:cs="Arial"/>
                <w:sz w:val="20"/>
                <w:szCs w:val="20"/>
              </w:rPr>
            </w:pPr>
            <w:r w:rsidRPr="002D175C">
              <w:rPr>
                <w:rFonts w:cs="Arial"/>
                <w:sz w:val="20"/>
                <w:szCs w:val="20"/>
              </w:rPr>
              <w:t>4</w:t>
            </w:r>
          </w:p>
        </w:tc>
        <w:tc>
          <w:tcPr>
            <w:tcW w:w="1840" w:type="dxa"/>
            <w:shd w:val="clear" w:color="auto" w:fill="auto"/>
          </w:tcPr>
          <w:p w:rsidR="00AC1115" w:rsidRPr="002D175C" w:rsidRDefault="00AC1115" w:rsidP="00134003">
            <w:pPr>
              <w:pStyle w:val="gemStandard"/>
              <w:spacing w:before="0" w:after="0"/>
              <w:rPr>
                <w:rFonts w:cs="Arial"/>
                <w:sz w:val="20"/>
                <w:szCs w:val="20"/>
              </w:rPr>
            </w:pPr>
            <w:r w:rsidRPr="002D175C">
              <w:rPr>
                <w:rFonts w:cs="Arial"/>
                <w:sz w:val="20"/>
                <w:szCs w:val="20"/>
              </w:rPr>
              <w:t>Psychothera-peutische Praxis</w:t>
            </w:r>
          </w:p>
        </w:tc>
        <w:tc>
          <w:tcPr>
            <w:tcW w:w="869" w:type="dxa"/>
            <w:shd w:val="clear" w:color="auto" w:fill="auto"/>
          </w:tcPr>
          <w:p w:rsidR="00AC1115" w:rsidRPr="002D175C" w:rsidRDefault="00AC1115" w:rsidP="00134003">
            <w:pPr>
              <w:pStyle w:val="gemStandard"/>
              <w:spacing w:before="0" w:after="0"/>
              <w:jc w:val="center"/>
              <w:rPr>
                <w:rFonts w:cs="Arial"/>
                <w:sz w:val="20"/>
                <w:szCs w:val="20"/>
              </w:rPr>
            </w:pPr>
            <w:r w:rsidRPr="002D175C">
              <w:rPr>
                <w:rFonts w:cs="Arial"/>
                <w:sz w:val="20"/>
                <w:szCs w:val="20"/>
              </w:rPr>
              <w:t>4</w:t>
            </w:r>
          </w:p>
        </w:tc>
        <w:tc>
          <w:tcPr>
            <w:tcW w:w="2840" w:type="dxa"/>
            <w:shd w:val="clear" w:color="auto" w:fill="auto"/>
          </w:tcPr>
          <w:p w:rsidR="00AC1115" w:rsidRPr="002D175C" w:rsidRDefault="00AC1115" w:rsidP="00134003">
            <w:pPr>
              <w:pStyle w:val="gemStandard"/>
              <w:spacing w:before="0" w:after="0"/>
              <w:jc w:val="left"/>
              <w:rPr>
                <w:rFonts w:cs="Arial"/>
                <w:sz w:val="20"/>
                <w:szCs w:val="20"/>
              </w:rPr>
            </w:pPr>
            <w:r w:rsidRPr="002D175C">
              <w:rPr>
                <w:rFonts w:cs="Arial"/>
                <w:sz w:val="20"/>
                <w:szCs w:val="20"/>
              </w:rPr>
              <w:t>Psychotherapeut/-in</w:t>
            </w:r>
          </w:p>
          <w:p w:rsidR="00AC1115" w:rsidRPr="002D175C" w:rsidRDefault="00AC1115" w:rsidP="00134003">
            <w:pPr>
              <w:pStyle w:val="gemStandard"/>
              <w:spacing w:before="0" w:after="0"/>
              <w:jc w:val="left"/>
              <w:rPr>
                <w:rFonts w:cs="Arial"/>
                <w:sz w:val="20"/>
                <w:szCs w:val="20"/>
              </w:rPr>
            </w:pPr>
            <w:r w:rsidRPr="002D175C">
              <w:rPr>
                <w:rFonts w:cs="Arial"/>
                <w:sz w:val="20"/>
                <w:szCs w:val="20"/>
              </w:rPr>
              <w:t xml:space="preserve">SMC-B psychotherapeutische Praxis </w:t>
            </w:r>
          </w:p>
        </w:tc>
        <w:tc>
          <w:tcPr>
            <w:tcW w:w="3024" w:type="dxa"/>
            <w:shd w:val="clear" w:color="auto" w:fill="auto"/>
          </w:tcPr>
          <w:p w:rsidR="004470CC" w:rsidRPr="001342B7" w:rsidRDefault="002143BB" w:rsidP="00134003">
            <w:pPr>
              <w:pStyle w:val="gemStandard"/>
              <w:spacing w:before="0" w:after="0"/>
              <w:rPr>
                <w:rFonts w:cs="Arial"/>
                <w:sz w:val="20"/>
                <w:szCs w:val="20"/>
              </w:rPr>
            </w:pPr>
            <w:r w:rsidRPr="001342B7">
              <w:rPr>
                <w:sz w:val="20"/>
                <w:szCs w:val="20"/>
              </w:rPr>
              <w:t>AUT(x) mit x gleich dem CHAT Wert aus Zeile CHA 4 in [gemSpec_PKI#Tab_PKI_918]</w:t>
            </w:r>
          </w:p>
        </w:tc>
      </w:tr>
      <w:tr w:rsidR="00AC1115" w:rsidRPr="002D175C" w:rsidTr="002143BB">
        <w:tc>
          <w:tcPr>
            <w:tcW w:w="499" w:type="dxa"/>
            <w:shd w:val="clear" w:color="auto" w:fill="auto"/>
          </w:tcPr>
          <w:p w:rsidR="00AC1115" w:rsidRPr="002D175C" w:rsidRDefault="00AC1115" w:rsidP="0026601F">
            <w:pPr>
              <w:pStyle w:val="gemStandard"/>
              <w:spacing w:before="0" w:after="0"/>
              <w:rPr>
                <w:rFonts w:cs="Arial"/>
                <w:sz w:val="20"/>
                <w:szCs w:val="20"/>
              </w:rPr>
            </w:pPr>
            <w:r w:rsidRPr="002D175C">
              <w:rPr>
                <w:rFonts w:cs="Arial"/>
                <w:sz w:val="20"/>
                <w:szCs w:val="20"/>
              </w:rPr>
              <w:t>5</w:t>
            </w:r>
          </w:p>
        </w:tc>
        <w:tc>
          <w:tcPr>
            <w:tcW w:w="1840" w:type="dxa"/>
            <w:shd w:val="clear" w:color="auto" w:fill="auto"/>
          </w:tcPr>
          <w:p w:rsidR="00AC1115" w:rsidRPr="002D175C" w:rsidRDefault="00AC1115" w:rsidP="00134003">
            <w:pPr>
              <w:pStyle w:val="gemStandard"/>
              <w:spacing w:before="0" w:after="0"/>
              <w:rPr>
                <w:rFonts w:cs="Arial"/>
                <w:sz w:val="20"/>
                <w:szCs w:val="20"/>
              </w:rPr>
            </w:pPr>
            <w:r w:rsidRPr="002D175C">
              <w:rPr>
                <w:rFonts w:cs="Arial"/>
                <w:sz w:val="20"/>
                <w:szCs w:val="20"/>
              </w:rPr>
              <w:t>Betriebsstätte Sonstiger LE</w:t>
            </w:r>
          </w:p>
        </w:tc>
        <w:tc>
          <w:tcPr>
            <w:tcW w:w="869" w:type="dxa"/>
            <w:shd w:val="clear" w:color="auto" w:fill="auto"/>
          </w:tcPr>
          <w:p w:rsidR="00AC1115" w:rsidRPr="002D175C" w:rsidRDefault="00AC1115" w:rsidP="00134003">
            <w:pPr>
              <w:pStyle w:val="gemStandard"/>
              <w:spacing w:before="0" w:after="0"/>
              <w:jc w:val="center"/>
              <w:rPr>
                <w:rFonts w:cs="Arial"/>
                <w:sz w:val="20"/>
                <w:szCs w:val="20"/>
              </w:rPr>
            </w:pPr>
            <w:r w:rsidRPr="002D175C">
              <w:rPr>
                <w:rFonts w:cs="Arial"/>
                <w:sz w:val="20"/>
                <w:szCs w:val="20"/>
              </w:rPr>
              <w:t>5</w:t>
            </w:r>
          </w:p>
        </w:tc>
        <w:tc>
          <w:tcPr>
            <w:tcW w:w="2840" w:type="dxa"/>
            <w:shd w:val="clear" w:color="auto" w:fill="auto"/>
          </w:tcPr>
          <w:p w:rsidR="00AC1115" w:rsidRPr="002D175C" w:rsidRDefault="00AC1115" w:rsidP="00134003">
            <w:pPr>
              <w:pStyle w:val="gemStandard"/>
              <w:spacing w:before="0" w:after="0"/>
              <w:jc w:val="left"/>
              <w:rPr>
                <w:rFonts w:cs="Arial"/>
                <w:sz w:val="20"/>
                <w:szCs w:val="20"/>
              </w:rPr>
            </w:pPr>
            <w:r w:rsidRPr="002D175C">
              <w:rPr>
                <w:rFonts w:cs="Arial"/>
                <w:sz w:val="20"/>
                <w:szCs w:val="20"/>
              </w:rPr>
              <w:t>Betriebsstätte Sonstiger LE</w:t>
            </w:r>
          </w:p>
        </w:tc>
        <w:tc>
          <w:tcPr>
            <w:tcW w:w="3024" w:type="dxa"/>
            <w:shd w:val="clear" w:color="auto" w:fill="auto"/>
          </w:tcPr>
          <w:p w:rsidR="002143BB" w:rsidRPr="001342B7" w:rsidRDefault="002143BB" w:rsidP="00134003">
            <w:pPr>
              <w:pStyle w:val="gemStandard"/>
              <w:spacing w:before="0" w:after="0"/>
              <w:rPr>
                <w:strike/>
                <w:sz w:val="20"/>
                <w:szCs w:val="20"/>
              </w:rPr>
            </w:pPr>
            <w:r w:rsidRPr="001342B7">
              <w:rPr>
                <w:sz w:val="20"/>
                <w:szCs w:val="20"/>
              </w:rPr>
              <w:t>AUT(x) mit x gleich dem CHAT Wert aus Zeile CHA.5 in [gemSpec_PKI#Tab_PKI_918]</w:t>
            </w:r>
          </w:p>
        </w:tc>
      </w:tr>
    </w:tbl>
    <w:p w:rsidR="00AE4B6A" w:rsidRDefault="00AE4B6A" w:rsidP="009A30DE">
      <w:pPr>
        <w:pStyle w:val="gemEinzug"/>
        <w:ind w:left="567"/>
        <w:jc w:val="both"/>
        <w:rPr>
          <w:b/>
        </w:rPr>
      </w:pPr>
    </w:p>
    <w:p w:rsidR="00803919" w:rsidRPr="00AE4B6A" w:rsidRDefault="00AE4B6A" w:rsidP="00AE4B6A">
      <w:pPr>
        <w:pStyle w:val="gemStandard"/>
      </w:pPr>
      <w:r>
        <w:rPr>
          <w:b/>
        </w:rPr>
        <w:sym w:font="Wingdings" w:char="F0D5"/>
      </w:r>
    </w:p>
    <w:p w:rsidR="00961773" w:rsidRPr="000571F4" w:rsidRDefault="00961773" w:rsidP="00E55CCE">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Card-G2-A_2176</w:t>
      </w:r>
      <w:r w:rsidRPr="000571F4">
        <w:rPr>
          <w:b/>
        </w:rPr>
        <w:t xml:space="preserve"> </w:t>
      </w:r>
      <w:r w:rsidR="00DD3C19" w:rsidRPr="000571F4">
        <w:rPr>
          <w:b/>
        </w:rPr>
        <w:t>K_Initialisierung: Initialisierte</w:t>
      </w:r>
      <w:r w:rsidR="00E52D16" w:rsidRPr="000571F4">
        <w:rPr>
          <w:b/>
        </w:rPr>
        <w:t xml:space="preserve"> </w:t>
      </w:r>
      <w:r w:rsidR="00AF4F3D" w:rsidRPr="000571F4">
        <w:rPr>
          <w:b/>
        </w:rPr>
        <w:t xml:space="preserve">Attribute von </w:t>
      </w:r>
      <w:r w:rsidR="00AF4F3D" w:rsidRPr="000571F4">
        <w:rPr>
          <w:b/>
        </w:rPr>
        <w:fldChar w:fldCharType="begin"/>
      </w:r>
      <w:r w:rsidR="00AF4F3D" w:rsidRPr="000571F4">
        <w:rPr>
          <w:b/>
        </w:rPr>
        <w:instrText xml:space="preserve"> REF oMF \h  \* MERGEFORMAT </w:instrText>
      </w:r>
      <w:r w:rsidR="00AF4F3D" w:rsidRPr="000571F4">
        <w:rPr>
          <w:b/>
        </w:rPr>
      </w:r>
      <w:r w:rsidR="00AF4F3D" w:rsidRPr="000571F4">
        <w:rPr>
          <w:b/>
        </w:rPr>
        <w:fldChar w:fldCharType="separate"/>
      </w:r>
      <w:r w:rsidR="00997CBB" w:rsidRPr="00997CBB">
        <w:rPr>
          <w:b/>
        </w:rPr>
        <w:t>MF</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oPrK_SMC_AUTR_CVC_R2048 \h  \* MERGEFORMAT </w:instrText>
      </w:r>
      <w:r w:rsidR="00AF4F3D" w:rsidRPr="000571F4">
        <w:rPr>
          <w:b/>
        </w:rPr>
      </w:r>
      <w:r w:rsidR="00AF4F3D" w:rsidRPr="000571F4">
        <w:rPr>
          <w:b/>
        </w:rPr>
        <w:fldChar w:fldCharType="separate"/>
      </w:r>
      <w:r w:rsidR="00997CBB" w:rsidRPr="00997CBB">
        <w:rPr>
          <w:b/>
        </w:rPr>
        <w:t>PrK.SMC.AUTR_CVC.R2048</w:t>
      </w:r>
      <w:r w:rsidR="00AF4F3D" w:rsidRPr="000571F4">
        <w:rPr>
          <w:b/>
        </w:rPr>
        <w:fldChar w:fldCharType="end"/>
      </w:r>
    </w:p>
    <w:p w:rsidR="00961773" w:rsidRPr="00AB7DFC" w:rsidRDefault="00A909C6" w:rsidP="00402B12">
      <w:pPr>
        <w:pStyle w:val="gemEinzug"/>
        <w:ind w:left="567"/>
        <w:rPr>
          <w:b/>
        </w:rPr>
      </w:pPr>
      <w:r w:rsidRPr="00AB7DFC">
        <w:fldChar w:fldCharType="begin"/>
      </w:r>
      <w:r w:rsidRPr="000571F4">
        <w:instrText xml:space="preserve"> REF oPrK_SMC_AUTR_CVC_R2048 \h  \* MERGEFORMAT </w:instrText>
      </w:r>
      <w:r w:rsidRPr="00AB7DFC">
        <w:fldChar w:fldCharType="separate"/>
      </w:r>
      <w:r w:rsidR="00997CBB" w:rsidRPr="000571F4">
        <w:t>PrK.SMC.AUTR_CVC.R2048</w:t>
      </w:r>
      <w:r w:rsidRPr="00AB7DFC">
        <w:fldChar w:fldCharType="end"/>
      </w:r>
      <w:r w:rsidR="00763CFF" w:rsidRPr="00AB7DFC">
        <w:t xml:space="preserve"> MUSS die in </w:t>
      </w:r>
      <w:r w:rsidR="008866E4" w:rsidRPr="00AB7DFC">
        <w:t>Tab_SMC-B</w:t>
      </w:r>
      <w:r w:rsidR="00763CFF" w:rsidRPr="00AB7DFC">
        <w:t>_ObjSys_0</w:t>
      </w:r>
      <w:r w:rsidRPr="00AB7DFC">
        <w:t>21</w:t>
      </w:r>
      <w:r w:rsidR="00763CFF" w:rsidRPr="00AB7DFC">
        <w:t xml:space="preserve"> dargestellten Werte besitzen.</w:t>
      </w:r>
    </w:p>
    <w:p w:rsidR="00A6145A" w:rsidRPr="000571F4" w:rsidRDefault="00A6145A" w:rsidP="00B613FC">
      <w:pPr>
        <w:pStyle w:val="gemStandard"/>
        <w:rPr>
          <w:rFonts w:cs="Arial"/>
        </w:rPr>
      </w:pPr>
    </w:p>
    <w:p w:rsidR="00B33D07" w:rsidRPr="000571F4" w:rsidRDefault="00B33D07" w:rsidP="00AE4B6A">
      <w:pPr>
        <w:pStyle w:val="Beschriftung"/>
        <w:rPr>
          <w:rFonts w:cs="Arial"/>
        </w:rPr>
      </w:pPr>
      <w:bookmarkStart w:id="259" w:name="_Toc501368286"/>
      <w:r w:rsidRPr="000571F4">
        <w:rPr>
          <w:rFonts w:cs="Arial"/>
        </w:rPr>
        <w:t xml:space="preserve">Tabelle </w:t>
      </w:r>
      <w:r w:rsidRPr="000571F4">
        <w:rPr>
          <w:rFonts w:cs="Arial"/>
        </w:rPr>
        <w:fldChar w:fldCharType="begin"/>
      </w:r>
      <w:r w:rsidRPr="000571F4">
        <w:rPr>
          <w:rFonts w:cs="Arial"/>
        </w:rPr>
        <w:instrText xml:space="preserve"> SEQ Tabelle \* ARABIC </w:instrText>
      </w:r>
      <w:r w:rsidRPr="000571F4">
        <w:rPr>
          <w:rFonts w:cs="Arial"/>
        </w:rPr>
        <w:fldChar w:fldCharType="separate"/>
      </w:r>
      <w:r w:rsidR="00997CBB">
        <w:rPr>
          <w:rFonts w:cs="Arial"/>
          <w:noProof/>
        </w:rPr>
        <w:t>22</w:t>
      </w:r>
      <w:r w:rsidRPr="000571F4">
        <w:rPr>
          <w:rFonts w:cs="Arial"/>
        </w:rPr>
        <w:fldChar w:fldCharType="end"/>
      </w:r>
      <w:r w:rsidR="009A30DE" w:rsidRPr="000571F4">
        <w:rPr>
          <w:rFonts w:cs="Arial"/>
        </w:rPr>
        <w:t xml:space="preserve">: </w:t>
      </w:r>
      <w:r w:rsidR="00A909C6" w:rsidRPr="000571F4">
        <w:rPr>
          <w:rFonts w:cs="Arial"/>
        </w:rPr>
        <w:t xml:space="preserve">Tab_SMC-B_ObjSys_021 </w:t>
      </w:r>
      <w:r w:rsidR="00E52D16" w:rsidRPr="000571F4">
        <w:t xml:space="preserve">Initialisierte </w:t>
      </w:r>
      <w:r w:rsidRPr="000571F4">
        <w:rPr>
          <w:rFonts w:cs="Arial"/>
        </w:rPr>
        <w:t xml:space="preserve">Attribute von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Pr="000571F4">
        <w:rPr>
          <w:rFonts w:cs="Arial"/>
        </w:rPr>
        <w:t xml:space="preserve"> / </w:t>
      </w:r>
      <w:r w:rsidR="00C94979" w:rsidRPr="000571F4">
        <w:fldChar w:fldCharType="begin"/>
      </w:r>
      <w:r w:rsidR="00C94979" w:rsidRPr="000571F4">
        <w:instrText xml:space="preserve"> REF oPrK_SMC_AUTR_CVC_R2048 \h </w:instrText>
      </w:r>
      <w:r w:rsidR="003E07E3" w:rsidRPr="000571F4">
        <w:instrText xml:space="preserve"> \* MERGEFORMAT </w:instrText>
      </w:r>
      <w:r w:rsidR="00C94979" w:rsidRPr="000571F4">
        <w:fldChar w:fldCharType="separate"/>
      </w:r>
      <w:r w:rsidR="00997CBB" w:rsidRPr="000571F4">
        <w:t>PrK.SMC.AUTR_CVC.R2048</w:t>
      </w:r>
      <w:bookmarkEnd w:id="259"/>
      <w:r w:rsidR="00C94979"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24AC6"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424AC6" w:rsidRPr="000571F4" w:rsidRDefault="00424AC6" w:rsidP="007D7DB8">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24AC6" w:rsidRPr="000571F4" w:rsidRDefault="00424AC6" w:rsidP="007D7DB8">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24AC6" w:rsidRPr="000571F4" w:rsidRDefault="00424AC6" w:rsidP="007D7DB8">
            <w:pPr>
              <w:pStyle w:val="gemtab11ptAbstand"/>
              <w:rPr>
                <w:b/>
                <w:sz w:val="20"/>
              </w:rPr>
            </w:pPr>
            <w:r w:rsidRPr="000571F4">
              <w:rPr>
                <w:b/>
                <w:sz w:val="20"/>
              </w:rPr>
              <w:t>Bemerkung</w:t>
            </w:r>
          </w:p>
        </w:tc>
      </w:tr>
      <w:tr w:rsidR="00424AC6" w:rsidRPr="000571F4">
        <w:tc>
          <w:tcPr>
            <w:tcW w:w="2088" w:type="dxa"/>
            <w:shd w:val="clear" w:color="auto" w:fill="auto"/>
          </w:tcPr>
          <w:p w:rsidR="00424AC6" w:rsidRPr="000571F4" w:rsidRDefault="00424AC6" w:rsidP="007D7DB8">
            <w:pPr>
              <w:pStyle w:val="gemtab11ptAbstand"/>
              <w:rPr>
                <w:sz w:val="20"/>
              </w:rPr>
            </w:pPr>
            <w:r w:rsidRPr="000571F4">
              <w:rPr>
                <w:sz w:val="20"/>
              </w:rPr>
              <w:t>Objekttyp</w:t>
            </w:r>
          </w:p>
        </w:tc>
        <w:tc>
          <w:tcPr>
            <w:tcW w:w="4680" w:type="dxa"/>
            <w:shd w:val="clear" w:color="auto" w:fill="auto"/>
          </w:tcPr>
          <w:p w:rsidR="00424AC6" w:rsidRPr="000571F4" w:rsidRDefault="007268F1" w:rsidP="007D7DB8">
            <w:pPr>
              <w:pStyle w:val="gemtab11ptAbstand"/>
              <w:rPr>
                <w:sz w:val="20"/>
              </w:rPr>
            </w:pPr>
            <w:r w:rsidRPr="000571F4">
              <w:rPr>
                <w:sz w:val="20"/>
              </w:rPr>
              <w:t>privates Schlüsselobjekt, RSA</w:t>
            </w:r>
            <w:r w:rsidR="007A6F7A">
              <w:rPr>
                <w:sz w:val="20"/>
              </w:rPr>
              <w:t xml:space="preserve"> 2048</w:t>
            </w:r>
          </w:p>
        </w:tc>
        <w:tc>
          <w:tcPr>
            <w:tcW w:w="2160" w:type="dxa"/>
            <w:shd w:val="clear" w:color="auto" w:fill="auto"/>
          </w:tcPr>
          <w:p w:rsidR="00424AC6" w:rsidRPr="000571F4" w:rsidRDefault="00424AC6" w:rsidP="007D7DB8">
            <w:pPr>
              <w:pStyle w:val="gemtab11ptAbstand"/>
              <w:rPr>
                <w:sz w:val="20"/>
              </w:rPr>
            </w:pPr>
          </w:p>
        </w:tc>
      </w:tr>
      <w:tr w:rsidR="00424AC6" w:rsidRPr="000571F4">
        <w:tc>
          <w:tcPr>
            <w:tcW w:w="2088" w:type="dxa"/>
            <w:tcBorders>
              <w:bottom w:val="single" w:sz="6" w:space="0" w:color="000000"/>
            </w:tcBorders>
            <w:shd w:val="clear" w:color="auto" w:fill="auto"/>
          </w:tcPr>
          <w:p w:rsidR="00424AC6" w:rsidRPr="000571F4" w:rsidRDefault="00424AC6" w:rsidP="007D7DB8">
            <w:pPr>
              <w:pStyle w:val="gemtab11ptAbstand"/>
              <w:rPr>
                <w:i/>
                <w:sz w:val="20"/>
              </w:rPr>
            </w:pPr>
            <w:r w:rsidRPr="000571F4">
              <w:rPr>
                <w:i/>
                <w:sz w:val="20"/>
              </w:rPr>
              <w:t>keyIdentifier</w:t>
            </w:r>
          </w:p>
        </w:tc>
        <w:tc>
          <w:tcPr>
            <w:tcW w:w="4680" w:type="dxa"/>
            <w:tcBorders>
              <w:bottom w:val="single" w:sz="6" w:space="0" w:color="000000"/>
            </w:tcBorders>
            <w:shd w:val="clear" w:color="auto" w:fill="auto"/>
          </w:tcPr>
          <w:p w:rsidR="00424AC6" w:rsidRPr="000571F4" w:rsidRDefault="00596EE0" w:rsidP="007D7DB8">
            <w:pPr>
              <w:pStyle w:val="gemtab11ptAbstand"/>
              <w:rPr>
                <w:sz w:val="20"/>
              </w:rPr>
            </w:pPr>
            <w:r>
              <w:rPr>
                <w:sz w:val="20"/>
              </w:rPr>
              <w:t>‘</w:t>
            </w:r>
            <w:r w:rsidR="00424AC6" w:rsidRPr="000571F4">
              <w:rPr>
                <w:sz w:val="20"/>
              </w:rPr>
              <w:t>10</w:t>
            </w:r>
            <w:r>
              <w:rPr>
                <w:sz w:val="20"/>
              </w:rPr>
              <w:t>’</w:t>
            </w:r>
            <w:r w:rsidR="00424AC6" w:rsidRPr="000571F4">
              <w:rPr>
                <w:sz w:val="20"/>
              </w:rPr>
              <w:t xml:space="preserve"> = 16</w:t>
            </w:r>
          </w:p>
        </w:tc>
        <w:tc>
          <w:tcPr>
            <w:tcW w:w="2160" w:type="dxa"/>
            <w:tcBorders>
              <w:bottom w:val="single" w:sz="6" w:space="0" w:color="000000"/>
            </w:tcBorders>
            <w:shd w:val="clear" w:color="auto" w:fill="auto"/>
          </w:tcPr>
          <w:p w:rsidR="00424AC6" w:rsidRPr="000571F4" w:rsidRDefault="00424AC6" w:rsidP="007D7DB8">
            <w:pPr>
              <w:pStyle w:val="gemtab11ptAbstand"/>
              <w:rPr>
                <w:sz w:val="20"/>
              </w:rPr>
            </w:pPr>
          </w:p>
        </w:tc>
      </w:tr>
      <w:tr w:rsidR="007107D1" w:rsidRPr="000571F4" w:rsidTr="00AE59EB">
        <w:tc>
          <w:tcPr>
            <w:tcW w:w="2088" w:type="dxa"/>
            <w:tcBorders>
              <w:bottom w:val="single" w:sz="6" w:space="0" w:color="000000"/>
            </w:tcBorders>
            <w:shd w:val="clear" w:color="auto" w:fill="auto"/>
            <w:vAlign w:val="center"/>
          </w:tcPr>
          <w:p w:rsidR="007107D1" w:rsidRPr="000571F4" w:rsidRDefault="007107D1" w:rsidP="00AE59EB">
            <w:pPr>
              <w:pStyle w:val="gemTab10pt"/>
              <w:rPr>
                <w:i/>
              </w:rPr>
            </w:pPr>
            <w:r w:rsidRPr="000571F4">
              <w:rPr>
                <w:i/>
              </w:rPr>
              <w:t>privateKey</w:t>
            </w:r>
          </w:p>
        </w:tc>
        <w:tc>
          <w:tcPr>
            <w:tcW w:w="4680" w:type="dxa"/>
            <w:tcBorders>
              <w:bottom w:val="single" w:sz="6" w:space="0" w:color="000000"/>
            </w:tcBorders>
            <w:shd w:val="clear" w:color="auto" w:fill="auto"/>
            <w:vAlign w:val="center"/>
          </w:tcPr>
          <w:p w:rsidR="007107D1" w:rsidRPr="000571F4" w:rsidRDefault="00710955" w:rsidP="00AE59EB">
            <w:pPr>
              <w:pStyle w:val="gemTab10pt"/>
            </w:pPr>
            <w:r w:rsidRPr="000571F4">
              <w:t>herstellerspezifisch „unbefüllt“, Speicherplatz hinreichend für einen Schlüssel mit Moduluslänge 2048 Bit</w:t>
            </w:r>
          </w:p>
        </w:tc>
        <w:tc>
          <w:tcPr>
            <w:tcW w:w="2160" w:type="dxa"/>
            <w:tcBorders>
              <w:bottom w:val="single" w:sz="6" w:space="0" w:color="000000"/>
            </w:tcBorders>
            <w:shd w:val="clear" w:color="auto" w:fill="auto"/>
            <w:vAlign w:val="center"/>
          </w:tcPr>
          <w:p w:rsidR="007107D1" w:rsidRPr="000571F4" w:rsidRDefault="007107D1" w:rsidP="00AE59EB">
            <w:pPr>
              <w:pStyle w:val="gemTab10pt"/>
            </w:pPr>
            <w:r w:rsidRPr="000571F4">
              <w:t>wird personalisiert</w:t>
            </w:r>
          </w:p>
        </w:tc>
      </w:tr>
      <w:tr w:rsidR="007107D1" w:rsidRPr="000571F4">
        <w:tc>
          <w:tcPr>
            <w:tcW w:w="2088" w:type="dxa"/>
            <w:tcBorders>
              <w:bottom w:val="single" w:sz="6" w:space="0" w:color="000000"/>
            </w:tcBorders>
            <w:shd w:val="clear" w:color="auto" w:fill="auto"/>
          </w:tcPr>
          <w:p w:rsidR="007107D1" w:rsidRPr="000571F4" w:rsidRDefault="007107D1" w:rsidP="00765B91">
            <w:pPr>
              <w:pStyle w:val="gemtab11ptAbstand"/>
              <w:rPr>
                <w:i/>
                <w:sz w:val="20"/>
              </w:rPr>
            </w:pPr>
            <w:r w:rsidRPr="000571F4">
              <w:rPr>
                <w:i/>
                <w:sz w:val="20"/>
              </w:rPr>
              <w:t>keyAvailable</w:t>
            </w:r>
          </w:p>
        </w:tc>
        <w:tc>
          <w:tcPr>
            <w:tcW w:w="4680" w:type="dxa"/>
            <w:tcBorders>
              <w:bottom w:val="single" w:sz="6" w:space="0" w:color="000000"/>
            </w:tcBorders>
            <w:shd w:val="clear" w:color="auto" w:fill="auto"/>
          </w:tcPr>
          <w:p w:rsidR="007107D1" w:rsidRPr="000571F4" w:rsidRDefault="00D85378" w:rsidP="00765B91">
            <w:pPr>
              <w:pStyle w:val="gemtab11ptAbstand"/>
              <w:rPr>
                <w:sz w:val="20"/>
              </w:rPr>
            </w:pPr>
            <w:r w:rsidRPr="008240E6">
              <w:rPr>
                <w:sz w:val="20"/>
              </w:rPr>
              <w:t>WildCard</w:t>
            </w:r>
          </w:p>
        </w:tc>
        <w:tc>
          <w:tcPr>
            <w:tcW w:w="2160" w:type="dxa"/>
            <w:tcBorders>
              <w:bottom w:val="single" w:sz="6" w:space="0" w:color="000000"/>
            </w:tcBorders>
            <w:shd w:val="clear" w:color="auto" w:fill="auto"/>
          </w:tcPr>
          <w:p w:rsidR="007107D1" w:rsidRPr="000571F4" w:rsidRDefault="007107D1" w:rsidP="007D7DB8">
            <w:pPr>
              <w:pStyle w:val="gemVerz2"/>
              <w:rPr>
                <w:sz w:val="20"/>
              </w:rPr>
            </w:pPr>
          </w:p>
        </w:tc>
      </w:tr>
      <w:tr w:rsidR="007107D1" w:rsidRPr="000571F4">
        <w:tc>
          <w:tcPr>
            <w:tcW w:w="2088" w:type="dxa"/>
            <w:tcBorders>
              <w:bottom w:val="single" w:sz="4" w:space="0" w:color="auto"/>
            </w:tcBorders>
            <w:shd w:val="clear" w:color="auto" w:fill="auto"/>
          </w:tcPr>
          <w:p w:rsidR="007107D1" w:rsidRPr="000571F4" w:rsidRDefault="00287C07" w:rsidP="007D7DB8">
            <w:pPr>
              <w:pStyle w:val="gemtab11ptAbstand"/>
              <w:rPr>
                <w:i/>
                <w:sz w:val="20"/>
              </w:rPr>
            </w:pPr>
            <w:r w:rsidRPr="001342B7">
              <w:rPr>
                <w:i/>
                <w:sz w:val="20"/>
              </w:rPr>
              <w:t>listA</w:t>
            </w:r>
            <w:r w:rsidR="007107D1" w:rsidRPr="001342B7">
              <w:rPr>
                <w:i/>
                <w:sz w:val="20"/>
              </w:rPr>
              <w:t>lgorithm</w:t>
            </w:r>
            <w:r w:rsidR="007107D1" w:rsidRPr="000571F4">
              <w:rPr>
                <w:i/>
                <w:sz w:val="20"/>
              </w:rPr>
              <w:t>Identifier</w:t>
            </w:r>
          </w:p>
        </w:tc>
        <w:tc>
          <w:tcPr>
            <w:tcW w:w="4680" w:type="dxa"/>
            <w:tcBorders>
              <w:top w:val="single" w:sz="6" w:space="0" w:color="000000"/>
              <w:bottom w:val="single" w:sz="4" w:space="0" w:color="auto"/>
            </w:tcBorders>
            <w:shd w:val="clear" w:color="auto" w:fill="auto"/>
          </w:tcPr>
          <w:p w:rsidR="007107D1" w:rsidRPr="000571F4" w:rsidRDefault="007107D1" w:rsidP="007D7DB8">
            <w:pPr>
              <w:pStyle w:val="gemtab11ptAbstand"/>
              <w:rPr>
                <w:sz w:val="20"/>
              </w:rPr>
            </w:pPr>
            <w:r w:rsidRPr="000571F4">
              <w:rPr>
                <w:sz w:val="20"/>
              </w:rPr>
              <w:t>alle Werte aus der Menge</w:t>
            </w:r>
          </w:p>
          <w:p w:rsidR="007107D1" w:rsidRPr="000571F4" w:rsidRDefault="007107D1" w:rsidP="007D7DB8">
            <w:pPr>
              <w:pStyle w:val="gemtab11ptAbstand"/>
              <w:rPr>
                <w:sz w:val="20"/>
              </w:rPr>
            </w:pPr>
            <w:r w:rsidRPr="000571F4">
              <w:rPr>
                <w:sz w:val="20"/>
              </w:rPr>
              <w:t>{</w:t>
            </w:r>
            <w:r w:rsidRPr="00A800CE">
              <w:rPr>
                <w:sz w:val="20"/>
              </w:rPr>
              <w:t>rsaRoleAuthentication</w:t>
            </w:r>
            <w:r w:rsidR="00397489" w:rsidRPr="00A800CE">
              <w:rPr>
                <w:sz w:val="20"/>
              </w:rPr>
              <w:t>}</w:t>
            </w:r>
          </w:p>
        </w:tc>
        <w:tc>
          <w:tcPr>
            <w:tcW w:w="2160" w:type="dxa"/>
            <w:tcBorders>
              <w:bottom w:val="single" w:sz="4" w:space="0" w:color="auto"/>
            </w:tcBorders>
            <w:shd w:val="clear" w:color="auto" w:fill="auto"/>
          </w:tcPr>
          <w:p w:rsidR="007107D1" w:rsidRPr="000571F4" w:rsidRDefault="007107D1" w:rsidP="007D7DB8">
            <w:pPr>
              <w:pStyle w:val="gemtab11ptAbstand"/>
              <w:rPr>
                <w:sz w:val="20"/>
              </w:rPr>
            </w:pPr>
          </w:p>
        </w:tc>
      </w:tr>
      <w:tr w:rsidR="007107D1" w:rsidRPr="000571F4">
        <w:tc>
          <w:tcPr>
            <w:tcW w:w="2088" w:type="dxa"/>
            <w:tcBorders>
              <w:bottom w:val="single" w:sz="4" w:space="0" w:color="auto"/>
            </w:tcBorders>
            <w:shd w:val="clear" w:color="auto" w:fill="auto"/>
          </w:tcPr>
          <w:p w:rsidR="007107D1" w:rsidRPr="000571F4" w:rsidRDefault="007107D1" w:rsidP="007D7DB8">
            <w:pPr>
              <w:pStyle w:val="gemtab11ptAbstand"/>
              <w:rPr>
                <w:i/>
                <w:sz w:val="20"/>
              </w:rPr>
            </w:pPr>
            <w:r w:rsidRPr="000571F4">
              <w:rPr>
                <w:i/>
                <w:sz w:val="20"/>
              </w:rPr>
              <w:t>lifeCycleStatus</w:t>
            </w:r>
          </w:p>
        </w:tc>
        <w:tc>
          <w:tcPr>
            <w:tcW w:w="4680" w:type="dxa"/>
            <w:tcBorders>
              <w:top w:val="single" w:sz="6" w:space="0" w:color="000000"/>
              <w:bottom w:val="single" w:sz="4" w:space="0" w:color="auto"/>
            </w:tcBorders>
            <w:shd w:val="clear" w:color="auto" w:fill="auto"/>
          </w:tcPr>
          <w:p w:rsidR="007107D1" w:rsidRPr="000571F4" w:rsidRDefault="007107D1" w:rsidP="007D7DB8">
            <w:pPr>
              <w:pStyle w:val="gemtab11ptAbstand"/>
              <w:rPr>
                <w:sz w:val="20"/>
              </w:rPr>
            </w:pPr>
            <w:r w:rsidRPr="000571F4">
              <w:rPr>
                <w:sz w:val="20"/>
              </w:rPr>
              <w:t>„Operational state (activated)“</w:t>
            </w:r>
          </w:p>
        </w:tc>
        <w:tc>
          <w:tcPr>
            <w:tcW w:w="2160" w:type="dxa"/>
            <w:tcBorders>
              <w:bottom w:val="single" w:sz="4" w:space="0" w:color="auto"/>
            </w:tcBorders>
            <w:shd w:val="clear" w:color="auto" w:fill="auto"/>
          </w:tcPr>
          <w:p w:rsidR="007107D1" w:rsidRPr="000571F4" w:rsidRDefault="007107D1" w:rsidP="007D7DB8">
            <w:pPr>
              <w:pStyle w:val="gemtab11ptAbstand"/>
              <w:rPr>
                <w:sz w:val="20"/>
              </w:rPr>
            </w:pPr>
          </w:p>
        </w:tc>
      </w:tr>
      <w:tr w:rsidR="007107D1" w:rsidRPr="000571F4">
        <w:tc>
          <w:tcPr>
            <w:tcW w:w="8928" w:type="dxa"/>
            <w:gridSpan w:val="3"/>
            <w:tcBorders>
              <w:bottom w:val="single" w:sz="6" w:space="0" w:color="000000"/>
            </w:tcBorders>
            <w:shd w:val="clear" w:color="auto" w:fill="E0E0E0"/>
          </w:tcPr>
          <w:p w:rsidR="007107D1" w:rsidRPr="000571F4" w:rsidRDefault="007107D1" w:rsidP="007D7DB8">
            <w:pPr>
              <w:pStyle w:val="gemtab11ptAbstand"/>
              <w:rPr>
                <w:b/>
                <w:sz w:val="20"/>
              </w:rPr>
            </w:pPr>
            <w:r w:rsidRPr="000571F4">
              <w:rPr>
                <w:b/>
                <w:sz w:val="20"/>
              </w:rPr>
              <w:t>Zugriffsregel für logischen LCS „Operational state (activated)”</w:t>
            </w:r>
          </w:p>
        </w:tc>
      </w:tr>
      <w:tr w:rsidR="007107D1" w:rsidRPr="000571F4">
        <w:tc>
          <w:tcPr>
            <w:tcW w:w="2088" w:type="dxa"/>
            <w:shd w:val="clear" w:color="auto" w:fill="E0E0E0"/>
          </w:tcPr>
          <w:p w:rsidR="007107D1" w:rsidRPr="000571F4" w:rsidRDefault="007107D1" w:rsidP="007D7DB8">
            <w:pPr>
              <w:pStyle w:val="gemtab11ptAbstand"/>
              <w:rPr>
                <w:b/>
                <w:sz w:val="20"/>
              </w:rPr>
            </w:pPr>
            <w:r w:rsidRPr="000571F4">
              <w:rPr>
                <w:b/>
                <w:sz w:val="20"/>
              </w:rPr>
              <w:t>Zugriffsart</w:t>
            </w:r>
          </w:p>
        </w:tc>
        <w:tc>
          <w:tcPr>
            <w:tcW w:w="4680" w:type="dxa"/>
            <w:shd w:val="clear" w:color="auto" w:fill="E0E0E0"/>
          </w:tcPr>
          <w:p w:rsidR="007107D1" w:rsidRPr="000571F4" w:rsidRDefault="007107D1" w:rsidP="007D7DB8">
            <w:pPr>
              <w:pStyle w:val="gemtab11ptAbstand"/>
              <w:rPr>
                <w:b/>
                <w:sz w:val="20"/>
              </w:rPr>
            </w:pPr>
            <w:r w:rsidRPr="000571F4">
              <w:rPr>
                <w:b/>
                <w:sz w:val="20"/>
              </w:rPr>
              <w:t>Zugriffsbedingung</w:t>
            </w:r>
          </w:p>
        </w:tc>
        <w:tc>
          <w:tcPr>
            <w:tcW w:w="2160" w:type="dxa"/>
            <w:shd w:val="clear" w:color="auto" w:fill="E0E0E0"/>
          </w:tcPr>
          <w:p w:rsidR="007107D1" w:rsidRPr="000571F4" w:rsidRDefault="007107D1" w:rsidP="007D7DB8">
            <w:pPr>
              <w:pStyle w:val="gemtab11ptAbstand"/>
              <w:rPr>
                <w:b/>
                <w:sz w:val="20"/>
              </w:rPr>
            </w:pPr>
            <w:r w:rsidRPr="000571F4">
              <w:rPr>
                <w:b/>
                <w:sz w:val="20"/>
              </w:rPr>
              <w:t>Bemerkung</w:t>
            </w:r>
          </w:p>
        </w:tc>
      </w:tr>
      <w:tr w:rsidR="0091375E" w:rsidRPr="000571F4" w:rsidTr="004E4203">
        <w:tc>
          <w:tcPr>
            <w:tcW w:w="2088" w:type="dxa"/>
            <w:shd w:val="clear" w:color="auto" w:fill="auto"/>
          </w:tcPr>
          <w:p w:rsidR="0091375E" w:rsidRPr="000571F4" w:rsidRDefault="0091375E" w:rsidP="004E4203">
            <w:pPr>
              <w:pStyle w:val="gemTab10pt"/>
              <w:rPr>
                <w:szCs w:val="20"/>
                <w:lang w:val="en-GB"/>
              </w:rPr>
            </w:pPr>
            <w:r w:rsidRPr="000571F4">
              <w:rPr>
                <w:rFonts w:eastAsia="Times New Roman"/>
                <w:smallCaps/>
                <w:lang w:val="en-GB"/>
              </w:rPr>
              <w:t>Generate Asymmetric Key Pair</w:t>
            </w:r>
          </w:p>
          <w:p w:rsidR="0091375E" w:rsidRPr="000571F4" w:rsidRDefault="0091375E" w:rsidP="004E4203">
            <w:pPr>
              <w:pStyle w:val="gemTab10pt"/>
              <w:rPr>
                <w:lang w:val="en-GB"/>
              </w:rPr>
            </w:pPr>
            <w:r w:rsidRPr="000571F4">
              <w:rPr>
                <w:lang w:val="en-GB"/>
              </w:rPr>
              <w:t>P1=</w:t>
            </w:r>
            <w:r w:rsidR="00596EE0">
              <w:rPr>
                <w:lang w:val="en-GB"/>
              </w:rPr>
              <w:t>‘</w:t>
            </w:r>
            <w:r w:rsidRPr="000571F4">
              <w:rPr>
                <w:lang w:val="en-GB"/>
              </w:rPr>
              <w:t>81</w:t>
            </w:r>
            <w:r w:rsidR="00596EE0">
              <w:rPr>
                <w:lang w:val="en-GB"/>
              </w:rPr>
              <w:t>’</w:t>
            </w:r>
          </w:p>
        </w:tc>
        <w:tc>
          <w:tcPr>
            <w:tcW w:w="4680" w:type="dxa"/>
            <w:shd w:val="clear" w:color="auto" w:fill="auto"/>
          </w:tcPr>
          <w:p w:rsidR="0091375E" w:rsidRPr="000571F4" w:rsidRDefault="0091375E" w:rsidP="004E4203">
            <w:pPr>
              <w:pStyle w:val="gemTab10pt"/>
            </w:pPr>
            <w:r w:rsidRPr="000571F4">
              <w:t>ALWAYS</w:t>
            </w:r>
          </w:p>
        </w:tc>
        <w:tc>
          <w:tcPr>
            <w:tcW w:w="2160" w:type="dxa"/>
            <w:shd w:val="clear" w:color="auto" w:fill="auto"/>
          </w:tcPr>
          <w:p w:rsidR="0091375E" w:rsidRPr="000571F4" w:rsidRDefault="0091375E" w:rsidP="007D7DB8">
            <w:pPr>
              <w:pStyle w:val="gemtab11ptAbstand"/>
              <w:rPr>
                <w:strike/>
                <w:sz w:val="20"/>
              </w:rPr>
            </w:pPr>
          </w:p>
        </w:tc>
      </w:tr>
      <w:tr w:rsidR="0091375E" w:rsidRPr="000571F4">
        <w:tc>
          <w:tcPr>
            <w:tcW w:w="2088" w:type="dxa"/>
            <w:shd w:val="clear" w:color="auto" w:fill="auto"/>
          </w:tcPr>
          <w:p w:rsidR="0091375E" w:rsidRPr="00700E10" w:rsidRDefault="0091375E" w:rsidP="00C567F6">
            <w:pPr>
              <w:pStyle w:val="gemtab11ptAbstand"/>
              <w:rPr>
                <w:strike/>
                <w:sz w:val="20"/>
              </w:rPr>
            </w:pPr>
            <w:r w:rsidRPr="00700E10">
              <w:rPr>
                <w:smallCaps/>
                <w:sz w:val="20"/>
              </w:rPr>
              <w:t>Internal Authenticate</w:t>
            </w:r>
          </w:p>
        </w:tc>
        <w:tc>
          <w:tcPr>
            <w:tcW w:w="4680" w:type="dxa"/>
            <w:shd w:val="clear" w:color="auto" w:fill="auto"/>
          </w:tcPr>
          <w:p w:rsidR="0091375E" w:rsidRPr="00700E10" w:rsidRDefault="0091375E" w:rsidP="00C25A22">
            <w:pPr>
              <w:pStyle w:val="gemtab11ptAbstand"/>
              <w:rPr>
                <w:sz w:val="20"/>
                <w:lang w:val="en-GB"/>
              </w:rPr>
            </w:pPr>
            <w:r w:rsidRPr="00700E10">
              <w:rPr>
                <w:sz w:val="20"/>
                <w:lang w:val="en-GB"/>
              </w:rPr>
              <w:tab/>
              <w:t xml:space="preserve">PIN.SMC </w:t>
            </w:r>
          </w:p>
          <w:p w:rsidR="0091375E" w:rsidRPr="00700E10" w:rsidRDefault="0091375E" w:rsidP="00C25A22">
            <w:pPr>
              <w:pStyle w:val="gemtab11ptAbstand"/>
              <w:rPr>
                <w:sz w:val="20"/>
                <w:lang w:val="en-GB"/>
              </w:rPr>
            </w:pPr>
            <w:r w:rsidRPr="00700E10">
              <w:rPr>
                <w:sz w:val="20"/>
                <w:lang w:val="en-GB"/>
              </w:rPr>
              <w:t xml:space="preserve">OR </w:t>
            </w:r>
            <w:r w:rsidRPr="00700E10">
              <w:rPr>
                <w:sz w:val="20"/>
                <w:lang w:val="en-GB"/>
              </w:rPr>
              <w:tab/>
              <w:t xml:space="preserve">AUT(’yy…yy’) </w:t>
            </w:r>
          </w:p>
          <w:p w:rsidR="00327B85" w:rsidRPr="00700E10" w:rsidRDefault="00327B85" w:rsidP="00327B85">
            <w:pPr>
              <w:pStyle w:val="gemtab11ptAbstand"/>
              <w:ind w:left="709"/>
              <w:rPr>
                <w:sz w:val="20"/>
              </w:rPr>
            </w:pPr>
            <w:r w:rsidRPr="00700E10">
              <w:rPr>
                <w:sz w:val="20"/>
              </w:rPr>
              <w:t>"OR AUT(’yy…yy’)" nur für die Profile 2A, 2ZA, 3, 4 und 5 mit ’yy…yy’ entsprechend dem zum jeweiligen Profil gehörenden Eintrag aus der Spalte  „Zugriffsbedingung für Internal  Authenticate“ in Tab_SMC-B_ObjSys_112)</w:t>
            </w:r>
          </w:p>
        </w:tc>
        <w:tc>
          <w:tcPr>
            <w:tcW w:w="2160" w:type="dxa"/>
            <w:shd w:val="clear" w:color="auto" w:fill="auto"/>
          </w:tcPr>
          <w:p w:rsidR="000261DF" w:rsidRPr="000571F4" w:rsidRDefault="000261DF" w:rsidP="00C25A22">
            <w:pPr>
              <w:pStyle w:val="gemtab11ptAbstand"/>
              <w:rPr>
                <w:sz w:val="20"/>
              </w:rPr>
            </w:pPr>
            <w:r w:rsidRPr="00700E10">
              <w:rPr>
                <w:sz w:val="20"/>
              </w:rPr>
              <w:t xml:space="preserve">siehe </w:t>
            </w:r>
            <w:r w:rsidRPr="00700E10">
              <w:rPr>
                <w:sz w:val="20"/>
              </w:rPr>
              <w:fldChar w:fldCharType="begin"/>
            </w:r>
            <w:r w:rsidRPr="00700E10">
              <w:rPr>
                <w:sz w:val="20"/>
              </w:rPr>
              <w:instrText xml:space="preserve"> REF _Ref374339472 \r \h </w:instrText>
            </w:r>
            <w:r w:rsidR="000571F4" w:rsidRPr="00700E10">
              <w:rPr>
                <w:sz w:val="20"/>
              </w:rPr>
              <w:instrText xml:space="preserve"> \* MERGEFORMAT </w:instrText>
            </w:r>
            <w:r w:rsidRPr="00700E10">
              <w:rPr>
                <w:sz w:val="20"/>
              </w:rPr>
            </w:r>
            <w:r w:rsidRPr="00700E10">
              <w:rPr>
                <w:sz w:val="20"/>
              </w:rPr>
              <w:fldChar w:fldCharType="separate"/>
            </w:r>
            <w:r w:rsidR="00997CBB">
              <w:rPr>
                <w:sz w:val="20"/>
              </w:rPr>
              <w:t>Hinweis 22:</w:t>
            </w:r>
            <w:r w:rsidRPr="00700E10">
              <w:rPr>
                <w:sz w:val="20"/>
              </w:rPr>
              <w:fldChar w:fldCharType="end"/>
            </w:r>
          </w:p>
        </w:tc>
      </w:tr>
      <w:tr w:rsidR="0091375E" w:rsidRPr="000571F4">
        <w:tc>
          <w:tcPr>
            <w:tcW w:w="2088" w:type="dxa"/>
            <w:shd w:val="clear" w:color="auto" w:fill="auto"/>
          </w:tcPr>
          <w:p w:rsidR="0091375E" w:rsidRPr="000571F4" w:rsidRDefault="00127F49" w:rsidP="00127F49">
            <w:pPr>
              <w:pStyle w:val="gemtab11ptAbstand"/>
              <w:rPr>
                <w:sz w:val="20"/>
              </w:rPr>
            </w:pPr>
            <w:r w:rsidRPr="001342B7">
              <w:rPr>
                <w:smallCaps/>
                <w:sz w:val="20"/>
              </w:rPr>
              <w:t>Delete</w:t>
            </w:r>
          </w:p>
        </w:tc>
        <w:tc>
          <w:tcPr>
            <w:tcW w:w="4680" w:type="dxa"/>
            <w:shd w:val="clear" w:color="auto" w:fill="auto"/>
          </w:tcPr>
          <w:p w:rsidR="0091375E" w:rsidRPr="00E90098" w:rsidRDefault="0091375E" w:rsidP="007D7DB8">
            <w:pPr>
              <w:pStyle w:val="gemtab11ptAbstand"/>
              <w:rPr>
                <w:sz w:val="20"/>
                <w:lang w:val="en-GB"/>
              </w:rPr>
            </w:pPr>
            <w:r w:rsidRPr="00E90098">
              <w:rPr>
                <w:sz w:val="20"/>
                <w:lang w:val="en-GB"/>
              </w:rPr>
              <w:t>AUT_CMS</w:t>
            </w:r>
            <w:r w:rsidR="00606991" w:rsidRPr="00E90098">
              <w:rPr>
                <w:sz w:val="20"/>
                <w:lang w:val="en-GB"/>
              </w:rPr>
              <w:t xml:space="preserve"> OR AUT_CUP</w:t>
            </w:r>
          </w:p>
        </w:tc>
        <w:tc>
          <w:tcPr>
            <w:tcW w:w="2160" w:type="dxa"/>
            <w:shd w:val="clear" w:color="auto" w:fill="auto"/>
          </w:tcPr>
          <w:p w:rsidR="0091375E" w:rsidRPr="000571F4" w:rsidRDefault="0091375E" w:rsidP="007D7DB8">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_Ref326648640 \r \h  \* MERGEFORMAT </w:instrText>
            </w:r>
            <w:r w:rsidRPr="000571F4">
              <w:rPr>
                <w:sz w:val="20"/>
              </w:rPr>
            </w:r>
            <w:r w:rsidRPr="000571F4">
              <w:rPr>
                <w:sz w:val="20"/>
              </w:rPr>
              <w:fldChar w:fldCharType="separate"/>
            </w:r>
            <w:r w:rsidR="00997CBB">
              <w:rPr>
                <w:sz w:val="20"/>
              </w:rPr>
              <w:t>Hinweis 23:</w:t>
            </w:r>
            <w:r w:rsidRPr="000571F4">
              <w:rPr>
                <w:sz w:val="20"/>
              </w:rPr>
              <w:fldChar w:fldCharType="end"/>
            </w:r>
          </w:p>
        </w:tc>
      </w:tr>
      <w:tr w:rsidR="0091375E" w:rsidRPr="000571F4">
        <w:tc>
          <w:tcPr>
            <w:tcW w:w="2088" w:type="dxa"/>
            <w:tcBorders>
              <w:bottom w:val="single" w:sz="4" w:space="0" w:color="auto"/>
            </w:tcBorders>
            <w:shd w:val="clear" w:color="auto" w:fill="auto"/>
          </w:tcPr>
          <w:p w:rsidR="0091375E" w:rsidRPr="000571F4" w:rsidRDefault="0091375E" w:rsidP="007D7DB8">
            <w:pPr>
              <w:pStyle w:val="gemtab11ptAbstand"/>
              <w:rPr>
                <w:sz w:val="20"/>
              </w:rPr>
            </w:pPr>
            <w:r w:rsidRPr="000571F4">
              <w:rPr>
                <w:sz w:val="20"/>
              </w:rPr>
              <w:t>andere</w:t>
            </w:r>
          </w:p>
        </w:tc>
        <w:tc>
          <w:tcPr>
            <w:tcW w:w="4680" w:type="dxa"/>
            <w:tcBorders>
              <w:bottom w:val="single" w:sz="4" w:space="0" w:color="auto"/>
            </w:tcBorders>
            <w:shd w:val="clear" w:color="auto" w:fill="auto"/>
          </w:tcPr>
          <w:p w:rsidR="0091375E" w:rsidRPr="000571F4" w:rsidRDefault="0091375E" w:rsidP="007D7DB8">
            <w:pPr>
              <w:pStyle w:val="gemtab11ptAbstand"/>
              <w:rPr>
                <w:sz w:val="20"/>
              </w:rPr>
            </w:pPr>
            <w:r w:rsidRPr="000571F4">
              <w:rPr>
                <w:sz w:val="20"/>
              </w:rPr>
              <w:t>NEVER</w:t>
            </w:r>
          </w:p>
        </w:tc>
        <w:tc>
          <w:tcPr>
            <w:tcW w:w="2160" w:type="dxa"/>
            <w:tcBorders>
              <w:bottom w:val="single" w:sz="4" w:space="0" w:color="auto"/>
            </w:tcBorders>
            <w:shd w:val="clear" w:color="auto" w:fill="auto"/>
          </w:tcPr>
          <w:p w:rsidR="0091375E" w:rsidRPr="000571F4" w:rsidRDefault="0091375E" w:rsidP="007D7DB8">
            <w:pPr>
              <w:pStyle w:val="gemtab11ptAbstand"/>
              <w:rPr>
                <w:sz w:val="20"/>
              </w:rPr>
            </w:pPr>
          </w:p>
        </w:tc>
      </w:tr>
      <w:tr w:rsidR="0091375E" w:rsidRPr="000571F4">
        <w:tc>
          <w:tcPr>
            <w:tcW w:w="8928" w:type="dxa"/>
            <w:gridSpan w:val="3"/>
            <w:tcBorders>
              <w:bottom w:val="single" w:sz="6" w:space="0" w:color="000000"/>
            </w:tcBorders>
            <w:shd w:val="clear" w:color="auto" w:fill="E0E0E0"/>
          </w:tcPr>
          <w:p w:rsidR="0091375E" w:rsidRPr="000571F4" w:rsidRDefault="0091375E" w:rsidP="007D7DB8">
            <w:pPr>
              <w:pStyle w:val="gemtab11ptAbstand"/>
              <w:rPr>
                <w:b/>
                <w:sz w:val="20"/>
              </w:rPr>
            </w:pPr>
            <w:r w:rsidRPr="000571F4">
              <w:rPr>
                <w:b/>
                <w:sz w:val="20"/>
              </w:rPr>
              <w:t>Zugriffsregel für logischen LCS „Operational state (deactivated)”</w:t>
            </w:r>
          </w:p>
        </w:tc>
      </w:tr>
      <w:tr w:rsidR="0091375E" w:rsidRPr="000571F4">
        <w:tc>
          <w:tcPr>
            <w:tcW w:w="2088" w:type="dxa"/>
            <w:shd w:val="clear" w:color="auto" w:fill="E0E0E0"/>
          </w:tcPr>
          <w:p w:rsidR="0091375E" w:rsidRPr="000571F4" w:rsidRDefault="0091375E" w:rsidP="007D7DB8">
            <w:pPr>
              <w:pStyle w:val="gemtab11ptAbstand"/>
              <w:rPr>
                <w:b/>
                <w:sz w:val="20"/>
              </w:rPr>
            </w:pPr>
            <w:r w:rsidRPr="000571F4">
              <w:rPr>
                <w:b/>
                <w:sz w:val="20"/>
              </w:rPr>
              <w:t>Zugriffsart</w:t>
            </w:r>
          </w:p>
        </w:tc>
        <w:tc>
          <w:tcPr>
            <w:tcW w:w="4680" w:type="dxa"/>
            <w:shd w:val="clear" w:color="auto" w:fill="E0E0E0"/>
          </w:tcPr>
          <w:p w:rsidR="0091375E" w:rsidRPr="000571F4" w:rsidRDefault="0091375E" w:rsidP="007D7DB8">
            <w:pPr>
              <w:pStyle w:val="gemtab11ptAbstand"/>
              <w:rPr>
                <w:b/>
                <w:sz w:val="20"/>
              </w:rPr>
            </w:pPr>
            <w:r w:rsidRPr="000571F4">
              <w:rPr>
                <w:b/>
                <w:sz w:val="20"/>
              </w:rPr>
              <w:t>Zugriffsbedingung</w:t>
            </w:r>
          </w:p>
        </w:tc>
        <w:tc>
          <w:tcPr>
            <w:tcW w:w="2160" w:type="dxa"/>
            <w:shd w:val="clear" w:color="auto" w:fill="E0E0E0"/>
          </w:tcPr>
          <w:p w:rsidR="0091375E" w:rsidRPr="000571F4" w:rsidRDefault="0091375E" w:rsidP="007D7DB8">
            <w:pPr>
              <w:pStyle w:val="gemtab11ptAbstand"/>
              <w:rPr>
                <w:b/>
                <w:sz w:val="20"/>
              </w:rPr>
            </w:pPr>
            <w:r w:rsidRPr="000571F4">
              <w:rPr>
                <w:b/>
                <w:sz w:val="20"/>
              </w:rPr>
              <w:t>Bemerkung</w:t>
            </w:r>
          </w:p>
        </w:tc>
      </w:tr>
      <w:tr w:rsidR="0091375E" w:rsidRPr="000571F4">
        <w:tc>
          <w:tcPr>
            <w:tcW w:w="2088" w:type="dxa"/>
            <w:tcBorders>
              <w:bottom w:val="single" w:sz="4" w:space="0" w:color="auto"/>
            </w:tcBorders>
            <w:shd w:val="clear" w:color="auto" w:fill="auto"/>
          </w:tcPr>
          <w:p w:rsidR="0091375E" w:rsidRPr="000571F4" w:rsidRDefault="0091375E" w:rsidP="007D7DB8">
            <w:pPr>
              <w:pStyle w:val="gemtab11ptAbstand"/>
              <w:rPr>
                <w:sz w:val="20"/>
              </w:rPr>
            </w:pPr>
            <w:r w:rsidRPr="000571F4">
              <w:rPr>
                <w:sz w:val="20"/>
              </w:rPr>
              <w:t>alle</w:t>
            </w:r>
          </w:p>
        </w:tc>
        <w:tc>
          <w:tcPr>
            <w:tcW w:w="4680" w:type="dxa"/>
            <w:tcBorders>
              <w:bottom w:val="single" w:sz="4" w:space="0" w:color="auto"/>
            </w:tcBorders>
            <w:shd w:val="clear" w:color="auto" w:fill="auto"/>
          </w:tcPr>
          <w:p w:rsidR="0091375E" w:rsidRPr="000571F4" w:rsidRDefault="0091375E" w:rsidP="007D7DB8">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91375E" w:rsidRPr="000571F4" w:rsidRDefault="0091375E" w:rsidP="007D7DB8">
            <w:pPr>
              <w:pStyle w:val="gemtab11ptAbstand"/>
              <w:rPr>
                <w:sz w:val="20"/>
              </w:rPr>
            </w:pPr>
          </w:p>
        </w:tc>
      </w:tr>
      <w:tr w:rsidR="0091375E" w:rsidRPr="000571F4">
        <w:tc>
          <w:tcPr>
            <w:tcW w:w="8928" w:type="dxa"/>
            <w:gridSpan w:val="3"/>
            <w:shd w:val="clear" w:color="auto" w:fill="E6E6E6"/>
          </w:tcPr>
          <w:p w:rsidR="0091375E" w:rsidRPr="000571F4" w:rsidRDefault="0091375E" w:rsidP="007D7DB8">
            <w:pPr>
              <w:pStyle w:val="gemtab11ptAbstand"/>
              <w:rPr>
                <w:b/>
                <w:sz w:val="20"/>
              </w:rPr>
            </w:pPr>
            <w:r w:rsidRPr="000571F4">
              <w:rPr>
                <w:b/>
                <w:sz w:val="20"/>
              </w:rPr>
              <w:t>Zugriffsregel für logischen LCS „Termination state“</w:t>
            </w:r>
          </w:p>
        </w:tc>
      </w:tr>
      <w:tr w:rsidR="0091375E" w:rsidRPr="000571F4">
        <w:tc>
          <w:tcPr>
            <w:tcW w:w="2088" w:type="dxa"/>
            <w:shd w:val="clear" w:color="auto" w:fill="E6E6E6"/>
          </w:tcPr>
          <w:p w:rsidR="0091375E" w:rsidRPr="000571F4" w:rsidRDefault="0091375E" w:rsidP="007D7DB8">
            <w:pPr>
              <w:pStyle w:val="gemtab11ptAbstand"/>
              <w:rPr>
                <w:b/>
                <w:sz w:val="20"/>
              </w:rPr>
            </w:pPr>
            <w:r w:rsidRPr="000571F4">
              <w:rPr>
                <w:b/>
                <w:sz w:val="20"/>
              </w:rPr>
              <w:t>Zugriffsart</w:t>
            </w:r>
          </w:p>
        </w:tc>
        <w:tc>
          <w:tcPr>
            <w:tcW w:w="4680" w:type="dxa"/>
            <w:shd w:val="clear" w:color="auto" w:fill="E6E6E6"/>
          </w:tcPr>
          <w:p w:rsidR="0091375E" w:rsidRPr="000571F4" w:rsidRDefault="0091375E" w:rsidP="007D7DB8">
            <w:pPr>
              <w:pStyle w:val="gemtab11ptAbstand"/>
              <w:rPr>
                <w:b/>
                <w:sz w:val="20"/>
              </w:rPr>
            </w:pPr>
            <w:r w:rsidRPr="000571F4">
              <w:rPr>
                <w:b/>
                <w:sz w:val="20"/>
              </w:rPr>
              <w:t>Zugriffsbedingung</w:t>
            </w:r>
          </w:p>
        </w:tc>
        <w:tc>
          <w:tcPr>
            <w:tcW w:w="2160" w:type="dxa"/>
            <w:shd w:val="clear" w:color="auto" w:fill="E6E6E6"/>
          </w:tcPr>
          <w:p w:rsidR="0091375E" w:rsidRPr="000571F4" w:rsidRDefault="0091375E" w:rsidP="007D7DB8">
            <w:pPr>
              <w:pStyle w:val="gemtab11ptAbstand"/>
              <w:rPr>
                <w:b/>
                <w:sz w:val="20"/>
              </w:rPr>
            </w:pPr>
            <w:r w:rsidRPr="000571F4">
              <w:rPr>
                <w:b/>
                <w:sz w:val="20"/>
              </w:rPr>
              <w:t>Bemerkung</w:t>
            </w:r>
          </w:p>
        </w:tc>
      </w:tr>
      <w:tr w:rsidR="0091375E" w:rsidRPr="000571F4">
        <w:tc>
          <w:tcPr>
            <w:tcW w:w="2088" w:type="dxa"/>
            <w:shd w:val="clear" w:color="auto" w:fill="auto"/>
          </w:tcPr>
          <w:p w:rsidR="0091375E" w:rsidRPr="000571F4" w:rsidRDefault="0091375E" w:rsidP="007D7DB8">
            <w:pPr>
              <w:pStyle w:val="gemtab11ptAbstand"/>
              <w:rPr>
                <w:sz w:val="20"/>
              </w:rPr>
            </w:pPr>
            <w:r w:rsidRPr="000571F4">
              <w:rPr>
                <w:sz w:val="20"/>
              </w:rPr>
              <w:t>alle</w:t>
            </w:r>
          </w:p>
        </w:tc>
        <w:tc>
          <w:tcPr>
            <w:tcW w:w="4680" w:type="dxa"/>
            <w:shd w:val="clear" w:color="auto" w:fill="auto"/>
          </w:tcPr>
          <w:p w:rsidR="0091375E" w:rsidRPr="000571F4" w:rsidRDefault="0091375E" w:rsidP="007D7DB8">
            <w:pPr>
              <w:pStyle w:val="gemtab11ptAbstand"/>
              <w:rPr>
                <w:sz w:val="20"/>
              </w:rPr>
            </w:pPr>
            <w:r w:rsidRPr="000571F4">
              <w:rPr>
                <w:sz w:val="20"/>
              </w:rPr>
              <w:t>NEVER</w:t>
            </w:r>
          </w:p>
        </w:tc>
        <w:tc>
          <w:tcPr>
            <w:tcW w:w="2160" w:type="dxa"/>
            <w:shd w:val="clear" w:color="auto" w:fill="auto"/>
          </w:tcPr>
          <w:p w:rsidR="0091375E" w:rsidRPr="000571F4" w:rsidRDefault="0091375E" w:rsidP="007D7DB8">
            <w:pPr>
              <w:pStyle w:val="gemtab11ptAbstand"/>
              <w:rPr>
                <w:sz w:val="20"/>
              </w:rPr>
            </w:pPr>
          </w:p>
        </w:tc>
      </w:tr>
    </w:tbl>
    <w:p w:rsidR="00AE4B6A" w:rsidRDefault="00AE4B6A" w:rsidP="00961773">
      <w:pPr>
        <w:pStyle w:val="gemEinzug"/>
        <w:rPr>
          <w:b/>
        </w:rPr>
      </w:pPr>
    </w:p>
    <w:p w:rsidR="00961773" w:rsidRPr="00AE4B6A" w:rsidRDefault="00AE4B6A" w:rsidP="00AE4B6A">
      <w:pPr>
        <w:pStyle w:val="gemStandard"/>
      </w:pPr>
      <w:r>
        <w:rPr>
          <w:b/>
        </w:rPr>
        <w:sym w:font="Wingdings" w:char="F0D5"/>
      </w:r>
    </w:p>
    <w:p w:rsidR="00424AC6" w:rsidRPr="000571F4" w:rsidRDefault="00B120AA" w:rsidP="00424AC6">
      <w:pPr>
        <w:pStyle w:val="afiHinweise"/>
      </w:pPr>
      <w:bookmarkStart w:id="260" w:name="cmdprivAut"/>
      <w:r w:rsidRPr="000571F4">
        <w:t xml:space="preserve">Kommandos, die gemäß </w:t>
      </w:r>
      <w:r w:rsidR="00323CAF" w:rsidRPr="000571F4">
        <w:fldChar w:fldCharType="begin"/>
      </w:r>
      <w:r w:rsidR="00323CAF" w:rsidRPr="000571F4">
        <w:instrText xml:space="preserve"> REF qgemSpecCOS \h </w:instrText>
      </w:r>
      <w:r w:rsidR="002A48A6" w:rsidRPr="000571F4">
        <w:instrText xml:space="preserve"> \* MERGEFORMAT </w:instrText>
      </w:r>
      <w:r w:rsidR="00323CAF" w:rsidRPr="000571F4">
        <w:fldChar w:fldCharType="separate"/>
      </w:r>
      <w:r w:rsidR="00997CBB" w:rsidRPr="000571F4">
        <w:rPr>
          <w:rFonts w:cs="Arial"/>
        </w:rPr>
        <w:t>[</w:t>
      </w:r>
      <w:proofErr w:type="spellStart"/>
      <w:r w:rsidR="00997CBB" w:rsidRPr="000571F4">
        <w:rPr>
          <w:rFonts w:cs="Arial"/>
        </w:rPr>
        <w:t>gemSpec_COS</w:t>
      </w:r>
      <w:proofErr w:type="spellEnd"/>
      <w:r w:rsidR="00997CBB" w:rsidRPr="000571F4">
        <w:rPr>
          <w:rFonts w:cs="Arial"/>
        </w:rPr>
        <w:t>]</w:t>
      </w:r>
      <w:r w:rsidR="00323CAF" w:rsidRPr="000571F4">
        <w:fldChar w:fldCharType="end"/>
      </w:r>
      <w:r w:rsidRPr="000571F4">
        <w:t xml:space="preserve"> mit einem privaten </w:t>
      </w:r>
      <w:r w:rsidR="007268F1" w:rsidRPr="000571F4">
        <w:t>Schlüsselobjekt RSA</w:t>
      </w:r>
      <w:r w:rsidR="00C55AC5" w:rsidRPr="000571F4">
        <w:t xml:space="preserve"> </w:t>
      </w:r>
      <w:r w:rsidRPr="000571F4">
        <w:t>arbeiten, sind:</w:t>
      </w:r>
      <w:r w:rsidRPr="000571F4">
        <w:tab/>
      </w:r>
      <w:r w:rsidRPr="000571F4">
        <w:br/>
      </w:r>
      <w:r w:rsidR="003C4CB9" w:rsidRPr="000571F4">
        <w:rPr>
          <w:smallCaps/>
        </w:rPr>
        <w:t xml:space="preserve">Activate, Deactivate, Delete, External Authenticate, Generate Asymmetric Key Pair, Internal Authenticate, </w:t>
      </w:r>
      <w:r w:rsidR="003C4CB9" w:rsidRPr="000571F4">
        <w:t>PSO Decipher, PSO Transcipher, PSO Compute Digital Signature</w:t>
      </w:r>
      <w:r w:rsidR="003C4CB9" w:rsidRPr="000571F4">
        <w:rPr>
          <w:smallCaps/>
        </w:rPr>
        <w:t xml:space="preserve">, Terminate </w:t>
      </w:r>
      <w:bookmarkEnd w:id="260"/>
    </w:p>
    <w:p w:rsidR="000261DF" w:rsidRPr="000571F4" w:rsidRDefault="000261DF" w:rsidP="00F4395F">
      <w:pPr>
        <w:pStyle w:val="afiHinweise"/>
        <w:autoSpaceDE w:val="0"/>
        <w:autoSpaceDN w:val="0"/>
        <w:adjustRightInd w:val="0"/>
      </w:pPr>
      <w:bookmarkStart w:id="261" w:name="_Ref374339472"/>
      <w:r w:rsidRPr="00F4395F">
        <w:t>Die SMC-B eines Krankenhauses verhält sich wie die SMC-B einer Arzt- bzw. Zahnarzt-Praxis. Sofern die Notwendigkeit besteht, dass eine SMC-B eines Krankenhauses auch durch HBAs anderer Profile als die eines Arztes freigeschaltet werden können muss, kann diese Spezifikation entsprechend in kommenden Versionen daraufhin angepasst werden.</w:t>
      </w:r>
      <w:bookmarkEnd w:id="261"/>
    </w:p>
    <w:p w:rsidR="000C3280" w:rsidRPr="000571F4" w:rsidRDefault="00511E8B" w:rsidP="005E080E">
      <w:pPr>
        <w:pStyle w:val="afiHinweise"/>
        <w:autoSpaceDE w:val="0"/>
        <w:autoSpaceDN w:val="0"/>
        <w:adjustRightInd w:val="0"/>
      </w:pPr>
      <w:bookmarkStart w:id="262" w:name="_Ref326648640"/>
      <w:r w:rsidRPr="000571F4">
        <w:t>Das Kommando ist nur vom Inhaber des CMS-</w:t>
      </w:r>
      <w:r w:rsidR="00606991" w:rsidRPr="000571F4">
        <w:t xml:space="preserve"> / CUP-</w:t>
      </w:r>
      <w:r w:rsidRPr="000571F4">
        <w:t>Schlüssels ausführbar,</w:t>
      </w:r>
      <w:r w:rsidR="0079278C" w:rsidRPr="000571F4">
        <w:t xml:space="preserve"> siehe Kap</w:t>
      </w:r>
      <w:r w:rsidR="00404CDD" w:rsidRPr="000571F4">
        <w:t>.</w:t>
      </w:r>
      <w:r w:rsidR="0079278C" w:rsidRPr="000571F4">
        <w:t xml:space="preserve"> </w:t>
      </w:r>
      <w:r w:rsidR="0079278C" w:rsidRPr="000571F4">
        <w:fldChar w:fldCharType="begin"/>
      </w:r>
      <w:r w:rsidR="0079278C" w:rsidRPr="000571F4">
        <w:instrText xml:space="preserve"> REF _Ref326048151 \r \h  \* MERGEFORMAT </w:instrText>
      </w:r>
      <w:r w:rsidR="0079278C" w:rsidRPr="000571F4">
        <w:fldChar w:fldCharType="separate"/>
      </w:r>
      <w:r w:rsidR="00997CBB">
        <w:t>5.6</w:t>
      </w:r>
      <w:r w:rsidR="0079278C" w:rsidRPr="000571F4">
        <w:fldChar w:fldCharType="end"/>
      </w:r>
      <w:r w:rsidR="0079278C" w:rsidRPr="000571F4">
        <w:t>.</w:t>
      </w:r>
      <w:bookmarkEnd w:id="262"/>
    </w:p>
    <w:p w:rsidR="00C25A22" w:rsidRPr="000571F4" w:rsidRDefault="00C25A22" w:rsidP="00C25A22">
      <w:pPr>
        <w:pStyle w:val="gemStandard"/>
      </w:pPr>
      <w:r w:rsidRPr="000571F4">
        <w:t xml:space="preserve">Der öffentliche Schlüssel, der zu </w:t>
      </w:r>
      <w:r w:rsidRPr="000571F4">
        <w:fldChar w:fldCharType="begin"/>
      </w:r>
      <w:r w:rsidRPr="000571F4">
        <w:instrText xml:space="preserve"> REF oPrK_SMC_AUTR_CVC_R2048 \h  \* MERGEFORMAT </w:instrText>
      </w:r>
      <w:r w:rsidRPr="000571F4">
        <w:fldChar w:fldCharType="separate"/>
      </w:r>
      <w:r w:rsidR="00997CBB" w:rsidRPr="000571F4">
        <w:t>PrK.SMC.AUTR_CVC.R2048</w:t>
      </w:r>
      <w:r w:rsidRPr="000571F4">
        <w:fldChar w:fldCharType="end"/>
      </w:r>
      <w:r w:rsidRPr="000571F4">
        <w:t xml:space="preserve"> (mit Profil des CVC-Inhabers), gehört, ist in C.SMC.AUTR_CVC.R2048 enthalten.</w:t>
      </w:r>
    </w:p>
    <w:p w:rsidR="00E52D16" w:rsidRPr="000571F4" w:rsidRDefault="00E52D16" w:rsidP="00E55CCE">
      <w:pPr>
        <w:pStyle w:val="gemStandard"/>
        <w:keepNext/>
        <w:tabs>
          <w:tab w:val="left" w:pos="567"/>
        </w:tabs>
        <w:ind w:left="567" w:hanging="567"/>
        <w:rPr>
          <w:b/>
        </w:rPr>
      </w:pPr>
      <w:r w:rsidRPr="000571F4">
        <w:rPr>
          <w:b/>
        </w:rPr>
        <w:sym w:font="Wingdings" w:char="F0D6"/>
      </w:r>
      <w:r w:rsidRPr="000571F4">
        <w:rPr>
          <w:b/>
        </w:rPr>
        <w:tab/>
      </w:r>
      <w:r w:rsidR="008F745D" w:rsidRPr="00E55CCE">
        <w:rPr>
          <w:b/>
        </w:rPr>
        <w:t>Card-G2-A_3353</w:t>
      </w:r>
      <w:r w:rsidRPr="000571F4">
        <w:rPr>
          <w:b/>
        </w:rPr>
        <w:t xml:space="preserve"> K_Personalisierung: Personalisierte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997CBB" w:rsidRPr="00997CBB">
        <w:rPr>
          <w:b/>
        </w:rPr>
        <w:t>MF</w:t>
      </w:r>
      <w:r w:rsidRPr="000571F4">
        <w:rPr>
          <w:b/>
        </w:rPr>
        <w:fldChar w:fldCharType="end"/>
      </w:r>
      <w:r w:rsidRPr="000571F4">
        <w:rPr>
          <w:b/>
        </w:rPr>
        <w:t xml:space="preserve"> / </w:t>
      </w:r>
      <w:r w:rsidR="001D4413" w:rsidRPr="000571F4">
        <w:rPr>
          <w:b/>
        </w:rPr>
        <w:fldChar w:fldCharType="begin"/>
      </w:r>
      <w:r w:rsidR="001D4413" w:rsidRPr="000571F4">
        <w:rPr>
          <w:b/>
        </w:rPr>
        <w:instrText xml:space="preserve"> REF oPrK_SMC_AUTR_CVC_R2048 \h  \* MERGEFORMAT </w:instrText>
      </w:r>
      <w:r w:rsidR="001D4413" w:rsidRPr="000571F4">
        <w:rPr>
          <w:b/>
        </w:rPr>
      </w:r>
      <w:r w:rsidR="001D4413" w:rsidRPr="000571F4">
        <w:rPr>
          <w:b/>
        </w:rPr>
        <w:fldChar w:fldCharType="separate"/>
      </w:r>
      <w:r w:rsidR="00997CBB" w:rsidRPr="00997CBB">
        <w:rPr>
          <w:b/>
        </w:rPr>
        <w:t>PrK.SMC.AUTR_CVC.R2048</w:t>
      </w:r>
      <w:r w:rsidR="001D4413" w:rsidRPr="000571F4">
        <w:rPr>
          <w:b/>
        </w:rPr>
        <w:fldChar w:fldCharType="end"/>
      </w:r>
    </w:p>
    <w:p w:rsidR="00E52D16" w:rsidRPr="00AB7DFC" w:rsidRDefault="00E52D16" w:rsidP="001057F9">
      <w:pPr>
        <w:pStyle w:val="gemEinzug"/>
        <w:ind w:left="567"/>
      </w:pPr>
      <w:r w:rsidRPr="000571F4">
        <w:t xml:space="preserve">Bei der Personalisierung von </w:t>
      </w:r>
      <w:r w:rsidR="001D4413" w:rsidRPr="000571F4">
        <w:fldChar w:fldCharType="begin"/>
      </w:r>
      <w:r w:rsidR="001D4413" w:rsidRPr="000571F4">
        <w:instrText xml:space="preserve"> REF oPrK_SMC_AUTR_CVC_R2048 \h  \* MERGEFORMAT </w:instrText>
      </w:r>
      <w:r w:rsidR="001D4413" w:rsidRPr="000571F4">
        <w:fldChar w:fldCharType="separate"/>
      </w:r>
      <w:r w:rsidR="00997CBB" w:rsidRPr="000571F4">
        <w:t>PrK.SMC.AUTR_CVC.R2048</w:t>
      </w:r>
      <w:r w:rsidR="001D4413" w:rsidRPr="000571F4">
        <w:fldChar w:fldCharType="end"/>
      </w:r>
      <w:r w:rsidRPr="000571F4">
        <w:t xml:space="preserve"> MÜSSEN die in Tab_</w:t>
      </w:r>
      <w:r w:rsidR="0062625C" w:rsidRPr="000571F4">
        <w:t>SMC-B_ObjSys_077</w:t>
      </w:r>
      <w:r w:rsidRPr="000571F4">
        <w:t xml:space="preserve"> angegebenen Attribute mit den dort angegebe</w:t>
      </w:r>
      <w:r w:rsidRPr="00AB7DFC">
        <w:t>nen Inhalten personalisiert werden.</w:t>
      </w:r>
    </w:p>
    <w:p w:rsidR="00E52D16" w:rsidRPr="000571F4" w:rsidRDefault="00E52D16" w:rsidP="00AE4B6A">
      <w:pPr>
        <w:pStyle w:val="Beschriftung"/>
      </w:pPr>
    </w:p>
    <w:p w:rsidR="00E52D16" w:rsidRPr="000571F4" w:rsidRDefault="00E52D16" w:rsidP="00AE4B6A">
      <w:pPr>
        <w:pStyle w:val="Beschriftung"/>
      </w:pPr>
      <w:bookmarkStart w:id="263" w:name="_Toc501368287"/>
      <w:r w:rsidRPr="000571F4">
        <w:t xml:space="preserve">Tabelle </w:t>
      </w:r>
      <w:fldSimple w:instr=" SEQ Tabelle \* ARABIC ">
        <w:r w:rsidR="00997CBB">
          <w:rPr>
            <w:noProof/>
          </w:rPr>
          <w:t>23</w:t>
        </w:r>
      </w:fldSimple>
      <w:r w:rsidRPr="000571F4">
        <w:t>: Tab_</w:t>
      </w:r>
      <w:r w:rsidR="0062625C" w:rsidRPr="000571F4">
        <w:t>SMC-B_ObjSys_077</w:t>
      </w:r>
      <w:r w:rsidRPr="000571F4">
        <w:t xml:space="preserve"> Personalisierte Attribute von </w:t>
      </w:r>
      <w:r w:rsidRPr="000571F4">
        <w:fldChar w:fldCharType="begin"/>
      </w:r>
      <w:r w:rsidRPr="000571F4">
        <w:instrText xml:space="preserve"> REF oMF \h  \* MERGEFORMAT </w:instrText>
      </w:r>
      <w:r w:rsidRPr="000571F4">
        <w:fldChar w:fldCharType="separate"/>
      </w:r>
      <w:r w:rsidR="00997CBB" w:rsidRPr="000571F4">
        <w:t>MF</w:t>
      </w:r>
      <w:r w:rsidRPr="000571F4">
        <w:fldChar w:fldCharType="end"/>
      </w:r>
      <w:r w:rsidRPr="000571F4">
        <w:t xml:space="preserve"> / </w:t>
      </w:r>
      <w:r w:rsidR="001D4413" w:rsidRPr="000571F4">
        <w:fldChar w:fldCharType="begin"/>
      </w:r>
      <w:r w:rsidR="001D4413" w:rsidRPr="000571F4">
        <w:instrText xml:space="preserve"> REF oPrK_SMC_AUTR_CVC_R2048 \h  \* MERGEFORMAT </w:instrText>
      </w:r>
      <w:r w:rsidR="001D4413" w:rsidRPr="000571F4">
        <w:fldChar w:fldCharType="separate"/>
      </w:r>
      <w:r w:rsidR="00997CBB" w:rsidRPr="000571F4">
        <w:t>PrK.SMC.AUTR_CVC.R2048</w:t>
      </w:r>
      <w:bookmarkEnd w:id="263"/>
      <w:r w:rsidR="001D4413"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E52D16"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Bemerkung</w:t>
            </w:r>
          </w:p>
        </w:tc>
      </w:tr>
      <w:tr w:rsidR="00B155DA" w:rsidRPr="00CD2682">
        <w:tc>
          <w:tcPr>
            <w:tcW w:w="2088" w:type="dxa"/>
            <w:shd w:val="clear" w:color="auto" w:fill="auto"/>
          </w:tcPr>
          <w:p w:rsidR="00B155DA" w:rsidRPr="00CD2682" w:rsidRDefault="00B155DA" w:rsidP="001D4413">
            <w:pPr>
              <w:pStyle w:val="gemtab11ptAbstand"/>
              <w:rPr>
                <w:i/>
                <w:sz w:val="20"/>
              </w:rPr>
            </w:pPr>
            <w:r w:rsidRPr="00CD2682">
              <w:rPr>
                <w:i/>
                <w:sz w:val="20"/>
              </w:rPr>
              <w:t>privateKey</w:t>
            </w:r>
          </w:p>
        </w:tc>
        <w:tc>
          <w:tcPr>
            <w:tcW w:w="4680" w:type="dxa"/>
            <w:shd w:val="clear" w:color="auto" w:fill="auto"/>
          </w:tcPr>
          <w:p w:rsidR="00B155DA" w:rsidRPr="00CD2682" w:rsidRDefault="00B155DA" w:rsidP="001D4413">
            <w:pPr>
              <w:pStyle w:val="gemtab11ptAbstand"/>
              <w:rPr>
                <w:sz w:val="20"/>
              </w:rPr>
            </w:pPr>
            <w:r w:rsidRPr="00CD2682">
              <w:rPr>
                <w:sz w:val="20"/>
              </w:rPr>
              <w:t>Moduluslänge 2048 Bit</w:t>
            </w:r>
          </w:p>
        </w:tc>
        <w:tc>
          <w:tcPr>
            <w:tcW w:w="2160" w:type="dxa"/>
            <w:shd w:val="clear" w:color="auto" w:fill="auto"/>
          </w:tcPr>
          <w:p w:rsidR="00B155DA" w:rsidRPr="00CD2682" w:rsidRDefault="00B155DA" w:rsidP="001D4413">
            <w:pPr>
              <w:pStyle w:val="gemtab11ptAbstand"/>
              <w:rPr>
                <w:sz w:val="20"/>
              </w:rPr>
            </w:pPr>
          </w:p>
        </w:tc>
      </w:tr>
      <w:tr w:rsidR="00224783" w:rsidRPr="00CD2682">
        <w:tc>
          <w:tcPr>
            <w:tcW w:w="2088" w:type="dxa"/>
            <w:shd w:val="clear" w:color="auto" w:fill="auto"/>
          </w:tcPr>
          <w:p w:rsidR="00224783" w:rsidRPr="00CD2682" w:rsidRDefault="00224783" w:rsidP="001F75F6">
            <w:pPr>
              <w:pStyle w:val="gemtab11ptAbstand"/>
              <w:rPr>
                <w:i/>
                <w:sz w:val="20"/>
              </w:rPr>
            </w:pPr>
            <w:r w:rsidRPr="00CD2682">
              <w:rPr>
                <w:i/>
                <w:sz w:val="20"/>
              </w:rPr>
              <w:t xml:space="preserve">privateKey </w:t>
            </w:r>
            <w:r w:rsidRPr="00CD2682">
              <w:rPr>
                <w:sz w:val="20"/>
              </w:rPr>
              <w:t>Ausprägung_</w:t>
            </w:r>
            <w:r w:rsidRPr="00CD2682">
              <w:rPr>
                <w:i/>
                <w:sz w:val="20"/>
              </w:rPr>
              <w:t>ORG</w:t>
            </w:r>
          </w:p>
        </w:tc>
        <w:tc>
          <w:tcPr>
            <w:tcW w:w="4680" w:type="dxa"/>
            <w:shd w:val="clear" w:color="auto" w:fill="auto"/>
          </w:tcPr>
          <w:p w:rsidR="00224783" w:rsidRPr="00CD2682" w:rsidRDefault="00224783" w:rsidP="001F75F6">
            <w:pPr>
              <w:pStyle w:val="gemtab11ptAbstand"/>
              <w:rPr>
                <w:sz w:val="20"/>
              </w:rPr>
            </w:pPr>
            <w:r w:rsidRPr="00CD2682">
              <w:rPr>
                <w:sz w:val="20"/>
              </w:rPr>
              <w:t xml:space="preserve">Moduluslänge 2048 Bit </w:t>
            </w:r>
          </w:p>
          <w:p w:rsidR="00224783" w:rsidRPr="00CD2682" w:rsidRDefault="00224783" w:rsidP="001F75F6">
            <w:pPr>
              <w:pStyle w:val="gemtab11ptAbstand"/>
              <w:rPr>
                <w:sz w:val="20"/>
              </w:rPr>
            </w:pPr>
            <w:r w:rsidRPr="00CD2682">
              <w:rPr>
                <w:sz w:val="20"/>
              </w:rPr>
              <w:t>Herstellerspezifisch „nicht nutzbar“ (z.B. mit Zufallswerten)</w:t>
            </w:r>
          </w:p>
        </w:tc>
        <w:tc>
          <w:tcPr>
            <w:tcW w:w="2160" w:type="dxa"/>
            <w:shd w:val="clear" w:color="auto" w:fill="auto"/>
          </w:tcPr>
          <w:p w:rsidR="00224783" w:rsidRPr="00CD2682" w:rsidRDefault="00224783" w:rsidP="001F75F6">
            <w:pPr>
              <w:pStyle w:val="gemtab11ptAbstand"/>
              <w:rPr>
                <w:sz w:val="20"/>
              </w:rPr>
            </w:pPr>
            <w:r w:rsidRPr="00CD2682">
              <w:rPr>
                <w:sz w:val="20"/>
              </w:rPr>
              <w:t>Entsprechend de</w:t>
            </w:r>
            <w:commentRangeStart w:id="264"/>
            <w:r w:rsidRPr="00CD2682">
              <w:rPr>
                <w:sz w:val="20"/>
              </w:rPr>
              <w:t>m</w:t>
            </w:r>
            <w:commentRangeEnd w:id="264"/>
            <w:r w:rsidRPr="00CD2682">
              <w:rPr>
                <w:rStyle w:val="Kommentarzeichen"/>
                <w:rFonts w:eastAsia="Times New Roman"/>
              </w:rPr>
              <w:commentReference w:id="264"/>
            </w:r>
            <w:r w:rsidRPr="00CD2682">
              <w:rPr>
                <w:sz w:val="20"/>
              </w:rPr>
              <w:t xml:space="preserve"> Verfahren des Personalisierers</w:t>
            </w:r>
          </w:p>
        </w:tc>
      </w:tr>
      <w:tr w:rsidR="00D85378" w:rsidRPr="00CD2682">
        <w:tc>
          <w:tcPr>
            <w:tcW w:w="2088" w:type="dxa"/>
            <w:shd w:val="clear" w:color="auto" w:fill="auto"/>
          </w:tcPr>
          <w:p w:rsidR="00D85378" w:rsidRPr="00CD2682" w:rsidRDefault="00D85378" w:rsidP="00414F42">
            <w:pPr>
              <w:pStyle w:val="gemtab11ptAbstand"/>
              <w:rPr>
                <w:i/>
                <w:sz w:val="20"/>
              </w:rPr>
            </w:pPr>
            <w:r w:rsidRPr="00CD2682">
              <w:rPr>
                <w:i/>
                <w:sz w:val="20"/>
              </w:rPr>
              <w:t>keyAvailable</w:t>
            </w:r>
          </w:p>
        </w:tc>
        <w:tc>
          <w:tcPr>
            <w:tcW w:w="4680" w:type="dxa"/>
            <w:shd w:val="clear" w:color="auto" w:fill="auto"/>
          </w:tcPr>
          <w:p w:rsidR="00D85378" w:rsidRPr="00CD2682" w:rsidRDefault="00D85378" w:rsidP="00414F42">
            <w:pPr>
              <w:pStyle w:val="gemtab11ptAbstand"/>
              <w:rPr>
                <w:sz w:val="20"/>
              </w:rPr>
            </w:pPr>
            <w:r w:rsidRPr="00CD2682">
              <w:rPr>
                <w:sz w:val="20"/>
              </w:rPr>
              <w:t>True</w:t>
            </w:r>
          </w:p>
        </w:tc>
        <w:tc>
          <w:tcPr>
            <w:tcW w:w="2160" w:type="dxa"/>
            <w:shd w:val="clear" w:color="auto" w:fill="auto"/>
          </w:tcPr>
          <w:p w:rsidR="00D85378" w:rsidRPr="00CD2682" w:rsidRDefault="00D85378" w:rsidP="00414F42">
            <w:pPr>
              <w:pStyle w:val="gemtab11ptAbstand"/>
              <w:rPr>
                <w:sz w:val="20"/>
              </w:rPr>
            </w:pPr>
          </w:p>
        </w:tc>
      </w:tr>
      <w:tr w:rsidR="00224783" w:rsidRPr="00CD2682">
        <w:tc>
          <w:tcPr>
            <w:tcW w:w="2088" w:type="dxa"/>
            <w:shd w:val="clear" w:color="auto" w:fill="auto"/>
          </w:tcPr>
          <w:p w:rsidR="00224783" w:rsidRPr="00CD2682" w:rsidRDefault="00224783" w:rsidP="001F75F6">
            <w:pPr>
              <w:pStyle w:val="gemtab11ptAbstand"/>
              <w:rPr>
                <w:i/>
                <w:sz w:val="20"/>
              </w:rPr>
            </w:pPr>
            <w:r w:rsidRPr="00CD2682">
              <w:rPr>
                <w:i/>
                <w:sz w:val="20"/>
              </w:rPr>
              <w:t xml:space="preserve">keyAvailable </w:t>
            </w:r>
            <w:r w:rsidRPr="00CD2682">
              <w:rPr>
                <w:sz w:val="20"/>
              </w:rPr>
              <w:t>Ausprägung_</w:t>
            </w:r>
            <w:r w:rsidRPr="00CD2682">
              <w:rPr>
                <w:i/>
                <w:sz w:val="20"/>
              </w:rPr>
              <w:t>ORG</w:t>
            </w:r>
          </w:p>
        </w:tc>
        <w:tc>
          <w:tcPr>
            <w:tcW w:w="4680" w:type="dxa"/>
            <w:shd w:val="clear" w:color="auto" w:fill="auto"/>
          </w:tcPr>
          <w:p w:rsidR="00224783" w:rsidRPr="00CD2682" w:rsidRDefault="00224783" w:rsidP="001F75F6">
            <w:pPr>
              <w:pStyle w:val="gemtab11ptAbstand"/>
              <w:rPr>
                <w:sz w:val="20"/>
              </w:rPr>
            </w:pPr>
            <w:r w:rsidRPr="00CD2682">
              <w:rPr>
                <w:sz w:val="20"/>
              </w:rPr>
              <w:t xml:space="preserve">False, </w:t>
            </w:r>
          </w:p>
          <w:p w:rsidR="00224783" w:rsidRPr="00CD2682" w:rsidRDefault="00224783" w:rsidP="001F75F6">
            <w:pPr>
              <w:pStyle w:val="gemtab11ptAbstand"/>
              <w:rPr>
                <w:sz w:val="20"/>
              </w:rPr>
            </w:pPr>
            <w:r w:rsidRPr="00CD2682">
              <w:rPr>
                <w:sz w:val="20"/>
              </w:rPr>
              <w:t>ggf. True</w:t>
            </w:r>
          </w:p>
        </w:tc>
        <w:tc>
          <w:tcPr>
            <w:tcW w:w="2160" w:type="dxa"/>
            <w:shd w:val="clear" w:color="auto" w:fill="auto"/>
          </w:tcPr>
          <w:p w:rsidR="00224783" w:rsidRPr="00CD2682" w:rsidRDefault="00224783" w:rsidP="001F75F6">
            <w:pPr>
              <w:pStyle w:val="gemtab11ptAbstand"/>
              <w:rPr>
                <w:sz w:val="20"/>
              </w:rPr>
            </w:pPr>
            <w:r w:rsidRPr="00CD2682">
              <w:rPr>
                <w:sz w:val="20"/>
              </w:rPr>
              <w:t>Entsprechend de</w:t>
            </w:r>
            <w:commentRangeStart w:id="265"/>
            <w:r w:rsidRPr="00CD2682">
              <w:rPr>
                <w:sz w:val="20"/>
              </w:rPr>
              <w:t>m</w:t>
            </w:r>
            <w:commentRangeEnd w:id="265"/>
            <w:r w:rsidRPr="00CD2682">
              <w:rPr>
                <w:rStyle w:val="Kommentarzeichen"/>
                <w:rFonts w:eastAsia="Times New Roman"/>
              </w:rPr>
              <w:commentReference w:id="265"/>
            </w:r>
            <w:r w:rsidRPr="00CD2682">
              <w:rPr>
                <w:sz w:val="20"/>
              </w:rPr>
              <w:t xml:space="preserve"> Verfahren des Personalisierers</w:t>
            </w:r>
          </w:p>
        </w:tc>
      </w:tr>
    </w:tbl>
    <w:p w:rsidR="00AE4B6A" w:rsidRDefault="00AE4B6A" w:rsidP="00E6067B">
      <w:pPr>
        <w:pStyle w:val="gemEinzug"/>
        <w:rPr>
          <w:b/>
        </w:rPr>
      </w:pPr>
    </w:p>
    <w:p w:rsidR="00E6067B" w:rsidRPr="00AE4B6A" w:rsidRDefault="00AE4B6A" w:rsidP="00AE4B6A">
      <w:pPr>
        <w:pStyle w:val="gemStandard"/>
      </w:pPr>
      <w:r>
        <w:rPr>
          <w:b/>
        </w:rPr>
        <w:sym w:font="Wingdings" w:char="F0D5"/>
      </w:r>
    </w:p>
    <w:bookmarkStart w:id="266" w:name="_Ref331410294"/>
    <w:p w:rsidR="00810954" w:rsidRPr="00CD2682" w:rsidRDefault="003937A9" w:rsidP="00AE4B6A">
      <w:pPr>
        <w:pStyle w:val="berschrift3"/>
      </w:pPr>
      <w:r w:rsidRPr="00CD2682">
        <w:fldChar w:fldCharType="begin"/>
      </w:r>
      <w:r w:rsidRPr="00CD2682">
        <w:instrText xml:space="preserve"> REF oMF \h </w:instrText>
      </w:r>
      <w:r w:rsidR="003E07E3" w:rsidRPr="00CD2682">
        <w:instrText xml:space="preserve"> \* MERGEFORMAT </w:instrText>
      </w:r>
      <w:r w:rsidRPr="00CD2682">
        <w:fldChar w:fldCharType="separate"/>
      </w:r>
      <w:bookmarkStart w:id="267" w:name="_Toc502658456"/>
      <w:r w:rsidR="00997CBB" w:rsidRPr="000571F4">
        <w:t>MF</w:t>
      </w:r>
      <w:r w:rsidRPr="00CD2682">
        <w:fldChar w:fldCharType="end"/>
      </w:r>
      <w:r w:rsidR="00E51B4C" w:rsidRPr="00CD2682">
        <w:t xml:space="preserve"> / </w:t>
      </w:r>
      <w:bookmarkStart w:id="268" w:name="oPrK_SMC_AUTR_CVC_E256"/>
      <w:r w:rsidR="00810954" w:rsidRPr="00CD2682">
        <w:t>PrK.SMC.AUTR_CVC</w:t>
      </w:r>
      <w:r w:rsidR="00696E24" w:rsidRPr="00CD2682">
        <w:t>.E256</w:t>
      </w:r>
      <w:bookmarkEnd w:id="266"/>
      <w:bookmarkEnd w:id="268"/>
      <w:bookmarkEnd w:id="267"/>
    </w:p>
    <w:p w:rsidR="00810954" w:rsidRPr="000571F4" w:rsidRDefault="00C94979" w:rsidP="00B613FC">
      <w:pPr>
        <w:pStyle w:val="gemStandard"/>
      </w:pPr>
      <w:r w:rsidRPr="00CD2682">
        <w:fldChar w:fldCharType="begin"/>
      </w:r>
      <w:r w:rsidRPr="00CD2682">
        <w:instrText xml:space="preserve"> REF oPrK_SMC_AUTR_CVC_E256 \h </w:instrText>
      </w:r>
      <w:r w:rsidR="00A15EC5" w:rsidRPr="00CD2682">
        <w:instrText xml:space="preserve"> \* MERGEFORMAT </w:instrText>
      </w:r>
      <w:r w:rsidRPr="00CD2682">
        <w:fldChar w:fldCharType="separate"/>
      </w:r>
      <w:r w:rsidR="00997CBB" w:rsidRPr="00CD2682">
        <w:t>PrK.SMC.AUTR_CVC.E256</w:t>
      </w:r>
      <w:r w:rsidRPr="00CD2682">
        <w:fldChar w:fldCharType="end"/>
      </w:r>
      <w:r w:rsidR="00810954" w:rsidRPr="00CD2682">
        <w:t xml:space="preserve"> ist der globale private Schlüssel für die Kryptogra</w:t>
      </w:r>
      <w:r w:rsidR="00B613FC" w:rsidRPr="00CD2682">
        <w:t>ph</w:t>
      </w:r>
      <w:r w:rsidR="00810954" w:rsidRPr="00CD2682">
        <w:t>ie mit elliptische</w:t>
      </w:r>
      <w:r w:rsidR="00B613FC" w:rsidRPr="00CD2682">
        <w:t>n</w:t>
      </w:r>
      <w:r w:rsidR="00810954" w:rsidRPr="00CD2682">
        <w:t xml:space="preserve"> Kurven</w:t>
      </w:r>
      <w:r w:rsidR="00810954" w:rsidRPr="00CD2682">
        <w:rPr>
          <w:rFonts w:cs="Arial"/>
        </w:rPr>
        <w:t xml:space="preserve"> </w:t>
      </w:r>
      <w:r w:rsidR="00810954" w:rsidRPr="00CD2682">
        <w:t>für die C2C-Authentisierung zwischen SMC-B/eGK</w:t>
      </w:r>
      <w:r w:rsidR="004034E2" w:rsidRPr="00CD2682">
        <w:t>.</w:t>
      </w:r>
      <w:r w:rsidR="00D064E0" w:rsidRPr="00CD2682">
        <w:t xml:space="preserve"> Der zugehörige öffentliche Schlüssel PuK.SMC.AUTR_CVC.E256 ist in C.SMC.AUTR_CVC.E256 (siehe Kapitel </w:t>
      </w:r>
      <w:r w:rsidR="00D064E0" w:rsidRPr="00CD2682">
        <w:fldChar w:fldCharType="begin"/>
      </w:r>
      <w:r w:rsidR="00D064E0" w:rsidRPr="00CD2682">
        <w:instrText xml:space="preserve"> REF _Ref331410895 \r \h </w:instrText>
      </w:r>
      <w:r w:rsidR="00263E20" w:rsidRPr="00CD2682">
        <w:instrText xml:space="preserve"> \* MERGEFORMAT </w:instrText>
      </w:r>
      <w:r w:rsidR="00D064E0" w:rsidRPr="00CD2682">
        <w:fldChar w:fldCharType="separate"/>
      </w:r>
      <w:r w:rsidR="00997CBB">
        <w:t>5.3.8</w:t>
      </w:r>
      <w:r w:rsidR="00D064E0" w:rsidRPr="00CD2682">
        <w:fldChar w:fldCharType="end"/>
      </w:r>
      <w:r w:rsidR="00D064E0" w:rsidRPr="00CD2682">
        <w:t>) enthalten.</w:t>
      </w:r>
      <w:r w:rsidR="00224783" w:rsidRPr="00CD2682">
        <w:t xml:space="preserve"> Für die Ausprägung</w:t>
      </w:r>
      <w:r w:rsidR="006D2CA2" w:rsidRPr="00CD2682">
        <w:t xml:space="preserve"> </w:t>
      </w:r>
      <w:r w:rsidR="00224783" w:rsidRPr="00CD2682">
        <w:t>_ORG bleibt dieser Schlüssel herstellerspezifisch „unbefüllt“ oder wird mit Zufallswerten befüllt</w:t>
      </w:r>
      <w:commentRangeStart w:id="269"/>
      <w:r w:rsidR="00224783" w:rsidRPr="00CD2682">
        <w:t>.</w:t>
      </w:r>
      <w:commentRangeEnd w:id="269"/>
      <w:r w:rsidR="00224783" w:rsidRPr="00CD2682">
        <w:rPr>
          <w:rStyle w:val="Kommentarzeichen"/>
          <w:rFonts w:eastAsia="Times New Roman"/>
        </w:rPr>
        <w:commentReference w:id="269"/>
      </w:r>
    </w:p>
    <w:p w:rsidR="00675FA1" w:rsidRPr="000571F4" w:rsidRDefault="00675FA1" w:rsidP="00E55CCE">
      <w:pPr>
        <w:pStyle w:val="gemStandard"/>
        <w:keepNext/>
        <w:tabs>
          <w:tab w:val="left" w:pos="567"/>
        </w:tabs>
        <w:ind w:left="567" w:hanging="567"/>
        <w:rPr>
          <w:b/>
        </w:rPr>
      </w:pPr>
      <w:r w:rsidRPr="000571F4">
        <w:rPr>
          <w:b/>
        </w:rPr>
        <w:lastRenderedPageBreak/>
        <w:sym w:font="Wingdings" w:char="F0D6"/>
      </w:r>
      <w:r w:rsidRPr="000571F4">
        <w:rPr>
          <w:b/>
        </w:rPr>
        <w:tab/>
      </w:r>
      <w:r w:rsidR="00935695" w:rsidRPr="000571F4">
        <w:rPr>
          <w:b/>
        </w:rPr>
        <w:t>Card-G2-A_2177</w:t>
      </w:r>
      <w:r w:rsidRPr="000571F4">
        <w:rPr>
          <w:b/>
        </w:rPr>
        <w:t xml:space="preserve"> </w:t>
      </w:r>
      <w:r w:rsidR="00E52D16" w:rsidRPr="00E55CCE">
        <w:rPr>
          <w:b/>
        </w:rPr>
        <w:t xml:space="preserve">K_Initialisierung: </w:t>
      </w:r>
      <w:r w:rsidRPr="000571F4">
        <w:rPr>
          <w:b/>
        </w:rPr>
        <w:t xml:space="preserve">Freischaltung der SMC-B </w:t>
      </w:r>
      <w:r w:rsidR="00F67151" w:rsidRPr="000571F4">
        <w:rPr>
          <w:b/>
        </w:rPr>
        <w:t xml:space="preserve">einer Institution </w:t>
      </w:r>
      <w:r w:rsidR="004A646E" w:rsidRPr="000571F4">
        <w:rPr>
          <w:b/>
        </w:rPr>
        <w:t>(</w:t>
      </w:r>
      <w:r w:rsidR="004A646E" w:rsidRPr="000571F4">
        <w:rPr>
          <w:b/>
        </w:rPr>
        <w:fldChar w:fldCharType="begin"/>
      </w:r>
      <w:r w:rsidR="004A646E" w:rsidRPr="000571F4">
        <w:rPr>
          <w:b/>
        </w:rPr>
        <w:instrText xml:space="preserve"> REF oPrK_SMC_AUTR_CVC_E256 \h  \* MERGEFORMAT </w:instrText>
      </w:r>
      <w:r w:rsidR="004A646E" w:rsidRPr="000571F4">
        <w:rPr>
          <w:b/>
        </w:rPr>
      </w:r>
      <w:r w:rsidR="004A646E" w:rsidRPr="000571F4">
        <w:rPr>
          <w:b/>
        </w:rPr>
        <w:fldChar w:fldCharType="separate"/>
      </w:r>
      <w:r w:rsidR="00997CBB" w:rsidRPr="00997CBB">
        <w:rPr>
          <w:b/>
        </w:rPr>
        <w:t>PrK.SMC.AUTR_CVC.E256</w:t>
      </w:r>
      <w:r w:rsidR="004A646E" w:rsidRPr="000571F4">
        <w:rPr>
          <w:b/>
        </w:rPr>
        <w:fldChar w:fldCharType="end"/>
      </w:r>
      <w:r w:rsidR="004A646E" w:rsidRPr="000571F4">
        <w:rPr>
          <w:b/>
        </w:rPr>
        <w:t>)</w:t>
      </w:r>
    </w:p>
    <w:p w:rsidR="00AE4B6A" w:rsidRDefault="00DB4674" w:rsidP="009A30DE">
      <w:pPr>
        <w:pStyle w:val="gemEinzug"/>
        <w:ind w:left="567"/>
        <w:jc w:val="both"/>
        <w:rPr>
          <w:b/>
        </w:rPr>
      </w:pPr>
      <w:r w:rsidRPr="000571F4">
        <w:t xml:space="preserve">Der private Schlüssel </w:t>
      </w:r>
      <w:r w:rsidR="00675FA1" w:rsidRPr="000571F4">
        <w:fldChar w:fldCharType="begin"/>
      </w:r>
      <w:r w:rsidR="00675FA1" w:rsidRPr="000571F4">
        <w:instrText xml:space="preserve"> REF oPrK_SMC_AUTR_CVC_E256 \h  \* MERGEFORMAT </w:instrText>
      </w:r>
      <w:r w:rsidR="00675FA1" w:rsidRPr="000571F4">
        <w:fldChar w:fldCharType="separate"/>
      </w:r>
      <w:r w:rsidR="00997CBB" w:rsidRPr="00CD2682">
        <w:t>PrK.SMC.AUTR_CVC.E256</w:t>
      </w:r>
      <w:r w:rsidR="00675FA1" w:rsidRPr="000571F4">
        <w:fldChar w:fldCharType="end"/>
      </w:r>
      <w:r w:rsidR="00675FA1" w:rsidRPr="000571F4">
        <w:t xml:space="preserve"> der SMC-B einer </w:t>
      </w:r>
      <w:r w:rsidR="00F67151" w:rsidRPr="000571F4">
        <w:t xml:space="preserve">Institution </w:t>
      </w:r>
      <w:r w:rsidR="00675FA1" w:rsidRPr="000571F4">
        <w:t>DAR</w:t>
      </w:r>
      <w:r w:rsidR="00675FA1" w:rsidRPr="00AB7DFC">
        <w:t>F NICHT durch einen HBA freigeschaltet werden können, der ein anderes Profil (einen anderen Hex-Wert) als die SMC-B selbst aufweist.</w:t>
      </w:r>
      <w:r w:rsidR="009A30DE" w:rsidRPr="00AB7DFC">
        <w:t xml:space="preserve"> </w:t>
      </w:r>
    </w:p>
    <w:p w:rsidR="00675FA1" w:rsidRPr="00AE4B6A" w:rsidRDefault="00AE4B6A" w:rsidP="00AE4B6A">
      <w:pPr>
        <w:pStyle w:val="gemStandard"/>
      </w:pPr>
      <w:r>
        <w:rPr>
          <w:b/>
        </w:rPr>
        <w:sym w:font="Wingdings" w:char="F0D5"/>
      </w:r>
    </w:p>
    <w:p w:rsidR="00803919" w:rsidRPr="000571F4" w:rsidRDefault="00803919" w:rsidP="00E55CCE">
      <w:pPr>
        <w:pStyle w:val="gemStandard"/>
        <w:keepNext/>
        <w:tabs>
          <w:tab w:val="left" w:pos="567"/>
        </w:tabs>
        <w:ind w:left="567" w:hanging="567"/>
        <w:rPr>
          <w:b/>
        </w:rPr>
      </w:pPr>
      <w:r w:rsidRPr="000571F4">
        <w:rPr>
          <w:b/>
        </w:rPr>
        <w:sym w:font="Wingdings" w:char="F0D6"/>
      </w:r>
      <w:r w:rsidRPr="000571F4">
        <w:rPr>
          <w:b/>
        </w:rPr>
        <w:tab/>
      </w:r>
      <w:r w:rsidR="008F745D" w:rsidRPr="00E55CCE">
        <w:rPr>
          <w:b/>
        </w:rPr>
        <w:t>Card-G2-A_3354</w:t>
      </w:r>
      <w:r w:rsidRPr="000571F4">
        <w:rPr>
          <w:b/>
        </w:rPr>
        <w:t xml:space="preserve"> </w:t>
      </w:r>
      <w:proofErr w:type="spellStart"/>
      <w:r w:rsidRPr="00E55CCE">
        <w:rPr>
          <w:b/>
        </w:rPr>
        <w:t>K_Initialisierung</w:t>
      </w:r>
      <w:proofErr w:type="spellEnd"/>
      <w:r w:rsidRPr="00E55CCE">
        <w:rPr>
          <w:b/>
        </w:rPr>
        <w:t xml:space="preserve">: </w:t>
      </w:r>
      <w:r w:rsidRPr="000571F4">
        <w:rPr>
          <w:b/>
        </w:rPr>
        <w:t xml:space="preserve">Freischaltung für </w:t>
      </w:r>
      <w:r w:rsidRPr="00E55CCE">
        <w:rPr>
          <w:b/>
        </w:rPr>
        <w:fldChar w:fldCharType="begin"/>
      </w:r>
      <w:r w:rsidRPr="00E55CCE">
        <w:rPr>
          <w:b/>
        </w:rPr>
        <w:instrText xml:space="preserve"> REF oPrK_SMC_AUTR_CVC_E256 \h  \* MERGEFORMAT </w:instrText>
      </w:r>
      <w:r w:rsidRPr="00E55CCE">
        <w:rPr>
          <w:b/>
        </w:rPr>
      </w:r>
      <w:r w:rsidRPr="00E55CCE">
        <w:rPr>
          <w:b/>
        </w:rPr>
        <w:fldChar w:fldCharType="separate"/>
      </w:r>
      <w:r w:rsidR="00997CBB" w:rsidRPr="00997CBB">
        <w:rPr>
          <w:b/>
        </w:rPr>
        <w:t>PrK.SMC.AUTR_CVC.E256</w:t>
      </w:r>
      <w:r w:rsidRPr="00E55CCE">
        <w:rPr>
          <w:b/>
        </w:rPr>
        <w:fldChar w:fldCharType="end"/>
      </w:r>
      <w:r w:rsidRPr="00E55CCE">
        <w:rPr>
          <w:b/>
        </w:rPr>
        <w:t xml:space="preserve"> der</w:t>
      </w:r>
      <w:r w:rsidRPr="000571F4">
        <w:rPr>
          <w:b/>
        </w:rPr>
        <w:t xml:space="preserve"> SMC-B </w:t>
      </w:r>
    </w:p>
    <w:p w:rsidR="00AE4B6A" w:rsidRDefault="00327B85" w:rsidP="00803919">
      <w:pPr>
        <w:pStyle w:val="gemEinzug"/>
        <w:ind w:left="567"/>
        <w:jc w:val="both"/>
        <w:rPr>
          <w:b/>
        </w:rPr>
      </w:pPr>
      <w:r w:rsidRPr="00700E10">
        <w:t>Für das Kommando Internal Authenticate für PrK.SMC.AUTR_CVC.XXXX MUSS für die Profile 2A, 2ZA, 3, 4 und 5 genau die zum jeweiligen Profil gehörende Zugriffsbedingung  gemäß Tab_SMC-B_ObjSys_112 umgesetzt werden. Für die Profile 1 und 7 - 1</w:t>
      </w:r>
      <w:r w:rsidRPr="00AB7DFC">
        <w:t>0 MUSS die Freischaltung von PrK.SMC.AUTR_CVC.XXXX nur mit der PIN.SMC erfolgen.</w:t>
      </w:r>
    </w:p>
    <w:p w:rsidR="00803919" w:rsidRPr="00AE4B6A" w:rsidRDefault="00AE4B6A" w:rsidP="00AE4B6A">
      <w:pPr>
        <w:pStyle w:val="gemStandard"/>
      </w:pPr>
      <w:r>
        <w:rPr>
          <w:b/>
        </w:rPr>
        <w:sym w:font="Wingdings" w:char="F0D5"/>
      </w:r>
    </w:p>
    <w:p w:rsidR="007107D1" w:rsidRPr="000571F4" w:rsidRDefault="007107D1" w:rsidP="00E55CCE">
      <w:pPr>
        <w:pStyle w:val="gemStandard"/>
        <w:keepNext/>
        <w:tabs>
          <w:tab w:val="left" w:pos="567"/>
        </w:tabs>
        <w:ind w:left="567" w:hanging="567"/>
        <w:rPr>
          <w:b/>
        </w:rPr>
      </w:pPr>
      <w:r w:rsidRPr="000571F4">
        <w:rPr>
          <w:b/>
        </w:rPr>
        <w:sym w:font="Wingdings" w:char="F0D6"/>
      </w:r>
      <w:r w:rsidRPr="000571F4">
        <w:rPr>
          <w:b/>
        </w:rPr>
        <w:tab/>
        <w:t xml:space="preserve">Card-G2-A_2180 </w:t>
      </w:r>
      <w:r w:rsidR="00DD3C19" w:rsidRPr="000571F4">
        <w:rPr>
          <w:b/>
        </w:rPr>
        <w:t>K_Initialisierung: Initialisierte</w:t>
      </w:r>
      <w:r w:rsidRPr="000571F4">
        <w:rPr>
          <w:b/>
        </w:rPr>
        <w:t xml:space="preserv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997CBB" w:rsidRPr="00997CBB">
        <w:rPr>
          <w:b/>
        </w:rPr>
        <w:t>MF</w:t>
      </w:r>
      <w:r w:rsidRPr="000571F4">
        <w:rPr>
          <w:b/>
        </w:rPr>
        <w:fldChar w:fldCharType="end"/>
      </w:r>
      <w:r w:rsidRPr="000571F4">
        <w:rPr>
          <w:b/>
        </w:rPr>
        <w:t xml:space="preserve"> / </w:t>
      </w:r>
      <w:r w:rsidRPr="000571F4">
        <w:rPr>
          <w:b/>
        </w:rPr>
        <w:fldChar w:fldCharType="begin"/>
      </w:r>
      <w:r w:rsidRPr="000571F4">
        <w:rPr>
          <w:b/>
        </w:rPr>
        <w:instrText xml:space="preserve"> REF oPrK_SMC_AUTR_CVC_E256 \h  \* MERGEFORMAT </w:instrText>
      </w:r>
      <w:r w:rsidRPr="000571F4">
        <w:rPr>
          <w:b/>
        </w:rPr>
      </w:r>
      <w:r w:rsidRPr="000571F4">
        <w:rPr>
          <w:b/>
        </w:rPr>
        <w:fldChar w:fldCharType="separate"/>
      </w:r>
      <w:r w:rsidR="00997CBB" w:rsidRPr="00997CBB">
        <w:rPr>
          <w:b/>
        </w:rPr>
        <w:t>PrK.SMC.AUTR_CVC.E256</w:t>
      </w:r>
      <w:r w:rsidRPr="000571F4">
        <w:rPr>
          <w:b/>
        </w:rPr>
        <w:fldChar w:fldCharType="end"/>
      </w:r>
    </w:p>
    <w:p w:rsidR="007107D1" w:rsidRPr="00AB7DFC" w:rsidRDefault="007107D1" w:rsidP="007107D1">
      <w:pPr>
        <w:pStyle w:val="gemEinzug"/>
        <w:ind w:left="540"/>
      </w:pPr>
      <w:r w:rsidRPr="00AB7DFC">
        <w:fldChar w:fldCharType="begin"/>
      </w:r>
      <w:r w:rsidRPr="00AB7DFC">
        <w:instrText xml:space="preserve"> REF oPrK_SMC_AUTR_CVC_E256 \h  \* MERGEFORMAT </w:instrText>
      </w:r>
      <w:r w:rsidRPr="00AB7DFC">
        <w:fldChar w:fldCharType="separate"/>
      </w:r>
      <w:r w:rsidR="00997CBB" w:rsidRPr="00CD2682">
        <w:t>PrK.SMC.AUTR_CVC.E256</w:t>
      </w:r>
      <w:r w:rsidRPr="00AB7DFC">
        <w:fldChar w:fldCharType="end"/>
      </w:r>
      <w:r w:rsidRPr="00AB7DFC">
        <w:t xml:space="preserve"> MUSS die in Tab_SMC-B_ObjSys_022 dargestellten Werte besitzen.</w:t>
      </w:r>
    </w:p>
    <w:p w:rsidR="00810954" w:rsidRPr="000571F4" w:rsidRDefault="00810954" w:rsidP="00AE4B6A">
      <w:pPr>
        <w:pStyle w:val="Beschriftung"/>
        <w:rPr>
          <w:rFonts w:cs="Arial"/>
        </w:rPr>
      </w:pPr>
      <w:bookmarkStart w:id="270" w:name="_Toc501368288"/>
      <w:r w:rsidRPr="000571F4">
        <w:rPr>
          <w:rFonts w:cs="Arial"/>
        </w:rPr>
        <w:t xml:space="preserve">Tabelle </w:t>
      </w:r>
      <w:r w:rsidRPr="000571F4">
        <w:rPr>
          <w:rFonts w:cs="Arial"/>
        </w:rPr>
        <w:fldChar w:fldCharType="begin"/>
      </w:r>
      <w:r w:rsidRPr="000571F4">
        <w:rPr>
          <w:rFonts w:cs="Arial"/>
        </w:rPr>
        <w:instrText xml:space="preserve"> SEQ Tabelle \* ARABIC </w:instrText>
      </w:r>
      <w:r w:rsidRPr="000571F4">
        <w:rPr>
          <w:rFonts w:cs="Arial"/>
        </w:rPr>
        <w:fldChar w:fldCharType="separate"/>
      </w:r>
      <w:r w:rsidR="00997CBB">
        <w:rPr>
          <w:rFonts w:cs="Arial"/>
          <w:noProof/>
        </w:rPr>
        <w:t>24</w:t>
      </w:r>
      <w:r w:rsidRPr="000571F4">
        <w:rPr>
          <w:rFonts w:cs="Arial"/>
        </w:rPr>
        <w:fldChar w:fldCharType="end"/>
      </w:r>
      <w:r w:rsidR="009A30DE" w:rsidRPr="000571F4">
        <w:rPr>
          <w:rFonts w:cs="Arial"/>
        </w:rPr>
        <w:t xml:space="preserve">: </w:t>
      </w:r>
      <w:r w:rsidR="00A909C6" w:rsidRPr="000571F4">
        <w:rPr>
          <w:rFonts w:cs="Arial"/>
        </w:rPr>
        <w:t xml:space="preserve">Tab_SMC-B_ObjSys_022 </w:t>
      </w:r>
      <w:r w:rsidR="00E52D16" w:rsidRPr="000571F4">
        <w:t xml:space="preserve">Initialisierte </w:t>
      </w:r>
      <w:r w:rsidRPr="000571F4">
        <w:rPr>
          <w:rFonts w:cs="Arial"/>
        </w:rPr>
        <w:t xml:space="preserve">Attribute von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Pr="000571F4">
        <w:rPr>
          <w:rFonts w:cs="Arial"/>
        </w:rPr>
        <w:t xml:space="preserve"> / </w:t>
      </w:r>
      <w:r w:rsidR="00C94979" w:rsidRPr="000571F4">
        <w:fldChar w:fldCharType="begin"/>
      </w:r>
      <w:r w:rsidR="00C94979" w:rsidRPr="000571F4">
        <w:instrText xml:space="preserve"> REF oPrK_SMC_AUTR_CVC_E256 \h </w:instrText>
      </w:r>
      <w:r w:rsidR="003E07E3" w:rsidRPr="000571F4">
        <w:instrText xml:space="preserve"> \* MERGEFORMAT </w:instrText>
      </w:r>
      <w:r w:rsidR="00C94979" w:rsidRPr="000571F4">
        <w:fldChar w:fldCharType="separate"/>
      </w:r>
      <w:r w:rsidR="00997CBB" w:rsidRPr="00CD2682">
        <w:t>PrK.SMC.AUTR_CVC.E256</w:t>
      </w:r>
      <w:bookmarkEnd w:id="270"/>
      <w:r w:rsidR="00C94979"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810954"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810954" w:rsidRPr="000571F4" w:rsidRDefault="00810954" w:rsidP="00766E28">
            <w:pPr>
              <w:pStyle w:val="gemtab11ptAbstand"/>
              <w:keepNext/>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810954" w:rsidRPr="000571F4" w:rsidRDefault="00810954" w:rsidP="00766E28">
            <w:pPr>
              <w:pStyle w:val="gemtab11ptAbstand"/>
              <w:keepNext/>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810954" w:rsidRPr="000571F4" w:rsidRDefault="00810954" w:rsidP="00766E28">
            <w:pPr>
              <w:pStyle w:val="gemtab11ptAbstand"/>
              <w:keepNext/>
              <w:rPr>
                <w:b/>
                <w:sz w:val="20"/>
              </w:rPr>
            </w:pPr>
            <w:r w:rsidRPr="000571F4">
              <w:rPr>
                <w:b/>
                <w:sz w:val="20"/>
              </w:rPr>
              <w:t>Bemerkung</w:t>
            </w:r>
          </w:p>
        </w:tc>
      </w:tr>
      <w:tr w:rsidR="00810954" w:rsidRPr="000571F4">
        <w:tc>
          <w:tcPr>
            <w:tcW w:w="2088" w:type="dxa"/>
            <w:shd w:val="clear" w:color="auto" w:fill="auto"/>
          </w:tcPr>
          <w:p w:rsidR="00810954" w:rsidRPr="000571F4" w:rsidRDefault="00810954" w:rsidP="00766E28">
            <w:pPr>
              <w:pStyle w:val="gemtab11ptAbstand"/>
              <w:keepNext/>
              <w:rPr>
                <w:sz w:val="20"/>
              </w:rPr>
            </w:pPr>
            <w:r w:rsidRPr="000571F4">
              <w:rPr>
                <w:sz w:val="20"/>
              </w:rPr>
              <w:t>Objekttyp</w:t>
            </w:r>
          </w:p>
        </w:tc>
        <w:tc>
          <w:tcPr>
            <w:tcW w:w="4680" w:type="dxa"/>
            <w:shd w:val="clear" w:color="auto" w:fill="auto"/>
          </w:tcPr>
          <w:p w:rsidR="00810954" w:rsidRPr="000571F4" w:rsidRDefault="007268F1" w:rsidP="00766E28">
            <w:pPr>
              <w:pStyle w:val="gemtab11ptAbstand"/>
              <w:keepNext/>
              <w:rPr>
                <w:sz w:val="20"/>
              </w:rPr>
            </w:pPr>
            <w:r w:rsidRPr="000571F4">
              <w:rPr>
                <w:sz w:val="20"/>
              </w:rPr>
              <w:t>privates Schlüsselobjekt, ELC</w:t>
            </w:r>
            <w:r w:rsidR="00AF67EC">
              <w:rPr>
                <w:sz w:val="20"/>
              </w:rPr>
              <w:t xml:space="preserve"> 256</w:t>
            </w:r>
          </w:p>
        </w:tc>
        <w:tc>
          <w:tcPr>
            <w:tcW w:w="2160" w:type="dxa"/>
            <w:shd w:val="clear" w:color="auto" w:fill="auto"/>
          </w:tcPr>
          <w:p w:rsidR="00810954" w:rsidRPr="000571F4" w:rsidRDefault="00810954" w:rsidP="00766E28">
            <w:pPr>
              <w:pStyle w:val="gemtab11ptAbstand"/>
              <w:keepNext/>
              <w:rPr>
                <w:sz w:val="20"/>
              </w:rPr>
            </w:pPr>
          </w:p>
        </w:tc>
      </w:tr>
      <w:tr w:rsidR="00810954" w:rsidRPr="000571F4">
        <w:tc>
          <w:tcPr>
            <w:tcW w:w="2088" w:type="dxa"/>
            <w:tcBorders>
              <w:bottom w:val="single" w:sz="6" w:space="0" w:color="000000"/>
            </w:tcBorders>
            <w:shd w:val="clear" w:color="auto" w:fill="auto"/>
          </w:tcPr>
          <w:p w:rsidR="00810954" w:rsidRPr="000571F4" w:rsidRDefault="00810954" w:rsidP="007D7DB8">
            <w:pPr>
              <w:pStyle w:val="gemtab11ptAbstand"/>
              <w:rPr>
                <w:i/>
                <w:sz w:val="20"/>
              </w:rPr>
            </w:pPr>
            <w:r w:rsidRPr="000571F4">
              <w:rPr>
                <w:i/>
                <w:sz w:val="20"/>
              </w:rPr>
              <w:t>keyIdentifier</w:t>
            </w:r>
          </w:p>
        </w:tc>
        <w:tc>
          <w:tcPr>
            <w:tcW w:w="4680" w:type="dxa"/>
            <w:tcBorders>
              <w:bottom w:val="single" w:sz="6" w:space="0" w:color="000000"/>
            </w:tcBorders>
            <w:shd w:val="clear" w:color="auto" w:fill="auto"/>
          </w:tcPr>
          <w:p w:rsidR="00810954" w:rsidRPr="000571F4" w:rsidRDefault="00596EE0" w:rsidP="007D7DB8">
            <w:pPr>
              <w:pStyle w:val="gemtab11ptAbstand"/>
              <w:rPr>
                <w:sz w:val="20"/>
              </w:rPr>
            </w:pPr>
            <w:r>
              <w:rPr>
                <w:sz w:val="20"/>
              </w:rPr>
              <w:t>‘</w:t>
            </w:r>
            <w:r w:rsidR="00C709FB" w:rsidRPr="000571F4">
              <w:rPr>
                <w:sz w:val="20"/>
              </w:rPr>
              <w:t>0</w:t>
            </w:r>
            <w:r w:rsidR="00C132BD" w:rsidRPr="000571F4">
              <w:rPr>
                <w:sz w:val="20"/>
              </w:rPr>
              <w:t>6</w:t>
            </w:r>
            <w:r>
              <w:rPr>
                <w:sz w:val="20"/>
              </w:rPr>
              <w:t>’</w:t>
            </w:r>
            <w:r w:rsidR="00810954" w:rsidRPr="000571F4">
              <w:rPr>
                <w:sz w:val="20"/>
              </w:rPr>
              <w:t xml:space="preserve"> = </w:t>
            </w:r>
            <w:r w:rsidR="00C132BD" w:rsidRPr="000571F4">
              <w:rPr>
                <w:sz w:val="20"/>
              </w:rPr>
              <w:t>6</w:t>
            </w:r>
          </w:p>
        </w:tc>
        <w:tc>
          <w:tcPr>
            <w:tcW w:w="2160" w:type="dxa"/>
            <w:tcBorders>
              <w:bottom w:val="single" w:sz="6" w:space="0" w:color="000000"/>
            </w:tcBorders>
            <w:shd w:val="clear" w:color="auto" w:fill="auto"/>
          </w:tcPr>
          <w:p w:rsidR="00810954" w:rsidRPr="000571F4" w:rsidRDefault="00810954" w:rsidP="007D7DB8">
            <w:pPr>
              <w:pStyle w:val="gemtab11ptAbstand"/>
              <w:rPr>
                <w:sz w:val="20"/>
              </w:rPr>
            </w:pPr>
          </w:p>
        </w:tc>
      </w:tr>
      <w:tr w:rsidR="009179D3" w:rsidRPr="000571F4" w:rsidTr="000B37AC">
        <w:tc>
          <w:tcPr>
            <w:tcW w:w="2088" w:type="dxa"/>
            <w:tcBorders>
              <w:bottom w:val="single" w:sz="6" w:space="0" w:color="000000"/>
            </w:tcBorders>
            <w:shd w:val="clear" w:color="auto" w:fill="auto"/>
            <w:vAlign w:val="center"/>
          </w:tcPr>
          <w:p w:rsidR="009179D3" w:rsidRPr="008240E6" w:rsidRDefault="009179D3" w:rsidP="000B37AC">
            <w:pPr>
              <w:pStyle w:val="gemTab10pt"/>
              <w:rPr>
                <w:i/>
              </w:rPr>
            </w:pPr>
            <w:r w:rsidRPr="008240E6">
              <w:rPr>
                <w:i/>
              </w:rPr>
              <w:t xml:space="preserve">privateElcKey </w:t>
            </w:r>
          </w:p>
        </w:tc>
        <w:tc>
          <w:tcPr>
            <w:tcW w:w="4680" w:type="dxa"/>
            <w:tcBorders>
              <w:bottom w:val="single" w:sz="6" w:space="0" w:color="000000"/>
            </w:tcBorders>
            <w:shd w:val="clear" w:color="auto" w:fill="auto"/>
            <w:vAlign w:val="center"/>
          </w:tcPr>
          <w:p w:rsidR="009179D3" w:rsidRPr="00AF67EC" w:rsidRDefault="009179D3" w:rsidP="00AF67EC">
            <w:pPr>
              <w:pStyle w:val="gemtab11ptAbstand"/>
              <w:rPr>
                <w:sz w:val="20"/>
              </w:rPr>
            </w:pPr>
            <w:r w:rsidRPr="00AF67EC">
              <w:rPr>
                <w:sz w:val="20"/>
              </w:rPr>
              <w:t>domainparameter = brainpoolP256r1</w:t>
            </w:r>
          </w:p>
        </w:tc>
        <w:tc>
          <w:tcPr>
            <w:tcW w:w="2160" w:type="dxa"/>
            <w:tcBorders>
              <w:bottom w:val="single" w:sz="6" w:space="0" w:color="000000"/>
            </w:tcBorders>
            <w:shd w:val="clear" w:color="auto" w:fill="auto"/>
          </w:tcPr>
          <w:p w:rsidR="009179D3" w:rsidRPr="008240E6" w:rsidRDefault="007F3225" w:rsidP="007F3225">
            <w:pPr>
              <w:pStyle w:val="gemtab11ptAbstand"/>
              <w:rPr>
                <w:rFonts w:cs="Arial"/>
                <w:i/>
                <w:sz w:val="20"/>
              </w:rPr>
            </w:pPr>
            <w:r w:rsidRPr="008240E6">
              <w:rPr>
                <w:sz w:val="20"/>
              </w:rPr>
              <w:t>wird personalisiert</w:t>
            </w:r>
          </w:p>
        </w:tc>
      </w:tr>
      <w:tr w:rsidR="009179D3" w:rsidRPr="000571F4" w:rsidTr="000B37AC">
        <w:tc>
          <w:tcPr>
            <w:tcW w:w="2088" w:type="dxa"/>
            <w:tcBorders>
              <w:bottom w:val="single" w:sz="6" w:space="0" w:color="000000"/>
            </w:tcBorders>
            <w:shd w:val="clear" w:color="auto" w:fill="auto"/>
            <w:vAlign w:val="center"/>
          </w:tcPr>
          <w:p w:rsidR="009179D3" w:rsidRPr="008240E6" w:rsidRDefault="009179D3" w:rsidP="000B37AC">
            <w:pPr>
              <w:pStyle w:val="gemTab10pt"/>
              <w:rPr>
                <w:i/>
              </w:rPr>
            </w:pPr>
            <w:r w:rsidRPr="008240E6">
              <w:rPr>
                <w:i/>
              </w:rPr>
              <w:t>privateElcKey</w:t>
            </w:r>
          </w:p>
        </w:tc>
        <w:tc>
          <w:tcPr>
            <w:tcW w:w="4680" w:type="dxa"/>
            <w:tcBorders>
              <w:bottom w:val="single" w:sz="6" w:space="0" w:color="000000"/>
            </w:tcBorders>
            <w:shd w:val="clear" w:color="auto" w:fill="auto"/>
            <w:vAlign w:val="center"/>
          </w:tcPr>
          <w:p w:rsidR="009179D3" w:rsidRPr="00AF67EC" w:rsidRDefault="009179D3" w:rsidP="00AF67EC">
            <w:pPr>
              <w:pStyle w:val="gemtab11ptAbstand"/>
              <w:rPr>
                <w:sz w:val="20"/>
              </w:rPr>
            </w:pPr>
            <w:r w:rsidRPr="00AF67EC">
              <w:rPr>
                <w:sz w:val="20"/>
              </w:rPr>
              <w:t>keyData = AttributNotSet</w:t>
            </w:r>
          </w:p>
        </w:tc>
        <w:tc>
          <w:tcPr>
            <w:tcW w:w="2160" w:type="dxa"/>
            <w:tcBorders>
              <w:bottom w:val="single" w:sz="6" w:space="0" w:color="000000"/>
            </w:tcBorders>
            <w:shd w:val="clear" w:color="auto" w:fill="auto"/>
          </w:tcPr>
          <w:p w:rsidR="009179D3" w:rsidRPr="008240E6" w:rsidRDefault="009179D3" w:rsidP="007D7DB8">
            <w:pPr>
              <w:pStyle w:val="gemtab11ptAbstand"/>
              <w:rPr>
                <w:i/>
                <w:sz w:val="20"/>
              </w:rPr>
            </w:pPr>
          </w:p>
        </w:tc>
      </w:tr>
      <w:tr w:rsidR="009179D3" w:rsidRPr="000571F4">
        <w:tc>
          <w:tcPr>
            <w:tcW w:w="2088" w:type="dxa"/>
            <w:tcBorders>
              <w:bottom w:val="single" w:sz="6" w:space="0" w:color="000000"/>
            </w:tcBorders>
            <w:shd w:val="clear" w:color="auto" w:fill="auto"/>
          </w:tcPr>
          <w:p w:rsidR="009179D3" w:rsidRPr="008240E6" w:rsidRDefault="009179D3" w:rsidP="00765B91">
            <w:pPr>
              <w:pStyle w:val="gemtab11ptAbstand"/>
              <w:rPr>
                <w:i/>
                <w:sz w:val="20"/>
              </w:rPr>
            </w:pPr>
            <w:r w:rsidRPr="008240E6">
              <w:rPr>
                <w:i/>
                <w:sz w:val="20"/>
              </w:rPr>
              <w:t>keyAvailable</w:t>
            </w:r>
          </w:p>
        </w:tc>
        <w:tc>
          <w:tcPr>
            <w:tcW w:w="4680" w:type="dxa"/>
            <w:tcBorders>
              <w:bottom w:val="single" w:sz="6" w:space="0" w:color="000000"/>
            </w:tcBorders>
            <w:shd w:val="clear" w:color="auto" w:fill="auto"/>
          </w:tcPr>
          <w:p w:rsidR="009179D3" w:rsidRPr="008240E6" w:rsidRDefault="009179D3" w:rsidP="00765B91">
            <w:pPr>
              <w:pStyle w:val="gemtab11ptAbstand"/>
              <w:rPr>
                <w:sz w:val="20"/>
              </w:rPr>
            </w:pPr>
            <w:r w:rsidRPr="008240E6">
              <w:rPr>
                <w:sz w:val="20"/>
              </w:rPr>
              <w:t>WildCard</w:t>
            </w:r>
          </w:p>
        </w:tc>
        <w:tc>
          <w:tcPr>
            <w:tcW w:w="2160" w:type="dxa"/>
            <w:tcBorders>
              <w:bottom w:val="single" w:sz="6" w:space="0" w:color="000000"/>
            </w:tcBorders>
            <w:shd w:val="clear" w:color="auto" w:fill="auto"/>
          </w:tcPr>
          <w:p w:rsidR="009179D3" w:rsidRPr="008240E6" w:rsidRDefault="009179D3" w:rsidP="007D7DB8">
            <w:pPr>
              <w:pStyle w:val="gemVerz2"/>
              <w:rPr>
                <w:sz w:val="20"/>
              </w:rPr>
            </w:pPr>
          </w:p>
        </w:tc>
      </w:tr>
      <w:tr w:rsidR="009179D3" w:rsidRPr="000571F4">
        <w:tc>
          <w:tcPr>
            <w:tcW w:w="2088" w:type="dxa"/>
            <w:tcBorders>
              <w:bottom w:val="single" w:sz="4" w:space="0" w:color="auto"/>
            </w:tcBorders>
            <w:shd w:val="clear" w:color="auto" w:fill="auto"/>
          </w:tcPr>
          <w:p w:rsidR="009179D3" w:rsidRPr="001342B7" w:rsidRDefault="00287C07" w:rsidP="007D7DB8">
            <w:pPr>
              <w:pStyle w:val="gemtab11ptAbstand"/>
              <w:rPr>
                <w:i/>
                <w:sz w:val="20"/>
              </w:rPr>
            </w:pPr>
            <w:r w:rsidRPr="001342B7">
              <w:rPr>
                <w:i/>
                <w:sz w:val="20"/>
              </w:rPr>
              <w:t>listAlgorithmIdentifier</w:t>
            </w:r>
          </w:p>
        </w:tc>
        <w:tc>
          <w:tcPr>
            <w:tcW w:w="4680" w:type="dxa"/>
            <w:tcBorders>
              <w:top w:val="single" w:sz="6" w:space="0" w:color="000000"/>
              <w:bottom w:val="single" w:sz="4" w:space="0" w:color="auto"/>
            </w:tcBorders>
            <w:shd w:val="clear" w:color="auto" w:fill="auto"/>
          </w:tcPr>
          <w:p w:rsidR="009179D3" w:rsidRPr="001342B7" w:rsidRDefault="009179D3" w:rsidP="007D7DB8">
            <w:pPr>
              <w:pStyle w:val="gemtab11ptAbstand"/>
              <w:rPr>
                <w:sz w:val="20"/>
              </w:rPr>
            </w:pPr>
            <w:r w:rsidRPr="001342B7">
              <w:rPr>
                <w:sz w:val="20"/>
              </w:rPr>
              <w:t>alle Werte aus der Menge</w:t>
            </w:r>
          </w:p>
          <w:p w:rsidR="009179D3" w:rsidRPr="001342B7" w:rsidRDefault="00397489" w:rsidP="007D7DB8">
            <w:pPr>
              <w:pStyle w:val="gemtab11ptAbstand"/>
              <w:rPr>
                <w:sz w:val="20"/>
              </w:rPr>
            </w:pPr>
            <w:r w:rsidRPr="001342B7">
              <w:rPr>
                <w:sz w:val="20"/>
              </w:rPr>
              <w:t>{elcRoleAuthentication}</w:t>
            </w:r>
            <w:r w:rsidR="009179D3" w:rsidRPr="001342B7">
              <w:rPr>
                <w:sz w:val="20"/>
              </w:rPr>
              <w:t xml:space="preserve"> </w:t>
            </w:r>
          </w:p>
        </w:tc>
        <w:tc>
          <w:tcPr>
            <w:tcW w:w="2160" w:type="dxa"/>
            <w:tcBorders>
              <w:bottom w:val="single" w:sz="4" w:space="0" w:color="auto"/>
            </w:tcBorders>
            <w:shd w:val="clear" w:color="auto" w:fill="auto"/>
          </w:tcPr>
          <w:p w:rsidR="009179D3" w:rsidRPr="000571F4" w:rsidRDefault="009179D3" w:rsidP="007D7DB8">
            <w:pPr>
              <w:pStyle w:val="gemtab11ptAbstand"/>
              <w:rPr>
                <w:sz w:val="20"/>
              </w:rPr>
            </w:pPr>
          </w:p>
        </w:tc>
      </w:tr>
      <w:tr w:rsidR="009179D3" w:rsidRPr="000571F4">
        <w:tc>
          <w:tcPr>
            <w:tcW w:w="2088" w:type="dxa"/>
            <w:tcBorders>
              <w:bottom w:val="single" w:sz="4" w:space="0" w:color="auto"/>
            </w:tcBorders>
            <w:shd w:val="clear" w:color="auto" w:fill="auto"/>
          </w:tcPr>
          <w:p w:rsidR="009179D3" w:rsidRPr="000571F4" w:rsidRDefault="009179D3" w:rsidP="007D7DB8">
            <w:pPr>
              <w:pStyle w:val="gemtab11ptAbstand"/>
              <w:rPr>
                <w:i/>
                <w:sz w:val="20"/>
              </w:rPr>
            </w:pPr>
            <w:r w:rsidRPr="000571F4">
              <w:rPr>
                <w:i/>
                <w:sz w:val="20"/>
              </w:rPr>
              <w:t>lifeCycleStatus</w:t>
            </w:r>
          </w:p>
        </w:tc>
        <w:tc>
          <w:tcPr>
            <w:tcW w:w="4680" w:type="dxa"/>
            <w:tcBorders>
              <w:top w:val="single" w:sz="6" w:space="0" w:color="000000"/>
              <w:bottom w:val="single" w:sz="4" w:space="0" w:color="auto"/>
            </w:tcBorders>
            <w:shd w:val="clear" w:color="auto" w:fill="auto"/>
          </w:tcPr>
          <w:p w:rsidR="009179D3" w:rsidRPr="000571F4" w:rsidRDefault="009179D3" w:rsidP="007D7DB8">
            <w:pPr>
              <w:pStyle w:val="gemtab11ptAbstand"/>
              <w:rPr>
                <w:sz w:val="20"/>
              </w:rPr>
            </w:pPr>
            <w:r w:rsidRPr="000571F4">
              <w:rPr>
                <w:sz w:val="20"/>
              </w:rPr>
              <w:t>„Operational state (activated)“</w:t>
            </w:r>
          </w:p>
        </w:tc>
        <w:tc>
          <w:tcPr>
            <w:tcW w:w="2160" w:type="dxa"/>
            <w:tcBorders>
              <w:bottom w:val="single" w:sz="4" w:space="0" w:color="auto"/>
            </w:tcBorders>
            <w:shd w:val="clear" w:color="auto" w:fill="auto"/>
          </w:tcPr>
          <w:p w:rsidR="009179D3" w:rsidRPr="000571F4" w:rsidRDefault="009179D3" w:rsidP="007D7DB8">
            <w:pPr>
              <w:pStyle w:val="gemtab11ptAbstand"/>
              <w:rPr>
                <w:sz w:val="20"/>
              </w:rPr>
            </w:pPr>
          </w:p>
        </w:tc>
      </w:tr>
      <w:tr w:rsidR="009179D3" w:rsidRPr="000571F4">
        <w:tc>
          <w:tcPr>
            <w:tcW w:w="2088" w:type="dxa"/>
            <w:tcBorders>
              <w:bottom w:val="single" w:sz="4" w:space="0" w:color="auto"/>
            </w:tcBorders>
            <w:shd w:val="clear" w:color="auto" w:fill="auto"/>
          </w:tcPr>
          <w:p w:rsidR="009179D3" w:rsidRPr="000F2B32" w:rsidRDefault="009179D3" w:rsidP="007D7DB8">
            <w:pPr>
              <w:pStyle w:val="gemtab11ptAbstand"/>
              <w:rPr>
                <w:i/>
                <w:sz w:val="20"/>
              </w:rPr>
            </w:pPr>
            <w:r w:rsidRPr="000F2B32">
              <w:rPr>
                <w:i/>
                <w:sz w:val="20"/>
              </w:rPr>
              <w:t>accessRuleSession</w:t>
            </w:r>
            <w:r w:rsidRPr="000F2B32">
              <w:rPr>
                <w:i/>
                <w:sz w:val="20"/>
              </w:rPr>
              <w:br/>
              <w:t>keys</w:t>
            </w:r>
          </w:p>
        </w:tc>
        <w:tc>
          <w:tcPr>
            <w:tcW w:w="4680" w:type="dxa"/>
            <w:tcBorders>
              <w:top w:val="single" w:sz="6" w:space="0" w:color="000000"/>
              <w:bottom w:val="single" w:sz="4" w:space="0" w:color="auto"/>
            </w:tcBorders>
            <w:shd w:val="clear" w:color="auto" w:fill="auto"/>
          </w:tcPr>
          <w:p w:rsidR="007A7038" w:rsidRPr="007A7038" w:rsidRDefault="007A7038" w:rsidP="007D7DB8">
            <w:pPr>
              <w:pStyle w:val="gemtab11ptAbstand"/>
              <w:rPr>
                <w:sz w:val="20"/>
              </w:rPr>
            </w:pPr>
            <w:r w:rsidRPr="007A7038">
              <w:rPr>
                <w:sz w:val="20"/>
                <w:highlight w:val="yellow"/>
              </w:rPr>
              <w:t>irrelevan</w:t>
            </w:r>
            <w:commentRangeStart w:id="271"/>
            <w:r w:rsidRPr="007A7038">
              <w:rPr>
                <w:sz w:val="20"/>
                <w:highlight w:val="yellow"/>
              </w:rPr>
              <w:t>t</w:t>
            </w:r>
            <w:commentRangeEnd w:id="271"/>
            <w:r>
              <w:rPr>
                <w:rStyle w:val="Kommentarzeichen"/>
                <w:rFonts w:eastAsia="Times New Roman"/>
              </w:rPr>
              <w:commentReference w:id="271"/>
            </w:r>
          </w:p>
        </w:tc>
        <w:tc>
          <w:tcPr>
            <w:tcW w:w="2160" w:type="dxa"/>
            <w:tcBorders>
              <w:bottom w:val="single" w:sz="4" w:space="0" w:color="auto"/>
            </w:tcBorders>
            <w:shd w:val="clear" w:color="auto" w:fill="auto"/>
          </w:tcPr>
          <w:p w:rsidR="009179D3" w:rsidRPr="000571F4" w:rsidRDefault="009179D3" w:rsidP="007D7DB8">
            <w:pPr>
              <w:pStyle w:val="gemtab11ptAbstand"/>
              <w:rPr>
                <w:sz w:val="20"/>
              </w:rPr>
            </w:pPr>
          </w:p>
        </w:tc>
      </w:tr>
      <w:tr w:rsidR="009179D3" w:rsidRPr="000571F4">
        <w:tc>
          <w:tcPr>
            <w:tcW w:w="8928" w:type="dxa"/>
            <w:gridSpan w:val="3"/>
            <w:tcBorders>
              <w:bottom w:val="single" w:sz="6" w:space="0" w:color="000000"/>
            </w:tcBorders>
            <w:shd w:val="clear" w:color="auto" w:fill="E0E0E0"/>
          </w:tcPr>
          <w:p w:rsidR="009179D3" w:rsidRPr="000571F4" w:rsidRDefault="009179D3" w:rsidP="007378CB">
            <w:pPr>
              <w:pStyle w:val="gemtab11ptAbstand"/>
              <w:rPr>
                <w:b/>
                <w:sz w:val="20"/>
              </w:rPr>
            </w:pPr>
            <w:r w:rsidRPr="000571F4">
              <w:rPr>
                <w:b/>
                <w:sz w:val="20"/>
              </w:rPr>
              <w:t>Zugriffsregel für logischen LCS „Operational state (activated)”</w:t>
            </w:r>
          </w:p>
        </w:tc>
      </w:tr>
      <w:tr w:rsidR="009179D3" w:rsidRPr="000571F4">
        <w:tc>
          <w:tcPr>
            <w:tcW w:w="2088" w:type="dxa"/>
            <w:shd w:val="clear" w:color="auto" w:fill="E0E0E0"/>
          </w:tcPr>
          <w:p w:rsidR="009179D3" w:rsidRPr="000571F4" w:rsidRDefault="009179D3" w:rsidP="007378CB">
            <w:pPr>
              <w:pStyle w:val="gemtab11ptAbstand"/>
              <w:rPr>
                <w:b/>
                <w:sz w:val="20"/>
              </w:rPr>
            </w:pPr>
            <w:r w:rsidRPr="000571F4">
              <w:rPr>
                <w:b/>
                <w:sz w:val="20"/>
              </w:rPr>
              <w:t>Zugriffsart</w:t>
            </w:r>
          </w:p>
        </w:tc>
        <w:tc>
          <w:tcPr>
            <w:tcW w:w="4680" w:type="dxa"/>
            <w:shd w:val="clear" w:color="auto" w:fill="E0E0E0"/>
          </w:tcPr>
          <w:p w:rsidR="009179D3" w:rsidRPr="000571F4" w:rsidRDefault="009179D3" w:rsidP="007378CB">
            <w:pPr>
              <w:pStyle w:val="gemtab11ptAbstand"/>
              <w:rPr>
                <w:b/>
                <w:sz w:val="20"/>
              </w:rPr>
            </w:pPr>
            <w:r w:rsidRPr="000571F4">
              <w:rPr>
                <w:b/>
                <w:sz w:val="20"/>
              </w:rPr>
              <w:t>Zugriffsbedingung</w:t>
            </w:r>
          </w:p>
        </w:tc>
        <w:tc>
          <w:tcPr>
            <w:tcW w:w="2160" w:type="dxa"/>
            <w:shd w:val="clear" w:color="auto" w:fill="E0E0E0"/>
          </w:tcPr>
          <w:p w:rsidR="009179D3" w:rsidRPr="000571F4" w:rsidRDefault="009179D3" w:rsidP="007378CB">
            <w:pPr>
              <w:pStyle w:val="gemtab11ptAbstand"/>
              <w:rPr>
                <w:b/>
                <w:sz w:val="20"/>
              </w:rPr>
            </w:pPr>
            <w:r w:rsidRPr="000571F4">
              <w:rPr>
                <w:b/>
                <w:sz w:val="20"/>
              </w:rPr>
              <w:t>Bemerkung</w:t>
            </w:r>
          </w:p>
        </w:tc>
      </w:tr>
      <w:tr w:rsidR="009179D3" w:rsidRPr="000571F4" w:rsidTr="004E4203">
        <w:tc>
          <w:tcPr>
            <w:tcW w:w="2088" w:type="dxa"/>
            <w:shd w:val="clear" w:color="auto" w:fill="auto"/>
          </w:tcPr>
          <w:p w:rsidR="009179D3" w:rsidRPr="000571F4" w:rsidRDefault="009179D3" w:rsidP="004E4203">
            <w:pPr>
              <w:pStyle w:val="gemTab10pt"/>
              <w:rPr>
                <w:szCs w:val="20"/>
                <w:lang w:val="en-GB"/>
              </w:rPr>
            </w:pPr>
            <w:r w:rsidRPr="000571F4">
              <w:rPr>
                <w:rFonts w:eastAsia="Times New Roman"/>
                <w:smallCaps/>
                <w:lang w:val="en-GB"/>
              </w:rPr>
              <w:t>Generate Asymmetric Key Pair</w:t>
            </w:r>
          </w:p>
          <w:p w:rsidR="009179D3" w:rsidRPr="000571F4" w:rsidRDefault="009179D3" w:rsidP="004E4203">
            <w:pPr>
              <w:pStyle w:val="gemTab10pt"/>
              <w:rPr>
                <w:lang w:val="en-GB"/>
              </w:rPr>
            </w:pPr>
            <w:r w:rsidRPr="000571F4">
              <w:rPr>
                <w:lang w:val="en-GB"/>
              </w:rPr>
              <w:t>P1=</w:t>
            </w:r>
            <w:r w:rsidR="00596EE0">
              <w:rPr>
                <w:lang w:val="en-GB"/>
              </w:rPr>
              <w:t>‘</w:t>
            </w:r>
            <w:r w:rsidRPr="000571F4">
              <w:rPr>
                <w:lang w:val="en-GB"/>
              </w:rPr>
              <w:t>81</w:t>
            </w:r>
            <w:r w:rsidR="00596EE0">
              <w:rPr>
                <w:lang w:val="en-GB"/>
              </w:rPr>
              <w:t>’</w:t>
            </w:r>
          </w:p>
        </w:tc>
        <w:tc>
          <w:tcPr>
            <w:tcW w:w="4680" w:type="dxa"/>
            <w:shd w:val="clear" w:color="auto" w:fill="auto"/>
          </w:tcPr>
          <w:p w:rsidR="009179D3" w:rsidRPr="000571F4" w:rsidRDefault="009179D3" w:rsidP="004E4203">
            <w:pPr>
              <w:pStyle w:val="gemTab10pt"/>
            </w:pPr>
            <w:r w:rsidRPr="000571F4">
              <w:t>ALWAYS</w:t>
            </w:r>
          </w:p>
        </w:tc>
        <w:tc>
          <w:tcPr>
            <w:tcW w:w="2160" w:type="dxa"/>
            <w:shd w:val="clear" w:color="auto" w:fill="auto"/>
          </w:tcPr>
          <w:p w:rsidR="009179D3" w:rsidRPr="000571F4" w:rsidRDefault="009179D3" w:rsidP="007378CB">
            <w:pPr>
              <w:pStyle w:val="gemtab11ptAbstand"/>
              <w:rPr>
                <w:strike/>
                <w:sz w:val="20"/>
              </w:rPr>
            </w:pPr>
          </w:p>
        </w:tc>
      </w:tr>
      <w:tr w:rsidR="009179D3" w:rsidRPr="000571F4">
        <w:tc>
          <w:tcPr>
            <w:tcW w:w="2088" w:type="dxa"/>
            <w:shd w:val="clear" w:color="auto" w:fill="auto"/>
          </w:tcPr>
          <w:p w:rsidR="009179D3" w:rsidRPr="00700E10" w:rsidRDefault="009179D3" w:rsidP="00803919">
            <w:pPr>
              <w:pStyle w:val="gemtab11ptAbstand"/>
              <w:rPr>
                <w:strike/>
                <w:sz w:val="20"/>
              </w:rPr>
            </w:pPr>
            <w:r w:rsidRPr="00700E10">
              <w:rPr>
                <w:smallCaps/>
                <w:sz w:val="20"/>
              </w:rPr>
              <w:t>Internal Authenticate</w:t>
            </w:r>
          </w:p>
        </w:tc>
        <w:tc>
          <w:tcPr>
            <w:tcW w:w="4680" w:type="dxa"/>
            <w:shd w:val="clear" w:color="auto" w:fill="auto"/>
          </w:tcPr>
          <w:p w:rsidR="009179D3" w:rsidRPr="00700E10" w:rsidRDefault="009179D3" w:rsidP="00284899">
            <w:pPr>
              <w:pStyle w:val="gemtab11ptAbstand"/>
              <w:rPr>
                <w:sz w:val="20"/>
                <w:lang w:val="en-GB"/>
              </w:rPr>
            </w:pPr>
            <w:r w:rsidRPr="00700E10">
              <w:rPr>
                <w:sz w:val="20"/>
                <w:lang w:val="en-GB"/>
              </w:rPr>
              <w:tab/>
              <w:t xml:space="preserve">PIN.SMC </w:t>
            </w:r>
          </w:p>
          <w:p w:rsidR="009179D3" w:rsidRPr="00700E10" w:rsidRDefault="009179D3" w:rsidP="00284899">
            <w:pPr>
              <w:pStyle w:val="gemtab11ptAbstand"/>
              <w:rPr>
                <w:sz w:val="20"/>
                <w:lang w:val="en-GB"/>
              </w:rPr>
            </w:pPr>
            <w:r w:rsidRPr="00700E10">
              <w:rPr>
                <w:sz w:val="20"/>
                <w:lang w:val="en-GB"/>
              </w:rPr>
              <w:t xml:space="preserve">OR </w:t>
            </w:r>
            <w:r w:rsidRPr="00700E10">
              <w:rPr>
                <w:sz w:val="20"/>
                <w:lang w:val="en-GB"/>
              </w:rPr>
              <w:tab/>
              <w:t xml:space="preserve">AUT(’yy…yy’) </w:t>
            </w:r>
          </w:p>
          <w:p w:rsidR="00327B85" w:rsidRPr="00700E10" w:rsidRDefault="00327B85" w:rsidP="00327B85">
            <w:pPr>
              <w:pStyle w:val="gemtab11ptAbstand"/>
              <w:ind w:left="709"/>
              <w:rPr>
                <w:sz w:val="20"/>
              </w:rPr>
            </w:pPr>
            <w:r w:rsidRPr="00700E10">
              <w:rPr>
                <w:sz w:val="20"/>
              </w:rPr>
              <w:t xml:space="preserve">"OR AUT(’yy…yy’)" nur für die Profile 2A, 2ZA, 3, 4 und 5 mit ’yy…yy’ entsprechend dem zum jeweiligen Profil gehörenden </w:t>
            </w:r>
            <w:r w:rsidRPr="00700E10">
              <w:rPr>
                <w:sz w:val="20"/>
              </w:rPr>
              <w:lastRenderedPageBreak/>
              <w:t>Eintrag aus der Spalte  „Zugriffsbedingung für Internal  Authenticate“ in Tab_SMC-B_ObjSys_112)</w:t>
            </w:r>
          </w:p>
        </w:tc>
        <w:tc>
          <w:tcPr>
            <w:tcW w:w="2160" w:type="dxa"/>
            <w:shd w:val="clear" w:color="auto" w:fill="auto"/>
          </w:tcPr>
          <w:p w:rsidR="009179D3" w:rsidRPr="000571F4" w:rsidRDefault="009179D3" w:rsidP="00803919">
            <w:pPr>
              <w:pStyle w:val="gemtab11ptAbstand"/>
              <w:rPr>
                <w:strike/>
                <w:sz w:val="20"/>
              </w:rPr>
            </w:pPr>
            <w:r w:rsidRPr="00700E10">
              <w:rPr>
                <w:sz w:val="20"/>
              </w:rPr>
              <w:lastRenderedPageBreak/>
              <w:t xml:space="preserve">siehe </w:t>
            </w:r>
            <w:r w:rsidRPr="00700E10">
              <w:rPr>
                <w:sz w:val="20"/>
              </w:rPr>
              <w:fldChar w:fldCharType="begin"/>
            </w:r>
            <w:r w:rsidRPr="00700E10">
              <w:rPr>
                <w:sz w:val="20"/>
              </w:rPr>
              <w:instrText xml:space="preserve"> REF _Ref374339509 \r \h  \* MERGEFORMAT </w:instrText>
            </w:r>
            <w:r w:rsidRPr="00700E10">
              <w:rPr>
                <w:sz w:val="20"/>
              </w:rPr>
            </w:r>
            <w:r w:rsidRPr="00700E10">
              <w:rPr>
                <w:sz w:val="20"/>
              </w:rPr>
              <w:fldChar w:fldCharType="separate"/>
            </w:r>
            <w:r w:rsidR="00997CBB">
              <w:rPr>
                <w:sz w:val="20"/>
              </w:rPr>
              <w:t>Hinweis 25:</w:t>
            </w:r>
            <w:r w:rsidRPr="00700E10">
              <w:rPr>
                <w:sz w:val="20"/>
              </w:rPr>
              <w:fldChar w:fldCharType="end"/>
            </w:r>
          </w:p>
        </w:tc>
      </w:tr>
      <w:tr w:rsidR="009179D3" w:rsidRPr="000571F4">
        <w:tc>
          <w:tcPr>
            <w:tcW w:w="2088" w:type="dxa"/>
            <w:shd w:val="clear" w:color="auto" w:fill="auto"/>
          </w:tcPr>
          <w:p w:rsidR="00471DB8" w:rsidRPr="00471DB8" w:rsidRDefault="00471DB8" w:rsidP="003C4F65">
            <w:pPr>
              <w:pStyle w:val="gemtab11ptAbstand"/>
              <w:rPr>
                <w:sz w:val="20"/>
              </w:rPr>
            </w:pPr>
            <w:r w:rsidRPr="001342B7">
              <w:rPr>
                <w:smallCaps/>
                <w:sz w:val="20"/>
              </w:rPr>
              <w:lastRenderedPageBreak/>
              <w:t>Delete</w:t>
            </w:r>
          </w:p>
        </w:tc>
        <w:tc>
          <w:tcPr>
            <w:tcW w:w="4680" w:type="dxa"/>
            <w:shd w:val="clear" w:color="auto" w:fill="auto"/>
          </w:tcPr>
          <w:p w:rsidR="009179D3" w:rsidRPr="00E90098" w:rsidRDefault="009179D3" w:rsidP="007378CB">
            <w:pPr>
              <w:pStyle w:val="gemtab11ptAbstand"/>
              <w:rPr>
                <w:sz w:val="20"/>
                <w:lang w:val="en-GB"/>
              </w:rPr>
            </w:pPr>
            <w:r w:rsidRPr="00E90098">
              <w:rPr>
                <w:sz w:val="20"/>
                <w:lang w:val="en-GB"/>
              </w:rPr>
              <w:t>AUT_CMS OR AUT_CUP</w:t>
            </w:r>
          </w:p>
        </w:tc>
        <w:tc>
          <w:tcPr>
            <w:tcW w:w="2160" w:type="dxa"/>
            <w:shd w:val="clear" w:color="auto" w:fill="auto"/>
          </w:tcPr>
          <w:p w:rsidR="009179D3" w:rsidRPr="000571F4" w:rsidRDefault="009179D3" w:rsidP="007378CB">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_Ref326648654 \r \h  \* MERGEFORMAT </w:instrText>
            </w:r>
            <w:r w:rsidRPr="000571F4">
              <w:rPr>
                <w:sz w:val="20"/>
              </w:rPr>
            </w:r>
            <w:r w:rsidRPr="000571F4">
              <w:rPr>
                <w:sz w:val="20"/>
              </w:rPr>
              <w:fldChar w:fldCharType="separate"/>
            </w:r>
            <w:r w:rsidR="00997CBB">
              <w:rPr>
                <w:sz w:val="20"/>
              </w:rPr>
              <w:t>Hinweis 26:</w:t>
            </w:r>
            <w:r w:rsidRPr="000571F4">
              <w:rPr>
                <w:sz w:val="20"/>
              </w:rPr>
              <w:fldChar w:fldCharType="end"/>
            </w:r>
          </w:p>
        </w:tc>
      </w:tr>
      <w:tr w:rsidR="009179D3" w:rsidRPr="000571F4">
        <w:tc>
          <w:tcPr>
            <w:tcW w:w="2088" w:type="dxa"/>
            <w:tcBorders>
              <w:bottom w:val="single" w:sz="4" w:space="0" w:color="auto"/>
            </w:tcBorders>
            <w:shd w:val="clear" w:color="auto" w:fill="auto"/>
          </w:tcPr>
          <w:p w:rsidR="009179D3" w:rsidRPr="000571F4" w:rsidRDefault="009179D3" w:rsidP="007378CB">
            <w:pPr>
              <w:pStyle w:val="gemtab11ptAbstand"/>
              <w:rPr>
                <w:sz w:val="20"/>
              </w:rPr>
            </w:pPr>
            <w:r w:rsidRPr="000571F4">
              <w:rPr>
                <w:sz w:val="20"/>
              </w:rPr>
              <w:t>andere</w:t>
            </w:r>
          </w:p>
        </w:tc>
        <w:tc>
          <w:tcPr>
            <w:tcW w:w="4680" w:type="dxa"/>
            <w:tcBorders>
              <w:bottom w:val="single" w:sz="4" w:space="0" w:color="auto"/>
            </w:tcBorders>
            <w:shd w:val="clear" w:color="auto" w:fill="auto"/>
          </w:tcPr>
          <w:p w:rsidR="009179D3" w:rsidRPr="000571F4" w:rsidRDefault="009179D3" w:rsidP="007378CB">
            <w:pPr>
              <w:pStyle w:val="gemtab11ptAbstand"/>
              <w:rPr>
                <w:sz w:val="20"/>
              </w:rPr>
            </w:pPr>
            <w:r w:rsidRPr="000571F4">
              <w:rPr>
                <w:sz w:val="20"/>
              </w:rPr>
              <w:t>NEVER</w:t>
            </w:r>
          </w:p>
        </w:tc>
        <w:tc>
          <w:tcPr>
            <w:tcW w:w="2160" w:type="dxa"/>
            <w:tcBorders>
              <w:bottom w:val="single" w:sz="4" w:space="0" w:color="auto"/>
            </w:tcBorders>
            <w:shd w:val="clear" w:color="auto" w:fill="auto"/>
          </w:tcPr>
          <w:p w:rsidR="009179D3" w:rsidRPr="000571F4" w:rsidRDefault="009179D3" w:rsidP="007378CB">
            <w:pPr>
              <w:pStyle w:val="gemtab11ptAbstand"/>
              <w:rPr>
                <w:sz w:val="20"/>
              </w:rPr>
            </w:pPr>
          </w:p>
        </w:tc>
      </w:tr>
      <w:tr w:rsidR="009179D3" w:rsidRPr="000571F4">
        <w:tc>
          <w:tcPr>
            <w:tcW w:w="8928" w:type="dxa"/>
            <w:gridSpan w:val="3"/>
            <w:tcBorders>
              <w:bottom w:val="single" w:sz="6" w:space="0" w:color="000000"/>
            </w:tcBorders>
            <w:shd w:val="clear" w:color="auto" w:fill="E0E0E0"/>
          </w:tcPr>
          <w:p w:rsidR="009179D3" w:rsidRPr="000571F4" w:rsidRDefault="009179D3" w:rsidP="007378CB">
            <w:pPr>
              <w:pStyle w:val="gemtab11ptAbstand"/>
              <w:rPr>
                <w:b/>
                <w:sz w:val="20"/>
              </w:rPr>
            </w:pPr>
            <w:r w:rsidRPr="000571F4">
              <w:rPr>
                <w:b/>
                <w:sz w:val="20"/>
              </w:rPr>
              <w:t>Zugriffsregel für logischen LCS „Operational state (deactivated)”</w:t>
            </w:r>
          </w:p>
        </w:tc>
      </w:tr>
      <w:tr w:rsidR="009179D3" w:rsidRPr="000571F4">
        <w:tc>
          <w:tcPr>
            <w:tcW w:w="2088" w:type="dxa"/>
            <w:shd w:val="clear" w:color="auto" w:fill="E0E0E0"/>
          </w:tcPr>
          <w:p w:rsidR="009179D3" w:rsidRPr="000571F4" w:rsidRDefault="009179D3" w:rsidP="007378CB">
            <w:pPr>
              <w:pStyle w:val="gemtab11ptAbstand"/>
              <w:rPr>
                <w:b/>
                <w:sz w:val="20"/>
              </w:rPr>
            </w:pPr>
            <w:r w:rsidRPr="000571F4">
              <w:rPr>
                <w:b/>
                <w:sz w:val="20"/>
              </w:rPr>
              <w:t>Zugriffsart</w:t>
            </w:r>
          </w:p>
        </w:tc>
        <w:tc>
          <w:tcPr>
            <w:tcW w:w="4680" w:type="dxa"/>
            <w:shd w:val="clear" w:color="auto" w:fill="E0E0E0"/>
          </w:tcPr>
          <w:p w:rsidR="009179D3" w:rsidRPr="000571F4" w:rsidRDefault="009179D3" w:rsidP="007378CB">
            <w:pPr>
              <w:pStyle w:val="gemtab11ptAbstand"/>
              <w:rPr>
                <w:b/>
                <w:sz w:val="20"/>
              </w:rPr>
            </w:pPr>
            <w:r w:rsidRPr="000571F4">
              <w:rPr>
                <w:b/>
                <w:sz w:val="20"/>
              </w:rPr>
              <w:t>Zugriffsbedingung</w:t>
            </w:r>
          </w:p>
        </w:tc>
        <w:tc>
          <w:tcPr>
            <w:tcW w:w="2160" w:type="dxa"/>
            <w:shd w:val="clear" w:color="auto" w:fill="E0E0E0"/>
          </w:tcPr>
          <w:p w:rsidR="009179D3" w:rsidRPr="000571F4" w:rsidRDefault="009179D3" w:rsidP="007378CB">
            <w:pPr>
              <w:pStyle w:val="gemtab11ptAbstand"/>
              <w:rPr>
                <w:b/>
                <w:sz w:val="20"/>
              </w:rPr>
            </w:pPr>
            <w:r w:rsidRPr="000571F4">
              <w:rPr>
                <w:b/>
                <w:sz w:val="20"/>
              </w:rPr>
              <w:t>Bemerkung</w:t>
            </w:r>
          </w:p>
        </w:tc>
      </w:tr>
      <w:tr w:rsidR="009179D3" w:rsidRPr="000571F4">
        <w:tc>
          <w:tcPr>
            <w:tcW w:w="2088" w:type="dxa"/>
            <w:tcBorders>
              <w:bottom w:val="single" w:sz="4" w:space="0" w:color="auto"/>
            </w:tcBorders>
            <w:shd w:val="clear" w:color="auto" w:fill="auto"/>
          </w:tcPr>
          <w:p w:rsidR="009179D3" w:rsidRPr="000571F4" w:rsidRDefault="009179D3" w:rsidP="007378CB">
            <w:pPr>
              <w:pStyle w:val="gemtab11ptAbstand"/>
              <w:rPr>
                <w:sz w:val="20"/>
              </w:rPr>
            </w:pPr>
            <w:r w:rsidRPr="000571F4">
              <w:rPr>
                <w:sz w:val="20"/>
              </w:rPr>
              <w:t>alle</w:t>
            </w:r>
          </w:p>
        </w:tc>
        <w:tc>
          <w:tcPr>
            <w:tcW w:w="4680" w:type="dxa"/>
            <w:tcBorders>
              <w:bottom w:val="single" w:sz="4" w:space="0" w:color="auto"/>
            </w:tcBorders>
            <w:shd w:val="clear" w:color="auto" w:fill="auto"/>
          </w:tcPr>
          <w:p w:rsidR="009179D3" w:rsidRPr="000571F4" w:rsidRDefault="009179D3" w:rsidP="007378CB">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9179D3" w:rsidRPr="000571F4" w:rsidRDefault="009179D3" w:rsidP="007378CB">
            <w:pPr>
              <w:pStyle w:val="gemtab11ptAbstand"/>
              <w:rPr>
                <w:sz w:val="20"/>
              </w:rPr>
            </w:pPr>
          </w:p>
        </w:tc>
      </w:tr>
      <w:tr w:rsidR="009179D3" w:rsidRPr="000571F4">
        <w:tc>
          <w:tcPr>
            <w:tcW w:w="8928" w:type="dxa"/>
            <w:gridSpan w:val="3"/>
            <w:shd w:val="clear" w:color="auto" w:fill="E6E6E6"/>
          </w:tcPr>
          <w:p w:rsidR="009179D3" w:rsidRPr="000571F4" w:rsidRDefault="009179D3" w:rsidP="007378CB">
            <w:pPr>
              <w:pStyle w:val="gemtab11ptAbstand"/>
              <w:rPr>
                <w:b/>
                <w:sz w:val="20"/>
              </w:rPr>
            </w:pPr>
            <w:r w:rsidRPr="000571F4">
              <w:rPr>
                <w:b/>
                <w:sz w:val="20"/>
              </w:rPr>
              <w:t>Zugriffsregel für logischen LCS „Termination state“</w:t>
            </w:r>
          </w:p>
        </w:tc>
      </w:tr>
      <w:tr w:rsidR="009179D3" w:rsidRPr="000571F4">
        <w:tc>
          <w:tcPr>
            <w:tcW w:w="2088" w:type="dxa"/>
            <w:shd w:val="clear" w:color="auto" w:fill="E6E6E6"/>
          </w:tcPr>
          <w:p w:rsidR="009179D3" w:rsidRPr="000571F4" w:rsidRDefault="009179D3" w:rsidP="007378CB">
            <w:pPr>
              <w:pStyle w:val="gemtab11ptAbstand"/>
              <w:rPr>
                <w:b/>
                <w:sz w:val="20"/>
              </w:rPr>
            </w:pPr>
            <w:r w:rsidRPr="000571F4">
              <w:rPr>
                <w:b/>
                <w:sz w:val="20"/>
              </w:rPr>
              <w:t>Zugriffsart</w:t>
            </w:r>
          </w:p>
        </w:tc>
        <w:tc>
          <w:tcPr>
            <w:tcW w:w="4680" w:type="dxa"/>
            <w:shd w:val="clear" w:color="auto" w:fill="E6E6E6"/>
          </w:tcPr>
          <w:p w:rsidR="009179D3" w:rsidRPr="000571F4" w:rsidRDefault="009179D3" w:rsidP="007378CB">
            <w:pPr>
              <w:pStyle w:val="gemtab11ptAbstand"/>
              <w:rPr>
                <w:b/>
                <w:sz w:val="20"/>
              </w:rPr>
            </w:pPr>
            <w:r w:rsidRPr="000571F4">
              <w:rPr>
                <w:b/>
                <w:sz w:val="20"/>
              </w:rPr>
              <w:t>Zugriffsbedingung</w:t>
            </w:r>
          </w:p>
        </w:tc>
        <w:tc>
          <w:tcPr>
            <w:tcW w:w="2160" w:type="dxa"/>
            <w:shd w:val="clear" w:color="auto" w:fill="E6E6E6"/>
          </w:tcPr>
          <w:p w:rsidR="009179D3" w:rsidRPr="000571F4" w:rsidRDefault="009179D3" w:rsidP="007378CB">
            <w:pPr>
              <w:pStyle w:val="gemtab11ptAbstand"/>
              <w:rPr>
                <w:b/>
                <w:sz w:val="20"/>
              </w:rPr>
            </w:pPr>
            <w:r w:rsidRPr="000571F4">
              <w:rPr>
                <w:b/>
                <w:sz w:val="20"/>
              </w:rPr>
              <w:t>Bemerkung</w:t>
            </w:r>
          </w:p>
        </w:tc>
      </w:tr>
      <w:tr w:rsidR="009179D3" w:rsidRPr="000571F4">
        <w:tc>
          <w:tcPr>
            <w:tcW w:w="2088" w:type="dxa"/>
            <w:shd w:val="clear" w:color="auto" w:fill="auto"/>
          </w:tcPr>
          <w:p w:rsidR="009179D3" w:rsidRPr="000571F4" w:rsidRDefault="009179D3" w:rsidP="007378CB">
            <w:pPr>
              <w:pStyle w:val="gemtab11ptAbstand"/>
              <w:rPr>
                <w:sz w:val="20"/>
              </w:rPr>
            </w:pPr>
            <w:r w:rsidRPr="000571F4">
              <w:rPr>
                <w:sz w:val="20"/>
              </w:rPr>
              <w:t>alle</w:t>
            </w:r>
          </w:p>
        </w:tc>
        <w:tc>
          <w:tcPr>
            <w:tcW w:w="4680" w:type="dxa"/>
            <w:shd w:val="clear" w:color="auto" w:fill="auto"/>
          </w:tcPr>
          <w:p w:rsidR="009179D3" w:rsidRPr="000571F4" w:rsidRDefault="009179D3" w:rsidP="007378CB">
            <w:pPr>
              <w:pStyle w:val="gemtab11ptAbstand"/>
              <w:rPr>
                <w:sz w:val="20"/>
              </w:rPr>
            </w:pPr>
            <w:r w:rsidRPr="000571F4">
              <w:rPr>
                <w:sz w:val="20"/>
              </w:rPr>
              <w:t>NEVER</w:t>
            </w:r>
          </w:p>
        </w:tc>
        <w:tc>
          <w:tcPr>
            <w:tcW w:w="2160" w:type="dxa"/>
            <w:shd w:val="clear" w:color="auto" w:fill="auto"/>
          </w:tcPr>
          <w:p w:rsidR="009179D3" w:rsidRPr="000571F4" w:rsidRDefault="009179D3" w:rsidP="007378CB">
            <w:pPr>
              <w:pStyle w:val="gemtab11ptAbstand"/>
              <w:rPr>
                <w:sz w:val="20"/>
              </w:rPr>
            </w:pPr>
          </w:p>
        </w:tc>
      </w:tr>
    </w:tbl>
    <w:p w:rsidR="00AE4B6A" w:rsidRDefault="00AE4B6A" w:rsidP="007A07B1">
      <w:pPr>
        <w:pStyle w:val="gemEinzug"/>
        <w:rPr>
          <w:b/>
        </w:rPr>
      </w:pPr>
    </w:p>
    <w:p w:rsidR="007A07B1" w:rsidRPr="00AE4B6A" w:rsidRDefault="00AE4B6A" w:rsidP="00AE4B6A">
      <w:pPr>
        <w:pStyle w:val="gemStandard"/>
      </w:pPr>
      <w:r>
        <w:rPr>
          <w:b/>
        </w:rPr>
        <w:sym w:font="Wingdings" w:char="F0D5"/>
      </w:r>
    </w:p>
    <w:p w:rsidR="007A07B1" w:rsidRPr="000571F4" w:rsidRDefault="007A07B1" w:rsidP="007A07B1">
      <w:pPr>
        <w:pStyle w:val="afiHinweise"/>
        <w:numPr>
          <w:ilvl w:val="0"/>
          <w:numId w:val="0"/>
        </w:numPr>
      </w:pPr>
    </w:p>
    <w:p w:rsidR="007268F1" w:rsidRPr="000571F4" w:rsidRDefault="007268F1" w:rsidP="00675FA1">
      <w:pPr>
        <w:pStyle w:val="afiHinweise"/>
      </w:pPr>
      <w:bookmarkStart w:id="272" w:name="cmdprivSchlObjELC"/>
      <w:bookmarkStart w:id="273" w:name="_Ref332094341"/>
      <w:r w:rsidRPr="000571F4">
        <w:t xml:space="preserve">Kommandos, die gemäß </w:t>
      </w:r>
      <w:r w:rsidRPr="000571F4">
        <w:fldChar w:fldCharType="begin"/>
      </w:r>
      <w:r w:rsidRPr="000571F4">
        <w:instrText xml:space="preserve"> REF qgemSpecCOS \h </w:instrText>
      </w:r>
      <w:r w:rsidR="002A48A6" w:rsidRPr="000571F4">
        <w:instrText xml:space="preserve"> \* MERGEFORMAT </w:instrText>
      </w:r>
      <w:r w:rsidRPr="000571F4">
        <w:fldChar w:fldCharType="separate"/>
      </w:r>
      <w:r w:rsidR="00997CBB" w:rsidRPr="000571F4">
        <w:rPr>
          <w:rFonts w:cs="Arial"/>
        </w:rPr>
        <w:t>[</w:t>
      </w:r>
      <w:proofErr w:type="spellStart"/>
      <w:r w:rsidR="00997CBB" w:rsidRPr="000571F4">
        <w:rPr>
          <w:rFonts w:cs="Arial"/>
        </w:rPr>
        <w:t>gemSpec_COS</w:t>
      </w:r>
      <w:proofErr w:type="spellEnd"/>
      <w:r w:rsidR="00997CBB" w:rsidRPr="000571F4">
        <w:rPr>
          <w:rFonts w:cs="Arial"/>
        </w:rPr>
        <w:t>]</w:t>
      </w:r>
      <w:r w:rsidRPr="000571F4">
        <w:fldChar w:fldCharType="end"/>
      </w:r>
      <w:r w:rsidRPr="000571F4">
        <w:t xml:space="preserve"> mit einem privaten Schlüsselobjekt ELC</w:t>
      </w:r>
      <w:r w:rsidR="00C55AC5" w:rsidRPr="000571F4">
        <w:t xml:space="preserve"> </w:t>
      </w:r>
      <w:r w:rsidRPr="000571F4">
        <w:t>arbeiten, sind:</w:t>
      </w:r>
      <w:r w:rsidR="003C4CB9" w:rsidRPr="000571F4">
        <w:tab/>
      </w:r>
      <w:r w:rsidR="003C4CB9" w:rsidRPr="000571F4">
        <w:br/>
      </w:r>
      <w:r w:rsidR="003C4CB9" w:rsidRPr="000571F4">
        <w:rPr>
          <w:smallCaps/>
        </w:rPr>
        <w:t xml:space="preserve">ctivate, Deactivate, Delete, External Authenticate, General Authenticate, Generate Asymmetric Key Pair, Internal Authenticate, </w:t>
      </w:r>
      <w:r w:rsidR="003C4CB9" w:rsidRPr="000571F4">
        <w:t>PSO Decipher, PSO Transcipher, PSO Compute Digital Signature</w:t>
      </w:r>
      <w:r w:rsidR="003C4CB9" w:rsidRPr="000571F4">
        <w:rPr>
          <w:smallCaps/>
        </w:rPr>
        <w:t>, Terminate</w:t>
      </w:r>
      <w:bookmarkEnd w:id="272"/>
    </w:p>
    <w:p w:rsidR="000261DF" w:rsidRPr="00F4395F" w:rsidRDefault="000261DF" w:rsidP="00F4395F">
      <w:pPr>
        <w:pStyle w:val="afiHinweise"/>
      </w:pPr>
      <w:bookmarkStart w:id="274" w:name="_Ref374339509"/>
      <w:bookmarkEnd w:id="273"/>
      <w:r w:rsidRPr="00F4395F">
        <w:t>Die SMC-B eines Krankenhauses verhält sich wie die SMC-B einer Arzt- bzw. Zahnarzt-Praxis. Sofern die Notwendigkeit besteht, dass eine SMC-B eines Krankenhauses auch durch HBAs anderer Profile als die eines Arztes freigeschaltet werden können muss, kann diese Spezifikation entsprechend in kommenden Versionen daraufhin angepasst werden.</w:t>
      </w:r>
      <w:bookmarkEnd w:id="274"/>
    </w:p>
    <w:p w:rsidR="00E52D16" w:rsidRPr="000571F4" w:rsidRDefault="00511E8B" w:rsidP="003C2C52">
      <w:pPr>
        <w:pStyle w:val="afiHinweise"/>
        <w:autoSpaceDE w:val="0"/>
        <w:autoSpaceDN w:val="0"/>
        <w:adjustRightInd w:val="0"/>
      </w:pPr>
      <w:bookmarkStart w:id="275" w:name="_Ref326648654"/>
      <w:r w:rsidRPr="000571F4">
        <w:t xml:space="preserve">Das Kommando ist nur vom Inhaber des </w:t>
      </w:r>
      <w:r w:rsidR="00606991" w:rsidRPr="000571F4">
        <w:t xml:space="preserve">CMS- / CUP-Schlüssels </w:t>
      </w:r>
      <w:r w:rsidRPr="000571F4">
        <w:t>ausführbar,</w:t>
      </w:r>
      <w:r w:rsidR="0079278C" w:rsidRPr="000571F4">
        <w:t xml:space="preserve"> siehe Kap</w:t>
      </w:r>
      <w:r w:rsidR="00404CDD" w:rsidRPr="000571F4">
        <w:t>.</w:t>
      </w:r>
      <w:r w:rsidR="0079278C" w:rsidRPr="000571F4">
        <w:t xml:space="preserve"> </w:t>
      </w:r>
      <w:r w:rsidR="0079278C" w:rsidRPr="000571F4">
        <w:fldChar w:fldCharType="begin"/>
      </w:r>
      <w:r w:rsidR="0079278C" w:rsidRPr="000571F4">
        <w:instrText xml:space="preserve"> REF _Ref326048151 \r \h  \* MERGEFORMAT </w:instrText>
      </w:r>
      <w:r w:rsidR="0079278C" w:rsidRPr="000571F4">
        <w:fldChar w:fldCharType="separate"/>
      </w:r>
      <w:r w:rsidR="00997CBB">
        <w:t>5.6</w:t>
      </w:r>
      <w:r w:rsidR="0079278C" w:rsidRPr="000571F4">
        <w:fldChar w:fldCharType="end"/>
      </w:r>
    </w:p>
    <w:p w:rsidR="00E52D16" w:rsidRPr="000571F4" w:rsidRDefault="00E52D16" w:rsidP="00E52D16">
      <w:pPr>
        <w:pStyle w:val="afiHinweise"/>
        <w:numPr>
          <w:ilvl w:val="0"/>
          <w:numId w:val="0"/>
        </w:numPr>
        <w:autoSpaceDE w:val="0"/>
        <w:autoSpaceDN w:val="0"/>
        <w:adjustRightInd w:val="0"/>
      </w:pPr>
    </w:p>
    <w:p w:rsidR="00E52D16" w:rsidRPr="000571F4" w:rsidRDefault="00E52D16" w:rsidP="00E55CCE">
      <w:pPr>
        <w:pStyle w:val="gemStandard"/>
        <w:keepNext/>
        <w:tabs>
          <w:tab w:val="left" w:pos="567"/>
        </w:tabs>
        <w:ind w:left="567" w:hanging="567"/>
        <w:rPr>
          <w:b/>
        </w:rPr>
      </w:pPr>
      <w:r w:rsidRPr="000571F4">
        <w:rPr>
          <w:b/>
        </w:rPr>
        <w:sym w:font="Wingdings" w:char="F0D6"/>
      </w:r>
      <w:r w:rsidRPr="000571F4">
        <w:rPr>
          <w:b/>
        </w:rPr>
        <w:tab/>
      </w:r>
      <w:r w:rsidR="008F745D" w:rsidRPr="00E55CCE">
        <w:rPr>
          <w:b/>
        </w:rPr>
        <w:t>Card-G2-A_3355</w:t>
      </w:r>
      <w:r w:rsidRPr="000571F4">
        <w:rPr>
          <w:b/>
        </w:rPr>
        <w:t xml:space="preserve"> K_Personalisierung: Personalisierte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997CBB" w:rsidRPr="00997CBB">
        <w:rPr>
          <w:b/>
        </w:rPr>
        <w:t>MF</w:t>
      </w:r>
      <w:r w:rsidRPr="000571F4">
        <w:rPr>
          <w:b/>
        </w:rPr>
        <w:fldChar w:fldCharType="end"/>
      </w:r>
      <w:r w:rsidRPr="000571F4">
        <w:rPr>
          <w:b/>
        </w:rPr>
        <w:t xml:space="preserve"> / </w:t>
      </w:r>
      <w:r w:rsidR="001D4413" w:rsidRPr="000571F4">
        <w:rPr>
          <w:b/>
        </w:rPr>
        <w:fldChar w:fldCharType="begin"/>
      </w:r>
      <w:r w:rsidR="001D4413" w:rsidRPr="000571F4">
        <w:rPr>
          <w:b/>
        </w:rPr>
        <w:instrText xml:space="preserve"> REF oPrK_SMC_AUTR_CVC_E256 \h  \* MERGEFORMAT </w:instrText>
      </w:r>
      <w:r w:rsidR="001D4413" w:rsidRPr="000571F4">
        <w:rPr>
          <w:b/>
        </w:rPr>
      </w:r>
      <w:r w:rsidR="001D4413" w:rsidRPr="000571F4">
        <w:rPr>
          <w:b/>
        </w:rPr>
        <w:fldChar w:fldCharType="separate"/>
      </w:r>
      <w:r w:rsidR="00997CBB" w:rsidRPr="00997CBB">
        <w:rPr>
          <w:b/>
        </w:rPr>
        <w:t>PrK.SMC.AUTR_CVC.E256</w:t>
      </w:r>
      <w:r w:rsidR="001D4413" w:rsidRPr="000571F4">
        <w:rPr>
          <w:b/>
        </w:rPr>
        <w:fldChar w:fldCharType="end"/>
      </w:r>
    </w:p>
    <w:p w:rsidR="00E52D16" w:rsidRPr="00AB7DFC" w:rsidRDefault="00E52D16" w:rsidP="001057F9">
      <w:pPr>
        <w:pStyle w:val="gemEinzug"/>
        <w:ind w:left="567"/>
      </w:pPr>
      <w:r w:rsidRPr="000571F4">
        <w:t xml:space="preserve">Bei der Personalisierung von </w:t>
      </w:r>
      <w:r w:rsidR="001D4413" w:rsidRPr="000571F4">
        <w:fldChar w:fldCharType="begin"/>
      </w:r>
      <w:r w:rsidR="001D4413" w:rsidRPr="000571F4">
        <w:instrText xml:space="preserve"> REF oPrK_SMC_AUTR_CVC_E256 \h  \* MERGEFORMAT </w:instrText>
      </w:r>
      <w:r w:rsidR="001D4413" w:rsidRPr="000571F4">
        <w:fldChar w:fldCharType="separate"/>
      </w:r>
      <w:r w:rsidR="00997CBB" w:rsidRPr="00CD2682">
        <w:t>PrK.SMC.AUTR_CVC.E256</w:t>
      </w:r>
      <w:r w:rsidR="001D4413" w:rsidRPr="000571F4">
        <w:fldChar w:fldCharType="end"/>
      </w:r>
      <w:r w:rsidRPr="000571F4">
        <w:t xml:space="preserve"> MÜSSEN die in Tab_</w:t>
      </w:r>
      <w:r w:rsidR="0062625C" w:rsidRPr="000571F4">
        <w:t>SMC-B_ObjSys_078</w:t>
      </w:r>
      <w:r w:rsidRPr="000571F4">
        <w:t xml:space="preserve"> angegebenen Attribute mit den dort angegebenen Inhalten personalisiert we</w:t>
      </w:r>
      <w:r w:rsidRPr="00AB7DFC">
        <w:t>rden.</w:t>
      </w:r>
    </w:p>
    <w:p w:rsidR="00E52D16" w:rsidRPr="000571F4" w:rsidRDefault="00E52D16" w:rsidP="00AE4B6A">
      <w:pPr>
        <w:pStyle w:val="Beschriftung"/>
      </w:pPr>
    </w:p>
    <w:p w:rsidR="00E52D16" w:rsidRPr="000571F4" w:rsidRDefault="00E52D16" w:rsidP="00AE4B6A">
      <w:pPr>
        <w:pStyle w:val="Beschriftung"/>
      </w:pPr>
      <w:bookmarkStart w:id="276" w:name="_Toc501368289"/>
      <w:r w:rsidRPr="000571F4">
        <w:t xml:space="preserve">Tabelle </w:t>
      </w:r>
      <w:fldSimple w:instr=" SEQ Tabelle \* ARABIC ">
        <w:r w:rsidR="00997CBB">
          <w:rPr>
            <w:noProof/>
          </w:rPr>
          <w:t>25</w:t>
        </w:r>
      </w:fldSimple>
      <w:r w:rsidRPr="000571F4">
        <w:t>: Tab_</w:t>
      </w:r>
      <w:r w:rsidR="0062625C" w:rsidRPr="000571F4">
        <w:t>SMC-B_ObjSys_078</w:t>
      </w:r>
      <w:r w:rsidRPr="000571F4">
        <w:t xml:space="preserve"> Personalisierte Attribute von </w:t>
      </w:r>
      <w:r w:rsidRPr="000571F4">
        <w:fldChar w:fldCharType="begin"/>
      </w:r>
      <w:r w:rsidRPr="000571F4">
        <w:instrText xml:space="preserve"> REF oMF \h  \* MERGEFORMAT </w:instrText>
      </w:r>
      <w:r w:rsidRPr="000571F4">
        <w:fldChar w:fldCharType="separate"/>
      </w:r>
      <w:r w:rsidR="00997CBB" w:rsidRPr="000571F4">
        <w:t>MF</w:t>
      </w:r>
      <w:r w:rsidRPr="000571F4">
        <w:fldChar w:fldCharType="end"/>
      </w:r>
      <w:r w:rsidRPr="000571F4">
        <w:t xml:space="preserve"> / </w:t>
      </w:r>
      <w:r w:rsidR="001D4413" w:rsidRPr="000571F4">
        <w:fldChar w:fldCharType="begin"/>
      </w:r>
      <w:r w:rsidR="001D4413" w:rsidRPr="000571F4">
        <w:instrText xml:space="preserve"> REF oPrK_SMC_AUTR_CVC_E256 \h  \* MERGEFORMAT </w:instrText>
      </w:r>
      <w:r w:rsidR="001D4413" w:rsidRPr="000571F4">
        <w:fldChar w:fldCharType="separate"/>
      </w:r>
      <w:r w:rsidR="00997CBB" w:rsidRPr="00CD2682">
        <w:t>PrK.SMC.AUTR_CVC.E256</w:t>
      </w:r>
      <w:bookmarkEnd w:id="276"/>
      <w:r w:rsidR="001D4413"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E52D16"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Bemerkung</w:t>
            </w:r>
          </w:p>
        </w:tc>
      </w:tr>
      <w:tr w:rsidR="00CF72AD" w:rsidRPr="000571F4">
        <w:tc>
          <w:tcPr>
            <w:tcW w:w="2088" w:type="dxa"/>
            <w:shd w:val="clear" w:color="auto" w:fill="auto"/>
          </w:tcPr>
          <w:p w:rsidR="00CF72AD" w:rsidRPr="00CD2682" w:rsidRDefault="00CF72AD" w:rsidP="00414F42">
            <w:pPr>
              <w:pStyle w:val="gemtab11ptAbstand"/>
              <w:rPr>
                <w:i/>
                <w:sz w:val="20"/>
              </w:rPr>
            </w:pPr>
            <w:r w:rsidRPr="00CD2682">
              <w:rPr>
                <w:i/>
                <w:sz w:val="20"/>
              </w:rPr>
              <w:t>keyAvailable</w:t>
            </w:r>
          </w:p>
        </w:tc>
        <w:tc>
          <w:tcPr>
            <w:tcW w:w="4680" w:type="dxa"/>
            <w:shd w:val="clear" w:color="auto" w:fill="auto"/>
          </w:tcPr>
          <w:p w:rsidR="00CF72AD" w:rsidRPr="00CD2682" w:rsidRDefault="00CF72AD" w:rsidP="00414F42">
            <w:pPr>
              <w:pStyle w:val="gemtab11ptAbstand"/>
              <w:rPr>
                <w:sz w:val="20"/>
              </w:rPr>
            </w:pPr>
            <w:r w:rsidRPr="00CD2682">
              <w:rPr>
                <w:sz w:val="20"/>
              </w:rPr>
              <w:t>True</w:t>
            </w:r>
          </w:p>
        </w:tc>
        <w:tc>
          <w:tcPr>
            <w:tcW w:w="2160" w:type="dxa"/>
            <w:shd w:val="clear" w:color="auto" w:fill="auto"/>
          </w:tcPr>
          <w:p w:rsidR="00CF72AD" w:rsidRPr="00CD2682" w:rsidRDefault="00CF72AD" w:rsidP="00414F42">
            <w:pPr>
              <w:pStyle w:val="gemtab11ptAbstand"/>
              <w:rPr>
                <w:sz w:val="20"/>
              </w:rPr>
            </w:pPr>
          </w:p>
        </w:tc>
      </w:tr>
      <w:tr w:rsidR="00224783" w:rsidRPr="000571F4">
        <w:tc>
          <w:tcPr>
            <w:tcW w:w="2088" w:type="dxa"/>
            <w:shd w:val="clear" w:color="auto" w:fill="auto"/>
          </w:tcPr>
          <w:p w:rsidR="00224783" w:rsidRPr="00CD2682" w:rsidRDefault="00224783" w:rsidP="001F75F6">
            <w:pPr>
              <w:pStyle w:val="gemtab11ptAbstand"/>
              <w:rPr>
                <w:i/>
                <w:sz w:val="20"/>
              </w:rPr>
            </w:pPr>
            <w:r w:rsidRPr="00CD2682">
              <w:rPr>
                <w:i/>
                <w:sz w:val="20"/>
              </w:rPr>
              <w:t xml:space="preserve">keyAvailable </w:t>
            </w:r>
            <w:r w:rsidRPr="00CD2682">
              <w:rPr>
                <w:sz w:val="20"/>
              </w:rPr>
              <w:t>Ausprägung_</w:t>
            </w:r>
            <w:r w:rsidRPr="00CD2682">
              <w:rPr>
                <w:i/>
                <w:sz w:val="20"/>
              </w:rPr>
              <w:t>ORG</w:t>
            </w:r>
          </w:p>
        </w:tc>
        <w:tc>
          <w:tcPr>
            <w:tcW w:w="4680" w:type="dxa"/>
            <w:shd w:val="clear" w:color="auto" w:fill="auto"/>
          </w:tcPr>
          <w:p w:rsidR="00224783" w:rsidRPr="00CD2682" w:rsidRDefault="00224783" w:rsidP="001F75F6">
            <w:pPr>
              <w:pStyle w:val="gemtab11ptAbstand"/>
              <w:rPr>
                <w:sz w:val="20"/>
              </w:rPr>
            </w:pPr>
            <w:r w:rsidRPr="00CD2682">
              <w:rPr>
                <w:sz w:val="20"/>
              </w:rPr>
              <w:t xml:space="preserve">False, </w:t>
            </w:r>
          </w:p>
          <w:p w:rsidR="00224783" w:rsidRPr="00CD2682" w:rsidRDefault="00224783" w:rsidP="001F75F6">
            <w:pPr>
              <w:pStyle w:val="gemtab11ptAbstand"/>
              <w:rPr>
                <w:sz w:val="20"/>
              </w:rPr>
            </w:pPr>
            <w:r w:rsidRPr="00CD2682">
              <w:rPr>
                <w:sz w:val="20"/>
              </w:rPr>
              <w:t>ggf. True</w:t>
            </w:r>
          </w:p>
        </w:tc>
        <w:tc>
          <w:tcPr>
            <w:tcW w:w="2160" w:type="dxa"/>
            <w:shd w:val="clear" w:color="auto" w:fill="auto"/>
          </w:tcPr>
          <w:p w:rsidR="00224783" w:rsidRPr="00CD2682" w:rsidRDefault="00224783" w:rsidP="001F75F6">
            <w:pPr>
              <w:pStyle w:val="gemtab11ptAbstand"/>
              <w:rPr>
                <w:sz w:val="20"/>
              </w:rPr>
            </w:pPr>
            <w:r w:rsidRPr="00CD2682">
              <w:rPr>
                <w:sz w:val="20"/>
              </w:rPr>
              <w:t>Entsprechend de</w:t>
            </w:r>
            <w:commentRangeStart w:id="277"/>
            <w:r w:rsidRPr="00CD2682">
              <w:rPr>
                <w:sz w:val="20"/>
              </w:rPr>
              <w:t>m</w:t>
            </w:r>
            <w:commentRangeEnd w:id="277"/>
            <w:r w:rsidRPr="00CD2682">
              <w:rPr>
                <w:rStyle w:val="Kommentarzeichen"/>
                <w:rFonts w:eastAsia="Times New Roman"/>
              </w:rPr>
              <w:commentReference w:id="277"/>
            </w:r>
            <w:r w:rsidRPr="00CD2682">
              <w:rPr>
                <w:sz w:val="20"/>
              </w:rPr>
              <w:t xml:space="preserve"> Verfahren des Personalisierers</w:t>
            </w:r>
          </w:p>
        </w:tc>
      </w:tr>
      <w:tr w:rsidR="007F3225" w:rsidRPr="000571F4">
        <w:tc>
          <w:tcPr>
            <w:tcW w:w="2088" w:type="dxa"/>
            <w:shd w:val="clear" w:color="auto" w:fill="auto"/>
          </w:tcPr>
          <w:p w:rsidR="007F3225" w:rsidRPr="00CD2682" w:rsidRDefault="007F3225" w:rsidP="000B37AC">
            <w:pPr>
              <w:pStyle w:val="gemtab11ptAbstand"/>
              <w:rPr>
                <w:i/>
                <w:sz w:val="20"/>
              </w:rPr>
            </w:pPr>
            <w:r w:rsidRPr="00CD2682">
              <w:rPr>
                <w:i/>
                <w:sz w:val="20"/>
              </w:rPr>
              <w:t>privateElcKey</w:t>
            </w:r>
          </w:p>
        </w:tc>
        <w:tc>
          <w:tcPr>
            <w:tcW w:w="4680" w:type="dxa"/>
            <w:shd w:val="clear" w:color="auto" w:fill="auto"/>
          </w:tcPr>
          <w:p w:rsidR="007F3225" w:rsidRPr="00CD2682" w:rsidRDefault="007F3225" w:rsidP="000B37AC">
            <w:pPr>
              <w:pStyle w:val="gemtab11ptAbstand"/>
              <w:rPr>
                <w:sz w:val="20"/>
              </w:rPr>
            </w:pPr>
            <w:r w:rsidRPr="00CD2682">
              <w:rPr>
                <w:sz w:val="20"/>
              </w:rPr>
              <w:t>keyData = Wildcard</w:t>
            </w:r>
          </w:p>
        </w:tc>
        <w:tc>
          <w:tcPr>
            <w:tcW w:w="2160" w:type="dxa"/>
            <w:shd w:val="clear" w:color="auto" w:fill="auto"/>
          </w:tcPr>
          <w:p w:rsidR="007F3225" w:rsidRPr="00CD2682" w:rsidRDefault="007F3225" w:rsidP="00414F42">
            <w:pPr>
              <w:pStyle w:val="gemVerz2"/>
              <w:rPr>
                <w:sz w:val="20"/>
              </w:rPr>
            </w:pPr>
          </w:p>
        </w:tc>
      </w:tr>
      <w:tr w:rsidR="00224783" w:rsidRPr="000571F4">
        <w:tc>
          <w:tcPr>
            <w:tcW w:w="2088" w:type="dxa"/>
            <w:shd w:val="clear" w:color="auto" w:fill="auto"/>
          </w:tcPr>
          <w:p w:rsidR="00224783" w:rsidRPr="00CD2682" w:rsidRDefault="00224783" w:rsidP="001F75F6">
            <w:pPr>
              <w:pStyle w:val="gemtab11ptAbstand"/>
              <w:rPr>
                <w:i/>
                <w:sz w:val="20"/>
              </w:rPr>
            </w:pPr>
            <w:r w:rsidRPr="00CD2682">
              <w:rPr>
                <w:i/>
                <w:sz w:val="20"/>
              </w:rPr>
              <w:t xml:space="preserve">privateElcKey </w:t>
            </w:r>
            <w:r w:rsidRPr="00CD2682">
              <w:rPr>
                <w:sz w:val="20"/>
              </w:rPr>
              <w:t>Ausprägung_</w:t>
            </w:r>
            <w:r w:rsidRPr="00CD2682">
              <w:rPr>
                <w:i/>
                <w:sz w:val="20"/>
              </w:rPr>
              <w:t>ORG</w:t>
            </w:r>
          </w:p>
        </w:tc>
        <w:tc>
          <w:tcPr>
            <w:tcW w:w="4680" w:type="dxa"/>
            <w:shd w:val="clear" w:color="auto" w:fill="auto"/>
          </w:tcPr>
          <w:p w:rsidR="00224783" w:rsidRPr="00CD2682" w:rsidRDefault="00224783" w:rsidP="001F75F6">
            <w:pPr>
              <w:pStyle w:val="gemtab11ptAbstand"/>
              <w:rPr>
                <w:sz w:val="20"/>
              </w:rPr>
            </w:pPr>
            <w:r w:rsidRPr="00CD2682">
              <w:rPr>
                <w:sz w:val="20"/>
              </w:rPr>
              <w:t>Herstellerspezifisch „nicht nutzbar“ (z.B. mit Zufallswerten)</w:t>
            </w:r>
          </w:p>
        </w:tc>
        <w:tc>
          <w:tcPr>
            <w:tcW w:w="2160" w:type="dxa"/>
            <w:shd w:val="clear" w:color="auto" w:fill="auto"/>
          </w:tcPr>
          <w:p w:rsidR="00224783" w:rsidRPr="00CD2682" w:rsidRDefault="00224783" w:rsidP="001F75F6">
            <w:pPr>
              <w:pStyle w:val="gemtab11ptAbstand"/>
              <w:rPr>
                <w:sz w:val="20"/>
              </w:rPr>
            </w:pPr>
            <w:r w:rsidRPr="00CD2682">
              <w:rPr>
                <w:sz w:val="20"/>
              </w:rPr>
              <w:t>Entsprechend de</w:t>
            </w:r>
            <w:commentRangeStart w:id="278"/>
            <w:r w:rsidRPr="00CD2682">
              <w:rPr>
                <w:sz w:val="20"/>
              </w:rPr>
              <w:t>m</w:t>
            </w:r>
            <w:commentRangeEnd w:id="278"/>
            <w:r w:rsidRPr="00CD2682">
              <w:rPr>
                <w:rStyle w:val="Kommentarzeichen"/>
                <w:rFonts w:eastAsia="Times New Roman"/>
              </w:rPr>
              <w:commentReference w:id="278"/>
            </w:r>
            <w:r w:rsidRPr="00CD2682">
              <w:rPr>
                <w:sz w:val="20"/>
              </w:rPr>
              <w:t xml:space="preserve"> Verfahren des Personalisierers</w:t>
            </w:r>
          </w:p>
        </w:tc>
      </w:tr>
      <w:bookmarkEnd w:id="275"/>
    </w:tbl>
    <w:p w:rsidR="00AE4B6A" w:rsidRDefault="00AE4B6A" w:rsidP="007107D1">
      <w:pPr>
        <w:pStyle w:val="gemEinzug"/>
      </w:pPr>
    </w:p>
    <w:p w:rsidR="007107D1" w:rsidRPr="00AE4B6A" w:rsidRDefault="00AE4B6A" w:rsidP="00AE4B6A">
      <w:pPr>
        <w:pStyle w:val="gemStandard"/>
      </w:pPr>
      <w:r>
        <w:rPr>
          <w:b/>
        </w:rPr>
        <w:sym w:font="Wingdings" w:char="F0D5"/>
      </w:r>
    </w:p>
    <w:bookmarkStart w:id="279" w:name="_Ref331410708"/>
    <w:p w:rsidR="00810954" w:rsidRPr="000571F4" w:rsidRDefault="003937A9" w:rsidP="00AE4B6A">
      <w:pPr>
        <w:pStyle w:val="berschrift3"/>
      </w:pPr>
      <w:r w:rsidRPr="000571F4">
        <w:fldChar w:fldCharType="begin"/>
      </w:r>
      <w:r w:rsidRPr="000571F4">
        <w:instrText xml:space="preserve"> REF oMF \h </w:instrText>
      </w:r>
      <w:r w:rsidR="003E07E3" w:rsidRPr="000571F4">
        <w:instrText xml:space="preserve"> \* MERGEFORMAT </w:instrText>
      </w:r>
      <w:r w:rsidRPr="000571F4">
        <w:fldChar w:fldCharType="separate"/>
      </w:r>
      <w:bookmarkStart w:id="280" w:name="_Toc502658457"/>
      <w:r w:rsidR="00997CBB" w:rsidRPr="000571F4">
        <w:t>MF</w:t>
      </w:r>
      <w:r w:rsidRPr="000571F4">
        <w:fldChar w:fldCharType="end"/>
      </w:r>
      <w:r w:rsidR="00E51B4C" w:rsidRPr="000571F4">
        <w:t xml:space="preserve"> / </w:t>
      </w:r>
      <w:bookmarkStart w:id="281" w:name="oPrK_SMC_AUTD_RPE_CVC_E256"/>
      <w:r w:rsidR="00810954" w:rsidRPr="000571F4">
        <w:t>PrK.SMC.AUTD_RPE_CVC</w:t>
      </w:r>
      <w:r w:rsidR="00696E24" w:rsidRPr="000571F4">
        <w:t>.E256</w:t>
      </w:r>
      <w:bookmarkEnd w:id="279"/>
      <w:bookmarkEnd w:id="281"/>
      <w:bookmarkEnd w:id="280"/>
    </w:p>
    <w:p w:rsidR="00810954" w:rsidRPr="000571F4" w:rsidRDefault="00C94979" w:rsidP="00DA79AE">
      <w:pPr>
        <w:pStyle w:val="gemStandard"/>
      </w:pPr>
      <w:r w:rsidRPr="000571F4">
        <w:fldChar w:fldCharType="begin"/>
      </w:r>
      <w:r w:rsidRPr="000571F4">
        <w:instrText xml:space="preserve"> REF oPrK_SMC_AUTD_RPE_CVC_E256 \h </w:instrText>
      </w:r>
      <w:r w:rsidR="00A15EC5" w:rsidRPr="000571F4">
        <w:instrText xml:space="preserve"> \* MERGEFORMAT </w:instrText>
      </w:r>
      <w:r w:rsidRPr="000571F4">
        <w:fldChar w:fldCharType="separate"/>
      </w:r>
      <w:r w:rsidR="00997CBB" w:rsidRPr="000571F4">
        <w:t>PrK.SMC.AUTD_RPE_CVC.E256</w:t>
      </w:r>
      <w:r w:rsidRPr="000571F4">
        <w:fldChar w:fldCharType="end"/>
      </w:r>
      <w:r w:rsidR="00810954" w:rsidRPr="000571F4">
        <w:t xml:space="preserve"> ist der globale private Sch</w:t>
      </w:r>
      <w:r w:rsidR="00810954" w:rsidRPr="00CD2682">
        <w:t>lüssel für die Kryptogra</w:t>
      </w:r>
      <w:r w:rsidR="00354CBA" w:rsidRPr="00CD2682">
        <w:t>ph</w:t>
      </w:r>
      <w:r w:rsidR="00810954" w:rsidRPr="00CD2682">
        <w:t>ie mit elliptischen Kurven</w:t>
      </w:r>
      <w:r w:rsidR="00810954" w:rsidRPr="00CD2682">
        <w:rPr>
          <w:rFonts w:cs="Arial"/>
        </w:rPr>
        <w:t xml:space="preserve"> </w:t>
      </w:r>
      <w:r w:rsidR="00810954" w:rsidRPr="00CD2682">
        <w:t xml:space="preserve">für die C2C-Authentisierung zwischen </w:t>
      </w:r>
      <w:r w:rsidR="006B5689" w:rsidRPr="00CD2682">
        <w:t>einer gSMC-KT und einer SMC</w:t>
      </w:r>
      <w:commentRangeStart w:id="282"/>
      <w:r w:rsidR="006B5689" w:rsidRPr="00CD2682">
        <w:t>-B</w:t>
      </w:r>
      <w:commentRangeEnd w:id="282"/>
      <w:r w:rsidR="006B5689" w:rsidRPr="00CD2682">
        <w:rPr>
          <w:rStyle w:val="Kommentarzeichen"/>
          <w:rFonts w:eastAsia="Times New Roman"/>
        </w:rPr>
        <w:commentReference w:id="282"/>
      </w:r>
      <w:r w:rsidR="006B5689" w:rsidRPr="00CD2682">
        <w:t xml:space="preserve"> </w:t>
      </w:r>
      <w:r w:rsidR="00810954" w:rsidRPr="00CD2682">
        <w:t>in d</w:t>
      </w:r>
      <w:r w:rsidR="004034E2" w:rsidRPr="00CD2682">
        <w:t>er Funk</w:t>
      </w:r>
      <w:r w:rsidR="006B367C" w:rsidRPr="00CD2682">
        <w:softHyphen/>
      </w:r>
      <w:r w:rsidR="004034E2" w:rsidRPr="00CD2682">
        <w:t>tion des PIN-Empfängers.</w:t>
      </w:r>
      <w:r w:rsidR="00D064E0" w:rsidRPr="00CD2682">
        <w:t xml:space="preserve"> Der zug</w:t>
      </w:r>
      <w:r w:rsidR="00D064E0" w:rsidRPr="000571F4">
        <w:t xml:space="preserve">ehörige öffentliche Schlüssel PuK.SMC.AUTD_RPE_CVC.E256 ist in C.SMC.AUTD_RPE_CVC.E256 (siehe Kapitel </w:t>
      </w:r>
      <w:r w:rsidR="00D064E0" w:rsidRPr="000571F4">
        <w:fldChar w:fldCharType="begin"/>
      </w:r>
      <w:r w:rsidR="00D064E0" w:rsidRPr="000571F4">
        <w:instrText xml:space="preserve"> REF _Ref331411428 \r \h </w:instrText>
      </w:r>
      <w:r w:rsidR="00263E20" w:rsidRPr="000571F4">
        <w:instrText xml:space="preserve"> \* MERGEFORMAT </w:instrText>
      </w:r>
      <w:r w:rsidR="00D064E0" w:rsidRPr="000571F4">
        <w:fldChar w:fldCharType="separate"/>
      </w:r>
      <w:r w:rsidR="00997CBB">
        <w:t>5.3.9</w:t>
      </w:r>
      <w:r w:rsidR="00D064E0" w:rsidRPr="000571F4">
        <w:fldChar w:fldCharType="end"/>
      </w:r>
      <w:r w:rsidR="00D064E0" w:rsidRPr="000571F4">
        <w:t>) enthalten.</w:t>
      </w:r>
    </w:p>
    <w:p w:rsidR="003E0363" w:rsidRPr="000571F4" w:rsidRDefault="003E0363" w:rsidP="00E55CCE">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Card-G2-A_2189</w:t>
      </w:r>
      <w:r w:rsidR="00DB4674" w:rsidRPr="000571F4">
        <w:rPr>
          <w:b/>
        </w:rPr>
        <w:t xml:space="preserve"> </w:t>
      </w:r>
      <w:r w:rsidR="00DD3C19" w:rsidRPr="000571F4">
        <w:rPr>
          <w:b/>
        </w:rPr>
        <w:t>K_Initialisierung: Initialisierte</w:t>
      </w:r>
      <w:r w:rsidR="00E52D16" w:rsidRPr="000571F4">
        <w:rPr>
          <w:b/>
        </w:rPr>
        <w:t xml:space="preserve"> </w:t>
      </w:r>
      <w:r w:rsidR="00AF4F3D" w:rsidRPr="000571F4">
        <w:rPr>
          <w:b/>
        </w:rPr>
        <w:t xml:space="preserve">Attribute von </w:t>
      </w:r>
      <w:r w:rsidR="00AF4F3D" w:rsidRPr="000571F4">
        <w:rPr>
          <w:b/>
        </w:rPr>
        <w:fldChar w:fldCharType="begin"/>
      </w:r>
      <w:r w:rsidR="00AF4F3D" w:rsidRPr="000571F4">
        <w:rPr>
          <w:b/>
        </w:rPr>
        <w:instrText xml:space="preserve"> REF oMF \h  \* MERGEFORMAT </w:instrText>
      </w:r>
      <w:r w:rsidR="00AF4F3D" w:rsidRPr="000571F4">
        <w:rPr>
          <w:b/>
        </w:rPr>
      </w:r>
      <w:r w:rsidR="00AF4F3D" w:rsidRPr="000571F4">
        <w:rPr>
          <w:b/>
        </w:rPr>
        <w:fldChar w:fldCharType="separate"/>
      </w:r>
      <w:r w:rsidR="00997CBB" w:rsidRPr="00997CBB">
        <w:rPr>
          <w:b/>
        </w:rPr>
        <w:t>MF</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oPrK_SMC_AUTD_RPE_CVC_E256 \h  \* MERGEFORMAT </w:instrText>
      </w:r>
      <w:r w:rsidR="00AF4F3D" w:rsidRPr="000571F4">
        <w:rPr>
          <w:b/>
        </w:rPr>
      </w:r>
      <w:r w:rsidR="00AF4F3D" w:rsidRPr="000571F4">
        <w:rPr>
          <w:b/>
        </w:rPr>
        <w:fldChar w:fldCharType="separate"/>
      </w:r>
      <w:r w:rsidR="00997CBB" w:rsidRPr="00997CBB">
        <w:rPr>
          <w:b/>
        </w:rPr>
        <w:t>PrK.SMC.AUTD_RPE_CVC.E256</w:t>
      </w:r>
      <w:r w:rsidR="00AF4F3D" w:rsidRPr="000571F4">
        <w:rPr>
          <w:b/>
        </w:rPr>
        <w:fldChar w:fldCharType="end"/>
      </w:r>
    </w:p>
    <w:p w:rsidR="003E0363" w:rsidRPr="00AB7DFC" w:rsidRDefault="00A909C6" w:rsidP="00DB4674">
      <w:pPr>
        <w:pStyle w:val="gemEinzug"/>
        <w:ind w:left="540"/>
        <w:rPr>
          <w:b/>
        </w:rPr>
      </w:pPr>
      <w:r w:rsidRPr="00AB7DFC">
        <w:fldChar w:fldCharType="begin"/>
      </w:r>
      <w:r w:rsidRPr="000571F4">
        <w:instrText xml:space="preserve"> REF oPrK_SMC_AUTD_RPE_CVC_E256 \h  \* MERGEFORMAT </w:instrText>
      </w:r>
      <w:r w:rsidRPr="00AB7DFC">
        <w:fldChar w:fldCharType="separate"/>
      </w:r>
      <w:r w:rsidR="00997CBB" w:rsidRPr="000571F4">
        <w:t>PrK.SMC.AUTD_RPE_CVC.E256</w:t>
      </w:r>
      <w:r w:rsidRPr="00AB7DFC">
        <w:fldChar w:fldCharType="end"/>
      </w:r>
      <w:r w:rsidR="00763CFF" w:rsidRPr="00AB7DFC">
        <w:t xml:space="preserve"> MUSS die in </w:t>
      </w:r>
      <w:r w:rsidR="008866E4" w:rsidRPr="00AB7DFC">
        <w:t>Tab_SMC-B</w:t>
      </w:r>
      <w:r w:rsidR="00763CFF" w:rsidRPr="00AB7DFC">
        <w:t>_ObjSys_0</w:t>
      </w:r>
      <w:r w:rsidRPr="00AB7DFC">
        <w:t>28</w:t>
      </w:r>
      <w:r w:rsidR="00763CFF" w:rsidRPr="00AB7DFC">
        <w:t xml:space="preserve"> dargestellten Werte besitzen.</w:t>
      </w:r>
    </w:p>
    <w:p w:rsidR="00810954" w:rsidRPr="000571F4" w:rsidRDefault="00810954" w:rsidP="00DA79AE">
      <w:pPr>
        <w:pStyle w:val="gemStandard"/>
        <w:rPr>
          <w:rFonts w:cs="Arial"/>
        </w:rPr>
      </w:pPr>
    </w:p>
    <w:p w:rsidR="00810954" w:rsidRPr="000571F4" w:rsidRDefault="00810954" w:rsidP="00AE4B6A">
      <w:pPr>
        <w:pStyle w:val="Beschriftung"/>
        <w:rPr>
          <w:rFonts w:cs="Arial"/>
        </w:rPr>
      </w:pPr>
      <w:bookmarkStart w:id="283" w:name="_Toc501368290"/>
      <w:r w:rsidRPr="000571F4">
        <w:rPr>
          <w:rFonts w:cs="Arial"/>
        </w:rPr>
        <w:t xml:space="preserve">Tabelle </w:t>
      </w:r>
      <w:r w:rsidRPr="000571F4">
        <w:rPr>
          <w:rFonts w:cs="Arial"/>
        </w:rPr>
        <w:fldChar w:fldCharType="begin"/>
      </w:r>
      <w:r w:rsidRPr="000571F4">
        <w:rPr>
          <w:rFonts w:cs="Arial"/>
        </w:rPr>
        <w:instrText xml:space="preserve"> SEQ Tabelle \* ARABIC </w:instrText>
      </w:r>
      <w:r w:rsidRPr="000571F4">
        <w:rPr>
          <w:rFonts w:cs="Arial"/>
        </w:rPr>
        <w:fldChar w:fldCharType="separate"/>
      </w:r>
      <w:r w:rsidR="00997CBB">
        <w:rPr>
          <w:rFonts w:cs="Arial"/>
          <w:noProof/>
        </w:rPr>
        <w:t>26</w:t>
      </w:r>
      <w:r w:rsidRPr="000571F4">
        <w:rPr>
          <w:rFonts w:cs="Arial"/>
        </w:rPr>
        <w:fldChar w:fldCharType="end"/>
      </w:r>
      <w:r w:rsidR="00D926C6" w:rsidRPr="000571F4">
        <w:rPr>
          <w:rFonts w:cs="Arial"/>
        </w:rPr>
        <w:t>: Tab_SMC-B_ObjSys_028</w:t>
      </w:r>
      <w:r w:rsidR="00A909C6" w:rsidRPr="000571F4">
        <w:rPr>
          <w:rFonts w:cs="Arial"/>
        </w:rPr>
        <w:t xml:space="preserve"> </w:t>
      </w:r>
      <w:r w:rsidR="00E52D16" w:rsidRPr="000571F4">
        <w:t xml:space="preserve">Initialisierte </w:t>
      </w:r>
      <w:r w:rsidRPr="000571F4">
        <w:rPr>
          <w:rFonts w:cs="Arial"/>
        </w:rPr>
        <w:t xml:space="preserve">Attribute von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Pr="000571F4">
        <w:rPr>
          <w:rFonts w:cs="Arial"/>
        </w:rPr>
        <w:t xml:space="preserve"> / </w:t>
      </w:r>
      <w:r w:rsidR="00C94979" w:rsidRPr="000571F4">
        <w:fldChar w:fldCharType="begin"/>
      </w:r>
      <w:r w:rsidR="00C94979" w:rsidRPr="000571F4">
        <w:instrText xml:space="preserve"> REF oPrK_SMC_AUTD_RPE_CVC_E256 \h </w:instrText>
      </w:r>
      <w:r w:rsidR="003E07E3" w:rsidRPr="000571F4">
        <w:instrText xml:space="preserve"> \* MERGEFORMAT </w:instrText>
      </w:r>
      <w:r w:rsidR="00C94979" w:rsidRPr="000571F4">
        <w:fldChar w:fldCharType="separate"/>
      </w:r>
      <w:r w:rsidR="00997CBB" w:rsidRPr="000571F4">
        <w:t>PrK.SMC.AUTD_RPE_CVC.E256</w:t>
      </w:r>
      <w:bookmarkEnd w:id="283"/>
      <w:r w:rsidR="00C94979"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810954"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810954" w:rsidRPr="000571F4" w:rsidRDefault="00810954" w:rsidP="00766E28">
            <w:pPr>
              <w:pStyle w:val="gemtab11ptAbstand"/>
              <w:keepNext/>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810954" w:rsidRPr="000571F4" w:rsidRDefault="00810954" w:rsidP="00766E28">
            <w:pPr>
              <w:pStyle w:val="gemtab11ptAbstand"/>
              <w:keepNext/>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810954" w:rsidRPr="000571F4" w:rsidRDefault="00810954" w:rsidP="00766E28">
            <w:pPr>
              <w:pStyle w:val="gemtab11ptAbstand"/>
              <w:keepNext/>
              <w:rPr>
                <w:b/>
                <w:sz w:val="20"/>
              </w:rPr>
            </w:pPr>
            <w:r w:rsidRPr="000571F4">
              <w:rPr>
                <w:b/>
                <w:sz w:val="20"/>
              </w:rPr>
              <w:t>Bemerkung</w:t>
            </w:r>
          </w:p>
        </w:tc>
      </w:tr>
      <w:tr w:rsidR="00810954" w:rsidRPr="000571F4">
        <w:tc>
          <w:tcPr>
            <w:tcW w:w="2088" w:type="dxa"/>
            <w:shd w:val="clear" w:color="auto" w:fill="auto"/>
          </w:tcPr>
          <w:p w:rsidR="00810954" w:rsidRPr="00DE607F" w:rsidRDefault="00810954" w:rsidP="007D7DB8">
            <w:pPr>
              <w:pStyle w:val="gemtab11ptAbstand"/>
              <w:rPr>
                <w:sz w:val="20"/>
              </w:rPr>
            </w:pPr>
            <w:r w:rsidRPr="00DE607F">
              <w:rPr>
                <w:sz w:val="20"/>
              </w:rPr>
              <w:t>Objekttyp</w:t>
            </w:r>
          </w:p>
        </w:tc>
        <w:tc>
          <w:tcPr>
            <w:tcW w:w="4680" w:type="dxa"/>
            <w:shd w:val="clear" w:color="auto" w:fill="auto"/>
          </w:tcPr>
          <w:p w:rsidR="00810954" w:rsidRPr="00DE607F" w:rsidRDefault="00810954" w:rsidP="007D7DB8">
            <w:pPr>
              <w:pStyle w:val="gemtab11ptAbstand"/>
              <w:rPr>
                <w:sz w:val="20"/>
              </w:rPr>
            </w:pPr>
            <w:r w:rsidRPr="00DE607F">
              <w:rPr>
                <w:sz w:val="20"/>
              </w:rPr>
              <w:t>privates Authentisierungsobjekt</w:t>
            </w:r>
            <w:r w:rsidR="00AF67EC" w:rsidRPr="00DE607F">
              <w:rPr>
                <w:sz w:val="20"/>
              </w:rPr>
              <w:t xml:space="preserve"> ELC 256</w:t>
            </w:r>
          </w:p>
        </w:tc>
        <w:tc>
          <w:tcPr>
            <w:tcW w:w="2160" w:type="dxa"/>
            <w:shd w:val="clear" w:color="auto" w:fill="auto"/>
          </w:tcPr>
          <w:p w:rsidR="00810954" w:rsidRPr="000571F4" w:rsidRDefault="00810954" w:rsidP="007D7DB8">
            <w:pPr>
              <w:pStyle w:val="gemtab11ptAbstand"/>
              <w:rPr>
                <w:sz w:val="20"/>
              </w:rPr>
            </w:pPr>
            <w:r w:rsidRPr="00DE607F">
              <w:rPr>
                <w:sz w:val="20"/>
              </w:rPr>
              <w:t>Profil 55 (PIN-Empfänger)</w:t>
            </w:r>
          </w:p>
        </w:tc>
      </w:tr>
      <w:tr w:rsidR="00810954" w:rsidRPr="000571F4">
        <w:tc>
          <w:tcPr>
            <w:tcW w:w="2088" w:type="dxa"/>
            <w:tcBorders>
              <w:bottom w:val="single" w:sz="6" w:space="0" w:color="000000"/>
            </w:tcBorders>
            <w:shd w:val="clear" w:color="auto" w:fill="auto"/>
          </w:tcPr>
          <w:p w:rsidR="00810954" w:rsidRPr="000571F4" w:rsidRDefault="00810954" w:rsidP="007D7DB8">
            <w:pPr>
              <w:pStyle w:val="gemtab11ptAbstand"/>
              <w:rPr>
                <w:i/>
                <w:sz w:val="20"/>
              </w:rPr>
            </w:pPr>
            <w:r w:rsidRPr="000571F4">
              <w:rPr>
                <w:i/>
                <w:sz w:val="20"/>
              </w:rPr>
              <w:t>keyIdentifier</w:t>
            </w:r>
          </w:p>
        </w:tc>
        <w:tc>
          <w:tcPr>
            <w:tcW w:w="4680" w:type="dxa"/>
            <w:tcBorders>
              <w:bottom w:val="single" w:sz="6" w:space="0" w:color="000000"/>
            </w:tcBorders>
            <w:shd w:val="clear" w:color="auto" w:fill="auto"/>
          </w:tcPr>
          <w:p w:rsidR="00810954" w:rsidRPr="000571F4" w:rsidRDefault="00596EE0" w:rsidP="007D7DB8">
            <w:pPr>
              <w:pStyle w:val="gemtab11ptAbstand"/>
              <w:rPr>
                <w:sz w:val="20"/>
              </w:rPr>
            </w:pPr>
            <w:r>
              <w:rPr>
                <w:sz w:val="20"/>
              </w:rPr>
              <w:t>‘</w:t>
            </w:r>
            <w:r w:rsidR="004828C2" w:rsidRPr="000571F4">
              <w:rPr>
                <w:sz w:val="20"/>
              </w:rPr>
              <w:t>09</w:t>
            </w:r>
            <w:r>
              <w:rPr>
                <w:sz w:val="20"/>
              </w:rPr>
              <w:t>’</w:t>
            </w:r>
            <w:r w:rsidR="00470778" w:rsidRPr="000571F4">
              <w:rPr>
                <w:sz w:val="20"/>
              </w:rPr>
              <w:t xml:space="preserve"> = </w:t>
            </w:r>
            <w:r w:rsidR="004828C2" w:rsidRPr="000571F4">
              <w:rPr>
                <w:sz w:val="20"/>
              </w:rPr>
              <w:t>9</w:t>
            </w:r>
          </w:p>
        </w:tc>
        <w:tc>
          <w:tcPr>
            <w:tcW w:w="2160" w:type="dxa"/>
            <w:tcBorders>
              <w:bottom w:val="single" w:sz="6" w:space="0" w:color="000000"/>
            </w:tcBorders>
            <w:shd w:val="clear" w:color="auto" w:fill="auto"/>
          </w:tcPr>
          <w:p w:rsidR="00810954" w:rsidRPr="000571F4" w:rsidRDefault="00810954" w:rsidP="007D7DB8">
            <w:pPr>
              <w:pStyle w:val="gemtab11ptAbstand"/>
              <w:rPr>
                <w:sz w:val="20"/>
              </w:rPr>
            </w:pPr>
          </w:p>
        </w:tc>
      </w:tr>
      <w:tr w:rsidR="007107D1" w:rsidRPr="000571F4">
        <w:tc>
          <w:tcPr>
            <w:tcW w:w="2088" w:type="dxa"/>
            <w:tcBorders>
              <w:bottom w:val="single" w:sz="6" w:space="0" w:color="000000"/>
            </w:tcBorders>
            <w:shd w:val="clear" w:color="auto" w:fill="auto"/>
          </w:tcPr>
          <w:p w:rsidR="007107D1" w:rsidRPr="000571F4" w:rsidRDefault="007107D1" w:rsidP="00AE59EB">
            <w:pPr>
              <w:pStyle w:val="gemtab11ptAbstand"/>
              <w:rPr>
                <w:i/>
                <w:sz w:val="20"/>
              </w:rPr>
            </w:pPr>
            <w:r w:rsidRPr="000571F4">
              <w:rPr>
                <w:i/>
                <w:sz w:val="20"/>
              </w:rPr>
              <w:t>privateKey</w:t>
            </w:r>
          </w:p>
        </w:tc>
        <w:tc>
          <w:tcPr>
            <w:tcW w:w="4680" w:type="dxa"/>
            <w:tcBorders>
              <w:bottom w:val="single" w:sz="6" w:space="0" w:color="000000"/>
            </w:tcBorders>
            <w:shd w:val="clear" w:color="auto" w:fill="auto"/>
          </w:tcPr>
          <w:p w:rsidR="007107D1" w:rsidRPr="000571F4" w:rsidRDefault="007107D1" w:rsidP="00AE59EB">
            <w:pPr>
              <w:pStyle w:val="gemtab11ptAbstand"/>
              <w:rPr>
                <w:strike/>
                <w:sz w:val="20"/>
              </w:rPr>
            </w:pPr>
            <w:r w:rsidRPr="000571F4">
              <w:rPr>
                <w:sz w:val="20"/>
              </w:rPr>
              <w:t>herstellerspezifisch „unbefüllt“, Speicherplatz hinreichend für einen Schlüssel mit Domainparameter = brainpoolP256r1</w:t>
            </w:r>
          </w:p>
        </w:tc>
        <w:tc>
          <w:tcPr>
            <w:tcW w:w="2160" w:type="dxa"/>
            <w:tcBorders>
              <w:bottom w:val="single" w:sz="6" w:space="0" w:color="000000"/>
            </w:tcBorders>
            <w:shd w:val="clear" w:color="auto" w:fill="auto"/>
          </w:tcPr>
          <w:p w:rsidR="007107D1" w:rsidRPr="000571F4" w:rsidRDefault="007107D1" w:rsidP="00AE59EB">
            <w:pPr>
              <w:pStyle w:val="gemtab11ptAbstand"/>
              <w:rPr>
                <w:i/>
                <w:sz w:val="20"/>
              </w:rPr>
            </w:pPr>
            <w:r w:rsidRPr="000571F4">
              <w:rPr>
                <w:sz w:val="20"/>
              </w:rPr>
              <w:t>wird personalisiert</w:t>
            </w:r>
          </w:p>
        </w:tc>
      </w:tr>
      <w:tr w:rsidR="007107D1" w:rsidRPr="000571F4">
        <w:tc>
          <w:tcPr>
            <w:tcW w:w="2088" w:type="dxa"/>
            <w:tcBorders>
              <w:bottom w:val="single" w:sz="6" w:space="0" w:color="000000"/>
            </w:tcBorders>
            <w:shd w:val="clear" w:color="auto" w:fill="auto"/>
          </w:tcPr>
          <w:p w:rsidR="007107D1" w:rsidRPr="000571F4" w:rsidRDefault="007107D1" w:rsidP="00765B91">
            <w:pPr>
              <w:pStyle w:val="gemtab11ptAbstand"/>
              <w:rPr>
                <w:i/>
                <w:sz w:val="20"/>
              </w:rPr>
            </w:pPr>
            <w:r w:rsidRPr="000571F4">
              <w:rPr>
                <w:i/>
                <w:sz w:val="20"/>
              </w:rPr>
              <w:t>keyAvailable</w:t>
            </w:r>
          </w:p>
        </w:tc>
        <w:tc>
          <w:tcPr>
            <w:tcW w:w="4680" w:type="dxa"/>
            <w:tcBorders>
              <w:bottom w:val="single" w:sz="6" w:space="0" w:color="000000"/>
            </w:tcBorders>
            <w:shd w:val="clear" w:color="auto" w:fill="auto"/>
          </w:tcPr>
          <w:p w:rsidR="007107D1" w:rsidRPr="000571F4" w:rsidRDefault="00D85378" w:rsidP="00765B91">
            <w:pPr>
              <w:pStyle w:val="gemtab11ptAbstand"/>
              <w:rPr>
                <w:sz w:val="20"/>
              </w:rPr>
            </w:pPr>
            <w:r w:rsidRPr="008240E6">
              <w:rPr>
                <w:sz w:val="20"/>
              </w:rPr>
              <w:t>WildCard</w:t>
            </w:r>
          </w:p>
        </w:tc>
        <w:tc>
          <w:tcPr>
            <w:tcW w:w="2160" w:type="dxa"/>
            <w:tcBorders>
              <w:bottom w:val="single" w:sz="6" w:space="0" w:color="000000"/>
            </w:tcBorders>
            <w:shd w:val="clear" w:color="auto" w:fill="auto"/>
          </w:tcPr>
          <w:p w:rsidR="007107D1" w:rsidRPr="000571F4" w:rsidRDefault="007107D1" w:rsidP="007D7DB8">
            <w:pPr>
              <w:pStyle w:val="gemVerz2"/>
              <w:rPr>
                <w:sz w:val="20"/>
              </w:rPr>
            </w:pPr>
          </w:p>
        </w:tc>
      </w:tr>
      <w:tr w:rsidR="007107D1" w:rsidRPr="000571F4">
        <w:tc>
          <w:tcPr>
            <w:tcW w:w="2088" w:type="dxa"/>
            <w:tcBorders>
              <w:bottom w:val="single" w:sz="4" w:space="0" w:color="auto"/>
            </w:tcBorders>
            <w:shd w:val="clear" w:color="auto" w:fill="auto"/>
          </w:tcPr>
          <w:p w:rsidR="007107D1" w:rsidRPr="001342B7" w:rsidRDefault="00287C07" w:rsidP="007D7DB8">
            <w:pPr>
              <w:pStyle w:val="gemtab11ptAbstand"/>
              <w:rPr>
                <w:i/>
                <w:sz w:val="20"/>
              </w:rPr>
            </w:pPr>
            <w:r w:rsidRPr="001342B7">
              <w:rPr>
                <w:i/>
                <w:sz w:val="20"/>
              </w:rPr>
              <w:t>listAlgorithmIdentifier</w:t>
            </w:r>
          </w:p>
        </w:tc>
        <w:tc>
          <w:tcPr>
            <w:tcW w:w="4680" w:type="dxa"/>
            <w:tcBorders>
              <w:top w:val="single" w:sz="6" w:space="0" w:color="000000"/>
              <w:bottom w:val="single" w:sz="4" w:space="0" w:color="auto"/>
            </w:tcBorders>
            <w:shd w:val="clear" w:color="auto" w:fill="auto"/>
          </w:tcPr>
          <w:p w:rsidR="007107D1" w:rsidRPr="001342B7" w:rsidRDefault="007107D1" w:rsidP="007D7DB8">
            <w:pPr>
              <w:pStyle w:val="gemtab11ptAbstand"/>
              <w:rPr>
                <w:sz w:val="20"/>
              </w:rPr>
            </w:pPr>
            <w:r w:rsidRPr="001342B7">
              <w:rPr>
                <w:sz w:val="20"/>
              </w:rPr>
              <w:t>Ein Wert aus der Menge</w:t>
            </w:r>
          </w:p>
          <w:p w:rsidR="007107D1" w:rsidRPr="001342B7" w:rsidRDefault="007107D1" w:rsidP="007D7DB8">
            <w:pPr>
              <w:pStyle w:val="gemtab11ptAbstand"/>
              <w:rPr>
                <w:sz w:val="20"/>
              </w:rPr>
            </w:pPr>
            <w:r w:rsidRPr="001342B7">
              <w:rPr>
                <w:sz w:val="20"/>
              </w:rPr>
              <w:t>{ elcSessionkey4SM</w:t>
            </w:r>
            <w:r w:rsidR="00DD4539" w:rsidRPr="001342B7">
              <w:rPr>
                <w:sz w:val="20"/>
              </w:rPr>
              <w:t>,</w:t>
            </w:r>
            <w:r w:rsidR="00DD4539" w:rsidRPr="001342B7">
              <w:t xml:space="preserve"> </w:t>
            </w:r>
            <w:r w:rsidR="00DD4539" w:rsidRPr="001342B7">
              <w:rPr>
                <w:sz w:val="20"/>
              </w:rPr>
              <w:t>elcAsynchronAdmin</w:t>
            </w:r>
            <w:r w:rsidRPr="001342B7">
              <w:rPr>
                <w:sz w:val="20"/>
              </w:rPr>
              <w:t>}</w:t>
            </w:r>
          </w:p>
        </w:tc>
        <w:tc>
          <w:tcPr>
            <w:tcW w:w="2160" w:type="dxa"/>
            <w:tcBorders>
              <w:bottom w:val="single" w:sz="4" w:space="0" w:color="auto"/>
            </w:tcBorders>
            <w:shd w:val="clear" w:color="auto" w:fill="auto"/>
          </w:tcPr>
          <w:p w:rsidR="007107D1" w:rsidRPr="000571F4" w:rsidRDefault="007107D1" w:rsidP="007D7DB8">
            <w:pPr>
              <w:pStyle w:val="gemtab11ptAbstand"/>
              <w:rPr>
                <w:sz w:val="20"/>
              </w:rPr>
            </w:pPr>
          </w:p>
        </w:tc>
      </w:tr>
      <w:tr w:rsidR="00DD4539" w:rsidRPr="000571F4" w:rsidTr="001D5F5C">
        <w:tc>
          <w:tcPr>
            <w:tcW w:w="2088" w:type="dxa"/>
            <w:tcBorders>
              <w:bottom w:val="single" w:sz="4" w:space="0" w:color="auto"/>
            </w:tcBorders>
            <w:shd w:val="clear" w:color="auto" w:fill="auto"/>
            <w:vAlign w:val="center"/>
          </w:tcPr>
          <w:p w:rsidR="00DD4539" w:rsidRPr="001342B7" w:rsidRDefault="00DD4539" w:rsidP="001D5F5C">
            <w:pPr>
              <w:pStyle w:val="gemTab10pt"/>
              <w:rPr>
                <w:i/>
              </w:rPr>
            </w:pPr>
            <w:r w:rsidRPr="001342B7">
              <w:rPr>
                <w:i/>
              </w:rPr>
              <w:t>numberScenarion</w:t>
            </w:r>
          </w:p>
        </w:tc>
        <w:tc>
          <w:tcPr>
            <w:tcW w:w="4680" w:type="dxa"/>
            <w:tcBorders>
              <w:top w:val="single" w:sz="6" w:space="0" w:color="000000"/>
              <w:bottom w:val="single" w:sz="4" w:space="0" w:color="auto"/>
            </w:tcBorders>
            <w:shd w:val="clear" w:color="auto" w:fill="auto"/>
            <w:vAlign w:val="center"/>
          </w:tcPr>
          <w:p w:rsidR="00DD4539" w:rsidRPr="001342B7" w:rsidRDefault="00DD4539" w:rsidP="001D5F5C">
            <w:pPr>
              <w:pStyle w:val="gemTab10pt"/>
            </w:pPr>
            <w:r w:rsidRPr="001342B7">
              <w:t>0</w:t>
            </w:r>
          </w:p>
        </w:tc>
        <w:tc>
          <w:tcPr>
            <w:tcW w:w="2160" w:type="dxa"/>
            <w:tcBorders>
              <w:bottom w:val="single" w:sz="4" w:space="0" w:color="auto"/>
            </w:tcBorders>
            <w:shd w:val="clear" w:color="auto" w:fill="auto"/>
          </w:tcPr>
          <w:p w:rsidR="00DD4539" w:rsidRPr="000571F4" w:rsidRDefault="00DD4539" w:rsidP="007D7DB8">
            <w:pPr>
              <w:pStyle w:val="gemVerz2"/>
              <w:rPr>
                <w:sz w:val="20"/>
              </w:rPr>
            </w:pPr>
          </w:p>
        </w:tc>
      </w:tr>
      <w:tr w:rsidR="00DD4539" w:rsidRPr="000571F4">
        <w:tc>
          <w:tcPr>
            <w:tcW w:w="2088" w:type="dxa"/>
            <w:tcBorders>
              <w:bottom w:val="single" w:sz="4" w:space="0" w:color="auto"/>
            </w:tcBorders>
            <w:shd w:val="clear" w:color="auto" w:fill="auto"/>
          </w:tcPr>
          <w:p w:rsidR="00DD4539" w:rsidRPr="000571F4" w:rsidRDefault="00DD4539" w:rsidP="00FB0245">
            <w:pPr>
              <w:pStyle w:val="gemtab11ptAbstand"/>
              <w:rPr>
                <w:i/>
                <w:sz w:val="20"/>
              </w:rPr>
            </w:pPr>
            <w:r w:rsidRPr="000571F4">
              <w:rPr>
                <w:i/>
                <w:sz w:val="20"/>
              </w:rPr>
              <w:t>accessRuleSession</w:t>
            </w:r>
            <w:r w:rsidRPr="000571F4">
              <w:rPr>
                <w:i/>
                <w:sz w:val="20"/>
              </w:rPr>
              <w:br/>
              <w:t>keys</w:t>
            </w:r>
          </w:p>
        </w:tc>
        <w:tc>
          <w:tcPr>
            <w:tcW w:w="4680" w:type="dxa"/>
            <w:tcBorders>
              <w:top w:val="single" w:sz="6" w:space="0" w:color="000000"/>
              <w:bottom w:val="single" w:sz="4" w:space="0" w:color="auto"/>
            </w:tcBorders>
            <w:shd w:val="clear" w:color="auto" w:fill="auto"/>
          </w:tcPr>
          <w:p w:rsidR="00DD4539" w:rsidRPr="000571F4" w:rsidRDefault="00DD4539" w:rsidP="00FB0245">
            <w:pPr>
              <w:pStyle w:val="gemtab11ptAbstand"/>
              <w:rPr>
                <w:sz w:val="20"/>
              </w:rPr>
            </w:pPr>
            <w:r w:rsidRPr="000571F4">
              <w:rPr>
                <w:sz w:val="20"/>
              </w:rPr>
              <w:t>irrelevant</w:t>
            </w:r>
          </w:p>
        </w:tc>
        <w:tc>
          <w:tcPr>
            <w:tcW w:w="2160" w:type="dxa"/>
            <w:tcBorders>
              <w:bottom w:val="single" w:sz="4" w:space="0" w:color="auto"/>
            </w:tcBorders>
            <w:shd w:val="clear" w:color="auto" w:fill="auto"/>
          </w:tcPr>
          <w:p w:rsidR="00DD4539" w:rsidRPr="000571F4" w:rsidRDefault="00DD4539" w:rsidP="00FB0245">
            <w:pPr>
              <w:pStyle w:val="gemtab11ptAbstand"/>
              <w:rPr>
                <w:sz w:val="20"/>
              </w:rPr>
            </w:pPr>
          </w:p>
        </w:tc>
      </w:tr>
      <w:tr w:rsidR="00DD4539" w:rsidRPr="000571F4">
        <w:tc>
          <w:tcPr>
            <w:tcW w:w="2088" w:type="dxa"/>
            <w:tcBorders>
              <w:bottom w:val="single" w:sz="4" w:space="0" w:color="auto"/>
            </w:tcBorders>
            <w:shd w:val="clear" w:color="auto" w:fill="auto"/>
          </w:tcPr>
          <w:p w:rsidR="00DD4539" w:rsidRPr="000571F4" w:rsidRDefault="00DD4539" w:rsidP="007D7DB8">
            <w:pPr>
              <w:pStyle w:val="gemtab11ptAbstand"/>
              <w:rPr>
                <w:i/>
                <w:sz w:val="20"/>
              </w:rPr>
            </w:pPr>
            <w:r w:rsidRPr="000571F4">
              <w:rPr>
                <w:i/>
                <w:sz w:val="20"/>
              </w:rPr>
              <w:t>lifeCycleStatus</w:t>
            </w:r>
          </w:p>
        </w:tc>
        <w:tc>
          <w:tcPr>
            <w:tcW w:w="4680" w:type="dxa"/>
            <w:tcBorders>
              <w:top w:val="single" w:sz="6" w:space="0" w:color="000000"/>
              <w:bottom w:val="single" w:sz="4" w:space="0" w:color="auto"/>
            </w:tcBorders>
            <w:shd w:val="clear" w:color="auto" w:fill="auto"/>
          </w:tcPr>
          <w:p w:rsidR="00DD4539" w:rsidRPr="000571F4" w:rsidRDefault="00DD4539" w:rsidP="007D7DB8">
            <w:pPr>
              <w:pStyle w:val="gemtab11ptAbstand"/>
              <w:rPr>
                <w:sz w:val="20"/>
              </w:rPr>
            </w:pPr>
            <w:r w:rsidRPr="000571F4">
              <w:rPr>
                <w:sz w:val="20"/>
              </w:rPr>
              <w:t>„Operational state (activated)“</w:t>
            </w:r>
          </w:p>
        </w:tc>
        <w:tc>
          <w:tcPr>
            <w:tcW w:w="2160" w:type="dxa"/>
            <w:tcBorders>
              <w:bottom w:val="single" w:sz="4" w:space="0" w:color="auto"/>
            </w:tcBorders>
            <w:shd w:val="clear" w:color="auto" w:fill="auto"/>
          </w:tcPr>
          <w:p w:rsidR="00DD4539" w:rsidRPr="000571F4" w:rsidRDefault="00DD4539" w:rsidP="007D7DB8">
            <w:pPr>
              <w:pStyle w:val="gemtab11ptAbstand"/>
              <w:rPr>
                <w:sz w:val="20"/>
              </w:rPr>
            </w:pPr>
          </w:p>
        </w:tc>
      </w:tr>
      <w:tr w:rsidR="00DD4539" w:rsidRPr="000571F4">
        <w:tc>
          <w:tcPr>
            <w:tcW w:w="8928" w:type="dxa"/>
            <w:gridSpan w:val="3"/>
            <w:tcBorders>
              <w:bottom w:val="single" w:sz="6" w:space="0" w:color="000000"/>
            </w:tcBorders>
            <w:shd w:val="clear" w:color="auto" w:fill="E0E0E0"/>
          </w:tcPr>
          <w:p w:rsidR="00DD4539" w:rsidRPr="000571F4" w:rsidRDefault="00DD4539" w:rsidP="007378CB">
            <w:pPr>
              <w:pStyle w:val="gemtab11ptAbstand"/>
              <w:rPr>
                <w:b/>
                <w:sz w:val="20"/>
              </w:rPr>
            </w:pPr>
            <w:r w:rsidRPr="000571F4">
              <w:rPr>
                <w:b/>
                <w:sz w:val="20"/>
              </w:rPr>
              <w:t>Zugriffsregel für logischen LCS „Operational state (activated)”</w:t>
            </w:r>
          </w:p>
        </w:tc>
      </w:tr>
      <w:tr w:rsidR="00DD4539" w:rsidRPr="000571F4">
        <w:tc>
          <w:tcPr>
            <w:tcW w:w="2088" w:type="dxa"/>
            <w:shd w:val="clear" w:color="auto" w:fill="E0E0E0"/>
          </w:tcPr>
          <w:p w:rsidR="00DD4539" w:rsidRPr="000571F4" w:rsidRDefault="00DD4539" w:rsidP="007378CB">
            <w:pPr>
              <w:pStyle w:val="gemtab11ptAbstand"/>
              <w:rPr>
                <w:b/>
                <w:sz w:val="20"/>
              </w:rPr>
            </w:pPr>
            <w:r w:rsidRPr="000571F4">
              <w:rPr>
                <w:b/>
                <w:sz w:val="20"/>
              </w:rPr>
              <w:t>Zugriffsart</w:t>
            </w:r>
          </w:p>
        </w:tc>
        <w:tc>
          <w:tcPr>
            <w:tcW w:w="4680" w:type="dxa"/>
            <w:shd w:val="clear" w:color="auto" w:fill="E0E0E0"/>
          </w:tcPr>
          <w:p w:rsidR="00DD4539" w:rsidRPr="000571F4" w:rsidRDefault="00DD4539" w:rsidP="007378CB">
            <w:pPr>
              <w:pStyle w:val="gemtab11ptAbstand"/>
              <w:rPr>
                <w:b/>
                <w:sz w:val="20"/>
              </w:rPr>
            </w:pPr>
            <w:r w:rsidRPr="000571F4">
              <w:rPr>
                <w:b/>
                <w:sz w:val="20"/>
              </w:rPr>
              <w:t>Zugriffsbedingung</w:t>
            </w:r>
          </w:p>
        </w:tc>
        <w:tc>
          <w:tcPr>
            <w:tcW w:w="2160" w:type="dxa"/>
            <w:shd w:val="clear" w:color="auto" w:fill="E0E0E0"/>
          </w:tcPr>
          <w:p w:rsidR="00DD4539" w:rsidRPr="000571F4" w:rsidRDefault="00DD4539" w:rsidP="007378CB">
            <w:pPr>
              <w:pStyle w:val="gemtab11ptAbstand"/>
              <w:rPr>
                <w:b/>
                <w:sz w:val="20"/>
              </w:rPr>
            </w:pPr>
            <w:r w:rsidRPr="000571F4">
              <w:rPr>
                <w:b/>
                <w:sz w:val="20"/>
              </w:rPr>
              <w:t>Bemerkung</w:t>
            </w:r>
          </w:p>
        </w:tc>
      </w:tr>
      <w:tr w:rsidR="00DD4539" w:rsidRPr="000571F4" w:rsidTr="004E4203">
        <w:tc>
          <w:tcPr>
            <w:tcW w:w="2088" w:type="dxa"/>
            <w:shd w:val="clear" w:color="auto" w:fill="auto"/>
          </w:tcPr>
          <w:p w:rsidR="00DD4539" w:rsidRPr="000571F4" w:rsidRDefault="00DD4539" w:rsidP="00C1519B">
            <w:pPr>
              <w:pStyle w:val="gemTab10pt"/>
              <w:rPr>
                <w:szCs w:val="20"/>
                <w:lang w:val="en-GB"/>
              </w:rPr>
            </w:pPr>
            <w:r w:rsidRPr="000571F4">
              <w:rPr>
                <w:rFonts w:eastAsia="Times New Roman"/>
                <w:smallCaps/>
                <w:lang w:val="en-GB"/>
              </w:rPr>
              <w:t>Generate Asymmetric Key Pair</w:t>
            </w:r>
          </w:p>
          <w:p w:rsidR="00DD4539" w:rsidRPr="000571F4" w:rsidRDefault="00DD4539" w:rsidP="00C1519B">
            <w:pPr>
              <w:pStyle w:val="gemTab10pt"/>
              <w:rPr>
                <w:lang w:val="en-GB"/>
              </w:rPr>
            </w:pPr>
            <w:r w:rsidRPr="000571F4">
              <w:rPr>
                <w:lang w:val="en-GB"/>
              </w:rPr>
              <w:t>P1=</w:t>
            </w:r>
            <w:r>
              <w:rPr>
                <w:lang w:val="en-GB"/>
              </w:rPr>
              <w:t>‘</w:t>
            </w:r>
            <w:r w:rsidRPr="000571F4">
              <w:rPr>
                <w:lang w:val="en-GB"/>
              </w:rPr>
              <w:t>81</w:t>
            </w:r>
            <w:r>
              <w:rPr>
                <w:lang w:val="en-GB"/>
              </w:rPr>
              <w:t>’</w:t>
            </w:r>
          </w:p>
        </w:tc>
        <w:tc>
          <w:tcPr>
            <w:tcW w:w="4680" w:type="dxa"/>
            <w:shd w:val="clear" w:color="auto" w:fill="auto"/>
          </w:tcPr>
          <w:p w:rsidR="00DD4539" w:rsidRPr="000571F4" w:rsidRDefault="00DD4539" w:rsidP="00C1519B">
            <w:pPr>
              <w:pStyle w:val="gemTab10pt"/>
            </w:pPr>
            <w:r w:rsidRPr="000571F4">
              <w:t>ALWAYS</w:t>
            </w:r>
          </w:p>
        </w:tc>
        <w:tc>
          <w:tcPr>
            <w:tcW w:w="2160" w:type="dxa"/>
            <w:shd w:val="clear" w:color="auto" w:fill="auto"/>
          </w:tcPr>
          <w:p w:rsidR="00DD4539" w:rsidRPr="000571F4" w:rsidRDefault="00DD4539" w:rsidP="007378CB">
            <w:pPr>
              <w:pStyle w:val="gemtab11ptAbstand"/>
              <w:rPr>
                <w:strike/>
                <w:sz w:val="20"/>
              </w:rPr>
            </w:pPr>
          </w:p>
        </w:tc>
      </w:tr>
      <w:tr w:rsidR="00DD4539" w:rsidRPr="000571F4">
        <w:tc>
          <w:tcPr>
            <w:tcW w:w="2088" w:type="dxa"/>
            <w:shd w:val="clear" w:color="auto" w:fill="auto"/>
          </w:tcPr>
          <w:p w:rsidR="00DD4539" w:rsidRPr="000571F4" w:rsidRDefault="00DD4539" w:rsidP="00C1519B">
            <w:pPr>
              <w:pStyle w:val="gemtab11ptAbstand"/>
              <w:rPr>
                <w:smallCaps/>
                <w:sz w:val="20"/>
              </w:rPr>
            </w:pPr>
            <w:r w:rsidRPr="000571F4">
              <w:rPr>
                <w:smallCaps/>
                <w:sz w:val="20"/>
              </w:rPr>
              <w:t>General Authenticate</w:t>
            </w:r>
          </w:p>
        </w:tc>
        <w:tc>
          <w:tcPr>
            <w:tcW w:w="4680" w:type="dxa"/>
            <w:shd w:val="clear" w:color="auto" w:fill="auto"/>
          </w:tcPr>
          <w:p w:rsidR="00DD4539" w:rsidRPr="000571F4" w:rsidRDefault="00DD4539" w:rsidP="00C1519B">
            <w:pPr>
              <w:pStyle w:val="gemtab11ptAbstand"/>
              <w:rPr>
                <w:sz w:val="20"/>
              </w:rPr>
            </w:pPr>
            <w:r w:rsidRPr="000571F4">
              <w:rPr>
                <w:sz w:val="20"/>
              </w:rPr>
              <w:t>ALWAYS</w:t>
            </w:r>
          </w:p>
        </w:tc>
        <w:tc>
          <w:tcPr>
            <w:tcW w:w="2160" w:type="dxa"/>
            <w:shd w:val="clear" w:color="auto" w:fill="auto"/>
          </w:tcPr>
          <w:p w:rsidR="00DD4539" w:rsidRPr="000571F4" w:rsidRDefault="00DD4539" w:rsidP="007378CB">
            <w:pPr>
              <w:pStyle w:val="gemtab11ptAbstand"/>
              <w:rPr>
                <w:sz w:val="20"/>
              </w:rPr>
            </w:pPr>
          </w:p>
        </w:tc>
      </w:tr>
      <w:tr w:rsidR="00DD4539" w:rsidRPr="000571F4">
        <w:tc>
          <w:tcPr>
            <w:tcW w:w="2088" w:type="dxa"/>
            <w:shd w:val="clear" w:color="auto" w:fill="auto"/>
          </w:tcPr>
          <w:p w:rsidR="00DD4539" w:rsidRPr="000571F4" w:rsidRDefault="00471DB8" w:rsidP="00471DB8">
            <w:pPr>
              <w:pStyle w:val="gemtab11ptAbstand"/>
              <w:rPr>
                <w:smallCaps/>
                <w:sz w:val="20"/>
              </w:rPr>
            </w:pPr>
            <w:r w:rsidRPr="001342B7">
              <w:rPr>
                <w:smallCaps/>
                <w:sz w:val="20"/>
              </w:rPr>
              <w:t>Delete</w:t>
            </w:r>
          </w:p>
        </w:tc>
        <w:tc>
          <w:tcPr>
            <w:tcW w:w="4680" w:type="dxa"/>
            <w:shd w:val="clear" w:color="auto" w:fill="auto"/>
          </w:tcPr>
          <w:p w:rsidR="00DD4539" w:rsidRPr="000571F4" w:rsidRDefault="00DD4539" w:rsidP="007378CB">
            <w:pPr>
              <w:pStyle w:val="gemtab11ptAbstand"/>
              <w:rPr>
                <w:sz w:val="20"/>
                <w:lang w:val="en-US"/>
              </w:rPr>
            </w:pPr>
            <w:r w:rsidRPr="00E90098">
              <w:rPr>
                <w:sz w:val="20"/>
                <w:lang w:val="en-GB"/>
              </w:rPr>
              <w:t>AUT_CMS OR AUT_CUP</w:t>
            </w:r>
          </w:p>
        </w:tc>
        <w:tc>
          <w:tcPr>
            <w:tcW w:w="2160" w:type="dxa"/>
            <w:shd w:val="clear" w:color="auto" w:fill="auto"/>
          </w:tcPr>
          <w:p w:rsidR="00DD4539" w:rsidRPr="000571F4" w:rsidRDefault="00DD4539" w:rsidP="007378CB">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_Ref326048869 \r \h  \* MERGEFORMAT </w:instrText>
            </w:r>
            <w:r w:rsidRPr="000571F4">
              <w:rPr>
                <w:sz w:val="20"/>
              </w:rPr>
            </w:r>
            <w:r w:rsidRPr="000571F4">
              <w:rPr>
                <w:sz w:val="20"/>
              </w:rPr>
              <w:fldChar w:fldCharType="separate"/>
            </w:r>
            <w:r w:rsidR="00997CBB">
              <w:rPr>
                <w:sz w:val="20"/>
              </w:rPr>
              <w:t>Hinweis 28:</w:t>
            </w:r>
            <w:r w:rsidRPr="000571F4">
              <w:rPr>
                <w:sz w:val="20"/>
              </w:rPr>
              <w:fldChar w:fldCharType="end"/>
            </w:r>
          </w:p>
        </w:tc>
      </w:tr>
      <w:tr w:rsidR="00DD4539" w:rsidRPr="000571F4">
        <w:tc>
          <w:tcPr>
            <w:tcW w:w="2088" w:type="dxa"/>
            <w:tcBorders>
              <w:bottom w:val="single" w:sz="4" w:space="0" w:color="auto"/>
            </w:tcBorders>
            <w:shd w:val="clear" w:color="auto" w:fill="auto"/>
          </w:tcPr>
          <w:p w:rsidR="00DD4539" w:rsidRPr="000571F4" w:rsidRDefault="00DD4539" w:rsidP="007378CB">
            <w:pPr>
              <w:pStyle w:val="gemtab11ptAbstand"/>
              <w:rPr>
                <w:sz w:val="20"/>
              </w:rPr>
            </w:pPr>
            <w:r w:rsidRPr="000571F4">
              <w:rPr>
                <w:sz w:val="20"/>
              </w:rPr>
              <w:t>andere</w:t>
            </w:r>
          </w:p>
        </w:tc>
        <w:tc>
          <w:tcPr>
            <w:tcW w:w="4680" w:type="dxa"/>
            <w:tcBorders>
              <w:bottom w:val="single" w:sz="4" w:space="0" w:color="auto"/>
            </w:tcBorders>
            <w:shd w:val="clear" w:color="auto" w:fill="auto"/>
          </w:tcPr>
          <w:p w:rsidR="00DD4539" w:rsidRPr="000571F4" w:rsidRDefault="00DD4539" w:rsidP="007378CB">
            <w:pPr>
              <w:pStyle w:val="gemtab11ptAbstand"/>
              <w:rPr>
                <w:sz w:val="20"/>
              </w:rPr>
            </w:pPr>
            <w:r w:rsidRPr="000571F4">
              <w:rPr>
                <w:sz w:val="20"/>
              </w:rPr>
              <w:t>NEVER</w:t>
            </w:r>
          </w:p>
        </w:tc>
        <w:tc>
          <w:tcPr>
            <w:tcW w:w="2160" w:type="dxa"/>
            <w:tcBorders>
              <w:bottom w:val="single" w:sz="4" w:space="0" w:color="auto"/>
            </w:tcBorders>
            <w:shd w:val="clear" w:color="auto" w:fill="auto"/>
          </w:tcPr>
          <w:p w:rsidR="00DD4539" w:rsidRPr="000571F4" w:rsidRDefault="00DD4539" w:rsidP="007378CB">
            <w:pPr>
              <w:pStyle w:val="gemtab11ptAbstand"/>
              <w:rPr>
                <w:sz w:val="20"/>
              </w:rPr>
            </w:pPr>
          </w:p>
        </w:tc>
      </w:tr>
      <w:tr w:rsidR="00DD4539" w:rsidRPr="000571F4">
        <w:tc>
          <w:tcPr>
            <w:tcW w:w="8928" w:type="dxa"/>
            <w:gridSpan w:val="3"/>
            <w:tcBorders>
              <w:bottom w:val="single" w:sz="6" w:space="0" w:color="000000"/>
            </w:tcBorders>
            <w:shd w:val="clear" w:color="auto" w:fill="E0E0E0"/>
          </w:tcPr>
          <w:p w:rsidR="00DD4539" w:rsidRPr="000571F4" w:rsidRDefault="00DD4539" w:rsidP="007378CB">
            <w:pPr>
              <w:pStyle w:val="gemtab11ptAbstand"/>
              <w:rPr>
                <w:b/>
                <w:sz w:val="20"/>
              </w:rPr>
            </w:pPr>
            <w:r w:rsidRPr="000571F4">
              <w:rPr>
                <w:b/>
                <w:sz w:val="20"/>
              </w:rPr>
              <w:t>Zugriffsregel für logischen LCS „Operational state (deactivated)”</w:t>
            </w:r>
          </w:p>
        </w:tc>
      </w:tr>
      <w:tr w:rsidR="00DD4539" w:rsidRPr="000571F4">
        <w:tc>
          <w:tcPr>
            <w:tcW w:w="2088" w:type="dxa"/>
            <w:shd w:val="clear" w:color="auto" w:fill="E0E0E0"/>
          </w:tcPr>
          <w:p w:rsidR="00DD4539" w:rsidRPr="000571F4" w:rsidRDefault="00DD4539" w:rsidP="007378CB">
            <w:pPr>
              <w:pStyle w:val="gemtab11ptAbstand"/>
              <w:rPr>
                <w:b/>
                <w:sz w:val="20"/>
              </w:rPr>
            </w:pPr>
            <w:r w:rsidRPr="000571F4">
              <w:rPr>
                <w:b/>
                <w:sz w:val="20"/>
              </w:rPr>
              <w:lastRenderedPageBreak/>
              <w:t>Zugriffsart</w:t>
            </w:r>
          </w:p>
        </w:tc>
        <w:tc>
          <w:tcPr>
            <w:tcW w:w="4680" w:type="dxa"/>
            <w:shd w:val="clear" w:color="auto" w:fill="E0E0E0"/>
          </w:tcPr>
          <w:p w:rsidR="00DD4539" w:rsidRPr="000571F4" w:rsidRDefault="00DD4539" w:rsidP="007378CB">
            <w:pPr>
              <w:pStyle w:val="gemtab11ptAbstand"/>
              <w:rPr>
                <w:b/>
                <w:sz w:val="20"/>
              </w:rPr>
            </w:pPr>
            <w:r w:rsidRPr="000571F4">
              <w:rPr>
                <w:b/>
                <w:sz w:val="20"/>
              </w:rPr>
              <w:t>Zugriffsbedingung</w:t>
            </w:r>
          </w:p>
        </w:tc>
        <w:tc>
          <w:tcPr>
            <w:tcW w:w="2160" w:type="dxa"/>
            <w:shd w:val="clear" w:color="auto" w:fill="E0E0E0"/>
          </w:tcPr>
          <w:p w:rsidR="00DD4539" w:rsidRPr="000571F4" w:rsidRDefault="00DD4539" w:rsidP="007378CB">
            <w:pPr>
              <w:pStyle w:val="gemtab11ptAbstand"/>
              <w:rPr>
                <w:b/>
                <w:sz w:val="20"/>
              </w:rPr>
            </w:pPr>
            <w:r w:rsidRPr="000571F4">
              <w:rPr>
                <w:b/>
                <w:sz w:val="20"/>
              </w:rPr>
              <w:t>Bemerkung</w:t>
            </w:r>
          </w:p>
        </w:tc>
      </w:tr>
      <w:tr w:rsidR="00DD4539" w:rsidRPr="000571F4">
        <w:tc>
          <w:tcPr>
            <w:tcW w:w="2088" w:type="dxa"/>
            <w:tcBorders>
              <w:bottom w:val="single" w:sz="4" w:space="0" w:color="auto"/>
            </w:tcBorders>
            <w:shd w:val="clear" w:color="auto" w:fill="auto"/>
          </w:tcPr>
          <w:p w:rsidR="00DD4539" w:rsidRPr="000571F4" w:rsidRDefault="00DD4539" w:rsidP="007378CB">
            <w:pPr>
              <w:pStyle w:val="gemtab11ptAbstand"/>
              <w:rPr>
                <w:sz w:val="20"/>
              </w:rPr>
            </w:pPr>
            <w:r w:rsidRPr="000571F4">
              <w:rPr>
                <w:sz w:val="20"/>
              </w:rPr>
              <w:t>alle</w:t>
            </w:r>
          </w:p>
        </w:tc>
        <w:tc>
          <w:tcPr>
            <w:tcW w:w="4680" w:type="dxa"/>
            <w:tcBorders>
              <w:bottom w:val="single" w:sz="4" w:space="0" w:color="auto"/>
            </w:tcBorders>
            <w:shd w:val="clear" w:color="auto" w:fill="auto"/>
          </w:tcPr>
          <w:p w:rsidR="00DD4539" w:rsidRPr="000571F4" w:rsidRDefault="00DD4539" w:rsidP="007378CB">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DD4539" w:rsidRPr="000571F4" w:rsidRDefault="00DD4539" w:rsidP="007378CB">
            <w:pPr>
              <w:pStyle w:val="gemtab11ptAbstand"/>
              <w:rPr>
                <w:sz w:val="20"/>
              </w:rPr>
            </w:pPr>
          </w:p>
        </w:tc>
      </w:tr>
      <w:tr w:rsidR="00DD4539" w:rsidRPr="000571F4">
        <w:tc>
          <w:tcPr>
            <w:tcW w:w="8928" w:type="dxa"/>
            <w:gridSpan w:val="3"/>
            <w:shd w:val="clear" w:color="auto" w:fill="E6E6E6"/>
          </w:tcPr>
          <w:p w:rsidR="00DD4539" w:rsidRPr="000571F4" w:rsidRDefault="00DD4539" w:rsidP="007378CB">
            <w:pPr>
              <w:pStyle w:val="gemtab11ptAbstand"/>
              <w:rPr>
                <w:b/>
                <w:sz w:val="20"/>
              </w:rPr>
            </w:pPr>
            <w:r w:rsidRPr="000571F4">
              <w:rPr>
                <w:b/>
                <w:sz w:val="20"/>
              </w:rPr>
              <w:t>Zugriffsregel für logischen LCS „Termination state“</w:t>
            </w:r>
          </w:p>
        </w:tc>
      </w:tr>
      <w:tr w:rsidR="00DD4539" w:rsidRPr="000571F4">
        <w:tc>
          <w:tcPr>
            <w:tcW w:w="2088" w:type="dxa"/>
            <w:shd w:val="clear" w:color="auto" w:fill="E6E6E6"/>
          </w:tcPr>
          <w:p w:rsidR="00DD4539" w:rsidRPr="000571F4" w:rsidRDefault="00DD4539" w:rsidP="007378CB">
            <w:pPr>
              <w:pStyle w:val="gemtab11ptAbstand"/>
              <w:rPr>
                <w:b/>
                <w:sz w:val="20"/>
              </w:rPr>
            </w:pPr>
            <w:r w:rsidRPr="000571F4">
              <w:rPr>
                <w:b/>
                <w:sz w:val="20"/>
              </w:rPr>
              <w:t>Zugriffsart</w:t>
            </w:r>
          </w:p>
        </w:tc>
        <w:tc>
          <w:tcPr>
            <w:tcW w:w="4680" w:type="dxa"/>
            <w:shd w:val="clear" w:color="auto" w:fill="E6E6E6"/>
          </w:tcPr>
          <w:p w:rsidR="00DD4539" w:rsidRPr="000571F4" w:rsidRDefault="00DD4539" w:rsidP="007378CB">
            <w:pPr>
              <w:pStyle w:val="gemtab11ptAbstand"/>
              <w:rPr>
                <w:b/>
                <w:sz w:val="20"/>
              </w:rPr>
            </w:pPr>
            <w:r w:rsidRPr="000571F4">
              <w:rPr>
                <w:b/>
                <w:sz w:val="20"/>
              </w:rPr>
              <w:t>Zugriffsbedingung</w:t>
            </w:r>
          </w:p>
        </w:tc>
        <w:tc>
          <w:tcPr>
            <w:tcW w:w="2160" w:type="dxa"/>
            <w:shd w:val="clear" w:color="auto" w:fill="E6E6E6"/>
          </w:tcPr>
          <w:p w:rsidR="00DD4539" w:rsidRPr="000571F4" w:rsidRDefault="00DD4539" w:rsidP="007378CB">
            <w:pPr>
              <w:pStyle w:val="gemtab11ptAbstand"/>
              <w:rPr>
                <w:b/>
                <w:sz w:val="20"/>
              </w:rPr>
            </w:pPr>
            <w:r w:rsidRPr="000571F4">
              <w:rPr>
                <w:b/>
                <w:sz w:val="20"/>
              </w:rPr>
              <w:t>Bemerkung</w:t>
            </w:r>
          </w:p>
        </w:tc>
      </w:tr>
      <w:tr w:rsidR="00DD4539" w:rsidRPr="000571F4">
        <w:tc>
          <w:tcPr>
            <w:tcW w:w="2088" w:type="dxa"/>
            <w:shd w:val="clear" w:color="auto" w:fill="auto"/>
          </w:tcPr>
          <w:p w:rsidR="00DD4539" w:rsidRPr="000571F4" w:rsidRDefault="00DD4539" w:rsidP="007378CB">
            <w:pPr>
              <w:pStyle w:val="gemtab11ptAbstand"/>
              <w:rPr>
                <w:sz w:val="20"/>
              </w:rPr>
            </w:pPr>
            <w:r w:rsidRPr="000571F4">
              <w:rPr>
                <w:sz w:val="20"/>
              </w:rPr>
              <w:t>alle</w:t>
            </w:r>
          </w:p>
        </w:tc>
        <w:tc>
          <w:tcPr>
            <w:tcW w:w="4680" w:type="dxa"/>
            <w:shd w:val="clear" w:color="auto" w:fill="auto"/>
          </w:tcPr>
          <w:p w:rsidR="00DD4539" w:rsidRPr="000571F4" w:rsidRDefault="00DD4539" w:rsidP="007378CB">
            <w:pPr>
              <w:pStyle w:val="gemtab11ptAbstand"/>
              <w:rPr>
                <w:sz w:val="20"/>
              </w:rPr>
            </w:pPr>
            <w:r w:rsidRPr="000571F4">
              <w:rPr>
                <w:sz w:val="20"/>
              </w:rPr>
              <w:t>NEVER</w:t>
            </w:r>
          </w:p>
        </w:tc>
        <w:tc>
          <w:tcPr>
            <w:tcW w:w="2160" w:type="dxa"/>
            <w:shd w:val="clear" w:color="auto" w:fill="auto"/>
          </w:tcPr>
          <w:p w:rsidR="00DD4539" w:rsidRPr="000571F4" w:rsidRDefault="00DD4539" w:rsidP="007378CB">
            <w:pPr>
              <w:pStyle w:val="gemtab11ptAbstand"/>
              <w:rPr>
                <w:sz w:val="20"/>
              </w:rPr>
            </w:pPr>
          </w:p>
        </w:tc>
      </w:tr>
    </w:tbl>
    <w:p w:rsidR="00AE4B6A" w:rsidRDefault="00AE4B6A" w:rsidP="008920EE">
      <w:pPr>
        <w:pStyle w:val="gemEinzug"/>
        <w:rPr>
          <w:b/>
        </w:rPr>
      </w:pPr>
    </w:p>
    <w:p w:rsidR="008920EE" w:rsidRPr="00AE4B6A" w:rsidRDefault="00AE4B6A" w:rsidP="00AE4B6A">
      <w:pPr>
        <w:pStyle w:val="gemStandard"/>
      </w:pPr>
      <w:r>
        <w:rPr>
          <w:b/>
        </w:rPr>
        <w:sym w:font="Wingdings" w:char="F0D5"/>
      </w:r>
    </w:p>
    <w:p w:rsidR="00404CDD" w:rsidRPr="000571F4" w:rsidRDefault="00404CDD" w:rsidP="00404CDD">
      <w:pPr>
        <w:pStyle w:val="afiHinweise"/>
        <w:numPr>
          <w:ilvl w:val="0"/>
          <w:numId w:val="0"/>
        </w:numPr>
      </w:pPr>
    </w:p>
    <w:p w:rsidR="007268F1" w:rsidRPr="000571F4" w:rsidRDefault="007268F1" w:rsidP="00B44DDE">
      <w:pPr>
        <w:pStyle w:val="afiHinweise"/>
      </w:pPr>
      <w:r w:rsidRPr="000571F4">
        <w:rPr>
          <w:rFonts w:cs="Arial"/>
        </w:rPr>
        <w:fldChar w:fldCharType="begin"/>
      </w:r>
      <w:r w:rsidRPr="000571F4">
        <w:instrText xml:space="preserve"> REF cmdprivSchlObjELC \h </w:instrText>
      </w:r>
      <w:r w:rsidR="00B44DDE" w:rsidRPr="000571F4">
        <w:rPr>
          <w:rFonts w:cs="Arial"/>
        </w:rPr>
        <w:instrText xml:space="preserve"> \* MERGEFORMAT </w:instrText>
      </w:r>
      <w:r w:rsidRPr="000571F4">
        <w:rPr>
          <w:rFonts w:cs="Arial"/>
        </w:rPr>
      </w:r>
      <w:r w:rsidRPr="000571F4">
        <w:rPr>
          <w:rFonts w:cs="Arial"/>
        </w:rPr>
        <w:fldChar w:fldCharType="separate"/>
      </w:r>
      <w:r w:rsidR="00997CBB" w:rsidRPr="000571F4">
        <w:t xml:space="preserve">Kommandos, die gemäß </w:t>
      </w:r>
      <w:r w:rsidR="00997CBB" w:rsidRPr="000571F4">
        <w:rPr>
          <w:rFonts w:cs="Arial"/>
        </w:rPr>
        <w:t>[</w:t>
      </w:r>
      <w:proofErr w:type="spellStart"/>
      <w:r w:rsidR="00997CBB" w:rsidRPr="000571F4">
        <w:rPr>
          <w:rFonts w:cs="Arial"/>
        </w:rPr>
        <w:t>gemSpec_COS</w:t>
      </w:r>
      <w:proofErr w:type="spellEnd"/>
      <w:r w:rsidR="00997CBB" w:rsidRPr="000571F4">
        <w:rPr>
          <w:rFonts w:cs="Arial"/>
        </w:rPr>
        <w:t>]</w:t>
      </w:r>
      <w:r w:rsidR="00997CBB" w:rsidRPr="000571F4">
        <w:t xml:space="preserve"> mit einem privaten Schlüsselobjekt ELC arbeiten, sind:</w:t>
      </w:r>
      <w:r w:rsidR="00997CBB" w:rsidRPr="000571F4">
        <w:tab/>
      </w:r>
      <w:r w:rsidR="00997CBB" w:rsidRPr="000571F4">
        <w:br/>
      </w:r>
      <w:proofErr w:type="spellStart"/>
      <w:r w:rsidR="00997CBB" w:rsidRPr="000571F4">
        <w:rPr>
          <w:smallCaps/>
        </w:rPr>
        <w:t>ctivate</w:t>
      </w:r>
      <w:proofErr w:type="spellEnd"/>
      <w:r w:rsidR="00997CBB" w:rsidRPr="000571F4">
        <w:rPr>
          <w:smallCaps/>
        </w:rPr>
        <w:t xml:space="preserve">, Deactivate, Delete, </w:t>
      </w:r>
      <w:proofErr w:type="spellStart"/>
      <w:r w:rsidR="00997CBB" w:rsidRPr="000571F4">
        <w:rPr>
          <w:smallCaps/>
        </w:rPr>
        <w:t>External</w:t>
      </w:r>
      <w:proofErr w:type="spellEnd"/>
      <w:r w:rsidR="00997CBB" w:rsidRPr="000571F4">
        <w:rPr>
          <w:smallCaps/>
        </w:rPr>
        <w:t xml:space="preserve"> </w:t>
      </w:r>
      <w:proofErr w:type="spellStart"/>
      <w:r w:rsidR="00997CBB" w:rsidRPr="000571F4">
        <w:rPr>
          <w:smallCaps/>
        </w:rPr>
        <w:t>Authenticate</w:t>
      </w:r>
      <w:proofErr w:type="spellEnd"/>
      <w:r w:rsidR="00997CBB" w:rsidRPr="000571F4">
        <w:rPr>
          <w:smallCaps/>
        </w:rPr>
        <w:t xml:space="preserve">, General </w:t>
      </w:r>
      <w:proofErr w:type="spellStart"/>
      <w:r w:rsidR="00997CBB" w:rsidRPr="000571F4">
        <w:rPr>
          <w:smallCaps/>
        </w:rPr>
        <w:t>Authenticate</w:t>
      </w:r>
      <w:proofErr w:type="spellEnd"/>
      <w:r w:rsidR="00997CBB" w:rsidRPr="000571F4">
        <w:rPr>
          <w:smallCaps/>
        </w:rPr>
        <w:t xml:space="preserve">, </w:t>
      </w:r>
      <w:proofErr w:type="spellStart"/>
      <w:r w:rsidR="00997CBB" w:rsidRPr="000571F4">
        <w:rPr>
          <w:smallCaps/>
        </w:rPr>
        <w:t>Generate</w:t>
      </w:r>
      <w:proofErr w:type="spellEnd"/>
      <w:r w:rsidR="00997CBB" w:rsidRPr="000571F4">
        <w:rPr>
          <w:smallCaps/>
        </w:rPr>
        <w:t xml:space="preserve"> </w:t>
      </w:r>
      <w:proofErr w:type="spellStart"/>
      <w:r w:rsidR="00997CBB" w:rsidRPr="000571F4">
        <w:rPr>
          <w:smallCaps/>
        </w:rPr>
        <w:t>Asymmetric</w:t>
      </w:r>
      <w:proofErr w:type="spellEnd"/>
      <w:r w:rsidR="00997CBB" w:rsidRPr="000571F4">
        <w:rPr>
          <w:smallCaps/>
        </w:rPr>
        <w:t xml:space="preserve"> Key Pair, Internal </w:t>
      </w:r>
      <w:proofErr w:type="spellStart"/>
      <w:r w:rsidR="00997CBB" w:rsidRPr="000571F4">
        <w:rPr>
          <w:smallCaps/>
        </w:rPr>
        <w:t>Authenticate</w:t>
      </w:r>
      <w:proofErr w:type="spellEnd"/>
      <w:r w:rsidR="00997CBB" w:rsidRPr="000571F4">
        <w:rPr>
          <w:smallCaps/>
        </w:rPr>
        <w:t xml:space="preserve">, </w:t>
      </w:r>
      <w:r w:rsidR="00997CBB" w:rsidRPr="000571F4">
        <w:t xml:space="preserve">PSO </w:t>
      </w:r>
      <w:proofErr w:type="spellStart"/>
      <w:r w:rsidR="00997CBB" w:rsidRPr="000571F4">
        <w:t>Decipher</w:t>
      </w:r>
      <w:proofErr w:type="spellEnd"/>
      <w:r w:rsidR="00997CBB" w:rsidRPr="000571F4">
        <w:t xml:space="preserve">, PSO </w:t>
      </w:r>
      <w:proofErr w:type="spellStart"/>
      <w:r w:rsidR="00997CBB" w:rsidRPr="000571F4">
        <w:t>Transcipher</w:t>
      </w:r>
      <w:proofErr w:type="spellEnd"/>
      <w:r w:rsidR="00997CBB" w:rsidRPr="000571F4">
        <w:t xml:space="preserve">, PSO </w:t>
      </w:r>
      <w:proofErr w:type="spellStart"/>
      <w:r w:rsidR="00997CBB" w:rsidRPr="000571F4">
        <w:t>Compute</w:t>
      </w:r>
      <w:proofErr w:type="spellEnd"/>
      <w:r w:rsidR="00997CBB" w:rsidRPr="000571F4">
        <w:t xml:space="preserve"> Digital </w:t>
      </w:r>
      <w:proofErr w:type="spellStart"/>
      <w:r w:rsidR="00997CBB" w:rsidRPr="000571F4">
        <w:t>Signature</w:t>
      </w:r>
      <w:proofErr w:type="spellEnd"/>
      <w:r w:rsidR="00997CBB" w:rsidRPr="00997CBB">
        <w:t>,</w:t>
      </w:r>
      <w:r w:rsidR="00997CBB" w:rsidRPr="000571F4">
        <w:rPr>
          <w:smallCaps/>
        </w:rPr>
        <w:t xml:space="preserve"> </w:t>
      </w:r>
      <w:proofErr w:type="spellStart"/>
      <w:r w:rsidR="00997CBB" w:rsidRPr="000571F4">
        <w:rPr>
          <w:smallCaps/>
        </w:rPr>
        <w:t>Terminate</w:t>
      </w:r>
      <w:proofErr w:type="spellEnd"/>
      <w:r w:rsidRPr="000571F4">
        <w:rPr>
          <w:rFonts w:cs="Arial"/>
        </w:rPr>
        <w:fldChar w:fldCharType="end"/>
      </w:r>
    </w:p>
    <w:p w:rsidR="0012120F" w:rsidRPr="000571F4" w:rsidRDefault="0012120F" w:rsidP="00B44DDE">
      <w:pPr>
        <w:pStyle w:val="afiHinweise"/>
      </w:pPr>
      <w:bookmarkStart w:id="284" w:name="_Ref326048869"/>
      <w:r w:rsidRPr="000571F4">
        <w:t xml:space="preserve">Das Kommando ist nur vom Inhaber des </w:t>
      </w:r>
      <w:r w:rsidR="00606991" w:rsidRPr="000571F4">
        <w:t xml:space="preserve">CMS- / CUP-Schlüssels </w:t>
      </w:r>
      <w:r w:rsidRPr="000571F4">
        <w:t>ausführbar, siehe Kap</w:t>
      </w:r>
      <w:r w:rsidR="00404CDD" w:rsidRPr="000571F4">
        <w:t>.</w:t>
      </w:r>
      <w:r w:rsidRPr="000571F4">
        <w:t xml:space="preserve"> </w:t>
      </w:r>
      <w:r w:rsidRPr="000571F4">
        <w:fldChar w:fldCharType="begin"/>
      </w:r>
      <w:r w:rsidRPr="000571F4">
        <w:instrText xml:space="preserve"> REF _Ref326048151 \r \h  \* MERGEFORMAT </w:instrText>
      </w:r>
      <w:r w:rsidRPr="000571F4">
        <w:fldChar w:fldCharType="separate"/>
      </w:r>
      <w:r w:rsidR="00997CBB">
        <w:t>5.6</w:t>
      </w:r>
      <w:r w:rsidRPr="000571F4">
        <w:fldChar w:fldCharType="end"/>
      </w:r>
      <w:r w:rsidRPr="000571F4">
        <w:t>:</w:t>
      </w:r>
      <w:bookmarkEnd w:id="284"/>
    </w:p>
    <w:p w:rsidR="00E52D16" w:rsidRPr="000571F4" w:rsidRDefault="00E52D16" w:rsidP="00E52D16">
      <w:pPr>
        <w:pStyle w:val="afiHinweise"/>
        <w:numPr>
          <w:ilvl w:val="0"/>
          <w:numId w:val="0"/>
        </w:numPr>
        <w:ind w:left="284" w:hanging="284"/>
      </w:pPr>
    </w:p>
    <w:p w:rsidR="00E52D16" w:rsidRPr="000571F4" w:rsidRDefault="00E52D16" w:rsidP="005B1F28">
      <w:pPr>
        <w:pStyle w:val="gemStandard"/>
        <w:keepNext/>
        <w:tabs>
          <w:tab w:val="left" w:pos="567"/>
        </w:tabs>
        <w:ind w:left="567" w:hanging="567"/>
        <w:rPr>
          <w:rFonts w:cs="Arial"/>
          <w:b/>
        </w:rPr>
      </w:pPr>
      <w:r w:rsidRPr="000571F4">
        <w:rPr>
          <w:b/>
        </w:rPr>
        <w:sym w:font="Wingdings" w:char="F0D6"/>
      </w:r>
      <w:r w:rsidRPr="000571F4">
        <w:rPr>
          <w:b/>
        </w:rPr>
        <w:tab/>
      </w:r>
      <w:r w:rsidR="008F745D" w:rsidRPr="000571F4">
        <w:rPr>
          <w:rFonts w:cs="Arial"/>
          <w:b/>
        </w:rPr>
        <w:t>Card-G2-A_3356</w:t>
      </w:r>
      <w:r w:rsidRPr="000571F4">
        <w:rPr>
          <w:b/>
        </w:rPr>
        <w:t xml:space="preserve"> K_Personalisierung: Personalisierte Attribute von </w:t>
      </w:r>
      <w:r w:rsidRPr="000571F4">
        <w:rPr>
          <w:rFonts w:cs="Arial"/>
          <w:b/>
        </w:rPr>
        <w:fldChar w:fldCharType="begin"/>
      </w:r>
      <w:r w:rsidRPr="000571F4">
        <w:rPr>
          <w:rFonts w:cs="Arial"/>
          <w:b/>
        </w:rPr>
        <w:instrText xml:space="preserve"> REF oMF \h  \* MERGEFORMAT </w:instrText>
      </w:r>
      <w:r w:rsidRPr="000571F4">
        <w:rPr>
          <w:rFonts w:cs="Arial"/>
          <w:b/>
        </w:rPr>
      </w:r>
      <w:r w:rsidRPr="000571F4">
        <w:rPr>
          <w:rFonts w:cs="Arial"/>
          <w:b/>
        </w:rPr>
        <w:fldChar w:fldCharType="separate"/>
      </w:r>
      <w:r w:rsidR="00997CBB" w:rsidRPr="00997CBB">
        <w:rPr>
          <w:rFonts w:cs="Arial"/>
          <w:b/>
        </w:rPr>
        <w:t>MF</w:t>
      </w:r>
      <w:r w:rsidRPr="000571F4">
        <w:rPr>
          <w:rFonts w:cs="Arial"/>
          <w:b/>
        </w:rPr>
        <w:fldChar w:fldCharType="end"/>
      </w:r>
      <w:r w:rsidRPr="000571F4">
        <w:rPr>
          <w:rFonts w:cs="Arial"/>
          <w:b/>
        </w:rPr>
        <w:t xml:space="preserve"> / </w:t>
      </w:r>
      <w:r w:rsidR="001D4413" w:rsidRPr="000571F4">
        <w:rPr>
          <w:rFonts w:cs="Arial"/>
          <w:b/>
        </w:rPr>
        <w:fldChar w:fldCharType="begin"/>
      </w:r>
      <w:r w:rsidR="001D4413" w:rsidRPr="000571F4">
        <w:rPr>
          <w:rFonts w:cs="Arial"/>
          <w:b/>
        </w:rPr>
        <w:instrText xml:space="preserve"> REF oPrK_SMC_AUTD_RPE_CVC_E256 \h  \* MERGEFORMAT </w:instrText>
      </w:r>
      <w:r w:rsidR="001D4413" w:rsidRPr="000571F4">
        <w:rPr>
          <w:rFonts w:cs="Arial"/>
          <w:b/>
        </w:rPr>
      </w:r>
      <w:r w:rsidR="001D4413" w:rsidRPr="000571F4">
        <w:rPr>
          <w:rFonts w:cs="Arial"/>
          <w:b/>
        </w:rPr>
        <w:fldChar w:fldCharType="separate"/>
      </w:r>
      <w:r w:rsidR="00997CBB" w:rsidRPr="00997CBB">
        <w:rPr>
          <w:rFonts w:cs="Arial"/>
          <w:b/>
        </w:rPr>
        <w:t>PrK.SMC.AUTD_RPE_CVC.E256</w:t>
      </w:r>
      <w:r w:rsidR="001D4413" w:rsidRPr="000571F4">
        <w:rPr>
          <w:rFonts w:cs="Arial"/>
          <w:b/>
        </w:rPr>
        <w:fldChar w:fldCharType="end"/>
      </w:r>
    </w:p>
    <w:p w:rsidR="00E52D16" w:rsidRPr="00AB7DFC" w:rsidRDefault="00E52D16" w:rsidP="001057F9">
      <w:pPr>
        <w:pStyle w:val="gemEinzug"/>
        <w:ind w:left="567"/>
      </w:pPr>
      <w:r w:rsidRPr="000571F4">
        <w:t xml:space="preserve">Bei der Personalisierung von </w:t>
      </w:r>
      <w:r w:rsidR="001D4413" w:rsidRPr="00AB7DFC">
        <w:fldChar w:fldCharType="begin"/>
      </w:r>
      <w:r w:rsidR="001D4413" w:rsidRPr="000571F4">
        <w:instrText xml:space="preserve"> REF oPrK_SMC_AUTD_RPE_CVC_E256 \h  \* MERGEFORMAT </w:instrText>
      </w:r>
      <w:r w:rsidR="001D4413" w:rsidRPr="00AB7DFC">
        <w:fldChar w:fldCharType="separate"/>
      </w:r>
      <w:r w:rsidR="00997CBB" w:rsidRPr="000571F4">
        <w:t>PrK.SMC.AUTD_RPE_CVC.E256</w:t>
      </w:r>
      <w:r w:rsidR="001D4413" w:rsidRPr="00AB7DFC">
        <w:fldChar w:fldCharType="end"/>
      </w:r>
      <w:r w:rsidRPr="00AB7DFC">
        <w:t xml:space="preserve"> MÜSSEN die in Tab_</w:t>
      </w:r>
      <w:r w:rsidR="0062625C" w:rsidRPr="00AB7DFC">
        <w:t>SMC-B_ObjSys_080</w:t>
      </w:r>
      <w:r w:rsidRPr="00AB7DFC">
        <w:t xml:space="preserve"> angegebenen Attribute mit den dort angegebenen Inhalten personalisiert werden.</w:t>
      </w:r>
    </w:p>
    <w:p w:rsidR="00E52D16" w:rsidRPr="000571F4" w:rsidRDefault="00E52D16" w:rsidP="00AE4B6A">
      <w:pPr>
        <w:pStyle w:val="Beschriftung"/>
      </w:pPr>
    </w:p>
    <w:p w:rsidR="00E52D16" w:rsidRPr="000571F4" w:rsidRDefault="00E52D16" w:rsidP="00AE4B6A">
      <w:pPr>
        <w:pStyle w:val="Beschriftung"/>
      </w:pPr>
      <w:bookmarkStart w:id="285" w:name="_Toc501368291"/>
      <w:r w:rsidRPr="000571F4">
        <w:t xml:space="preserve">Tabelle </w:t>
      </w:r>
      <w:fldSimple w:instr=" SEQ Tabelle \* ARABIC ">
        <w:r w:rsidR="00997CBB">
          <w:rPr>
            <w:noProof/>
          </w:rPr>
          <w:t>27</w:t>
        </w:r>
      </w:fldSimple>
      <w:r w:rsidRPr="000571F4">
        <w:t>: Tab_</w:t>
      </w:r>
      <w:r w:rsidR="0062625C" w:rsidRPr="000571F4">
        <w:t>SMC-B_ObjSys_080</w:t>
      </w:r>
      <w:r w:rsidRPr="000571F4">
        <w:t xml:space="preserve"> Personalisierte Attribute von </w:t>
      </w:r>
      <w:r w:rsidRPr="000571F4">
        <w:fldChar w:fldCharType="begin"/>
      </w:r>
      <w:r w:rsidRPr="000571F4">
        <w:instrText xml:space="preserve"> REF oMF \h  \* MERGEFORMAT </w:instrText>
      </w:r>
      <w:r w:rsidRPr="000571F4">
        <w:fldChar w:fldCharType="separate"/>
      </w:r>
      <w:r w:rsidR="00997CBB" w:rsidRPr="000571F4">
        <w:t>MF</w:t>
      </w:r>
      <w:r w:rsidRPr="000571F4">
        <w:fldChar w:fldCharType="end"/>
      </w:r>
      <w:r w:rsidRPr="000571F4">
        <w:t xml:space="preserve"> </w:t>
      </w:r>
      <w:r w:rsidRPr="000571F4">
        <w:rPr>
          <w:u w:val="single"/>
        </w:rPr>
        <w:t xml:space="preserve">/ </w:t>
      </w:r>
      <w:r w:rsidR="001D4413" w:rsidRPr="000571F4">
        <w:fldChar w:fldCharType="begin"/>
      </w:r>
      <w:r w:rsidR="001D4413" w:rsidRPr="000571F4">
        <w:instrText xml:space="preserve"> REF oPrK_SMC_AUTD_RPE_CVC_E256 \h  \* MERGEFORMAT </w:instrText>
      </w:r>
      <w:r w:rsidR="001D4413" w:rsidRPr="000571F4">
        <w:fldChar w:fldCharType="separate"/>
      </w:r>
      <w:r w:rsidR="00997CBB" w:rsidRPr="000571F4">
        <w:t>PrK.SMC.AUTD_RPE_CVC.E256</w:t>
      </w:r>
      <w:bookmarkEnd w:id="285"/>
      <w:r w:rsidR="001D4413"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E52D16"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Bemerkung</w:t>
            </w:r>
          </w:p>
        </w:tc>
      </w:tr>
      <w:tr w:rsidR="00B155DA" w:rsidRPr="000571F4">
        <w:tc>
          <w:tcPr>
            <w:tcW w:w="2088" w:type="dxa"/>
            <w:shd w:val="clear" w:color="auto" w:fill="auto"/>
          </w:tcPr>
          <w:p w:rsidR="00B155DA" w:rsidRPr="000571F4" w:rsidRDefault="00B155DA" w:rsidP="001D4413">
            <w:pPr>
              <w:pStyle w:val="gemtab11ptAbstand"/>
              <w:rPr>
                <w:i/>
                <w:sz w:val="20"/>
              </w:rPr>
            </w:pPr>
            <w:r w:rsidRPr="000571F4">
              <w:rPr>
                <w:i/>
                <w:sz w:val="20"/>
              </w:rPr>
              <w:t>privateKey</w:t>
            </w:r>
          </w:p>
        </w:tc>
        <w:tc>
          <w:tcPr>
            <w:tcW w:w="4680" w:type="dxa"/>
            <w:shd w:val="clear" w:color="auto" w:fill="auto"/>
          </w:tcPr>
          <w:p w:rsidR="00B155DA" w:rsidRPr="000571F4" w:rsidRDefault="00AA2319" w:rsidP="001D4413">
            <w:pPr>
              <w:pStyle w:val="gemtab11ptAbstand"/>
              <w:rPr>
                <w:sz w:val="20"/>
              </w:rPr>
            </w:pPr>
            <w:r w:rsidRPr="000571F4">
              <w:rPr>
                <w:sz w:val="20"/>
              </w:rPr>
              <w:t xml:space="preserve">Domainparameter = brainpoolP256r1 </w:t>
            </w:r>
          </w:p>
        </w:tc>
        <w:tc>
          <w:tcPr>
            <w:tcW w:w="2160" w:type="dxa"/>
            <w:shd w:val="clear" w:color="auto" w:fill="auto"/>
          </w:tcPr>
          <w:p w:rsidR="00B155DA" w:rsidRPr="000571F4" w:rsidRDefault="00B155DA" w:rsidP="001D4413">
            <w:pPr>
              <w:pStyle w:val="gemtab11ptAbstand"/>
              <w:rPr>
                <w:sz w:val="20"/>
              </w:rPr>
            </w:pPr>
          </w:p>
        </w:tc>
      </w:tr>
      <w:tr w:rsidR="00CF72AD" w:rsidRPr="000571F4">
        <w:tc>
          <w:tcPr>
            <w:tcW w:w="2088" w:type="dxa"/>
            <w:shd w:val="clear" w:color="auto" w:fill="auto"/>
          </w:tcPr>
          <w:p w:rsidR="00CF72AD" w:rsidRPr="008240E6" w:rsidRDefault="00CF72AD" w:rsidP="00414F42">
            <w:pPr>
              <w:pStyle w:val="gemtab11ptAbstand"/>
              <w:rPr>
                <w:i/>
                <w:sz w:val="20"/>
              </w:rPr>
            </w:pPr>
            <w:r w:rsidRPr="008240E6">
              <w:rPr>
                <w:i/>
                <w:sz w:val="20"/>
              </w:rPr>
              <w:t>keyAvailable</w:t>
            </w:r>
          </w:p>
        </w:tc>
        <w:tc>
          <w:tcPr>
            <w:tcW w:w="4680" w:type="dxa"/>
            <w:shd w:val="clear" w:color="auto" w:fill="auto"/>
          </w:tcPr>
          <w:p w:rsidR="00CF72AD" w:rsidRPr="008240E6" w:rsidRDefault="00CF72AD" w:rsidP="00414F42">
            <w:pPr>
              <w:pStyle w:val="gemtab11ptAbstand"/>
              <w:rPr>
                <w:sz w:val="20"/>
              </w:rPr>
            </w:pPr>
            <w:r w:rsidRPr="008240E6">
              <w:rPr>
                <w:sz w:val="20"/>
              </w:rPr>
              <w:t>True</w:t>
            </w:r>
          </w:p>
        </w:tc>
        <w:tc>
          <w:tcPr>
            <w:tcW w:w="2160" w:type="dxa"/>
            <w:shd w:val="clear" w:color="auto" w:fill="auto"/>
          </w:tcPr>
          <w:p w:rsidR="00CF72AD" w:rsidRPr="000571F4" w:rsidRDefault="00CF72AD" w:rsidP="001D4413">
            <w:pPr>
              <w:pStyle w:val="gemtab11ptAbstand"/>
              <w:rPr>
                <w:sz w:val="20"/>
              </w:rPr>
            </w:pPr>
          </w:p>
        </w:tc>
      </w:tr>
    </w:tbl>
    <w:p w:rsidR="00AE4B6A" w:rsidRDefault="00AE4B6A" w:rsidP="007107D1">
      <w:pPr>
        <w:pStyle w:val="gemEinzug"/>
        <w:rPr>
          <w:b/>
        </w:rPr>
      </w:pPr>
    </w:p>
    <w:p w:rsidR="007107D1" w:rsidRPr="00AE4B6A" w:rsidRDefault="00AE4B6A" w:rsidP="00AE4B6A">
      <w:pPr>
        <w:pStyle w:val="gemStandard"/>
      </w:pPr>
      <w:r>
        <w:rPr>
          <w:b/>
        </w:rPr>
        <w:sym w:font="Wingdings" w:char="F0D5"/>
      </w:r>
    </w:p>
    <w:p w:rsidR="00074529" w:rsidRPr="000571F4" w:rsidRDefault="00074529" w:rsidP="00AE4B6A">
      <w:pPr>
        <w:pStyle w:val="berschrift3"/>
      </w:pPr>
      <w:bookmarkStart w:id="286" w:name="_Toc341882056"/>
      <w:bookmarkStart w:id="287" w:name="_Toc342464791"/>
      <w:bookmarkStart w:id="288" w:name="_Toc502658458"/>
      <w:r w:rsidRPr="000571F4">
        <w:t>Sicherheitsanker zum Import von CV-Zertifikaten</w:t>
      </w:r>
      <w:bookmarkEnd w:id="286"/>
      <w:bookmarkEnd w:id="287"/>
      <w:bookmarkEnd w:id="288"/>
    </w:p>
    <w:p w:rsidR="00074529" w:rsidRPr="000571F4" w:rsidRDefault="00074529" w:rsidP="00074529">
      <w:pPr>
        <w:pStyle w:val="gemStandard"/>
      </w:pPr>
      <w:r w:rsidRPr="000571F4">
        <w:t>In diesem Kapitel werden öffentliche Signaturprüfobjekte behandelt, die an der Wurzel eines PKI Baumes für CV</w:t>
      </w:r>
      <w:r w:rsidR="0083610F" w:rsidRPr="000571F4">
        <w:t>-</w:t>
      </w:r>
      <w:r w:rsidRPr="000571F4">
        <w:t>Zertifikate stehen. Diese werden auch Sicherheitsanker genannt und dienen dem Import von CV</w:t>
      </w:r>
      <w:r w:rsidR="0083610F" w:rsidRPr="000571F4">
        <w:t>-</w:t>
      </w:r>
      <w:r w:rsidRPr="000571F4">
        <w:t>Zertifikaten der zweiten Ebene. Derzeit ist jeweils ein Sicherheitsanker vorhanden,</w:t>
      </w:r>
    </w:p>
    <w:p w:rsidR="00074529" w:rsidRPr="000571F4" w:rsidRDefault="00074529" w:rsidP="007378CB">
      <w:pPr>
        <w:pStyle w:val="gemListe"/>
        <w:numPr>
          <w:ilvl w:val="0"/>
          <w:numId w:val="15"/>
        </w:numPr>
        <w:tabs>
          <w:tab w:val="clear" w:pos="927"/>
          <w:tab w:val="num" w:pos="360"/>
        </w:tabs>
        <w:ind w:left="360"/>
      </w:pPr>
      <w:r w:rsidRPr="000571F4">
        <w:t>zwecks Abwärtskompatibilität zur Generation 1 Infrastruktur (</w:t>
      </w:r>
      <w:r w:rsidRPr="000571F4">
        <w:fldChar w:fldCharType="begin"/>
      </w:r>
      <w:r w:rsidRPr="000571F4">
        <w:instrText xml:space="preserve"> REF  oPuK_RCA_CS_R2048 \h  \* MERGEFORMAT </w:instrText>
      </w:r>
      <w:r w:rsidRPr="000571F4">
        <w:fldChar w:fldCharType="separate"/>
      </w:r>
      <w:r w:rsidR="00997CBB" w:rsidRPr="000571F4">
        <w:t>PuK.RCA.CS.R2048</w:t>
      </w:r>
      <w:r w:rsidRPr="000571F4">
        <w:fldChar w:fldCharType="end"/>
      </w:r>
      <w:r w:rsidRPr="000571F4">
        <w:t>),</w:t>
      </w:r>
    </w:p>
    <w:p w:rsidR="00074529" w:rsidRPr="000571F4" w:rsidRDefault="00074529" w:rsidP="007378CB">
      <w:pPr>
        <w:pStyle w:val="gemListe"/>
        <w:numPr>
          <w:ilvl w:val="0"/>
          <w:numId w:val="15"/>
        </w:numPr>
        <w:tabs>
          <w:tab w:val="clear" w:pos="927"/>
          <w:tab w:val="num" w:pos="360"/>
        </w:tabs>
        <w:ind w:left="360"/>
      </w:pPr>
      <w:r w:rsidRPr="000571F4">
        <w:t>zur unmittelbaren Ablösung der Generation 1 Algorithmen (</w:t>
      </w:r>
      <w:r w:rsidRPr="000571F4">
        <w:fldChar w:fldCharType="begin"/>
      </w:r>
      <w:r w:rsidRPr="000571F4">
        <w:instrText xml:space="preserve"> REF  oPuK_RCA_CS_E256 \h  \* MERGEFORMAT </w:instrText>
      </w:r>
      <w:r w:rsidRPr="000571F4">
        <w:fldChar w:fldCharType="separate"/>
      </w:r>
      <w:r w:rsidR="00997CBB" w:rsidRPr="000571F4">
        <w:t>PuK.RCA.CS.E256</w:t>
      </w:r>
      <w:r w:rsidRPr="000571F4">
        <w:fldChar w:fldCharType="end"/>
      </w:r>
      <w:r w:rsidRPr="000571F4">
        <w:t>) und</w:t>
      </w:r>
    </w:p>
    <w:bookmarkStart w:id="289" w:name="_Ref316911991"/>
    <w:bookmarkStart w:id="290" w:name="_Ref316911995"/>
    <w:p w:rsidR="003B1B77" w:rsidRPr="000571F4" w:rsidRDefault="003937A9" w:rsidP="00AE4B6A">
      <w:pPr>
        <w:pStyle w:val="berschrift4"/>
      </w:pPr>
      <w:r w:rsidRPr="000571F4">
        <w:lastRenderedPageBreak/>
        <w:fldChar w:fldCharType="begin"/>
      </w:r>
      <w:r w:rsidRPr="000571F4">
        <w:instrText xml:space="preserve"> REF oMF \h </w:instrText>
      </w:r>
      <w:r w:rsidR="00A15EC5" w:rsidRPr="000571F4">
        <w:rPr>
          <w:rFonts w:hint="eastAsia"/>
        </w:rPr>
        <w:instrText xml:space="preserve"> \* MERGEFORMAT </w:instrText>
      </w:r>
      <w:r w:rsidRPr="000571F4">
        <w:fldChar w:fldCharType="separate"/>
      </w:r>
      <w:bookmarkStart w:id="291" w:name="_Toc502658459"/>
      <w:r w:rsidR="00997CBB" w:rsidRPr="000571F4">
        <w:t>MF</w:t>
      </w:r>
      <w:r w:rsidRPr="000571F4">
        <w:fldChar w:fldCharType="end"/>
      </w:r>
      <w:r w:rsidR="00E51B4C" w:rsidRPr="000571F4">
        <w:t xml:space="preserve"> / </w:t>
      </w:r>
      <w:bookmarkStart w:id="292" w:name="oPuK_RCA_CS_R2048"/>
      <w:r w:rsidR="004C63C6" w:rsidRPr="000571F4">
        <w:t>PuK.RCA.C</w:t>
      </w:r>
      <w:r w:rsidR="00696E24" w:rsidRPr="000571F4">
        <w:t>S.R2048</w:t>
      </w:r>
      <w:bookmarkEnd w:id="289"/>
      <w:bookmarkEnd w:id="290"/>
      <w:bookmarkEnd w:id="292"/>
      <w:bookmarkEnd w:id="291"/>
    </w:p>
    <w:p w:rsidR="000169F0" w:rsidRPr="000571F4" w:rsidRDefault="00C94979" w:rsidP="004D4D3F">
      <w:pPr>
        <w:pStyle w:val="gemStandard"/>
      </w:pPr>
      <w:r w:rsidRPr="000571F4">
        <w:fldChar w:fldCharType="begin"/>
      </w:r>
      <w:r w:rsidRPr="000571F4">
        <w:instrText xml:space="preserve"> REF oPuK_RCA_CS_R2048 \h </w:instrText>
      </w:r>
      <w:r w:rsidR="003E07E3" w:rsidRPr="000571F4">
        <w:instrText xml:space="preserve"> \* MERGEFORMAT </w:instrText>
      </w:r>
      <w:r w:rsidRPr="000571F4">
        <w:fldChar w:fldCharType="separate"/>
      </w:r>
      <w:r w:rsidR="00997CBB" w:rsidRPr="000571F4">
        <w:t>PuK.RCA.CS.R2048</w:t>
      </w:r>
      <w:r w:rsidRPr="000571F4">
        <w:fldChar w:fldCharType="end"/>
      </w:r>
      <w:r w:rsidR="000169F0" w:rsidRPr="000571F4">
        <w:t xml:space="preserve"> ist der öffentliche Schlüssel der Root-CA des Gesundheitswesens </w:t>
      </w:r>
      <w:r w:rsidR="00810954" w:rsidRPr="000571F4">
        <w:t>für die Kryptogra</w:t>
      </w:r>
      <w:r w:rsidR="004D4D3F" w:rsidRPr="000571F4">
        <w:t>ph</w:t>
      </w:r>
      <w:r w:rsidR="00810954" w:rsidRPr="000571F4">
        <w:t xml:space="preserve">ie mit RSA </w:t>
      </w:r>
      <w:r w:rsidR="000169F0" w:rsidRPr="000571F4">
        <w:t>für die Prüfung von CV-Zertifikaten, die von dieser heraus</w:t>
      </w:r>
      <w:r w:rsidR="001D032A" w:rsidRPr="000571F4">
        <w:softHyphen/>
      </w:r>
      <w:r w:rsidR="000169F0" w:rsidRPr="000571F4">
        <w:t>gegeben werden.</w:t>
      </w:r>
    </w:p>
    <w:p w:rsidR="008920EE" w:rsidRPr="000571F4" w:rsidRDefault="008920EE" w:rsidP="00E55CCE">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Card-G2-A_2191</w:t>
      </w:r>
      <w:r w:rsidRPr="000571F4">
        <w:rPr>
          <w:b/>
        </w:rPr>
        <w:t xml:space="preserve"> </w:t>
      </w:r>
      <w:r w:rsidR="00DD3C19" w:rsidRPr="000571F4">
        <w:rPr>
          <w:b/>
        </w:rPr>
        <w:t>K_Initialisierung: Initialisierte</w:t>
      </w:r>
      <w:r w:rsidR="00E52D16" w:rsidRPr="000571F4">
        <w:rPr>
          <w:b/>
        </w:rPr>
        <w:t xml:space="preserve"> </w:t>
      </w:r>
      <w:r w:rsidR="00AF4F3D" w:rsidRPr="000571F4">
        <w:rPr>
          <w:b/>
        </w:rPr>
        <w:t xml:space="preserve">Attribute von </w:t>
      </w:r>
      <w:r w:rsidR="00AF4F3D" w:rsidRPr="000571F4">
        <w:rPr>
          <w:b/>
        </w:rPr>
        <w:fldChar w:fldCharType="begin"/>
      </w:r>
      <w:r w:rsidR="00AF4F3D" w:rsidRPr="000571F4">
        <w:rPr>
          <w:b/>
        </w:rPr>
        <w:instrText xml:space="preserve"> REF oMF \h  \* MERGEFORMAT </w:instrText>
      </w:r>
      <w:r w:rsidR="00AF4F3D" w:rsidRPr="000571F4">
        <w:rPr>
          <w:b/>
        </w:rPr>
      </w:r>
      <w:r w:rsidR="00AF4F3D" w:rsidRPr="000571F4">
        <w:rPr>
          <w:b/>
        </w:rPr>
        <w:fldChar w:fldCharType="separate"/>
      </w:r>
      <w:r w:rsidR="00997CBB" w:rsidRPr="00997CBB">
        <w:rPr>
          <w:b/>
        </w:rPr>
        <w:t>MF</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oPuK_RCA_CS_R2048 \h  \* MERGEFORMAT </w:instrText>
      </w:r>
      <w:r w:rsidR="00AF4F3D" w:rsidRPr="000571F4">
        <w:rPr>
          <w:b/>
        </w:rPr>
      </w:r>
      <w:r w:rsidR="00AF4F3D" w:rsidRPr="000571F4">
        <w:rPr>
          <w:b/>
        </w:rPr>
        <w:fldChar w:fldCharType="separate"/>
      </w:r>
      <w:r w:rsidR="00997CBB" w:rsidRPr="00997CBB">
        <w:rPr>
          <w:b/>
        </w:rPr>
        <w:t>PuK.RCA.CS.R2048</w:t>
      </w:r>
      <w:r w:rsidR="00AF4F3D" w:rsidRPr="000571F4">
        <w:rPr>
          <w:b/>
        </w:rPr>
        <w:fldChar w:fldCharType="end"/>
      </w:r>
    </w:p>
    <w:p w:rsidR="000169F0" w:rsidRPr="00AB7DFC" w:rsidRDefault="00A909C6" w:rsidP="00DE607F">
      <w:pPr>
        <w:pStyle w:val="gemEinzug"/>
        <w:ind w:left="540"/>
      </w:pPr>
      <w:r w:rsidRPr="00AB7DFC">
        <w:fldChar w:fldCharType="begin"/>
      </w:r>
      <w:r w:rsidRPr="000571F4">
        <w:instrText xml:space="preserve"> REF oPuK_RCA_CS_R2048 \h  \* MERGEFORMAT </w:instrText>
      </w:r>
      <w:r w:rsidRPr="00AB7DFC">
        <w:fldChar w:fldCharType="separate"/>
      </w:r>
      <w:r w:rsidR="00997CBB" w:rsidRPr="000571F4">
        <w:t>PuK.RCA.CS.R2048</w:t>
      </w:r>
      <w:r w:rsidRPr="00AB7DFC">
        <w:fldChar w:fldCharType="end"/>
      </w:r>
      <w:r w:rsidR="00763CFF" w:rsidRPr="00AB7DFC">
        <w:t xml:space="preserve"> MUSS die in </w:t>
      </w:r>
      <w:r w:rsidR="008866E4" w:rsidRPr="00AB7DFC">
        <w:t>Tab_SMC-B</w:t>
      </w:r>
      <w:r w:rsidR="00763CFF" w:rsidRPr="00AB7DFC">
        <w:t>_ObjSys_0</w:t>
      </w:r>
      <w:r w:rsidRPr="00AB7DFC">
        <w:t>30</w:t>
      </w:r>
      <w:r w:rsidR="00763CFF" w:rsidRPr="00AB7DFC">
        <w:t xml:space="preserve"> dargestellten Werte besitzen.</w:t>
      </w:r>
    </w:p>
    <w:p w:rsidR="000169F0" w:rsidRPr="000571F4" w:rsidRDefault="00B33D07" w:rsidP="00AE4B6A">
      <w:pPr>
        <w:pStyle w:val="Beschriftung"/>
      </w:pPr>
      <w:bookmarkStart w:id="293" w:name="_Toc501368292"/>
      <w:r w:rsidRPr="000571F4">
        <w:t xml:space="preserve">Tabelle </w:t>
      </w:r>
      <w:fldSimple w:instr=" SEQ Tabelle \* ARABIC ">
        <w:r w:rsidR="00997CBB">
          <w:rPr>
            <w:noProof/>
          </w:rPr>
          <w:t>28</w:t>
        </w:r>
      </w:fldSimple>
      <w:r w:rsidR="00DB4674" w:rsidRPr="000571F4">
        <w:t xml:space="preserve">: </w:t>
      </w:r>
      <w:r w:rsidR="00A909C6" w:rsidRPr="000571F4">
        <w:t xml:space="preserve">Tab_SMC-B_ObjSys_030 </w:t>
      </w:r>
      <w:bookmarkStart w:id="294" w:name="_Toc184358349"/>
      <w:bookmarkStart w:id="295" w:name="_Toc184742571"/>
      <w:bookmarkStart w:id="296" w:name="_Toc288061874"/>
      <w:r w:rsidR="00E52D16" w:rsidRPr="000571F4">
        <w:t xml:space="preserve">Initialisierte </w:t>
      </w:r>
      <w:r w:rsidR="003937A9" w:rsidRPr="000571F4">
        <w:t>Attribute</w:t>
      </w:r>
      <w:r w:rsidR="000169F0" w:rsidRPr="000571F4">
        <w:t xml:space="preserve"> </w:t>
      </w:r>
      <w:r w:rsidR="003937A9" w:rsidRPr="000571F4">
        <w:t xml:space="preserve">von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00B72D50" w:rsidRPr="000571F4">
        <w:t xml:space="preserve"> / </w:t>
      </w:r>
      <w:bookmarkEnd w:id="294"/>
      <w:bookmarkEnd w:id="295"/>
      <w:bookmarkEnd w:id="296"/>
      <w:r w:rsidR="00C94979" w:rsidRPr="000571F4">
        <w:fldChar w:fldCharType="begin"/>
      </w:r>
      <w:r w:rsidR="00C94979" w:rsidRPr="000571F4">
        <w:instrText xml:space="preserve"> REF oPuK_RCA_CS_R2048 \h </w:instrText>
      </w:r>
      <w:r w:rsidR="003E07E3" w:rsidRPr="000571F4">
        <w:instrText xml:space="preserve"> \* MERGEFORMAT </w:instrText>
      </w:r>
      <w:r w:rsidR="00C94979" w:rsidRPr="000571F4">
        <w:fldChar w:fldCharType="separate"/>
      </w:r>
      <w:r w:rsidR="00997CBB" w:rsidRPr="000571F4">
        <w:t>PuK.RCA.CS.R2048</w:t>
      </w:r>
      <w:bookmarkEnd w:id="293"/>
      <w:r w:rsidR="00C94979" w:rsidRPr="000571F4">
        <w:fldChar w:fldCharType="end"/>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29"/>
      </w:tblGrid>
      <w:tr w:rsidR="000169F0" w:rsidRPr="000571F4" w:rsidTr="0094237D">
        <w:trPr>
          <w:tblHeader/>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0169F0" w:rsidRPr="000571F4" w:rsidRDefault="000169F0" w:rsidP="007D7DB8">
            <w:pPr>
              <w:pStyle w:val="gemtab11ptAbstand"/>
              <w:rPr>
                <w:b/>
                <w:sz w:val="20"/>
                <w:lang w:val="en-GB"/>
              </w:rPr>
            </w:pPr>
            <w:r w:rsidRPr="000571F4">
              <w:rPr>
                <w:b/>
                <w:sz w:val="20"/>
                <w:lang w:val="en-GB"/>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169F0" w:rsidRPr="000571F4" w:rsidRDefault="000169F0" w:rsidP="007D7DB8">
            <w:pPr>
              <w:pStyle w:val="gemtab11ptAbstand"/>
              <w:rPr>
                <w:b/>
                <w:sz w:val="20"/>
              </w:rPr>
            </w:pPr>
            <w:r w:rsidRPr="000571F4">
              <w:rPr>
                <w:b/>
                <w:sz w:val="20"/>
              </w:rPr>
              <w:t>Wert</w:t>
            </w:r>
          </w:p>
        </w:tc>
        <w:tc>
          <w:tcPr>
            <w:tcW w:w="2129" w:type="dxa"/>
            <w:tcBorders>
              <w:top w:val="single" w:sz="4" w:space="0" w:color="auto"/>
              <w:left w:val="single" w:sz="4" w:space="0" w:color="auto"/>
              <w:bottom w:val="single" w:sz="4" w:space="0" w:color="auto"/>
              <w:right w:val="single" w:sz="4" w:space="0" w:color="auto"/>
            </w:tcBorders>
            <w:shd w:val="clear" w:color="auto" w:fill="E0E0E0"/>
          </w:tcPr>
          <w:p w:rsidR="000169F0" w:rsidRPr="000571F4" w:rsidRDefault="000169F0" w:rsidP="007D7DB8">
            <w:pPr>
              <w:pStyle w:val="gemtab11ptAbstand"/>
              <w:rPr>
                <w:b/>
                <w:sz w:val="20"/>
              </w:rPr>
            </w:pPr>
            <w:r w:rsidRPr="000571F4">
              <w:rPr>
                <w:b/>
                <w:sz w:val="20"/>
              </w:rPr>
              <w:t>Bemerkung</w:t>
            </w:r>
          </w:p>
        </w:tc>
      </w:tr>
      <w:tr w:rsidR="000169F0" w:rsidRPr="000571F4" w:rsidTr="0094237D">
        <w:tc>
          <w:tcPr>
            <w:tcW w:w="2088" w:type="dxa"/>
            <w:shd w:val="clear" w:color="auto" w:fill="auto"/>
          </w:tcPr>
          <w:p w:rsidR="000169F0" w:rsidRPr="000571F4" w:rsidRDefault="000169F0" w:rsidP="007D7DB8">
            <w:pPr>
              <w:pStyle w:val="gemtab11ptAbstand"/>
              <w:rPr>
                <w:sz w:val="20"/>
              </w:rPr>
            </w:pPr>
            <w:r w:rsidRPr="000571F4">
              <w:rPr>
                <w:sz w:val="20"/>
              </w:rPr>
              <w:t>Objekttyp</w:t>
            </w:r>
          </w:p>
        </w:tc>
        <w:tc>
          <w:tcPr>
            <w:tcW w:w="4680" w:type="dxa"/>
            <w:shd w:val="clear" w:color="auto" w:fill="auto"/>
          </w:tcPr>
          <w:p w:rsidR="000169F0" w:rsidRPr="000571F4" w:rsidRDefault="000169F0" w:rsidP="007D7DB8">
            <w:pPr>
              <w:pStyle w:val="gemtab11ptAbstand"/>
              <w:rPr>
                <w:sz w:val="20"/>
              </w:rPr>
            </w:pPr>
            <w:r w:rsidRPr="000571F4">
              <w:rPr>
                <w:sz w:val="20"/>
              </w:rPr>
              <w:t>öffentliches RSA Signaturprüfobjekt</w:t>
            </w:r>
          </w:p>
        </w:tc>
        <w:tc>
          <w:tcPr>
            <w:tcW w:w="2129" w:type="dxa"/>
            <w:shd w:val="clear" w:color="auto" w:fill="auto"/>
          </w:tcPr>
          <w:p w:rsidR="000169F0" w:rsidRPr="000571F4" w:rsidRDefault="000169F0" w:rsidP="007D7DB8">
            <w:pPr>
              <w:pStyle w:val="gemtab11ptAbstand"/>
              <w:rPr>
                <w:sz w:val="20"/>
              </w:rPr>
            </w:pPr>
          </w:p>
        </w:tc>
      </w:tr>
      <w:tr w:rsidR="00EE264B" w:rsidRPr="005C02F4" w:rsidTr="0094237D">
        <w:tblPrEx>
          <w:tblLook w:val="01E0" w:firstRow="1" w:lastRow="1" w:firstColumn="1" w:lastColumn="1" w:noHBand="0" w:noVBand="0"/>
        </w:tblPrEx>
        <w:tc>
          <w:tcPr>
            <w:tcW w:w="8897" w:type="dxa"/>
            <w:gridSpan w:val="3"/>
            <w:shd w:val="clear" w:color="auto" w:fill="auto"/>
            <w:vAlign w:val="center"/>
          </w:tcPr>
          <w:p w:rsidR="00EE264B" w:rsidRPr="004D0261" w:rsidRDefault="00EE264B" w:rsidP="006C58E5">
            <w:pPr>
              <w:pStyle w:val="gemTab10pt"/>
              <w:ind w:right="-108"/>
            </w:pPr>
            <w:commentRangeStart w:id="297"/>
            <w:r w:rsidRPr="004D0261">
              <w:t xml:space="preserve">Für Echtkarten MÜSSEN die </w:t>
            </w:r>
            <w:r>
              <w:t>beiden</w:t>
            </w:r>
            <w:r w:rsidRPr="004D0261">
              <w:t xml:space="preserve"> f</w:t>
            </w:r>
            <w:r>
              <w:t>olgenden Attribute mit den dort</w:t>
            </w:r>
            <w:r w:rsidRPr="004D0261">
              <w:t xml:space="preserve"> angegebenen Werten initialisiert werden.</w:t>
            </w:r>
          </w:p>
          <w:p w:rsidR="00EE264B" w:rsidRPr="006B04FA" w:rsidRDefault="00EE264B" w:rsidP="008E0A85">
            <w:pPr>
              <w:pStyle w:val="gemTab10pt"/>
            </w:pPr>
            <w:r w:rsidRPr="004D0261">
              <w:t xml:space="preserve">Für Option_Erstellung_von_Testkarten MÜSSEN die </w:t>
            </w:r>
            <w:r>
              <w:t>beiden</w:t>
            </w:r>
            <w:r w:rsidRPr="004D0261">
              <w:t xml:space="preserve"> folgenden Attribute mit Wildcard oder AttributeNotSet initialisiert werden.</w:t>
            </w:r>
            <w:commentRangeEnd w:id="297"/>
            <w:r>
              <w:rPr>
                <w:rStyle w:val="Kommentarzeichen"/>
                <w:rFonts w:eastAsia="Times New Roman"/>
              </w:rPr>
              <w:commentReference w:id="297"/>
            </w:r>
          </w:p>
        </w:tc>
      </w:tr>
      <w:tr w:rsidR="000169F0" w:rsidRPr="000571F4" w:rsidTr="0094237D">
        <w:tc>
          <w:tcPr>
            <w:tcW w:w="2088" w:type="dxa"/>
            <w:tcBorders>
              <w:bottom w:val="single" w:sz="6" w:space="0" w:color="000000"/>
            </w:tcBorders>
            <w:shd w:val="clear" w:color="auto" w:fill="auto"/>
          </w:tcPr>
          <w:p w:rsidR="000169F0" w:rsidRPr="000571F4" w:rsidRDefault="000169F0" w:rsidP="007D7DB8">
            <w:pPr>
              <w:pStyle w:val="gemtab11ptAbstand"/>
              <w:rPr>
                <w:i/>
                <w:sz w:val="20"/>
              </w:rPr>
            </w:pPr>
            <w:r w:rsidRPr="000571F4">
              <w:rPr>
                <w:i/>
                <w:sz w:val="20"/>
              </w:rPr>
              <w:t>keyIdentifier</w:t>
            </w:r>
          </w:p>
        </w:tc>
        <w:tc>
          <w:tcPr>
            <w:tcW w:w="4680" w:type="dxa"/>
            <w:tcBorders>
              <w:bottom w:val="single" w:sz="6" w:space="0" w:color="000000"/>
            </w:tcBorders>
            <w:shd w:val="clear" w:color="auto" w:fill="auto"/>
          </w:tcPr>
          <w:p w:rsidR="000169F0" w:rsidRPr="000571F4" w:rsidRDefault="00202B60" w:rsidP="007D7DB8">
            <w:pPr>
              <w:pStyle w:val="gemtab11ptAbstand"/>
              <w:rPr>
                <w:sz w:val="20"/>
              </w:rPr>
            </w:pPr>
            <w:r w:rsidRPr="000571F4">
              <w:rPr>
                <w:sz w:val="20"/>
              </w:rPr>
              <w:t>RSA 2048 Root-CA-Kennung (5 Bytes) || Erweiterung (3 Bytes)</w:t>
            </w:r>
          </w:p>
        </w:tc>
        <w:tc>
          <w:tcPr>
            <w:tcW w:w="2129" w:type="dxa"/>
            <w:tcBorders>
              <w:bottom w:val="single" w:sz="6" w:space="0" w:color="000000"/>
            </w:tcBorders>
            <w:shd w:val="clear" w:color="auto" w:fill="auto"/>
          </w:tcPr>
          <w:p w:rsidR="000169F0" w:rsidRPr="000571F4" w:rsidRDefault="000169F0" w:rsidP="00B155DA">
            <w:pPr>
              <w:pStyle w:val="gemTab10pt"/>
              <w:rPr>
                <w:strike/>
                <w:szCs w:val="20"/>
              </w:rPr>
            </w:pPr>
          </w:p>
        </w:tc>
      </w:tr>
      <w:tr w:rsidR="00AA2319" w:rsidRPr="000571F4" w:rsidTr="0094237D">
        <w:tc>
          <w:tcPr>
            <w:tcW w:w="2088" w:type="dxa"/>
            <w:tcBorders>
              <w:bottom w:val="single" w:sz="6" w:space="0" w:color="000000"/>
            </w:tcBorders>
            <w:shd w:val="clear" w:color="auto" w:fill="auto"/>
          </w:tcPr>
          <w:p w:rsidR="00AA2319" w:rsidRPr="000571F4" w:rsidRDefault="00AA2319" w:rsidP="007D7DB8">
            <w:pPr>
              <w:pStyle w:val="gemtab11ptAbstand"/>
              <w:rPr>
                <w:i/>
                <w:sz w:val="20"/>
              </w:rPr>
            </w:pPr>
            <w:r w:rsidRPr="000571F4">
              <w:rPr>
                <w:i/>
                <w:sz w:val="20"/>
              </w:rPr>
              <w:t>publicKey</w:t>
            </w:r>
          </w:p>
        </w:tc>
        <w:tc>
          <w:tcPr>
            <w:tcW w:w="4680" w:type="dxa"/>
            <w:tcBorders>
              <w:bottom w:val="single" w:sz="6" w:space="0" w:color="000000"/>
            </w:tcBorders>
            <w:shd w:val="clear" w:color="auto" w:fill="auto"/>
          </w:tcPr>
          <w:p w:rsidR="00AA2319" w:rsidRPr="000571F4" w:rsidRDefault="00DD3E1C" w:rsidP="00F2722F">
            <w:pPr>
              <w:pStyle w:val="gemtab11ptAbstand"/>
              <w:rPr>
                <w:sz w:val="20"/>
              </w:rPr>
            </w:pPr>
            <w:r w:rsidRPr="008240E6">
              <w:rPr>
                <w:sz w:val="20"/>
              </w:rPr>
              <w:t>Öffentlicher Schlüssel mit</w:t>
            </w:r>
            <w:r>
              <w:rPr>
                <w:sz w:val="20"/>
              </w:rPr>
              <w:t xml:space="preserve"> </w:t>
            </w:r>
            <w:r w:rsidR="0074170E" w:rsidRPr="00DD3E1C">
              <w:rPr>
                <w:sz w:val="20"/>
              </w:rPr>
              <w:t xml:space="preserve">Moduluslänge 2048 Bit gemäß </w:t>
            </w:r>
            <w:r w:rsidR="0074170E" w:rsidRPr="00DD3E1C">
              <w:rPr>
                <w:sz w:val="20"/>
              </w:rPr>
              <w:fldChar w:fldCharType="begin"/>
            </w:r>
            <w:r w:rsidR="0074170E" w:rsidRPr="00DD3E1C">
              <w:rPr>
                <w:sz w:val="20"/>
              </w:rPr>
              <w:instrText xml:space="preserve"> REF qgemSpec_PKI \h  \* MERGEFORMAT </w:instrText>
            </w:r>
            <w:r w:rsidR="0074170E" w:rsidRPr="00DD3E1C">
              <w:rPr>
                <w:sz w:val="20"/>
              </w:rPr>
            </w:r>
            <w:r w:rsidR="0074170E" w:rsidRPr="00DD3E1C">
              <w:rPr>
                <w:sz w:val="20"/>
              </w:rPr>
              <w:fldChar w:fldCharType="separate"/>
            </w:r>
            <w:r w:rsidR="00997CBB" w:rsidRPr="00E01BDF">
              <w:rPr>
                <w:sz w:val="20"/>
              </w:rPr>
              <w:t>[gemSpec_PKI</w:t>
            </w:r>
            <w:r w:rsidR="0074170E" w:rsidRPr="00DD3E1C">
              <w:rPr>
                <w:sz w:val="20"/>
              </w:rPr>
              <w:fldChar w:fldCharType="end"/>
            </w:r>
            <w:r w:rsidR="0074170E" w:rsidRPr="00DD3E1C">
              <w:rPr>
                <w:sz w:val="20"/>
              </w:rPr>
              <w:t>#6.4.1.6]</w:t>
            </w:r>
            <w:r>
              <w:rPr>
                <w:sz w:val="20"/>
              </w:rPr>
              <w:t xml:space="preserve"> </w:t>
            </w:r>
            <w:r w:rsidRPr="008240E6">
              <w:rPr>
                <w:sz w:val="20"/>
              </w:rPr>
              <w:t xml:space="preserve">und gemäß </w:t>
            </w:r>
            <w:r w:rsidRPr="008240E6">
              <w:rPr>
                <w:sz w:val="20"/>
              </w:rPr>
              <w:fldChar w:fldCharType="begin"/>
            </w:r>
            <w:r w:rsidRPr="008240E6">
              <w:rPr>
                <w:sz w:val="20"/>
              </w:rPr>
              <w:instrText xml:space="preserve"> REF qgemSpec_CVC_TSP \h  \* MERGEFORMAT </w:instrText>
            </w:r>
            <w:r w:rsidRPr="008240E6">
              <w:rPr>
                <w:sz w:val="20"/>
              </w:rPr>
            </w:r>
            <w:r w:rsidRPr="008240E6">
              <w:rPr>
                <w:sz w:val="20"/>
              </w:rPr>
              <w:fldChar w:fldCharType="separate"/>
            </w:r>
            <w:r w:rsidR="00997CBB" w:rsidRPr="008240E6">
              <w:rPr>
                <w:rFonts w:eastAsia="Times New Roman"/>
                <w:sz w:val="20"/>
              </w:rPr>
              <w:t>[gemSpec_CVC_TSP</w:t>
            </w:r>
            <w:r w:rsidRPr="008240E6">
              <w:rPr>
                <w:sz w:val="20"/>
              </w:rPr>
              <w:fldChar w:fldCharType="end"/>
            </w:r>
            <w:r w:rsidRPr="008240E6">
              <w:rPr>
                <w:sz w:val="20"/>
              </w:rPr>
              <w:t>#4.5]</w:t>
            </w:r>
          </w:p>
        </w:tc>
        <w:tc>
          <w:tcPr>
            <w:tcW w:w="2129" w:type="dxa"/>
            <w:tcBorders>
              <w:bottom w:val="single" w:sz="6" w:space="0" w:color="000000"/>
            </w:tcBorders>
            <w:shd w:val="clear" w:color="auto" w:fill="auto"/>
          </w:tcPr>
          <w:p w:rsidR="00AA2319" w:rsidRPr="000571F4" w:rsidRDefault="00AA2319" w:rsidP="00B155DA">
            <w:pPr>
              <w:pStyle w:val="gemTab10pt"/>
              <w:rPr>
                <w:strike/>
                <w:szCs w:val="20"/>
              </w:rPr>
            </w:pPr>
          </w:p>
        </w:tc>
      </w:tr>
      <w:tr w:rsidR="00745CDA" w:rsidRPr="007B2A84" w:rsidTr="0094237D">
        <w:tc>
          <w:tcPr>
            <w:tcW w:w="2088" w:type="dxa"/>
            <w:tcBorders>
              <w:bottom w:val="single" w:sz="4" w:space="0" w:color="auto"/>
            </w:tcBorders>
            <w:shd w:val="clear" w:color="auto" w:fill="auto"/>
          </w:tcPr>
          <w:p w:rsidR="00745CDA" w:rsidRPr="000571F4" w:rsidRDefault="00745CDA" w:rsidP="007D7DB8">
            <w:pPr>
              <w:pStyle w:val="gemtab11ptAbstand"/>
              <w:rPr>
                <w:i/>
                <w:sz w:val="20"/>
              </w:rPr>
            </w:pPr>
            <w:r w:rsidRPr="000571F4">
              <w:rPr>
                <w:i/>
                <w:sz w:val="20"/>
              </w:rPr>
              <w:t>oid</w:t>
            </w:r>
          </w:p>
        </w:tc>
        <w:tc>
          <w:tcPr>
            <w:tcW w:w="4680" w:type="dxa"/>
            <w:tcBorders>
              <w:bottom w:val="single" w:sz="4" w:space="0" w:color="auto"/>
            </w:tcBorders>
            <w:shd w:val="clear" w:color="auto" w:fill="auto"/>
          </w:tcPr>
          <w:p w:rsidR="00745CDA" w:rsidRPr="000571F4" w:rsidRDefault="00745CDA" w:rsidP="00E2096F">
            <w:pPr>
              <w:pStyle w:val="gemtab11ptAbstand"/>
              <w:rPr>
                <w:sz w:val="20"/>
                <w:lang w:val="en-GB"/>
              </w:rPr>
            </w:pPr>
            <w:bookmarkStart w:id="298" w:name="oid_sigS_ISO9796_2Withrsa_sha256"/>
            <w:r w:rsidRPr="000571F4">
              <w:rPr>
                <w:sz w:val="20"/>
                <w:lang w:val="en-GB"/>
              </w:rPr>
              <w:t>sigS_ISO9796-2Withrsa_sha256</w:t>
            </w:r>
            <w:bookmarkEnd w:id="298"/>
          </w:p>
          <w:p w:rsidR="00745CDA" w:rsidRPr="000571F4" w:rsidRDefault="00596EE0" w:rsidP="00E2096F">
            <w:pPr>
              <w:pStyle w:val="gemtab11ptAbstand"/>
              <w:rPr>
                <w:sz w:val="20"/>
                <w:lang w:val="en-GB"/>
              </w:rPr>
            </w:pPr>
            <w:r>
              <w:rPr>
                <w:sz w:val="20"/>
                <w:lang w:val="en-GB"/>
              </w:rPr>
              <w:t>‘</w:t>
            </w:r>
            <w:r w:rsidR="00745CDA" w:rsidRPr="000571F4">
              <w:rPr>
                <w:sz w:val="20"/>
                <w:lang w:val="en-GB"/>
              </w:rPr>
              <w:t>2B240304020204</w:t>
            </w:r>
            <w:r>
              <w:rPr>
                <w:sz w:val="20"/>
                <w:lang w:val="en-GB"/>
              </w:rPr>
              <w:t>’</w:t>
            </w:r>
            <w:r w:rsidR="00745CDA" w:rsidRPr="000571F4">
              <w:rPr>
                <w:sz w:val="20"/>
                <w:lang w:val="en-GB"/>
              </w:rPr>
              <w:t xml:space="preserve"> = {1.3.36.3.4.2.2.4}</w:t>
            </w:r>
          </w:p>
        </w:tc>
        <w:tc>
          <w:tcPr>
            <w:tcW w:w="2129" w:type="dxa"/>
            <w:tcBorders>
              <w:bottom w:val="single" w:sz="4" w:space="0" w:color="auto"/>
            </w:tcBorders>
            <w:shd w:val="clear" w:color="auto" w:fill="auto"/>
          </w:tcPr>
          <w:p w:rsidR="00745CDA" w:rsidRPr="000571F4" w:rsidRDefault="00745CDA" w:rsidP="007D7DB8">
            <w:pPr>
              <w:pStyle w:val="gemtab11ptAbstand"/>
              <w:rPr>
                <w:sz w:val="20"/>
                <w:lang w:val="en-GB"/>
              </w:rPr>
            </w:pPr>
          </w:p>
        </w:tc>
      </w:tr>
      <w:tr w:rsidR="00745CDA" w:rsidRPr="000571F4" w:rsidTr="0094237D">
        <w:tc>
          <w:tcPr>
            <w:tcW w:w="2088" w:type="dxa"/>
            <w:tcBorders>
              <w:bottom w:val="single" w:sz="4" w:space="0" w:color="auto"/>
            </w:tcBorders>
            <w:shd w:val="clear" w:color="auto" w:fill="auto"/>
          </w:tcPr>
          <w:p w:rsidR="00745CDA" w:rsidRPr="000571F4" w:rsidRDefault="00745CDA" w:rsidP="007D7DB8">
            <w:pPr>
              <w:pStyle w:val="gemtab11ptAbstand"/>
              <w:rPr>
                <w:i/>
                <w:sz w:val="20"/>
              </w:rPr>
            </w:pPr>
            <w:r w:rsidRPr="000571F4">
              <w:rPr>
                <w:i/>
                <w:sz w:val="20"/>
              </w:rPr>
              <w:t>lifeCycleStatus</w:t>
            </w:r>
          </w:p>
        </w:tc>
        <w:tc>
          <w:tcPr>
            <w:tcW w:w="4680" w:type="dxa"/>
            <w:tcBorders>
              <w:bottom w:val="single" w:sz="4" w:space="0" w:color="auto"/>
            </w:tcBorders>
            <w:shd w:val="clear" w:color="auto" w:fill="auto"/>
          </w:tcPr>
          <w:p w:rsidR="00745CDA" w:rsidRPr="000571F4" w:rsidRDefault="00745CDA" w:rsidP="007D7DB8">
            <w:pPr>
              <w:pStyle w:val="gemtab11ptAbstand"/>
              <w:rPr>
                <w:sz w:val="20"/>
              </w:rPr>
            </w:pPr>
            <w:r w:rsidRPr="000571F4">
              <w:rPr>
                <w:sz w:val="20"/>
              </w:rPr>
              <w:t>„Operational state (activated)“</w:t>
            </w:r>
          </w:p>
        </w:tc>
        <w:tc>
          <w:tcPr>
            <w:tcW w:w="2129" w:type="dxa"/>
            <w:tcBorders>
              <w:bottom w:val="single" w:sz="4" w:space="0" w:color="auto"/>
            </w:tcBorders>
            <w:shd w:val="clear" w:color="auto" w:fill="auto"/>
          </w:tcPr>
          <w:p w:rsidR="00745CDA" w:rsidRPr="000571F4" w:rsidRDefault="00745CDA" w:rsidP="007D7DB8">
            <w:pPr>
              <w:pStyle w:val="gemtab11ptAbstand"/>
              <w:rPr>
                <w:sz w:val="20"/>
              </w:rPr>
            </w:pPr>
          </w:p>
        </w:tc>
      </w:tr>
      <w:tr w:rsidR="00745CDA" w:rsidRPr="00700E10" w:rsidTr="0094237D">
        <w:tc>
          <w:tcPr>
            <w:tcW w:w="2088" w:type="dxa"/>
            <w:tcBorders>
              <w:bottom w:val="single" w:sz="4" w:space="0" w:color="auto"/>
            </w:tcBorders>
            <w:shd w:val="clear" w:color="auto" w:fill="auto"/>
            <w:vAlign w:val="center"/>
          </w:tcPr>
          <w:p w:rsidR="00745CDA" w:rsidRPr="00700E10" w:rsidRDefault="00745CDA" w:rsidP="00676146">
            <w:pPr>
              <w:pStyle w:val="gemTab10pt"/>
              <w:rPr>
                <w:i/>
                <w:lang w:val="en-GB"/>
              </w:rPr>
            </w:pPr>
            <w:proofErr w:type="gramStart"/>
            <w:r w:rsidRPr="00700E10">
              <w:rPr>
                <w:i/>
                <w:lang w:val="en-GB"/>
              </w:rPr>
              <w:t>accessRulesPublic</w:t>
            </w:r>
            <w:proofErr w:type="gramEnd"/>
            <w:r w:rsidRPr="00700E10">
              <w:rPr>
                <w:i/>
                <w:lang w:val="en-GB"/>
              </w:rPr>
              <w:br/>
              <w:t xml:space="preserve">SignatureVerificationObject. </w:t>
            </w:r>
          </w:p>
        </w:tc>
        <w:tc>
          <w:tcPr>
            <w:tcW w:w="4680" w:type="dxa"/>
            <w:shd w:val="clear" w:color="auto" w:fill="auto"/>
            <w:vAlign w:val="center"/>
          </w:tcPr>
          <w:p w:rsidR="00E023B5" w:rsidRPr="00700E10" w:rsidRDefault="00E023B5" w:rsidP="00E023B5">
            <w:pPr>
              <w:pStyle w:val="gemTab10pt"/>
            </w:pPr>
            <w:r w:rsidRPr="00700E10">
              <w:t>Für alle Interfaces und alle Werte von lifeCycleStatus gilt:</w:t>
            </w:r>
          </w:p>
          <w:p w:rsidR="000F7A85" w:rsidRPr="00700E10" w:rsidRDefault="000F7A85" w:rsidP="00E023B5">
            <w:pPr>
              <w:pStyle w:val="gemTab10pt"/>
              <w:rPr>
                <w:lang w:val="en-GB"/>
              </w:rPr>
            </w:pPr>
            <w:r w:rsidRPr="00700E10">
              <w:rPr>
                <w:smallCaps/>
                <w:lang w:val="en-GB"/>
              </w:rPr>
              <w:t xml:space="preserve">Delete </w:t>
            </w:r>
            <w:r w:rsidRPr="00700E10">
              <w:sym w:font="Wingdings" w:char="F0E0"/>
            </w:r>
            <w:r w:rsidRPr="00700E10">
              <w:rPr>
                <w:lang w:val="en-GB"/>
              </w:rPr>
              <w:t xml:space="preserve"> AUT_CMS OR AUT_CUP</w:t>
            </w:r>
          </w:p>
          <w:p w:rsidR="00745CDA" w:rsidRPr="00700E10" w:rsidRDefault="00745CDA" w:rsidP="00676146">
            <w:pPr>
              <w:pStyle w:val="gemTab10pt"/>
              <w:rPr>
                <w:lang w:val="en-GB"/>
              </w:rPr>
            </w:pPr>
            <w:r w:rsidRPr="00700E10">
              <w:rPr>
                <w:lang w:val="en-GB"/>
              </w:rPr>
              <w:t xml:space="preserve">PSO Verify Certificate </w:t>
            </w:r>
            <w:r w:rsidRPr="00700E10">
              <w:sym w:font="Wingdings" w:char="F0E0"/>
            </w:r>
            <w:r w:rsidRPr="00700E10">
              <w:rPr>
                <w:lang w:val="en-GB"/>
              </w:rPr>
              <w:t xml:space="preserve"> ALWAYS</w:t>
            </w:r>
          </w:p>
        </w:tc>
        <w:tc>
          <w:tcPr>
            <w:tcW w:w="2129" w:type="dxa"/>
            <w:tcBorders>
              <w:bottom w:val="single" w:sz="4" w:space="0" w:color="auto"/>
            </w:tcBorders>
            <w:shd w:val="clear" w:color="auto" w:fill="auto"/>
          </w:tcPr>
          <w:p w:rsidR="00745CDA" w:rsidRPr="00700E10" w:rsidRDefault="00745CDA" w:rsidP="007D7DB8">
            <w:pPr>
              <w:pStyle w:val="gemVerz2"/>
              <w:rPr>
                <w:sz w:val="20"/>
                <w:lang w:val="en-GB"/>
              </w:rPr>
            </w:pPr>
          </w:p>
        </w:tc>
      </w:tr>
      <w:tr w:rsidR="00745CDA" w:rsidRPr="007B2A84" w:rsidTr="0094237D">
        <w:tc>
          <w:tcPr>
            <w:tcW w:w="2088" w:type="dxa"/>
            <w:tcBorders>
              <w:bottom w:val="single" w:sz="4" w:space="0" w:color="auto"/>
            </w:tcBorders>
            <w:shd w:val="clear" w:color="auto" w:fill="auto"/>
            <w:vAlign w:val="center"/>
          </w:tcPr>
          <w:p w:rsidR="00745CDA" w:rsidRPr="00700E10" w:rsidRDefault="00745CDA" w:rsidP="00676146">
            <w:pPr>
              <w:pStyle w:val="gemTab10pt"/>
              <w:rPr>
                <w:i/>
                <w:lang w:val="en-GB"/>
              </w:rPr>
            </w:pPr>
            <w:r w:rsidRPr="00700E10">
              <w:rPr>
                <w:i/>
                <w:lang w:val="en-GB"/>
              </w:rPr>
              <w:t>accessRulesPublic</w:t>
            </w:r>
            <w:r w:rsidRPr="00700E10">
              <w:rPr>
                <w:i/>
                <w:lang w:val="en-GB"/>
              </w:rPr>
              <w:br/>
              <w:t>AuthenticationObject</w:t>
            </w:r>
          </w:p>
        </w:tc>
        <w:tc>
          <w:tcPr>
            <w:tcW w:w="4680" w:type="dxa"/>
            <w:shd w:val="clear" w:color="auto" w:fill="auto"/>
            <w:vAlign w:val="center"/>
          </w:tcPr>
          <w:p w:rsidR="00E023B5" w:rsidRPr="00700E10" w:rsidRDefault="00E023B5" w:rsidP="00E023B5">
            <w:pPr>
              <w:pStyle w:val="gemTab10pt"/>
            </w:pPr>
            <w:r w:rsidRPr="00700E10">
              <w:t>Für alle Interfaces und alle Werte von lifeCycleStatus gilt:</w:t>
            </w:r>
          </w:p>
          <w:p w:rsidR="000F7A85" w:rsidRPr="00700E10" w:rsidRDefault="000F7A85" w:rsidP="000F7A85">
            <w:pPr>
              <w:pStyle w:val="gemTab10pt"/>
              <w:rPr>
                <w:lang w:val="en-GB"/>
              </w:rPr>
            </w:pPr>
            <w:r w:rsidRPr="00700E10">
              <w:rPr>
                <w:smallCaps/>
                <w:lang w:val="en-GB"/>
              </w:rPr>
              <w:t xml:space="preserve">Delete </w:t>
            </w:r>
            <w:r w:rsidRPr="00700E10">
              <w:sym w:font="Wingdings" w:char="F0E0"/>
            </w:r>
            <w:r w:rsidRPr="00700E10">
              <w:rPr>
                <w:lang w:val="en-GB"/>
              </w:rPr>
              <w:t xml:space="preserve"> AUT_CMS OR AUT_CUP</w:t>
            </w:r>
          </w:p>
          <w:p w:rsidR="00745CDA" w:rsidRPr="00700E10" w:rsidRDefault="00745CDA" w:rsidP="00676146">
            <w:pPr>
              <w:pStyle w:val="gemTab10pt"/>
              <w:rPr>
                <w:lang w:val="en-GB"/>
              </w:rPr>
            </w:pPr>
            <w:r w:rsidRPr="00700E10">
              <w:rPr>
                <w:smallCaps/>
                <w:lang w:val="en-GB"/>
              </w:rPr>
              <w:t>External Authenticate</w:t>
            </w:r>
            <w:r w:rsidRPr="00700E10">
              <w:rPr>
                <w:lang w:val="en-GB"/>
              </w:rPr>
              <w:t xml:space="preserve"> </w:t>
            </w:r>
            <w:r w:rsidRPr="00700E10">
              <w:sym w:font="Wingdings" w:char="F0E0"/>
            </w:r>
            <w:r w:rsidRPr="00700E10">
              <w:rPr>
                <w:lang w:val="en-GB"/>
              </w:rPr>
              <w:t xml:space="preserve"> ALWAYS</w:t>
            </w:r>
          </w:p>
          <w:p w:rsidR="00745CDA" w:rsidRPr="008240E6" w:rsidRDefault="00745CDA" w:rsidP="00676146">
            <w:pPr>
              <w:pStyle w:val="gemTab10pt"/>
              <w:rPr>
                <w:lang w:val="en-GB"/>
              </w:rPr>
            </w:pPr>
            <w:r w:rsidRPr="00700E10">
              <w:rPr>
                <w:smallCaps/>
                <w:lang w:val="en-GB"/>
              </w:rPr>
              <w:t>Internal Authenticate</w:t>
            </w:r>
            <w:r w:rsidRPr="00700E10">
              <w:rPr>
                <w:lang w:val="en-GB"/>
              </w:rPr>
              <w:t xml:space="preserve"> </w:t>
            </w:r>
            <w:r w:rsidRPr="00700E10">
              <w:sym w:font="Wingdings" w:char="F0E0"/>
            </w:r>
            <w:r w:rsidRPr="00700E10">
              <w:rPr>
                <w:lang w:val="en-GB"/>
              </w:rPr>
              <w:t xml:space="preserve"> ALWAYS</w:t>
            </w:r>
          </w:p>
        </w:tc>
        <w:tc>
          <w:tcPr>
            <w:tcW w:w="2129" w:type="dxa"/>
            <w:tcBorders>
              <w:bottom w:val="single" w:sz="4" w:space="0" w:color="auto"/>
            </w:tcBorders>
            <w:shd w:val="clear" w:color="auto" w:fill="auto"/>
          </w:tcPr>
          <w:p w:rsidR="00745CDA" w:rsidRPr="0044086E" w:rsidRDefault="00745CDA" w:rsidP="007D7DB8">
            <w:pPr>
              <w:pStyle w:val="gemVerz2"/>
              <w:rPr>
                <w:sz w:val="20"/>
                <w:lang w:val="en-GB"/>
              </w:rPr>
            </w:pPr>
          </w:p>
        </w:tc>
      </w:tr>
      <w:tr w:rsidR="00745CDA" w:rsidRPr="000571F4" w:rsidTr="0094237D">
        <w:tc>
          <w:tcPr>
            <w:tcW w:w="8897" w:type="dxa"/>
            <w:gridSpan w:val="3"/>
            <w:tcBorders>
              <w:bottom w:val="single" w:sz="6" w:space="0" w:color="000000"/>
            </w:tcBorders>
            <w:shd w:val="clear" w:color="auto" w:fill="E0E0E0"/>
          </w:tcPr>
          <w:p w:rsidR="00745CDA" w:rsidRPr="000571F4" w:rsidRDefault="00745CDA" w:rsidP="007D7DB8">
            <w:pPr>
              <w:pStyle w:val="gemtab11ptAbstand"/>
              <w:rPr>
                <w:b/>
                <w:sz w:val="20"/>
              </w:rPr>
            </w:pPr>
            <w:r w:rsidRPr="000571F4">
              <w:rPr>
                <w:b/>
                <w:sz w:val="20"/>
              </w:rPr>
              <w:t>Zugriffsregel für logischen LCS „Operational state (activated)”</w:t>
            </w:r>
          </w:p>
        </w:tc>
      </w:tr>
      <w:tr w:rsidR="00745CDA" w:rsidRPr="000571F4" w:rsidTr="0094237D">
        <w:tc>
          <w:tcPr>
            <w:tcW w:w="2088" w:type="dxa"/>
            <w:tcBorders>
              <w:bottom w:val="single" w:sz="4" w:space="0" w:color="auto"/>
            </w:tcBorders>
            <w:shd w:val="clear" w:color="auto" w:fill="E0E0E0"/>
          </w:tcPr>
          <w:p w:rsidR="00745CDA" w:rsidRPr="000571F4" w:rsidRDefault="00745CDA" w:rsidP="007D7DB8">
            <w:pPr>
              <w:pStyle w:val="gemtab11ptAbstand"/>
              <w:rPr>
                <w:b/>
                <w:sz w:val="20"/>
              </w:rPr>
            </w:pPr>
            <w:r w:rsidRPr="000571F4">
              <w:rPr>
                <w:b/>
                <w:sz w:val="20"/>
              </w:rPr>
              <w:t>Zugriffsart</w:t>
            </w:r>
          </w:p>
        </w:tc>
        <w:tc>
          <w:tcPr>
            <w:tcW w:w="4680" w:type="dxa"/>
            <w:tcBorders>
              <w:bottom w:val="single" w:sz="4" w:space="0" w:color="auto"/>
            </w:tcBorders>
            <w:shd w:val="clear" w:color="auto" w:fill="E0E0E0"/>
          </w:tcPr>
          <w:p w:rsidR="00745CDA" w:rsidRPr="000571F4" w:rsidRDefault="00745CDA" w:rsidP="007D7DB8">
            <w:pPr>
              <w:pStyle w:val="gemtab11ptAbstand"/>
              <w:rPr>
                <w:b/>
                <w:sz w:val="20"/>
              </w:rPr>
            </w:pPr>
            <w:r w:rsidRPr="000571F4">
              <w:rPr>
                <w:b/>
                <w:sz w:val="20"/>
              </w:rPr>
              <w:t>Zugriffsbedingung</w:t>
            </w:r>
          </w:p>
        </w:tc>
        <w:tc>
          <w:tcPr>
            <w:tcW w:w="2129" w:type="dxa"/>
            <w:tcBorders>
              <w:bottom w:val="single" w:sz="4" w:space="0" w:color="auto"/>
            </w:tcBorders>
            <w:shd w:val="clear" w:color="auto" w:fill="E0E0E0"/>
          </w:tcPr>
          <w:p w:rsidR="00745CDA" w:rsidRPr="000571F4" w:rsidRDefault="00745CDA" w:rsidP="007D7DB8">
            <w:pPr>
              <w:pStyle w:val="gemtab11ptAbstand"/>
              <w:rPr>
                <w:b/>
                <w:sz w:val="20"/>
              </w:rPr>
            </w:pPr>
            <w:r w:rsidRPr="000571F4">
              <w:rPr>
                <w:b/>
                <w:sz w:val="20"/>
              </w:rPr>
              <w:t>Bemerkung</w:t>
            </w:r>
          </w:p>
        </w:tc>
      </w:tr>
      <w:tr w:rsidR="00745CDA" w:rsidRPr="000571F4" w:rsidTr="0094237D">
        <w:tc>
          <w:tcPr>
            <w:tcW w:w="2088" w:type="dxa"/>
            <w:shd w:val="clear" w:color="auto" w:fill="auto"/>
          </w:tcPr>
          <w:p w:rsidR="00745CDA" w:rsidRPr="000571F4" w:rsidRDefault="00745CDA" w:rsidP="007D7DB8">
            <w:pPr>
              <w:pStyle w:val="gemtab11ptAbstand"/>
              <w:rPr>
                <w:sz w:val="20"/>
              </w:rPr>
            </w:pPr>
            <w:r w:rsidRPr="000571F4">
              <w:rPr>
                <w:sz w:val="20"/>
              </w:rPr>
              <w:t>PSO Verify Cert.</w:t>
            </w:r>
          </w:p>
        </w:tc>
        <w:tc>
          <w:tcPr>
            <w:tcW w:w="4680" w:type="dxa"/>
            <w:shd w:val="clear" w:color="auto" w:fill="auto"/>
          </w:tcPr>
          <w:p w:rsidR="00745CDA" w:rsidRPr="000571F4" w:rsidRDefault="00745CDA" w:rsidP="007D7DB8">
            <w:pPr>
              <w:pStyle w:val="gemtab11ptAbstand"/>
              <w:rPr>
                <w:sz w:val="20"/>
              </w:rPr>
            </w:pPr>
            <w:r w:rsidRPr="000571F4">
              <w:rPr>
                <w:sz w:val="20"/>
              </w:rPr>
              <w:t>ALWAYS</w:t>
            </w:r>
          </w:p>
        </w:tc>
        <w:tc>
          <w:tcPr>
            <w:tcW w:w="2129" w:type="dxa"/>
            <w:shd w:val="clear" w:color="auto" w:fill="auto"/>
          </w:tcPr>
          <w:p w:rsidR="00745CDA" w:rsidRPr="000571F4" w:rsidRDefault="00745CDA" w:rsidP="007D7DB8">
            <w:pPr>
              <w:pStyle w:val="gemtab11ptAbstand"/>
              <w:rPr>
                <w:sz w:val="20"/>
              </w:rPr>
            </w:pPr>
          </w:p>
        </w:tc>
      </w:tr>
      <w:tr w:rsidR="00745CDA" w:rsidRPr="000571F4" w:rsidTr="0094237D">
        <w:tc>
          <w:tcPr>
            <w:tcW w:w="2088" w:type="dxa"/>
            <w:shd w:val="clear" w:color="auto" w:fill="auto"/>
          </w:tcPr>
          <w:p w:rsidR="00745CDA" w:rsidRPr="000571F4" w:rsidRDefault="00CE584D" w:rsidP="007D7DB8">
            <w:pPr>
              <w:pStyle w:val="gemtab11ptAbstand"/>
              <w:rPr>
                <w:sz w:val="20"/>
              </w:rPr>
            </w:pPr>
            <w:r w:rsidRPr="008240E6">
              <w:rPr>
                <w:smallCaps/>
                <w:sz w:val="20"/>
              </w:rPr>
              <w:t>Delete</w:t>
            </w:r>
          </w:p>
        </w:tc>
        <w:tc>
          <w:tcPr>
            <w:tcW w:w="4680" w:type="dxa"/>
            <w:shd w:val="clear" w:color="auto" w:fill="auto"/>
          </w:tcPr>
          <w:p w:rsidR="00745CDA" w:rsidRPr="000571F4" w:rsidRDefault="00745CDA" w:rsidP="007D7DB8">
            <w:pPr>
              <w:pStyle w:val="gemtab11ptAbstand"/>
              <w:rPr>
                <w:sz w:val="20"/>
                <w:lang w:val="en-US"/>
              </w:rPr>
            </w:pPr>
            <w:r w:rsidRPr="00E90098">
              <w:rPr>
                <w:sz w:val="20"/>
                <w:lang w:val="en-GB"/>
              </w:rPr>
              <w:t>AUT_CMS</w:t>
            </w:r>
            <w:r w:rsidR="00606991" w:rsidRPr="00E90098">
              <w:rPr>
                <w:sz w:val="20"/>
                <w:lang w:val="en-GB"/>
              </w:rPr>
              <w:t xml:space="preserve"> OR AUT_CUP</w:t>
            </w:r>
          </w:p>
        </w:tc>
        <w:tc>
          <w:tcPr>
            <w:tcW w:w="2129" w:type="dxa"/>
            <w:shd w:val="clear" w:color="auto" w:fill="auto"/>
          </w:tcPr>
          <w:p w:rsidR="00745CDA" w:rsidRPr="000571F4" w:rsidRDefault="00745CDA" w:rsidP="007D7DB8">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_Ref326048904 \r \h  \* MERGEFORMAT </w:instrText>
            </w:r>
            <w:r w:rsidRPr="000571F4">
              <w:rPr>
                <w:sz w:val="20"/>
              </w:rPr>
            </w:r>
            <w:r w:rsidRPr="000571F4">
              <w:rPr>
                <w:sz w:val="20"/>
              </w:rPr>
              <w:fldChar w:fldCharType="separate"/>
            </w:r>
            <w:r w:rsidR="00997CBB">
              <w:rPr>
                <w:sz w:val="20"/>
              </w:rPr>
              <w:t>Hinweis 30:</w:t>
            </w:r>
            <w:r w:rsidRPr="000571F4">
              <w:rPr>
                <w:sz w:val="20"/>
              </w:rPr>
              <w:fldChar w:fldCharType="end"/>
            </w:r>
          </w:p>
        </w:tc>
      </w:tr>
      <w:tr w:rsidR="00745CDA" w:rsidRPr="000571F4" w:rsidTr="0094237D">
        <w:tc>
          <w:tcPr>
            <w:tcW w:w="2088" w:type="dxa"/>
            <w:tcBorders>
              <w:bottom w:val="single" w:sz="4" w:space="0" w:color="auto"/>
            </w:tcBorders>
            <w:shd w:val="clear" w:color="auto" w:fill="auto"/>
          </w:tcPr>
          <w:p w:rsidR="00745CDA" w:rsidRPr="000571F4" w:rsidRDefault="00745CDA" w:rsidP="007D7DB8">
            <w:pPr>
              <w:pStyle w:val="gemtab11ptAbstand"/>
              <w:rPr>
                <w:sz w:val="20"/>
              </w:rPr>
            </w:pPr>
            <w:r w:rsidRPr="000571F4">
              <w:rPr>
                <w:sz w:val="20"/>
              </w:rPr>
              <w:t>andere</w:t>
            </w:r>
          </w:p>
        </w:tc>
        <w:tc>
          <w:tcPr>
            <w:tcW w:w="4680" w:type="dxa"/>
            <w:tcBorders>
              <w:bottom w:val="single" w:sz="4" w:space="0" w:color="auto"/>
            </w:tcBorders>
            <w:shd w:val="clear" w:color="auto" w:fill="auto"/>
          </w:tcPr>
          <w:p w:rsidR="00745CDA" w:rsidRPr="000571F4" w:rsidRDefault="00745CDA" w:rsidP="007D7DB8">
            <w:pPr>
              <w:pStyle w:val="gemtab11ptAbstand"/>
              <w:rPr>
                <w:sz w:val="20"/>
              </w:rPr>
            </w:pPr>
            <w:r w:rsidRPr="000571F4">
              <w:rPr>
                <w:sz w:val="20"/>
              </w:rPr>
              <w:t>NEVER</w:t>
            </w:r>
          </w:p>
        </w:tc>
        <w:tc>
          <w:tcPr>
            <w:tcW w:w="2129" w:type="dxa"/>
            <w:tcBorders>
              <w:bottom w:val="single" w:sz="4" w:space="0" w:color="auto"/>
            </w:tcBorders>
            <w:shd w:val="clear" w:color="auto" w:fill="auto"/>
          </w:tcPr>
          <w:p w:rsidR="00745CDA" w:rsidRPr="000571F4" w:rsidRDefault="00745CDA" w:rsidP="007D7DB8">
            <w:pPr>
              <w:pStyle w:val="gemtab11ptAbstand"/>
              <w:rPr>
                <w:sz w:val="20"/>
              </w:rPr>
            </w:pPr>
          </w:p>
        </w:tc>
      </w:tr>
      <w:tr w:rsidR="00745CDA" w:rsidRPr="000571F4" w:rsidTr="0094237D">
        <w:tc>
          <w:tcPr>
            <w:tcW w:w="8897" w:type="dxa"/>
            <w:gridSpan w:val="3"/>
            <w:tcBorders>
              <w:bottom w:val="single" w:sz="6" w:space="0" w:color="000000"/>
            </w:tcBorders>
            <w:shd w:val="clear" w:color="auto" w:fill="E0E0E0"/>
          </w:tcPr>
          <w:p w:rsidR="00745CDA" w:rsidRPr="000571F4" w:rsidRDefault="00745CDA" w:rsidP="007D7DB8">
            <w:pPr>
              <w:pStyle w:val="gemtab11ptAbstand"/>
              <w:rPr>
                <w:b/>
                <w:sz w:val="20"/>
              </w:rPr>
            </w:pPr>
            <w:r w:rsidRPr="000571F4">
              <w:rPr>
                <w:b/>
                <w:sz w:val="20"/>
              </w:rPr>
              <w:t>Zugriffsregel für logischen LCS „Operational state (deactivated)”</w:t>
            </w:r>
          </w:p>
        </w:tc>
      </w:tr>
      <w:tr w:rsidR="00745CDA" w:rsidRPr="000571F4" w:rsidTr="0094237D">
        <w:tc>
          <w:tcPr>
            <w:tcW w:w="2088" w:type="dxa"/>
            <w:shd w:val="clear" w:color="auto" w:fill="E0E0E0"/>
          </w:tcPr>
          <w:p w:rsidR="00745CDA" w:rsidRPr="000571F4" w:rsidRDefault="00745CDA" w:rsidP="007D7DB8">
            <w:pPr>
              <w:pStyle w:val="gemtab11ptAbstand"/>
              <w:rPr>
                <w:b/>
                <w:sz w:val="20"/>
              </w:rPr>
            </w:pPr>
            <w:r w:rsidRPr="000571F4">
              <w:rPr>
                <w:b/>
                <w:sz w:val="20"/>
              </w:rPr>
              <w:t>Zugriffsart</w:t>
            </w:r>
          </w:p>
        </w:tc>
        <w:tc>
          <w:tcPr>
            <w:tcW w:w="4680" w:type="dxa"/>
            <w:shd w:val="clear" w:color="auto" w:fill="E0E0E0"/>
          </w:tcPr>
          <w:p w:rsidR="00745CDA" w:rsidRPr="000571F4" w:rsidRDefault="00745CDA" w:rsidP="007D7DB8">
            <w:pPr>
              <w:pStyle w:val="gemtab11ptAbstand"/>
              <w:rPr>
                <w:b/>
                <w:sz w:val="20"/>
              </w:rPr>
            </w:pPr>
            <w:r w:rsidRPr="000571F4">
              <w:rPr>
                <w:b/>
                <w:sz w:val="20"/>
              </w:rPr>
              <w:t>Zugriffsbedingung</w:t>
            </w:r>
          </w:p>
        </w:tc>
        <w:tc>
          <w:tcPr>
            <w:tcW w:w="2129" w:type="dxa"/>
            <w:shd w:val="clear" w:color="auto" w:fill="E0E0E0"/>
          </w:tcPr>
          <w:p w:rsidR="00745CDA" w:rsidRPr="000571F4" w:rsidRDefault="00745CDA" w:rsidP="007D7DB8">
            <w:pPr>
              <w:pStyle w:val="gemtab11ptAbstand"/>
              <w:rPr>
                <w:b/>
                <w:sz w:val="20"/>
              </w:rPr>
            </w:pPr>
            <w:r w:rsidRPr="000571F4">
              <w:rPr>
                <w:b/>
                <w:sz w:val="20"/>
              </w:rPr>
              <w:t>Bemerkung</w:t>
            </w:r>
          </w:p>
        </w:tc>
      </w:tr>
      <w:tr w:rsidR="00745CDA" w:rsidRPr="000571F4" w:rsidTr="0094237D">
        <w:tc>
          <w:tcPr>
            <w:tcW w:w="2088" w:type="dxa"/>
            <w:tcBorders>
              <w:bottom w:val="single" w:sz="4" w:space="0" w:color="auto"/>
            </w:tcBorders>
            <w:shd w:val="clear" w:color="auto" w:fill="auto"/>
          </w:tcPr>
          <w:p w:rsidR="00745CDA" w:rsidRPr="000571F4" w:rsidRDefault="00745CDA" w:rsidP="007D7DB8">
            <w:pPr>
              <w:pStyle w:val="gemtab11ptAbstand"/>
              <w:rPr>
                <w:sz w:val="20"/>
              </w:rPr>
            </w:pPr>
            <w:r w:rsidRPr="000571F4">
              <w:rPr>
                <w:sz w:val="20"/>
              </w:rPr>
              <w:t>alle</w:t>
            </w:r>
          </w:p>
        </w:tc>
        <w:tc>
          <w:tcPr>
            <w:tcW w:w="4680" w:type="dxa"/>
            <w:tcBorders>
              <w:bottom w:val="single" w:sz="4" w:space="0" w:color="auto"/>
            </w:tcBorders>
            <w:shd w:val="clear" w:color="auto" w:fill="auto"/>
          </w:tcPr>
          <w:p w:rsidR="00745CDA" w:rsidRPr="000571F4" w:rsidRDefault="00745CDA" w:rsidP="007D7DB8">
            <w:pPr>
              <w:pStyle w:val="gemtab11ptAbstand"/>
              <w:rPr>
                <w:sz w:val="20"/>
              </w:rPr>
            </w:pPr>
            <w:r w:rsidRPr="000571F4">
              <w:rPr>
                <w:sz w:val="20"/>
              </w:rPr>
              <w:t>herstellerspezifisch</w:t>
            </w:r>
          </w:p>
        </w:tc>
        <w:tc>
          <w:tcPr>
            <w:tcW w:w="2129" w:type="dxa"/>
            <w:tcBorders>
              <w:bottom w:val="single" w:sz="4" w:space="0" w:color="auto"/>
            </w:tcBorders>
            <w:shd w:val="clear" w:color="auto" w:fill="auto"/>
          </w:tcPr>
          <w:p w:rsidR="00745CDA" w:rsidRPr="000571F4" w:rsidRDefault="00745CDA" w:rsidP="007D7DB8">
            <w:pPr>
              <w:pStyle w:val="gemtab11ptAbstand"/>
              <w:rPr>
                <w:sz w:val="20"/>
              </w:rPr>
            </w:pPr>
          </w:p>
        </w:tc>
      </w:tr>
      <w:tr w:rsidR="00745CDA" w:rsidRPr="000571F4" w:rsidTr="0094237D">
        <w:tc>
          <w:tcPr>
            <w:tcW w:w="8897" w:type="dxa"/>
            <w:gridSpan w:val="3"/>
            <w:shd w:val="clear" w:color="auto" w:fill="E6E6E6"/>
          </w:tcPr>
          <w:p w:rsidR="00745CDA" w:rsidRPr="000571F4" w:rsidRDefault="00745CDA" w:rsidP="007D7DB8">
            <w:pPr>
              <w:pStyle w:val="gemtab11ptAbstand"/>
              <w:rPr>
                <w:b/>
                <w:sz w:val="20"/>
              </w:rPr>
            </w:pPr>
            <w:r w:rsidRPr="000571F4">
              <w:rPr>
                <w:b/>
                <w:sz w:val="20"/>
              </w:rPr>
              <w:t>Zugriffsregel für logischen LCS „Termination state“</w:t>
            </w:r>
          </w:p>
        </w:tc>
      </w:tr>
      <w:tr w:rsidR="00745CDA" w:rsidRPr="000571F4" w:rsidTr="0094237D">
        <w:tc>
          <w:tcPr>
            <w:tcW w:w="2088" w:type="dxa"/>
            <w:shd w:val="clear" w:color="auto" w:fill="E6E6E6"/>
          </w:tcPr>
          <w:p w:rsidR="00745CDA" w:rsidRPr="000571F4" w:rsidRDefault="00745CDA" w:rsidP="007D7DB8">
            <w:pPr>
              <w:pStyle w:val="gemtab11ptAbstand"/>
              <w:rPr>
                <w:b/>
                <w:sz w:val="20"/>
              </w:rPr>
            </w:pPr>
            <w:r w:rsidRPr="000571F4">
              <w:rPr>
                <w:b/>
                <w:sz w:val="20"/>
              </w:rPr>
              <w:t>Zugriffsart</w:t>
            </w:r>
          </w:p>
        </w:tc>
        <w:tc>
          <w:tcPr>
            <w:tcW w:w="4680" w:type="dxa"/>
            <w:shd w:val="clear" w:color="auto" w:fill="E6E6E6"/>
          </w:tcPr>
          <w:p w:rsidR="00745CDA" w:rsidRPr="000571F4" w:rsidRDefault="00745CDA" w:rsidP="007D7DB8">
            <w:pPr>
              <w:pStyle w:val="gemtab11ptAbstand"/>
              <w:rPr>
                <w:b/>
                <w:sz w:val="20"/>
              </w:rPr>
            </w:pPr>
            <w:r w:rsidRPr="000571F4">
              <w:rPr>
                <w:b/>
                <w:sz w:val="20"/>
              </w:rPr>
              <w:t>Zugriffsbedingung</w:t>
            </w:r>
          </w:p>
        </w:tc>
        <w:tc>
          <w:tcPr>
            <w:tcW w:w="2129" w:type="dxa"/>
            <w:shd w:val="clear" w:color="auto" w:fill="E6E6E6"/>
          </w:tcPr>
          <w:p w:rsidR="00745CDA" w:rsidRPr="000571F4" w:rsidRDefault="00745CDA" w:rsidP="007D7DB8">
            <w:pPr>
              <w:pStyle w:val="gemtab11ptAbstand"/>
              <w:rPr>
                <w:b/>
                <w:sz w:val="20"/>
              </w:rPr>
            </w:pPr>
            <w:r w:rsidRPr="000571F4">
              <w:rPr>
                <w:b/>
                <w:sz w:val="20"/>
              </w:rPr>
              <w:t>Bemerkung</w:t>
            </w:r>
          </w:p>
        </w:tc>
      </w:tr>
      <w:tr w:rsidR="00745CDA" w:rsidRPr="000571F4" w:rsidTr="0094237D">
        <w:tc>
          <w:tcPr>
            <w:tcW w:w="2088" w:type="dxa"/>
            <w:shd w:val="clear" w:color="auto" w:fill="auto"/>
          </w:tcPr>
          <w:p w:rsidR="00745CDA" w:rsidRPr="000571F4" w:rsidRDefault="00745CDA" w:rsidP="007D7DB8">
            <w:pPr>
              <w:pStyle w:val="gemtab11ptAbstand"/>
              <w:rPr>
                <w:sz w:val="20"/>
              </w:rPr>
            </w:pPr>
            <w:r w:rsidRPr="000571F4">
              <w:rPr>
                <w:sz w:val="20"/>
              </w:rPr>
              <w:t>alle</w:t>
            </w:r>
          </w:p>
        </w:tc>
        <w:tc>
          <w:tcPr>
            <w:tcW w:w="4680" w:type="dxa"/>
            <w:shd w:val="clear" w:color="auto" w:fill="auto"/>
          </w:tcPr>
          <w:p w:rsidR="00745CDA" w:rsidRPr="000571F4" w:rsidRDefault="00745CDA" w:rsidP="007D7DB8">
            <w:pPr>
              <w:pStyle w:val="gemtab11ptAbstand"/>
              <w:rPr>
                <w:sz w:val="20"/>
              </w:rPr>
            </w:pPr>
            <w:r w:rsidRPr="000571F4">
              <w:rPr>
                <w:sz w:val="20"/>
              </w:rPr>
              <w:t>NEVER</w:t>
            </w:r>
          </w:p>
        </w:tc>
        <w:tc>
          <w:tcPr>
            <w:tcW w:w="2129" w:type="dxa"/>
            <w:shd w:val="clear" w:color="auto" w:fill="auto"/>
          </w:tcPr>
          <w:p w:rsidR="00745CDA" w:rsidRPr="000571F4" w:rsidRDefault="00745CDA" w:rsidP="007D7DB8">
            <w:pPr>
              <w:pStyle w:val="gemtab11ptAbstand"/>
              <w:rPr>
                <w:sz w:val="20"/>
              </w:rPr>
            </w:pPr>
          </w:p>
        </w:tc>
      </w:tr>
    </w:tbl>
    <w:p w:rsidR="00AE4B6A" w:rsidRDefault="00AE4B6A" w:rsidP="008920EE">
      <w:pPr>
        <w:pStyle w:val="gemEinzug"/>
        <w:rPr>
          <w:b/>
        </w:rPr>
      </w:pPr>
    </w:p>
    <w:p w:rsidR="008920EE" w:rsidRPr="00AE4B6A" w:rsidRDefault="00AE4B6A" w:rsidP="00AE4B6A">
      <w:pPr>
        <w:pStyle w:val="gemStandard"/>
      </w:pPr>
      <w:r>
        <w:rPr>
          <w:b/>
        </w:rPr>
        <w:sym w:font="Wingdings" w:char="F0D5"/>
      </w:r>
    </w:p>
    <w:p w:rsidR="008920EE" w:rsidRPr="000571F4" w:rsidRDefault="008920EE" w:rsidP="008920EE">
      <w:pPr>
        <w:pStyle w:val="afiHinweise"/>
        <w:numPr>
          <w:ilvl w:val="0"/>
          <w:numId w:val="0"/>
        </w:numPr>
      </w:pPr>
    </w:p>
    <w:p w:rsidR="000169F0" w:rsidRPr="000571F4" w:rsidRDefault="007268F1" w:rsidP="000169F0">
      <w:pPr>
        <w:pStyle w:val="afiHinweise"/>
      </w:pPr>
      <w:bookmarkStart w:id="299" w:name="cmdöffentlPrüfO"/>
      <w:r w:rsidRPr="000571F4">
        <w:t xml:space="preserve">Kommandos, die gemäß </w:t>
      </w:r>
      <w:r w:rsidR="003C4CB9" w:rsidRPr="000571F4">
        <w:fldChar w:fldCharType="begin"/>
      </w:r>
      <w:r w:rsidR="003C4CB9" w:rsidRPr="000571F4">
        <w:instrText xml:space="preserve"> REF qgemSpecCOS \h  \* MERGEFORMAT </w:instrText>
      </w:r>
      <w:r w:rsidR="003C4CB9" w:rsidRPr="000571F4">
        <w:fldChar w:fldCharType="separate"/>
      </w:r>
      <w:r w:rsidR="00997CBB" w:rsidRPr="000571F4">
        <w:rPr>
          <w:rFonts w:cs="Arial"/>
        </w:rPr>
        <w:t>[</w:t>
      </w:r>
      <w:proofErr w:type="spellStart"/>
      <w:r w:rsidR="00997CBB" w:rsidRPr="000571F4">
        <w:rPr>
          <w:rFonts w:cs="Arial"/>
        </w:rPr>
        <w:t>gemSpec_COS</w:t>
      </w:r>
      <w:proofErr w:type="spellEnd"/>
      <w:r w:rsidR="00997CBB" w:rsidRPr="000571F4">
        <w:rPr>
          <w:rFonts w:cs="Arial"/>
        </w:rPr>
        <w:t>]</w:t>
      </w:r>
      <w:r w:rsidR="003C4CB9" w:rsidRPr="000571F4">
        <w:fldChar w:fldCharType="end"/>
      </w:r>
      <w:r w:rsidRPr="000571F4">
        <w:t xml:space="preserve"> mit einem öffentlichen Signaturprüfobjekt arbeiten, sind:</w:t>
      </w:r>
      <w:r w:rsidRPr="000571F4">
        <w:tab/>
      </w:r>
      <w:r w:rsidRPr="000571F4">
        <w:br/>
      </w:r>
      <w:r w:rsidRPr="000571F4">
        <w:rPr>
          <w:smallCaps/>
        </w:rPr>
        <w:t>Activate</w:t>
      </w:r>
      <w:r w:rsidRPr="000571F4">
        <w:t xml:space="preserve">, </w:t>
      </w:r>
      <w:r w:rsidRPr="000571F4">
        <w:rPr>
          <w:smallCaps/>
        </w:rPr>
        <w:t>Deactivate</w:t>
      </w:r>
      <w:r w:rsidRPr="000571F4">
        <w:t xml:space="preserve">, </w:t>
      </w:r>
      <w:r w:rsidRPr="000571F4">
        <w:rPr>
          <w:smallCaps/>
        </w:rPr>
        <w:t>Delete</w:t>
      </w:r>
      <w:r w:rsidRPr="000571F4">
        <w:t xml:space="preserve">, PSO Verify Certificate, </w:t>
      </w:r>
      <w:r w:rsidRPr="000571F4">
        <w:rPr>
          <w:smallCaps/>
        </w:rPr>
        <w:t>Terminate</w:t>
      </w:r>
      <w:bookmarkEnd w:id="299"/>
    </w:p>
    <w:p w:rsidR="00074529" w:rsidRDefault="00511E8B" w:rsidP="00700923">
      <w:pPr>
        <w:pStyle w:val="afiHinweise"/>
        <w:autoSpaceDE w:val="0"/>
        <w:autoSpaceDN w:val="0"/>
        <w:adjustRightInd w:val="0"/>
      </w:pPr>
      <w:bookmarkStart w:id="300" w:name="_Ref326048904"/>
      <w:bookmarkStart w:id="301" w:name="_Ref323801905"/>
      <w:r w:rsidRPr="000571F4">
        <w:t xml:space="preserve">Das Kommando ist nur vom Inhaber des </w:t>
      </w:r>
      <w:r w:rsidR="00606991" w:rsidRPr="000571F4">
        <w:t xml:space="preserve">CMS- / CUP-Schlüssels </w:t>
      </w:r>
      <w:r w:rsidRPr="000571F4">
        <w:t>ausführbar,</w:t>
      </w:r>
      <w:r w:rsidR="000C3280" w:rsidRPr="000571F4">
        <w:t xml:space="preserve"> siehe Kap</w:t>
      </w:r>
      <w:r w:rsidR="00404CDD" w:rsidRPr="000571F4">
        <w:t>.</w:t>
      </w:r>
      <w:r w:rsidR="000C3280" w:rsidRPr="000571F4">
        <w:fldChar w:fldCharType="begin"/>
      </w:r>
      <w:r w:rsidR="000C3280" w:rsidRPr="000571F4">
        <w:instrText xml:space="preserve"> REF _Ref326048151 \r \h  \* MERGEFORMAT </w:instrText>
      </w:r>
      <w:r w:rsidR="000C3280" w:rsidRPr="000571F4">
        <w:fldChar w:fldCharType="separate"/>
      </w:r>
      <w:r w:rsidR="00997CBB">
        <w:t>5.6</w:t>
      </w:r>
      <w:r w:rsidR="000C3280" w:rsidRPr="000571F4">
        <w:fldChar w:fldCharType="end"/>
      </w:r>
    </w:p>
    <w:p w:rsidR="0044086E" w:rsidRPr="008240E6" w:rsidRDefault="0044086E" w:rsidP="00E55CCE">
      <w:pPr>
        <w:pStyle w:val="gemStandard"/>
        <w:keepNext/>
        <w:tabs>
          <w:tab w:val="left" w:pos="567"/>
        </w:tabs>
        <w:ind w:left="567" w:hanging="567"/>
        <w:rPr>
          <w:b/>
        </w:rPr>
      </w:pPr>
      <w:r w:rsidRPr="002F0CB4">
        <w:rPr>
          <w:b/>
        </w:rPr>
        <w:sym w:font="Wingdings" w:char="F0D6"/>
      </w:r>
      <w:r w:rsidRPr="002F0CB4">
        <w:rPr>
          <w:b/>
        </w:rPr>
        <w:tab/>
      </w:r>
      <w:r w:rsidRPr="008240E6">
        <w:rPr>
          <w:b/>
        </w:rPr>
        <w:t xml:space="preserve">Card-G2-A_3373 K_Personalisierung: Personalisierte Attribute von </w:t>
      </w:r>
      <w:r w:rsidRPr="008240E6">
        <w:rPr>
          <w:b/>
        </w:rPr>
        <w:fldChar w:fldCharType="begin"/>
      </w:r>
      <w:r w:rsidRPr="008240E6">
        <w:rPr>
          <w:b/>
        </w:rPr>
        <w:instrText xml:space="preserve"> REF oMF \h  \* MERGEFORMAT </w:instrText>
      </w:r>
      <w:r w:rsidRPr="008240E6">
        <w:rPr>
          <w:b/>
        </w:rPr>
      </w:r>
      <w:r w:rsidRPr="008240E6">
        <w:rPr>
          <w:b/>
        </w:rPr>
        <w:fldChar w:fldCharType="separate"/>
      </w:r>
      <w:r w:rsidR="00997CBB" w:rsidRPr="00997CBB">
        <w:rPr>
          <w:b/>
        </w:rPr>
        <w:t>MF</w:t>
      </w:r>
      <w:r w:rsidRPr="008240E6">
        <w:rPr>
          <w:b/>
        </w:rPr>
        <w:fldChar w:fldCharType="end"/>
      </w:r>
      <w:r w:rsidRPr="008240E6">
        <w:rPr>
          <w:b/>
        </w:rPr>
        <w:t xml:space="preserve"> / </w:t>
      </w:r>
      <w:r w:rsidR="00601B26" w:rsidRPr="008240E6">
        <w:rPr>
          <w:b/>
        </w:rPr>
        <w:fldChar w:fldCharType="begin"/>
      </w:r>
      <w:r w:rsidR="00601B26" w:rsidRPr="008240E6">
        <w:rPr>
          <w:b/>
        </w:rPr>
        <w:instrText xml:space="preserve"> REF oPuK_RCA_CS_R2048 \h  \* MERGEFORMAT </w:instrText>
      </w:r>
      <w:r w:rsidR="00601B26" w:rsidRPr="008240E6">
        <w:rPr>
          <w:b/>
        </w:rPr>
      </w:r>
      <w:r w:rsidR="00601B26" w:rsidRPr="008240E6">
        <w:rPr>
          <w:b/>
        </w:rPr>
        <w:fldChar w:fldCharType="separate"/>
      </w:r>
      <w:r w:rsidR="00997CBB" w:rsidRPr="00997CBB">
        <w:rPr>
          <w:b/>
        </w:rPr>
        <w:t>PuK.RCA.CS.R2048</w:t>
      </w:r>
      <w:r w:rsidR="00601B26" w:rsidRPr="008240E6">
        <w:rPr>
          <w:b/>
        </w:rPr>
        <w:fldChar w:fldCharType="end"/>
      </w:r>
      <w:r w:rsidRPr="008240E6">
        <w:rPr>
          <w:b/>
        </w:rPr>
        <w:t xml:space="preserve"> für Testkarten</w:t>
      </w:r>
    </w:p>
    <w:p w:rsidR="002F0CB4" w:rsidRPr="00AB7DFC" w:rsidRDefault="0044086E" w:rsidP="001057F9">
      <w:pPr>
        <w:pStyle w:val="gemEinzug"/>
        <w:ind w:left="567"/>
        <w:rPr>
          <w:b/>
        </w:rPr>
      </w:pPr>
      <w:r w:rsidRPr="008240E6">
        <w:t xml:space="preserve">Bei der Personalisierung von </w:t>
      </w:r>
      <w:r w:rsidRPr="008240E6">
        <w:fldChar w:fldCharType="begin"/>
      </w:r>
      <w:r w:rsidRPr="008240E6">
        <w:instrText xml:space="preserve"> REF oPuK_RCA_CS_R2048 \h  \* MERGEFORMAT </w:instrText>
      </w:r>
      <w:r w:rsidRPr="008240E6">
        <w:fldChar w:fldCharType="separate"/>
      </w:r>
      <w:r w:rsidR="00997CBB" w:rsidRPr="000571F4">
        <w:t>PuK.RCA.CS.R2048</w:t>
      </w:r>
      <w:r w:rsidRPr="008240E6">
        <w:fldChar w:fldCharType="end"/>
      </w:r>
      <w:r w:rsidRPr="008240E6">
        <w:t xml:space="preserve"> für Testkarten MÜSSEN die in Tab_SMC-B_ObjSys_118 angegebenen Attribute mit den dort angegebenen Inhalten p</w:t>
      </w:r>
      <w:r w:rsidRPr="00AB7DFC">
        <w:t>ersonalisiert werden.</w:t>
      </w:r>
      <w:r w:rsidR="002F0CB4" w:rsidRPr="00AB7DFC">
        <w:rPr>
          <w:b/>
        </w:rPr>
        <w:t xml:space="preserve"> </w:t>
      </w:r>
    </w:p>
    <w:p w:rsidR="005728DC" w:rsidRDefault="005728DC" w:rsidP="00AE4B6A">
      <w:pPr>
        <w:pStyle w:val="Beschriftung"/>
      </w:pPr>
    </w:p>
    <w:p w:rsidR="0044086E" w:rsidRPr="008240E6" w:rsidRDefault="0044086E" w:rsidP="00AE4B6A">
      <w:pPr>
        <w:pStyle w:val="Beschriftung"/>
      </w:pPr>
      <w:bookmarkStart w:id="302" w:name="_Toc501368293"/>
      <w:r w:rsidRPr="008240E6">
        <w:t xml:space="preserve">Tabelle </w:t>
      </w:r>
      <w:fldSimple w:instr=" SEQ Tabelle \* ARABIC ">
        <w:r w:rsidR="00997CBB">
          <w:rPr>
            <w:noProof/>
          </w:rPr>
          <w:t>29</w:t>
        </w:r>
      </w:fldSimple>
      <w:r w:rsidRPr="008240E6">
        <w:t xml:space="preserve">: Tab_SMC-B_ObjSys_118 Personalisierte Attribute von </w:t>
      </w:r>
      <w:r w:rsidRPr="008240E6">
        <w:fldChar w:fldCharType="begin"/>
      </w:r>
      <w:r w:rsidRPr="008240E6">
        <w:instrText xml:space="preserve"> REF oMF \h  \* MERGEFORMAT </w:instrText>
      </w:r>
      <w:r w:rsidRPr="008240E6">
        <w:fldChar w:fldCharType="separate"/>
      </w:r>
      <w:r w:rsidR="00997CBB" w:rsidRPr="000571F4">
        <w:t>MF</w:t>
      </w:r>
      <w:r w:rsidRPr="008240E6">
        <w:fldChar w:fldCharType="end"/>
      </w:r>
      <w:r w:rsidRPr="008240E6">
        <w:t xml:space="preserve"> / </w:t>
      </w:r>
      <w:r w:rsidRPr="008240E6">
        <w:fldChar w:fldCharType="begin"/>
      </w:r>
      <w:r w:rsidRPr="008240E6">
        <w:instrText xml:space="preserve"> REF oPuK_RCA_CS_R2048 \h  \* MERGEFORMAT </w:instrText>
      </w:r>
      <w:r w:rsidRPr="008240E6">
        <w:fldChar w:fldCharType="separate"/>
      </w:r>
      <w:r w:rsidR="00997CBB" w:rsidRPr="000571F4">
        <w:t>PuK.RCA.CS.R2048</w:t>
      </w:r>
      <w:r w:rsidRPr="008240E6">
        <w:fldChar w:fldCharType="end"/>
      </w:r>
      <w:r w:rsidRPr="008240E6">
        <w:t xml:space="preserve"> für Testkarten</w:t>
      </w:r>
      <w:bookmarkEnd w:id="30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4086E" w:rsidRPr="008240E6" w:rsidTr="0044086E">
        <w:tc>
          <w:tcPr>
            <w:tcW w:w="2088" w:type="dxa"/>
            <w:tcBorders>
              <w:top w:val="single" w:sz="4" w:space="0" w:color="auto"/>
              <w:left w:val="single" w:sz="4" w:space="0" w:color="auto"/>
              <w:bottom w:val="single" w:sz="4" w:space="0" w:color="auto"/>
              <w:right w:val="single" w:sz="4" w:space="0" w:color="auto"/>
            </w:tcBorders>
            <w:shd w:val="clear" w:color="auto" w:fill="E0E0E0"/>
          </w:tcPr>
          <w:p w:rsidR="0044086E" w:rsidRPr="008240E6" w:rsidRDefault="0044086E" w:rsidP="0044086E">
            <w:pPr>
              <w:pStyle w:val="gemtab11ptAbstand"/>
              <w:rPr>
                <w:b/>
                <w:sz w:val="20"/>
              </w:rPr>
            </w:pPr>
            <w:r w:rsidRPr="008240E6">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4086E" w:rsidRPr="008240E6" w:rsidRDefault="0044086E" w:rsidP="0044086E">
            <w:pPr>
              <w:pStyle w:val="gemtab11ptAbstand"/>
              <w:rPr>
                <w:b/>
                <w:sz w:val="20"/>
              </w:rPr>
            </w:pPr>
            <w:r w:rsidRPr="008240E6">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4086E" w:rsidRPr="008240E6" w:rsidRDefault="0044086E" w:rsidP="0044086E">
            <w:pPr>
              <w:pStyle w:val="gemtab11ptAbstand"/>
              <w:rPr>
                <w:b/>
                <w:sz w:val="20"/>
              </w:rPr>
            </w:pPr>
            <w:r w:rsidRPr="008240E6">
              <w:rPr>
                <w:b/>
                <w:sz w:val="20"/>
              </w:rPr>
              <w:t>Bemerkung</w:t>
            </w:r>
          </w:p>
        </w:tc>
      </w:tr>
      <w:tr w:rsidR="00EE264B" w:rsidRPr="000571F4" w:rsidTr="008E0A85">
        <w:tc>
          <w:tcPr>
            <w:tcW w:w="2088" w:type="dxa"/>
            <w:tcBorders>
              <w:bottom w:val="single" w:sz="6" w:space="0" w:color="000000"/>
            </w:tcBorders>
            <w:shd w:val="clear" w:color="auto" w:fill="auto"/>
          </w:tcPr>
          <w:p w:rsidR="00EE264B" w:rsidRPr="00CD2682" w:rsidRDefault="00EE264B" w:rsidP="008E0A85">
            <w:pPr>
              <w:pStyle w:val="gemtab11ptAbstand"/>
              <w:rPr>
                <w:i/>
                <w:sz w:val="20"/>
              </w:rPr>
            </w:pPr>
            <w:r w:rsidRPr="00CD2682">
              <w:rPr>
                <w:i/>
                <w:sz w:val="20"/>
              </w:rPr>
              <w:t>publicKey</w:t>
            </w:r>
          </w:p>
        </w:tc>
        <w:tc>
          <w:tcPr>
            <w:tcW w:w="4680" w:type="dxa"/>
            <w:tcBorders>
              <w:bottom w:val="single" w:sz="6" w:space="0" w:color="000000"/>
            </w:tcBorders>
            <w:shd w:val="clear" w:color="auto" w:fill="auto"/>
          </w:tcPr>
          <w:p w:rsidR="00EE264B" w:rsidRPr="00CD2682" w:rsidRDefault="00EE264B" w:rsidP="008E0A85">
            <w:pPr>
              <w:pStyle w:val="gemtab11ptAbstand"/>
              <w:rPr>
                <w:sz w:val="20"/>
              </w:rPr>
            </w:pPr>
            <w:commentRangeStart w:id="303"/>
            <w:r w:rsidRPr="00CD2682">
              <w:rPr>
                <w:sz w:val="20"/>
              </w:rPr>
              <w:t xml:space="preserve">Öffentlicher Schlüssel mit Moduluslänge 2048 Bit gemäß </w:t>
            </w:r>
            <w:r w:rsidRPr="00CD2682">
              <w:rPr>
                <w:sz w:val="20"/>
              </w:rPr>
              <w:fldChar w:fldCharType="begin"/>
            </w:r>
            <w:r w:rsidRPr="00CD2682">
              <w:rPr>
                <w:sz w:val="20"/>
              </w:rPr>
              <w:instrText xml:space="preserve"> REF qgemSpec_PKI \h  \* MERGEFORMAT </w:instrText>
            </w:r>
            <w:r w:rsidRPr="00CD2682">
              <w:rPr>
                <w:sz w:val="20"/>
              </w:rPr>
            </w:r>
            <w:r w:rsidRPr="00CD2682">
              <w:rPr>
                <w:sz w:val="20"/>
              </w:rPr>
              <w:fldChar w:fldCharType="separate"/>
            </w:r>
            <w:r w:rsidR="00997CBB" w:rsidRPr="00997CBB">
              <w:rPr>
                <w:rFonts w:eastAsia="Times New Roman"/>
                <w:sz w:val="20"/>
              </w:rPr>
              <w:t>[gemSpec_PKI</w:t>
            </w:r>
            <w:r w:rsidRPr="00CD2682">
              <w:rPr>
                <w:sz w:val="20"/>
              </w:rPr>
              <w:fldChar w:fldCharType="end"/>
            </w:r>
            <w:r w:rsidRPr="00CD2682">
              <w:rPr>
                <w:sz w:val="20"/>
              </w:rPr>
              <w:t>#6.4.1.6] aus Test-CVC-Root</w:t>
            </w:r>
          </w:p>
        </w:tc>
        <w:tc>
          <w:tcPr>
            <w:tcW w:w="2160" w:type="dxa"/>
            <w:tcBorders>
              <w:bottom w:val="single" w:sz="6" w:space="0" w:color="000000"/>
            </w:tcBorders>
            <w:shd w:val="clear" w:color="auto" w:fill="auto"/>
          </w:tcPr>
          <w:p w:rsidR="00EE264B" w:rsidRPr="00CD2682" w:rsidRDefault="00EE264B" w:rsidP="008E0A85">
            <w:pPr>
              <w:pStyle w:val="gemtab11ptAbstand"/>
              <w:rPr>
                <w:sz w:val="20"/>
              </w:rPr>
            </w:pPr>
            <w:r w:rsidRPr="00CD2682">
              <w:rPr>
                <w:sz w:val="20"/>
              </w:rPr>
              <w:t xml:space="preserve">wird personalisiert gemäß </w:t>
            </w:r>
            <w:r w:rsidRPr="00CD2682">
              <w:rPr>
                <w:sz w:val="20"/>
              </w:rPr>
              <w:fldChar w:fldCharType="begin"/>
            </w:r>
            <w:r w:rsidRPr="00CD2682">
              <w:rPr>
                <w:sz w:val="20"/>
              </w:rPr>
              <w:instrText xml:space="preserve"> REF qgemSpec_TK \h  \* MERGEFORMAT </w:instrText>
            </w:r>
            <w:r w:rsidRPr="00CD2682">
              <w:rPr>
                <w:sz w:val="20"/>
              </w:rPr>
            </w:r>
            <w:r w:rsidRPr="00CD2682">
              <w:rPr>
                <w:sz w:val="20"/>
              </w:rPr>
              <w:fldChar w:fldCharType="separate"/>
            </w:r>
            <w:r w:rsidR="00997CBB" w:rsidRPr="000571F4">
              <w:rPr>
                <w:sz w:val="20"/>
              </w:rPr>
              <w:t>[gemSpec_TK</w:t>
            </w:r>
            <w:r w:rsidRPr="00CD2682">
              <w:rPr>
                <w:sz w:val="20"/>
              </w:rPr>
              <w:fldChar w:fldCharType="end"/>
            </w:r>
            <w:r w:rsidRPr="00CD2682">
              <w:rPr>
                <w:sz w:val="20"/>
              </w:rPr>
              <w:t>#3.1.2]</w:t>
            </w:r>
            <w:commentRangeEnd w:id="303"/>
            <w:r w:rsidRPr="00CD2682">
              <w:rPr>
                <w:rStyle w:val="Kommentarzeichen"/>
                <w:rFonts w:eastAsia="Times New Roman"/>
              </w:rPr>
              <w:commentReference w:id="303"/>
            </w:r>
          </w:p>
        </w:tc>
      </w:tr>
      <w:tr w:rsidR="00EE264B" w:rsidRPr="0094237D" w:rsidTr="008E0A85">
        <w:tc>
          <w:tcPr>
            <w:tcW w:w="2088" w:type="dxa"/>
            <w:tcBorders>
              <w:bottom w:val="single" w:sz="6" w:space="0" w:color="000000"/>
            </w:tcBorders>
            <w:shd w:val="clear" w:color="auto" w:fill="auto"/>
          </w:tcPr>
          <w:p w:rsidR="00EE264B" w:rsidRPr="00CD2682" w:rsidRDefault="00EE264B" w:rsidP="008E0A85">
            <w:pPr>
              <w:pStyle w:val="gemtab11ptAbstand"/>
              <w:rPr>
                <w:i/>
                <w:sz w:val="20"/>
              </w:rPr>
            </w:pPr>
            <w:commentRangeStart w:id="304"/>
            <w:r w:rsidRPr="00CD2682">
              <w:rPr>
                <w:i/>
                <w:sz w:val="20"/>
              </w:rPr>
              <w:t>keyIdentifier</w:t>
            </w:r>
          </w:p>
        </w:tc>
        <w:tc>
          <w:tcPr>
            <w:tcW w:w="4680" w:type="dxa"/>
            <w:tcBorders>
              <w:bottom w:val="single" w:sz="6" w:space="0" w:color="000000"/>
            </w:tcBorders>
            <w:shd w:val="clear" w:color="auto" w:fill="auto"/>
          </w:tcPr>
          <w:p w:rsidR="00EE264B" w:rsidRPr="00CD2682" w:rsidRDefault="00EE264B" w:rsidP="008E0A85">
            <w:pPr>
              <w:pStyle w:val="gemtab11ptAbstand"/>
              <w:rPr>
                <w:sz w:val="20"/>
              </w:rPr>
            </w:pPr>
            <w:r w:rsidRPr="00CD2682">
              <w:rPr>
                <w:sz w:val="20"/>
              </w:rPr>
              <w:t>RSA 2048 Root-CA-Kennung (5 Bytes) || Erweiterung (3 Bytes); Wert gemäß keyIdentifier des personalisierten Schlüssels</w:t>
            </w:r>
            <w:commentRangeEnd w:id="304"/>
            <w:r w:rsidRPr="00CD2682">
              <w:rPr>
                <w:rStyle w:val="Kommentarzeichen"/>
                <w:rFonts w:eastAsia="Times New Roman"/>
                <w:sz w:val="20"/>
                <w:szCs w:val="20"/>
              </w:rPr>
              <w:commentReference w:id="304"/>
            </w:r>
          </w:p>
        </w:tc>
        <w:tc>
          <w:tcPr>
            <w:tcW w:w="2160" w:type="dxa"/>
            <w:tcBorders>
              <w:bottom w:val="single" w:sz="6" w:space="0" w:color="000000"/>
            </w:tcBorders>
            <w:shd w:val="clear" w:color="auto" w:fill="auto"/>
          </w:tcPr>
          <w:p w:rsidR="00EE264B" w:rsidRPr="00CD2682" w:rsidRDefault="00EE264B" w:rsidP="008E0A85">
            <w:pPr>
              <w:pStyle w:val="gemTab10pt"/>
              <w:rPr>
                <w:strike/>
                <w:szCs w:val="20"/>
              </w:rPr>
            </w:pPr>
          </w:p>
        </w:tc>
      </w:tr>
    </w:tbl>
    <w:p w:rsidR="00AE4B6A" w:rsidRDefault="00AE4B6A" w:rsidP="002F0CB4">
      <w:pPr>
        <w:pStyle w:val="gemEinzug"/>
        <w:rPr>
          <w:b/>
        </w:rPr>
      </w:pPr>
    </w:p>
    <w:p w:rsidR="0044086E" w:rsidRPr="00AE4B6A" w:rsidRDefault="00AE4B6A" w:rsidP="00AE4B6A">
      <w:pPr>
        <w:pStyle w:val="gemStandard"/>
      </w:pPr>
      <w:r>
        <w:rPr>
          <w:b/>
        </w:rPr>
        <w:sym w:font="Wingdings" w:char="F0D5"/>
      </w:r>
    </w:p>
    <w:bookmarkStart w:id="305" w:name="_Ref328065806"/>
    <w:bookmarkEnd w:id="300"/>
    <w:p w:rsidR="00810954" w:rsidRPr="000571F4" w:rsidRDefault="003937A9" w:rsidP="00AE4B6A">
      <w:pPr>
        <w:pStyle w:val="berschrift4"/>
      </w:pPr>
      <w:r w:rsidRPr="000571F4">
        <w:fldChar w:fldCharType="begin"/>
      </w:r>
      <w:r w:rsidRPr="000571F4">
        <w:instrText xml:space="preserve"> REF oMF \h </w:instrText>
      </w:r>
      <w:r w:rsidR="003E07E3" w:rsidRPr="000571F4">
        <w:instrText xml:space="preserve"> \* MERGEFORMAT </w:instrText>
      </w:r>
      <w:r w:rsidRPr="000571F4">
        <w:fldChar w:fldCharType="separate"/>
      </w:r>
      <w:bookmarkStart w:id="306" w:name="_Toc502658460"/>
      <w:r w:rsidR="00997CBB" w:rsidRPr="000571F4">
        <w:t>MF</w:t>
      </w:r>
      <w:r w:rsidRPr="000571F4">
        <w:fldChar w:fldCharType="end"/>
      </w:r>
      <w:r w:rsidR="00E51B4C" w:rsidRPr="000571F4">
        <w:t xml:space="preserve"> / </w:t>
      </w:r>
      <w:bookmarkStart w:id="307" w:name="oPuK_RCA_CS_E256"/>
      <w:r w:rsidR="00810954" w:rsidRPr="000571F4">
        <w:t>PuK.RCA.CS</w:t>
      </w:r>
      <w:r w:rsidR="00696E24" w:rsidRPr="000571F4">
        <w:t>.E256</w:t>
      </w:r>
      <w:bookmarkEnd w:id="301"/>
      <w:bookmarkEnd w:id="305"/>
      <w:bookmarkEnd w:id="307"/>
      <w:bookmarkEnd w:id="306"/>
    </w:p>
    <w:p w:rsidR="00810954" w:rsidRPr="000571F4" w:rsidRDefault="00C94979" w:rsidP="004D4D3F">
      <w:pPr>
        <w:pStyle w:val="gemStandard"/>
        <w:rPr>
          <w:rFonts w:cs="Arial"/>
        </w:rPr>
      </w:pPr>
      <w:r w:rsidRPr="000571F4">
        <w:rPr>
          <w:rFonts w:cs="Arial"/>
        </w:rPr>
        <w:fldChar w:fldCharType="begin"/>
      </w:r>
      <w:r w:rsidRPr="000571F4">
        <w:rPr>
          <w:rFonts w:cs="Arial"/>
        </w:rPr>
        <w:instrText xml:space="preserve"> REF oPuK_RCA_CS_E256 \h </w:instrText>
      </w:r>
      <w:r w:rsidR="00A15EC5" w:rsidRPr="000571F4">
        <w:rPr>
          <w:rFonts w:cs="Arial"/>
        </w:rPr>
        <w:instrText xml:space="preserve"> \* MERGEFORMAT </w:instrText>
      </w:r>
      <w:r w:rsidRPr="000571F4">
        <w:rPr>
          <w:rFonts w:cs="Arial"/>
        </w:rPr>
      </w:r>
      <w:r w:rsidRPr="000571F4">
        <w:rPr>
          <w:rFonts w:cs="Arial"/>
        </w:rPr>
        <w:fldChar w:fldCharType="separate"/>
      </w:r>
      <w:r w:rsidR="00997CBB" w:rsidRPr="000571F4">
        <w:t>PuK.RCA.CS.E256</w:t>
      </w:r>
      <w:r w:rsidRPr="000571F4">
        <w:rPr>
          <w:rFonts w:cs="Arial"/>
        </w:rPr>
        <w:fldChar w:fldCharType="end"/>
      </w:r>
      <w:r w:rsidR="00810954" w:rsidRPr="000571F4">
        <w:rPr>
          <w:rFonts w:cs="Arial"/>
        </w:rPr>
        <w:t xml:space="preserve"> ist der öffentliche Schlüssel der Root-CA des Gesundheitswesens </w:t>
      </w:r>
      <w:r w:rsidR="00810954" w:rsidRPr="000571F4">
        <w:t>für die Kryptogra</w:t>
      </w:r>
      <w:r w:rsidR="004D4D3F" w:rsidRPr="000571F4">
        <w:t>ph</w:t>
      </w:r>
      <w:r w:rsidR="00810954" w:rsidRPr="000571F4">
        <w:t>ie mit elliptischen Kurven</w:t>
      </w:r>
      <w:r w:rsidR="00810954" w:rsidRPr="000571F4">
        <w:rPr>
          <w:rFonts w:cs="Arial"/>
        </w:rPr>
        <w:t xml:space="preserve"> </w:t>
      </w:r>
      <w:r w:rsidR="00810954" w:rsidRPr="000571F4">
        <w:t>für die Prüfung von CV-Zertifikaten, die von dieser herausgegeben werden.</w:t>
      </w:r>
    </w:p>
    <w:p w:rsidR="008920EE" w:rsidRPr="000571F4" w:rsidRDefault="008920EE" w:rsidP="00E55CCE">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Card-G2-A_2192</w:t>
      </w:r>
      <w:r w:rsidRPr="000571F4">
        <w:rPr>
          <w:b/>
        </w:rPr>
        <w:t xml:space="preserve"> </w:t>
      </w:r>
      <w:r w:rsidR="00DD3C19" w:rsidRPr="000571F4">
        <w:rPr>
          <w:b/>
        </w:rPr>
        <w:t>K_Initialisierung: Initialisierte</w:t>
      </w:r>
      <w:r w:rsidR="00E52D16" w:rsidRPr="000571F4">
        <w:rPr>
          <w:b/>
        </w:rPr>
        <w:t xml:space="preserve"> </w:t>
      </w:r>
      <w:r w:rsidR="00AF4F3D" w:rsidRPr="000571F4">
        <w:rPr>
          <w:b/>
        </w:rPr>
        <w:t xml:space="preserve">Attribute von </w:t>
      </w:r>
      <w:r w:rsidR="00AF4F3D" w:rsidRPr="000571F4">
        <w:rPr>
          <w:b/>
        </w:rPr>
        <w:fldChar w:fldCharType="begin"/>
      </w:r>
      <w:r w:rsidR="00AF4F3D" w:rsidRPr="000571F4">
        <w:rPr>
          <w:b/>
        </w:rPr>
        <w:instrText xml:space="preserve"> REF oMF \h  \* MERGEFORMAT </w:instrText>
      </w:r>
      <w:r w:rsidR="00AF4F3D" w:rsidRPr="000571F4">
        <w:rPr>
          <w:b/>
        </w:rPr>
      </w:r>
      <w:r w:rsidR="00AF4F3D" w:rsidRPr="000571F4">
        <w:rPr>
          <w:b/>
        </w:rPr>
        <w:fldChar w:fldCharType="separate"/>
      </w:r>
      <w:r w:rsidR="00997CBB" w:rsidRPr="00997CBB">
        <w:rPr>
          <w:b/>
        </w:rPr>
        <w:t>MF</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oPuK_RCA_CS_E256 \h  \* MERGEFORMAT </w:instrText>
      </w:r>
      <w:r w:rsidR="00AF4F3D" w:rsidRPr="000571F4">
        <w:rPr>
          <w:b/>
        </w:rPr>
      </w:r>
      <w:r w:rsidR="00AF4F3D" w:rsidRPr="000571F4">
        <w:rPr>
          <w:b/>
        </w:rPr>
        <w:fldChar w:fldCharType="separate"/>
      </w:r>
      <w:r w:rsidR="00997CBB" w:rsidRPr="00997CBB">
        <w:rPr>
          <w:b/>
        </w:rPr>
        <w:t>PuK.RCA.CS.E256</w:t>
      </w:r>
      <w:r w:rsidR="00AF4F3D" w:rsidRPr="000571F4">
        <w:rPr>
          <w:b/>
        </w:rPr>
        <w:fldChar w:fldCharType="end"/>
      </w:r>
    </w:p>
    <w:p w:rsidR="00AE5671" w:rsidRDefault="00A909C6" w:rsidP="00337C25">
      <w:pPr>
        <w:pStyle w:val="gemEinzug"/>
        <w:ind w:left="540"/>
      </w:pPr>
      <w:r w:rsidRPr="000571F4">
        <w:fldChar w:fldCharType="begin"/>
      </w:r>
      <w:r w:rsidRPr="000571F4">
        <w:instrText xml:space="preserve"> REF oPuK_RCA_CS_E256 \h  \* MERGEFORMAT </w:instrText>
      </w:r>
      <w:r w:rsidRPr="000571F4">
        <w:fldChar w:fldCharType="separate"/>
      </w:r>
      <w:r w:rsidR="00997CBB" w:rsidRPr="000571F4">
        <w:t>PuK.RCA.CS.E256</w:t>
      </w:r>
      <w:r w:rsidRPr="000571F4">
        <w:fldChar w:fldCharType="end"/>
      </w:r>
      <w:r w:rsidR="00763CFF" w:rsidRPr="000571F4">
        <w:t xml:space="preserve"> MUSS die in </w:t>
      </w:r>
      <w:r w:rsidR="008866E4" w:rsidRPr="000571F4">
        <w:t>Tab_SMC-B</w:t>
      </w:r>
      <w:r w:rsidR="00763CFF" w:rsidRPr="000571F4">
        <w:t>_ObjSys_0</w:t>
      </w:r>
      <w:r w:rsidRPr="000571F4">
        <w:t>31</w:t>
      </w:r>
      <w:r w:rsidR="00763CFF" w:rsidRPr="000571F4">
        <w:t xml:space="preserve"> dargestellten Werte besitzen.</w:t>
      </w:r>
    </w:p>
    <w:p w:rsidR="005E3B34" w:rsidRPr="000571F4" w:rsidRDefault="005E3B34" w:rsidP="004D4D3F">
      <w:pPr>
        <w:pStyle w:val="gemStandard"/>
        <w:rPr>
          <w:rFonts w:cs="Arial"/>
        </w:rPr>
      </w:pPr>
    </w:p>
    <w:p w:rsidR="00810954" w:rsidRPr="000571F4" w:rsidRDefault="00810954" w:rsidP="00AE4B6A">
      <w:pPr>
        <w:pStyle w:val="Beschriftung"/>
      </w:pPr>
      <w:bookmarkStart w:id="308" w:name="_Toc501368294"/>
      <w:r w:rsidRPr="000571F4">
        <w:t xml:space="preserve">Tabelle </w:t>
      </w:r>
      <w:fldSimple w:instr=" SEQ Tabelle \* ARABIC ">
        <w:r w:rsidR="00997CBB">
          <w:rPr>
            <w:noProof/>
          </w:rPr>
          <w:t>30</w:t>
        </w:r>
      </w:fldSimple>
      <w:r w:rsidR="00D926C6" w:rsidRPr="000571F4">
        <w:t>: Tab_SMC-B_ObjSys_031</w:t>
      </w:r>
      <w:r w:rsidR="00A909C6" w:rsidRPr="000571F4">
        <w:t xml:space="preserve"> </w:t>
      </w:r>
      <w:r w:rsidR="00E52D16" w:rsidRPr="000571F4">
        <w:t xml:space="preserve">Initialisierte </w:t>
      </w:r>
      <w:r w:rsidRPr="000571F4">
        <w:t xml:space="preserve">Attribute </w:t>
      </w:r>
      <w:r w:rsidR="003937A9" w:rsidRPr="000571F4">
        <w:t xml:space="preserve">von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Pr="000571F4">
        <w:t xml:space="preserve"> / </w:t>
      </w:r>
      <w:r w:rsidR="00C94979" w:rsidRPr="000571F4">
        <w:fldChar w:fldCharType="begin"/>
      </w:r>
      <w:r w:rsidR="00C94979" w:rsidRPr="000571F4">
        <w:instrText xml:space="preserve"> REF oPuK_RCA_CS_E256 \h </w:instrText>
      </w:r>
      <w:r w:rsidR="00A15EC5" w:rsidRPr="000571F4">
        <w:instrText xml:space="preserve"> \* MERGEFORMAT </w:instrText>
      </w:r>
      <w:r w:rsidR="00C94979" w:rsidRPr="000571F4">
        <w:fldChar w:fldCharType="separate"/>
      </w:r>
      <w:r w:rsidR="00997CBB" w:rsidRPr="000571F4">
        <w:t>PuK.RCA.CS.E256</w:t>
      </w:r>
      <w:bookmarkEnd w:id="308"/>
      <w:r w:rsidR="00C94979" w:rsidRPr="000571F4">
        <w:fldChar w:fldCharType="end"/>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29"/>
      </w:tblGrid>
      <w:tr w:rsidR="00810954" w:rsidRPr="000571F4" w:rsidTr="00111B5A">
        <w:tc>
          <w:tcPr>
            <w:tcW w:w="2088" w:type="dxa"/>
            <w:tcBorders>
              <w:top w:val="single" w:sz="4" w:space="0" w:color="auto"/>
              <w:left w:val="single" w:sz="4" w:space="0" w:color="auto"/>
              <w:bottom w:val="single" w:sz="4" w:space="0" w:color="auto"/>
              <w:right w:val="single" w:sz="4" w:space="0" w:color="auto"/>
            </w:tcBorders>
            <w:shd w:val="clear" w:color="auto" w:fill="E0E0E0"/>
          </w:tcPr>
          <w:p w:rsidR="00810954" w:rsidRPr="000571F4" w:rsidRDefault="00810954" w:rsidP="007D7DB8">
            <w:pPr>
              <w:pStyle w:val="gemtab11ptAbstand"/>
              <w:rPr>
                <w:b/>
                <w:sz w:val="20"/>
                <w:lang w:val="en-GB"/>
              </w:rPr>
            </w:pPr>
            <w:r w:rsidRPr="000571F4">
              <w:rPr>
                <w:b/>
                <w:sz w:val="20"/>
                <w:lang w:val="en-GB"/>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810954" w:rsidRPr="000571F4" w:rsidRDefault="00810954" w:rsidP="007D7DB8">
            <w:pPr>
              <w:pStyle w:val="gemtab11ptAbstand"/>
              <w:rPr>
                <w:b/>
                <w:sz w:val="20"/>
              </w:rPr>
            </w:pPr>
            <w:r w:rsidRPr="000571F4">
              <w:rPr>
                <w:b/>
                <w:sz w:val="20"/>
              </w:rPr>
              <w:t>Wert</w:t>
            </w:r>
          </w:p>
        </w:tc>
        <w:tc>
          <w:tcPr>
            <w:tcW w:w="2129" w:type="dxa"/>
            <w:tcBorders>
              <w:top w:val="single" w:sz="4" w:space="0" w:color="auto"/>
              <w:left w:val="single" w:sz="4" w:space="0" w:color="auto"/>
              <w:bottom w:val="single" w:sz="4" w:space="0" w:color="auto"/>
              <w:right w:val="single" w:sz="4" w:space="0" w:color="auto"/>
            </w:tcBorders>
            <w:shd w:val="clear" w:color="auto" w:fill="E0E0E0"/>
          </w:tcPr>
          <w:p w:rsidR="00810954" w:rsidRPr="000571F4" w:rsidRDefault="00810954" w:rsidP="007D7DB8">
            <w:pPr>
              <w:pStyle w:val="gemtab11ptAbstand"/>
              <w:rPr>
                <w:b/>
                <w:sz w:val="20"/>
              </w:rPr>
            </w:pPr>
            <w:r w:rsidRPr="000571F4">
              <w:rPr>
                <w:b/>
                <w:sz w:val="20"/>
              </w:rPr>
              <w:t>Bemerkung</w:t>
            </w:r>
          </w:p>
        </w:tc>
      </w:tr>
      <w:tr w:rsidR="00810954" w:rsidRPr="00DE607F" w:rsidTr="00111B5A">
        <w:tc>
          <w:tcPr>
            <w:tcW w:w="2088" w:type="dxa"/>
            <w:shd w:val="clear" w:color="auto" w:fill="auto"/>
          </w:tcPr>
          <w:p w:rsidR="00810954" w:rsidRPr="00DE607F" w:rsidRDefault="00810954" w:rsidP="007D7DB8">
            <w:pPr>
              <w:pStyle w:val="gemtab11ptAbstand"/>
              <w:rPr>
                <w:sz w:val="20"/>
              </w:rPr>
            </w:pPr>
            <w:r w:rsidRPr="00DE607F">
              <w:rPr>
                <w:sz w:val="20"/>
              </w:rPr>
              <w:t>Objekttyp</w:t>
            </w:r>
          </w:p>
        </w:tc>
        <w:tc>
          <w:tcPr>
            <w:tcW w:w="4680" w:type="dxa"/>
            <w:shd w:val="clear" w:color="auto" w:fill="auto"/>
          </w:tcPr>
          <w:p w:rsidR="00810954" w:rsidRPr="00DE607F" w:rsidRDefault="00810954" w:rsidP="007D7DB8">
            <w:pPr>
              <w:pStyle w:val="gemtab11ptAbstand"/>
              <w:rPr>
                <w:sz w:val="20"/>
              </w:rPr>
            </w:pPr>
            <w:r w:rsidRPr="00DE607F">
              <w:rPr>
                <w:sz w:val="20"/>
              </w:rPr>
              <w:t>öffentliches Signaturprüfobjekt</w:t>
            </w:r>
            <w:r w:rsidR="00AF67EC" w:rsidRPr="00DE607F">
              <w:rPr>
                <w:sz w:val="20"/>
              </w:rPr>
              <w:t xml:space="preserve"> ELC 256</w:t>
            </w:r>
          </w:p>
        </w:tc>
        <w:tc>
          <w:tcPr>
            <w:tcW w:w="2129" w:type="dxa"/>
            <w:shd w:val="clear" w:color="auto" w:fill="auto"/>
          </w:tcPr>
          <w:p w:rsidR="00810954" w:rsidRPr="00DE607F" w:rsidRDefault="00810954" w:rsidP="007D7DB8">
            <w:pPr>
              <w:pStyle w:val="gemtab11ptAbstand"/>
              <w:rPr>
                <w:sz w:val="20"/>
              </w:rPr>
            </w:pPr>
          </w:p>
        </w:tc>
      </w:tr>
      <w:tr w:rsidR="00111B5A" w:rsidRPr="005C02F4" w:rsidTr="00111B5A">
        <w:tblPrEx>
          <w:tblLook w:val="01E0" w:firstRow="1" w:lastRow="1" w:firstColumn="1" w:lastColumn="1" w:noHBand="0" w:noVBand="0"/>
        </w:tblPrEx>
        <w:tc>
          <w:tcPr>
            <w:tcW w:w="8897" w:type="dxa"/>
            <w:gridSpan w:val="3"/>
            <w:shd w:val="clear" w:color="auto" w:fill="auto"/>
            <w:vAlign w:val="center"/>
          </w:tcPr>
          <w:p w:rsidR="00111B5A" w:rsidRPr="004D0261" w:rsidRDefault="00111B5A" w:rsidP="008F4A9B">
            <w:pPr>
              <w:pStyle w:val="gemTab10pt"/>
            </w:pPr>
            <w:r w:rsidRPr="004D0261">
              <w:t>Für Echtkarten MÜSSEN die vier folgenden Attribute mit den unten angegebenen Werten initialisiert werden.</w:t>
            </w:r>
          </w:p>
          <w:p w:rsidR="00111B5A" w:rsidRPr="006B04FA" w:rsidRDefault="00111B5A" w:rsidP="008F4A9B">
            <w:pPr>
              <w:pStyle w:val="gemTab10pt"/>
            </w:pPr>
            <w:r w:rsidRPr="004D0261">
              <w:t>Für Option_Erstellung_von_Testkarten MÜSSEN die vier folgenden Attribute mit Wildcard oder AttributeNotSet initialisiert werden.</w:t>
            </w:r>
          </w:p>
        </w:tc>
      </w:tr>
      <w:tr w:rsidR="00810954" w:rsidRPr="00DE607F" w:rsidTr="00111B5A">
        <w:tc>
          <w:tcPr>
            <w:tcW w:w="2088" w:type="dxa"/>
            <w:tcBorders>
              <w:bottom w:val="single" w:sz="6" w:space="0" w:color="000000"/>
            </w:tcBorders>
            <w:shd w:val="clear" w:color="auto" w:fill="auto"/>
          </w:tcPr>
          <w:p w:rsidR="00810954" w:rsidRPr="00DE607F" w:rsidRDefault="00810954" w:rsidP="007D7DB8">
            <w:pPr>
              <w:pStyle w:val="gemtab11ptAbstand"/>
              <w:rPr>
                <w:i/>
                <w:sz w:val="20"/>
              </w:rPr>
            </w:pPr>
            <w:r w:rsidRPr="00DE607F">
              <w:rPr>
                <w:i/>
                <w:sz w:val="20"/>
              </w:rPr>
              <w:t>keyIdentifier</w:t>
            </w:r>
          </w:p>
        </w:tc>
        <w:tc>
          <w:tcPr>
            <w:tcW w:w="4680" w:type="dxa"/>
            <w:tcBorders>
              <w:bottom w:val="single" w:sz="6" w:space="0" w:color="000000"/>
            </w:tcBorders>
            <w:shd w:val="clear" w:color="auto" w:fill="auto"/>
          </w:tcPr>
          <w:p w:rsidR="00810954" w:rsidRPr="00DE607F" w:rsidRDefault="00202B60" w:rsidP="007D7DB8">
            <w:pPr>
              <w:pStyle w:val="gemtab11ptAbstand"/>
              <w:rPr>
                <w:sz w:val="20"/>
              </w:rPr>
            </w:pPr>
            <w:r w:rsidRPr="00DE607F">
              <w:rPr>
                <w:sz w:val="20"/>
              </w:rPr>
              <w:t xml:space="preserve">ELC 256 Root-CA-Kennung (5 Bytes) || </w:t>
            </w:r>
            <w:r w:rsidRPr="00DE607F">
              <w:rPr>
                <w:sz w:val="20"/>
              </w:rPr>
              <w:lastRenderedPageBreak/>
              <w:t>Erweiterung (3 Bytes)</w:t>
            </w:r>
          </w:p>
        </w:tc>
        <w:tc>
          <w:tcPr>
            <w:tcW w:w="2129" w:type="dxa"/>
            <w:tcBorders>
              <w:bottom w:val="single" w:sz="6" w:space="0" w:color="000000"/>
            </w:tcBorders>
            <w:shd w:val="clear" w:color="auto" w:fill="auto"/>
          </w:tcPr>
          <w:p w:rsidR="00810954" w:rsidRPr="00DE607F" w:rsidRDefault="00810954" w:rsidP="00B155DA">
            <w:pPr>
              <w:pStyle w:val="gemTab10pt"/>
            </w:pPr>
          </w:p>
        </w:tc>
      </w:tr>
      <w:tr w:rsidR="00B40C86" w:rsidRPr="00DE607F" w:rsidTr="00111B5A">
        <w:tc>
          <w:tcPr>
            <w:tcW w:w="2088" w:type="dxa"/>
            <w:tcBorders>
              <w:bottom w:val="single" w:sz="6" w:space="0" w:color="000000"/>
            </w:tcBorders>
            <w:shd w:val="clear" w:color="auto" w:fill="auto"/>
          </w:tcPr>
          <w:p w:rsidR="00B40C86" w:rsidRPr="00DE607F" w:rsidRDefault="00B40C86" w:rsidP="007D7DB8">
            <w:pPr>
              <w:pStyle w:val="gemtab11ptAbstand"/>
              <w:rPr>
                <w:i/>
                <w:sz w:val="20"/>
              </w:rPr>
            </w:pPr>
            <w:r w:rsidRPr="00DE607F">
              <w:rPr>
                <w:i/>
                <w:sz w:val="20"/>
              </w:rPr>
              <w:lastRenderedPageBreak/>
              <w:t>expirationDate</w:t>
            </w:r>
          </w:p>
        </w:tc>
        <w:tc>
          <w:tcPr>
            <w:tcW w:w="4680" w:type="dxa"/>
            <w:tcBorders>
              <w:bottom w:val="single" w:sz="6" w:space="0" w:color="000000"/>
            </w:tcBorders>
            <w:shd w:val="clear" w:color="auto" w:fill="auto"/>
            <w:vAlign w:val="center"/>
          </w:tcPr>
          <w:p w:rsidR="00B40C86" w:rsidRPr="00DE607F" w:rsidRDefault="00B40C86" w:rsidP="007A76C8">
            <w:pPr>
              <w:pStyle w:val="gemTab10pt"/>
            </w:pPr>
            <w:r w:rsidRPr="00DE607F">
              <w:t xml:space="preserve">Jahr Monat Tag im Format YYMMDD gemäß </w:t>
            </w:r>
            <w:r w:rsidRPr="00DE607F">
              <w:fldChar w:fldCharType="begin"/>
            </w:r>
            <w:r w:rsidRPr="00DE607F">
              <w:instrText xml:space="preserve"> REF qgemSpec_PKI \h  \* MERGEFORMAT </w:instrText>
            </w:r>
            <w:r w:rsidRPr="00DE607F">
              <w:fldChar w:fldCharType="separate"/>
            </w:r>
            <w:r w:rsidR="00997CBB" w:rsidRPr="00E01BDF">
              <w:t>[gemSpec_PKI</w:t>
            </w:r>
            <w:r w:rsidRPr="00DE607F">
              <w:fldChar w:fldCharType="end"/>
            </w:r>
            <w:r w:rsidRPr="00DE607F">
              <w:t xml:space="preserve">#6.7.2.6], Wert gemäß </w:t>
            </w:r>
            <w:r w:rsidRPr="00DE607F">
              <w:fldChar w:fldCharType="begin"/>
            </w:r>
            <w:r w:rsidRPr="00DE607F">
              <w:instrText xml:space="preserve"> REF qgemSpec_CVC_Root \h  \* MERGEFORMAT </w:instrText>
            </w:r>
            <w:r w:rsidRPr="00DE607F">
              <w:fldChar w:fldCharType="separate"/>
            </w:r>
            <w:r w:rsidR="00997CBB" w:rsidRPr="008240E6">
              <w:t>[gemSpec_CVC_Root</w:t>
            </w:r>
            <w:r w:rsidRPr="00DE607F">
              <w:fldChar w:fldCharType="end"/>
            </w:r>
            <w:r w:rsidRPr="00DE607F">
              <w:t>#5.4.2]</w:t>
            </w:r>
          </w:p>
        </w:tc>
        <w:tc>
          <w:tcPr>
            <w:tcW w:w="2129" w:type="dxa"/>
            <w:tcBorders>
              <w:bottom w:val="single" w:sz="6" w:space="0" w:color="000000"/>
            </w:tcBorders>
            <w:shd w:val="clear" w:color="auto" w:fill="auto"/>
          </w:tcPr>
          <w:p w:rsidR="00B40C86" w:rsidRPr="00DE607F" w:rsidRDefault="00B40C86" w:rsidP="00B155DA"/>
        </w:tc>
      </w:tr>
      <w:tr w:rsidR="00B40C86" w:rsidRPr="000571F4" w:rsidTr="00111B5A">
        <w:tc>
          <w:tcPr>
            <w:tcW w:w="2088" w:type="dxa"/>
            <w:tcBorders>
              <w:bottom w:val="single" w:sz="6" w:space="0" w:color="000000"/>
            </w:tcBorders>
            <w:shd w:val="clear" w:color="auto" w:fill="auto"/>
          </w:tcPr>
          <w:p w:rsidR="00B40C86" w:rsidRPr="00DE607F" w:rsidRDefault="00B40C86" w:rsidP="00676146">
            <w:pPr>
              <w:pStyle w:val="gemtab11ptAbstand"/>
              <w:rPr>
                <w:sz w:val="20"/>
              </w:rPr>
            </w:pPr>
            <w:r w:rsidRPr="00DE607F">
              <w:rPr>
                <w:sz w:val="20"/>
              </w:rPr>
              <w:t>CHAT</w:t>
            </w:r>
          </w:p>
        </w:tc>
        <w:tc>
          <w:tcPr>
            <w:tcW w:w="4680" w:type="dxa"/>
            <w:tcBorders>
              <w:bottom w:val="single" w:sz="6" w:space="0" w:color="000000"/>
            </w:tcBorders>
            <w:shd w:val="clear" w:color="auto" w:fill="auto"/>
          </w:tcPr>
          <w:p w:rsidR="00B40C86" w:rsidRPr="00DE607F" w:rsidRDefault="00B40C86" w:rsidP="00123D6C">
            <w:pPr>
              <w:pStyle w:val="anorm0"/>
              <w:ind w:left="567"/>
              <w:rPr>
                <w:sz w:val="20"/>
                <w:szCs w:val="20"/>
                <w:lang w:val="da-DK"/>
              </w:rPr>
            </w:pPr>
            <w:r w:rsidRPr="00DE607F">
              <w:rPr>
                <w:sz w:val="20"/>
                <w:szCs w:val="20"/>
                <w:lang w:val="da-DK"/>
              </w:rPr>
              <w:t>OID</w:t>
            </w:r>
            <w:r w:rsidRPr="00DE607F">
              <w:rPr>
                <w:sz w:val="20"/>
                <w:szCs w:val="20"/>
                <w:vertAlign w:val="subscript"/>
                <w:lang w:val="da-DK"/>
              </w:rPr>
              <w:t>flags</w:t>
            </w:r>
            <w:r w:rsidRPr="00DE607F">
              <w:rPr>
                <w:sz w:val="20"/>
                <w:szCs w:val="20"/>
                <w:lang w:val="da-DK"/>
              </w:rPr>
              <w:t xml:space="preserve">    = </w:t>
            </w:r>
            <w:r w:rsidRPr="00DE607F">
              <w:rPr>
                <w:sz w:val="20"/>
                <w:szCs w:val="20"/>
                <w:lang w:val="en-GB"/>
              </w:rPr>
              <w:fldChar w:fldCharType="begin"/>
            </w:r>
            <w:r w:rsidRPr="00DE607F">
              <w:rPr>
                <w:sz w:val="20"/>
                <w:szCs w:val="20"/>
                <w:lang w:val="da-DK"/>
              </w:rPr>
              <w:instrText xml:space="preserve"> REF ooid_cvc_fl_ti \h  \* MERGEFORMAT </w:instrText>
            </w:r>
            <w:r w:rsidRPr="00DE607F">
              <w:rPr>
                <w:sz w:val="20"/>
                <w:szCs w:val="20"/>
                <w:lang w:val="en-GB"/>
              </w:rPr>
            </w:r>
            <w:r w:rsidRPr="00DE607F">
              <w:rPr>
                <w:sz w:val="20"/>
                <w:szCs w:val="20"/>
                <w:lang w:val="en-GB"/>
              </w:rPr>
              <w:fldChar w:fldCharType="separate"/>
            </w:r>
            <w:r w:rsidR="00997CBB" w:rsidRPr="00997CBB">
              <w:rPr>
                <w:sz w:val="20"/>
                <w:szCs w:val="20"/>
                <w:lang w:val="da-DK"/>
              </w:rPr>
              <w:t>oid_cvc_fl_ti</w:t>
            </w:r>
            <w:r w:rsidRPr="00DE607F">
              <w:rPr>
                <w:sz w:val="20"/>
                <w:szCs w:val="20"/>
                <w:lang w:val="en-GB"/>
              </w:rPr>
              <w:fldChar w:fldCharType="end"/>
            </w:r>
          </w:p>
          <w:p w:rsidR="005E3B34" w:rsidRPr="00DE607F" w:rsidRDefault="00B40C86" w:rsidP="00123D6C">
            <w:pPr>
              <w:pStyle w:val="anorm0"/>
              <w:ind w:left="567"/>
              <w:rPr>
                <w:sz w:val="20"/>
                <w:szCs w:val="20"/>
                <w:lang w:val="da-DK"/>
              </w:rPr>
            </w:pPr>
            <w:r w:rsidRPr="00DE607F">
              <w:rPr>
                <w:sz w:val="20"/>
                <w:szCs w:val="20"/>
                <w:lang w:val="da-DK"/>
              </w:rPr>
              <w:t xml:space="preserve">flagList       = </w:t>
            </w:r>
            <w:r w:rsidR="00596EE0">
              <w:rPr>
                <w:sz w:val="20"/>
                <w:szCs w:val="20"/>
                <w:lang w:val="da-DK"/>
              </w:rPr>
              <w:t>‘</w:t>
            </w:r>
            <w:r w:rsidR="005E3B34" w:rsidRPr="00DE607F">
              <w:rPr>
                <w:sz w:val="20"/>
                <w:szCs w:val="20"/>
                <w:lang w:val="da-DK"/>
              </w:rPr>
              <w:t>FF 0084 2006 07E2</w:t>
            </w:r>
            <w:r w:rsidR="00596EE0">
              <w:rPr>
                <w:sz w:val="20"/>
                <w:szCs w:val="20"/>
                <w:lang w:val="da-DK"/>
              </w:rPr>
              <w:t>’</w:t>
            </w:r>
          </w:p>
        </w:tc>
        <w:tc>
          <w:tcPr>
            <w:tcW w:w="2129" w:type="dxa"/>
            <w:tcBorders>
              <w:bottom w:val="single" w:sz="6" w:space="0" w:color="000000"/>
            </w:tcBorders>
            <w:shd w:val="clear" w:color="auto" w:fill="auto"/>
          </w:tcPr>
          <w:p w:rsidR="00B40C86" w:rsidRPr="000571F4" w:rsidRDefault="00B40C86" w:rsidP="002F5FA9">
            <w:pPr>
              <w:pStyle w:val="gemtab11ptAbstand"/>
              <w:rPr>
                <w:sz w:val="20"/>
              </w:rPr>
            </w:pPr>
            <w:r w:rsidRPr="00DE607F">
              <w:rPr>
                <w:sz w:val="20"/>
              </w:rPr>
              <w:t xml:space="preserve">siehe </w:t>
            </w:r>
            <w:r w:rsidRPr="00DE607F">
              <w:rPr>
                <w:sz w:val="20"/>
              </w:rPr>
              <w:fldChar w:fldCharType="begin"/>
            </w:r>
            <w:r w:rsidRPr="00DE607F">
              <w:rPr>
                <w:sz w:val="20"/>
              </w:rPr>
              <w:instrText xml:space="preserve"> REF _Ref342998385 \r \h  \* MERGEFORMAT </w:instrText>
            </w:r>
            <w:r w:rsidRPr="00DE607F">
              <w:rPr>
                <w:sz w:val="20"/>
              </w:rPr>
            </w:r>
            <w:r w:rsidRPr="00DE607F">
              <w:rPr>
                <w:sz w:val="20"/>
              </w:rPr>
              <w:fldChar w:fldCharType="separate"/>
            </w:r>
            <w:r w:rsidR="00997CBB">
              <w:rPr>
                <w:sz w:val="20"/>
              </w:rPr>
              <w:t>Hinweis 31:</w:t>
            </w:r>
            <w:r w:rsidRPr="00DE607F">
              <w:rPr>
                <w:sz w:val="20"/>
              </w:rPr>
              <w:fldChar w:fldCharType="end"/>
            </w:r>
          </w:p>
        </w:tc>
      </w:tr>
      <w:tr w:rsidR="00B40C86" w:rsidRPr="000571F4" w:rsidTr="00111B5A">
        <w:tc>
          <w:tcPr>
            <w:tcW w:w="2088" w:type="dxa"/>
            <w:tcBorders>
              <w:bottom w:val="single" w:sz="6" w:space="0" w:color="000000"/>
            </w:tcBorders>
            <w:shd w:val="clear" w:color="auto" w:fill="auto"/>
          </w:tcPr>
          <w:p w:rsidR="00B40C86" w:rsidRPr="000571F4" w:rsidRDefault="00B40C86" w:rsidP="007D7DB8">
            <w:pPr>
              <w:pStyle w:val="gemtab11ptAbstand"/>
              <w:rPr>
                <w:i/>
                <w:sz w:val="20"/>
              </w:rPr>
            </w:pPr>
            <w:r w:rsidRPr="000571F4">
              <w:rPr>
                <w:i/>
                <w:sz w:val="20"/>
              </w:rPr>
              <w:t>publicKey</w:t>
            </w:r>
          </w:p>
        </w:tc>
        <w:tc>
          <w:tcPr>
            <w:tcW w:w="4680" w:type="dxa"/>
            <w:tcBorders>
              <w:bottom w:val="single" w:sz="6" w:space="0" w:color="000000"/>
            </w:tcBorders>
            <w:shd w:val="clear" w:color="auto" w:fill="auto"/>
          </w:tcPr>
          <w:p w:rsidR="00B40C86" w:rsidRPr="00DD3E1C" w:rsidRDefault="00B40C86" w:rsidP="007D7DB8">
            <w:pPr>
              <w:pStyle w:val="gemtab11ptAbstand"/>
              <w:rPr>
                <w:sz w:val="20"/>
              </w:rPr>
            </w:pPr>
            <w:r w:rsidRPr="008240E6">
              <w:rPr>
                <w:sz w:val="20"/>
              </w:rPr>
              <w:t xml:space="preserve">Öffentlicher Schlüssel mit Domainparameter = brainpoolP256r1 gemäß </w:t>
            </w:r>
            <w:r w:rsidRPr="008240E6">
              <w:fldChar w:fldCharType="begin"/>
            </w:r>
            <w:r w:rsidRPr="008240E6">
              <w:instrText xml:space="preserve"> REF qgemSpec_PKI \h  \* MERGEFORMAT </w:instrText>
            </w:r>
            <w:r w:rsidRPr="008240E6">
              <w:fldChar w:fldCharType="separate"/>
            </w:r>
            <w:r w:rsidR="00997CBB" w:rsidRPr="00997CBB">
              <w:rPr>
                <w:rFonts w:eastAsia="Times New Roman"/>
                <w:sz w:val="20"/>
                <w:szCs w:val="22"/>
              </w:rPr>
              <w:t>[gemSpec_PKI</w:t>
            </w:r>
            <w:r w:rsidRPr="008240E6">
              <w:fldChar w:fldCharType="end"/>
            </w:r>
            <w:r w:rsidRPr="008240E6">
              <w:rPr>
                <w:rFonts w:eastAsia="Times New Roman"/>
                <w:sz w:val="20"/>
                <w:szCs w:val="22"/>
              </w:rPr>
              <w:t>#6.7.2.3]</w:t>
            </w:r>
            <w:r w:rsidRPr="008240E6">
              <w:rPr>
                <w:sz w:val="20"/>
              </w:rPr>
              <w:t xml:space="preserve"> und gemäß </w:t>
            </w:r>
            <w:r w:rsidRPr="008240E6">
              <w:rPr>
                <w:sz w:val="20"/>
              </w:rPr>
              <w:fldChar w:fldCharType="begin"/>
            </w:r>
            <w:r w:rsidRPr="008240E6">
              <w:rPr>
                <w:sz w:val="20"/>
              </w:rPr>
              <w:instrText xml:space="preserve"> REF qgemSpec_CVC_TSP \h  \* MERGEFORMAT </w:instrText>
            </w:r>
            <w:r w:rsidRPr="008240E6">
              <w:rPr>
                <w:sz w:val="20"/>
              </w:rPr>
            </w:r>
            <w:r w:rsidRPr="008240E6">
              <w:rPr>
                <w:sz w:val="20"/>
              </w:rPr>
              <w:fldChar w:fldCharType="separate"/>
            </w:r>
            <w:r w:rsidR="00997CBB" w:rsidRPr="008240E6">
              <w:rPr>
                <w:rFonts w:eastAsia="Times New Roman"/>
                <w:sz w:val="20"/>
              </w:rPr>
              <w:t>[gemSpec_CVC_TSP</w:t>
            </w:r>
            <w:r w:rsidRPr="008240E6">
              <w:rPr>
                <w:sz w:val="20"/>
              </w:rPr>
              <w:fldChar w:fldCharType="end"/>
            </w:r>
            <w:r w:rsidRPr="008240E6">
              <w:rPr>
                <w:sz w:val="20"/>
              </w:rPr>
              <w:t>#4.5]</w:t>
            </w:r>
          </w:p>
        </w:tc>
        <w:tc>
          <w:tcPr>
            <w:tcW w:w="2129" w:type="dxa"/>
            <w:tcBorders>
              <w:bottom w:val="single" w:sz="6" w:space="0" w:color="000000"/>
            </w:tcBorders>
            <w:shd w:val="clear" w:color="auto" w:fill="auto"/>
          </w:tcPr>
          <w:p w:rsidR="00B40C86" w:rsidRPr="000571F4" w:rsidRDefault="00B40C86" w:rsidP="00B155DA">
            <w:pPr>
              <w:pStyle w:val="gemTab10pt"/>
              <w:rPr>
                <w:strike/>
              </w:rPr>
            </w:pPr>
          </w:p>
        </w:tc>
      </w:tr>
      <w:tr w:rsidR="00111B5A" w:rsidRPr="005C02F4" w:rsidTr="00111B5A">
        <w:tblPrEx>
          <w:tblLook w:val="01E0" w:firstRow="1" w:lastRow="1" w:firstColumn="1" w:lastColumn="1" w:noHBand="0" w:noVBand="0"/>
        </w:tblPrEx>
        <w:tc>
          <w:tcPr>
            <w:tcW w:w="8897" w:type="dxa"/>
            <w:gridSpan w:val="3"/>
            <w:shd w:val="clear" w:color="auto" w:fill="auto"/>
          </w:tcPr>
          <w:p w:rsidR="00111B5A" w:rsidRPr="004D0261" w:rsidRDefault="00111B5A" w:rsidP="008F4A9B">
            <w:pPr>
              <w:pStyle w:val="gemTab10pt"/>
            </w:pPr>
            <w:r w:rsidRPr="004D0261">
              <w:t>Für Echtkarten MÜSSEN die nachfolgenden Attribute mit den unten angegebenen Werten initialisiert werden.</w:t>
            </w:r>
          </w:p>
          <w:p w:rsidR="00111B5A" w:rsidRPr="005C02F4" w:rsidRDefault="00111B5A" w:rsidP="008F4A9B">
            <w:pPr>
              <w:pStyle w:val="gemTab10pt"/>
            </w:pPr>
            <w:r w:rsidRPr="004D0261">
              <w:t>Für Option_Erstellung_von_Testkarten MÜSSEN die nachfolgenden Attribute entweder mit den unten angegebenen Werten oder mit Wildcard oder AttributeNotSet initialisiert werden.</w:t>
            </w:r>
          </w:p>
        </w:tc>
      </w:tr>
      <w:tr w:rsidR="00B40C86" w:rsidRPr="000571F4" w:rsidTr="00111B5A">
        <w:tc>
          <w:tcPr>
            <w:tcW w:w="2088" w:type="dxa"/>
            <w:tcBorders>
              <w:bottom w:val="single" w:sz="4" w:space="0" w:color="auto"/>
            </w:tcBorders>
            <w:shd w:val="clear" w:color="auto" w:fill="auto"/>
          </w:tcPr>
          <w:p w:rsidR="00B40C86" w:rsidRPr="000571F4" w:rsidRDefault="00B40C86" w:rsidP="00027A7C">
            <w:pPr>
              <w:pStyle w:val="gemTab10pt"/>
              <w:rPr>
                <w:i/>
              </w:rPr>
            </w:pPr>
            <w:r w:rsidRPr="000571F4">
              <w:rPr>
                <w:i/>
              </w:rPr>
              <w:t>oid</w:t>
            </w:r>
          </w:p>
        </w:tc>
        <w:tc>
          <w:tcPr>
            <w:tcW w:w="4680" w:type="dxa"/>
            <w:tcBorders>
              <w:bottom w:val="single" w:sz="4" w:space="0" w:color="auto"/>
            </w:tcBorders>
            <w:shd w:val="clear" w:color="auto" w:fill="auto"/>
          </w:tcPr>
          <w:p w:rsidR="00B40C86" w:rsidRPr="000571F4" w:rsidRDefault="00B40C86" w:rsidP="002D50B9">
            <w:pPr>
              <w:pStyle w:val="gemtab11ptAbstand"/>
              <w:rPr>
                <w:sz w:val="20"/>
              </w:rPr>
            </w:pPr>
            <w:bookmarkStart w:id="309" w:name="oid_ecdsa_with_SHA256"/>
            <w:r w:rsidRPr="000571F4">
              <w:rPr>
                <w:sz w:val="20"/>
              </w:rPr>
              <w:t>ecdsa-with-SHA256</w:t>
            </w:r>
            <w:bookmarkEnd w:id="309"/>
            <w:r w:rsidRPr="000571F4">
              <w:rPr>
                <w:sz w:val="20"/>
              </w:rPr>
              <w:t xml:space="preserve"> </w:t>
            </w:r>
          </w:p>
          <w:p w:rsidR="00B40C86" w:rsidRPr="000571F4" w:rsidRDefault="00596EE0" w:rsidP="002D50B9">
            <w:pPr>
              <w:pStyle w:val="gemtab11ptAbstand"/>
              <w:rPr>
                <w:sz w:val="20"/>
              </w:rPr>
            </w:pPr>
            <w:r>
              <w:rPr>
                <w:sz w:val="20"/>
              </w:rPr>
              <w:t>‘</w:t>
            </w:r>
            <w:r w:rsidR="00B40C86" w:rsidRPr="000571F4">
              <w:rPr>
                <w:sz w:val="20"/>
              </w:rPr>
              <w:t>2A8648CE3D040302</w:t>
            </w:r>
            <w:r>
              <w:rPr>
                <w:sz w:val="20"/>
              </w:rPr>
              <w:t>’</w:t>
            </w:r>
            <w:r w:rsidR="00B40C86" w:rsidRPr="000571F4">
              <w:rPr>
                <w:sz w:val="20"/>
              </w:rPr>
              <w:t xml:space="preserve"> = {1.2.840.10045.4.3.2}</w:t>
            </w:r>
          </w:p>
        </w:tc>
        <w:tc>
          <w:tcPr>
            <w:tcW w:w="2129" w:type="dxa"/>
            <w:tcBorders>
              <w:bottom w:val="single" w:sz="4" w:space="0" w:color="auto"/>
            </w:tcBorders>
            <w:shd w:val="clear" w:color="auto" w:fill="auto"/>
          </w:tcPr>
          <w:p w:rsidR="00B40C86" w:rsidRPr="000571F4" w:rsidRDefault="00B40C86" w:rsidP="00027A7C">
            <w:pPr>
              <w:pStyle w:val="gemTab10pt"/>
            </w:pPr>
          </w:p>
        </w:tc>
      </w:tr>
      <w:tr w:rsidR="00B40C86" w:rsidRPr="000571F4" w:rsidTr="00111B5A">
        <w:tc>
          <w:tcPr>
            <w:tcW w:w="2088" w:type="dxa"/>
            <w:tcBorders>
              <w:bottom w:val="single" w:sz="4" w:space="0" w:color="auto"/>
            </w:tcBorders>
            <w:shd w:val="clear" w:color="auto" w:fill="auto"/>
          </w:tcPr>
          <w:p w:rsidR="00B40C86" w:rsidRPr="000571F4" w:rsidRDefault="00B40C86" w:rsidP="007D7DB8">
            <w:pPr>
              <w:pStyle w:val="gemtab11ptAbstand"/>
              <w:rPr>
                <w:i/>
                <w:sz w:val="20"/>
              </w:rPr>
            </w:pPr>
            <w:r w:rsidRPr="000571F4">
              <w:rPr>
                <w:i/>
                <w:sz w:val="20"/>
              </w:rPr>
              <w:t>lifeCycleStatus</w:t>
            </w:r>
          </w:p>
        </w:tc>
        <w:tc>
          <w:tcPr>
            <w:tcW w:w="4680" w:type="dxa"/>
            <w:tcBorders>
              <w:bottom w:val="single" w:sz="4" w:space="0" w:color="auto"/>
            </w:tcBorders>
            <w:shd w:val="clear" w:color="auto" w:fill="auto"/>
          </w:tcPr>
          <w:p w:rsidR="00B40C86" w:rsidRPr="000571F4" w:rsidRDefault="00B40C86" w:rsidP="007D7DB8">
            <w:pPr>
              <w:pStyle w:val="gemtab11ptAbstand"/>
              <w:rPr>
                <w:sz w:val="20"/>
              </w:rPr>
            </w:pPr>
            <w:r w:rsidRPr="000571F4">
              <w:rPr>
                <w:sz w:val="20"/>
              </w:rPr>
              <w:t>„Operational state (activated)“</w:t>
            </w:r>
          </w:p>
        </w:tc>
        <w:tc>
          <w:tcPr>
            <w:tcW w:w="2129" w:type="dxa"/>
            <w:tcBorders>
              <w:bottom w:val="single" w:sz="4" w:space="0" w:color="auto"/>
            </w:tcBorders>
            <w:shd w:val="clear" w:color="auto" w:fill="auto"/>
          </w:tcPr>
          <w:p w:rsidR="00B40C86" w:rsidRPr="000571F4" w:rsidRDefault="00B40C86" w:rsidP="007D7DB8">
            <w:pPr>
              <w:pStyle w:val="gemtab11ptAbstand"/>
              <w:rPr>
                <w:sz w:val="20"/>
              </w:rPr>
            </w:pPr>
          </w:p>
        </w:tc>
      </w:tr>
      <w:tr w:rsidR="00CA6BCA" w:rsidRPr="00700E10" w:rsidTr="00111B5A">
        <w:tc>
          <w:tcPr>
            <w:tcW w:w="2088" w:type="dxa"/>
            <w:shd w:val="clear" w:color="auto" w:fill="auto"/>
            <w:vAlign w:val="center"/>
          </w:tcPr>
          <w:p w:rsidR="00CA6BCA" w:rsidRPr="00700E10" w:rsidRDefault="00CA6BCA" w:rsidP="00E83BF5">
            <w:pPr>
              <w:pStyle w:val="gemTab10pt"/>
              <w:rPr>
                <w:i/>
              </w:rPr>
            </w:pPr>
            <w:r w:rsidRPr="00700E10">
              <w:rPr>
                <w:i/>
              </w:rPr>
              <w:t>accessRulesPublicSignatureVerificationObject</w:t>
            </w:r>
          </w:p>
        </w:tc>
        <w:tc>
          <w:tcPr>
            <w:tcW w:w="4680" w:type="dxa"/>
            <w:shd w:val="clear" w:color="auto" w:fill="auto"/>
            <w:vAlign w:val="center"/>
          </w:tcPr>
          <w:p w:rsidR="00CA6BCA" w:rsidRPr="00700E10" w:rsidRDefault="00CA6BCA" w:rsidP="00E83BF5">
            <w:pPr>
              <w:pStyle w:val="gemtab11ptAbstand"/>
              <w:rPr>
                <w:sz w:val="20"/>
              </w:rPr>
            </w:pPr>
            <w:r w:rsidRPr="00700E10">
              <w:rPr>
                <w:sz w:val="20"/>
              </w:rPr>
              <w:t>Für alle Interfacearten und alle Werte von lifeCycleStatus gilt:</w:t>
            </w:r>
          </w:p>
          <w:p w:rsidR="00CA6BCA" w:rsidRPr="00700E10" w:rsidRDefault="00CA6BCA" w:rsidP="00E83BF5">
            <w:pPr>
              <w:pStyle w:val="gemtab11ptAbstand"/>
              <w:rPr>
                <w:sz w:val="20"/>
                <w:lang w:val="en-GB"/>
              </w:rPr>
            </w:pPr>
            <w:r w:rsidRPr="00700E10">
              <w:rPr>
                <w:smallCaps/>
                <w:sz w:val="20"/>
                <w:lang w:val="en-GB"/>
              </w:rPr>
              <w:t>Delete</w:t>
            </w:r>
            <w:r w:rsidRPr="00700E10">
              <w:rPr>
                <w:sz w:val="20"/>
                <w:lang w:val="en-GB"/>
              </w:rPr>
              <w:t xml:space="preserve"> --&gt; AUT_CMS</w:t>
            </w:r>
            <w:r w:rsidR="000F7A85" w:rsidRPr="00700E10">
              <w:rPr>
                <w:sz w:val="20"/>
                <w:lang w:val="en-GB"/>
              </w:rPr>
              <w:t xml:space="preserve"> OR AUT_CUP</w:t>
            </w:r>
          </w:p>
          <w:p w:rsidR="00CA6BCA" w:rsidRPr="00700E10" w:rsidRDefault="00CA6BCA" w:rsidP="00E83BF5">
            <w:pPr>
              <w:pStyle w:val="gemtab11ptAbstand"/>
              <w:rPr>
                <w:sz w:val="20"/>
                <w:lang w:val="en-GB"/>
              </w:rPr>
            </w:pPr>
            <w:r w:rsidRPr="00700E10">
              <w:rPr>
                <w:sz w:val="20"/>
                <w:lang w:val="en-GB"/>
              </w:rPr>
              <w:t>PSO Verify Certificate --&gt; ALWAYS</w:t>
            </w:r>
          </w:p>
        </w:tc>
        <w:tc>
          <w:tcPr>
            <w:tcW w:w="2129" w:type="dxa"/>
            <w:shd w:val="clear" w:color="auto" w:fill="auto"/>
          </w:tcPr>
          <w:p w:rsidR="00CA6BCA" w:rsidRPr="00700E10" w:rsidRDefault="00CA6BCA" w:rsidP="007D7DB8">
            <w:pPr>
              <w:pStyle w:val="gemVerz2"/>
              <w:rPr>
                <w:sz w:val="20"/>
                <w:lang w:val="en-GB"/>
              </w:rPr>
            </w:pPr>
          </w:p>
        </w:tc>
      </w:tr>
      <w:tr w:rsidR="00CA6BCA" w:rsidRPr="007B2A84" w:rsidTr="00111B5A">
        <w:tc>
          <w:tcPr>
            <w:tcW w:w="2088" w:type="dxa"/>
            <w:shd w:val="clear" w:color="auto" w:fill="auto"/>
            <w:vAlign w:val="center"/>
          </w:tcPr>
          <w:p w:rsidR="00CA6BCA" w:rsidRPr="00700E10" w:rsidRDefault="00CA6BCA" w:rsidP="00E83BF5">
            <w:pPr>
              <w:pStyle w:val="gemTab10pt"/>
              <w:rPr>
                <w:i/>
                <w:strike/>
              </w:rPr>
            </w:pPr>
            <w:r w:rsidRPr="00700E10">
              <w:rPr>
                <w:i/>
              </w:rPr>
              <w:t>accessRulesPublicAuthenticationObject</w:t>
            </w:r>
          </w:p>
        </w:tc>
        <w:tc>
          <w:tcPr>
            <w:tcW w:w="4680" w:type="dxa"/>
            <w:shd w:val="clear" w:color="auto" w:fill="auto"/>
            <w:vAlign w:val="center"/>
          </w:tcPr>
          <w:p w:rsidR="00CA6BCA" w:rsidRPr="00700E10" w:rsidRDefault="00CA6BCA" w:rsidP="00E83BF5">
            <w:pPr>
              <w:pStyle w:val="gemtab11ptAbstand"/>
              <w:rPr>
                <w:sz w:val="20"/>
              </w:rPr>
            </w:pPr>
            <w:r w:rsidRPr="00700E10">
              <w:rPr>
                <w:sz w:val="20"/>
              </w:rPr>
              <w:t xml:space="preserve">Für alle Interfaces und alle Werte von lifeCycleStatus gilt: </w:t>
            </w:r>
          </w:p>
          <w:p w:rsidR="00CA6BCA" w:rsidRPr="00700E10" w:rsidRDefault="00CA6BCA" w:rsidP="00E83BF5">
            <w:pPr>
              <w:pStyle w:val="gemtab11ptAbstand"/>
              <w:rPr>
                <w:sz w:val="20"/>
                <w:lang w:val="en-GB"/>
              </w:rPr>
            </w:pPr>
            <w:r w:rsidRPr="00700E10">
              <w:rPr>
                <w:smallCaps/>
                <w:sz w:val="20"/>
                <w:lang w:val="en-GB"/>
              </w:rPr>
              <w:t>Delete</w:t>
            </w:r>
            <w:r w:rsidRPr="00700E10">
              <w:rPr>
                <w:sz w:val="20"/>
                <w:lang w:val="en-GB"/>
              </w:rPr>
              <w:t xml:space="preserve"> --&gt; </w:t>
            </w:r>
            <w:r w:rsidR="000F7A85" w:rsidRPr="00700E10">
              <w:rPr>
                <w:sz w:val="20"/>
                <w:lang w:val="en-GB"/>
              </w:rPr>
              <w:t>AUT_CMS OR AUT_CUP</w:t>
            </w:r>
          </w:p>
          <w:p w:rsidR="00CA6BCA" w:rsidRPr="00700E10" w:rsidRDefault="00CA6BCA" w:rsidP="00E83BF5">
            <w:pPr>
              <w:pStyle w:val="gemtab11ptAbstand"/>
              <w:rPr>
                <w:sz w:val="20"/>
                <w:lang w:val="en-GB"/>
              </w:rPr>
            </w:pPr>
            <w:r w:rsidRPr="00700E10">
              <w:rPr>
                <w:smallCaps/>
                <w:sz w:val="20"/>
                <w:lang w:val="en-GB"/>
              </w:rPr>
              <w:t>General Authenticate</w:t>
            </w:r>
            <w:r w:rsidRPr="00700E10">
              <w:rPr>
                <w:sz w:val="20"/>
                <w:lang w:val="en-GB"/>
              </w:rPr>
              <w:t xml:space="preserve"> --&gt; ALWAYS</w:t>
            </w:r>
          </w:p>
          <w:p w:rsidR="00CA6BCA" w:rsidRPr="008240E6" w:rsidRDefault="00CA6BCA" w:rsidP="00E83BF5">
            <w:pPr>
              <w:pStyle w:val="gemtab11ptAbstand"/>
              <w:rPr>
                <w:i/>
                <w:lang w:val="en-GB"/>
              </w:rPr>
            </w:pPr>
            <w:r w:rsidRPr="00700E10">
              <w:rPr>
                <w:smallCaps/>
                <w:sz w:val="20"/>
                <w:lang w:val="en-GB"/>
              </w:rPr>
              <w:t>External Authenticate</w:t>
            </w:r>
            <w:r w:rsidRPr="00700E10">
              <w:rPr>
                <w:sz w:val="20"/>
                <w:lang w:val="en-GB"/>
              </w:rPr>
              <w:t xml:space="preserve"> --&gt; ALWAYS</w:t>
            </w:r>
          </w:p>
        </w:tc>
        <w:tc>
          <w:tcPr>
            <w:tcW w:w="2129" w:type="dxa"/>
            <w:shd w:val="clear" w:color="auto" w:fill="auto"/>
          </w:tcPr>
          <w:p w:rsidR="00CA6BCA" w:rsidRPr="000571F4" w:rsidRDefault="00CA6BCA" w:rsidP="007D7DB8">
            <w:pPr>
              <w:pStyle w:val="gemtab11ptAbstand"/>
              <w:rPr>
                <w:sz w:val="20"/>
                <w:lang w:val="en-GB"/>
              </w:rPr>
            </w:pPr>
          </w:p>
        </w:tc>
      </w:tr>
      <w:tr w:rsidR="00CA6BCA" w:rsidRPr="000571F4" w:rsidTr="00111B5A">
        <w:tc>
          <w:tcPr>
            <w:tcW w:w="8897" w:type="dxa"/>
            <w:gridSpan w:val="3"/>
            <w:tcBorders>
              <w:bottom w:val="single" w:sz="6" w:space="0" w:color="000000"/>
            </w:tcBorders>
            <w:shd w:val="clear" w:color="auto" w:fill="E0E0E0"/>
          </w:tcPr>
          <w:p w:rsidR="00CA6BCA" w:rsidRPr="000571F4" w:rsidRDefault="00CA6BCA" w:rsidP="00676146">
            <w:pPr>
              <w:pStyle w:val="gemtab11ptAbstand"/>
              <w:rPr>
                <w:b/>
                <w:sz w:val="20"/>
                <w:lang w:val="en-GB"/>
              </w:rPr>
            </w:pPr>
            <w:r w:rsidRPr="000571F4">
              <w:rPr>
                <w:b/>
                <w:sz w:val="20"/>
                <w:lang w:val="en-GB"/>
              </w:rPr>
              <w:t>Zugriffsregeln</w:t>
            </w:r>
          </w:p>
        </w:tc>
      </w:tr>
      <w:tr w:rsidR="00CA6BCA" w:rsidRPr="000571F4" w:rsidTr="00111B5A">
        <w:tc>
          <w:tcPr>
            <w:tcW w:w="2088" w:type="dxa"/>
            <w:tcBorders>
              <w:bottom w:val="single" w:sz="4" w:space="0" w:color="auto"/>
            </w:tcBorders>
            <w:shd w:val="clear" w:color="auto" w:fill="auto"/>
            <w:vAlign w:val="center"/>
          </w:tcPr>
          <w:p w:rsidR="00CA6BCA" w:rsidRPr="000571F4" w:rsidRDefault="00CA6BCA" w:rsidP="00676146">
            <w:pPr>
              <w:pStyle w:val="gemTab10pt"/>
              <w:rPr>
                <w:i/>
                <w:lang w:val="en-GB"/>
              </w:rPr>
            </w:pPr>
            <w:r w:rsidRPr="000571F4">
              <w:rPr>
                <w:i/>
                <w:lang w:val="en-GB"/>
              </w:rPr>
              <w:t>accessRules</w:t>
            </w:r>
          </w:p>
        </w:tc>
        <w:tc>
          <w:tcPr>
            <w:tcW w:w="4680" w:type="dxa"/>
            <w:tcBorders>
              <w:bottom w:val="single" w:sz="4" w:space="0" w:color="auto"/>
            </w:tcBorders>
            <w:shd w:val="clear" w:color="auto" w:fill="auto"/>
            <w:vAlign w:val="center"/>
          </w:tcPr>
          <w:p w:rsidR="00CA6BCA" w:rsidRPr="000571F4" w:rsidRDefault="00CA6BCA" w:rsidP="00676146">
            <w:pPr>
              <w:pStyle w:val="gemTab10pt"/>
            </w:pPr>
            <w:r w:rsidRPr="000571F4">
              <w:t xml:space="preserve">identisch zu </w:t>
            </w:r>
            <w:r w:rsidRPr="000571F4">
              <w:fldChar w:fldCharType="begin"/>
            </w:r>
            <w:r w:rsidRPr="000571F4">
              <w:instrText xml:space="preserve"> REF oPuK_RCA_CS_R2048 \h  \* MERGEFORMAT </w:instrText>
            </w:r>
            <w:r w:rsidRPr="000571F4">
              <w:fldChar w:fldCharType="separate"/>
            </w:r>
            <w:r w:rsidR="00997CBB" w:rsidRPr="000571F4">
              <w:t>PuK.RCA.CS.R2048</w:t>
            </w:r>
            <w:r w:rsidRPr="000571F4">
              <w:fldChar w:fldCharType="end"/>
            </w:r>
          </w:p>
        </w:tc>
        <w:tc>
          <w:tcPr>
            <w:tcW w:w="2129" w:type="dxa"/>
            <w:tcBorders>
              <w:bottom w:val="single" w:sz="4" w:space="0" w:color="auto"/>
            </w:tcBorders>
            <w:shd w:val="clear" w:color="auto" w:fill="auto"/>
          </w:tcPr>
          <w:p w:rsidR="00CA6BCA" w:rsidRPr="000571F4" w:rsidRDefault="00CA6BCA" w:rsidP="007D7DB8">
            <w:pPr>
              <w:pStyle w:val="gemtab11ptAbstand"/>
              <w:rPr>
                <w:sz w:val="20"/>
              </w:rPr>
            </w:pPr>
          </w:p>
        </w:tc>
      </w:tr>
    </w:tbl>
    <w:p w:rsidR="00AE4B6A" w:rsidRDefault="00AE4B6A" w:rsidP="006F305D">
      <w:pPr>
        <w:pStyle w:val="gemEinzug"/>
        <w:rPr>
          <w:b/>
        </w:rPr>
      </w:pPr>
    </w:p>
    <w:p w:rsidR="001A00EE" w:rsidRPr="00AE4B6A" w:rsidRDefault="00AE4B6A" w:rsidP="00AE4B6A">
      <w:pPr>
        <w:pStyle w:val="gemStandard"/>
        <w:rPr>
          <w:rFonts w:ascii="Arial Fett" w:hAnsi="Arial Fett"/>
        </w:rPr>
      </w:pPr>
      <w:r>
        <w:rPr>
          <w:b/>
        </w:rPr>
        <w:sym w:font="Wingdings" w:char="F0D5"/>
      </w:r>
    </w:p>
    <w:p w:rsidR="002F5FA9" w:rsidRDefault="002F5FA9" w:rsidP="002F5FA9">
      <w:pPr>
        <w:pStyle w:val="afiHinweise"/>
        <w:autoSpaceDE w:val="0"/>
        <w:autoSpaceDN w:val="0"/>
        <w:adjustRightInd w:val="0"/>
      </w:pPr>
      <w:bookmarkStart w:id="310" w:name="_Ref342998385"/>
      <w:r w:rsidRPr="000571F4">
        <w:t xml:space="preserve">Während gemäß den Tabellen in </w:t>
      </w:r>
      <w:r w:rsidR="008B1D06" w:rsidRPr="000571F4">
        <w:fldChar w:fldCharType="begin"/>
      </w:r>
      <w:r w:rsidR="008B1D06" w:rsidRPr="000571F4">
        <w:instrText xml:space="preserve"> REF qgemSpecCOS \h  \* MERGEFORMAT </w:instrText>
      </w:r>
      <w:r w:rsidR="008B1D06" w:rsidRPr="000571F4">
        <w:fldChar w:fldCharType="separate"/>
      </w:r>
      <w:r w:rsidR="00997CBB" w:rsidRPr="000571F4">
        <w:rPr>
          <w:rFonts w:cs="Arial"/>
        </w:rPr>
        <w:t>[</w:t>
      </w:r>
      <w:proofErr w:type="spellStart"/>
      <w:r w:rsidR="00997CBB" w:rsidRPr="000571F4">
        <w:rPr>
          <w:rFonts w:cs="Arial"/>
        </w:rPr>
        <w:t>gemSpec_COS</w:t>
      </w:r>
      <w:proofErr w:type="spellEnd"/>
      <w:r w:rsidR="00997CBB" w:rsidRPr="000571F4">
        <w:rPr>
          <w:rFonts w:cs="Arial"/>
        </w:rPr>
        <w:t>]</w:t>
      </w:r>
      <w:r w:rsidR="008B1D06" w:rsidRPr="000571F4">
        <w:fldChar w:fldCharType="end"/>
      </w:r>
      <w:r w:rsidRPr="000571F4">
        <w:t>#H.4] als RFU gekennzeichnete Bits einer Flaglisten in CV</w:t>
      </w:r>
      <w:r w:rsidRPr="000571F4">
        <w:noBreakHyphen/>
        <w:t>Zertifikaten der Generation 2 auf ‚0’ zu setzen sind, werden RFU Bits einer Flagliste im CHAT eines Sicherheitsankers auf ‚1’ gesetzt.</w:t>
      </w:r>
      <w:bookmarkEnd w:id="310"/>
    </w:p>
    <w:p w:rsidR="00471057" w:rsidRDefault="00471057" w:rsidP="00471057">
      <w:pPr>
        <w:pStyle w:val="gemEinzug"/>
        <w:ind w:left="567"/>
      </w:pPr>
    </w:p>
    <w:p w:rsidR="005F1B6F" w:rsidRPr="008240E6" w:rsidRDefault="005F1B6F" w:rsidP="00E55CCE">
      <w:pPr>
        <w:pStyle w:val="gemStandard"/>
        <w:keepNext/>
        <w:tabs>
          <w:tab w:val="left" w:pos="567"/>
        </w:tabs>
        <w:ind w:left="567" w:hanging="567"/>
        <w:rPr>
          <w:b/>
        </w:rPr>
      </w:pPr>
      <w:r w:rsidRPr="00B66C12">
        <w:rPr>
          <w:b/>
        </w:rPr>
        <w:sym w:font="Wingdings" w:char="F0D6"/>
      </w:r>
      <w:r w:rsidRPr="00B66C12">
        <w:rPr>
          <w:b/>
        </w:rPr>
        <w:tab/>
      </w:r>
      <w:r w:rsidRPr="008240E6">
        <w:rPr>
          <w:b/>
        </w:rPr>
        <w:t>Card-G2-A_337</w:t>
      </w:r>
      <w:r w:rsidR="0044086E" w:rsidRPr="008240E6">
        <w:rPr>
          <w:b/>
        </w:rPr>
        <w:t>4</w:t>
      </w:r>
      <w:r w:rsidRPr="008240E6">
        <w:rPr>
          <w:b/>
        </w:rPr>
        <w:t xml:space="preserve"> K_Personalisierung: Personalisierte Attribute von </w:t>
      </w:r>
      <w:r w:rsidRPr="008240E6">
        <w:rPr>
          <w:b/>
        </w:rPr>
        <w:fldChar w:fldCharType="begin"/>
      </w:r>
      <w:r w:rsidRPr="008240E6">
        <w:rPr>
          <w:b/>
        </w:rPr>
        <w:instrText xml:space="preserve"> REF oMF \h  \* MERGEFORMAT </w:instrText>
      </w:r>
      <w:r w:rsidRPr="008240E6">
        <w:rPr>
          <w:b/>
        </w:rPr>
      </w:r>
      <w:r w:rsidRPr="008240E6">
        <w:rPr>
          <w:b/>
        </w:rPr>
        <w:fldChar w:fldCharType="separate"/>
      </w:r>
      <w:r w:rsidR="00997CBB" w:rsidRPr="00997CBB">
        <w:rPr>
          <w:b/>
        </w:rPr>
        <w:t>MF</w:t>
      </w:r>
      <w:r w:rsidRPr="008240E6">
        <w:rPr>
          <w:b/>
        </w:rPr>
        <w:fldChar w:fldCharType="end"/>
      </w:r>
      <w:r w:rsidRPr="008240E6">
        <w:rPr>
          <w:b/>
        </w:rPr>
        <w:t xml:space="preserve"> / </w:t>
      </w:r>
      <w:r w:rsidRPr="008240E6">
        <w:rPr>
          <w:b/>
        </w:rPr>
        <w:fldChar w:fldCharType="begin"/>
      </w:r>
      <w:r w:rsidRPr="008240E6">
        <w:rPr>
          <w:b/>
        </w:rPr>
        <w:instrText xml:space="preserve"> REF oPuK_RCA_CS_E256 \h  \* MERGEFORMAT </w:instrText>
      </w:r>
      <w:r w:rsidRPr="008240E6">
        <w:rPr>
          <w:b/>
        </w:rPr>
      </w:r>
      <w:r w:rsidRPr="008240E6">
        <w:rPr>
          <w:b/>
        </w:rPr>
        <w:fldChar w:fldCharType="separate"/>
      </w:r>
      <w:r w:rsidR="00997CBB" w:rsidRPr="00997CBB">
        <w:rPr>
          <w:b/>
        </w:rPr>
        <w:t>PuK.RCA.CS.E256</w:t>
      </w:r>
      <w:r w:rsidRPr="008240E6">
        <w:rPr>
          <w:b/>
        </w:rPr>
        <w:fldChar w:fldCharType="end"/>
      </w:r>
      <w:r w:rsidRPr="008240E6">
        <w:rPr>
          <w:b/>
        </w:rPr>
        <w:t xml:space="preserve"> für Testkarten</w:t>
      </w:r>
    </w:p>
    <w:p w:rsidR="005F1B6F" w:rsidRPr="00AB7DFC" w:rsidRDefault="005F1B6F" w:rsidP="005F1B6F">
      <w:pPr>
        <w:pStyle w:val="gemEinzug"/>
        <w:ind w:left="567"/>
      </w:pPr>
      <w:r w:rsidRPr="008240E6">
        <w:t xml:space="preserve">Bei der Personalisierung von </w:t>
      </w:r>
      <w:r w:rsidRPr="008240E6">
        <w:fldChar w:fldCharType="begin"/>
      </w:r>
      <w:r w:rsidRPr="008240E6">
        <w:instrText xml:space="preserve"> REF oPuK_RCA_CS_E256 \h  \* MERGEFORMAT </w:instrText>
      </w:r>
      <w:r w:rsidRPr="008240E6">
        <w:fldChar w:fldCharType="separate"/>
      </w:r>
      <w:r w:rsidR="00997CBB" w:rsidRPr="000571F4">
        <w:t>PuK.RCA.CS.E256</w:t>
      </w:r>
      <w:r w:rsidRPr="008240E6">
        <w:fldChar w:fldCharType="end"/>
      </w:r>
      <w:r w:rsidRPr="008240E6">
        <w:t xml:space="preserve"> für Testkarten MÜSSEN die in Tab_SMC-B_ObjS</w:t>
      </w:r>
      <w:r w:rsidR="0044086E" w:rsidRPr="008240E6">
        <w:t>ys_119</w:t>
      </w:r>
      <w:r w:rsidRPr="008240E6">
        <w:t xml:space="preserve"> angegeben</w:t>
      </w:r>
      <w:r w:rsidRPr="00AB7DFC">
        <w:t>en Attribute mit den dort angegebenen Inhalten personalisiert werden.</w:t>
      </w:r>
    </w:p>
    <w:p w:rsidR="00722421" w:rsidRPr="004D0261" w:rsidRDefault="00722421" w:rsidP="00722421">
      <w:pPr>
        <w:pStyle w:val="gemEinzug"/>
        <w:ind w:left="567"/>
      </w:pPr>
      <w:bookmarkStart w:id="311" w:name="_Toc380405892"/>
      <w:r w:rsidRPr="004D0261">
        <w:t xml:space="preserve">Wenn die restlichen Attribute von </w:t>
      </w:r>
      <w:r w:rsidRPr="004D0261">
        <w:fldChar w:fldCharType="begin"/>
      </w:r>
      <w:r w:rsidRPr="004D0261">
        <w:instrText xml:space="preserve"> REF oPuK_RCA_CS_E256 \h  \* MERGEFORMAT </w:instrText>
      </w:r>
      <w:r w:rsidRPr="004D0261">
        <w:fldChar w:fldCharType="separate"/>
      </w:r>
      <w:r w:rsidR="00997CBB" w:rsidRPr="000571F4">
        <w:t>PuK.RCA.CS.E256</w:t>
      </w:r>
      <w:r w:rsidRPr="004D0261">
        <w:fldChar w:fldCharType="end"/>
      </w:r>
      <w:r w:rsidRPr="004D0261">
        <w:t xml:space="preserve"> mit Wildcard oder AttributeNotSet initialisiert wurden, MÜSSEN sie gemäß den Vorgaben in der Initialisierungstabelle Tab_gSMC-B_ObjSys_031 personalisiert werden.</w:t>
      </w:r>
    </w:p>
    <w:p w:rsidR="005728DC" w:rsidRPr="004D0261" w:rsidRDefault="005728DC" w:rsidP="00AE4B6A">
      <w:pPr>
        <w:pStyle w:val="Beschriftung"/>
      </w:pPr>
    </w:p>
    <w:p w:rsidR="005F1B6F" w:rsidRPr="004D0261" w:rsidRDefault="005F1B6F" w:rsidP="00AE4B6A">
      <w:pPr>
        <w:pStyle w:val="Beschriftung"/>
      </w:pPr>
      <w:bookmarkStart w:id="312" w:name="_Toc501368295"/>
      <w:r w:rsidRPr="004D0261">
        <w:t xml:space="preserve">Tabelle </w:t>
      </w:r>
      <w:fldSimple w:instr=" SEQ Tabelle \* ARABIC ">
        <w:r w:rsidR="00997CBB">
          <w:rPr>
            <w:noProof/>
          </w:rPr>
          <w:t>31</w:t>
        </w:r>
      </w:fldSimple>
      <w:r w:rsidR="0044086E" w:rsidRPr="004D0261">
        <w:t>: Tab_SMC-B_ObjSys_119</w:t>
      </w:r>
      <w:r w:rsidRPr="004D0261">
        <w:t xml:space="preserve"> Personalisierte Attribute von </w:t>
      </w:r>
      <w:r w:rsidRPr="004D0261">
        <w:fldChar w:fldCharType="begin"/>
      </w:r>
      <w:r w:rsidRPr="004D0261">
        <w:instrText xml:space="preserve"> REF oMF \h  \* MERGEFORMAT </w:instrText>
      </w:r>
      <w:r w:rsidRPr="004D0261">
        <w:fldChar w:fldCharType="separate"/>
      </w:r>
      <w:r w:rsidR="00997CBB" w:rsidRPr="000571F4">
        <w:t>MF</w:t>
      </w:r>
      <w:r w:rsidRPr="004D0261">
        <w:fldChar w:fldCharType="end"/>
      </w:r>
      <w:r w:rsidRPr="004D0261">
        <w:t xml:space="preserve"> / </w:t>
      </w:r>
      <w:r w:rsidRPr="004D0261">
        <w:fldChar w:fldCharType="begin"/>
      </w:r>
      <w:r w:rsidRPr="004D0261">
        <w:instrText xml:space="preserve"> REF oPuK_RCA_CS_E256 \h  \* MERGEFORMAT </w:instrText>
      </w:r>
      <w:r w:rsidRPr="004D0261">
        <w:fldChar w:fldCharType="separate"/>
      </w:r>
      <w:r w:rsidR="00997CBB" w:rsidRPr="000571F4">
        <w:t>PuK.RCA.CS.E256</w:t>
      </w:r>
      <w:r w:rsidRPr="004D0261">
        <w:fldChar w:fldCharType="end"/>
      </w:r>
      <w:r w:rsidRPr="004D0261">
        <w:t xml:space="preserve"> für Testkarten</w:t>
      </w:r>
      <w:bookmarkEnd w:id="311"/>
      <w:bookmarkEnd w:id="31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F1B6F" w:rsidRPr="004D0261" w:rsidTr="005F1B6F">
        <w:tc>
          <w:tcPr>
            <w:tcW w:w="2088" w:type="dxa"/>
            <w:tcBorders>
              <w:top w:val="single" w:sz="4" w:space="0" w:color="auto"/>
              <w:left w:val="single" w:sz="4" w:space="0" w:color="auto"/>
              <w:bottom w:val="single" w:sz="4" w:space="0" w:color="auto"/>
              <w:right w:val="single" w:sz="4" w:space="0" w:color="auto"/>
            </w:tcBorders>
            <w:shd w:val="clear" w:color="auto" w:fill="E0E0E0"/>
          </w:tcPr>
          <w:p w:rsidR="005F1B6F" w:rsidRPr="004D0261" w:rsidRDefault="005F1B6F" w:rsidP="005F1B6F">
            <w:pPr>
              <w:pStyle w:val="gemtab11ptAbstand"/>
              <w:rPr>
                <w:b/>
                <w:sz w:val="20"/>
              </w:rPr>
            </w:pPr>
            <w:r w:rsidRPr="004D0261">
              <w:rPr>
                <w:b/>
                <w:sz w:val="20"/>
              </w:rPr>
              <w:lastRenderedPageBreak/>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F1B6F" w:rsidRPr="004D0261" w:rsidRDefault="005F1B6F" w:rsidP="005F1B6F">
            <w:pPr>
              <w:pStyle w:val="gemtab11ptAbstand"/>
              <w:rPr>
                <w:b/>
                <w:sz w:val="20"/>
              </w:rPr>
            </w:pPr>
            <w:r w:rsidRPr="004D0261">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F1B6F" w:rsidRPr="004D0261" w:rsidRDefault="005F1B6F" w:rsidP="005F1B6F">
            <w:pPr>
              <w:pStyle w:val="gemtab11ptAbstand"/>
              <w:rPr>
                <w:b/>
                <w:sz w:val="20"/>
              </w:rPr>
            </w:pPr>
            <w:r w:rsidRPr="004D0261">
              <w:rPr>
                <w:b/>
                <w:sz w:val="20"/>
              </w:rPr>
              <w:t>Bemerkung</w:t>
            </w:r>
          </w:p>
        </w:tc>
      </w:tr>
      <w:tr w:rsidR="00722421" w:rsidRPr="004D0261" w:rsidTr="008F4A9B">
        <w:tc>
          <w:tcPr>
            <w:tcW w:w="2088" w:type="dxa"/>
            <w:shd w:val="clear" w:color="auto" w:fill="auto"/>
            <w:vAlign w:val="center"/>
          </w:tcPr>
          <w:p w:rsidR="00722421" w:rsidRPr="004D0261" w:rsidRDefault="00722421" w:rsidP="008F4A9B">
            <w:pPr>
              <w:pStyle w:val="gemTab10pt"/>
              <w:keepNext/>
              <w:rPr>
                <w:i/>
              </w:rPr>
            </w:pPr>
            <w:r w:rsidRPr="004D0261">
              <w:rPr>
                <w:i/>
              </w:rPr>
              <w:t>publicKey</w:t>
            </w:r>
          </w:p>
        </w:tc>
        <w:tc>
          <w:tcPr>
            <w:tcW w:w="4680" w:type="dxa"/>
            <w:shd w:val="clear" w:color="auto" w:fill="auto"/>
            <w:vAlign w:val="center"/>
          </w:tcPr>
          <w:p w:rsidR="00722421" w:rsidRPr="004D0261" w:rsidRDefault="00722421" w:rsidP="008F4A9B">
            <w:pPr>
              <w:pStyle w:val="gemTab10pt"/>
              <w:keepNext/>
            </w:pPr>
            <w:r w:rsidRPr="004D0261">
              <w:t>Öffentlicher Schlüssel mit Domainparameter = brainpoolP256r1 gemäß [gemSpec_PKI#6.7.2.3] aus Test-CVC-CA</w:t>
            </w:r>
          </w:p>
        </w:tc>
        <w:tc>
          <w:tcPr>
            <w:tcW w:w="2160" w:type="dxa"/>
            <w:shd w:val="clear" w:color="auto" w:fill="auto"/>
          </w:tcPr>
          <w:p w:rsidR="00722421" w:rsidRPr="004D0261" w:rsidRDefault="00722421" w:rsidP="008F4A9B">
            <w:pPr>
              <w:pStyle w:val="gemTab10pt"/>
              <w:keepNext/>
            </w:pPr>
            <w:r w:rsidRPr="004D0261">
              <w:t>personalisieren gemäß [gemSpec_TK#3.1.2]</w:t>
            </w:r>
          </w:p>
        </w:tc>
      </w:tr>
      <w:tr w:rsidR="00722421" w:rsidRPr="004D0261" w:rsidTr="008F4A9B">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722421" w:rsidRPr="004D0261" w:rsidRDefault="00722421" w:rsidP="008F4A9B">
            <w:pPr>
              <w:pStyle w:val="gemTab10pt"/>
              <w:rPr>
                <w:i/>
              </w:rPr>
            </w:pPr>
            <w:r w:rsidRPr="004D0261">
              <w:rPr>
                <w:i/>
              </w:rPr>
              <w:t>keyIdentifier</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722421" w:rsidRPr="004D0261" w:rsidRDefault="00722421" w:rsidP="008F4A9B">
            <w:pPr>
              <w:pStyle w:val="gemTab10pt"/>
            </w:pPr>
            <w:r w:rsidRPr="004D0261">
              <w:t>E 256 Root-CA-Kennung (5 Bytes) || Erweiterung (3 Bytes); Wert gemäß keyIdentifier des personalisierten Schlüssels</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722421" w:rsidRPr="004D0261" w:rsidRDefault="00722421" w:rsidP="008F4A9B">
            <w:pPr>
              <w:pStyle w:val="gemtab11ptAbstand"/>
              <w:rPr>
                <w:sz w:val="20"/>
              </w:rPr>
            </w:pPr>
          </w:p>
        </w:tc>
      </w:tr>
      <w:tr w:rsidR="00722421" w:rsidRPr="004D0261" w:rsidTr="008F4A9B">
        <w:tc>
          <w:tcPr>
            <w:tcW w:w="2088" w:type="dxa"/>
            <w:tcBorders>
              <w:top w:val="single" w:sz="4" w:space="0" w:color="auto"/>
              <w:left w:val="single" w:sz="4" w:space="0" w:color="auto"/>
              <w:bottom w:val="single" w:sz="4" w:space="0" w:color="auto"/>
              <w:right w:val="single" w:sz="4" w:space="0" w:color="auto"/>
            </w:tcBorders>
            <w:shd w:val="clear" w:color="auto" w:fill="auto"/>
          </w:tcPr>
          <w:p w:rsidR="00722421" w:rsidRPr="004D0261" w:rsidRDefault="00722421" w:rsidP="008F4A9B">
            <w:pPr>
              <w:pStyle w:val="gemTab10pt"/>
            </w:pPr>
            <w:r w:rsidRPr="004D0261">
              <w:t>CHAT</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722421" w:rsidRPr="004D0261" w:rsidRDefault="00722421" w:rsidP="008F4A9B">
            <w:pPr>
              <w:pStyle w:val="gemtab10pt0"/>
              <w:numPr>
                <w:ilvl w:val="0"/>
                <w:numId w:val="16"/>
              </w:numPr>
              <w:rPr>
                <w:lang w:val="en-US"/>
              </w:rPr>
            </w:pPr>
            <w:r w:rsidRPr="004D0261">
              <w:rPr>
                <w:lang w:val="en-US"/>
              </w:rPr>
              <w:t>OID</w:t>
            </w:r>
            <w:r w:rsidRPr="004D0261">
              <w:rPr>
                <w:vertAlign w:val="subscript"/>
                <w:lang w:val="en-US"/>
              </w:rPr>
              <w:t>flags</w:t>
            </w:r>
            <w:r w:rsidRPr="004D0261">
              <w:rPr>
                <w:lang w:val="en-US"/>
              </w:rPr>
              <w:t xml:space="preserve">        = oid_cvc_fl_ti</w:t>
            </w:r>
          </w:p>
          <w:p w:rsidR="00722421" w:rsidRPr="004D0261" w:rsidRDefault="00722421" w:rsidP="00722421">
            <w:pPr>
              <w:pStyle w:val="gemtab10pt0"/>
              <w:numPr>
                <w:ilvl w:val="0"/>
                <w:numId w:val="16"/>
              </w:numPr>
            </w:pPr>
            <w:r w:rsidRPr="004D0261">
              <w:t>flagList    </w:t>
            </w:r>
            <w:r w:rsidRPr="004D0261">
              <w:tab/>
              <w:t>= ‘FF 0084 2006 07E2’</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722421" w:rsidRPr="004D0261" w:rsidRDefault="00722421" w:rsidP="008F4A9B">
            <w:pPr>
              <w:pStyle w:val="gemtab11ptAbstand"/>
              <w:rPr>
                <w:sz w:val="20"/>
              </w:rPr>
            </w:pPr>
          </w:p>
        </w:tc>
      </w:tr>
      <w:tr w:rsidR="00722421" w:rsidRPr="00B66C12" w:rsidTr="008F4A9B">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722421" w:rsidRPr="004D0261" w:rsidRDefault="00722421" w:rsidP="008F4A9B">
            <w:pPr>
              <w:pStyle w:val="gemTab10pt"/>
              <w:rPr>
                <w:i/>
              </w:rPr>
            </w:pPr>
            <w:r w:rsidRPr="004D0261">
              <w:rPr>
                <w:i/>
              </w:rPr>
              <w:t>expirationDate</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722421" w:rsidRPr="004D0261" w:rsidRDefault="00722421" w:rsidP="008F4A9B">
            <w:pPr>
              <w:pStyle w:val="gemTab10pt"/>
            </w:pPr>
            <w:r w:rsidRPr="004D0261">
              <w:t>Jahr Monat Tag im Format YYMMDD gemäß [gemSpec_PKI#6.7.2.6], Wert gemäß CXD des personalisierten Schlüssels</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722421" w:rsidRPr="004D0261" w:rsidRDefault="00722421" w:rsidP="008F4A9B">
            <w:pPr>
              <w:pStyle w:val="gemtab11ptAbstand"/>
              <w:rPr>
                <w:sz w:val="20"/>
              </w:rPr>
            </w:pPr>
          </w:p>
        </w:tc>
      </w:tr>
    </w:tbl>
    <w:p w:rsidR="00AE4B6A" w:rsidRDefault="00AE4B6A" w:rsidP="005F1B6F">
      <w:pPr>
        <w:pStyle w:val="gemEinzug"/>
        <w:rPr>
          <w:b/>
        </w:rPr>
      </w:pPr>
    </w:p>
    <w:p w:rsidR="005F1B6F" w:rsidRPr="00AE4B6A" w:rsidRDefault="00AE4B6A" w:rsidP="00AE4B6A">
      <w:pPr>
        <w:pStyle w:val="gemStandard"/>
      </w:pPr>
      <w:r>
        <w:rPr>
          <w:b/>
        </w:rPr>
        <w:sym w:font="Wingdings" w:char="F0D5"/>
      </w:r>
    </w:p>
    <w:p w:rsidR="005349CB" w:rsidRPr="00A44FE2" w:rsidRDefault="005349CB" w:rsidP="00AE4B6A">
      <w:pPr>
        <w:pStyle w:val="berschrift3"/>
      </w:pPr>
      <w:bookmarkStart w:id="313" w:name="_Ref336853457"/>
      <w:bookmarkStart w:id="314" w:name="_Ref337477733"/>
      <w:bookmarkStart w:id="315" w:name="_Toc341882060"/>
      <w:bookmarkStart w:id="316" w:name="_Toc342464792"/>
      <w:bookmarkStart w:id="317" w:name="_Toc502658461"/>
      <w:r w:rsidRPr="00A44FE2">
        <w:t>Asymmetrische Kartenadministration</w:t>
      </w:r>
      <w:bookmarkEnd w:id="313"/>
      <w:bookmarkEnd w:id="314"/>
      <w:bookmarkEnd w:id="315"/>
      <w:bookmarkEnd w:id="316"/>
      <w:bookmarkEnd w:id="317"/>
    </w:p>
    <w:p w:rsidR="005349CB" w:rsidRPr="000571F4" w:rsidRDefault="005349CB" w:rsidP="008240E6">
      <w:pPr>
        <w:pStyle w:val="gemStandard"/>
      </w:pPr>
      <w:r w:rsidRPr="000571F4">
        <w:t>Die hier beschriebene Variante der Administration de</w:t>
      </w:r>
      <w:r w:rsidR="00B20CF5" w:rsidRPr="000571F4">
        <w:t>r SMC-B</w:t>
      </w:r>
      <w:r w:rsidRPr="000571F4">
        <w:t xml:space="preserve"> betrifft ein Administrationssystem (i.A. ein Kartenmanagementsystem (CMS)) zur Administration de</w:t>
      </w:r>
      <w:r w:rsidR="00B20CF5" w:rsidRPr="000571F4">
        <w:t>r SMC-B</w:t>
      </w:r>
      <w:r w:rsidRPr="000571F4">
        <w:t>.</w:t>
      </w:r>
    </w:p>
    <w:p w:rsidR="005349CB" w:rsidRPr="000571F4" w:rsidRDefault="005349CB" w:rsidP="005349CB">
      <w:pPr>
        <w:pStyle w:val="gemStandard"/>
      </w:pPr>
      <w:r w:rsidRPr="000571F4">
        <w:t>Die Administration eine</w:t>
      </w:r>
      <w:r w:rsidR="00B20CF5" w:rsidRPr="000571F4">
        <w:t>r SMC-B</w:t>
      </w:r>
      <w:r w:rsidRPr="000571F4">
        <w:t xml:space="preserve"> erfordert den Aufbau eines kryptographisch gesicherten Kommunikationskanals (Trusted Channel). In diesem Kapitel werden Schlüssel beschrieben, die den Aufbau eines solchen Trusted Channels mittels asymmetrischer Verfahren ermöglichen. Die Schlüssel zum Aufbau mittels symmetrischer Verfahren werden in </w:t>
      </w:r>
      <w:r w:rsidRPr="000571F4">
        <w:fldChar w:fldCharType="begin"/>
      </w:r>
      <w:r w:rsidRPr="000571F4">
        <w:instrText xml:space="preserve"> REF _Ref342382364 \r \h </w:instrText>
      </w:r>
      <w:r w:rsidR="005D463D" w:rsidRPr="000571F4">
        <w:instrText xml:space="preserve"> \* MERGEFORMAT </w:instrText>
      </w:r>
      <w:r w:rsidRPr="000571F4">
        <w:fldChar w:fldCharType="separate"/>
      </w:r>
      <w:r w:rsidR="00997CBB">
        <w:t>5.3.16</w:t>
      </w:r>
      <w:r w:rsidRPr="000571F4">
        <w:fldChar w:fldCharType="end"/>
      </w:r>
      <w:r w:rsidRPr="000571F4">
        <w:t xml:space="preserve"> beschrieben.</w:t>
      </w:r>
    </w:p>
    <w:p w:rsidR="005349CB" w:rsidRPr="000571F4" w:rsidRDefault="005349CB" w:rsidP="005349CB">
      <w:pPr>
        <w:pStyle w:val="gemStandard"/>
      </w:pPr>
      <w:r w:rsidRPr="000571F4">
        <w:t>Voraussetzung für den Aufbau mittels asymmetrischer Verfahren ist, dass sowohl die zu administrierende Karte, als auch das administrierende System über ein asymmetrisches Schlüsselpaar verfügen. Sei (PrK.ICC, PuK.ICC) das Schlüsselpaar der Smart</w:t>
      </w:r>
      <w:r w:rsidR="00337C25">
        <w:t>c</w:t>
      </w:r>
      <w:r w:rsidRPr="000571F4">
        <w:t>ard und (PrK.Admin, PuK.Admin) das Schlüsselpaar des administrierenden Systems, dann ist es erforderlich, dass die Smart</w:t>
      </w:r>
      <w:r w:rsidR="00337C25">
        <w:t>c</w:t>
      </w:r>
      <w:r w:rsidRPr="000571F4">
        <w:t>ard PuK.Admin kennt und das administrierende System PuK.ICC kennt.</w:t>
      </w:r>
    </w:p>
    <w:p w:rsidR="005349CB" w:rsidRPr="000571F4" w:rsidRDefault="005349CB" w:rsidP="005349CB">
      <w:pPr>
        <w:pStyle w:val="gemStandard"/>
      </w:pPr>
      <w:r w:rsidRPr="000571F4">
        <w:t>Während die Schlüsselpaare auf Smart</w:t>
      </w:r>
      <w:r w:rsidR="00337C25">
        <w:t>c</w:t>
      </w:r>
      <w:r w:rsidRPr="000571F4">
        <w:t>ards typischerweise kartenindividuell sind, so ist es denkbar, dass mit einem Schlüsselpaar eines administrierenden Systems genau eine, oder mehrere oder alle Smart</w:t>
      </w:r>
      <w:r w:rsidR="00337C25">
        <w:t>c</w:t>
      </w:r>
      <w:r w:rsidRPr="000571F4">
        <w:t>ards administriert werden. Das Sicherheitskonzept des administrierenden Systems erscheint die geeignete Stelle zu sein um eine Variante auszuwählen.</w:t>
      </w:r>
    </w:p>
    <w:bookmarkStart w:id="318" w:name="_Ref345315249"/>
    <w:bookmarkStart w:id="319" w:name="_Ref345576035"/>
    <w:p w:rsidR="007268F1" w:rsidRPr="000571F4" w:rsidRDefault="007268F1" w:rsidP="00AE4B6A">
      <w:pPr>
        <w:pStyle w:val="berschrift4"/>
      </w:pPr>
      <w:r w:rsidRPr="000571F4">
        <w:fldChar w:fldCharType="begin"/>
      </w:r>
      <w:r w:rsidRPr="000571F4">
        <w:instrText xml:space="preserve"> REF  oMF \h  \* MERGEFORMAT </w:instrText>
      </w:r>
      <w:r w:rsidRPr="000571F4">
        <w:fldChar w:fldCharType="separate"/>
      </w:r>
      <w:bookmarkStart w:id="320" w:name="_Toc345577050"/>
      <w:bookmarkStart w:id="321" w:name="_Toc502658462"/>
      <w:r w:rsidR="00997CBB" w:rsidRPr="000571F4">
        <w:t>MF</w:t>
      </w:r>
      <w:r w:rsidRPr="000571F4">
        <w:fldChar w:fldCharType="end"/>
      </w:r>
      <w:r w:rsidRPr="000571F4">
        <w:t xml:space="preserve"> / </w:t>
      </w:r>
      <w:bookmarkStart w:id="322" w:name="oPuK_RCA_CMS_CS_E256"/>
      <w:r w:rsidRPr="000571F4">
        <w:t>PuK.</w:t>
      </w:r>
      <w:r w:rsidR="0058455A" w:rsidRPr="000571F4">
        <w:t>RCA.</w:t>
      </w:r>
      <w:r w:rsidR="005C13CF" w:rsidRPr="000571F4">
        <w:t>ADMIN</w:t>
      </w:r>
      <w:r w:rsidRPr="000571F4">
        <w:t>CMS.CS.E256</w:t>
      </w:r>
      <w:bookmarkEnd w:id="318"/>
      <w:bookmarkEnd w:id="319"/>
      <w:bookmarkEnd w:id="320"/>
      <w:bookmarkEnd w:id="322"/>
      <w:bookmarkEnd w:id="321"/>
    </w:p>
    <w:p w:rsidR="007268F1" w:rsidRPr="000571F4" w:rsidRDefault="007268F1" w:rsidP="007268F1">
      <w:pPr>
        <w:pStyle w:val="gemStandard"/>
      </w:pPr>
      <w:r w:rsidRPr="000571F4">
        <w:t xml:space="preserve">Dieses Objekt enthält den öffentlichen Schlüssel der Root-CA, welcher an der Wurzel der der CVC.E256-Hierarchie für die asymmetrische CMS-Authentisierung steht. </w:t>
      </w:r>
      <w:r w:rsidRPr="000571F4">
        <w:fldChar w:fldCharType="begin"/>
      </w:r>
      <w:r w:rsidRPr="000571F4">
        <w:instrText xml:space="preserve"> REF oPuK_RCA_CMS_CS_E256 \h  \* MERGEFORMAT </w:instrText>
      </w:r>
      <w:r w:rsidRPr="000571F4">
        <w:fldChar w:fldCharType="separate"/>
      </w:r>
      <w:r w:rsidR="00997CBB" w:rsidRPr="000571F4">
        <w:t>PuK.RCA.ADMINCMS.CS.E256</w:t>
      </w:r>
      <w:r w:rsidRPr="000571F4">
        <w:fldChar w:fldCharType="end"/>
      </w:r>
      <w:r w:rsidRPr="000571F4">
        <w:t xml:space="preserve"> wird für den Import weiterer Schlüssel für die elliptische Kryptographie benötigt.</w:t>
      </w:r>
    </w:p>
    <w:p w:rsidR="007268F1" w:rsidRPr="00E55CCE" w:rsidRDefault="007268F1" w:rsidP="00E55CCE">
      <w:pPr>
        <w:pStyle w:val="gemStandard"/>
        <w:keepNext/>
        <w:tabs>
          <w:tab w:val="left" w:pos="567"/>
        </w:tabs>
        <w:ind w:left="567" w:hanging="567"/>
        <w:rPr>
          <w:b/>
        </w:rPr>
      </w:pPr>
      <w:r w:rsidRPr="00E55CCE">
        <w:rPr>
          <w:b/>
        </w:rPr>
        <w:sym w:font="Wingdings" w:char="F0D6"/>
      </w:r>
      <w:r w:rsidRPr="00E55CCE">
        <w:rPr>
          <w:b/>
        </w:rPr>
        <w:tab/>
      </w:r>
      <w:r w:rsidR="0028734C" w:rsidRPr="00E55CCE">
        <w:rPr>
          <w:b/>
        </w:rPr>
        <w:t>Card-G2-A_3039</w:t>
      </w:r>
      <w:r w:rsidRPr="00E55CCE">
        <w:rPr>
          <w:b/>
        </w:rPr>
        <w:t xml:space="preserve"> </w:t>
      </w:r>
      <w:r w:rsidR="00DD3C19" w:rsidRPr="00E55CCE">
        <w:rPr>
          <w:b/>
        </w:rPr>
        <w:t>K_Initialisierung: Initialisierte</w:t>
      </w:r>
      <w:r w:rsidR="00E52D16" w:rsidRPr="00E55CCE">
        <w:rPr>
          <w:b/>
        </w:rPr>
        <w:t xml:space="preserve"> </w:t>
      </w:r>
      <w:r w:rsidRPr="00E55CCE">
        <w:rPr>
          <w:b/>
        </w:rPr>
        <w:t xml:space="preserve">Attribute von </w:t>
      </w:r>
      <w:r w:rsidRPr="00E55CCE">
        <w:rPr>
          <w:b/>
        </w:rPr>
        <w:fldChar w:fldCharType="begin"/>
      </w:r>
      <w:r w:rsidRPr="00E55CCE">
        <w:rPr>
          <w:b/>
        </w:rPr>
        <w:instrText xml:space="preserve"> REF  oMF \h  \* MERGEFORMAT </w:instrText>
      </w:r>
      <w:r w:rsidRPr="00E55CCE">
        <w:rPr>
          <w:b/>
        </w:rPr>
      </w:r>
      <w:r w:rsidRPr="00E55CCE">
        <w:rPr>
          <w:b/>
        </w:rPr>
        <w:fldChar w:fldCharType="separate"/>
      </w:r>
      <w:r w:rsidR="00997CBB" w:rsidRPr="00997CBB">
        <w:rPr>
          <w:b/>
        </w:rPr>
        <w:t>MF</w:t>
      </w:r>
      <w:r w:rsidRPr="00E55CCE">
        <w:rPr>
          <w:b/>
        </w:rPr>
        <w:fldChar w:fldCharType="end"/>
      </w:r>
      <w:r w:rsidRPr="00E55CCE">
        <w:rPr>
          <w:b/>
        </w:rPr>
        <w:t xml:space="preserve"> / </w:t>
      </w:r>
      <w:r w:rsidRPr="00E55CCE">
        <w:rPr>
          <w:b/>
        </w:rPr>
        <w:fldChar w:fldCharType="begin"/>
      </w:r>
      <w:r w:rsidRPr="00E55CCE">
        <w:rPr>
          <w:b/>
        </w:rPr>
        <w:instrText xml:space="preserve"> REF oPuK_RCA_CMS_CS_E256 \h  \* MERGEFORMAT </w:instrText>
      </w:r>
      <w:r w:rsidRPr="00E55CCE">
        <w:rPr>
          <w:b/>
        </w:rPr>
      </w:r>
      <w:r w:rsidRPr="00E55CCE">
        <w:rPr>
          <w:b/>
        </w:rPr>
        <w:fldChar w:fldCharType="separate"/>
      </w:r>
      <w:r w:rsidR="00997CBB" w:rsidRPr="00997CBB">
        <w:rPr>
          <w:b/>
        </w:rPr>
        <w:t>PuK.RCA.ADMINCMS.CS.E256</w:t>
      </w:r>
      <w:r w:rsidRPr="00E55CCE">
        <w:rPr>
          <w:b/>
        </w:rPr>
        <w:fldChar w:fldCharType="end"/>
      </w:r>
    </w:p>
    <w:p w:rsidR="007268F1" w:rsidRPr="000571F4" w:rsidRDefault="007268F1" w:rsidP="005F4BC4">
      <w:pPr>
        <w:pStyle w:val="gemStandard"/>
        <w:ind w:left="567"/>
      </w:pPr>
      <w:r w:rsidRPr="000571F4">
        <w:fldChar w:fldCharType="begin"/>
      </w:r>
      <w:r w:rsidRPr="000571F4">
        <w:instrText xml:space="preserve"> REF oPuK_RCA_CMS_CS_E256 \h </w:instrText>
      </w:r>
      <w:r w:rsidR="00355256" w:rsidRPr="000571F4">
        <w:instrText xml:space="preserve"> \* MERGEFORMAT </w:instrText>
      </w:r>
      <w:r w:rsidRPr="000571F4">
        <w:fldChar w:fldCharType="separate"/>
      </w:r>
      <w:r w:rsidR="00997CBB" w:rsidRPr="000571F4">
        <w:t>PuK.RCA.ADMINCMS.CS.E256</w:t>
      </w:r>
      <w:r w:rsidRPr="000571F4">
        <w:fldChar w:fldCharType="end"/>
      </w:r>
      <w:r w:rsidRPr="000571F4">
        <w:t xml:space="preserve"> MUSS die in Tab_</w:t>
      </w:r>
      <w:r w:rsidR="00251C42" w:rsidRPr="000571F4">
        <w:t>SMC-B</w:t>
      </w:r>
      <w:r w:rsidRPr="000571F4">
        <w:t>_ObjSys_</w:t>
      </w:r>
      <w:r w:rsidR="00251C42" w:rsidRPr="000571F4">
        <w:t>063</w:t>
      </w:r>
      <w:r w:rsidRPr="000571F4">
        <w:t xml:space="preserve"> dargestellten Attribute besitzen.</w:t>
      </w:r>
    </w:p>
    <w:p w:rsidR="007268F1" w:rsidRPr="000571F4" w:rsidRDefault="007268F1" w:rsidP="007268F1">
      <w:pPr>
        <w:pStyle w:val="gemEinzug"/>
      </w:pPr>
    </w:p>
    <w:p w:rsidR="007268F1" w:rsidRPr="000571F4" w:rsidRDefault="007268F1" w:rsidP="007268F1">
      <w:pPr>
        <w:pStyle w:val="Beschriftung"/>
      </w:pPr>
      <w:bookmarkStart w:id="323" w:name="_Toc345577176"/>
      <w:bookmarkStart w:id="324" w:name="_Toc345580021"/>
      <w:bookmarkStart w:id="325" w:name="_Toc501368296"/>
      <w:r w:rsidRPr="000571F4">
        <w:t xml:space="preserve">Tabelle </w:t>
      </w:r>
      <w:fldSimple w:instr=" SEQ Tabelle \* ARABIC ">
        <w:r w:rsidR="00997CBB">
          <w:rPr>
            <w:noProof/>
          </w:rPr>
          <w:t>32</w:t>
        </w:r>
      </w:fldSimple>
      <w:r w:rsidR="00251C42" w:rsidRPr="000571F4">
        <w:t>: Tab_SMC-B</w:t>
      </w:r>
      <w:r w:rsidRPr="000571F4">
        <w:t>_ObjSys_0</w:t>
      </w:r>
      <w:r w:rsidR="00251C42" w:rsidRPr="000571F4">
        <w:t>6</w:t>
      </w:r>
      <w:r w:rsidRPr="000571F4">
        <w:t xml:space="preserve">3 </w:t>
      </w:r>
      <w:r w:rsidR="00E52D16" w:rsidRPr="000571F4">
        <w:t xml:space="preserve">Initialisierte </w:t>
      </w:r>
      <w:r w:rsidRPr="000571F4">
        <w:t xml:space="preserve">Attribute von </w:t>
      </w:r>
      <w:r w:rsidRPr="000571F4">
        <w:fldChar w:fldCharType="begin"/>
      </w:r>
      <w:r w:rsidRPr="000571F4">
        <w:instrText xml:space="preserve"> REF  oMF \h  \* MERGEFORMAT </w:instrText>
      </w:r>
      <w:r w:rsidRPr="000571F4">
        <w:fldChar w:fldCharType="separate"/>
      </w:r>
      <w:r w:rsidR="00997CBB" w:rsidRPr="000571F4">
        <w:t>MF</w:t>
      </w:r>
      <w:r w:rsidRPr="000571F4">
        <w:fldChar w:fldCharType="end"/>
      </w:r>
      <w:r w:rsidRPr="000571F4">
        <w:t xml:space="preserve"> / </w:t>
      </w:r>
      <w:bookmarkEnd w:id="323"/>
      <w:r w:rsidRPr="000571F4">
        <w:fldChar w:fldCharType="begin"/>
      </w:r>
      <w:r w:rsidRPr="000571F4">
        <w:instrText xml:space="preserve"> REF oPuK_RCA_CMS_CS_E256 \h </w:instrText>
      </w:r>
      <w:r w:rsidR="0075386D" w:rsidRPr="000571F4">
        <w:instrText xml:space="preserve"> \* MERGEFORMAT </w:instrText>
      </w:r>
      <w:r w:rsidRPr="000571F4">
        <w:fldChar w:fldCharType="separate"/>
      </w:r>
      <w:r w:rsidR="00997CBB" w:rsidRPr="000571F4">
        <w:t>PuK.RCA.ADMINCMS.CS.E256</w:t>
      </w:r>
      <w:bookmarkEnd w:id="324"/>
      <w:bookmarkEnd w:id="325"/>
      <w:r w:rsidRPr="000571F4">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4320"/>
        <w:gridCol w:w="2001"/>
      </w:tblGrid>
      <w:tr w:rsidR="007268F1" w:rsidRPr="000571F4">
        <w:trPr>
          <w:trHeight w:val="253"/>
        </w:trPr>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7268F1" w:rsidRPr="000571F4" w:rsidRDefault="007268F1" w:rsidP="00D755F5">
            <w:pPr>
              <w:pStyle w:val="gemTab10pt"/>
            </w:pPr>
            <w:r w:rsidRPr="000571F4">
              <w:t>Attribute</w:t>
            </w:r>
          </w:p>
        </w:tc>
        <w:tc>
          <w:tcPr>
            <w:tcW w:w="4320" w:type="dxa"/>
            <w:tcBorders>
              <w:top w:val="single" w:sz="4" w:space="0" w:color="auto"/>
              <w:left w:val="single" w:sz="4" w:space="0" w:color="auto"/>
              <w:bottom w:val="single" w:sz="4" w:space="0" w:color="auto"/>
              <w:right w:val="single" w:sz="4" w:space="0" w:color="auto"/>
            </w:tcBorders>
            <w:shd w:val="clear" w:color="auto" w:fill="E0E0E0"/>
            <w:vAlign w:val="center"/>
          </w:tcPr>
          <w:p w:rsidR="007268F1" w:rsidRPr="000571F4" w:rsidRDefault="007268F1" w:rsidP="00D755F5">
            <w:pPr>
              <w:pStyle w:val="gemTab10pt"/>
            </w:pPr>
            <w:r w:rsidRPr="000571F4">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7268F1" w:rsidRPr="000571F4" w:rsidRDefault="007268F1" w:rsidP="00D755F5">
            <w:pPr>
              <w:pStyle w:val="gemTab10pt"/>
            </w:pPr>
            <w:r w:rsidRPr="000571F4">
              <w:t>Bemerkung</w:t>
            </w:r>
          </w:p>
        </w:tc>
      </w:tr>
      <w:tr w:rsidR="007268F1" w:rsidRPr="000571F4">
        <w:trPr>
          <w:trHeight w:val="253"/>
        </w:trPr>
        <w:tc>
          <w:tcPr>
            <w:tcW w:w="2628" w:type="dxa"/>
            <w:shd w:val="clear" w:color="auto" w:fill="auto"/>
            <w:vAlign w:val="center"/>
          </w:tcPr>
          <w:p w:rsidR="007268F1" w:rsidRPr="000571F4" w:rsidRDefault="007268F1" w:rsidP="00D755F5">
            <w:pPr>
              <w:pStyle w:val="gemTab10pt"/>
            </w:pPr>
            <w:r w:rsidRPr="000571F4">
              <w:t>Objekttyp</w:t>
            </w:r>
          </w:p>
        </w:tc>
        <w:tc>
          <w:tcPr>
            <w:tcW w:w="4320" w:type="dxa"/>
            <w:shd w:val="clear" w:color="auto" w:fill="auto"/>
            <w:vAlign w:val="center"/>
          </w:tcPr>
          <w:p w:rsidR="007268F1" w:rsidRPr="000571F4" w:rsidRDefault="007268F1" w:rsidP="00D755F5">
            <w:pPr>
              <w:pStyle w:val="gemTab10pt"/>
            </w:pPr>
            <w:r w:rsidRPr="000571F4">
              <w:t>öffentliches Signaturprüfobjekt, ELC 256</w:t>
            </w:r>
          </w:p>
        </w:tc>
        <w:tc>
          <w:tcPr>
            <w:tcW w:w="2001" w:type="dxa"/>
            <w:shd w:val="clear" w:color="auto" w:fill="auto"/>
            <w:vAlign w:val="center"/>
          </w:tcPr>
          <w:p w:rsidR="007268F1" w:rsidRPr="000571F4" w:rsidRDefault="007268F1" w:rsidP="00D755F5">
            <w:pPr>
              <w:pStyle w:val="gemTab10pt"/>
            </w:pPr>
          </w:p>
        </w:tc>
      </w:tr>
      <w:tr w:rsidR="00722421" w:rsidRPr="004D0261" w:rsidTr="008F4A9B">
        <w:trPr>
          <w:trHeight w:val="253"/>
        </w:trPr>
        <w:tc>
          <w:tcPr>
            <w:tcW w:w="8949" w:type="dxa"/>
            <w:gridSpan w:val="3"/>
            <w:shd w:val="clear" w:color="auto" w:fill="auto"/>
            <w:vAlign w:val="center"/>
          </w:tcPr>
          <w:p w:rsidR="00722421" w:rsidRPr="004D0261" w:rsidRDefault="00722421" w:rsidP="008F4A9B">
            <w:pPr>
              <w:pStyle w:val="gemtab11ptAbstand"/>
              <w:rPr>
                <w:sz w:val="20"/>
              </w:rPr>
            </w:pPr>
            <w:r w:rsidRPr="004D0261">
              <w:rPr>
                <w:sz w:val="20"/>
              </w:rPr>
              <w:t>Für Echtkarten MÜSSEN die beiden folgenden Attribute mit den unten angegebenen Werten initialisiert werden.</w:t>
            </w:r>
          </w:p>
          <w:p w:rsidR="00722421" w:rsidRPr="004D0261" w:rsidRDefault="00722421" w:rsidP="008F4A9B">
            <w:pPr>
              <w:pStyle w:val="gemtab11ptAbstand"/>
            </w:pPr>
            <w:r w:rsidRPr="004D0261">
              <w:rPr>
                <w:sz w:val="20"/>
              </w:rPr>
              <w:t>Für Option_Erstellung_von_Testkarten MÜSSEN die beiden folgenden Attribute mit Wildcard oder AttributeNotSet initialisiert werden.</w:t>
            </w:r>
          </w:p>
        </w:tc>
      </w:tr>
      <w:tr w:rsidR="00722421" w:rsidRPr="004D0261" w:rsidTr="008F4A9B">
        <w:trPr>
          <w:trHeight w:val="253"/>
        </w:trPr>
        <w:tc>
          <w:tcPr>
            <w:tcW w:w="2628" w:type="dxa"/>
            <w:tcBorders>
              <w:bottom w:val="single" w:sz="6" w:space="0" w:color="000000"/>
            </w:tcBorders>
            <w:shd w:val="clear" w:color="auto" w:fill="auto"/>
            <w:vAlign w:val="center"/>
          </w:tcPr>
          <w:p w:rsidR="00722421" w:rsidRPr="004D0261" w:rsidRDefault="00722421" w:rsidP="008F4A9B">
            <w:pPr>
              <w:pStyle w:val="gemTab10pt"/>
            </w:pPr>
            <w:r w:rsidRPr="004D0261">
              <w:t>CHAT</w:t>
            </w:r>
          </w:p>
        </w:tc>
        <w:tc>
          <w:tcPr>
            <w:tcW w:w="4320" w:type="dxa"/>
            <w:tcBorders>
              <w:bottom w:val="single" w:sz="6" w:space="0" w:color="000000"/>
            </w:tcBorders>
            <w:shd w:val="clear" w:color="auto" w:fill="auto"/>
            <w:vAlign w:val="center"/>
          </w:tcPr>
          <w:p w:rsidR="00722421" w:rsidRPr="004D0261" w:rsidRDefault="00722421" w:rsidP="008F4A9B">
            <w:pPr>
              <w:pStyle w:val="gemTab10pt"/>
              <w:numPr>
                <w:ilvl w:val="0"/>
                <w:numId w:val="24"/>
              </w:numPr>
              <w:tabs>
                <w:tab w:val="left" w:pos="851"/>
              </w:tabs>
              <w:autoSpaceDE w:val="0"/>
              <w:autoSpaceDN w:val="0"/>
              <w:adjustRightInd w:val="0"/>
            </w:pPr>
            <w:r w:rsidRPr="004D0261">
              <w:t>OID</w:t>
            </w:r>
            <w:r w:rsidRPr="004D0261">
              <w:rPr>
                <w:rFonts w:cs="Arial"/>
                <w:vertAlign w:val="subscript"/>
              </w:rPr>
              <w:t>flags</w:t>
            </w:r>
            <w:r w:rsidRPr="004D0261">
              <w:tab/>
              <w:t xml:space="preserve">= oid_cvc_fl_cms </w:t>
            </w:r>
          </w:p>
          <w:p w:rsidR="00722421" w:rsidRPr="004D0261" w:rsidRDefault="00722421" w:rsidP="008F4A9B">
            <w:pPr>
              <w:pStyle w:val="gemTab10pt"/>
              <w:numPr>
                <w:ilvl w:val="0"/>
                <w:numId w:val="24"/>
              </w:numPr>
              <w:tabs>
                <w:tab w:val="left" w:pos="851"/>
              </w:tabs>
              <w:autoSpaceDE w:val="0"/>
              <w:autoSpaceDN w:val="0"/>
              <w:adjustRightInd w:val="0"/>
              <w:rPr>
                <w:strike/>
              </w:rPr>
            </w:pPr>
            <w:r w:rsidRPr="004D0261">
              <w:t>flagList</w:t>
            </w:r>
            <w:r w:rsidRPr="004D0261">
              <w:tab/>
              <w:t>= ‘FF BFFF FFFF FFFF’</w:t>
            </w:r>
          </w:p>
        </w:tc>
        <w:tc>
          <w:tcPr>
            <w:tcW w:w="2001" w:type="dxa"/>
            <w:tcBorders>
              <w:bottom w:val="single" w:sz="6" w:space="0" w:color="000000"/>
            </w:tcBorders>
            <w:shd w:val="clear" w:color="auto" w:fill="auto"/>
            <w:vAlign w:val="center"/>
          </w:tcPr>
          <w:p w:rsidR="00722421" w:rsidRPr="004D0261" w:rsidRDefault="00722421" w:rsidP="008F4A9B">
            <w:pPr>
              <w:pStyle w:val="gemTab10pt"/>
            </w:pPr>
            <w:r w:rsidRPr="004D0261">
              <w:t xml:space="preserve">siehe </w:t>
            </w:r>
            <w:r w:rsidRPr="004D0261">
              <w:fldChar w:fldCharType="begin"/>
            </w:r>
            <w:r w:rsidRPr="004D0261">
              <w:instrText xml:space="preserve"> REF _Ref345321182 \r \h </w:instrText>
            </w:r>
            <w:r w:rsidR="004D0261">
              <w:instrText xml:space="preserve"> \* MERGEFORMAT </w:instrText>
            </w:r>
            <w:r w:rsidRPr="004D0261">
              <w:fldChar w:fldCharType="separate"/>
            </w:r>
            <w:r w:rsidR="00997CBB">
              <w:t>Hinweis 33:</w:t>
            </w:r>
            <w:r w:rsidRPr="004D0261">
              <w:fldChar w:fldCharType="end"/>
            </w:r>
          </w:p>
        </w:tc>
      </w:tr>
      <w:tr w:rsidR="00722421" w:rsidRPr="004D0261" w:rsidTr="008F4A9B">
        <w:trPr>
          <w:trHeight w:val="253"/>
        </w:trPr>
        <w:tc>
          <w:tcPr>
            <w:tcW w:w="2628" w:type="dxa"/>
            <w:tcBorders>
              <w:bottom w:val="single" w:sz="4" w:space="0" w:color="auto"/>
            </w:tcBorders>
            <w:shd w:val="clear" w:color="auto" w:fill="auto"/>
            <w:vAlign w:val="center"/>
          </w:tcPr>
          <w:p w:rsidR="00722421" w:rsidRPr="004D0261" w:rsidRDefault="00722421" w:rsidP="008F4A9B">
            <w:pPr>
              <w:pStyle w:val="Text"/>
              <w:rPr>
                <w:i/>
              </w:rPr>
            </w:pPr>
            <w:r w:rsidRPr="004D0261">
              <w:rPr>
                <w:i/>
              </w:rPr>
              <w:t>expirationDate</w:t>
            </w:r>
          </w:p>
        </w:tc>
        <w:tc>
          <w:tcPr>
            <w:tcW w:w="4320" w:type="dxa"/>
            <w:tcBorders>
              <w:bottom w:val="single" w:sz="4" w:space="0" w:color="auto"/>
            </w:tcBorders>
            <w:shd w:val="clear" w:color="auto" w:fill="auto"/>
            <w:vAlign w:val="center"/>
          </w:tcPr>
          <w:p w:rsidR="00722421" w:rsidRPr="004D0261" w:rsidRDefault="00722421" w:rsidP="008F4A9B">
            <w:pPr>
              <w:pStyle w:val="gemTab10pt"/>
              <w:rPr>
                <w:strike/>
              </w:rPr>
            </w:pPr>
            <w:r w:rsidRPr="004D0261">
              <w:t>Identisch zu  „expirationDate“ von PuK.RCS.CS.E256</w:t>
            </w:r>
            <w:r w:rsidRPr="000A6465">
              <w:t xml:space="preserve"> </w:t>
            </w:r>
          </w:p>
        </w:tc>
        <w:tc>
          <w:tcPr>
            <w:tcW w:w="2001" w:type="dxa"/>
            <w:tcBorders>
              <w:bottom w:val="single" w:sz="4" w:space="0" w:color="auto"/>
            </w:tcBorders>
            <w:shd w:val="clear" w:color="auto" w:fill="auto"/>
          </w:tcPr>
          <w:p w:rsidR="00722421" w:rsidRPr="004D0261" w:rsidRDefault="00722421" w:rsidP="008F4A9B">
            <w:pPr>
              <w:pStyle w:val="gemTab10pt"/>
            </w:pPr>
          </w:p>
        </w:tc>
      </w:tr>
      <w:tr w:rsidR="00722421" w:rsidRPr="00E13858" w:rsidTr="008F4A9B">
        <w:trPr>
          <w:trHeight w:val="253"/>
        </w:trPr>
        <w:tc>
          <w:tcPr>
            <w:tcW w:w="8949" w:type="dxa"/>
            <w:gridSpan w:val="3"/>
            <w:tcBorders>
              <w:bottom w:val="single" w:sz="4" w:space="0" w:color="auto"/>
            </w:tcBorders>
            <w:shd w:val="clear" w:color="auto" w:fill="auto"/>
          </w:tcPr>
          <w:p w:rsidR="00722421" w:rsidRPr="004D0261" w:rsidRDefault="00722421" w:rsidP="008F4A9B">
            <w:pPr>
              <w:pStyle w:val="gemtab11ptAbstand"/>
              <w:rPr>
                <w:sz w:val="20"/>
              </w:rPr>
            </w:pPr>
            <w:r w:rsidRPr="004D0261">
              <w:rPr>
                <w:sz w:val="20"/>
              </w:rPr>
              <w:t>Für Echtkarten MÜSSEN die nachfolgenden Attribute mit den unten angegebenen Werten initialisiert werden.</w:t>
            </w:r>
          </w:p>
          <w:p w:rsidR="00722421" w:rsidRPr="004D0261" w:rsidRDefault="00722421" w:rsidP="008F4A9B">
            <w:pPr>
              <w:pStyle w:val="gemtab11ptAbstand"/>
              <w:rPr>
                <w:szCs w:val="22"/>
              </w:rPr>
            </w:pPr>
            <w:r w:rsidRPr="004D0261">
              <w:rPr>
                <w:sz w:val="20"/>
              </w:rPr>
              <w:t>Für Option_Erstellung_von_Testkarten MÜSSEN die nachfolgenden Attribute entweder mit den unten angegebenen Werten oder mit Wildcard oder AttributeNotSet initialisiert werden.</w:t>
            </w:r>
          </w:p>
        </w:tc>
      </w:tr>
      <w:tr w:rsidR="00A7695B" w:rsidRPr="000571F4">
        <w:trPr>
          <w:trHeight w:val="253"/>
        </w:trPr>
        <w:tc>
          <w:tcPr>
            <w:tcW w:w="2628" w:type="dxa"/>
            <w:tcBorders>
              <w:bottom w:val="single" w:sz="6" w:space="0" w:color="000000"/>
            </w:tcBorders>
            <w:shd w:val="clear" w:color="auto" w:fill="auto"/>
            <w:vAlign w:val="center"/>
          </w:tcPr>
          <w:p w:rsidR="00A7695B" w:rsidRPr="000571F4" w:rsidRDefault="00A7695B" w:rsidP="00AE59EB">
            <w:pPr>
              <w:pStyle w:val="gemTab10pt"/>
            </w:pPr>
            <w:r w:rsidRPr="000571F4">
              <w:t>keyIdentifier</w:t>
            </w:r>
          </w:p>
        </w:tc>
        <w:tc>
          <w:tcPr>
            <w:tcW w:w="4320" w:type="dxa"/>
            <w:tcBorders>
              <w:bottom w:val="single" w:sz="6" w:space="0" w:color="000000"/>
            </w:tcBorders>
            <w:shd w:val="clear" w:color="auto" w:fill="auto"/>
            <w:vAlign w:val="center"/>
          </w:tcPr>
          <w:p w:rsidR="00A7695B" w:rsidRPr="000571F4" w:rsidRDefault="00867518" w:rsidP="00AE59EB">
            <w:pPr>
              <w:pStyle w:val="gemTab10pt"/>
            </w:pPr>
            <w:r w:rsidRPr="000571F4">
              <w:t>‘0000 0000 0000 0013‘</w:t>
            </w:r>
          </w:p>
        </w:tc>
        <w:tc>
          <w:tcPr>
            <w:tcW w:w="2001" w:type="dxa"/>
            <w:tcBorders>
              <w:bottom w:val="single" w:sz="6" w:space="0" w:color="000000"/>
            </w:tcBorders>
            <w:shd w:val="clear" w:color="auto" w:fill="auto"/>
            <w:vAlign w:val="center"/>
          </w:tcPr>
          <w:p w:rsidR="00A7695B" w:rsidRPr="000571F4" w:rsidRDefault="00A7695B" w:rsidP="00AE59EB">
            <w:pPr>
              <w:pStyle w:val="gemTab10pt"/>
            </w:pPr>
          </w:p>
        </w:tc>
      </w:tr>
      <w:tr w:rsidR="00A7695B" w:rsidRPr="000571F4">
        <w:trPr>
          <w:trHeight w:val="253"/>
        </w:trPr>
        <w:tc>
          <w:tcPr>
            <w:tcW w:w="2628" w:type="dxa"/>
            <w:tcBorders>
              <w:bottom w:val="single" w:sz="4" w:space="0" w:color="auto"/>
            </w:tcBorders>
            <w:shd w:val="clear" w:color="auto" w:fill="auto"/>
            <w:vAlign w:val="center"/>
          </w:tcPr>
          <w:p w:rsidR="00A7695B" w:rsidRPr="000571F4" w:rsidRDefault="00A7695B" w:rsidP="00AE59EB">
            <w:pPr>
              <w:pStyle w:val="gemTab10pt"/>
            </w:pPr>
            <w:r w:rsidRPr="000571F4">
              <w:t>lifeCycleStatus</w:t>
            </w:r>
          </w:p>
        </w:tc>
        <w:tc>
          <w:tcPr>
            <w:tcW w:w="4320" w:type="dxa"/>
            <w:tcBorders>
              <w:bottom w:val="single" w:sz="4" w:space="0" w:color="auto"/>
            </w:tcBorders>
            <w:shd w:val="clear" w:color="auto" w:fill="auto"/>
            <w:vAlign w:val="center"/>
          </w:tcPr>
          <w:p w:rsidR="00A7695B" w:rsidRPr="000571F4" w:rsidRDefault="00A7695B" w:rsidP="00AE59EB">
            <w:pPr>
              <w:pStyle w:val="gemTab10pt"/>
            </w:pPr>
            <w:r w:rsidRPr="000571F4">
              <w:t>„Operational state (activated)“</w:t>
            </w:r>
          </w:p>
        </w:tc>
        <w:tc>
          <w:tcPr>
            <w:tcW w:w="2001" w:type="dxa"/>
            <w:tcBorders>
              <w:bottom w:val="single" w:sz="4" w:space="0" w:color="auto"/>
            </w:tcBorders>
            <w:shd w:val="clear" w:color="auto" w:fill="auto"/>
            <w:vAlign w:val="center"/>
          </w:tcPr>
          <w:p w:rsidR="00A7695B" w:rsidRPr="000571F4" w:rsidRDefault="00A7695B" w:rsidP="00AE59EB">
            <w:pPr>
              <w:pStyle w:val="gemTab10pt"/>
            </w:pPr>
          </w:p>
        </w:tc>
      </w:tr>
      <w:tr w:rsidR="00A7695B" w:rsidRPr="000571F4">
        <w:trPr>
          <w:trHeight w:val="253"/>
        </w:trPr>
        <w:tc>
          <w:tcPr>
            <w:tcW w:w="2628" w:type="dxa"/>
            <w:tcBorders>
              <w:bottom w:val="single" w:sz="6" w:space="0" w:color="000000"/>
            </w:tcBorders>
            <w:shd w:val="clear" w:color="auto" w:fill="auto"/>
            <w:vAlign w:val="center"/>
          </w:tcPr>
          <w:p w:rsidR="00A7695B" w:rsidRPr="000571F4" w:rsidRDefault="00A7695B" w:rsidP="00AE59EB">
            <w:pPr>
              <w:pStyle w:val="gemTab10pt"/>
            </w:pPr>
            <w:r w:rsidRPr="000571F4">
              <w:t>publicKey</w:t>
            </w:r>
          </w:p>
        </w:tc>
        <w:tc>
          <w:tcPr>
            <w:tcW w:w="4320" w:type="dxa"/>
            <w:tcBorders>
              <w:bottom w:val="single" w:sz="6" w:space="0" w:color="000000"/>
            </w:tcBorders>
            <w:shd w:val="clear" w:color="auto" w:fill="auto"/>
            <w:vAlign w:val="center"/>
          </w:tcPr>
          <w:p w:rsidR="00A7695B" w:rsidRPr="000571F4" w:rsidRDefault="00A7695B" w:rsidP="00AE59EB">
            <w:pPr>
              <w:pStyle w:val="gemTab10pt"/>
              <w:rPr>
                <w:strike/>
              </w:rPr>
            </w:pPr>
            <w:r w:rsidRPr="000571F4">
              <w:t>herstellerspezifisch „unbefüllt“, Speicherplatz hinreichend für einen Schlüssel mit Domainparameter = brainpoolP256r1</w:t>
            </w:r>
          </w:p>
        </w:tc>
        <w:tc>
          <w:tcPr>
            <w:tcW w:w="2001" w:type="dxa"/>
            <w:tcBorders>
              <w:bottom w:val="single" w:sz="6" w:space="0" w:color="000000"/>
            </w:tcBorders>
            <w:shd w:val="clear" w:color="auto" w:fill="auto"/>
            <w:vAlign w:val="center"/>
          </w:tcPr>
          <w:p w:rsidR="00A7695B" w:rsidRPr="000571F4" w:rsidRDefault="00A7695B" w:rsidP="00AE59EB">
            <w:pPr>
              <w:pStyle w:val="gemTab10pt"/>
            </w:pPr>
            <w:r w:rsidRPr="000571F4">
              <w:t>wird personalisiert</w:t>
            </w:r>
          </w:p>
        </w:tc>
      </w:tr>
      <w:tr w:rsidR="00A7695B" w:rsidRPr="000571F4">
        <w:trPr>
          <w:trHeight w:val="269"/>
        </w:trPr>
        <w:tc>
          <w:tcPr>
            <w:tcW w:w="2628" w:type="dxa"/>
            <w:tcBorders>
              <w:bottom w:val="single" w:sz="4" w:space="0" w:color="auto"/>
            </w:tcBorders>
            <w:shd w:val="clear" w:color="auto" w:fill="auto"/>
            <w:vAlign w:val="center"/>
          </w:tcPr>
          <w:p w:rsidR="00A7695B" w:rsidRPr="000571F4" w:rsidRDefault="00A7695B" w:rsidP="00D755F5">
            <w:pPr>
              <w:pStyle w:val="gemTab10pt"/>
              <w:rPr>
                <w:i/>
              </w:rPr>
            </w:pPr>
            <w:r w:rsidRPr="000571F4">
              <w:rPr>
                <w:i/>
              </w:rPr>
              <w:t>oid</w:t>
            </w:r>
          </w:p>
        </w:tc>
        <w:tc>
          <w:tcPr>
            <w:tcW w:w="4320" w:type="dxa"/>
            <w:tcBorders>
              <w:bottom w:val="single" w:sz="4" w:space="0" w:color="auto"/>
            </w:tcBorders>
            <w:shd w:val="clear" w:color="auto" w:fill="auto"/>
            <w:vAlign w:val="center"/>
          </w:tcPr>
          <w:p w:rsidR="00A7695B" w:rsidRPr="000571F4" w:rsidRDefault="00A7695B" w:rsidP="00D755F5">
            <w:pPr>
              <w:pStyle w:val="gemTab10pt"/>
              <w:rPr>
                <w:rFonts w:cs="Arial"/>
              </w:rPr>
            </w:pPr>
            <w:r w:rsidRPr="000571F4">
              <w:rPr>
                <w:rFonts w:cs="Arial"/>
              </w:rPr>
              <w:t>ecdsa-with-SHA256</w:t>
            </w:r>
          </w:p>
          <w:p w:rsidR="00A7695B" w:rsidRPr="000571F4" w:rsidRDefault="00596EE0" w:rsidP="00D755F5">
            <w:pPr>
              <w:pStyle w:val="gemTab10pt"/>
            </w:pPr>
            <w:r>
              <w:rPr>
                <w:rFonts w:cs="Arial"/>
              </w:rPr>
              <w:t>‘</w:t>
            </w:r>
            <w:r w:rsidR="00A7695B" w:rsidRPr="000571F4">
              <w:rPr>
                <w:rFonts w:cs="Arial"/>
              </w:rPr>
              <w:t>2A8648CE3D040302</w:t>
            </w:r>
            <w:r>
              <w:rPr>
                <w:rFonts w:cs="Arial"/>
              </w:rPr>
              <w:t>’</w:t>
            </w:r>
            <w:r w:rsidR="00A7695B" w:rsidRPr="000571F4">
              <w:rPr>
                <w:rFonts w:cs="Arial"/>
              </w:rPr>
              <w:t xml:space="preserve"> = {1.2.840.10045.4.3.2}</w:t>
            </w:r>
          </w:p>
        </w:tc>
        <w:tc>
          <w:tcPr>
            <w:tcW w:w="2001" w:type="dxa"/>
            <w:tcBorders>
              <w:bottom w:val="single" w:sz="4" w:space="0" w:color="auto"/>
            </w:tcBorders>
            <w:shd w:val="clear" w:color="auto" w:fill="auto"/>
            <w:vAlign w:val="center"/>
          </w:tcPr>
          <w:p w:rsidR="00A7695B" w:rsidRPr="000571F4" w:rsidRDefault="00A7695B" w:rsidP="00D755F5">
            <w:pPr>
              <w:pStyle w:val="gemTab10pt"/>
            </w:pPr>
          </w:p>
        </w:tc>
      </w:tr>
      <w:tr w:rsidR="00A7695B" w:rsidRPr="00DE607F">
        <w:trPr>
          <w:trHeight w:val="253"/>
        </w:trPr>
        <w:tc>
          <w:tcPr>
            <w:tcW w:w="2628" w:type="dxa"/>
            <w:tcBorders>
              <w:bottom w:val="single" w:sz="4" w:space="0" w:color="auto"/>
            </w:tcBorders>
            <w:shd w:val="clear" w:color="auto" w:fill="auto"/>
            <w:vAlign w:val="center"/>
          </w:tcPr>
          <w:p w:rsidR="00A7695B" w:rsidRPr="00DE607F" w:rsidRDefault="00A7695B" w:rsidP="00D755F5">
            <w:pPr>
              <w:pStyle w:val="gemTab10pt"/>
              <w:rPr>
                <w:i/>
                <w:lang w:val="en-GB"/>
              </w:rPr>
            </w:pPr>
            <w:proofErr w:type="gramStart"/>
            <w:r w:rsidRPr="00DE607F">
              <w:rPr>
                <w:i/>
                <w:lang w:val="en-GB"/>
              </w:rPr>
              <w:t>accessRulesPublicSignatureVerificationObject</w:t>
            </w:r>
            <w:proofErr w:type="gramEnd"/>
            <w:r w:rsidRPr="00DE607F">
              <w:rPr>
                <w:i/>
                <w:lang w:val="en-GB"/>
              </w:rPr>
              <w:t xml:space="preserve">. </w:t>
            </w:r>
            <w:r w:rsidRPr="00DE607F">
              <w:rPr>
                <w:i/>
                <w:lang w:val="en-GB"/>
              </w:rPr>
              <w:br/>
            </w:r>
          </w:p>
        </w:tc>
        <w:tc>
          <w:tcPr>
            <w:tcW w:w="4320" w:type="dxa"/>
            <w:vMerge w:val="restart"/>
            <w:shd w:val="clear" w:color="auto" w:fill="auto"/>
            <w:vAlign w:val="center"/>
          </w:tcPr>
          <w:p w:rsidR="00A7695B" w:rsidRPr="00DE607F" w:rsidRDefault="00A7695B" w:rsidP="00D755F5">
            <w:pPr>
              <w:pStyle w:val="gemTab10pt"/>
            </w:pPr>
            <w:r w:rsidRPr="00DE607F">
              <w:t>Für alle Life Cycle State und in SE#1 gilt:</w:t>
            </w:r>
          </w:p>
          <w:p w:rsidR="00EE607A" w:rsidRPr="00DE607F" w:rsidRDefault="00EE607A" w:rsidP="00EE607A">
            <w:pPr>
              <w:pStyle w:val="gemtab11ptAbstand"/>
              <w:spacing w:before="0" w:after="0"/>
              <w:rPr>
                <w:sz w:val="20"/>
                <w:lang w:val="en-GB"/>
              </w:rPr>
            </w:pPr>
            <w:r w:rsidRPr="00DE607F">
              <w:rPr>
                <w:smallCaps/>
                <w:sz w:val="20"/>
                <w:lang w:val="en-GB"/>
              </w:rPr>
              <w:t>Delete</w:t>
            </w:r>
            <w:r w:rsidRPr="00DE607F">
              <w:rPr>
                <w:sz w:val="20"/>
                <w:lang w:val="en-GB"/>
              </w:rPr>
              <w:t xml:space="preserve"> </w:t>
            </w:r>
            <w:r w:rsidRPr="00DE607F">
              <w:rPr>
                <w:sz w:val="20"/>
                <w:szCs w:val="24"/>
                <w:lang w:val="en-GB"/>
              </w:rPr>
              <w:t xml:space="preserve">--&gt; </w:t>
            </w:r>
            <w:r w:rsidR="00E05492" w:rsidRPr="00DE607F">
              <w:rPr>
                <w:sz w:val="20"/>
                <w:szCs w:val="24"/>
                <w:lang w:val="en-GB"/>
              </w:rPr>
              <w:fldChar w:fldCharType="begin"/>
            </w:r>
            <w:r w:rsidR="00E05492" w:rsidRPr="00DE607F">
              <w:rPr>
                <w:sz w:val="20"/>
                <w:szCs w:val="24"/>
                <w:lang w:val="en-GB"/>
              </w:rPr>
              <w:instrText xml:space="preserve"> REF  fAUT_CMS \h  \* MERGEFORMAT </w:instrText>
            </w:r>
            <w:r w:rsidR="00E05492" w:rsidRPr="00DE607F">
              <w:rPr>
                <w:sz w:val="20"/>
                <w:szCs w:val="24"/>
                <w:lang w:val="en-GB"/>
              </w:rPr>
            </w:r>
            <w:r w:rsidR="00E05492" w:rsidRPr="00DE607F">
              <w:rPr>
                <w:sz w:val="20"/>
                <w:szCs w:val="24"/>
                <w:lang w:val="en-GB"/>
              </w:rPr>
              <w:fldChar w:fldCharType="separate"/>
            </w:r>
            <w:r w:rsidR="00997CBB" w:rsidRPr="00997CBB">
              <w:rPr>
                <w:sz w:val="20"/>
                <w:szCs w:val="24"/>
                <w:lang w:val="en-GB"/>
              </w:rPr>
              <w:t>AUT_CMS</w:t>
            </w:r>
            <w:r w:rsidR="00E05492" w:rsidRPr="00DE607F">
              <w:rPr>
                <w:sz w:val="20"/>
                <w:szCs w:val="24"/>
                <w:lang w:val="en-GB"/>
              </w:rPr>
              <w:fldChar w:fldCharType="end"/>
            </w:r>
            <w:r w:rsidR="00E05492" w:rsidRPr="00DE607F">
              <w:rPr>
                <w:sz w:val="20"/>
                <w:szCs w:val="24"/>
                <w:lang w:val="en-GB"/>
              </w:rPr>
              <w:t xml:space="preserve"> OR AUT_CUP</w:t>
            </w:r>
          </w:p>
          <w:p w:rsidR="00A7695B" w:rsidRPr="00DE607F" w:rsidRDefault="00A7695B" w:rsidP="00D755F5">
            <w:pPr>
              <w:pStyle w:val="gemTab10pt"/>
              <w:rPr>
                <w:lang w:val="en-GB"/>
              </w:rPr>
            </w:pPr>
            <w:r w:rsidRPr="00DE607F">
              <w:rPr>
                <w:lang w:val="en-GB"/>
              </w:rPr>
              <w:t xml:space="preserve">PSO Verify Certificate </w:t>
            </w:r>
            <w:r w:rsidRPr="00DE607F">
              <w:sym w:font="Wingdings" w:char="F0E0"/>
            </w:r>
            <w:r w:rsidRPr="00DE607F">
              <w:rPr>
                <w:lang w:val="en-GB"/>
              </w:rPr>
              <w:t xml:space="preserve"> ALWAYS</w:t>
            </w:r>
          </w:p>
        </w:tc>
        <w:tc>
          <w:tcPr>
            <w:tcW w:w="2001" w:type="dxa"/>
            <w:tcBorders>
              <w:bottom w:val="single" w:sz="4" w:space="0" w:color="auto"/>
            </w:tcBorders>
            <w:shd w:val="clear" w:color="auto" w:fill="auto"/>
            <w:vAlign w:val="center"/>
          </w:tcPr>
          <w:p w:rsidR="00A7695B" w:rsidRPr="00DE607F" w:rsidRDefault="00A7695B" w:rsidP="00D755F5">
            <w:pPr>
              <w:pStyle w:val="gemTab10pt"/>
              <w:rPr>
                <w:lang w:val="en-GB"/>
              </w:rPr>
            </w:pPr>
          </w:p>
        </w:tc>
      </w:tr>
      <w:tr w:rsidR="00A7695B" w:rsidRPr="00DE607F">
        <w:trPr>
          <w:trHeight w:val="253"/>
        </w:trPr>
        <w:tc>
          <w:tcPr>
            <w:tcW w:w="2628" w:type="dxa"/>
            <w:tcBorders>
              <w:bottom w:val="single" w:sz="4" w:space="0" w:color="auto"/>
            </w:tcBorders>
            <w:shd w:val="clear" w:color="auto" w:fill="auto"/>
            <w:vAlign w:val="center"/>
          </w:tcPr>
          <w:p w:rsidR="00A7695B" w:rsidRPr="00DE607F" w:rsidRDefault="00A7695B" w:rsidP="00D755F5">
            <w:pPr>
              <w:pStyle w:val="gemTab10pt"/>
              <w:rPr>
                <w:i/>
                <w:strike/>
                <w:lang w:val="en-GB"/>
              </w:rPr>
            </w:pPr>
          </w:p>
        </w:tc>
        <w:tc>
          <w:tcPr>
            <w:tcW w:w="4320" w:type="dxa"/>
            <w:vMerge/>
            <w:tcBorders>
              <w:bottom w:val="single" w:sz="4" w:space="0" w:color="auto"/>
            </w:tcBorders>
            <w:shd w:val="clear" w:color="auto" w:fill="auto"/>
            <w:vAlign w:val="center"/>
          </w:tcPr>
          <w:p w:rsidR="00A7695B" w:rsidRPr="00DE607F" w:rsidRDefault="00A7695B" w:rsidP="00D755F5">
            <w:pPr>
              <w:pStyle w:val="gemTab10pt"/>
              <w:rPr>
                <w:lang w:val="en-GB"/>
              </w:rPr>
            </w:pPr>
          </w:p>
        </w:tc>
        <w:tc>
          <w:tcPr>
            <w:tcW w:w="2001" w:type="dxa"/>
            <w:tcBorders>
              <w:bottom w:val="single" w:sz="4" w:space="0" w:color="auto"/>
            </w:tcBorders>
            <w:shd w:val="clear" w:color="auto" w:fill="auto"/>
            <w:vAlign w:val="center"/>
          </w:tcPr>
          <w:p w:rsidR="00A7695B" w:rsidRPr="00DE607F" w:rsidRDefault="00A7695B" w:rsidP="00D755F5">
            <w:pPr>
              <w:pStyle w:val="gemTab10pt"/>
              <w:rPr>
                <w:lang w:val="en-GB"/>
              </w:rPr>
            </w:pPr>
          </w:p>
        </w:tc>
      </w:tr>
      <w:tr w:rsidR="00A7695B" w:rsidRPr="007B2A84">
        <w:trPr>
          <w:trHeight w:val="253"/>
        </w:trPr>
        <w:tc>
          <w:tcPr>
            <w:tcW w:w="2628" w:type="dxa"/>
            <w:tcBorders>
              <w:bottom w:val="single" w:sz="4" w:space="0" w:color="auto"/>
            </w:tcBorders>
            <w:shd w:val="clear" w:color="auto" w:fill="auto"/>
            <w:vAlign w:val="center"/>
          </w:tcPr>
          <w:p w:rsidR="00A7695B" w:rsidRPr="00DE607F" w:rsidRDefault="00A7695B" w:rsidP="00D755F5">
            <w:pPr>
              <w:pStyle w:val="gemTab10pt"/>
              <w:rPr>
                <w:i/>
              </w:rPr>
            </w:pPr>
            <w:r w:rsidRPr="00DE607F">
              <w:rPr>
                <w:i/>
              </w:rPr>
              <w:t xml:space="preserve">accessRulesPublicAuthenticationObject. </w:t>
            </w:r>
            <w:r w:rsidRPr="00DE607F">
              <w:rPr>
                <w:i/>
              </w:rPr>
              <w:br/>
            </w:r>
          </w:p>
        </w:tc>
        <w:tc>
          <w:tcPr>
            <w:tcW w:w="4320" w:type="dxa"/>
            <w:vMerge w:val="restart"/>
            <w:shd w:val="clear" w:color="auto" w:fill="auto"/>
            <w:vAlign w:val="center"/>
          </w:tcPr>
          <w:p w:rsidR="00A7695B" w:rsidRPr="00DE607F" w:rsidRDefault="00A7695B" w:rsidP="00D755F5">
            <w:pPr>
              <w:pStyle w:val="gemTab10pt"/>
            </w:pPr>
            <w:r w:rsidRPr="00DE607F">
              <w:t>Für alle Life Cycle State und in SE#1 gilt:</w:t>
            </w:r>
          </w:p>
          <w:p w:rsidR="00EE607A" w:rsidRPr="00DE607F" w:rsidRDefault="00EE607A" w:rsidP="00EE607A">
            <w:pPr>
              <w:pStyle w:val="gemtab11ptAbstand"/>
              <w:spacing w:before="0" w:after="0"/>
              <w:rPr>
                <w:sz w:val="20"/>
                <w:lang w:val="en-GB"/>
              </w:rPr>
            </w:pPr>
            <w:r w:rsidRPr="00DE607F">
              <w:rPr>
                <w:smallCaps/>
                <w:sz w:val="20"/>
                <w:lang w:val="en-GB"/>
              </w:rPr>
              <w:t>Delete</w:t>
            </w:r>
            <w:r w:rsidRPr="00DE607F">
              <w:rPr>
                <w:sz w:val="20"/>
                <w:lang w:val="en-GB"/>
              </w:rPr>
              <w:t xml:space="preserve"> --&gt; ALWAYS</w:t>
            </w:r>
          </w:p>
          <w:p w:rsidR="00A7695B" w:rsidRPr="000571F4" w:rsidRDefault="00D85378" w:rsidP="00D85378">
            <w:pPr>
              <w:pStyle w:val="gemTab10pt"/>
              <w:rPr>
                <w:lang w:val="en-GB"/>
              </w:rPr>
            </w:pPr>
            <w:r w:rsidRPr="00DE607F">
              <w:rPr>
                <w:smallCaps/>
                <w:lang w:val="en-GB"/>
              </w:rPr>
              <w:t>General Authenticate</w:t>
            </w:r>
            <w:r w:rsidRPr="00DE607F">
              <w:rPr>
                <w:lang w:val="en-GB"/>
              </w:rPr>
              <w:t xml:space="preserve"> </w:t>
            </w:r>
            <w:r w:rsidRPr="00DE607F">
              <w:sym w:font="Wingdings" w:char="F0E0"/>
            </w:r>
            <w:r w:rsidRPr="00DE607F">
              <w:rPr>
                <w:lang w:val="en-GB"/>
              </w:rPr>
              <w:t xml:space="preserve"> ALWAYS</w:t>
            </w:r>
          </w:p>
        </w:tc>
        <w:tc>
          <w:tcPr>
            <w:tcW w:w="2001" w:type="dxa"/>
            <w:tcBorders>
              <w:bottom w:val="single" w:sz="4" w:space="0" w:color="auto"/>
            </w:tcBorders>
            <w:shd w:val="clear" w:color="auto" w:fill="auto"/>
            <w:vAlign w:val="center"/>
          </w:tcPr>
          <w:p w:rsidR="00A7695B" w:rsidRPr="000571F4" w:rsidRDefault="00A7695B" w:rsidP="00D755F5">
            <w:pPr>
              <w:pStyle w:val="gemTab10pt"/>
              <w:rPr>
                <w:lang w:val="en-GB"/>
              </w:rPr>
            </w:pPr>
          </w:p>
        </w:tc>
      </w:tr>
      <w:tr w:rsidR="00A7695B" w:rsidRPr="007B2A84">
        <w:trPr>
          <w:trHeight w:val="253"/>
        </w:trPr>
        <w:tc>
          <w:tcPr>
            <w:tcW w:w="2628" w:type="dxa"/>
            <w:tcBorders>
              <w:bottom w:val="single" w:sz="4" w:space="0" w:color="auto"/>
            </w:tcBorders>
            <w:shd w:val="clear" w:color="auto" w:fill="auto"/>
            <w:vAlign w:val="center"/>
          </w:tcPr>
          <w:p w:rsidR="00A7695B" w:rsidRPr="00EE607A" w:rsidRDefault="00A7695B" w:rsidP="00D755F5">
            <w:pPr>
              <w:pStyle w:val="gemTab10pt"/>
              <w:rPr>
                <w:i/>
                <w:strike/>
                <w:lang w:val="en-GB"/>
              </w:rPr>
            </w:pPr>
          </w:p>
        </w:tc>
        <w:tc>
          <w:tcPr>
            <w:tcW w:w="4320" w:type="dxa"/>
            <w:vMerge/>
            <w:tcBorders>
              <w:bottom w:val="single" w:sz="4" w:space="0" w:color="auto"/>
            </w:tcBorders>
            <w:shd w:val="clear" w:color="auto" w:fill="auto"/>
            <w:vAlign w:val="center"/>
          </w:tcPr>
          <w:p w:rsidR="00A7695B" w:rsidRPr="00EE607A" w:rsidRDefault="00A7695B" w:rsidP="00D755F5">
            <w:pPr>
              <w:pStyle w:val="gemTab10pt"/>
              <w:rPr>
                <w:i/>
                <w:lang w:val="en-GB"/>
              </w:rPr>
            </w:pPr>
          </w:p>
        </w:tc>
        <w:tc>
          <w:tcPr>
            <w:tcW w:w="2001" w:type="dxa"/>
            <w:tcBorders>
              <w:bottom w:val="single" w:sz="4" w:space="0" w:color="auto"/>
            </w:tcBorders>
            <w:shd w:val="clear" w:color="auto" w:fill="auto"/>
            <w:vAlign w:val="center"/>
          </w:tcPr>
          <w:p w:rsidR="00A7695B" w:rsidRPr="00EE607A" w:rsidRDefault="00A7695B" w:rsidP="00D755F5">
            <w:pPr>
              <w:pStyle w:val="gemTab10pt"/>
              <w:rPr>
                <w:lang w:val="en-GB"/>
              </w:rPr>
            </w:pPr>
          </w:p>
        </w:tc>
      </w:tr>
      <w:tr w:rsidR="00A7695B" w:rsidRPr="000571F4">
        <w:trPr>
          <w:trHeight w:val="253"/>
        </w:trPr>
        <w:tc>
          <w:tcPr>
            <w:tcW w:w="8949" w:type="dxa"/>
            <w:gridSpan w:val="3"/>
            <w:tcBorders>
              <w:bottom w:val="single" w:sz="4" w:space="0" w:color="auto"/>
            </w:tcBorders>
            <w:shd w:val="clear" w:color="auto" w:fill="000000"/>
            <w:vAlign w:val="center"/>
          </w:tcPr>
          <w:p w:rsidR="00A7695B" w:rsidRPr="000571F4" w:rsidRDefault="00A7695B" w:rsidP="007268F1">
            <w:pPr>
              <w:pStyle w:val="gemtab11ptAbstand"/>
            </w:pPr>
            <w:r w:rsidRPr="000571F4">
              <w:rPr>
                <w:rFonts w:eastAsia="Times New Roman"/>
                <w:sz w:val="20"/>
              </w:rPr>
              <w:t>Zugriffsregeln für die Kontaktschnittstelle</w:t>
            </w:r>
          </w:p>
        </w:tc>
      </w:tr>
      <w:tr w:rsidR="00A7695B" w:rsidRPr="000571F4">
        <w:tc>
          <w:tcPr>
            <w:tcW w:w="2628" w:type="dxa"/>
            <w:tcBorders>
              <w:bottom w:val="single" w:sz="4" w:space="0" w:color="auto"/>
            </w:tcBorders>
            <w:shd w:val="clear" w:color="auto" w:fill="E0E0E0"/>
            <w:vAlign w:val="center"/>
          </w:tcPr>
          <w:p w:rsidR="00A7695B" w:rsidRPr="000571F4" w:rsidRDefault="00A7695B" w:rsidP="00D755F5">
            <w:pPr>
              <w:pStyle w:val="gemTab10pt"/>
            </w:pPr>
            <w:r w:rsidRPr="000571F4">
              <w:t>Zugriffsart</w:t>
            </w:r>
          </w:p>
        </w:tc>
        <w:tc>
          <w:tcPr>
            <w:tcW w:w="4320" w:type="dxa"/>
            <w:tcBorders>
              <w:bottom w:val="single" w:sz="4" w:space="0" w:color="auto"/>
            </w:tcBorders>
            <w:shd w:val="clear" w:color="auto" w:fill="E0E0E0"/>
            <w:vAlign w:val="center"/>
          </w:tcPr>
          <w:p w:rsidR="00A7695B" w:rsidRPr="000571F4" w:rsidRDefault="00A7695B" w:rsidP="00D755F5">
            <w:pPr>
              <w:pStyle w:val="gemTab10pt"/>
            </w:pPr>
            <w:r w:rsidRPr="000571F4">
              <w:t>Zugriffsbedingung</w:t>
            </w:r>
          </w:p>
        </w:tc>
        <w:tc>
          <w:tcPr>
            <w:tcW w:w="2001" w:type="dxa"/>
            <w:tcBorders>
              <w:bottom w:val="single" w:sz="4" w:space="0" w:color="auto"/>
            </w:tcBorders>
            <w:shd w:val="clear" w:color="auto" w:fill="E0E0E0"/>
            <w:vAlign w:val="center"/>
          </w:tcPr>
          <w:p w:rsidR="00A7695B" w:rsidRPr="000571F4" w:rsidRDefault="00A7695B" w:rsidP="00D755F5">
            <w:pPr>
              <w:pStyle w:val="gemTab10pt"/>
            </w:pPr>
            <w:r w:rsidRPr="000571F4">
              <w:t>Bemerkung</w:t>
            </w:r>
          </w:p>
        </w:tc>
      </w:tr>
      <w:tr w:rsidR="00A7695B" w:rsidRPr="000571F4">
        <w:trPr>
          <w:trHeight w:val="253"/>
        </w:trPr>
        <w:tc>
          <w:tcPr>
            <w:tcW w:w="8949" w:type="dxa"/>
            <w:gridSpan w:val="3"/>
            <w:tcBorders>
              <w:bottom w:val="single" w:sz="6" w:space="0" w:color="000000"/>
            </w:tcBorders>
            <w:shd w:val="clear" w:color="auto" w:fill="E0E0E0"/>
            <w:vAlign w:val="center"/>
          </w:tcPr>
          <w:p w:rsidR="00A7695B" w:rsidRPr="000571F4" w:rsidRDefault="00A7695B" w:rsidP="00D755F5">
            <w:pPr>
              <w:pStyle w:val="gemTab10pt"/>
            </w:pPr>
            <w:r w:rsidRPr="000571F4">
              <w:t>Zugriffsregel für logischen LCS „Operational state (activated)” kontaktbehaftet</w:t>
            </w:r>
          </w:p>
        </w:tc>
      </w:tr>
      <w:tr w:rsidR="00A7695B" w:rsidRPr="000571F4">
        <w:trPr>
          <w:trHeight w:val="253"/>
        </w:trPr>
        <w:tc>
          <w:tcPr>
            <w:tcW w:w="2628" w:type="dxa"/>
            <w:shd w:val="clear" w:color="auto" w:fill="auto"/>
            <w:vAlign w:val="center"/>
          </w:tcPr>
          <w:p w:rsidR="00A7695B" w:rsidRPr="000571F4" w:rsidRDefault="00A7695B" w:rsidP="00D755F5">
            <w:pPr>
              <w:pStyle w:val="gemTab10pt"/>
            </w:pPr>
            <w:r w:rsidRPr="000571F4">
              <w:t>PSO Verify Certificate</w:t>
            </w:r>
          </w:p>
        </w:tc>
        <w:tc>
          <w:tcPr>
            <w:tcW w:w="4320" w:type="dxa"/>
            <w:shd w:val="clear" w:color="auto" w:fill="auto"/>
            <w:vAlign w:val="center"/>
          </w:tcPr>
          <w:p w:rsidR="00A7695B" w:rsidRPr="000571F4" w:rsidRDefault="00A7695B" w:rsidP="00D755F5">
            <w:pPr>
              <w:pStyle w:val="gemTab10pt"/>
            </w:pPr>
            <w:r w:rsidRPr="000571F4">
              <w:t>ALWAYS</w:t>
            </w:r>
          </w:p>
        </w:tc>
        <w:tc>
          <w:tcPr>
            <w:tcW w:w="2001" w:type="dxa"/>
            <w:shd w:val="clear" w:color="auto" w:fill="auto"/>
            <w:vAlign w:val="center"/>
          </w:tcPr>
          <w:p w:rsidR="00A7695B" w:rsidRPr="000571F4" w:rsidRDefault="00A7695B" w:rsidP="00D755F5">
            <w:pPr>
              <w:pStyle w:val="gemTab10pt"/>
            </w:pPr>
          </w:p>
        </w:tc>
      </w:tr>
      <w:tr w:rsidR="00A7695B" w:rsidRPr="000571F4">
        <w:trPr>
          <w:trHeight w:val="253"/>
        </w:trPr>
        <w:tc>
          <w:tcPr>
            <w:tcW w:w="2628" w:type="dxa"/>
            <w:shd w:val="clear" w:color="auto" w:fill="auto"/>
            <w:vAlign w:val="center"/>
          </w:tcPr>
          <w:p w:rsidR="00A7695B" w:rsidRPr="000571F4" w:rsidRDefault="00786866" w:rsidP="00D755F5">
            <w:pPr>
              <w:pStyle w:val="gemTab10pt"/>
              <w:rPr>
                <w:smallCaps/>
              </w:rPr>
            </w:pPr>
            <w:r w:rsidRPr="008240E6">
              <w:rPr>
                <w:smallCaps/>
                <w:szCs w:val="20"/>
              </w:rPr>
              <w:t>Delete</w:t>
            </w:r>
          </w:p>
        </w:tc>
        <w:tc>
          <w:tcPr>
            <w:tcW w:w="4320" w:type="dxa"/>
            <w:shd w:val="clear" w:color="auto" w:fill="auto"/>
            <w:vAlign w:val="center"/>
          </w:tcPr>
          <w:p w:rsidR="00A7695B" w:rsidRPr="00E90098" w:rsidRDefault="00A7695B" w:rsidP="00D755F5">
            <w:pPr>
              <w:pStyle w:val="gemTab10pt"/>
              <w:rPr>
                <w:lang w:val="en-GB"/>
              </w:rPr>
            </w:pPr>
            <w:r w:rsidRPr="000571F4">
              <w:fldChar w:fldCharType="begin"/>
            </w:r>
            <w:r w:rsidRPr="00E90098">
              <w:rPr>
                <w:lang w:val="en-GB"/>
              </w:rPr>
              <w:instrText xml:space="preserve"> REF  fAUT_CMS \h  \* MERGEFORMAT </w:instrText>
            </w:r>
            <w:r w:rsidRPr="000571F4">
              <w:fldChar w:fldCharType="separate"/>
            </w:r>
            <w:r w:rsidR="00997CBB" w:rsidRPr="00997CBB">
              <w:rPr>
                <w:lang w:val="en-GB"/>
              </w:rPr>
              <w:t>AUT_CMS</w:t>
            </w:r>
            <w:r w:rsidRPr="000571F4">
              <w:fldChar w:fldCharType="end"/>
            </w:r>
            <w:r w:rsidR="00606991" w:rsidRPr="00E90098">
              <w:rPr>
                <w:lang w:val="en-GB"/>
              </w:rPr>
              <w:t xml:space="preserve"> OR AUT_CUP</w:t>
            </w:r>
          </w:p>
        </w:tc>
        <w:tc>
          <w:tcPr>
            <w:tcW w:w="2001" w:type="dxa"/>
            <w:shd w:val="clear" w:color="auto" w:fill="auto"/>
            <w:vAlign w:val="center"/>
          </w:tcPr>
          <w:p w:rsidR="00A7695B" w:rsidRPr="000571F4" w:rsidRDefault="00606991" w:rsidP="00D755F5">
            <w:pPr>
              <w:pStyle w:val="gemTab10pt"/>
            </w:pPr>
            <w:r w:rsidRPr="000571F4">
              <w:t xml:space="preserve">siehe </w:t>
            </w:r>
            <w:r w:rsidRPr="000571F4">
              <w:fldChar w:fldCharType="begin"/>
            </w:r>
            <w:r w:rsidRPr="000571F4">
              <w:instrText xml:space="preserve"> REF _Ref375041909 \r \h  \* MERGEFORMAT </w:instrText>
            </w:r>
            <w:r w:rsidRPr="000571F4">
              <w:fldChar w:fldCharType="separate"/>
            </w:r>
            <w:r w:rsidR="00997CBB">
              <w:t>Hinweis 34:</w:t>
            </w:r>
            <w:r w:rsidRPr="000571F4">
              <w:fldChar w:fldCharType="end"/>
            </w:r>
            <w:r w:rsidRPr="000571F4">
              <w:t xml:space="preserve"> </w:t>
            </w:r>
          </w:p>
        </w:tc>
      </w:tr>
      <w:tr w:rsidR="00A7695B" w:rsidRPr="000571F4">
        <w:trPr>
          <w:trHeight w:val="253"/>
        </w:trPr>
        <w:tc>
          <w:tcPr>
            <w:tcW w:w="2628" w:type="dxa"/>
            <w:tcBorders>
              <w:bottom w:val="single" w:sz="4" w:space="0" w:color="auto"/>
            </w:tcBorders>
            <w:shd w:val="clear" w:color="auto" w:fill="auto"/>
            <w:vAlign w:val="center"/>
          </w:tcPr>
          <w:p w:rsidR="00A7695B" w:rsidRPr="000571F4" w:rsidRDefault="00A7695B" w:rsidP="00D755F5">
            <w:pPr>
              <w:pStyle w:val="gemTab10pt"/>
            </w:pPr>
            <w:r w:rsidRPr="000571F4">
              <w:t>andere</w:t>
            </w:r>
          </w:p>
        </w:tc>
        <w:tc>
          <w:tcPr>
            <w:tcW w:w="4320" w:type="dxa"/>
            <w:tcBorders>
              <w:bottom w:val="single" w:sz="4" w:space="0" w:color="auto"/>
            </w:tcBorders>
            <w:shd w:val="clear" w:color="auto" w:fill="auto"/>
            <w:vAlign w:val="center"/>
          </w:tcPr>
          <w:p w:rsidR="00A7695B" w:rsidRPr="000571F4" w:rsidRDefault="00A7695B" w:rsidP="00D755F5">
            <w:pPr>
              <w:pStyle w:val="gemTab10pt"/>
            </w:pPr>
            <w:r w:rsidRPr="000571F4">
              <w:t>NEVER</w:t>
            </w:r>
          </w:p>
        </w:tc>
        <w:tc>
          <w:tcPr>
            <w:tcW w:w="2001" w:type="dxa"/>
            <w:tcBorders>
              <w:bottom w:val="single" w:sz="4" w:space="0" w:color="auto"/>
            </w:tcBorders>
            <w:shd w:val="clear" w:color="auto" w:fill="auto"/>
            <w:vAlign w:val="center"/>
          </w:tcPr>
          <w:p w:rsidR="00A7695B" w:rsidRPr="000571F4" w:rsidRDefault="00A7695B" w:rsidP="00D755F5">
            <w:pPr>
              <w:pStyle w:val="gemTab10pt"/>
            </w:pPr>
          </w:p>
        </w:tc>
      </w:tr>
      <w:tr w:rsidR="00A7695B" w:rsidRPr="000571F4">
        <w:trPr>
          <w:trHeight w:val="253"/>
        </w:trPr>
        <w:tc>
          <w:tcPr>
            <w:tcW w:w="8949" w:type="dxa"/>
            <w:gridSpan w:val="3"/>
            <w:tcBorders>
              <w:bottom w:val="single" w:sz="6" w:space="0" w:color="000000"/>
            </w:tcBorders>
            <w:shd w:val="clear" w:color="auto" w:fill="E0E0E0"/>
            <w:vAlign w:val="center"/>
          </w:tcPr>
          <w:p w:rsidR="00A7695B" w:rsidRPr="000571F4" w:rsidRDefault="00A7695B" w:rsidP="00D755F5">
            <w:pPr>
              <w:pStyle w:val="gemTab10pt"/>
            </w:pPr>
            <w:r w:rsidRPr="000571F4">
              <w:t>Zugriffsregel für logischen LCS „Operational state (deactivated)” kontaktbehaftet</w:t>
            </w:r>
          </w:p>
        </w:tc>
      </w:tr>
      <w:tr w:rsidR="00A7695B" w:rsidRPr="000571F4">
        <w:trPr>
          <w:trHeight w:val="253"/>
        </w:trPr>
        <w:tc>
          <w:tcPr>
            <w:tcW w:w="2628" w:type="dxa"/>
            <w:tcBorders>
              <w:bottom w:val="single" w:sz="4" w:space="0" w:color="auto"/>
            </w:tcBorders>
            <w:shd w:val="clear" w:color="auto" w:fill="auto"/>
            <w:vAlign w:val="center"/>
          </w:tcPr>
          <w:p w:rsidR="00A7695B" w:rsidRPr="000571F4" w:rsidRDefault="00A7695B" w:rsidP="00D755F5">
            <w:pPr>
              <w:pStyle w:val="gemTab10pt"/>
            </w:pPr>
            <w:r w:rsidRPr="000571F4">
              <w:t>alle</w:t>
            </w:r>
          </w:p>
        </w:tc>
        <w:tc>
          <w:tcPr>
            <w:tcW w:w="4320" w:type="dxa"/>
            <w:tcBorders>
              <w:bottom w:val="single" w:sz="4" w:space="0" w:color="auto"/>
            </w:tcBorders>
            <w:shd w:val="clear" w:color="auto" w:fill="auto"/>
            <w:vAlign w:val="center"/>
          </w:tcPr>
          <w:p w:rsidR="00A7695B" w:rsidRPr="000571F4" w:rsidRDefault="00A7695B" w:rsidP="00D755F5">
            <w:pPr>
              <w:pStyle w:val="gemTab10pt"/>
            </w:pPr>
            <w:r w:rsidRPr="000571F4">
              <w:t>herstellerspezifisch</w:t>
            </w:r>
          </w:p>
        </w:tc>
        <w:tc>
          <w:tcPr>
            <w:tcW w:w="2001" w:type="dxa"/>
            <w:tcBorders>
              <w:bottom w:val="single" w:sz="4" w:space="0" w:color="auto"/>
            </w:tcBorders>
            <w:shd w:val="clear" w:color="auto" w:fill="auto"/>
            <w:vAlign w:val="center"/>
          </w:tcPr>
          <w:p w:rsidR="00A7695B" w:rsidRPr="000571F4" w:rsidRDefault="00A7695B" w:rsidP="00D755F5">
            <w:pPr>
              <w:pStyle w:val="gemTab10pt"/>
            </w:pPr>
          </w:p>
        </w:tc>
      </w:tr>
      <w:tr w:rsidR="00A7695B" w:rsidRPr="000571F4">
        <w:trPr>
          <w:trHeight w:val="253"/>
        </w:trPr>
        <w:tc>
          <w:tcPr>
            <w:tcW w:w="8949" w:type="dxa"/>
            <w:gridSpan w:val="3"/>
            <w:shd w:val="clear" w:color="auto" w:fill="E0E0E0"/>
            <w:vAlign w:val="center"/>
          </w:tcPr>
          <w:p w:rsidR="00A7695B" w:rsidRPr="000571F4" w:rsidRDefault="00A7695B" w:rsidP="00D755F5">
            <w:pPr>
              <w:pStyle w:val="gemTab10pt"/>
            </w:pPr>
            <w:r w:rsidRPr="000571F4">
              <w:t>Zugriffsregel für logischen LCS „Termination state“ kontaktbehaftet</w:t>
            </w:r>
          </w:p>
        </w:tc>
      </w:tr>
      <w:tr w:rsidR="00A7695B" w:rsidRPr="000571F4">
        <w:trPr>
          <w:trHeight w:val="253"/>
        </w:trPr>
        <w:tc>
          <w:tcPr>
            <w:tcW w:w="2628" w:type="dxa"/>
            <w:tcBorders>
              <w:bottom w:val="single" w:sz="4" w:space="0" w:color="auto"/>
            </w:tcBorders>
            <w:shd w:val="clear" w:color="auto" w:fill="auto"/>
            <w:vAlign w:val="center"/>
          </w:tcPr>
          <w:p w:rsidR="00A7695B" w:rsidRPr="000571F4" w:rsidRDefault="00A7695B" w:rsidP="00D755F5">
            <w:pPr>
              <w:pStyle w:val="gemTab10pt"/>
            </w:pPr>
            <w:r w:rsidRPr="000571F4">
              <w:t>alle</w:t>
            </w:r>
          </w:p>
        </w:tc>
        <w:tc>
          <w:tcPr>
            <w:tcW w:w="4320" w:type="dxa"/>
            <w:tcBorders>
              <w:bottom w:val="single" w:sz="4" w:space="0" w:color="auto"/>
            </w:tcBorders>
            <w:shd w:val="clear" w:color="auto" w:fill="auto"/>
            <w:vAlign w:val="center"/>
          </w:tcPr>
          <w:p w:rsidR="00A7695B" w:rsidRPr="000571F4" w:rsidRDefault="00A7695B" w:rsidP="00D755F5">
            <w:pPr>
              <w:pStyle w:val="gemTab10pt"/>
            </w:pPr>
            <w:r w:rsidRPr="000571F4">
              <w:t>NEVER</w:t>
            </w:r>
          </w:p>
        </w:tc>
        <w:tc>
          <w:tcPr>
            <w:tcW w:w="2001" w:type="dxa"/>
            <w:tcBorders>
              <w:bottom w:val="single" w:sz="4" w:space="0" w:color="auto"/>
            </w:tcBorders>
            <w:shd w:val="clear" w:color="auto" w:fill="auto"/>
            <w:vAlign w:val="center"/>
          </w:tcPr>
          <w:p w:rsidR="00A7695B" w:rsidRPr="000571F4" w:rsidRDefault="00A7695B" w:rsidP="00D755F5">
            <w:pPr>
              <w:pStyle w:val="gemTab10pt"/>
            </w:pPr>
          </w:p>
        </w:tc>
      </w:tr>
    </w:tbl>
    <w:p w:rsidR="00AE4B6A" w:rsidRDefault="00AE4B6A" w:rsidP="007268F1">
      <w:pPr>
        <w:pStyle w:val="gemEinzug"/>
        <w:rPr>
          <w:b/>
        </w:rPr>
      </w:pPr>
    </w:p>
    <w:p w:rsidR="007268F1" w:rsidRPr="00AE4B6A" w:rsidRDefault="00AE4B6A" w:rsidP="00AE4B6A">
      <w:pPr>
        <w:pStyle w:val="gemStandard"/>
      </w:pPr>
      <w:r>
        <w:rPr>
          <w:b/>
        </w:rPr>
        <w:sym w:font="Wingdings" w:char="F0D5"/>
      </w:r>
    </w:p>
    <w:p w:rsidR="007268F1" w:rsidRPr="000571F4" w:rsidRDefault="007268F1" w:rsidP="007268F1">
      <w:pPr>
        <w:pStyle w:val="afiHinweise"/>
        <w:autoSpaceDE w:val="0"/>
        <w:autoSpaceDN w:val="0"/>
        <w:adjustRightInd w:val="0"/>
      </w:pPr>
      <w:r w:rsidRPr="000571F4">
        <w:fldChar w:fldCharType="begin"/>
      </w:r>
      <w:r w:rsidRPr="000571F4">
        <w:instrText xml:space="preserve"> REF cmdöffentlPrüfO \h </w:instrText>
      </w:r>
      <w:r w:rsidR="003C4CB9" w:rsidRPr="000571F4">
        <w:instrText xml:space="preserve"> \* MERGEFORMAT </w:instrText>
      </w:r>
      <w:r w:rsidRPr="000571F4">
        <w:fldChar w:fldCharType="separate"/>
      </w:r>
      <w:r w:rsidR="00997CBB" w:rsidRPr="000571F4">
        <w:t xml:space="preserve">Kommandos, die gemäß </w:t>
      </w:r>
      <w:r w:rsidR="00997CBB" w:rsidRPr="00997CBB">
        <w:t>[</w:t>
      </w:r>
      <w:proofErr w:type="spellStart"/>
      <w:r w:rsidR="00997CBB" w:rsidRPr="00997CBB">
        <w:t>gemSpec_COS</w:t>
      </w:r>
      <w:proofErr w:type="spellEnd"/>
      <w:r w:rsidR="00997CBB" w:rsidRPr="00997CBB">
        <w:t>]</w:t>
      </w:r>
      <w:r w:rsidR="00997CBB" w:rsidRPr="000571F4">
        <w:t xml:space="preserve"> mit einem öffentlichen Signaturprüfobjekt arbeiten, sind:</w:t>
      </w:r>
      <w:r w:rsidR="00997CBB" w:rsidRPr="000571F4">
        <w:tab/>
      </w:r>
      <w:r w:rsidR="00997CBB" w:rsidRPr="000571F4">
        <w:br/>
      </w:r>
      <w:r w:rsidR="00997CBB" w:rsidRPr="00997CBB">
        <w:t>Activate</w:t>
      </w:r>
      <w:r w:rsidR="00997CBB" w:rsidRPr="000571F4">
        <w:t xml:space="preserve">, </w:t>
      </w:r>
      <w:r w:rsidR="00997CBB" w:rsidRPr="00997CBB">
        <w:t>Deactivate</w:t>
      </w:r>
      <w:r w:rsidR="00997CBB" w:rsidRPr="000571F4">
        <w:t xml:space="preserve">, </w:t>
      </w:r>
      <w:r w:rsidR="00997CBB" w:rsidRPr="00997CBB">
        <w:t>Delete</w:t>
      </w:r>
      <w:r w:rsidR="00997CBB" w:rsidRPr="000571F4">
        <w:t xml:space="preserve">, PSO </w:t>
      </w:r>
      <w:proofErr w:type="spellStart"/>
      <w:r w:rsidR="00997CBB" w:rsidRPr="000571F4">
        <w:t>Verify</w:t>
      </w:r>
      <w:proofErr w:type="spellEnd"/>
      <w:r w:rsidR="00997CBB" w:rsidRPr="000571F4">
        <w:t xml:space="preserve"> </w:t>
      </w:r>
      <w:proofErr w:type="spellStart"/>
      <w:r w:rsidR="00997CBB" w:rsidRPr="000571F4">
        <w:t>Certificate</w:t>
      </w:r>
      <w:proofErr w:type="spellEnd"/>
      <w:r w:rsidR="00997CBB" w:rsidRPr="000571F4">
        <w:t xml:space="preserve">, </w:t>
      </w:r>
      <w:proofErr w:type="spellStart"/>
      <w:r w:rsidR="00997CBB" w:rsidRPr="00997CBB">
        <w:t>Terminate</w:t>
      </w:r>
      <w:proofErr w:type="spellEnd"/>
      <w:r w:rsidRPr="000571F4">
        <w:fldChar w:fldCharType="end"/>
      </w:r>
    </w:p>
    <w:p w:rsidR="007268F1" w:rsidRPr="000571F4" w:rsidRDefault="007268F1" w:rsidP="007268F1">
      <w:pPr>
        <w:pStyle w:val="afiHinweise"/>
        <w:autoSpaceDE w:val="0"/>
        <w:autoSpaceDN w:val="0"/>
        <w:adjustRightInd w:val="0"/>
      </w:pPr>
      <w:bookmarkStart w:id="326" w:name="_Ref345321182"/>
      <w:r w:rsidRPr="000571F4">
        <w:lastRenderedPageBreak/>
        <w:t xml:space="preserve">Während gemäß den Tabellen in </w:t>
      </w:r>
      <w:r w:rsidR="004D2D87" w:rsidRPr="000571F4">
        <w:fldChar w:fldCharType="begin"/>
      </w:r>
      <w:r w:rsidR="004D2D87" w:rsidRPr="000571F4">
        <w:instrText xml:space="preserve"> REF qgemSpecCOS \h  \* MERGEFORMAT </w:instrText>
      </w:r>
      <w:r w:rsidR="004D2D87" w:rsidRPr="000571F4">
        <w:fldChar w:fldCharType="separate"/>
      </w:r>
      <w:r w:rsidR="00997CBB" w:rsidRPr="000571F4">
        <w:rPr>
          <w:rFonts w:cs="Arial"/>
        </w:rPr>
        <w:t>[</w:t>
      </w:r>
      <w:proofErr w:type="spellStart"/>
      <w:r w:rsidR="00997CBB" w:rsidRPr="000571F4">
        <w:rPr>
          <w:rFonts w:cs="Arial"/>
        </w:rPr>
        <w:t>gemSpec_COS</w:t>
      </w:r>
      <w:proofErr w:type="spellEnd"/>
      <w:r w:rsidR="00997CBB" w:rsidRPr="000571F4">
        <w:rPr>
          <w:rFonts w:cs="Arial"/>
        </w:rPr>
        <w:t>]</w:t>
      </w:r>
      <w:r w:rsidR="004D2D87" w:rsidRPr="000571F4">
        <w:fldChar w:fldCharType="end"/>
      </w:r>
      <w:r w:rsidRPr="000571F4">
        <w:t>#H.4] als RFU gekennzeichnete Bits einer Flaglisten in CV</w:t>
      </w:r>
      <w:r w:rsidRPr="000571F4">
        <w:noBreakHyphen/>
        <w:t>Zertifikaten der Generation 2 auf ‚0’ zu setzen sind, werden RFU Bits einer Flagliste im CHAT eines Sicherheitsankers auf ‚1’ gesetzt.</w:t>
      </w:r>
      <w:bookmarkEnd w:id="326"/>
    </w:p>
    <w:p w:rsidR="00E52D16" w:rsidRPr="000571F4" w:rsidRDefault="00606991" w:rsidP="00E52D16">
      <w:pPr>
        <w:pStyle w:val="afiHinweise"/>
        <w:autoSpaceDE w:val="0"/>
        <w:autoSpaceDN w:val="0"/>
        <w:adjustRightInd w:val="0"/>
      </w:pPr>
      <w:bookmarkStart w:id="327" w:name="_Ref375041909"/>
      <w:r w:rsidRPr="000571F4">
        <w:t xml:space="preserve">Das Kommando ist nur vom Inhaber des CMS- / CUP-Schlüssels ausführbar, siehe Kap. </w:t>
      </w:r>
      <w:r w:rsidRPr="000571F4">
        <w:fldChar w:fldCharType="begin"/>
      </w:r>
      <w:r w:rsidRPr="000571F4">
        <w:instrText xml:space="preserve"> REF _Ref326048151 \r \h  \* MERGEFORMAT </w:instrText>
      </w:r>
      <w:r w:rsidRPr="000571F4">
        <w:fldChar w:fldCharType="separate"/>
      </w:r>
      <w:r w:rsidR="00997CBB">
        <w:t>5.6</w:t>
      </w:r>
      <w:r w:rsidRPr="000571F4">
        <w:fldChar w:fldCharType="end"/>
      </w:r>
      <w:bookmarkEnd w:id="327"/>
      <w:r w:rsidR="00CC4682">
        <w:t>.</w:t>
      </w:r>
    </w:p>
    <w:p w:rsidR="00E52D16" w:rsidRPr="000571F4" w:rsidRDefault="00E52D16" w:rsidP="00E55CCE">
      <w:pPr>
        <w:pStyle w:val="gemStandard"/>
        <w:keepNext/>
        <w:tabs>
          <w:tab w:val="left" w:pos="567"/>
        </w:tabs>
        <w:ind w:left="567" w:hanging="567"/>
        <w:rPr>
          <w:b/>
        </w:rPr>
      </w:pPr>
      <w:r w:rsidRPr="000571F4">
        <w:rPr>
          <w:b/>
        </w:rPr>
        <w:sym w:font="Wingdings" w:char="F0D6"/>
      </w:r>
      <w:r w:rsidRPr="000571F4">
        <w:rPr>
          <w:b/>
        </w:rPr>
        <w:tab/>
      </w:r>
      <w:r w:rsidR="008F745D" w:rsidRPr="00E55CCE">
        <w:rPr>
          <w:b/>
        </w:rPr>
        <w:t>Card-G2-A_3357</w:t>
      </w:r>
      <w:r w:rsidRPr="000571F4">
        <w:rPr>
          <w:b/>
        </w:rPr>
        <w:t xml:space="preserve"> K_Personalisierung: Personalisierte Attribute von </w:t>
      </w:r>
      <w:r w:rsidRPr="00E55CCE">
        <w:rPr>
          <w:b/>
        </w:rPr>
        <w:fldChar w:fldCharType="begin"/>
      </w:r>
      <w:r w:rsidRPr="00E55CCE">
        <w:rPr>
          <w:b/>
        </w:rPr>
        <w:instrText xml:space="preserve"> REF oMF \h  \* MERGEFORMAT </w:instrText>
      </w:r>
      <w:r w:rsidRPr="00E55CCE">
        <w:rPr>
          <w:b/>
        </w:rPr>
      </w:r>
      <w:r w:rsidRPr="00E55CCE">
        <w:rPr>
          <w:b/>
        </w:rPr>
        <w:fldChar w:fldCharType="separate"/>
      </w:r>
      <w:r w:rsidR="00997CBB" w:rsidRPr="00997CBB">
        <w:rPr>
          <w:b/>
        </w:rPr>
        <w:t>MF</w:t>
      </w:r>
      <w:r w:rsidRPr="00E55CCE">
        <w:rPr>
          <w:b/>
        </w:rPr>
        <w:fldChar w:fldCharType="end"/>
      </w:r>
      <w:r w:rsidRPr="00E55CCE">
        <w:rPr>
          <w:b/>
        </w:rPr>
        <w:t xml:space="preserve"> / </w:t>
      </w:r>
      <w:r w:rsidR="001D4413" w:rsidRPr="00E55CCE">
        <w:rPr>
          <w:b/>
        </w:rPr>
        <w:fldChar w:fldCharType="begin"/>
      </w:r>
      <w:r w:rsidR="001D4413" w:rsidRPr="00E55CCE">
        <w:rPr>
          <w:b/>
        </w:rPr>
        <w:instrText xml:space="preserve"> REF oPuK_RCA_CMS_CS_E256 \h  \* MERGEFORMAT </w:instrText>
      </w:r>
      <w:r w:rsidR="001D4413" w:rsidRPr="00E55CCE">
        <w:rPr>
          <w:b/>
        </w:rPr>
      </w:r>
      <w:r w:rsidR="001D4413" w:rsidRPr="00E55CCE">
        <w:rPr>
          <w:b/>
        </w:rPr>
        <w:fldChar w:fldCharType="separate"/>
      </w:r>
      <w:r w:rsidR="00997CBB" w:rsidRPr="00997CBB">
        <w:rPr>
          <w:b/>
        </w:rPr>
        <w:t>PuK.RCA.ADMINCMS.CS.E256</w:t>
      </w:r>
      <w:r w:rsidR="001D4413" w:rsidRPr="00E55CCE">
        <w:rPr>
          <w:b/>
        </w:rPr>
        <w:fldChar w:fldCharType="end"/>
      </w:r>
    </w:p>
    <w:p w:rsidR="00E52D16" w:rsidRPr="00AB7DFC" w:rsidRDefault="00922F47" w:rsidP="00CC4682">
      <w:pPr>
        <w:pStyle w:val="gemEinzug"/>
        <w:ind w:left="567"/>
      </w:pPr>
      <w:commentRangeStart w:id="328"/>
      <w:r w:rsidRPr="00CD2682">
        <w:t>B</w:t>
      </w:r>
      <w:r w:rsidR="00E52D16" w:rsidRPr="00CD2682">
        <w:t xml:space="preserve">ei </w:t>
      </w:r>
      <w:commentRangeEnd w:id="328"/>
      <w:r w:rsidRPr="00CD2682">
        <w:rPr>
          <w:rStyle w:val="Kommentarzeichen"/>
          <w:rFonts w:cs="Times New Roman"/>
          <w:bCs w:val="0"/>
        </w:rPr>
        <w:commentReference w:id="328"/>
      </w:r>
      <w:r w:rsidR="00E52D16" w:rsidRPr="00CD2682">
        <w:t xml:space="preserve">der Personalisierung von </w:t>
      </w:r>
      <w:r w:rsidR="001D4413" w:rsidRPr="00CD2682">
        <w:fldChar w:fldCharType="begin"/>
      </w:r>
      <w:r w:rsidR="001D4413" w:rsidRPr="00CD2682">
        <w:instrText xml:space="preserve"> REF oPuK_RCA_CMS_CS_E256 \h  \* MERGEFORMAT </w:instrText>
      </w:r>
      <w:r w:rsidR="001D4413" w:rsidRPr="00CD2682">
        <w:fldChar w:fldCharType="separate"/>
      </w:r>
      <w:r w:rsidR="00997CBB" w:rsidRPr="000571F4">
        <w:t>PuK.RCA.ADMINCMS.CS.E256</w:t>
      </w:r>
      <w:r w:rsidR="001D4413" w:rsidRPr="00CD2682">
        <w:fldChar w:fldCharType="end"/>
      </w:r>
      <w:r w:rsidR="00E52D16" w:rsidRPr="00CD2682">
        <w:t xml:space="preserve"> </w:t>
      </w:r>
      <w:commentRangeStart w:id="329"/>
      <w:r w:rsidRPr="00CD2682">
        <w:t xml:space="preserve">MÜSSEN </w:t>
      </w:r>
      <w:commentRangeEnd w:id="329"/>
      <w:r w:rsidRPr="00CD2682">
        <w:rPr>
          <w:rStyle w:val="Kommentarzeichen"/>
          <w:rFonts w:cs="Times New Roman"/>
          <w:bCs w:val="0"/>
        </w:rPr>
        <w:commentReference w:id="329"/>
      </w:r>
      <w:r w:rsidR="00E52D16" w:rsidRPr="00CD2682">
        <w:t>die in Tab_</w:t>
      </w:r>
      <w:r w:rsidR="0062625C" w:rsidRPr="00CD2682">
        <w:t>SMC-B_ObjSys_083</w:t>
      </w:r>
      <w:r w:rsidR="00E52D16" w:rsidRPr="00CD2682">
        <w:t xml:space="preserve"> angegebenen Attribute mit den dort angegebenen Inhalten personalisiert werden.</w:t>
      </w:r>
    </w:p>
    <w:p w:rsidR="0020183A" w:rsidRPr="004D0261" w:rsidRDefault="0020183A" w:rsidP="0020183A">
      <w:pPr>
        <w:pStyle w:val="gemEinzug"/>
        <w:ind w:left="567"/>
      </w:pPr>
      <w:r w:rsidRPr="004D0261">
        <w:t xml:space="preserve">Wenn die restlichen Attribute von </w:t>
      </w:r>
      <w:r w:rsidR="00AF2AD8" w:rsidRPr="004D0261">
        <w:fldChar w:fldCharType="begin"/>
      </w:r>
      <w:r w:rsidR="00AF2AD8" w:rsidRPr="004D0261">
        <w:instrText xml:space="preserve"> REF oPuK_RCA_CMS_CS_E256 \h  \* MERGEFORMAT </w:instrText>
      </w:r>
      <w:r w:rsidR="00AF2AD8" w:rsidRPr="004D0261">
        <w:fldChar w:fldCharType="separate"/>
      </w:r>
      <w:r w:rsidR="00997CBB" w:rsidRPr="000571F4">
        <w:t>PuK.RCA.ADMINCMS.CS.E256</w:t>
      </w:r>
      <w:r w:rsidR="00AF2AD8" w:rsidRPr="004D0261">
        <w:fldChar w:fldCharType="end"/>
      </w:r>
      <w:r w:rsidRPr="004D0261">
        <w:t xml:space="preserve"> mit Wildcard oder AttributeNotSet initialisiert wurden, MÜSSEN sie gemäß den Vorgaben in der Initialisierungstabelle Tab_SMC-B_ObjSys_063 personalisiert werden.</w:t>
      </w:r>
    </w:p>
    <w:p w:rsidR="00E52D16" w:rsidRPr="004D0261" w:rsidRDefault="00E52D16" w:rsidP="00AE4B6A">
      <w:pPr>
        <w:pStyle w:val="Beschriftung"/>
      </w:pPr>
      <w:bookmarkStart w:id="330" w:name="_Toc501368297"/>
      <w:r w:rsidRPr="004D0261">
        <w:t xml:space="preserve">Tabelle </w:t>
      </w:r>
      <w:fldSimple w:instr=" SEQ Tabelle \* ARABIC ">
        <w:r w:rsidR="00997CBB">
          <w:rPr>
            <w:noProof/>
          </w:rPr>
          <w:t>33</w:t>
        </w:r>
      </w:fldSimple>
      <w:r w:rsidRPr="004D0261">
        <w:t>: Tab_</w:t>
      </w:r>
      <w:r w:rsidR="0062625C" w:rsidRPr="004D0261">
        <w:t>SMC-B_ObjSys_083</w:t>
      </w:r>
      <w:r w:rsidRPr="004D0261">
        <w:t xml:space="preserve"> Personalisierte Attribute von </w:t>
      </w:r>
      <w:r w:rsidRPr="004D0261">
        <w:fldChar w:fldCharType="begin"/>
      </w:r>
      <w:r w:rsidRPr="004D0261">
        <w:instrText xml:space="preserve"> REF oMF \h  \* MERGEFORMAT </w:instrText>
      </w:r>
      <w:r w:rsidRPr="004D0261">
        <w:fldChar w:fldCharType="separate"/>
      </w:r>
      <w:r w:rsidR="00997CBB" w:rsidRPr="000571F4">
        <w:t>MF</w:t>
      </w:r>
      <w:r w:rsidRPr="004D0261">
        <w:fldChar w:fldCharType="end"/>
      </w:r>
      <w:r w:rsidRPr="004D0261">
        <w:t xml:space="preserve"> / </w:t>
      </w:r>
      <w:r w:rsidR="001D4413" w:rsidRPr="004D0261">
        <w:fldChar w:fldCharType="begin"/>
      </w:r>
      <w:r w:rsidR="001D4413" w:rsidRPr="004D0261">
        <w:instrText xml:space="preserve"> REF oPuK_RCA_CMS_CS_E256 \h  \* MERGEFORMAT </w:instrText>
      </w:r>
      <w:r w:rsidR="001D4413" w:rsidRPr="004D0261">
        <w:fldChar w:fldCharType="separate"/>
      </w:r>
      <w:r w:rsidR="00997CBB" w:rsidRPr="000571F4">
        <w:t>PuK.RCA.ADMINCMS.CS.E256</w:t>
      </w:r>
      <w:bookmarkEnd w:id="330"/>
      <w:r w:rsidR="001D4413" w:rsidRPr="004D0261">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E52D16" w:rsidRPr="004D0261">
        <w:tc>
          <w:tcPr>
            <w:tcW w:w="2088" w:type="dxa"/>
            <w:tcBorders>
              <w:top w:val="single" w:sz="4" w:space="0" w:color="auto"/>
              <w:left w:val="single" w:sz="4" w:space="0" w:color="auto"/>
              <w:bottom w:val="single" w:sz="4" w:space="0" w:color="auto"/>
              <w:right w:val="single" w:sz="4" w:space="0" w:color="auto"/>
            </w:tcBorders>
            <w:shd w:val="clear" w:color="auto" w:fill="E0E0E0"/>
          </w:tcPr>
          <w:p w:rsidR="00E52D16" w:rsidRPr="004D0261" w:rsidRDefault="00E52D16" w:rsidP="00E52D16">
            <w:pPr>
              <w:pStyle w:val="gemtab11ptAbstand"/>
              <w:rPr>
                <w:b/>
                <w:sz w:val="20"/>
              </w:rPr>
            </w:pPr>
            <w:r w:rsidRPr="004D0261">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E52D16" w:rsidRPr="004D0261" w:rsidRDefault="00E52D16" w:rsidP="00E52D16">
            <w:pPr>
              <w:pStyle w:val="gemtab11ptAbstand"/>
              <w:rPr>
                <w:b/>
                <w:sz w:val="20"/>
              </w:rPr>
            </w:pPr>
            <w:r w:rsidRPr="004D0261">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E52D16" w:rsidRPr="004D0261" w:rsidRDefault="00E52D16" w:rsidP="00E52D16">
            <w:pPr>
              <w:pStyle w:val="gemtab11ptAbstand"/>
              <w:rPr>
                <w:b/>
                <w:sz w:val="20"/>
              </w:rPr>
            </w:pPr>
            <w:r w:rsidRPr="004D0261">
              <w:rPr>
                <w:b/>
                <w:sz w:val="20"/>
              </w:rPr>
              <w:t>Bemerkung</w:t>
            </w:r>
          </w:p>
        </w:tc>
      </w:tr>
      <w:tr w:rsidR="00D510F2" w:rsidRPr="007B2A84">
        <w:tc>
          <w:tcPr>
            <w:tcW w:w="2088" w:type="dxa"/>
            <w:shd w:val="clear" w:color="auto" w:fill="auto"/>
            <w:vAlign w:val="center"/>
          </w:tcPr>
          <w:p w:rsidR="00D510F2" w:rsidRPr="004D0261" w:rsidRDefault="00D510F2" w:rsidP="0086278A">
            <w:pPr>
              <w:pStyle w:val="gemTab10pt"/>
              <w:rPr>
                <w:i/>
              </w:rPr>
            </w:pPr>
            <w:r w:rsidRPr="004D0261">
              <w:rPr>
                <w:i/>
              </w:rPr>
              <w:t>publicKey</w:t>
            </w:r>
          </w:p>
        </w:tc>
        <w:tc>
          <w:tcPr>
            <w:tcW w:w="4680" w:type="dxa"/>
            <w:shd w:val="clear" w:color="auto" w:fill="auto"/>
            <w:vAlign w:val="center"/>
          </w:tcPr>
          <w:p w:rsidR="00D510F2" w:rsidRPr="004D0261" w:rsidRDefault="00D510F2" w:rsidP="0086278A">
            <w:pPr>
              <w:pStyle w:val="gemTab10pt"/>
              <w:rPr>
                <w:lang w:val="en-US"/>
              </w:rPr>
            </w:pPr>
            <w:r w:rsidRPr="004D0261">
              <w:rPr>
                <w:lang w:val="en-US"/>
              </w:rPr>
              <w:t xml:space="preserve">Domainparameter = brainpoolP256r1 </w:t>
            </w:r>
            <w:proofErr w:type="spellStart"/>
            <w:r w:rsidRPr="004D0261">
              <w:rPr>
                <w:lang w:val="en-US"/>
              </w:rPr>
              <w:t>gemäß</w:t>
            </w:r>
            <w:proofErr w:type="spellEnd"/>
            <w:r w:rsidRPr="004D0261">
              <w:rPr>
                <w:lang w:val="en-US"/>
              </w:rPr>
              <w:t xml:space="preserve"> </w:t>
            </w:r>
            <w:r w:rsidRPr="004D0261">
              <w:fldChar w:fldCharType="begin"/>
            </w:r>
            <w:r w:rsidRPr="004D0261">
              <w:rPr>
                <w:lang w:val="en-US"/>
              </w:rPr>
              <w:instrText xml:space="preserve"> REF qgemSpec_PKI \h  \* MERGEFORMAT </w:instrText>
            </w:r>
            <w:r w:rsidRPr="004D0261">
              <w:fldChar w:fldCharType="separate"/>
            </w:r>
            <w:r w:rsidR="00997CBB" w:rsidRPr="00997CBB">
              <w:rPr>
                <w:lang w:val="en-US"/>
              </w:rPr>
              <w:t>[gemSpec_PKI</w:t>
            </w:r>
            <w:r w:rsidRPr="004D0261">
              <w:fldChar w:fldCharType="end"/>
            </w:r>
            <w:r w:rsidRPr="004D0261">
              <w:rPr>
                <w:lang w:val="en-US"/>
              </w:rPr>
              <w:t xml:space="preserve">#6.7.2.3] </w:t>
            </w:r>
            <w:proofErr w:type="spellStart"/>
            <w:r w:rsidRPr="004D0261">
              <w:rPr>
                <w:lang w:val="en-US"/>
              </w:rPr>
              <w:t>aus</w:t>
            </w:r>
            <w:proofErr w:type="spellEnd"/>
            <w:r w:rsidRPr="004D0261">
              <w:rPr>
                <w:lang w:val="en-US"/>
              </w:rPr>
              <w:t xml:space="preserve"> Admin-CVC-Root</w:t>
            </w:r>
          </w:p>
        </w:tc>
        <w:tc>
          <w:tcPr>
            <w:tcW w:w="2160" w:type="dxa"/>
            <w:shd w:val="clear" w:color="auto" w:fill="auto"/>
            <w:vAlign w:val="center"/>
          </w:tcPr>
          <w:p w:rsidR="00D510F2" w:rsidRPr="004D0261" w:rsidRDefault="00D510F2" w:rsidP="001D4413">
            <w:pPr>
              <w:pStyle w:val="gemVerz2"/>
              <w:rPr>
                <w:lang w:val="en-US"/>
              </w:rPr>
            </w:pPr>
          </w:p>
        </w:tc>
      </w:tr>
      <w:tr w:rsidR="00D510F2" w:rsidRPr="007B2A84">
        <w:tc>
          <w:tcPr>
            <w:tcW w:w="2088" w:type="dxa"/>
            <w:shd w:val="clear" w:color="auto" w:fill="auto"/>
            <w:vAlign w:val="center"/>
          </w:tcPr>
          <w:p w:rsidR="00D510F2" w:rsidRPr="004D0261" w:rsidRDefault="00D510F2" w:rsidP="0086278A">
            <w:pPr>
              <w:pStyle w:val="Aufzhl2"/>
              <w:numPr>
                <w:ilvl w:val="0"/>
                <w:numId w:val="0"/>
              </w:numPr>
              <w:rPr>
                <w:i/>
                <w:sz w:val="20"/>
                <w:lang w:val="de-DE"/>
              </w:rPr>
            </w:pPr>
            <w:r w:rsidRPr="004D0261">
              <w:rPr>
                <w:i/>
                <w:sz w:val="20"/>
                <w:lang w:val="de-DE"/>
              </w:rPr>
              <w:t>publicKey</w:t>
            </w:r>
          </w:p>
          <w:p w:rsidR="00D510F2" w:rsidRPr="004D0261" w:rsidRDefault="00907853" w:rsidP="0086278A">
            <w:pPr>
              <w:pStyle w:val="Aufzhl2"/>
              <w:numPr>
                <w:ilvl w:val="0"/>
                <w:numId w:val="0"/>
              </w:numPr>
              <w:rPr>
                <w:lang w:val="de-DE"/>
              </w:rPr>
            </w:pPr>
            <w:r w:rsidRPr="004D0261">
              <w:rPr>
                <w:sz w:val="20"/>
                <w:szCs w:val="22"/>
                <w:lang w:val="de-DE"/>
              </w:rPr>
              <w:t>Option_Erstellung _von_Testkarten</w:t>
            </w:r>
          </w:p>
        </w:tc>
        <w:tc>
          <w:tcPr>
            <w:tcW w:w="4680" w:type="dxa"/>
            <w:shd w:val="clear" w:color="auto" w:fill="auto"/>
            <w:vAlign w:val="center"/>
          </w:tcPr>
          <w:p w:rsidR="00D510F2" w:rsidRPr="004D0261" w:rsidRDefault="00D510F2" w:rsidP="0086278A">
            <w:pPr>
              <w:pStyle w:val="gemTab10pt"/>
              <w:rPr>
                <w:lang w:val="en-US"/>
              </w:rPr>
            </w:pPr>
            <w:r w:rsidRPr="004D0261">
              <w:rPr>
                <w:lang w:val="en-US"/>
              </w:rPr>
              <w:t xml:space="preserve">Domainparameter = brainpoolP256r1 </w:t>
            </w:r>
            <w:proofErr w:type="spellStart"/>
            <w:r w:rsidRPr="004D0261">
              <w:rPr>
                <w:lang w:val="en-US"/>
              </w:rPr>
              <w:t>gemäß</w:t>
            </w:r>
            <w:proofErr w:type="spellEnd"/>
            <w:r w:rsidRPr="004D0261">
              <w:rPr>
                <w:lang w:val="en-US"/>
              </w:rPr>
              <w:t xml:space="preserve"> </w:t>
            </w:r>
            <w:r w:rsidRPr="004D0261">
              <w:fldChar w:fldCharType="begin"/>
            </w:r>
            <w:r w:rsidRPr="004D0261">
              <w:rPr>
                <w:lang w:val="en-US"/>
              </w:rPr>
              <w:instrText xml:space="preserve"> REF qgemSpec_PKI \h  \* MERGEFORMAT </w:instrText>
            </w:r>
            <w:r w:rsidRPr="004D0261">
              <w:fldChar w:fldCharType="separate"/>
            </w:r>
            <w:r w:rsidR="00997CBB" w:rsidRPr="00997CBB">
              <w:rPr>
                <w:lang w:val="en-US"/>
              </w:rPr>
              <w:t>[gemSpec_PKI</w:t>
            </w:r>
            <w:r w:rsidRPr="004D0261">
              <w:fldChar w:fldCharType="end"/>
            </w:r>
            <w:r w:rsidRPr="004D0261">
              <w:rPr>
                <w:lang w:val="en-US"/>
              </w:rPr>
              <w:t xml:space="preserve">#6.7.2.3] </w:t>
            </w:r>
            <w:proofErr w:type="spellStart"/>
            <w:r w:rsidRPr="004D0261">
              <w:rPr>
                <w:lang w:val="en-US"/>
              </w:rPr>
              <w:t>aus</w:t>
            </w:r>
            <w:proofErr w:type="spellEnd"/>
            <w:r w:rsidRPr="004D0261">
              <w:rPr>
                <w:lang w:val="en-US"/>
              </w:rPr>
              <w:t xml:space="preserve"> Test-Admin-CVC-Root</w:t>
            </w:r>
          </w:p>
        </w:tc>
        <w:tc>
          <w:tcPr>
            <w:tcW w:w="2160" w:type="dxa"/>
            <w:shd w:val="clear" w:color="auto" w:fill="auto"/>
            <w:vAlign w:val="center"/>
          </w:tcPr>
          <w:p w:rsidR="00D510F2" w:rsidRPr="004D0261" w:rsidRDefault="00D510F2" w:rsidP="001D4413">
            <w:pPr>
              <w:pStyle w:val="gemTab10pt"/>
              <w:rPr>
                <w:lang w:val="en-US"/>
              </w:rPr>
            </w:pPr>
          </w:p>
        </w:tc>
      </w:tr>
      <w:tr w:rsidR="0020183A" w:rsidRPr="004D0261" w:rsidTr="0020183A">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20183A" w:rsidRPr="004D0261" w:rsidRDefault="0020183A" w:rsidP="0020183A">
            <w:pPr>
              <w:pStyle w:val="gemTab10pt"/>
            </w:pPr>
            <w:r w:rsidRPr="004D0261">
              <w:t>CHAT</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20183A" w:rsidRPr="004D0261" w:rsidRDefault="0020183A" w:rsidP="008F4A9B">
            <w:pPr>
              <w:pStyle w:val="gemTab10pt"/>
              <w:numPr>
                <w:ilvl w:val="0"/>
                <w:numId w:val="24"/>
              </w:numPr>
              <w:tabs>
                <w:tab w:val="left" w:pos="851"/>
              </w:tabs>
              <w:autoSpaceDE w:val="0"/>
              <w:autoSpaceDN w:val="0"/>
              <w:adjustRightInd w:val="0"/>
              <w:rPr>
                <w:lang w:val="en-US"/>
              </w:rPr>
            </w:pPr>
            <w:r w:rsidRPr="004D0261">
              <w:rPr>
                <w:lang w:val="en-US"/>
              </w:rPr>
              <w:t>OIDflags</w:t>
            </w:r>
            <w:r w:rsidRPr="004D0261">
              <w:rPr>
                <w:lang w:val="en-US"/>
              </w:rPr>
              <w:tab/>
              <w:t xml:space="preserve">= oid_cvc_fl_cms </w:t>
            </w:r>
          </w:p>
          <w:p w:rsidR="0020183A" w:rsidRPr="004D0261" w:rsidRDefault="0020183A" w:rsidP="008F4A9B">
            <w:pPr>
              <w:pStyle w:val="gemTab10pt"/>
              <w:numPr>
                <w:ilvl w:val="0"/>
                <w:numId w:val="24"/>
              </w:numPr>
              <w:tabs>
                <w:tab w:val="left" w:pos="851"/>
              </w:tabs>
              <w:autoSpaceDE w:val="0"/>
              <w:autoSpaceDN w:val="0"/>
              <w:adjustRightInd w:val="0"/>
            </w:pPr>
            <w:r w:rsidRPr="004D0261">
              <w:t>flagList</w:t>
            </w:r>
            <w:r w:rsidRPr="004D0261">
              <w:tab/>
              <w:t>= ‘FF BFFF FFFF FFFF’</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20183A" w:rsidRPr="004D0261" w:rsidRDefault="0020183A" w:rsidP="0020183A">
            <w:pPr>
              <w:pStyle w:val="gemTab10pt"/>
            </w:pPr>
          </w:p>
        </w:tc>
      </w:tr>
      <w:tr w:rsidR="0020183A" w:rsidRPr="00162C15" w:rsidTr="0020183A">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20183A" w:rsidRPr="004D0261" w:rsidRDefault="0020183A" w:rsidP="0020183A">
            <w:pPr>
              <w:pStyle w:val="gemTab10pt"/>
            </w:pPr>
            <w:r w:rsidRPr="004D0261">
              <w:t>expirationDate</w:t>
            </w:r>
          </w:p>
          <w:p w:rsidR="0020183A" w:rsidRPr="004D0261" w:rsidRDefault="0020183A" w:rsidP="0020183A">
            <w:pPr>
              <w:pStyle w:val="gemTab10pt"/>
            </w:pPr>
            <w:r w:rsidRPr="004D0261">
              <w:t>Option_Erstellung _von_Testkarten</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20183A" w:rsidRPr="004D0261" w:rsidRDefault="0020183A" w:rsidP="008F4A9B">
            <w:pPr>
              <w:pStyle w:val="gemTab10pt"/>
            </w:pPr>
            <w:r w:rsidRPr="004D0261">
              <w:t>Identisch zu „</w:t>
            </w:r>
            <w:proofErr w:type="spellStart"/>
            <w:r w:rsidRPr="004D0261">
              <w:t>expirationDate</w:t>
            </w:r>
            <w:proofErr w:type="spellEnd"/>
            <w:r w:rsidRPr="004D0261">
              <w:t xml:space="preserve">“ des personalisierten </w:t>
            </w:r>
            <w:r w:rsidRPr="004D0261">
              <w:rPr>
                <w:lang w:val="en-US"/>
              </w:rPr>
              <w:fldChar w:fldCharType="begin"/>
            </w:r>
            <w:r w:rsidRPr="004D0261">
              <w:instrText xml:space="preserve"> REF  oPuK_RCA_CS_E256 \h  \* MERGEFORMAT </w:instrText>
            </w:r>
            <w:r w:rsidRPr="004D0261">
              <w:rPr>
                <w:lang w:val="en-US"/>
              </w:rPr>
            </w:r>
            <w:r w:rsidRPr="004D0261">
              <w:rPr>
                <w:lang w:val="en-US"/>
              </w:rPr>
              <w:fldChar w:fldCharType="separate"/>
            </w:r>
            <w:r w:rsidR="00997CBB" w:rsidRPr="000571F4">
              <w:t>PuK.RCA.CS.E256</w:t>
            </w:r>
            <w:r w:rsidRPr="004D0261">
              <w:rPr>
                <w:lang w:val="en-US"/>
              </w:rPr>
              <w:fldChar w:fldCharType="end"/>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20183A" w:rsidRPr="0020183A" w:rsidRDefault="0020183A" w:rsidP="0020183A">
            <w:pPr>
              <w:pStyle w:val="gemTab10pt"/>
            </w:pPr>
          </w:p>
        </w:tc>
      </w:tr>
    </w:tbl>
    <w:p w:rsidR="00AE4B6A" w:rsidRDefault="00AE4B6A" w:rsidP="005C2176">
      <w:pPr>
        <w:pStyle w:val="gemEinzug"/>
        <w:rPr>
          <w:b/>
        </w:rPr>
      </w:pPr>
    </w:p>
    <w:p w:rsidR="005C2176" w:rsidRPr="00AE4B6A" w:rsidRDefault="00AE4B6A" w:rsidP="00AE4B6A">
      <w:pPr>
        <w:pStyle w:val="gemStandard"/>
      </w:pPr>
      <w:r>
        <w:rPr>
          <w:b/>
        </w:rPr>
        <w:sym w:font="Wingdings" w:char="F0D5"/>
      </w:r>
    </w:p>
    <w:p w:rsidR="005349CB" w:rsidRPr="00A44FE2" w:rsidRDefault="005349CB" w:rsidP="00AE4B6A">
      <w:pPr>
        <w:pStyle w:val="berschrift3"/>
      </w:pPr>
      <w:bookmarkStart w:id="331" w:name="_Ref336853583"/>
      <w:bookmarkStart w:id="332" w:name="_Toc341882067"/>
      <w:bookmarkStart w:id="333" w:name="_Ref342382360"/>
      <w:bookmarkStart w:id="334" w:name="_Ref342382364"/>
      <w:bookmarkStart w:id="335" w:name="_Toc342464793"/>
      <w:bookmarkStart w:id="336" w:name="_Toc502658463"/>
      <w:r w:rsidRPr="00A44FE2">
        <w:t>Symmetrische Kartenadministration</w:t>
      </w:r>
      <w:bookmarkEnd w:id="331"/>
      <w:bookmarkEnd w:id="332"/>
      <w:bookmarkEnd w:id="333"/>
      <w:bookmarkEnd w:id="334"/>
      <w:bookmarkEnd w:id="335"/>
      <w:bookmarkEnd w:id="336"/>
    </w:p>
    <w:p w:rsidR="005349CB" w:rsidRPr="000571F4" w:rsidRDefault="005349CB" w:rsidP="008240E6">
      <w:pPr>
        <w:pStyle w:val="gemStandard"/>
      </w:pPr>
      <w:r w:rsidRPr="000571F4">
        <w:t>Die hier beschriebene Variante der Administration der SMC-B betrifft ein Administrationssystem (i.A. ein Kartenmanagementsystem (CMS)) zur Administration der SMC-B.</w:t>
      </w:r>
    </w:p>
    <w:p w:rsidR="005349CB" w:rsidRPr="000571F4" w:rsidRDefault="005349CB" w:rsidP="005349CB">
      <w:pPr>
        <w:pStyle w:val="gemStandard"/>
      </w:pPr>
      <w:r w:rsidRPr="000571F4">
        <w:t xml:space="preserve">Die Administration einer SMC-B erfordert den Aufbau eines kryptographisch gesicherten Kommunikationskanals (Trusted Channel). In diesem Kapitel werden Schlüssel beschrieben, die den Aufbau eines solchen Trusted Channels mittels symmetrischer Verfahren ermöglichen. Die Schlüssel zum Aufbau mittels asymmetrischer Verfahren werden in </w:t>
      </w:r>
      <w:r w:rsidRPr="000571F4">
        <w:fldChar w:fldCharType="begin"/>
      </w:r>
      <w:r w:rsidRPr="000571F4">
        <w:instrText xml:space="preserve"> REF _Ref337477733 \r \h </w:instrText>
      </w:r>
      <w:r w:rsidR="00531FE1" w:rsidRPr="000571F4">
        <w:instrText xml:space="preserve"> \* MERGEFORMAT </w:instrText>
      </w:r>
      <w:r w:rsidRPr="000571F4">
        <w:fldChar w:fldCharType="separate"/>
      </w:r>
      <w:r w:rsidR="00997CBB">
        <w:t>5.3.15</w:t>
      </w:r>
      <w:r w:rsidRPr="000571F4">
        <w:fldChar w:fldCharType="end"/>
      </w:r>
      <w:r w:rsidRPr="000571F4">
        <w:t xml:space="preserve"> beschrieben.</w:t>
      </w:r>
    </w:p>
    <w:p w:rsidR="005349CB" w:rsidRPr="000571F4" w:rsidRDefault="005349CB" w:rsidP="005349CB">
      <w:pPr>
        <w:pStyle w:val="gemStandard"/>
      </w:pPr>
      <w:r w:rsidRPr="000571F4">
        <w:t xml:space="preserve">Voraussetzung für den Aufbau mittels symmetrischer Verfahren ist, dass sowohl die zu administrierende Karte, als auch das administrierende System über denselben symmetrischen Schlüssel verfügen. </w:t>
      </w:r>
    </w:p>
    <w:p w:rsidR="00922F47" w:rsidRDefault="00922F47" w:rsidP="005349CB">
      <w:pPr>
        <w:pStyle w:val="gemStandard"/>
        <w:rPr>
          <w:strike/>
          <w:szCs w:val="22"/>
        </w:rPr>
      </w:pPr>
      <w:r w:rsidRPr="00CD2682">
        <w:rPr>
          <w:szCs w:val="22"/>
        </w:rPr>
        <w:t xml:space="preserve">Wenn die symmetrischen Schlüssel </w:t>
      </w:r>
      <w:r w:rsidRPr="00CD2682">
        <w:t xml:space="preserve">(SK.CMS und SK.CUP) für die Authentifizierung des Kartenadministrationssystems genutzt werden, dann </w:t>
      </w:r>
      <w:r w:rsidRPr="00CD2682">
        <w:rPr>
          <w:szCs w:val="22"/>
        </w:rPr>
        <w:t xml:space="preserve">MÜSSEN sie kartenindividuell personalisiert werden, so dass mit einem Schlüssel eines administrierenden Systems </w:t>
      </w:r>
      <w:r w:rsidRPr="00CD2682">
        <w:rPr>
          <w:strike/>
          <w:szCs w:val="22"/>
        </w:rPr>
        <w:t>kann</w:t>
      </w:r>
      <w:r w:rsidRPr="00CD2682">
        <w:rPr>
          <w:szCs w:val="22"/>
        </w:rPr>
        <w:t xml:space="preserve"> genau ein</w:t>
      </w:r>
      <w:r w:rsidR="0064463C" w:rsidRPr="00CD2682">
        <w:rPr>
          <w:szCs w:val="22"/>
        </w:rPr>
        <w:t>e</w:t>
      </w:r>
      <w:r w:rsidRPr="00CD2682">
        <w:rPr>
          <w:szCs w:val="22"/>
        </w:rPr>
        <w:t xml:space="preserve"> </w:t>
      </w:r>
      <w:r w:rsidR="0064463C" w:rsidRPr="00CD2682">
        <w:rPr>
          <w:szCs w:val="22"/>
        </w:rPr>
        <w:t>SMC-B</w:t>
      </w:r>
      <w:r w:rsidRPr="00CD2682">
        <w:rPr>
          <w:szCs w:val="22"/>
        </w:rPr>
        <w:t xml:space="preserve"> administriert werden kann.</w:t>
      </w:r>
      <w:r w:rsidRPr="007B25B1">
        <w:rPr>
          <w:szCs w:val="22"/>
        </w:rPr>
        <w:t xml:space="preserve"> </w:t>
      </w:r>
    </w:p>
    <w:p w:rsidR="005349CB" w:rsidRPr="000571F4" w:rsidRDefault="005349CB" w:rsidP="005349CB">
      <w:pPr>
        <w:pStyle w:val="gemStandard"/>
      </w:pPr>
      <w:r w:rsidRPr="000571F4">
        <w:lastRenderedPageBreak/>
        <w:t>Bei der Personalisierung sind nur die Schlüssel zu personalisieren, die tatsächlich benötigt werden.</w:t>
      </w:r>
    </w:p>
    <w:bookmarkStart w:id="337" w:name="SKA_CAMS"/>
    <w:p w:rsidR="006E62D7" w:rsidRPr="000571F4" w:rsidRDefault="003937A9" w:rsidP="00AE4B6A">
      <w:pPr>
        <w:pStyle w:val="berschrift4"/>
      </w:pPr>
      <w:r w:rsidRPr="000571F4">
        <w:fldChar w:fldCharType="begin"/>
      </w:r>
      <w:r w:rsidRPr="000571F4">
        <w:instrText xml:space="preserve"> REF oMF \h </w:instrText>
      </w:r>
      <w:r w:rsidR="003E07E3" w:rsidRPr="000571F4">
        <w:instrText xml:space="preserve"> \* MERGEFORMAT </w:instrText>
      </w:r>
      <w:r w:rsidRPr="000571F4">
        <w:fldChar w:fldCharType="separate"/>
      </w:r>
      <w:bookmarkStart w:id="338" w:name="_Toc502658464"/>
      <w:r w:rsidR="00997CBB" w:rsidRPr="000571F4">
        <w:t>MF</w:t>
      </w:r>
      <w:r w:rsidRPr="000571F4">
        <w:fldChar w:fldCharType="end"/>
      </w:r>
      <w:r w:rsidR="00E51B4C" w:rsidRPr="000571F4">
        <w:t xml:space="preserve"> / </w:t>
      </w:r>
      <w:bookmarkStart w:id="339" w:name="oSK_CAMS_AES128"/>
      <w:r w:rsidR="004F35A8" w:rsidRPr="000571F4">
        <w:t>SK.C</w:t>
      </w:r>
      <w:r w:rsidR="006E62D7" w:rsidRPr="000571F4">
        <w:t>M</w:t>
      </w:r>
      <w:r w:rsidR="00696E24" w:rsidRPr="000571F4">
        <w:t>S.AES128</w:t>
      </w:r>
      <w:bookmarkEnd w:id="337"/>
      <w:bookmarkEnd w:id="339"/>
      <w:bookmarkEnd w:id="338"/>
      <w:r w:rsidR="003E5F85" w:rsidRPr="000571F4">
        <w:t xml:space="preserve"> </w:t>
      </w:r>
    </w:p>
    <w:p w:rsidR="006E62D7" w:rsidRPr="000571F4" w:rsidRDefault="00C94979" w:rsidP="004D4D3F">
      <w:pPr>
        <w:pStyle w:val="gemStandard"/>
      </w:pPr>
      <w:r w:rsidRPr="000571F4">
        <w:fldChar w:fldCharType="begin"/>
      </w:r>
      <w:r w:rsidRPr="000571F4">
        <w:instrText xml:space="preserve"> REF oSK_CAMS_AES128 \h </w:instrText>
      </w:r>
      <w:r w:rsidR="00A15EC5" w:rsidRPr="000571F4">
        <w:instrText xml:space="preserve"> \* MERGEFORMAT </w:instrText>
      </w:r>
      <w:r w:rsidRPr="000571F4">
        <w:fldChar w:fldCharType="separate"/>
      </w:r>
      <w:r w:rsidR="00997CBB" w:rsidRPr="000571F4">
        <w:t>SK.CMS.AES128</w:t>
      </w:r>
      <w:r w:rsidRPr="000571F4">
        <w:fldChar w:fldCharType="end"/>
      </w:r>
      <w:r w:rsidR="006E62D7" w:rsidRPr="000571F4">
        <w:t xml:space="preserve"> (optional) ist der geheime Schlüssel für</w:t>
      </w:r>
      <w:r w:rsidR="004D4D3F" w:rsidRPr="000571F4">
        <w:t xml:space="preserve"> die Durchführung des SMC-B/</w:t>
      </w:r>
      <w:r w:rsidR="004F35A8" w:rsidRPr="000571F4">
        <w:t>C</w:t>
      </w:r>
      <w:r w:rsidR="006E62D7" w:rsidRPr="000571F4">
        <w:t>MS-Authentisie</w:t>
      </w:r>
      <w:r w:rsidR="004258B7" w:rsidRPr="000571F4">
        <w:softHyphen/>
      </w:r>
      <w:r w:rsidR="006E62D7" w:rsidRPr="000571F4">
        <w:t>rungs</w:t>
      </w:r>
      <w:r w:rsidR="006E62D7" w:rsidRPr="000571F4">
        <w:softHyphen/>
        <w:t xml:space="preserve">verfahrens mit Aufbau eines Trusted Channel. Die nachfolgende Tabelle </w:t>
      </w:r>
      <w:r w:rsidR="00D926C6" w:rsidRPr="000571F4">
        <w:t xml:space="preserve">Tab_SMC-B_ObjSys_033 </w:t>
      </w:r>
      <w:r w:rsidR="006E62D7" w:rsidRPr="000571F4">
        <w:t>zeigt die Eigenschaften des Schlüssels.</w:t>
      </w:r>
    </w:p>
    <w:p w:rsidR="00370032" w:rsidRPr="000571F4" w:rsidRDefault="00370032" w:rsidP="00E55CCE">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Card-G2-A_2194</w:t>
      </w:r>
      <w:r w:rsidR="008009AA" w:rsidRPr="000571F4">
        <w:rPr>
          <w:b/>
        </w:rPr>
        <w:t xml:space="preserve"> </w:t>
      </w:r>
      <w:r w:rsidR="00DD3C19" w:rsidRPr="000571F4">
        <w:rPr>
          <w:b/>
        </w:rPr>
        <w:t>K_Initialisierung: Initialisierte</w:t>
      </w:r>
      <w:r w:rsidR="00E52D16" w:rsidRPr="000571F4">
        <w:rPr>
          <w:b/>
        </w:rPr>
        <w:t xml:space="preserve"> </w:t>
      </w:r>
      <w:r w:rsidR="00AF4F3D" w:rsidRPr="000571F4">
        <w:rPr>
          <w:b/>
        </w:rPr>
        <w:t xml:space="preserve">Attribute von </w:t>
      </w:r>
      <w:r w:rsidR="00AF4F3D" w:rsidRPr="000571F4">
        <w:rPr>
          <w:b/>
        </w:rPr>
        <w:fldChar w:fldCharType="begin"/>
      </w:r>
      <w:r w:rsidR="00AF4F3D" w:rsidRPr="000571F4">
        <w:rPr>
          <w:b/>
        </w:rPr>
        <w:instrText xml:space="preserve"> REF oMF \h  \* MERGEFORMAT </w:instrText>
      </w:r>
      <w:r w:rsidR="00AF4F3D" w:rsidRPr="000571F4">
        <w:rPr>
          <w:b/>
        </w:rPr>
      </w:r>
      <w:r w:rsidR="00AF4F3D" w:rsidRPr="000571F4">
        <w:rPr>
          <w:b/>
        </w:rPr>
        <w:fldChar w:fldCharType="separate"/>
      </w:r>
      <w:r w:rsidR="00997CBB" w:rsidRPr="00997CBB">
        <w:rPr>
          <w:b/>
        </w:rPr>
        <w:t>MF</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oSK_CAMS_AES128 \h  \* MERGEFORMAT </w:instrText>
      </w:r>
      <w:r w:rsidR="00AF4F3D" w:rsidRPr="000571F4">
        <w:rPr>
          <w:b/>
        </w:rPr>
      </w:r>
      <w:r w:rsidR="00AF4F3D" w:rsidRPr="000571F4">
        <w:rPr>
          <w:b/>
        </w:rPr>
        <w:fldChar w:fldCharType="separate"/>
      </w:r>
      <w:r w:rsidR="00997CBB" w:rsidRPr="00997CBB">
        <w:rPr>
          <w:b/>
        </w:rPr>
        <w:t>SK.CMS.AES128</w:t>
      </w:r>
      <w:r w:rsidR="00AF4F3D" w:rsidRPr="000571F4">
        <w:rPr>
          <w:b/>
        </w:rPr>
        <w:fldChar w:fldCharType="end"/>
      </w:r>
    </w:p>
    <w:p w:rsidR="00370032" w:rsidRPr="000571F4" w:rsidRDefault="00A909C6" w:rsidP="00DB4674">
      <w:pPr>
        <w:pStyle w:val="gemEinzug"/>
        <w:ind w:left="540"/>
        <w:rPr>
          <w:b/>
        </w:rPr>
      </w:pPr>
      <w:r w:rsidRPr="000571F4">
        <w:fldChar w:fldCharType="begin"/>
      </w:r>
      <w:r w:rsidRPr="000571F4">
        <w:instrText xml:space="preserve"> REF oSK_CAMS_AES128 \h  \* MERGEFORMAT </w:instrText>
      </w:r>
      <w:r w:rsidRPr="000571F4">
        <w:fldChar w:fldCharType="separate"/>
      </w:r>
      <w:r w:rsidR="00997CBB" w:rsidRPr="000571F4">
        <w:t>SK.CMS.AES128</w:t>
      </w:r>
      <w:r w:rsidRPr="000571F4">
        <w:fldChar w:fldCharType="end"/>
      </w:r>
      <w:r w:rsidR="00763CFF" w:rsidRPr="000571F4">
        <w:t xml:space="preserve"> MUSS die in </w:t>
      </w:r>
      <w:r w:rsidR="008866E4" w:rsidRPr="000571F4">
        <w:t>Tab_SMC-B</w:t>
      </w:r>
      <w:r w:rsidR="00763CFF" w:rsidRPr="000571F4">
        <w:t>_ObjSys_0</w:t>
      </w:r>
      <w:r w:rsidRPr="000571F4">
        <w:t>33</w:t>
      </w:r>
      <w:r w:rsidR="00763CFF" w:rsidRPr="000571F4">
        <w:t xml:space="preserve"> dargestellten Werte besitzen.</w:t>
      </w:r>
    </w:p>
    <w:p w:rsidR="00B33D07" w:rsidRPr="000571F4" w:rsidRDefault="00B33D07" w:rsidP="004D4D3F">
      <w:pPr>
        <w:pStyle w:val="gemStandard"/>
      </w:pPr>
    </w:p>
    <w:p w:rsidR="00B33D07" w:rsidRPr="000571F4" w:rsidRDefault="00B33D07" w:rsidP="00AE4B6A">
      <w:pPr>
        <w:pStyle w:val="Beschriftung"/>
      </w:pPr>
      <w:bookmarkStart w:id="340" w:name="_Toc501368298"/>
      <w:r w:rsidRPr="000571F4">
        <w:t xml:space="preserve">Tabelle </w:t>
      </w:r>
      <w:fldSimple w:instr=" SEQ Tabelle \* ARABIC ">
        <w:r w:rsidR="00997CBB">
          <w:rPr>
            <w:noProof/>
          </w:rPr>
          <w:t>34</w:t>
        </w:r>
      </w:fldSimple>
      <w:r w:rsidR="00D926C6" w:rsidRPr="000571F4">
        <w:t xml:space="preserve">: </w:t>
      </w:r>
      <w:r w:rsidR="00A909C6" w:rsidRPr="000571F4">
        <w:t xml:space="preserve">Tab_SMC-B_ObjSys_033 </w:t>
      </w:r>
      <w:r w:rsidR="00E52D16" w:rsidRPr="000571F4">
        <w:t xml:space="preserve">Initialisierte </w:t>
      </w:r>
      <w:r w:rsidRPr="000571F4">
        <w:t xml:space="preserve">Attribute von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Pr="000571F4">
        <w:t xml:space="preserve"> / </w:t>
      </w:r>
      <w:r w:rsidR="00C94979" w:rsidRPr="000571F4">
        <w:fldChar w:fldCharType="begin"/>
      </w:r>
      <w:r w:rsidR="00C94979" w:rsidRPr="000571F4">
        <w:instrText xml:space="preserve"> REF oSK_CAMS_AES128 \h </w:instrText>
      </w:r>
      <w:r w:rsidR="003E07E3" w:rsidRPr="000571F4">
        <w:instrText xml:space="preserve"> \* MERGEFORMAT </w:instrText>
      </w:r>
      <w:r w:rsidR="00C94979" w:rsidRPr="000571F4">
        <w:fldChar w:fldCharType="separate"/>
      </w:r>
      <w:r w:rsidR="00997CBB" w:rsidRPr="000571F4">
        <w:t>SK.CMS.AES128</w:t>
      </w:r>
      <w:bookmarkEnd w:id="340"/>
      <w:r w:rsidR="00C94979"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286D40"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286D40" w:rsidRPr="000571F4" w:rsidRDefault="00286D40" w:rsidP="00D3776A">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286D40" w:rsidRPr="000571F4" w:rsidRDefault="00286D40" w:rsidP="00D3776A">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286D40" w:rsidRPr="000571F4" w:rsidRDefault="00286D40" w:rsidP="00D3776A">
            <w:pPr>
              <w:pStyle w:val="gemtab11ptAbstand"/>
              <w:rPr>
                <w:b/>
                <w:sz w:val="20"/>
              </w:rPr>
            </w:pPr>
            <w:r w:rsidRPr="000571F4">
              <w:rPr>
                <w:b/>
                <w:sz w:val="20"/>
              </w:rPr>
              <w:t>Bemerkung</w:t>
            </w:r>
          </w:p>
        </w:tc>
      </w:tr>
      <w:tr w:rsidR="00286D40" w:rsidRPr="000571F4">
        <w:tc>
          <w:tcPr>
            <w:tcW w:w="2088" w:type="dxa"/>
            <w:shd w:val="clear" w:color="auto" w:fill="auto"/>
          </w:tcPr>
          <w:p w:rsidR="00286D40" w:rsidRPr="000571F4" w:rsidRDefault="00286D40" w:rsidP="00D3776A">
            <w:pPr>
              <w:pStyle w:val="gemtab11ptAbstand"/>
              <w:rPr>
                <w:sz w:val="20"/>
              </w:rPr>
            </w:pPr>
            <w:r w:rsidRPr="000571F4">
              <w:rPr>
                <w:sz w:val="20"/>
              </w:rPr>
              <w:t>Objekttyp</w:t>
            </w:r>
          </w:p>
        </w:tc>
        <w:tc>
          <w:tcPr>
            <w:tcW w:w="4680" w:type="dxa"/>
            <w:shd w:val="clear" w:color="auto" w:fill="auto"/>
          </w:tcPr>
          <w:p w:rsidR="00286D40" w:rsidRPr="000571F4" w:rsidRDefault="000271E7" w:rsidP="00D3776A">
            <w:pPr>
              <w:pStyle w:val="gemtab11ptAbstand"/>
              <w:rPr>
                <w:sz w:val="20"/>
              </w:rPr>
            </w:pPr>
            <w:r w:rsidRPr="000571F4">
              <w:rPr>
                <w:sz w:val="20"/>
              </w:rPr>
              <w:t xml:space="preserve">Symmetrisches </w:t>
            </w:r>
            <w:r w:rsidR="00286D40" w:rsidRPr="000571F4">
              <w:rPr>
                <w:sz w:val="20"/>
              </w:rPr>
              <w:t>Authentisierungsobjekt</w:t>
            </w:r>
          </w:p>
        </w:tc>
        <w:tc>
          <w:tcPr>
            <w:tcW w:w="2160" w:type="dxa"/>
            <w:shd w:val="clear" w:color="auto" w:fill="auto"/>
          </w:tcPr>
          <w:p w:rsidR="00286D40" w:rsidRPr="000571F4" w:rsidRDefault="00286D40" w:rsidP="00D3776A">
            <w:pPr>
              <w:pStyle w:val="gemtab11ptAbstand"/>
              <w:rPr>
                <w:sz w:val="20"/>
              </w:rPr>
            </w:pPr>
          </w:p>
        </w:tc>
      </w:tr>
      <w:tr w:rsidR="00EE607A" w:rsidRPr="000571F4">
        <w:tc>
          <w:tcPr>
            <w:tcW w:w="2088" w:type="dxa"/>
            <w:shd w:val="clear" w:color="auto" w:fill="auto"/>
          </w:tcPr>
          <w:p w:rsidR="00EE607A" w:rsidRPr="00DE607F" w:rsidRDefault="00EE607A" w:rsidP="00E742A2">
            <w:pPr>
              <w:pStyle w:val="gemtab11ptAbstand"/>
              <w:rPr>
                <w:sz w:val="20"/>
              </w:rPr>
            </w:pPr>
            <w:r w:rsidRPr="00DE607F">
              <w:rPr>
                <w:i/>
                <w:sz w:val="20"/>
              </w:rPr>
              <w:t>keyType</w:t>
            </w:r>
          </w:p>
        </w:tc>
        <w:tc>
          <w:tcPr>
            <w:tcW w:w="4680" w:type="dxa"/>
            <w:shd w:val="clear" w:color="auto" w:fill="auto"/>
          </w:tcPr>
          <w:p w:rsidR="00EE607A" w:rsidRPr="00DE607F" w:rsidRDefault="00EE607A" w:rsidP="00E742A2">
            <w:pPr>
              <w:pStyle w:val="gemtab11ptAbstand"/>
              <w:rPr>
                <w:sz w:val="20"/>
              </w:rPr>
            </w:pPr>
            <w:r w:rsidRPr="00DE607F">
              <w:rPr>
                <w:sz w:val="20"/>
              </w:rPr>
              <w:t>AES-128</w:t>
            </w:r>
          </w:p>
        </w:tc>
        <w:tc>
          <w:tcPr>
            <w:tcW w:w="2160" w:type="dxa"/>
            <w:shd w:val="clear" w:color="auto" w:fill="auto"/>
          </w:tcPr>
          <w:p w:rsidR="00EE607A" w:rsidRPr="000571F4" w:rsidRDefault="00EE607A" w:rsidP="00D3776A">
            <w:pPr>
              <w:pStyle w:val="gemVerz2"/>
              <w:rPr>
                <w:sz w:val="20"/>
              </w:rPr>
            </w:pPr>
          </w:p>
        </w:tc>
      </w:tr>
      <w:tr w:rsidR="00EE607A" w:rsidRPr="000571F4">
        <w:tc>
          <w:tcPr>
            <w:tcW w:w="2088" w:type="dxa"/>
            <w:tcBorders>
              <w:bottom w:val="single" w:sz="6" w:space="0" w:color="000000"/>
            </w:tcBorders>
            <w:shd w:val="clear" w:color="auto" w:fill="auto"/>
          </w:tcPr>
          <w:p w:rsidR="00EE607A" w:rsidRPr="000571F4" w:rsidRDefault="00EE607A" w:rsidP="00D3776A">
            <w:pPr>
              <w:pStyle w:val="gemtab11ptAbstand"/>
              <w:rPr>
                <w:i/>
                <w:sz w:val="20"/>
              </w:rPr>
            </w:pPr>
            <w:r w:rsidRPr="000571F4">
              <w:rPr>
                <w:i/>
                <w:sz w:val="20"/>
              </w:rPr>
              <w:t>keyIdentifier</w:t>
            </w:r>
          </w:p>
        </w:tc>
        <w:tc>
          <w:tcPr>
            <w:tcW w:w="4680" w:type="dxa"/>
            <w:tcBorders>
              <w:bottom w:val="single" w:sz="6" w:space="0" w:color="000000"/>
            </w:tcBorders>
            <w:shd w:val="clear" w:color="auto" w:fill="auto"/>
          </w:tcPr>
          <w:p w:rsidR="00EE607A" w:rsidRPr="000571F4" w:rsidRDefault="00596EE0" w:rsidP="00D3776A">
            <w:pPr>
              <w:pStyle w:val="gemtab11ptAbstand"/>
              <w:rPr>
                <w:sz w:val="20"/>
              </w:rPr>
            </w:pPr>
            <w:r>
              <w:rPr>
                <w:sz w:val="20"/>
              </w:rPr>
              <w:t>‘</w:t>
            </w:r>
            <w:r w:rsidR="00EE607A" w:rsidRPr="000571F4">
              <w:rPr>
                <w:sz w:val="20"/>
              </w:rPr>
              <w:t>14</w:t>
            </w:r>
            <w:r>
              <w:rPr>
                <w:sz w:val="20"/>
              </w:rPr>
              <w:t>’</w:t>
            </w:r>
            <w:r w:rsidR="00EE607A" w:rsidRPr="000571F4">
              <w:rPr>
                <w:sz w:val="20"/>
              </w:rPr>
              <w:t xml:space="preserve"> = 20</w:t>
            </w:r>
          </w:p>
        </w:tc>
        <w:tc>
          <w:tcPr>
            <w:tcW w:w="2160" w:type="dxa"/>
            <w:tcBorders>
              <w:bottom w:val="single" w:sz="6" w:space="0" w:color="000000"/>
            </w:tcBorders>
            <w:shd w:val="clear" w:color="auto" w:fill="auto"/>
          </w:tcPr>
          <w:p w:rsidR="00EE607A" w:rsidRPr="000571F4" w:rsidRDefault="00EE607A" w:rsidP="00D3776A">
            <w:pPr>
              <w:pStyle w:val="gemtab11ptAbstand"/>
              <w:rPr>
                <w:sz w:val="20"/>
              </w:rPr>
            </w:pPr>
          </w:p>
        </w:tc>
      </w:tr>
      <w:tr w:rsidR="00EE607A" w:rsidRPr="000571F4" w:rsidTr="00AE59EB">
        <w:tc>
          <w:tcPr>
            <w:tcW w:w="2088" w:type="dxa"/>
            <w:tcBorders>
              <w:bottom w:val="single" w:sz="6" w:space="0" w:color="000000"/>
            </w:tcBorders>
            <w:shd w:val="clear" w:color="auto" w:fill="auto"/>
            <w:vAlign w:val="center"/>
          </w:tcPr>
          <w:p w:rsidR="00EE607A" w:rsidRPr="000571F4" w:rsidRDefault="00EE607A" w:rsidP="00AE59EB">
            <w:pPr>
              <w:pStyle w:val="gemTab10pt"/>
              <w:rPr>
                <w:i/>
              </w:rPr>
            </w:pPr>
            <w:r w:rsidRPr="000571F4">
              <w:rPr>
                <w:i/>
              </w:rPr>
              <w:t>encKey</w:t>
            </w:r>
          </w:p>
        </w:tc>
        <w:tc>
          <w:tcPr>
            <w:tcW w:w="4680" w:type="dxa"/>
            <w:tcBorders>
              <w:bottom w:val="single" w:sz="6" w:space="0" w:color="000000"/>
            </w:tcBorders>
            <w:shd w:val="clear" w:color="auto" w:fill="auto"/>
            <w:vAlign w:val="center"/>
          </w:tcPr>
          <w:p w:rsidR="00EE607A" w:rsidRPr="000571F4" w:rsidRDefault="00EE607A" w:rsidP="00AE59EB">
            <w:pPr>
              <w:pStyle w:val="gemTab10pt"/>
            </w:pPr>
            <w:r w:rsidRPr="000571F4">
              <w:t>herstellerspezifisch „unbefüllt“, Speicherplatz hinreichend für einen symmetrischen AES-Schlüssel mit 128 Bit</w:t>
            </w:r>
          </w:p>
        </w:tc>
        <w:tc>
          <w:tcPr>
            <w:tcW w:w="2160" w:type="dxa"/>
            <w:tcBorders>
              <w:bottom w:val="single" w:sz="6" w:space="0" w:color="000000"/>
            </w:tcBorders>
            <w:shd w:val="clear" w:color="auto" w:fill="auto"/>
            <w:vAlign w:val="center"/>
          </w:tcPr>
          <w:p w:rsidR="00EE607A" w:rsidRPr="000571F4" w:rsidRDefault="00EE607A" w:rsidP="00AE59EB">
            <w:pPr>
              <w:pStyle w:val="gemTab10pt"/>
            </w:pPr>
            <w:r w:rsidRPr="000571F4">
              <w:t>wird personalisiert</w:t>
            </w:r>
          </w:p>
        </w:tc>
      </w:tr>
      <w:tr w:rsidR="00EE607A" w:rsidRPr="000571F4" w:rsidTr="00AE59EB">
        <w:tc>
          <w:tcPr>
            <w:tcW w:w="2088" w:type="dxa"/>
            <w:tcBorders>
              <w:bottom w:val="single" w:sz="6" w:space="0" w:color="000000"/>
            </w:tcBorders>
            <w:shd w:val="clear" w:color="auto" w:fill="auto"/>
            <w:vAlign w:val="center"/>
          </w:tcPr>
          <w:p w:rsidR="00EE607A" w:rsidRPr="000571F4" w:rsidRDefault="00EE607A" w:rsidP="00AE59EB">
            <w:pPr>
              <w:pStyle w:val="gemTab10pt"/>
              <w:rPr>
                <w:i/>
              </w:rPr>
            </w:pPr>
            <w:r w:rsidRPr="000571F4">
              <w:rPr>
                <w:i/>
              </w:rPr>
              <w:t>macKey</w:t>
            </w:r>
          </w:p>
        </w:tc>
        <w:tc>
          <w:tcPr>
            <w:tcW w:w="4680" w:type="dxa"/>
            <w:tcBorders>
              <w:bottom w:val="single" w:sz="6" w:space="0" w:color="000000"/>
            </w:tcBorders>
            <w:shd w:val="clear" w:color="auto" w:fill="auto"/>
            <w:vAlign w:val="center"/>
          </w:tcPr>
          <w:p w:rsidR="00EE607A" w:rsidRPr="000571F4" w:rsidRDefault="00EE607A" w:rsidP="00AE59EB">
            <w:pPr>
              <w:pStyle w:val="gemTab10pt"/>
            </w:pPr>
            <w:r w:rsidRPr="000571F4">
              <w:t>herstellerspezifisch „unbefüllt“, Speicherplatz hinreichend für einen symmetrischen AES-Schlüssel mit 128 Bit</w:t>
            </w:r>
          </w:p>
        </w:tc>
        <w:tc>
          <w:tcPr>
            <w:tcW w:w="2160" w:type="dxa"/>
            <w:tcBorders>
              <w:bottom w:val="single" w:sz="6" w:space="0" w:color="000000"/>
            </w:tcBorders>
            <w:shd w:val="clear" w:color="auto" w:fill="auto"/>
            <w:vAlign w:val="center"/>
          </w:tcPr>
          <w:p w:rsidR="00EE607A" w:rsidRPr="000571F4" w:rsidRDefault="00EE607A" w:rsidP="00AE59EB">
            <w:pPr>
              <w:pStyle w:val="gemTab10pt"/>
            </w:pPr>
            <w:r w:rsidRPr="000571F4">
              <w:t>wird personalisiert</w:t>
            </w:r>
          </w:p>
        </w:tc>
      </w:tr>
      <w:tr w:rsidR="00EE607A" w:rsidRPr="000571F4">
        <w:tc>
          <w:tcPr>
            <w:tcW w:w="2088" w:type="dxa"/>
            <w:tcBorders>
              <w:bottom w:val="single" w:sz="6" w:space="0" w:color="000000"/>
            </w:tcBorders>
            <w:shd w:val="clear" w:color="auto" w:fill="auto"/>
            <w:vAlign w:val="center"/>
          </w:tcPr>
          <w:p w:rsidR="00EE607A" w:rsidRPr="000571F4" w:rsidRDefault="00EE607A" w:rsidP="007378CB">
            <w:pPr>
              <w:pStyle w:val="gemTab10pt"/>
              <w:rPr>
                <w:i/>
              </w:rPr>
            </w:pPr>
            <w:r w:rsidRPr="000571F4">
              <w:rPr>
                <w:i/>
              </w:rPr>
              <w:t>numberScenario</w:t>
            </w:r>
          </w:p>
        </w:tc>
        <w:tc>
          <w:tcPr>
            <w:tcW w:w="4680" w:type="dxa"/>
            <w:tcBorders>
              <w:bottom w:val="single" w:sz="6" w:space="0" w:color="000000"/>
            </w:tcBorders>
            <w:shd w:val="clear" w:color="auto" w:fill="auto"/>
            <w:vAlign w:val="center"/>
          </w:tcPr>
          <w:p w:rsidR="00EE607A" w:rsidRPr="000571F4" w:rsidRDefault="00EE607A" w:rsidP="007378CB">
            <w:pPr>
              <w:pStyle w:val="gemTab10pt"/>
              <w:rPr>
                <w:rFonts w:cs="Arial"/>
              </w:rPr>
            </w:pPr>
            <w:r w:rsidRPr="000571F4">
              <w:rPr>
                <w:rFonts w:cs="Arial"/>
              </w:rPr>
              <w:t>0</w:t>
            </w:r>
          </w:p>
        </w:tc>
        <w:tc>
          <w:tcPr>
            <w:tcW w:w="2160" w:type="dxa"/>
            <w:tcBorders>
              <w:bottom w:val="single" w:sz="6" w:space="0" w:color="000000"/>
            </w:tcBorders>
            <w:shd w:val="clear" w:color="auto" w:fill="auto"/>
          </w:tcPr>
          <w:p w:rsidR="00EE607A" w:rsidRPr="000571F4" w:rsidRDefault="00EE607A" w:rsidP="00D3776A">
            <w:pPr>
              <w:pStyle w:val="gemVerz3"/>
              <w:rPr>
                <w:sz w:val="20"/>
              </w:rPr>
            </w:pPr>
          </w:p>
        </w:tc>
      </w:tr>
      <w:tr w:rsidR="00EE607A" w:rsidRPr="000571F4">
        <w:tc>
          <w:tcPr>
            <w:tcW w:w="2088" w:type="dxa"/>
            <w:tcBorders>
              <w:bottom w:val="single" w:sz="4" w:space="0" w:color="auto"/>
            </w:tcBorders>
            <w:shd w:val="clear" w:color="auto" w:fill="auto"/>
          </w:tcPr>
          <w:p w:rsidR="00EE607A" w:rsidRPr="000571F4" w:rsidRDefault="00EE607A" w:rsidP="00D3776A">
            <w:pPr>
              <w:pStyle w:val="gemtab11ptAbstand"/>
              <w:rPr>
                <w:i/>
                <w:sz w:val="20"/>
              </w:rPr>
            </w:pPr>
            <w:r w:rsidRPr="000571F4">
              <w:rPr>
                <w:i/>
                <w:sz w:val="20"/>
              </w:rPr>
              <w:t>algorithmIdentifier</w:t>
            </w:r>
          </w:p>
        </w:tc>
        <w:tc>
          <w:tcPr>
            <w:tcW w:w="4680" w:type="dxa"/>
            <w:tcBorders>
              <w:bottom w:val="single" w:sz="4" w:space="0" w:color="auto"/>
            </w:tcBorders>
            <w:shd w:val="clear" w:color="auto" w:fill="auto"/>
          </w:tcPr>
          <w:p w:rsidR="00EE607A" w:rsidRPr="000571F4" w:rsidRDefault="00EE607A" w:rsidP="00D3776A">
            <w:pPr>
              <w:pStyle w:val="gemtab11ptAbstand"/>
              <w:rPr>
                <w:sz w:val="20"/>
              </w:rPr>
            </w:pPr>
            <w:r w:rsidRPr="000571F4">
              <w:rPr>
                <w:sz w:val="20"/>
              </w:rPr>
              <w:t xml:space="preserve">aesSessionkey4SM, siehe </w:t>
            </w:r>
            <w:r w:rsidRPr="000571F4">
              <w:rPr>
                <w:sz w:val="20"/>
              </w:rPr>
              <w:fldChar w:fldCharType="begin"/>
            </w:r>
            <w:r w:rsidRPr="000571F4">
              <w:rPr>
                <w:sz w:val="20"/>
              </w:rPr>
              <w:instrText xml:space="preserve"> REF qgemSpecCOS \h  \* MERGEFORMAT </w:instrText>
            </w:r>
            <w:r w:rsidRPr="000571F4">
              <w:rPr>
                <w:sz w:val="20"/>
              </w:rPr>
            </w:r>
            <w:r w:rsidRPr="000571F4">
              <w:rPr>
                <w:sz w:val="20"/>
              </w:rPr>
              <w:fldChar w:fldCharType="separate"/>
            </w:r>
            <w:r w:rsidR="00997CBB" w:rsidRPr="000571F4">
              <w:rPr>
                <w:rFonts w:cs="Arial"/>
                <w:sz w:val="20"/>
              </w:rPr>
              <w:t>[</w:t>
            </w:r>
            <w:proofErr w:type="spellStart"/>
            <w:r w:rsidR="00997CBB" w:rsidRPr="000571F4">
              <w:rPr>
                <w:rFonts w:cs="Arial"/>
                <w:sz w:val="20"/>
              </w:rPr>
              <w:t>gemSpec_COS</w:t>
            </w:r>
            <w:proofErr w:type="spellEnd"/>
            <w:r w:rsidR="00997CBB" w:rsidRPr="000571F4">
              <w:rPr>
                <w:rFonts w:cs="Arial"/>
                <w:sz w:val="20"/>
              </w:rPr>
              <w:t>]</w:t>
            </w:r>
            <w:r w:rsidRPr="000571F4">
              <w:rPr>
                <w:sz w:val="20"/>
              </w:rPr>
              <w:fldChar w:fldCharType="end"/>
            </w:r>
          </w:p>
        </w:tc>
        <w:tc>
          <w:tcPr>
            <w:tcW w:w="2160" w:type="dxa"/>
            <w:tcBorders>
              <w:bottom w:val="single" w:sz="4" w:space="0" w:color="auto"/>
            </w:tcBorders>
            <w:shd w:val="clear" w:color="auto" w:fill="auto"/>
          </w:tcPr>
          <w:p w:rsidR="00EE607A" w:rsidRPr="000571F4" w:rsidRDefault="00EE607A" w:rsidP="00D3776A">
            <w:pPr>
              <w:pStyle w:val="gemtab11ptAbstand"/>
              <w:rPr>
                <w:sz w:val="20"/>
              </w:rPr>
            </w:pPr>
          </w:p>
        </w:tc>
      </w:tr>
      <w:tr w:rsidR="00EE607A" w:rsidRPr="000571F4">
        <w:tc>
          <w:tcPr>
            <w:tcW w:w="2088" w:type="dxa"/>
            <w:tcBorders>
              <w:bottom w:val="single" w:sz="4" w:space="0" w:color="auto"/>
            </w:tcBorders>
            <w:shd w:val="clear" w:color="auto" w:fill="auto"/>
          </w:tcPr>
          <w:p w:rsidR="00EE607A" w:rsidRPr="000571F4" w:rsidRDefault="00EE607A" w:rsidP="00D3776A">
            <w:pPr>
              <w:pStyle w:val="gemtab11ptAbstand"/>
              <w:rPr>
                <w:i/>
                <w:sz w:val="20"/>
              </w:rPr>
            </w:pPr>
            <w:r w:rsidRPr="000571F4">
              <w:rPr>
                <w:i/>
                <w:sz w:val="20"/>
              </w:rPr>
              <w:t>lifeCycleStatus</w:t>
            </w:r>
          </w:p>
        </w:tc>
        <w:tc>
          <w:tcPr>
            <w:tcW w:w="4680" w:type="dxa"/>
            <w:tcBorders>
              <w:bottom w:val="single" w:sz="4" w:space="0" w:color="auto"/>
            </w:tcBorders>
            <w:shd w:val="clear" w:color="auto" w:fill="auto"/>
          </w:tcPr>
          <w:p w:rsidR="00EE607A" w:rsidRPr="000571F4" w:rsidRDefault="00EE607A" w:rsidP="00D3776A">
            <w:pPr>
              <w:pStyle w:val="gemtab11ptAbstand"/>
              <w:rPr>
                <w:sz w:val="20"/>
              </w:rPr>
            </w:pPr>
            <w:r w:rsidRPr="000571F4">
              <w:rPr>
                <w:sz w:val="20"/>
              </w:rPr>
              <w:t>„Operational state (activated)“</w:t>
            </w:r>
          </w:p>
        </w:tc>
        <w:tc>
          <w:tcPr>
            <w:tcW w:w="2160" w:type="dxa"/>
            <w:tcBorders>
              <w:bottom w:val="single" w:sz="4" w:space="0" w:color="auto"/>
            </w:tcBorders>
            <w:shd w:val="clear" w:color="auto" w:fill="auto"/>
          </w:tcPr>
          <w:p w:rsidR="00EE607A" w:rsidRPr="000571F4" w:rsidRDefault="00EE607A" w:rsidP="00D3776A">
            <w:pPr>
              <w:pStyle w:val="gemtab11ptAbstand"/>
              <w:rPr>
                <w:sz w:val="20"/>
              </w:rPr>
            </w:pPr>
          </w:p>
        </w:tc>
      </w:tr>
      <w:tr w:rsidR="00EE607A" w:rsidRPr="000571F4">
        <w:tc>
          <w:tcPr>
            <w:tcW w:w="8928" w:type="dxa"/>
            <w:gridSpan w:val="3"/>
            <w:tcBorders>
              <w:bottom w:val="single" w:sz="6" w:space="0" w:color="000000"/>
            </w:tcBorders>
            <w:shd w:val="clear" w:color="auto" w:fill="E0E0E0"/>
          </w:tcPr>
          <w:p w:rsidR="00EE607A" w:rsidRPr="000571F4" w:rsidRDefault="00EE607A" w:rsidP="00D3776A">
            <w:pPr>
              <w:pStyle w:val="gemtab11ptAbstand"/>
              <w:rPr>
                <w:b/>
                <w:sz w:val="20"/>
              </w:rPr>
            </w:pPr>
            <w:r w:rsidRPr="000571F4">
              <w:rPr>
                <w:b/>
                <w:sz w:val="20"/>
              </w:rPr>
              <w:t>Zugriffsregel für logischen LCS „Operational state (activated)”</w:t>
            </w:r>
          </w:p>
        </w:tc>
      </w:tr>
      <w:tr w:rsidR="00EE607A" w:rsidRPr="000571F4">
        <w:tc>
          <w:tcPr>
            <w:tcW w:w="2088" w:type="dxa"/>
            <w:shd w:val="clear" w:color="auto" w:fill="E0E0E0"/>
          </w:tcPr>
          <w:p w:rsidR="00EE607A" w:rsidRPr="000571F4" w:rsidRDefault="00EE607A" w:rsidP="00D3776A">
            <w:pPr>
              <w:pStyle w:val="gemtab11ptAbstand"/>
              <w:rPr>
                <w:b/>
                <w:sz w:val="20"/>
              </w:rPr>
            </w:pPr>
            <w:r w:rsidRPr="000571F4">
              <w:rPr>
                <w:b/>
                <w:sz w:val="20"/>
              </w:rPr>
              <w:t>Zugriffsart</w:t>
            </w:r>
          </w:p>
        </w:tc>
        <w:tc>
          <w:tcPr>
            <w:tcW w:w="4680" w:type="dxa"/>
            <w:shd w:val="clear" w:color="auto" w:fill="E0E0E0"/>
          </w:tcPr>
          <w:p w:rsidR="00EE607A" w:rsidRPr="000571F4" w:rsidRDefault="00EE607A" w:rsidP="00D3776A">
            <w:pPr>
              <w:pStyle w:val="gemtab11ptAbstand"/>
              <w:rPr>
                <w:b/>
                <w:sz w:val="20"/>
              </w:rPr>
            </w:pPr>
            <w:r w:rsidRPr="000571F4">
              <w:rPr>
                <w:b/>
                <w:sz w:val="20"/>
              </w:rPr>
              <w:t>Zugriffsbedingung</w:t>
            </w:r>
          </w:p>
        </w:tc>
        <w:tc>
          <w:tcPr>
            <w:tcW w:w="2160" w:type="dxa"/>
            <w:shd w:val="clear" w:color="auto" w:fill="E0E0E0"/>
          </w:tcPr>
          <w:p w:rsidR="00EE607A" w:rsidRPr="000571F4" w:rsidRDefault="00EE607A" w:rsidP="00D3776A">
            <w:pPr>
              <w:pStyle w:val="gemtab11ptAbstand"/>
              <w:rPr>
                <w:b/>
                <w:sz w:val="20"/>
              </w:rPr>
            </w:pPr>
            <w:r w:rsidRPr="000571F4">
              <w:rPr>
                <w:b/>
                <w:sz w:val="20"/>
              </w:rPr>
              <w:t>Bemerkung</w:t>
            </w:r>
          </w:p>
        </w:tc>
      </w:tr>
      <w:tr w:rsidR="00EE607A" w:rsidRPr="000571F4">
        <w:tc>
          <w:tcPr>
            <w:tcW w:w="2088" w:type="dxa"/>
            <w:shd w:val="clear" w:color="auto" w:fill="auto"/>
          </w:tcPr>
          <w:p w:rsidR="00EE607A" w:rsidRPr="000571F4" w:rsidRDefault="00EE607A" w:rsidP="00D3776A">
            <w:pPr>
              <w:pStyle w:val="gemtab11ptAbstand"/>
              <w:rPr>
                <w:rFonts w:eastAsia="Times New Roman"/>
                <w:smallCaps/>
                <w:sz w:val="20"/>
              </w:rPr>
            </w:pPr>
            <w:r w:rsidRPr="000571F4">
              <w:rPr>
                <w:rFonts w:eastAsia="Times New Roman"/>
                <w:smallCaps/>
                <w:sz w:val="20"/>
              </w:rPr>
              <w:t>Mutual Authenticate</w:t>
            </w:r>
          </w:p>
        </w:tc>
        <w:tc>
          <w:tcPr>
            <w:tcW w:w="4680" w:type="dxa"/>
            <w:shd w:val="clear" w:color="auto" w:fill="auto"/>
          </w:tcPr>
          <w:p w:rsidR="00EE607A" w:rsidRPr="000571F4" w:rsidRDefault="00EE607A" w:rsidP="00D3776A">
            <w:pPr>
              <w:pStyle w:val="gemtab11ptAbstand"/>
              <w:rPr>
                <w:sz w:val="20"/>
                <w:lang w:val="en-GB"/>
              </w:rPr>
            </w:pPr>
            <w:r w:rsidRPr="000571F4">
              <w:rPr>
                <w:sz w:val="20"/>
                <w:lang w:val="en-GB"/>
              </w:rPr>
              <w:t>ALWAYS</w:t>
            </w:r>
          </w:p>
        </w:tc>
        <w:tc>
          <w:tcPr>
            <w:tcW w:w="2160" w:type="dxa"/>
            <w:shd w:val="clear" w:color="auto" w:fill="auto"/>
          </w:tcPr>
          <w:p w:rsidR="00EE607A" w:rsidRPr="000571F4" w:rsidRDefault="00EE607A" w:rsidP="00D3776A">
            <w:pPr>
              <w:pStyle w:val="gemtab11ptAbstand"/>
              <w:rPr>
                <w:strike/>
                <w:sz w:val="20"/>
              </w:rPr>
            </w:pPr>
          </w:p>
        </w:tc>
      </w:tr>
      <w:tr w:rsidR="00EE607A" w:rsidRPr="000571F4">
        <w:tc>
          <w:tcPr>
            <w:tcW w:w="2088" w:type="dxa"/>
            <w:shd w:val="clear" w:color="auto" w:fill="auto"/>
          </w:tcPr>
          <w:p w:rsidR="00EE607A" w:rsidRPr="000571F4" w:rsidRDefault="00EE607A" w:rsidP="00D3776A">
            <w:pPr>
              <w:pStyle w:val="gemtab11ptAbstand"/>
              <w:rPr>
                <w:rFonts w:eastAsia="Times New Roman"/>
                <w:smallCaps/>
                <w:sz w:val="20"/>
              </w:rPr>
            </w:pPr>
            <w:r w:rsidRPr="008240E6">
              <w:rPr>
                <w:smallCaps/>
                <w:sz w:val="20"/>
              </w:rPr>
              <w:t>Delete</w:t>
            </w:r>
          </w:p>
        </w:tc>
        <w:tc>
          <w:tcPr>
            <w:tcW w:w="4680" w:type="dxa"/>
            <w:shd w:val="clear" w:color="auto" w:fill="auto"/>
          </w:tcPr>
          <w:p w:rsidR="00EE607A" w:rsidRPr="00E90098" w:rsidRDefault="00EE607A" w:rsidP="00D3776A">
            <w:pPr>
              <w:pStyle w:val="gemtab11ptAbstand"/>
              <w:rPr>
                <w:sz w:val="20"/>
                <w:lang w:val="en-GB"/>
              </w:rPr>
            </w:pPr>
            <w:r w:rsidRPr="00E90098">
              <w:rPr>
                <w:sz w:val="20"/>
                <w:lang w:val="en-GB"/>
              </w:rPr>
              <w:t>AUT_CMS OR AUT_CUP</w:t>
            </w:r>
          </w:p>
        </w:tc>
        <w:tc>
          <w:tcPr>
            <w:tcW w:w="2160" w:type="dxa"/>
            <w:shd w:val="clear" w:color="auto" w:fill="auto"/>
          </w:tcPr>
          <w:p w:rsidR="00EE607A" w:rsidRPr="000571F4" w:rsidRDefault="00EE607A" w:rsidP="00D3776A">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_Ref326048981 \r \h  \* MERGEFORMAT </w:instrText>
            </w:r>
            <w:r w:rsidRPr="000571F4">
              <w:rPr>
                <w:sz w:val="20"/>
              </w:rPr>
            </w:r>
            <w:r w:rsidRPr="000571F4">
              <w:rPr>
                <w:sz w:val="20"/>
              </w:rPr>
              <w:fldChar w:fldCharType="separate"/>
            </w:r>
            <w:r w:rsidR="00997CBB">
              <w:rPr>
                <w:sz w:val="20"/>
              </w:rPr>
              <w:t>Hinweis 36:</w:t>
            </w:r>
            <w:r w:rsidRPr="000571F4">
              <w:rPr>
                <w:sz w:val="20"/>
              </w:rPr>
              <w:fldChar w:fldCharType="end"/>
            </w:r>
          </w:p>
        </w:tc>
      </w:tr>
      <w:tr w:rsidR="00EE607A" w:rsidRPr="000571F4">
        <w:tc>
          <w:tcPr>
            <w:tcW w:w="2088" w:type="dxa"/>
            <w:tcBorders>
              <w:bottom w:val="single" w:sz="4" w:space="0" w:color="auto"/>
            </w:tcBorders>
            <w:shd w:val="clear" w:color="auto" w:fill="auto"/>
          </w:tcPr>
          <w:p w:rsidR="00EE607A" w:rsidRPr="000571F4" w:rsidRDefault="00EE607A" w:rsidP="00D3776A">
            <w:pPr>
              <w:pStyle w:val="gemtab11ptAbstand"/>
              <w:rPr>
                <w:sz w:val="20"/>
              </w:rPr>
            </w:pPr>
            <w:r w:rsidRPr="000571F4">
              <w:rPr>
                <w:sz w:val="20"/>
              </w:rPr>
              <w:t>andere</w:t>
            </w:r>
          </w:p>
        </w:tc>
        <w:tc>
          <w:tcPr>
            <w:tcW w:w="4680" w:type="dxa"/>
            <w:tcBorders>
              <w:bottom w:val="single" w:sz="4" w:space="0" w:color="auto"/>
            </w:tcBorders>
            <w:shd w:val="clear" w:color="auto" w:fill="auto"/>
          </w:tcPr>
          <w:p w:rsidR="00EE607A" w:rsidRPr="000571F4" w:rsidRDefault="00EE607A" w:rsidP="00D3776A">
            <w:pPr>
              <w:pStyle w:val="gemtab11ptAbstand"/>
              <w:rPr>
                <w:sz w:val="20"/>
              </w:rPr>
            </w:pPr>
            <w:r w:rsidRPr="000571F4">
              <w:rPr>
                <w:sz w:val="20"/>
              </w:rPr>
              <w:t>NEVER</w:t>
            </w:r>
          </w:p>
        </w:tc>
        <w:tc>
          <w:tcPr>
            <w:tcW w:w="2160" w:type="dxa"/>
            <w:tcBorders>
              <w:bottom w:val="single" w:sz="4" w:space="0" w:color="auto"/>
            </w:tcBorders>
            <w:shd w:val="clear" w:color="auto" w:fill="auto"/>
          </w:tcPr>
          <w:p w:rsidR="00EE607A" w:rsidRPr="000571F4" w:rsidRDefault="00EE607A" w:rsidP="00D3776A">
            <w:pPr>
              <w:pStyle w:val="gemtab11ptAbstand"/>
              <w:rPr>
                <w:sz w:val="20"/>
              </w:rPr>
            </w:pPr>
          </w:p>
        </w:tc>
      </w:tr>
      <w:tr w:rsidR="00EE607A" w:rsidRPr="000571F4">
        <w:tc>
          <w:tcPr>
            <w:tcW w:w="8928" w:type="dxa"/>
            <w:gridSpan w:val="3"/>
            <w:tcBorders>
              <w:bottom w:val="single" w:sz="6" w:space="0" w:color="000000"/>
            </w:tcBorders>
            <w:shd w:val="clear" w:color="auto" w:fill="E0E0E0"/>
          </w:tcPr>
          <w:p w:rsidR="00EE607A" w:rsidRPr="000571F4" w:rsidRDefault="00EE607A" w:rsidP="00D3776A">
            <w:pPr>
              <w:pStyle w:val="gemtab11ptAbstand"/>
              <w:rPr>
                <w:b/>
                <w:sz w:val="20"/>
              </w:rPr>
            </w:pPr>
            <w:r w:rsidRPr="000571F4">
              <w:rPr>
                <w:b/>
                <w:sz w:val="20"/>
              </w:rPr>
              <w:t>Zugriffsregel für logischen LCS „Operational state (deactivated)”</w:t>
            </w:r>
          </w:p>
        </w:tc>
      </w:tr>
      <w:tr w:rsidR="00EE607A" w:rsidRPr="000571F4">
        <w:tc>
          <w:tcPr>
            <w:tcW w:w="2088" w:type="dxa"/>
            <w:shd w:val="clear" w:color="auto" w:fill="E0E0E0"/>
          </w:tcPr>
          <w:p w:rsidR="00EE607A" w:rsidRPr="000571F4" w:rsidRDefault="00EE607A" w:rsidP="00D3776A">
            <w:pPr>
              <w:pStyle w:val="gemtab11ptAbstand"/>
              <w:rPr>
                <w:b/>
                <w:sz w:val="20"/>
              </w:rPr>
            </w:pPr>
            <w:r w:rsidRPr="000571F4">
              <w:rPr>
                <w:b/>
                <w:sz w:val="20"/>
              </w:rPr>
              <w:t>Zugriffsart</w:t>
            </w:r>
          </w:p>
        </w:tc>
        <w:tc>
          <w:tcPr>
            <w:tcW w:w="4680" w:type="dxa"/>
            <w:shd w:val="clear" w:color="auto" w:fill="E0E0E0"/>
          </w:tcPr>
          <w:p w:rsidR="00EE607A" w:rsidRPr="000571F4" w:rsidRDefault="00EE607A" w:rsidP="00D3776A">
            <w:pPr>
              <w:pStyle w:val="gemtab11ptAbstand"/>
              <w:rPr>
                <w:b/>
                <w:sz w:val="20"/>
              </w:rPr>
            </w:pPr>
            <w:r w:rsidRPr="000571F4">
              <w:rPr>
                <w:b/>
                <w:sz w:val="20"/>
              </w:rPr>
              <w:t>Zugriffsbedingung</w:t>
            </w:r>
          </w:p>
        </w:tc>
        <w:tc>
          <w:tcPr>
            <w:tcW w:w="2160" w:type="dxa"/>
            <w:shd w:val="clear" w:color="auto" w:fill="E0E0E0"/>
          </w:tcPr>
          <w:p w:rsidR="00EE607A" w:rsidRPr="000571F4" w:rsidRDefault="00EE607A" w:rsidP="00D3776A">
            <w:pPr>
              <w:pStyle w:val="gemtab11ptAbstand"/>
              <w:rPr>
                <w:b/>
                <w:sz w:val="20"/>
              </w:rPr>
            </w:pPr>
            <w:r w:rsidRPr="000571F4">
              <w:rPr>
                <w:b/>
                <w:sz w:val="20"/>
              </w:rPr>
              <w:t>Bemerkung</w:t>
            </w:r>
          </w:p>
        </w:tc>
      </w:tr>
      <w:tr w:rsidR="00EE607A" w:rsidRPr="000571F4">
        <w:tc>
          <w:tcPr>
            <w:tcW w:w="2088" w:type="dxa"/>
            <w:tcBorders>
              <w:bottom w:val="single" w:sz="4" w:space="0" w:color="auto"/>
            </w:tcBorders>
            <w:shd w:val="clear" w:color="auto" w:fill="auto"/>
          </w:tcPr>
          <w:p w:rsidR="00EE607A" w:rsidRPr="000571F4" w:rsidRDefault="00EE607A" w:rsidP="00D3776A">
            <w:pPr>
              <w:pStyle w:val="gemtab11ptAbstand"/>
              <w:rPr>
                <w:sz w:val="20"/>
              </w:rPr>
            </w:pPr>
            <w:r w:rsidRPr="000571F4">
              <w:rPr>
                <w:sz w:val="20"/>
              </w:rPr>
              <w:t>alle</w:t>
            </w:r>
          </w:p>
        </w:tc>
        <w:tc>
          <w:tcPr>
            <w:tcW w:w="4680" w:type="dxa"/>
            <w:tcBorders>
              <w:bottom w:val="single" w:sz="4" w:space="0" w:color="auto"/>
            </w:tcBorders>
            <w:shd w:val="clear" w:color="auto" w:fill="auto"/>
          </w:tcPr>
          <w:p w:rsidR="00EE607A" w:rsidRPr="000571F4" w:rsidRDefault="00EE607A" w:rsidP="00D3776A">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EE607A" w:rsidRPr="000571F4" w:rsidRDefault="00EE607A" w:rsidP="00D3776A">
            <w:pPr>
              <w:pStyle w:val="gemtab11ptAbstand"/>
              <w:rPr>
                <w:sz w:val="20"/>
              </w:rPr>
            </w:pPr>
          </w:p>
        </w:tc>
      </w:tr>
      <w:tr w:rsidR="00EE607A" w:rsidRPr="000571F4">
        <w:tc>
          <w:tcPr>
            <w:tcW w:w="8928" w:type="dxa"/>
            <w:gridSpan w:val="3"/>
            <w:shd w:val="clear" w:color="auto" w:fill="E6E6E6"/>
          </w:tcPr>
          <w:p w:rsidR="00EE607A" w:rsidRPr="000571F4" w:rsidRDefault="00EE607A" w:rsidP="00D3776A">
            <w:pPr>
              <w:pStyle w:val="gemtab11ptAbstand"/>
              <w:rPr>
                <w:b/>
                <w:sz w:val="20"/>
              </w:rPr>
            </w:pPr>
            <w:r w:rsidRPr="000571F4">
              <w:rPr>
                <w:b/>
                <w:sz w:val="20"/>
              </w:rPr>
              <w:t>Zugriffsregel für logischen LCS „Termination state“</w:t>
            </w:r>
          </w:p>
        </w:tc>
      </w:tr>
      <w:tr w:rsidR="00EE607A" w:rsidRPr="000571F4">
        <w:tc>
          <w:tcPr>
            <w:tcW w:w="2088" w:type="dxa"/>
            <w:shd w:val="clear" w:color="auto" w:fill="E6E6E6"/>
          </w:tcPr>
          <w:p w:rsidR="00EE607A" w:rsidRPr="000571F4" w:rsidRDefault="00EE607A" w:rsidP="00D3776A">
            <w:pPr>
              <w:pStyle w:val="gemtab11ptAbstand"/>
              <w:rPr>
                <w:b/>
                <w:sz w:val="20"/>
              </w:rPr>
            </w:pPr>
            <w:r w:rsidRPr="000571F4">
              <w:rPr>
                <w:b/>
                <w:sz w:val="20"/>
              </w:rPr>
              <w:t>Zugriffsart</w:t>
            </w:r>
          </w:p>
        </w:tc>
        <w:tc>
          <w:tcPr>
            <w:tcW w:w="4680" w:type="dxa"/>
            <w:shd w:val="clear" w:color="auto" w:fill="E6E6E6"/>
          </w:tcPr>
          <w:p w:rsidR="00EE607A" w:rsidRPr="000571F4" w:rsidRDefault="00EE607A" w:rsidP="00D3776A">
            <w:pPr>
              <w:pStyle w:val="gemtab11ptAbstand"/>
              <w:rPr>
                <w:b/>
                <w:sz w:val="20"/>
              </w:rPr>
            </w:pPr>
            <w:r w:rsidRPr="000571F4">
              <w:rPr>
                <w:b/>
                <w:sz w:val="20"/>
              </w:rPr>
              <w:t>Zugriffsbedingung</w:t>
            </w:r>
          </w:p>
        </w:tc>
        <w:tc>
          <w:tcPr>
            <w:tcW w:w="2160" w:type="dxa"/>
            <w:shd w:val="clear" w:color="auto" w:fill="E6E6E6"/>
          </w:tcPr>
          <w:p w:rsidR="00EE607A" w:rsidRPr="000571F4" w:rsidRDefault="00EE607A" w:rsidP="00D3776A">
            <w:pPr>
              <w:pStyle w:val="gemtab11ptAbstand"/>
              <w:rPr>
                <w:b/>
                <w:sz w:val="20"/>
              </w:rPr>
            </w:pPr>
            <w:r w:rsidRPr="000571F4">
              <w:rPr>
                <w:b/>
                <w:sz w:val="20"/>
              </w:rPr>
              <w:t>Bemerkung</w:t>
            </w:r>
          </w:p>
        </w:tc>
      </w:tr>
      <w:tr w:rsidR="00EE607A" w:rsidRPr="000571F4">
        <w:tc>
          <w:tcPr>
            <w:tcW w:w="2088" w:type="dxa"/>
            <w:shd w:val="clear" w:color="auto" w:fill="auto"/>
          </w:tcPr>
          <w:p w:rsidR="00EE607A" w:rsidRPr="000571F4" w:rsidRDefault="00EE607A" w:rsidP="00D3776A">
            <w:pPr>
              <w:pStyle w:val="gemtab11ptAbstand"/>
              <w:rPr>
                <w:sz w:val="20"/>
              </w:rPr>
            </w:pPr>
            <w:r w:rsidRPr="000571F4">
              <w:rPr>
                <w:sz w:val="20"/>
              </w:rPr>
              <w:t>alle</w:t>
            </w:r>
          </w:p>
        </w:tc>
        <w:tc>
          <w:tcPr>
            <w:tcW w:w="4680" w:type="dxa"/>
            <w:shd w:val="clear" w:color="auto" w:fill="auto"/>
          </w:tcPr>
          <w:p w:rsidR="00EE607A" w:rsidRPr="000571F4" w:rsidRDefault="00EE607A" w:rsidP="00D3776A">
            <w:pPr>
              <w:pStyle w:val="gemtab11ptAbstand"/>
              <w:rPr>
                <w:sz w:val="20"/>
              </w:rPr>
            </w:pPr>
            <w:r w:rsidRPr="000571F4">
              <w:rPr>
                <w:sz w:val="20"/>
              </w:rPr>
              <w:t>NEVER</w:t>
            </w:r>
          </w:p>
        </w:tc>
        <w:tc>
          <w:tcPr>
            <w:tcW w:w="2160" w:type="dxa"/>
            <w:shd w:val="clear" w:color="auto" w:fill="auto"/>
          </w:tcPr>
          <w:p w:rsidR="00EE607A" w:rsidRPr="000571F4" w:rsidRDefault="00EE607A" w:rsidP="00D3776A">
            <w:pPr>
              <w:pStyle w:val="gemtab11ptAbstand"/>
              <w:rPr>
                <w:sz w:val="20"/>
              </w:rPr>
            </w:pPr>
          </w:p>
        </w:tc>
      </w:tr>
    </w:tbl>
    <w:p w:rsidR="00AE4B6A" w:rsidRDefault="00AE4B6A" w:rsidP="006B3022">
      <w:pPr>
        <w:pStyle w:val="gemEinzug"/>
        <w:rPr>
          <w:b/>
        </w:rPr>
      </w:pPr>
    </w:p>
    <w:p w:rsidR="006B3022" w:rsidRPr="00AE4B6A" w:rsidRDefault="00AE4B6A" w:rsidP="00AE4B6A">
      <w:pPr>
        <w:pStyle w:val="gemStandard"/>
      </w:pPr>
      <w:r>
        <w:rPr>
          <w:b/>
        </w:rPr>
        <w:sym w:font="Wingdings" w:char="F0D5"/>
      </w:r>
    </w:p>
    <w:p w:rsidR="006B3022" w:rsidRPr="000571F4" w:rsidRDefault="006B3022" w:rsidP="006B3022">
      <w:pPr>
        <w:pStyle w:val="afiHinweise"/>
        <w:numPr>
          <w:ilvl w:val="0"/>
          <w:numId w:val="0"/>
        </w:numPr>
      </w:pPr>
    </w:p>
    <w:p w:rsidR="00286D40" w:rsidRPr="000571F4" w:rsidRDefault="007034B3" w:rsidP="00286D40">
      <w:pPr>
        <w:pStyle w:val="afiHinweise"/>
      </w:pPr>
      <w:bookmarkStart w:id="341" w:name="cmdsymmAutO"/>
      <w:r w:rsidRPr="000571F4">
        <w:t xml:space="preserve">Kommandos, die gemäß </w:t>
      </w:r>
      <w:r w:rsidR="005D65D7" w:rsidRPr="000571F4">
        <w:fldChar w:fldCharType="begin"/>
      </w:r>
      <w:r w:rsidR="005D65D7" w:rsidRPr="000571F4">
        <w:instrText xml:space="preserve"> REF qgemSpecCOS \h </w:instrText>
      </w:r>
      <w:r w:rsidR="002A48A6" w:rsidRPr="000571F4">
        <w:instrText xml:space="preserve"> \* MERGEFORMAT </w:instrText>
      </w:r>
      <w:r w:rsidR="005D65D7" w:rsidRPr="000571F4">
        <w:fldChar w:fldCharType="separate"/>
      </w:r>
      <w:r w:rsidR="00997CBB" w:rsidRPr="000571F4">
        <w:rPr>
          <w:rFonts w:cs="Arial"/>
        </w:rPr>
        <w:t>[</w:t>
      </w:r>
      <w:proofErr w:type="spellStart"/>
      <w:r w:rsidR="00997CBB" w:rsidRPr="000571F4">
        <w:rPr>
          <w:rFonts w:cs="Arial"/>
        </w:rPr>
        <w:t>gemSpec_COS</w:t>
      </w:r>
      <w:proofErr w:type="spellEnd"/>
      <w:r w:rsidR="00997CBB" w:rsidRPr="000571F4">
        <w:rPr>
          <w:rFonts w:cs="Arial"/>
        </w:rPr>
        <w:t>]</w:t>
      </w:r>
      <w:r w:rsidR="005D65D7" w:rsidRPr="000571F4">
        <w:fldChar w:fldCharType="end"/>
      </w:r>
      <w:r w:rsidRPr="000571F4">
        <w:t xml:space="preserve"> mit einem symmetrischen Authentisierungsobjekt arbeiten, sind:</w:t>
      </w:r>
      <w:r w:rsidRPr="000571F4">
        <w:tab/>
      </w:r>
      <w:r w:rsidRPr="000571F4">
        <w:br/>
      </w:r>
      <w:r w:rsidRPr="000571F4">
        <w:rPr>
          <w:smallCaps/>
        </w:rPr>
        <w:t>Activate</w:t>
      </w:r>
      <w:r w:rsidRPr="000571F4">
        <w:t xml:space="preserve">, </w:t>
      </w:r>
      <w:r w:rsidRPr="000571F4">
        <w:rPr>
          <w:smallCaps/>
        </w:rPr>
        <w:t>Deactivate</w:t>
      </w:r>
      <w:r w:rsidRPr="000571F4">
        <w:t xml:space="preserve">, </w:t>
      </w:r>
      <w:r w:rsidRPr="000571F4">
        <w:rPr>
          <w:smallCaps/>
        </w:rPr>
        <w:t>Delete</w:t>
      </w:r>
      <w:r w:rsidRPr="000571F4">
        <w:t xml:space="preserve">, </w:t>
      </w:r>
      <w:r w:rsidRPr="000571F4">
        <w:rPr>
          <w:smallCaps/>
        </w:rPr>
        <w:t>External Authenticate</w:t>
      </w:r>
      <w:r w:rsidRPr="000571F4">
        <w:t xml:space="preserve">, </w:t>
      </w:r>
      <w:r w:rsidRPr="000571F4">
        <w:rPr>
          <w:smallCaps/>
        </w:rPr>
        <w:t>General Authenticate</w:t>
      </w:r>
      <w:r w:rsidRPr="000571F4">
        <w:t xml:space="preserve">, </w:t>
      </w:r>
      <w:r w:rsidRPr="000571F4">
        <w:rPr>
          <w:smallCaps/>
        </w:rPr>
        <w:t>Get Security Status Key</w:t>
      </w:r>
      <w:r w:rsidRPr="000571F4">
        <w:t xml:space="preserve">, </w:t>
      </w:r>
      <w:r w:rsidRPr="000571F4">
        <w:rPr>
          <w:smallCaps/>
        </w:rPr>
        <w:t>Internal Authenticate</w:t>
      </w:r>
      <w:r w:rsidRPr="000571F4">
        <w:t xml:space="preserve">, </w:t>
      </w:r>
      <w:r w:rsidRPr="000571F4">
        <w:rPr>
          <w:smallCaps/>
        </w:rPr>
        <w:t>Mutual Authenticate</w:t>
      </w:r>
      <w:r w:rsidRPr="000571F4">
        <w:t xml:space="preserve">, </w:t>
      </w:r>
      <w:r w:rsidRPr="000571F4">
        <w:rPr>
          <w:smallCaps/>
        </w:rPr>
        <w:t>Terminate</w:t>
      </w:r>
      <w:r w:rsidRPr="000571F4">
        <w:t>.</w:t>
      </w:r>
      <w:bookmarkEnd w:id="341"/>
    </w:p>
    <w:p w:rsidR="000C3280" w:rsidRPr="000571F4" w:rsidRDefault="00511E8B" w:rsidP="00286D40">
      <w:pPr>
        <w:pStyle w:val="afiHinweise"/>
      </w:pPr>
      <w:bookmarkStart w:id="342" w:name="_Ref326048981"/>
      <w:r w:rsidRPr="000571F4">
        <w:t>Das Kommando ist nur vom Inhaber des CMS-</w:t>
      </w:r>
      <w:r w:rsidR="00606991" w:rsidRPr="000571F4">
        <w:t xml:space="preserve"> / CUP-</w:t>
      </w:r>
      <w:r w:rsidRPr="000571F4">
        <w:t>Schlüssels ausführbar,</w:t>
      </w:r>
      <w:r w:rsidR="000C3280" w:rsidRPr="000571F4">
        <w:t xml:space="preserve"> siehe Kap</w:t>
      </w:r>
      <w:r w:rsidR="00EF52F5" w:rsidRPr="000571F4">
        <w:t>.</w:t>
      </w:r>
      <w:r w:rsidR="000C3280" w:rsidRPr="000571F4">
        <w:t xml:space="preserve"> </w:t>
      </w:r>
      <w:r w:rsidR="000C3280" w:rsidRPr="000571F4">
        <w:fldChar w:fldCharType="begin"/>
      </w:r>
      <w:r w:rsidR="000C3280" w:rsidRPr="000571F4">
        <w:instrText xml:space="preserve"> REF _Ref326048151 \r \h  \* MERGEFORMAT </w:instrText>
      </w:r>
      <w:r w:rsidR="000C3280" w:rsidRPr="000571F4">
        <w:fldChar w:fldCharType="separate"/>
      </w:r>
      <w:r w:rsidR="00997CBB">
        <w:t>5.6</w:t>
      </w:r>
      <w:r w:rsidR="000C3280" w:rsidRPr="000571F4">
        <w:fldChar w:fldCharType="end"/>
      </w:r>
      <w:r w:rsidR="0079278C" w:rsidRPr="000571F4">
        <w:t>:</w:t>
      </w:r>
      <w:bookmarkEnd w:id="342"/>
    </w:p>
    <w:p w:rsidR="00E52D16" w:rsidRPr="000571F4" w:rsidRDefault="00E52D16" w:rsidP="00E52D16">
      <w:pPr>
        <w:pStyle w:val="afiHinweise"/>
        <w:numPr>
          <w:ilvl w:val="0"/>
          <w:numId w:val="0"/>
        </w:numPr>
        <w:ind w:left="284" w:hanging="284"/>
      </w:pPr>
    </w:p>
    <w:p w:rsidR="00E52D16" w:rsidRPr="000571F4" w:rsidRDefault="00E52D16" w:rsidP="00E55CCE">
      <w:pPr>
        <w:pStyle w:val="gemStandard"/>
        <w:keepNext/>
        <w:tabs>
          <w:tab w:val="left" w:pos="567"/>
        </w:tabs>
        <w:ind w:left="567" w:hanging="567"/>
        <w:rPr>
          <w:b/>
        </w:rPr>
      </w:pPr>
      <w:r w:rsidRPr="000571F4">
        <w:rPr>
          <w:b/>
        </w:rPr>
        <w:sym w:font="Wingdings" w:char="F0D6"/>
      </w:r>
      <w:r w:rsidRPr="000571F4">
        <w:rPr>
          <w:b/>
        </w:rPr>
        <w:tab/>
      </w:r>
      <w:r w:rsidR="008F745D" w:rsidRPr="00E55CCE">
        <w:rPr>
          <w:b/>
        </w:rPr>
        <w:t>Card-G2-A_3358</w:t>
      </w:r>
      <w:r w:rsidRPr="000571F4">
        <w:rPr>
          <w:b/>
        </w:rPr>
        <w:t xml:space="preserve"> K_Personalisierung: Personalisierte Attribute </w:t>
      </w:r>
      <w:r w:rsidRPr="00E55CCE">
        <w:rPr>
          <w:b/>
        </w:rPr>
        <w:t xml:space="preserve">von </w:t>
      </w:r>
      <w:r w:rsidRPr="00E55CCE">
        <w:rPr>
          <w:b/>
        </w:rPr>
        <w:fldChar w:fldCharType="begin"/>
      </w:r>
      <w:r w:rsidRPr="00E55CCE">
        <w:rPr>
          <w:b/>
        </w:rPr>
        <w:instrText xml:space="preserve"> REF oMF \h  \* MERGEFORMAT </w:instrText>
      </w:r>
      <w:r w:rsidRPr="00E55CCE">
        <w:rPr>
          <w:b/>
        </w:rPr>
      </w:r>
      <w:r w:rsidRPr="00E55CCE">
        <w:rPr>
          <w:b/>
        </w:rPr>
        <w:fldChar w:fldCharType="separate"/>
      </w:r>
      <w:r w:rsidR="00997CBB" w:rsidRPr="00997CBB">
        <w:rPr>
          <w:b/>
        </w:rPr>
        <w:t>MF</w:t>
      </w:r>
      <w:r w:rsidRPr="00E55CCE">
        <w:rPr>
          <w:b/>
        </w:rPr>
        <w:fldChar w:fldCharType="end"/>
      </w:r>
      <w:r w:rsidRPr="00E55CCE">
        <w:rPr>
          <w:b/>
        </w:rPr>
        <w:t xml:space="preserve"> / </w:t>
      </w:r>
      <w:r w:rsidR="001D4413" w:rsidRPr="00E55CCE">
        <w:rPr>
          <w:b/>
        </w:rPr>
        <w:fldChar w:fldCharType="begin"/>
      </w:r>
      <w:r w:rsidR="001D4413" w:rsidRPr="00E55CCE">
        <w:rPr>
          <w:b/>
        </w:rPr>
        <w:instrText xml:space="preserve"> REF oSK_CAMS_AES128 \h  \* MERGEFORMAT </w:instrText>
      </w:r>
      <w:r w:rsidR="001D4413" w:rsidRPr="00E55CCE">
        <w:rPr>
          <w:b/>
        </w:rPr>
      </w:r>
      <w:r w:rsidR="001D4413" w:rsidRPr="00E55CCE">
        <w:rPr>
          <w:b/>
        </w:rPr>
        <w:fldChar w:fldCharType="separate"/>
      </w:r>
      <w:r w:rsidR="00997CBB" w:rsidRPr="00997CBB">
        <w:rPr>
          <w:b/>
        </w:rPr>
        <w:t>SK.CMS.AES128</w:t>
      </w:r>
      <w:r w:rsidR="001D4413" w:rsidRPr="00E55CCE">
        <w:rPr>
          <w:b/>
        </w:rPr>
        <w:fldChar w:fldCharType="end"/>
      </w:r>
    </w:p>
    <w:p w:rsidR="00E52D16" w:rsidRPr="00AB7DFC" w:rsidRDefault="00F274E0" w:rsidP="001057F9">
      <w:pPr>
        <w:pStyle w:val="gemEinzug"/>
        <w:ind w:left="567"/>
      </w:pPr>
      <w:r w:rsidRPr="008240E6">
        <w:t xml:space="preserve">Falls das symmetrische Authentifizierungsverfahren genutzt </w:t>
      </w:r>
      <w:r w:rsidRPr="00AB7DFC">
        <w:t>werden soll, dann MÜSSEN b</w:t>
      </w:r>
      <w:r w:rsidR="00E52D16" w:rsidRPr="00AB7DFC">
        <w:t xml:space="preserve">ei der Personalisierung von </w:t>
      </w:r>
      <w:r w:rsidR="001D4413" w:rsidRPr="00AB7DFC">
        <w:fldChar w:fldCharType="begin"/>
      </w:r>
      <w:r w:rsidR="001D4413" w:rsidRPr="00AB7DFC">
        <w:instrText xml:space="preserve"> REF oSK_CAMS_AES128 \h  \* MERGEFORMAT </w:instrText>
      </w:r>
      <w:r w:rsidR="001D4413" w:rsidRPr="00AB7DFC">
        <w:fldChar w:fldCharType="separate"/>
      </w:r>
      <w:r w:rsidR="00997CBB" w:rsidRPr="000571F4">
        <w:t>SK.CMS.AES128</w:t>
      </w:r>
      <w:r w:rsidR="001D4413" w:rsidRPr="00AB7DFC">
        <w:fldChar w:fldCharType="end"/>
      </w:r>
      <w:r w:rsidR="00E52D16" w:rsidRPr="00AB7DFC">
        <w:t xml:space="preserve"> die in Tab_</w:t>
      </w:r>
      <w:r w:rsidR="0062625C" w:rsidRPr="00AB7DFC">
        <w:t>SMC-B_ObjSys_086</w:t>
      </w:r>
      <w:r w:rsidR="00E52D16" w:rsidRPr="00AB7DFC">
        <w:t xml:space="preserve"> angegebenen Attribute mit den dort angegebenen Inhalten personalisiert werden.</w:t>
      </w:r>
    </w:p>
    <w:p w:rsidR="00E52D16" w:rsidRPr="000571F4" w:rsidRDefault="00E52D16" w:rsidP="00AE4B6A">
      <w:pPr>
        <w:pStyle w:val="Beschriftung"/>
      </w:pPr>
    </w:p>
    <w:p w:rsidR="00E52D16" w:rsidRPr="000571F4" w:rsidRDefault="00E52D16" w:rsidP="00AE4B6A">
      <w:pPr>
        <w:pStyle w:val="Beschriftung"/>
      </w:pPr>
      <w:bookmarkStart w:id="343" w:name="_Toc501368299"/>
      <w:r w:rsidRPr="000571F4">
        <w:t xml:space="preserve">Tabelle </w:t>
      </w:r>
      <w:fldSimple w:instr=" SEQ Tabelle \* ARABIC ">
        <w:r w:rsidR="00997CBB">
          <w:rPr>
            <w:noProof/>
          </w:rPr>
          <w:t>35</w:t>
        </w:r>
      </w:fldSimple>
      <w:r w:rsidRPr="000571F4">
        <w:t>: Tab_</w:t>
      </w:r>
      <w:r w:rsidR="0062625C" w:rsidRPr="000571F4">
        <w:t>SMC-B_ObjSys_086</w:t>
      </w:r>
      <w:r w:rsidRPr="000571F4">
        <w:t xml:space="preserve"> Personalisierte Attribute von </w:t>
      </w:r>
      <w:r w:rsidRPr="000571F4">
        <w:fldChar w:fldCharType="begin"/>
      </w:r>
      <w:r w:rsidRPr="000571F4">
        <w:instrText xml:space="preserve"> REF oMF \h  \* MERGEFORMAT </w:instrText>
      </w:r>
      <w:r w:rsidRPr="000571F4">
        <w:fldChar w:fldCharType="separate"/>
      </w:r>
      <w:r w:rsidR="00997CBB" w:rsidRPr="000571F4">
        <w:t>MF</w:t>
      </w:r>
      <w:r w:rsidRPr="000571F4">
        <w:fldChar w:fldCharType="end"/>
      </w:r>
      <w:r w:rsidRPr="000571F4">
        <w:t xml:space="preserve"> / </w:t>
      </w:r>
      <w:r w:rsidR="001D4413" w:rsidRPr="000571F4">
        <w:fldChar w:fldCharType="begin"/>
      </w:r>
      <w:r w:rsidR="001D4413" w:rsidRPr="000571F4">
        <w:instrText xml:space="preserve"> REF oSK_CAMS_AES128 \h  \* MERGEFORMAT </w:instrText>
      </w:r>
      <w:r w:rsidR="001D4413" w:rsidRPr="000571F4">
        <w:fldChar w:fldCharType="separate"/>
      </w:r>
      <w:r w:rsidR="00997CBB" w:rsidRPr="000571F4">
        <w:t>SK.CMS.AES128</w:t>
      </w:r>
      <w:bookmarkEnd w:id="343"/>
      <w:r w:rsidR="001D4413"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E52D16"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Bemerkung</w:t>
            </w:r>
          </w:p>
        </w:tc>
      </w:tr>
      <w:tr w:rsidR="00A7695B" w:rsidRPr="000571F4">
        <w:tc>
          <w:tcPr>
            <w:tcW w:w="2088" w:type="dxa"/>
            <w:shd w:val="clear" w:color="auto" w:fill="auto"/>
          </w:tcPr>
          <w:p w:rsidR="00A7695B" w:rsidRPr="000571F4" w:rsidRDefault="00A7695B" w:rsidP="001D4413">
            <w:pPr>
              <w:pStyle w:val="gemtab11ptAbstand"/>
              <w:rPr>
                <w:i/>
                <w:sz w:val="20"/>
              </w:rPr>
            </w:pPr>
            <w:r w:rsidRPr="000571F4">
              <w:rPr>
                <w:i/>
                <w:sz w:val="20"/>
              </w:rPr>
              <w:t>encKey</w:t>
            </w:r>
          </w:p>
        </w:tc>
        <w:tc>
          <w:tcPr>
            <w:tcW w:w="4680" w:type="dxa"/>
            <w:shd w:val="clear" w:color="auto" w:fill="auto"/>
          </w:tcPr>
          <w:p w:rsidR="00A7695B" w:rsidRPr="0065553B" w:rsidRDefault="00AA2319" w:rsidP="00AE59EB">
            <w:pPr>
              <w:pStyle w:val="gemtab11ptAbstand"/>
              <w:rPr>
                <w:sz w:val="20"/>
              </w:rPr>
            </w:pPr>
            <w:r w:rsidRPr="0065553B">
              <w:rPr>
                <w:sz w:val="20"/>
              </w:rPr>
              <w:t xml:space="preserve">Symmetrischer Schlüssel AES.128 gemäß </w:t>
            </w:r>
            <w:r w:rsidRPr="0065553B">
              <w:rPr>
                <w:sz w:val="20"/>
              </w:rPr>
              <w:fldChar w:fldCharType="begin"/>
            </w:r>
            <w:r w:rsidRPr="0065553B">
              <w:rPr>
                <w:sz w:val="20"/>
              </w:rPr>
              <w:instrText xml:space="preserve"> REF qgemSpec_Krypt \h  \* MERGEFORMAT </w:instrText>
            </w:r>
            <w:r w:rsidRPr="0065553B">
              <w:rPr>
                <w:sz w:val="20"/>
              </w:rPr>
            </w:r>
            <w:r w:rsidRPr="0065553B">
              <w:rPr>
                <w:sz w:val="20"/>
              </w:rPr>
              <w:fldChar w:fldCharType="separate"/>
            </w:r>
            <w:r w:rsidR="00997CBB" w:rsidRPr="00E01BDF">
              <w:rPr>
                <w:sz w:val="20"/>
              </w:rPr>
              <w:t>[gemSpec_Krypt</w:t>
            </w:r>
            <w:r w:rsidRPr="0065553B">
              <w:rPr>
                <w:sz w:val="20"/>
              </w:rPr>
              <w:fldChar w:fldCharType="end"/>
            </w:r>
            <w:r w:rsidRPr="0065553B">
              <w:rPr>
                <w:sz w:val="20"/>
              </w:rPr>
              <w:t>#2.4]</w:t>
            </w:r>
          </w:p>
        </w:tc>
        <w:tc>
          <w:tcPr>
            <w:tcW w:w="2160" w:type="dxa"/>
            <w:shd w:val="clear" w:color="auto" w:fill="auto"/>
          </w:tcPr>
          <w:p w:rsidR="00A7695B" w:rsidRPr="000571F4" w:rsidRDefault="00A7695B" w:rsidP="001D4413">
            <w:pPr>
              <w:pStyle w:val="gemtab11ptAbstand"/>
              <w:rPr>
                <w:sz w:val="20"/>
              </w:rPr>
            </w:pPr>
          </w:p>
        </w:tc>
      </w:tr>
      <w:tr w:rsidR="00A7695B" w:rsidRPr="000571F4">
        <w:tc>
          <w:tcPr>
            <w:tcW w:w="2088" w:type="dxa"/>
            <w:shd w:val="clear" w:color="auto" w:fill="auto"/>
          </w:tcPr>
          <w:p w:rsidR="00A7695B" w:rsidRPr="000571F4" w:rsidRDefault="00A7695B" w:rsidP="001D4413">
            <w:pPr>
              <w:pStyle w:val="gemtab11ptAbstand"/>
              <w:rPr>
                <w:i/>
                <w:sz w:val="20"/>
              </w:rPr>
            </w:pPr>
            <w:r w:rsidRPr="000571F4">
              <w:rPr>
                <w:i/>
                <w:sz w:val="20"/>
              </w:rPr>
              <w:t>macKey</w:t>
            </w:r>
          </w:p>
        </w:tc>
        <w:tc>
          <w:tcPr>
            <w:tcW w:w="4680" w:type="dxa"/>
            <w:shd w:val="clear" w:color="auto" w:fill="auto"/>
          </w:tcPr>
          <w:p w:rsidR="00A7695B" w:rsidRPr="0065553B" w:rsidRDefault="00AA2319" w:rsidP="00AE59EB">
            <w:pPr>
              <w:pStyle w:val="gemtab11ptAbstand"/>
              <w:rPr>
                <w:sz w:val="20"/>
              </w:rPr>
            </w:pPr>
            <w:r w:rsidRPr="0065553B">
              <w:rPr>
                <w:sz w:val="20"/>
              </w:rPr>
              <w:t xml:space="preserve">Symmetrischer Schlüssel AES.128 gemäß </w:t>
            </w:r>
            <w:r w:rsidRPr="0065553B">
              <w:rPr>
                <w:sz w:val="20"/>
              </w:rPr>
              <w:fldChar w:fldCharType="begin"/>
            </w:r>
            <w:r w:rsidRPr="0065553B">
              <w:rPr>
                <w:sz w:val="20"/>
              </w:rPr>
              <w:instrText xml:space="preserve"> REF qgemSpec_Krypt \h  \* MERGEFORMAT </w:instrText>
            </w:r>
            <w:r w:rsidRPr="0065553B">
              <w:rPr>
                <w:sz w:val="20"/>
              </w:rPr>
            </w:r>
            <w:r w:rsidRPr="0065553B">
              <w:rPr>
                <w:sz w:val="20"/>
              </w:rPr>
              <w:fldChar w:fldCharType="separate"/>
            </w:r>
            <w:r w:rsidR="00997CBB" w:rsidRPr="00E01BDF">
              <w:rPr>
                <w:sz w:val="20"/>
              </w:rPr>
              <w:t>[gemSpec_Krypt</w:t>
            </w:r>
            <w:r w:rsidRPr="0065553B">
              <w:rPr>
                <w:sz w:val="20"/>
              </w:rPr>
              <w:fldChar w:fldCharType="end"/>
            </w:r>
            <w:r w:rsidRPr="0065553B">
              <w:rPr>
                <w:sz w:val="20"/>
              </w:rPr>
              <w:t>#2.4]</w:t>
            </w:r>
          </w:p>
        </w:tc>
        <w:tc>
          <w:tcPr>
            <w:tcW w:w="2160" w:type="dxa"/>
            <w:shd w:val="clear" w:color="auto" w:fill="auto"/>
          </w:tcPr>
          <w:p w:rsidR="00A7695B" w:rsidRPr="000571F4" w:rsidRDefault="00A7695B" w:rsidP="001D4413">
            <w:pPr>
              <w:pStyle w:val="gemtab11ptAbstand"/>
              <w:rPr>
                <w:sz w:val="20"/>
              </w:rPr>
            </w:pPr>
          </w:p>
        </w:tc>
      </w:tr>
    </w:tbl>
    <w:p w:rsidR="00AE4B6A" w:rsidRDefault="00AE4B6A" w:rsidP="005C2176">
      <w:pPr>
        <w:pStyle w:val="gemEinzug"/>
      </w:pPr>
    </w:p>
    <w:p w:rsidR="005C2176" w:rsidRPr="00AE4B6A" w:rsidRDefault="00AE4B6A" w:rsidP="00AE4B6A">
      <w:pPr>
        <w:pStyle w:val="gemStandard"/>
      </w:pPr>
      <w:r>
        <w:rPr>
          <w:b/>
        </w:rPr>
        <w:sym w:font="Wingdings" w:char="F0D5"/>
      </w:r>
    </w:p>
    <w:p w:rsidR="00080373" w:rsidRPr="000571F4" w:rsidRDefault="00080373" w:rsidP="00AE4B6A">
      <w:pPr>
        <w:pStyle w:val="berschrift4"/>
      </w:pPr>
      <w:r w:rsidRPr="000571F4">
        <w:fldChar w:fldCharType="begin"/>
      </w:r>
      <w:r w:rsidRPr="000571F4">
        <w:instrText xml:space="preserve"> REF oMF \h  \* MERGEFORMAT </w:instrText>
      </w:r>
      <w:r w:rsidRPr="000571F4">
        <w:fldChar w:fldCharType="separate"/>
      </w:r>
      <w:bookmarkStart w:id="344" w:name="_Toc502658465"/>
      <w:r w:rsidR="00997CBB" w:rsidRPr="000571F4">
        <w:t>MF</w:t>
      </w:r>
      <w:r w:rsidRPr="000571F4">
        <w:fldChar w:fldCharType="end"/>
      </w:r>
      <w:r w:rsidRPr="000571F4">
        <w:t xml:space="preserve"> / </w:t>
      </w:r>
      <w:bookmarkStart w:id="345" w:name="oSK_CAMS_AES256"/>
      <w:r w:rsidR="004F35A8" w:rsidRPr="000571F4">
        <w:t>SK.C</w:t>
      </w:r>
      <w:r w:rsidRPr="000571F4">
        <w:t>MS.AES256</w:t>
      </w:r>
      <w:bookmarkEnd w:id="345"/>
      <w:bookmarkEnd w:id="344"/>
      <w:r w:rsidR="00EB1456" w:rsidRPr="000571F4">
        <w:t xml:space="preserve"> </w:t>
      </w:r>
    </w:p>
    <w:p w:rsidR="00080373" w:rsidRPr="000571F4" w:rsidRDefault="00080373" w:rsidP="004D4D3F">
      <w:pPr>
        <w:pStyle w:val="gemStandard"/>
      </w:pPr>
      <w:r w:rsidRPr="000571F4">
        <w:fldChar w:fldCharType="begin"/>
      </w:r>
      <w:r w:rsidRPr="000571F4">
        <w:instrText xml:space="preserve"> REF oSK_CAMS_AES256 \h </w:instrText>
      </w:r>
      <w:r w:rsidR="00A15EC5" w:rsidRPr="000571F4">
        <w:instrText xml:space="preserve"> \* MERGEFORMAT </w:instrText>
      </w:r>
      <w:r w:rsidRPr="000571F4">
        <w:fldChar w:fldCharType="separate"/>
      </w:r>
      <w:r w:rsidR="00997CBB" w:rsidRPr="000571F4">
        <w:t>SK.CMS.AES256</w:t>
      </w:r>
      <w:r w:rsidRPr="000571F4">
        <w:fldChar w:fldCharType="end"/>
      </w:r>
      <w:r w:rsidRPr="000571F4">
        <w:t xml:space="preserve"> (optional) ist der geheime Schlüssel für</w:t>
      </w:r>
      <w:r w:rsidR="004F35A8" w:rsidRPr="000571F4">
        <w:t xml:space="preserve"> die Durchführung des SMC-B / C</w:t>
      </w:r>
      <w:r w:rsidRPr="000571F4">
        <w:t>MS</w:t>
      </w:r>
      <w:r w:rsidR="00D56971" w:rsidRPr="000571F4">
        <w:t>-Authentisie</w:t>
      </w:r>
      <w:r w:rsidR="00D56971" w:rsidRPr="000571F4">
        <w:softHyphen/>
        <w:t>rungs</w:t>
      </w:r>
      <w:r w:rsidR="00D56971" w:rsidRPr="000571F4">
        <w:softHyphen/>
      </w:r>
      <w:r w:rsidRPr="000571F4">
        <w:t>verfahrens mit Aufbau eines Trusted Channel.</w:t>
      </w:r>
    </w:p>
    <w:p w:rsidR="00957C74" w:rsidRPr="000571F4" w:rsidRDefault="00957C74" w:rsidP="00E55CCE">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Card-G2-A_2195</w:t>
      </w:r>
      <w:r w:rsidRPr="000571F4">
        <w:rPr>
          <w:b/>
        </w:rPr>
        <w:t xml:space="preserve"> </w:t>
      </w:r>
      <w:r w:rsidR="00DD3C19" w:rsidRPr="000571F4">
        <w:rPr>
          <w:b/>
        </w:rPr>
        <w:t>K_Initialisierung: Initialisierte</w:t>
      </w:r>
      <w:r w:rsidR="00E52D16" w:rsidRPr="000571F4">
        <w:rPr>
          <w:b/>
        </w:rPr>
        <w:t xml:space="preserve"> </w:t>
      </w:r>
      <w:r w:rsidR="00AF4F3D" w:rsidRPr="000571F4">
        <w:rPr>
          <w:b/>
        </w:rPr>
        <w:t xml:space="preserve">Attribute von </w:t>
      </w:r>
      <w:r w:rsidR="00AF4F3D" w:rsidRPr="000571F4">
        <w:rPr>
          <w:b/>
        </w:rPr>
        <w:fldChar w:fldCharType="begin"/>
      </w:r>
      <w:r w:rsidR="00AF4F3D" w:rsidRPr="000571F4">
        <w:rPr>
          <w:b/>
        </w:rPr>
        <w:instrText xml:space="preserve"> REF oMF \h  \* MERGEFORMAT </w:instrText>
      </w:r>
      <w:r w:rsidR="00AF4F3D" w:rsidRPr="000571F4">
        <w:rPr>
          <w:b/>
        </w:rPr>
      </w:r>
      <w:r w:rsidR="00AF4F3D" w:rsidRPr="000571F4">
        <w:rPr>
          <w:b/>
        </w:rPr>
        <w:fldChar w:fldCharType="separate"/>
      </w:r>
      <w:r w:rsidR="00997CBB" w:rsidRPr="00997CBB">
        <w:rPr>
          <w:b/>
        </w:rPr>
        <w:t>MF</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oSK_CAMS_AES256 \h  \* MERGEFORMAT </w:instrText>
      </w:r>
      <w:r w:rsidR="00AF4F3D" w:rsidRPr="000571F4">
        <w:rPr>
          <w:b/>
        </w:rPr>
      </w:r>
      <w:r w:rsidR="00AF4F3D" w:rsidRPr="000571F4">
        <w:rPr>
          <w:b/>
        </w:rPr>
        <w:fldChar w:fldCharType="separate"/>
      </w:r>
      <w:r w:rsidR="00997CBB" w:rsidRPr="00997CBB">
        <w:rPr>
          <w:b/>
        </w:rPr>
        <w:t>SK.CMS.AES256</w:t>
      </w:r>
      <w:r w:rsidR="00AF4F3D" w:rsidRPr="000571F4">
        <w:rPr>
          <w:b/>
        </w:rPr>
        <w:fldChar w:fldCharType="end"/>
      </w:r>
    </w:p>
    <w:p w:rsidR="00957C74" w:rsidRPr="000571F4" w:rsidRDefault="00A909C6" w:rsidP="00DB4674">
      <w:pPr>
        <w:pStyle w:val="gemEinzug"/>
        <w:ind w:left="540"/>
        <w:rPr>
          <w:b/>
        </w:rPr>
      </w:pPr>
      <w:r w:rsidRPr="000571F4">
        <w:fldChar w:fldCharType="begin"/>
      </w:r>
      <w:r w:rsidRPr="000571F4">
        <w:instrText xml:space="preserve"> REF oSK_CAMS_AES256 \h  \* MERGEFORMAT </w:instrText>
      </w:r>
      <w:r w:rsidRPr="000571F4">
        <w:fldChar w:fldCharType="separate"/>
      </w:r>
      <w:r w:rsidR="00997CBB" w:rsidRPr="000571F4">
        <w:t>SK.CMS.AES256</w:t>
      </w:r>
      <w:r w:rsidRPr="000571F4">
        <w:fldChar w:fldCharType="end"/>
      </w:r>
      <w:r w:rsidR="00763CFF" w:rsidRPr="000571F4">
        <w:t xml:space="preserve"> MUSS die in </w:t>
      </w:r>
      <w:r w:rsidR="008866E4" w:rsidRPr="000571F4">
        <w:t>Tab_SMC-B</w:t>
      </w:r>
      <w:r w:rsidR="00763CFF" w:rsidRPr="000571F4">
        <w:t>_ObjSys_0</w:t>
      </w:r>
      <w:r w:rsidRPr="000571F4">
        <w:t>34</w:t>
      </w:r>
      <w:r w:rsidR="00763CFF" w:rsidRPr="000571F4">
        <w:t xml:space="preserve"> dargestellten Werte besitzen.</w:t>
      </w:r>
    </w:p>
    <w:p w:rsidR="00080373" w:rsidRPr="000571F4" w:rsidRDefault="00080373" w:rsidP="004D4D3F">
      <w:pPr>
        <w:pStyle w:val="gemStandard"/>
      </w:pPr>
    </w:p>
    <w:p w:rsidR="00080373" w:rsidRPr="000571F4" w:rsidRDefault="00080373" w:rsidP="00AE4B6A">
      <w:pPr>
        <w:pStyle w:val="Beschriftung"/>
      </w:pPr>
      <w:bookmarkStart w:id="346" w:name="_Toc501368300"/>
      <w:r w:rsidRPr="000571F4">
        <w:t xml:space="preserve">Tabelle </w:t>
      </w:r>
      <w:fldSimple w:instr=" SEQ Tabelle \* ARABIC ">
        <w:r w:rsidR="00997CBB">
          <w:rPr>
            <w:noProof/>
          </w:rPr>
          <w:t>36</w:t>
        </w:r>
      </w:fldSimple>
      <w:r w:rsidR="00D926C6" w:rsidRPr="000571F4">
        <w:t>: Tab_SMC-B_ObjSys_034</w:t>
      </w:r>
      <w:r w:rsidR="00A909C6" w:rsidRPr="000571F4">
        <w:t xml:space="preserve"> </w:t>
      </w:r>
      <w:r w:rsidR="00E52D16" w:rsidRPr="000571F4">
        <w:t xml:space="preserve">Initialisierte </w:t>
      </w:r>
      <w:r w:rsidRPr="000571F4">
        <w:t xml:space="preserve">Attribute von </w:t>
      </w:r>
      <w:r w:rsidRPr="000571F4">
        <w:fldChar w:fldCharType="begin"/>
      </w:r>
      <w:r w:rsidRPr="000571F4">
        <w:instrText xml:space="preserve"> REF oMF \h  \* MERGEFORMAT </w:instrText>
      </w:r>
      <w:r w:rsidRPr="000571F4">
        <w:fldChar w:fldCharType="separate"/>
      </w:r>
      <w:r w:rsidR="00997CBB" w:rsidRPr="000571F4">
        <w:t>MF</w:t>
      </w:r>
      <w:r w:rsidRPr="000571F4">
        <w:fldChar w:fldCharType="end"/>
      </w:r>
      <w:r w:rsidRPr="000571F4">
        <w:t xml:space="preserve"> / </w:t>
      </w:r>
      <w:r w:rsidRPr="000571F4">
        <w:fldChar w:fldCharType="begin"/>
      </w:r>
      <w:r w:rsidRPr="000571F4">
        <w:instrText xml:space="preserve"> REF oSK_CAMS_AES256 \h </w:instrText>
      </w:r>
      <w:r w:rsidR="00A15EC5" w:rsidRPr="000571F4">
        <w:instrText xml:space="preserve"> \* MERGEFORMAT </w:instrText>
      </w:r>
      <w:r w:rsidRPr="000571F4">
        <w:fldChar w:fldCharType="separate"/>
      </w:r>
      <w:r w:rsidR="00997CBB" w:rsidRPr="000571F4">
        <w:t>SK.CMS.AES256</w:t>
      </w:r>
      <w:bookmarkEnd w:id="346"/>
      <w:r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080373"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080373" w:rsidRPr="000571F4" w:rsidRDefault="00080373" w:rsidP="00D3776A">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080373" w:rsidRPr="000571F4" w:rsidRDefault="00080373" w:rsidP="00D3776A">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080373" w:rsidRPr="000571F4" w:rsidRDefault="00080373" w:rsidP="00D3776A">
            <w:pPr>
              <w:pStyle w:val="gemtab11ptAbstand"/>
              <w:rPr>
                <w:b/>
                <w:sz w:val="20"/>
              </w:rPr>
            </w:pPr>
            <w:r w:rsidRPr="000571F4">
              <w:rPr>
                <w:b/>
                <w:sz w:val="20"/>
              </w:rPr>
              <w:t>Bemerkung</w:t>
            </w:r>
          </w:p>
        </w:tc>
      </w:tr>
      <w:tr w:rsidR="000271E7" w:rsidRPr="000571F4">
        <w:tc>
          <w:tcPr>
            <w:tcW w:w="2088" w:type="dxa"/>
            <w:shd w:val="clear" w:color="auto" w:fill="auto"/>
          </w:tcPr>
          <w:p w:rsidR="000271E7" w:rsidRPr="000571F4" w:rsidRDefault="000271E7" w:rsidP="00E326F6">
            <w:pPr>
              <w:pStyle w:val="gemtab11ptAbstand"/>
              <w:rPr>
                <w:sz w:val="20"/>
              </w:rPr>
            </w:pPr>
            <w:r w:rsidRPr="000571F4">
              <w:rPr>
                <w:sz w:val="20"/>
              </w:rPr>
              <w:t>Objekttyp</w:t>
            </w:r>
          </w:p>
        </w:tc>
        <w:tc>
          <w:tcPr>
            <w:tcW w:w="4680" w:type="dxa"/>
            <w:shd w:val="clear" w:color="auto" w:fill="auto"/>
          </w:tcPr>
          <w:p w:rsidR="000271E7" w:rsidRPr="000571F4" w:rsidRDefault="000271E7" w:rsidP="00E326F6">
            <w:pPr>
              <w:pStyle w:val="gemtab11ptAbstand"/>
              <w:rPr>
                <w:sz w:val="20"/>
              </w:rPr>
            </w:pPr>
            <w:r w:rsidRPr="000571F4">
              <w:rPr>
                <w:sz w:val="20"/>
              </w:rPr>
              <w:t>Symmetrisches Authentisierungsobjekt</w:t>
            </w:r>
          </w:p>
        </w:tc>
        <w:tc>
          <w:tcPr>
            <w:tcW w:w="2160" w:type="dxa"/>
            <w:shd w:val="clear" w:color="auto" w:fill="auto"/>
          </w:tcPr>
          <w:p w:rsidR="000271E7" w:rsidRPr="000571F4" w:rsidRDefault="000271E7" w:rsidP="00D3776A">
            <w:pPr>
              <w:pStyle w:val="gemtab11ptAbstand"/>
              <w:rPr>
                <w:sz w:val="20"/>
              </w:rPr>
            </w:pPr>
          </w:p>
        </w:tc>
      </w:tr>
      <w:tr w:rsidR="00EE607A" w:rsidRPr="000571F4">
        <w:tc>
          <w:tcPr>
            <w:tcW w:w="2088" w:type="dxa"/>
            <w:shd w:val="clear" w:color="auto" w:fill="auto"/>
          </w:tcPr>
          <w:p w:rsidR="00EE607A" w:rsidRPr="00DE607F" w:rsidRDefault="00EE607A" w:rsidP="00E742A2">
            <w:pPr>
              <w:pStyle w:val="gemtab11ptAbstand"/>
              <w:rPr>
                <w:sz w:val="20"/>
              </w:rPr>
            </w:pPr>
            <w:r w:rsidRPr="00DE607F">
              <w:rPr>
                <w:i/>
                <w:sz w:val="20"/>
              </w:rPr>
              <w:t>keyType</w:t>
            </w:r>
          </w:p>
        </w:tc>
        <w:tc>
          <w:tcPr>
            <w:tcW w:w="4680" w:type="dxa"/>
            <w:shd w:val="clear" w:color="auto" w:fill="auto"/>
          </w:tcPr>
          <w:p w:rsidR="00EE607A" w:rsidRPr="00DE607F" w:rsidRDefault="00EE607A" w:rsidP="00E742A2">
            <w:pPr>
              <w:pStyle w:val="gemtab11ptAbstand"/>
              <w:rPr>
                <w:sz w:val="20"/>
              </w:rPr>
            </w:pPr>
            <w:r w:rsidRPr="00DE607F">
              <w:rPr>
                <w:sz w:val="20"/>
              </w:rPr>
              <w:t>AES-256</w:t>
            </w:r>
          </w:p>
        </w:tc>
        <w:tc>
          <w:tcPr>
            <w:tcW w:w="2160" w:type="dxa"/>
            <w:shd w:val="clear" w:color="auto" w:fill="auto"/>
          </w:tcPr>
          <w:p w:rsidR="00EE607A" w:rsidRPr="000571F4" w:rsidRDefault="00EE607A" w:rsidP="00D3776A">
            <w:pPr>
              <w:pStyle w:val="gemVerz2"/>
              <w:rPr>
                <w:sz w:val="20"/>
              </w:rPr>
            </w:pPr>
          </w:p>
        </w:tc>
      </w:tr>
      <w:tr w:rsidR="00EE607A" w:rsidRPr="000571F4">
        <w:tc>
          <w:tcPr>
            <w:tcW w:w="2088" w:type="dxa"/>
            <w:tcBorders>
              <w:bottom w:val="single" w:sz="6" w:space="0" w:color="000000"/>
            </w:tcBorders>
            <w:shd w:val="clear" w:color="auto" w:fill="auto"/>
          </w:tcPr>
          <w:p w:rsidR="00EE607A" w:rsidRPr="000571F4" w:rsidRDefault="00EE607A" w:rsidP="00D3776A">
            <w:pPr>
              <w:pStyle w:val="gemtab11ptAbstand"/>
              <w:rPr>
                <w:i/>
                <w:sz w:val="20"/>
              </w:rPr>
            </w:pPr>
            <w:r w:rsidRPr="000571F4">
              <w:rPr>
                <w:i/>
                <w:sz w:val="20"/>
              </w:rPr>
              <w:t>keyIdentifier</w:t>
            </w:r>
          </w:p>
        </w:tc>
        <w:tc>
          <w:tcPr>
            <w:tcW w:w="4680" w:type="dxa"/>
            <w:tcBorders>
              <w:bottom w:val="single" w:sz="6" w:space="0" w:color="000000"/>
            </w:tcBorders>
            <w:shd w:val="clear" w:color="auto" w:fill="auto"/>
          </w:tcPr>
          <w:p w:rsidR="00EE607A" w:rsidRPr="000571F4" w:rsidRDefault="00596EE0" w:rsidP="00D3776A">
            <w:pPr>
              <w:pStyle w:val="gemtab11ptAbstand"/>
              <w:rPr>
                <w:sz w:val="20"/>
              </w:rPr>
            </w:pPr>
            <w:r>
              <w:rPr>
                <w:sz w:val="20"/>
              </w:rPr>
              <w:t>‘</w:t>
            </w:r>
            <w:r w:rsidR="00EE607A" w:rsidRPr="000571F4">
              <w:rPr>
                <w:sz w:val="20"/>
              </w:rPr>
              <w:t>18</w:t>
            </w:r>
            <w:r>
              <w:rPr>
                <w:sz w:val="20"/>
              </w:rPr>
              <w:t>’</w:t>
            </w:r>
            <w:r w:rsidR="00EE607A" w:rsidRPr="000571F4">
              <w:rPr>
                <w:sz w:val="20"/>
              </w:rPr>
              <w:t xml:space="preserve"> = 24</w:t>
            </w:r>
          </w:p>
        </w:tc>
        <w:tc>
          <w:tcPr>
            <w:tcW w:w="2160" w:type="dxa"/>
            <w:tcBorders>
              <w:bottom w:val="single" w:sz="6" w:space="0" w:color="000000"/>
            </w:tcBorders>
            <w:shd w:val="clear" w:color="auto" w:fill="auto"/>
          </w:tcPr>
          <w:p w:rsidR="00EE607A" w:rsidRPr="000571F4" w:rsidRDefault="00EE607A" w:rsidP="00D3776A">
            <w:pPr>
              <w:pStyle w:val="gemtab11ptAbstand"/>
              <w:rPr>
                <w:sz w:val="20"/>
              </w:rPr>
            </w:pPr>
          </w:p>
        </w:tc>
      </w:tr>
      <w:tr w:rsidR="00EE607A" w:rsidRPr="000571F4" w:rsidTr="00AE59EB">
        <w:tc>
          <w:tcPr>
            <w:tcW w:w="2088" w:type="dxa"/>
            <w:tcBorders>
              <w:bottom w:val="single" w:sz="6" w:space="0" w:color="000000"/>
            </w:tcBorders>
            <w:shd w:val="clear" w:color="auto" w:fill="auto"/>
            <w:vAlign w:val="center"/>
          </w:tcPr>
          <w:p w:rsidR="00EE607A" w:rsidRPr="000571F4" w:rsidRDefault="00EE607A" w:rsidP="00AE59EB">
            <w:pPr>
              <w:pStyle w:val="gemTab10pt"/>
              <w:rPr>
                <w:i/>
              </w:rPr>
            </w:pPr>
            <w:r w:rsidRPr="000571F4">
              <w:rPr>
                <w:i/>
              </w:rPr>
              <w:t>encKey</w:t>
            </w:r>
          </w:p>
        </w:tc>
        <w:tc>
          <w:tcPr>
            <w:tcW w:w="4680" w:type="dxa"/>
            <w:tcBorders>
              <w:bottom w:val="single" w:sz="6" w:space="0" w:color="000000"/>
            </w:tcBorders>
            <w:shd w:val="clear" w:color="auto" w:fill="auto"/>
            <w:vAlign w:val="center"/>
          </w:tcPr>
          <w:p w:rsidR="00EE607A" w:rsidRPr="000571F4" w:rsidRDefault="00EE607A" w:rsidP="0065316E">
            <w:pPr>
              <w:pStyle w:val="gemTab10pt"/>
            </w:pPr>
            <w:r w:rsidRPr="000571F4">
              <w:t>herstellerspezifisch „unbefüllt“, Speicherplatz hinreichend für einen symmetrischen AES-Schlüssel mit 256 Bit</w:t>
            </w:r>
          </w:p>
        </w:tc>
        <w:tc>
          <w:tcPr>
            <w:tcW w:w="2160" w:type="dxa"/>
            <w:tcBorders>
              <w:bottom w:val="single" w:sz="6" w:space="0" w:color="000000"/>
            </w:tcBorders>
            <w:shd w:val="clear" w:color="auto" w:fill="auto"/>
            <w:vAlign w:val="center"/>
          </w:tcPr>
          <w:p w:rsidR="00EE607A" w:rsidRPr="000571F4" w:rsidRDefault="00EE607A" w:rsidP="00AE59EB">
            <w:pPr>
              <w:pStyle w:val="gemTab10pt"/>
            </w:pPr>
            <w:r w:rsidRPr="000571F4">
              <w:t>wird personalisiert</w:t>
            </w:r>
          </w:p>
        </w:tc>
      </w:tr>
      <w:tr w:rsidR="00EE607A" w:rsidRPr="000571F4" w:rsidTr="00AE59EB">
        <w:tc>
          <w:tcPr>
            <w:tcW w:w="2088" w:type="dxa"/>
            <w:tcBorders>
              <w:bottom w:val="single" w:sz="6" w:space="0" w:color="000000"/>
            </w:tcBorders>
            <w:shd w:val="clear" w:color="auto" w:fill="auto"/>
            <w:vAlign w:val="center"/>
          </w:tcPr>
          <w:p w:rsidR="00EE607A" w:rsidRPr="000571F4" w:rsidRDefault="00EE607A" w:rsidP="00AE59EB">
            <w:pPr>
              <w:pStyle w:val="gemTab10pt"/>
              <w:rPr>
                <w:i/>
              </w:rPr>
            </w:pPr>
            <w:r w:rsidRPr="000571F4">
              <w:rPr>
                <w:i/>
              </w:rPr>
              <w:t>macKey</w:t>
            </w:r>
          </w:p>
        </w:tc>
        <w:tc>
          <w:tcPr>
            <w:tcW w:w="4680" w:type="dxa"/>
            <w:tcBorders>
              <w:bottom w:val="single" w:sz="6" w:space="0" w:color="000000"/>
            </w:tcBorders>
            <w:shd w:val="clear" w:color="auto" w:fill="auto"/>
            <w:vAlign w:val="center"/>
          </w:tcPr>
          <w:p w:rsidR="00EE607A" w:rsidRPr="000571F4" w:rsidRDefault="00EE607A" w:rsidP="0065316E">
            <w:pPr>
              <w:pStyle w:val="gemTab10pt"/>
            </w:pPr>
            <w:r w:rsidRPr="000571F4">
              <w:t>herstellerspezifisch „unbefüllt“, Speicherplatz hinreichend für einen symmetrischen AES-Schlüssel mit 256 Bit</w:t>
            </w:r>
          </w:p>
        </w:tc>
        <w:tc>
          <w:tcPr>
            <w:tcW w:w="2160" w:type="dxa"/>
            <w:tcBorders>
              <w:bottom w:val="single" w:sz="6" w:space="0" w:color="000000"/>
            </w:tcBorders>
            <w:shd w:val="clear" w:color="auto" w:fill="auto"/>
            <w:vAlign w:val="center"/>
          </w:tcPr>
          <w:p w:rsidR="00EE607A" w:rsidRPr="000571F4" w:rsidRDefault="00EE607A" w:rsidP="00AE59EB">
            <w:pPr>
              <w:pStyle w:val="gemTab10pt"/>
            </w:pPr>
            <w:r w:rsidRPr="000571F4">
              <w:t>wird personalisiert</w:t>
            </w:r>
          </w:p>
        </w:tc>
      </w:tr>
      <w:tr w:rsidR="00EE607A" w:rsidRPr="000571F4">
        <w:tc>
          <w:tcPr>
            <w:tcW w:w="2088" w:type="dxa"/>
            <w:tcBorders>
              <w:bottom w:val="single" w:sz="6" w:space="0" w:color="000000"/>
            </w:tcBorders>
            <w:shd w:val="clear" w:color="auto" w:fill="auto"/>
            <w:vAlign w:val="center"/>
          </w:tcPr>
          <w:p w:rsidR="00EE607A" w:rsidRPr="000571F4" w:rsidRDefault="00EE607A" w:rsidP="007378CB">
            <w:pPr>
              <w:pStyle w:val="gemTab10pt"/>
              <w:rPr>
                <w:i/>
              </w:rPr>
            </w:pPr>
            <w:r w:rsidRPr="000571F4">
              <w:rPr>
                <w:i/>
              </w:rPr>
              <w:lastRenderedPageBreak/>
              <w:t>numberScenario</w:t>
            </w:r>
          </w:p>
        </w:tc>
        <w:tc>
          <w:tcPr>
            <w:tcW w:w="4680" w:type="dxa"/>
            <w:tcBorders>
              <w:bottom w:val="single" w:sz="6" w:space="0" w:color="000000"/>
            </w:tcBorders>
            <w:shd w:val="clear" w:color="auto" w:fill="auto"/>
            <w:vAlign w:val="center"/>
          </w:tcPr>
          <w:p w:rsidR="00EE607A" w:rsidRPr="000571F4" w:rsidRDefault="00EE607A" w:rsidP="007378CB">
            <w:pPr>
              <w:pStyle w:val="gemTab10pt"/>
              <w:rPr>
                <w:rFonts w:cs="Arial"/>
              </w:rPr>
            </w:pPr>
            <w:r w:rsidRPr="000571F4">
              <w:rPr>
                <w:rFonts w:cs="Arial"/>
              </w:rPr>
              <w:t>0</w:t>
            </w:r>
          </w:p>
        </w:tc>
        <w:tc>
          <w:tcPr>
            <w:tcW w:w="2160" w:type="dxa"/>
            <w:tcBorders>
              <w:bottom w:val="single" w:sz="6" w:space="0" w:color="000000"/>
            </w:tcBorders>
            <w:shd w:val="clear" w:color="auto" w:fill="auto"/>
          </w:tcPr>
          <w:p w:rsidR="00EE607A" w:rsidRPr="000571F4" w:rsidRDefault="00EE607A" w:rsidP="00D3776A">
            <w:pPr>
              <w:pStyle w:val="gemVerz3"/>
              <w:rPr>
                <w:sz w:val="20"/>
              </w:rPr>
            </w:pPr>
          </w:p>
        </w:tc>
      </w:tr>
      <w:tr w:rsidR="00EE607A" w:rsidRPr="000571F4">
        <w:tc>
          <w:tcPr>
            <w:tcW w:w="2088" w:type="dxa"/>
            <w:tcBorders>
              <w:bottom w:val="single" w:sz="4" w:space="0" w:color="auto"/>
            </w:tcBorders>
            <w:shd w:val="clear" w:color="auto" w:fill="auto"/>
          </w:tcPr>
          <w:p w:rsidR="00EE607A" w:rsidRPr="000571F4" w:rsidRDefault="00EE607A" w:rsidP="00D3776A">
            <w:pPr>
              <w:pStyle w:val="gemtab11ptAbstand"/>
              <w:rPr>
                <w:i/>
                <w:sz w:val="20"/>
              </w:rPr>
            </w:pPr>
            <w:r w:rsidRPr="000571F4">
              <w:rPr>
                <w:i/>
                <w:sz w:val="20"/>
              </w:rPr>
              <w:t>algorithmIdentifier</w:t>
            </w:r>
          </w:p>
        </w:tc>
        <w:tc>
          <w:tcPr>
            <w:tcW w:w="4680" w:type="dxa"/>
            <w:tcBorders>
              <w:bottom w:val="single" w:sz="4" w:space="0" w:color="auto"/>
            </w:tcBorders>
            <w:shd w:val="clear" w:color="auto" w:fill="auto"/>
          </w:tcPr>
          <w:p w:rsidR="00EE607A" w:rsidRPr="000571F4" w:rsidRDefault="00EE607A" w:rsidP="00D3776A">
            <w:pPr>
              <w:pStyle w:val="gemtab11ptAbstand"/>
              <w:rPr>
                <w:sz w:val="20"/>
              </w:rPr>
            </w:pPr>
            <w:r w:rsidRPr="000571F4">
              <w:rPr>
                <w:sz w:val="20"/>
              </w:rPr>
              <w:t xml:space="preserve">aesSessionkey4SM, siehe </w:t>
            </w:r>
            <w:r w:rsidRPr="000571F4">
              <w:rPr>
                <w:sz w:val="20"/>
              </w:rPr>
              <w:fldChar w:fldCharType="begin"/>
            </w:r>
            <w:r w:rsidRPr="000571F4">
              <w:rPr>
                <w:sz w:val="20"/>
              </w:rPr>
              <w:instrText xml:space="preserve"> REF qgemSpecCOS \h  \* MERGEFORMAT </w:instrText>
            </w:r>
            <w:r w:rsidRPr="000571F4">
              <w:rPr>
                <w:sz w:val="20"/>
              </w:rPr>
            </w:r>
            <w:r w:rsidRPr="000571F4">
              <w:rPr>
                <w:sz w:val="20"/>
              </w:rPr>
              <w:fldChar w:fldCharType="separate"/>
            </w:r>
            <w:r w:rsidR="00997CBB" w:rsidRPr="000571F4">
              <w:rPr>
                <w:rFonts w:cs="Arial"/>
                <w:sz w:val="20"/>
              </w:rPr>
              <w:t>[</w:t>
            </w:r>
            <w:proofErr w:type="spellStart"/>
            <w:r w:rsidR="00997CBB" w:rsidRPr="000571F4">
              <w:rPr>
                <w:rFonts w:cs="Arial"/>
                <w:sz w:val="20"/>
              </w:rPr>
              <w:t>gemSpec_COS</w:t>
            </w:r>
            <w:proofErr w:type="spellEnd"/>
            <w:r w:rsidR="00997CBB" w:rsidRPr="000571F4">
              <w:rPr>
                <w:rFonts w:cs="Arial"/>
                <w:sz w:val="20"/>
              </w:rPr>
              <w:t>]</w:t>
            </w:r>
            <w:r w:rsidRPr="000571F4">
              <w:rPr>
                <w:sz w:val="20"/>
              </w:rPr>
              <w:fldChar w:fldCharType="end"/>
            </w:r>
          </w:p>
        </w:tc>
        <w:tc>
          <w:tcPr>
            <w:tcW w:w="2160" w:type="dxa"/>
            <w:tcBorders>
              <w:bottom w:val="single" w:sz="4" w:space="0" w:color="auto"/>
            </w:tcBorders>
            <w:shd w:val="clear" w:color="auto" w:fill="auto"/>
          </w:tcPr>
          <w:p w:rsidR="00EE607A" w:rsidRPr="000571F4" w:rsidRDefault="00EE607A" w:rsidP="00D3776A">
            <w:pPr>
              <w:pStyle w:val="gemtab11ptAbstand"/>
              <w:rPr>
                <w:sz w:val="20"/>
              </w:rPr>
            </w:pPr>
          </w:p>
        </w:tc>
      </w:tr>
      <w:tr w:rsidR="00EE607A" w:rsidRPr="000571F4">
        <w:tc>
          <w:tcPr>
            <w:tcW w:w="2088" w:type="dxa"/>
            <w:tcBorders>
              <w:bottom w:val="single" w:sz="4" w:space="0" w:color="auto"/>
            </w:tcBorders>
            <w:shd w:val="clear" w:color="auto" w:fill="auto"/>
          </w:tcPr>
          <w:p w:rsidR="00EE607A" w:rsidRPr="000571F4" w:rsidRDefault="00EE607A" w:rsidP="00D3776A">
            <w:pPr>
              <w:pStyle w:val="gemtab11ptAbstand"/>
              <w:rPr>
                <w:i/>
                <w:sz w:val="20"/>
              </w:rPr>
            </w:pPr>
            <w:r w:rsidRPr="000571F4">
              <w:rPr>
                <w:i/>
                <w:sz w:val="20"/>
              </w:rPr>
              <w:t>lifeCycleStatus</w:t>
            </w:r>
          </w:p>
        </w:tc>
        <w:tc>
          <w:tcPr>
            <w:tcW w:w="4680" w:type="dxa"/>
            <w:tcBorders>
              <w:bottom w:val="single" w:sz="4" w:space="0" w:color="auto"/>
            </w:tcBorders>
            <w:shd w:val="clear" w:color="auto" w:fill="auto"/>
          </w:tcPr>
          <w:p w:rsidR="00EE607A" w:rsidRPr="000571F4" w:rsidRDefault="00EE607A" w:rsidP="00D3776A">
            <w:pPr>
              <w:pStyle w:val="gemtab11ptAbstand"/>
              <w:rPr>
                <w:sz w:val="20"/>
              </w:rPr>
            </w:pPr>
            <w:r w:rsidRPr="000571F4">
              <w:rPr>
                <w:sz w:val="20"/>
              </w:rPr>
              <w:t>„Operational state (activated)“</w:t>
            </w:r>
          </w:p>
        </w:tc>
        <w:tc>
          <w:tcPr>
            <w:tcW w:w="2160" w:type="dxa"/>
            <w:tcBorders>
              <w:bottom w:val="single" w:sz="4" w:space="0" w:color="auto"/>
            </w:tcBorders>
            <w:shd w:val="clear" w:color="auto" w:fill="auto"/>
          </w:tcPr>
          <w:p w:rsidR="00EE607A" w:rsidRPr="000571F4" w:rsidRDefault="00EE607A" w:rsidP="00D3776A">
            <w:pPr>
              <w:pStyle w:val="gemtab11ptAbstand"/>
              <w:rPr>
                <w:sz w:val="20"/>
              </w:rPr>
            </w:pPr>
          </w:p>
        </w:tc>
      </w:tr>
      <w:tr w:rsidR="00EE607A" w:rsidRPr="000571F4">
        <w:tc>
          <w:tcPr>
            <w:tcW w:w="8928" w:type="dxa"/>
            <w:gridSpan w:val="3"/>
            <w:tcBorders>
              <w:bottom w:val="single" w:sz="6" w:space="0" w:color="000000"/>
            </w:tcBorders>
            <w:shd w:val="clear" w:color="auto" w:fill="E0E0E0"/>
          </w:tcPr>
          <w:p w:rsidR="00EE607A" w:rsidRPr="000571F4" w:rsidRDefault="00EE607A" w:rsidP="00D3776A">
            <w:pPr>
              <w:pStyle w:val="gemtab11ptAbstand"/>
              <w:rPr>
                <w:b/>
                <w:sz w:val="20"/>
              </w:rPr>
            </w:pPr>
            <w:r w:rsidRPr="000571F4">
              <w:rPr>
                <w:b/>
                <w:sz w:val="20"/>
              </w:rPr>
              <w:t>Zugriffsregeln</w:t>
            </w:r>
          </w:p>
        </w:tc>
      </w:tr>
      <w:tr w:rsidR="00EE607A" w:rsidRPr="000571F4">
        <w:tc>
          <w:tcPr>
            <w:tcW w:w="2088" w:type="dxa"/>
            <w:shd w:val="clear" w:color="auto" w:fill="auto"/>
            <w:vAlign w:val="center"/>
          </w:tcPr>
          <w:p w:rsidR="00EE607A" w:rsidRPr="000571F4" w:rsidRDefault="00EE607A" w:rsidP="00B120AA">
            <w:pPr>
              <w:pStyle w:val="gemTab10pt"/>
              <w:rPr>
                <w:i/>
              </w:rPr>
            </w:pPr>
            <w:r w:rsidRPr="000571F4">
              <w:rPr>
                <w:i/>
              </w:rPr>
              <w:t>accessRules</w:t>
            </w:r>
          </w:p>
        </w:tc>
        <w:tc>
          <w:tcPr>
            <w:tcW w:w="4680" w:type="dxa"/>
            <w:shd w:val="clear" w:color="auto" w:fill="auto"/>
            <w:vAlign w:val="center"/>
          </w:tcPr>
          <w:p w:rsidR="00EE607A" w:rsidRPr="000571F4" w:rsidRDefault="00EE607A" w:rsidP="00B120AA">
            <w:pPr>
              <w:pStyle w:val="gemTab10pt"/>
            </w:pPr>
            <w:r w:rsidRPr="000571F4">
              <w:t xml:space="preserve">identisch zu </w:t>
            </w:r>
            <w:r w:rsidRPr="000571F4">
              <w:fldChar w:fldCharType="begin"/>
            </w:r>
            <w:r w:rsidRPr="000571F4">
              <w:instrText xml:space="preserve"> REF oSK_CAMS_AES128 \h  \* MERGEFORMAT </w:instrText>
            </w:r>
            <w:r w:rsidRPr="000571F4">
              <w:fldChar w:fldCharType="separate"/>
            </w:r>
            <w:r w:rsidR="00997CBB" w:rsidRPr="000571F4">
              <w:t>SK.CMS.AES128</w:t>
            </w:r>
            <w:r w:rsidRPr="000571F4">
              <w:fldChar w:fldCharType="end"/>
            </w:r>
          </w:p>
        </w:tc>
        <w:tc>
          <w:tcPr>
            <w:tcW w:w="2160" w:type="dxa"/>
            <w:shd w:val="clear" w:color="auto" w:fill="auto"/>
          </w:tcPr>
          <w:p w:rsidR="00EE607A" w:rsidRPr="000571F4" w:rsidRDefault="00EE607A" w:rsidP="00D3776A">
            <w:pPr>
              <w:pStyle w:val="gemVerz2"/>
              <w:rPr>
                <w:sz w:val="20"/>
              </w:rPr>
            </w:pPr>
          </w:p>
        </w:tc>
      </w:tr>
    </w:tbl>
    <w:p w:rsidR="00AE4B6A" w:rsidRDefault="00AE4B6A" w:rsidP="008241C3">
      <w:pPr>
        <w:pStyle w:val="gemEinzug"/>
        <w:rPr>
          <w:b/>
        </w:rPr>
      </w:pPr>
    </w:p>
    <w:p w:rsidR="00EF52F5" w:rsidRPr="00AE4B6A" w:rsidRDefault="00AE4B6A" w:rsidP="00AE4B6A">
      <w:pPr>
        <w:pStyle w:val="gemStandard"/>
      </w:pPr>
      <w:r>
        <w:rPr>
          <w:b/>
        </w:rPr>
        <w:sym w:font="Wingdings" w:char="F0D5"/>
      </w:r>
    </w:p>
    <w:p w:rsidR="00E52D16" w:rsidRPr="00E55CCE" w:rsidRDefault="00E52D16" w:rsidP="00E55CCE">
      <w:pPr>
        <w:pStyle w:val="gemStandard"/>
        <w:keepNext/>
        <w:tabs>
          <w:tab w:val="left" w:pos="567"/>
        </w:tabs>
        <w:ind w:left="567" w:hanging="567"/>
        <w:rPr>
          <w:b/>
        </w:rPr>
      </w:pPr>
      <w:r w:rsidRPr="000571F4">
        <w:rPr>
          <w:b/>
        </w:rPr>
        <w:sym w:font="Wingdings" w:char="F0D6"/>
      </w:r>
      <w:r w:rsidRPr="000571F4">
        <w:rPr>
          <w:b/>
        </w:rPr>
        <w:tab/>
      </w:r>
      <w:r w:rsidR="008F745D" w:rsidRPr="00E55CCE">
        <w:rPr>
          <w:b/>
        </w:rPr>
        <w:t>Card-G2-A_3359</w:t>
      </w:r>
      <w:r w:rsidRPr="000571F4">
        <w:rPr>
          <w:b/>
        </w:rPr>
        <w:t xml:space="preserve"> K_Personalisierung: Personalisierte Attribute von </w:t>
      </w:r>
      <w:r w:rsidRPr="00E55CCE">
        <w:rPr>
          <w:b/>
        </w:rPr>
        <w:fldChar w:fldCharType="begin"/>
      </w:r>
      <w:r w:rsidRPr="00E55CCE">
        <w:rPr>
          <w:b/>
        </w:rPr>
        <w:instrText xml:space="preserve"> REF oMF \h  \* MERGEFORMAT </w:instrText>
      </w:r>
      <w:r w:rsidRPr="00E55CCE">
        <w:rPr>
          <w:b/>
        </w:rPr>
      </w:r>
      <w:r w:rsidRPr="00E55CCE">
        <w:rPr>
          <w:b/>
        </w:rPr>
        <w:fldChar w:fldCharType="separate"/>
      </w:r>
      <w:r w:rsidR="00997CBB" w:rsidRPr="00997CBB">
        <w:rPr>
          <w:b/>
        </w:rPr>
        <w:t>MF</w:t>
      </w:r>
      <w:r w:rsidRPr="00E55CCE">
        <w:rPr>
          <w:b/>
        </w:rPr>
        <w:fldChar w:fldCharType="end"/>
      </w:r>
      <w:r w:rsidRPr="00E55CCE">
        <w:rPr>
          <w:b/>
        </w:rPr>
        <w:t xml:space="preserve"> / </w:t>
      </w:r>
      <w:r w:rsidR="001D4413" w:rsidRPr="00E55CCE">
        <w:rPr>
          <w:b/>
        </w:rPr>
        <w:fldChar w:fldCharType="begin"/>
      </w:r>
      <w:r w:rsidR="001D4413" w:rsidRPr="00E55CCE">
        <w:rPr>
          <w:b/>
        </w:rPr>
        <w:instrText xml:space="preserve"> REF oSK_CAMS_AES256 \h  \* MERGEFORMAT </w:instrText>
      </w:r>
      <w:r w:rsidR="001D4413" w:rsidRPr="00E55CCE">
        <w:rPr>
          <w:b/>
        </w:rPr>
      </w:r>
      <w:r w:rsidR="001D4413" w:rsidRPr="00E55CCE">
        <w:rPr>
          <w:b/>
        </w:rPr>
        <w:fldChar w:fldCharType="separate"/>
      </w:r>
      <w:r w:rsidR="00997CBB" w:rsidRPr="00997CBB">
        <w:rPr>
          <w:b/>
        </w:rPr>
        <w:t>SK.CMS.AES256</w:t>
      </w:r>
      <w:r w:rsidR="001D4413" w:rsidRPr="00E55CCE">
        <w:rPr>
          <w:b/>
        </w:rPr>
        <w:fldChar w:fldCharType="end"/>
      </w:r>
    </w:p>
    <w:p w:rsidR="00E52D16" w:rsidRPr="000571F4" w:rsidRDefault="00F274E0" w:rsidP="00CD1FB0">
      <w:pPr>
        <w:pStyle w:val="gemEinzug"/>
        <w:ind w:left="567"/>
      </w:pPr>
      <w:r w:rsidRPr="008240E6">
        <w:t>Falls das symmetrische Authentifizierungsverfahren genutzt werden soll, dann MÜSSEN b</w:t>
      </w:r>
      <w:r w:rsidR="00E52D16" w:rsidRPr="000571F4">
        <w:t>ei der Personalisierung vo</w:t>
      </w:r>
      <w:r w:rsidR="00E52D16" w:rsidRPr="00AB7DFC">
        <w:t xml:space="preserve">n </w:t>
      </w:r>
      <w:r w:rsidR="001D4413" w:rsidRPr="00AB7DFC">
        <w:fldChar w:fldCharType="begin"/>
      </w:r>
      <w:r w:rsidR="001D4413" w:rsidRPr="00AB7DFC">
        <w:instrText xml:space="preserve"> REF oSK_CAMS_AES256 \h  \* MERGEFORMAT </w:instrText>
      </w:r>
      <w:r w:rsidR="001D4413" w:rsidRPr="00AB7DFC">
        <w:fldChar w:fldCharType="separate"/>
      </w:r>
      <w:r w:rsidR="00997CBB" w:rsidRPr="000571F4">
        <w:t>SK.CMS.AES256</w:t>
      </w:r>
      <w:r w:rsidR="001D4413" w:rsidRPr="00AB7DFC">
        <w:fldChar w:fldCharType="end"/>
      </w:r>
      <w:r w:rsidR="00E52D16" w:rsidRPr="00AB7DFC">
        <w:t xml:space="preserve"> die in Tab_</w:t>
      </w:r>
      <w:r w:rsidR="0062625C" w:rsidRPr="00AB7DFC">
        <w:t>SMC-B_ObjSys_087</w:t>
      </w:r>
      <w:r w:rsidR="00E52D16" w:rsidRPr="00AB7DFC">
        <w:t xml:space="preserve"> angegebenen Attribute mit den dort angegebenen Inhalten personalisiert werden.</w:t>
      </w:r>
    </w:p>
    <w:p w:rsidR="00E52D16" w:rsidRPr="000571F4" w:rsidRDefault="00E52D16" w:rsidP="00AE4B6A">
      <w:pPr>
        <w:pStyle w:val="Beschriftung"/>
      </w:pPr>
      <w:bookmarkStart w:id="347" w:name="_Toc501368301"/>
      <w:r w:rsidRPr="000571F4">
        <w:t xml:space="preserve">Tabelle </w:t>
      </w:r>
      <w:fldSimple w:instr=" SEQ Tabelle \* ARABIC ">
        <w:r w:rsidR="00997CBB">
          <w:rPr>
            <w:noProof/>
          </w:rPr>
          <w:t>37</w:t>
        </w:r>
      </w:fldSimple>
      <w:r w:rsidRPr="000571F4">
        <w:t>: Tab_</w:t>
      </w:r>
      <w:r w:rsidR="0062625C" w:rsidRPr="000571F4">
        <w:t>SMC-B_ObjSys_087</w:t>
      </w:r>
      <w:r w:rsidRPr="000571F4">
        <w:t xml:space="preserve"> Personalisierte Attribute von </w:t>
      </w:r>
      <w:r w:rsidRPr="000571F4">
        <w:fldChar w:fldCharType="begin"/>
      </w:r>
      <w:r w:rsidRPr="000571F4">
        <w:instrText xml:space="preserve"> REF oMF \h  \* MERGEFORMAT </w:instrText>
      </w:r>
      <w:r w:rsidRPr="000571F4">
        <w:fldChar w:fldCharType="separate"/>
      </w:r>
      <w:r w:rsidR="00997CBB" w:rsidRPr="000571F4">
        <w:t>MF</w:t>
      </w:r>
      <w:r w:rsidRPr="000571F4">
        <w:fldChar w:fldCharType="end"/>
      </w:r>
      <w:r w:rsidRPr="000571F4">
        <w:t xml:space="preserve"> / </w:t>
      </w:r>
      <w:r w:rsidR="001D4413" w:rsidRPr="000571F4">
        <w:fldChar w:fldCharType="begin"/>
      </w:r>
      <w:r w:rsidR="001D4413" w:rsidRPr="000571F4">
        <w:instrText xml:space="preserve"> REF oSK_CAMS_AES256 \h  \* MERGEFORMAT </w:instrText>
      </w:r>
      <w:r w:rsidR="001D4413" w:rsidRPr="000571F4">
        <w:fldChar w:fldCharType="separate"/>
      </w:r>
      <w:r w:rsidR="00997CBB" w:rsidRPr="000571F4">
        <w:t>SK.CMS.AES256</w:t>
      </w:r>
      <w:bookmarkEnd w:id="347"/>
      <w:r w:rsidR="001D4413"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E52D16"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Bemerkung</w:t>
            </w:r>
          </w:p>
        </w:tc>
      </w:tr>
      <w:tr w:rsidR="00A7695B" w:rsidRPr="000571F4">
        <w:tc>
          <w:tcPr>
            <w:tcW w:w="2088" w:type="dxa"/>
            <w:shd w:val="clear" w:color="auto" w:fill="auto"/>
          </w:tcPr>
          <w:p w:rsidR="00A7695B" w:rsidRPr="000571F4" w:rsidRDefault="00A7695B" w:rsidP="001D4413">
            <w:pPr>
              <w:pStyle w:val="gemtab11ptAbstand"/>
              <w:rPr>
                <w:i/>
                <w:sz w:val="20"/>
              </w:rPr>
            </w:pPr>
            <w:r w:rsidRPr="000571F4">
              <w:rPr>
                <w:i/>
                <w:sz w:val="20"/>
              </w:rPr>
              <w:t>encKey</w:t>
            </w:r>
          </w:p>
        </w:tc>
        <w:tc>
          <w:tcPr>
            <w:tcW w:w="4680" w:type="dxa"/>
            <w:shd w:val="clear" w:color="auto" w:fill="auto"/>
          </w:tcPr>
          <w:p w:rsidR="00A7695B" w:rsidRPr="000571F4" w:rsidRDefault="00AA2319" w:rsidP="00AE59EB">
            <w:pPr>
              <w:pStyle w:val="gemtab11ptAbstand"/>
              <w:rPr>
                <w:sz w:val="20"/>
              </w:rPr>
            </w:pPr>
            <w:r w:rsidRPr="000571F4">
              <w:rPr>
                <w:sz w:val="20"/>
              </w:rPr>
              <w:t xml:space="preserve">Symmetrischer Schlüssel AES.256 gemäß </w:t>
            </w:r>
            <w:r w:rsidRPr="000571F4">
              <w:rPr>
                <w:sz w:val="20"/>
              </w:rPr>
              <w:fldChar w:fldCharType="begin"/>
            </w:r>
            <w:r w:rsidRPr="000571F4">
              <w:rPr>
                <w:sz w:val="20"/>
              </w:rPr>
              <w:instrText xml:space="preserve"> REF qgemSpec_Krypt \h  \* MERGEFORMAT </w:instrText>
            </w:r>
            <w:r w:rsidRPr="000571F4">
              <w:rPr>
                <w:sz w:val="20"/>
              </w:rPr>
            </w:r>
            <w:r w:rsidRPr="000571F4">
              <w:rPr>
                <w:sz w:val="20"/>
              </w:rPr>
              <w:fldChar w:fldCharType="separate"/>
            </w:r>
            <w:r w:rsidR="00997CBB" w:rsidRPr="00E01BDF">
              <w:rPr>
                <w:sz w:val="20"/>
              </w:rPr>
              <w:t>[gemSpec_Krypt</w:t>
            </w:r>
            <w:r w:rsidRPr="000571F4">
              <w:rPr>
                <w:sz w:val="20"/>
              </w:rPr>
              <w:fldChar w:fldCharType="end"/>
            </w:r>
            <w:r w:rsidRPr="000571F4">
              <w:rPr>
                <w:sz w:val="20"/>
              </w:rPr>
              <w:t>#2.4]</w:t>
            </w:r>
          </w:p>
        </w:tc>
        <w:tc>
          <w:tcPr>
            <w:tcW w:w="2160" w:type="dxa"/>
            <w:shd w:val="clear" w:color="auto" w:fill="auto"/>
          </w:tcPr>
          <w:p w:rsidR="00A7695B" w:rsidRPr="000571F4" w:rsidRDefault="00A7695B" w:rsidP="001D4413">
            <w:pPr>
              <w:pStyle w:val="gemtab11ptAbstand"/>
              <w:rPr>
                <w:sz w:val="20"/>
              </w:rPr>
            </w:pPr>
          </w:p>
        </w:tc>
      </w:tr>
      <w:tr w:rsidR="00A7695B" w:rsidRPr="000571F4">
        <w:tc>
          <w:tcPr>
            <w:tcW w:w="2088" w:type="dxa"/>
            <w:shd w:val="clear" w:color="auto" w:fill="auto"/>
          </w:tcPr>
          <w:p w:rsidR="00A7695B" w:rsidRPr="000571F4" w:rsidRDefault="00A7695B" w:rsidP="001D4413">
            <w:pPr>
              <w:pStyle w:val="gemtab11ptAbstand"/>
              <w:rPr>
                <w:i/>
                <w:sz w:val="20"/>
              </w:rPr>
            </w:pPr>
            <w:r w:rsidRPr="000571F4">
              <w:rPr>
                <w:i/>
                <w:sz w:val="20"/>
              </w:rPr>
              <w:t>macKey</w:t>
            </w:r>
          </w:p>
        </w:tc>
        <w:tc>
          <w:tcPr>
            <w:tcW w:w="4680" w:type="dxa"/>
            <w:shd w:val="clear" w:color="auto" w:fill="auto"/>
          </w:tcPr>
          <w:p w:rsidR="00A7695B" w:rsidRPr="000571F4" w:rsidRDefault="00AA2319" w:rsidP="00AE59EB">
            <w:pPr>
              <w:pStyle w:val="gemtab11ptAbstand"/>
              <w:rPr>
                <w:sz w:val="20"/>
              </w:rPr>
            </w:pPr>
            <w:r w:rsidRPr="000571F4">
              <w:rPr>
                <w:sz w:val="20"/>
              </w:rPr>
              <w:t xml:space="preserve">Symmetrischer Schlüssel AES.256 gemäß </w:t>
            </w:r>
            <w:r w:rsidRPr="000571F4">
              <w:rPr>
                <w:sz w:val="20"/>
              </w:rPr>
              <w:fldChar w:fldCharType="begin"/>
            </w:r>
            <w:r w:rsidRPr="000571F4">
              <w:rPr>
                <w:sz w:val="20"/>
              </w:rPr>
              <w:instrText xml:space="preserve"> REF qgemSpec_Krypt \h  \* MERGEFORMAT </w:instrText>
            </w:r>
            <w:r w:rsidRPr="000571F4">
              <w:rPr>
                <w:sz w:val="20"/>
              </w:rPr>
            </w:r>
            <w:r w:rsidRPr="000571F4">
              <w:rPr>
                <w:sz w:val="20"/>
              </w:rPr>
              <w:fldChar w:fldCharType="separate"/>
            </w:r>
            <w:r w:rsidR="00997CBB" w:rsidRPr="00E01BDF">
              <w:rPr>
                <w:sz w:val="20"/>
              </w:rPr>
              <w:t>[gemSpec_Krypt</w:t>
            </w:r>
            <w:r w:rsidRPr="000571F4">
              <w:rPr>
                <w:sz w:val="20"/>
              </w:rPr>
              <w:fldChar w:fldCharType="end"/>
            </w:r>
            <w:r w:rsidRPr="000571F4">
              <w:rPr>
                <w:sz w:val="20"/>
              </w:rPr>
              <w:t>#2.4]</w:t>
            </w:r>
          </w:p>
        </w:tc>
        <w:tc>
          <w:tcPr>
            <w:tcW w:w="2160" w:type="dxa"/>
            <w:shd w:val="clear" w:color="auto" w:fill="auto"/>
          </w:tcPr>
          <w:p w:rsidR="00A7695B" w:rsidRPr="000571F4" w:rsidRDefault="00A7695B" w:rsidP="001D4413">
            <w:pPr>
              <w:pStyle w:val="gemtab11ptAbstand"/>
              <w:rPr>
                <w:sz w:val="20"/>
              </w:rPr>
            </w:pPr>
          </w:p>
        </w:tc>
      </w:tr>
    </w:tbl>
    <w:p w:rsidR="00AE4B6A" w:rsidRDefault="00AE4B6A" w:rsidP="00D655AD">
      <w:pPr>
        <w:pStyle w:val="gemEinzug"/>
        <w:rPr>
          <w:b/>
        </w:rPr>
      </w:pPr>
    </w:p>
    <w:p w:rsidR="00D655AD" w:rsidRPr="00AE4B6A" w:rsidRDefault="00AE4B6A" w:rsidP="00AE4B6A">
      <w:pPr>
        <w:pStyle w:val="gemStandard"/>
      </w:pPr>
      <w:r>
        <w:rPr>
          <w:b/>
        </w:rPr>
        <w:sym w:font="Wingdings" w:char="F0D5"/>
      </w:r>
    </w:p>
    <w:bookmarkStart w:id="348" w:name="_Ref323552795"/>
    <w:p w:rsidR="00AE59EB" w:rsidRPr="000571F4" w:rsidRDefault="00AE59EB" w:rsidP="00AE4B6A">
      <w:pPr>
        <w:pStyle w:val="berschrift4"/>
      </w:pPr>
      <w:r w:rsidRPr="000571F4">
        <w:fldChar w:fldCharType="begin"/>
      </w:r>
      <w:r w:rsidRPr="000571F4">
        <w:instrText xml:space="preserve"> REF  oMF \h  \* MERGEFORMAT </w:instrText>
      </w:r>
      <w:r w:rsidRPr="000571F4">
        <w:fldChar w:fldCharType="separate"/>
      </w:r>
      <w:bookmarkStart w:id="349" w:name="_Toc502658466"/>
      <w:bookmarkStart w:id="350" w:name="_Toc372709870"/>
      <w:r w:rsidR="00997CBB" w:rsidRPr="000571F4">
        <w:t>MF</w:t>
      </w:r>
      <w:r w:rsidRPr="000571F4">
        <w:fldChar w:fldCharType="end"/>
      </w:r>
      <w:r w:rsidRPr="000571F4">
        <w:t xml:space="preserve"> / </w:t>
      </w:r>
      <w:bookmarkStart w:id="351" w:name="oSK_VSDCMS_AES128"/>
      <w:bookmarkStart w:id="352" w:name="oSK_CUP_AES128"/>
      <w:r w:rsidRPr="000571F4">
        <w:t>SK.CUP.AES128</w:t>
      </w:r>
      <w:bookmarkEnd w:id="348"/>
      <w:bookmarkEnd w:id="351"/>
      <w:bookmarkEnd w:id="352"/>
      <w:bookmarkEnd w:id="349"/>
      <w:r w:rsidRPr="000571F4">
        <w:t xml:space="preserve"> </w:t>
      </w:r>
      <w:bookmarkEnd w:id="350"/>
    </w:p>
    <w:p w:rsidR="00AE59EB" w:rsidRPr="000571F4" w:rsidRDefault="00AE59EB" w:rsidP="00AE59EB">
      <w:pPr>
        <w:pStyle w:val="gemStandard"/>
      </w:pPr>
      <w:r w:rsidRPr="000571F4">
        <w:t xml:space="preserve">Dieser AES-Schlüssel mit 128 bit Schlüssellänge wird benötigt, um dem CUPS administrative Zugriffe auf die </w:t>
      </w:r>
      <w:r w:rsidR="00573B7D" w:rsidRPr="000571F4">
        <w:t>SMC-B</w:t>
      </w:r>
      <w:r w:rsidRPr="000571F4">
        <w:t xml:space="preserve"> bezüglich der Zertifikate zu erlauben.</w:t>
      </w:r>
    </w:p>
    <w:p w:rsidR="00AE59EB" w:rsidRPr="000571F4" w:rsidRDefault="00AE59EB" w:rsidP="00E55CCE">
      <w:pPr>
        <w:pStyle w:val="gemStandard"/>
        <w:keepNext/>
        <w:tabs>
          <w:tab w:val="left" w:pos="567"/>
        </w:tabs>
        <w:ind w:left="567" w:hanging="567"/>
        <w:rPr>
          <w:b/>
        </w:rPr>
      </w:pPr>
      <w:r w:rsidRPr="000571F4">
        <w:rPr>
          <w:b/>
        </w:rPr>
        <w:sym w:font="Wingdings" w:char="F0D6"/>
      </w:r>
      <w:r w:rsidRPr="000571F4">
        <w:rPr>
          <w:b/>
        </w:rPr>
        <w:tab/>
      </w:r>
      <w:r w:rsidR="008F745D" w:rsidRPr="00E55CCE">
        <w:rPr>
          <w:b/>
        </w:rPr>
        <w:t>Card-G2-A_3360</w:t>
      </w:r>
      <w:r w:rsidRPr="000571F4">
        <w:rPr>
          <w:b/>
        </w:rPr>
        <w:t xml:space="preserve"> </w:t>
      </w:r>
      <w:r w:rsidRPr="00E55CCE">
        <w:rPr>
          <w:b/>
        </w:rPr>
        <w:t>K_I</w:t>
      </w:r>
      <w:r w:rsidRPr="000571F4">
        <w:rPr>
          <w:b/>
        </w:rPr>
        <w:t xml:space="preserve">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997CBB" w:rsidRPr="00997CBB">
        <w:rPr>
          <w:b/>
        </w:rPr>
        <w:t>MF</w:t>
      </w:r>
      <w:r w:rsidRPr="000571F4">
        <w:rPr>
          <w:b/>
        </w:rPr>
        <w:fldChar w:fldCharType="end"/>
      </w:r>
      <w:r w:rsidRPr="000571F4">
        <w:rPr>
          <w:b/>
        </w:rPr>
        <w:t xml:space="preserve"> / </w:t>
      </w:r>
      <w:r w:rsidR="00532795" w:rsidRPr="000571F4">
        <w:rPr>
          <w:b/>
        </w:rPr>
        <w:fldChar w:fldCharType="begin"/>
      </w:r>
      <w:r w:rsidR="00532795" w:rsidRPr="000571F4">
        <w:rPr>
          <w:b/>
        </w:rPr>
        <w:instrText xml:space="preserve"> REF oSK_CUP_AES128 \h  \* MERGEFORMAT </w:instrText>
      </w:r>
      <w:r w:rsidR="00532795" w:rsidRPr="000571F4">
        <w:rPr>
          <w:b/>
        </w:rPr>
      </w:r>
      <w:r w:rsidR="00532795" w:rsidRPr="000571F4">
        <w:rPr>
          <w:b/>
        </w:rPr>
        <w:fldChar w:fldCharType="separate"/>
      </w:r>
      <w:r w:rsidR="00997CBB" w:rsidRPr="00997CBB">
        <w:rPr>
          <w:b/>
        </w:rPr>
        <w:t>SK.CUP.AES128</w:t>
      </w:r>
      <w:r w:rsidR="00532795" w:rsidRPr="000571F4">
        <w:rPr>
          <w:b/>
        </w:rPr>
        <w:fldChar w:fldCharType="end"/>
      </w:r>
    </w:p>
    <w:p w:rsidR="00AE59EB" w:rsidRPr="00AB7DFC" w:rsidRDefault="00532795" w:rsidP="001057F9">
      <w:pPr>
        <w:pStyle w:val="gemEinzug"/>
        <w:ind w:left="567"/>
      </w:pPr>
      <w:r w:rsidRPr="000571F4">
        <w:rPr>
          <w:b/>
        </w:rPr>
        <w:fldChar w:fldCharType="begin"/>
      </w:r>
      <w:r w:rsidRPr="000571F4">
        <w:rPr>
          <w:b/>
        </w:rPr>
        <w:instrText xml:space="preserve"> REF oSK_CUP_AES128 \h </w:instrText>
      </w:r>
      <w:r w:rsidR="000571F4">
        <w:rPr>
          <w:b/>
        </w:rPr>
        <w:instrText xml:space="preserve"> \* MERGEFORMAT </w:instrText>
      </w:r>
      <w:r w:rsidRPr="000571F4">
        <w:rPr>
          <w:b/>
        </w:rPr>
      </w:r>
      <w:r w:rsidRPr="000571F4">
        <w:rPr>
          <w:b/>
        </w:rPr>
        <w:fldChar w:fldCharType="separate"/>
      </w:r>
      <w:r w:rsidR="00997CBB" w:rsidRPr="000571F4">
        <w:t>SK.CUP.AES128</w:t>
      </w:r>
      <w:r w:rsidRPr="000571F4">
        <w:rPr>
          <w:b/>
        </w:rPr>
        <w:fldChar w:fldCharType="end"/>
      </w:r>
      <w:r w:rsidR="00AE59EB" w:rsidRPr="000571F4">
        <w:t xml:space="preserve"> MU</w:t>
      </w:r>
      <w:r w:rsidR="00AE59EB" w:rsidRPr="00AB7DFC">
        <w:t>SS die in Tab_SMC-B_ObjSys_</w:t>
      </w:r>
      <w:r w:rsidR="00742E15" w:rsidRPr="00AB7DFC">
        <w:t>113</w:t>
      </w:r>
      <w:r w:rsidR="00AE59EB" w:rsidRPr="00AB7DFC">
        <w:t xml:space="preserve"> dargestellten Initialisierten Attribute besitzen.</w:t>
      </w:r>
    </w:p>
    <w:p w:rsidR="001057F9" w:rsidRPr="00AB7DFC" w:rsidRDefault="001057F9" w:rsidP="001057F9">
      <w:pPr>
        <w:pStyle w:val="gemEinzug"/>
        <w:ind w:left="567"/>
        <w:rPr>
          <w:sz w:val="10"/>
          <w:szCs w:val="10"/>
        </w:rPr>
      </w:pPr>
    </w:p>
    <w:p w:rsidR="00AE59EB" w:rsidRPr="000571F4" w:rsidRDefault="00AE59EB" w:rsidP="00AE59EB">
      <w:pPr>
        <w:pStyle w:val="Beschriftung"/>
      </w:pPr>
      <w:bookmarkStart w:id="353" w:name="_Toc372710012"/>
      <w:bookmarkStart w:id="354" w:name="_Toc501368302"/>
      <w:r w:rsidRPr="000571F4">
        <w:t xml:space="preserve">Tabelle </w:t>
      </w:r>
      <w:fldSimple w:instr=" SEQ Tabelle \* ARABIC ">
        <w:r w:rsidR="00997CBB">
          <w:rPr>
            <w:noProof/>
          </w:rPr>
          <w:t>38</w:t>
        </w:r>
      </w:fldSimple>
      <w:r w:rsidRPr="000571F4">
        <w:t xml:space="preserve">: </w:t>
      </w:r>
      <w:r w:rsidRPr="000571F4">
        <w:rPr>
          <w:lang w:val="fr-FR"/>
        </w:rPr>
        <w:t>Tab_SMC-B_ObjSys_</w:t>
      </w:r>
      <w:r w:rsidR="00742E15" w:rsidRPr="000571F4">
        <w:rPr>
          <w:lang w:val="fr-FR"/>
        </w:rPr>
        <w:t>113</w:t>
      </w:r>
      <w:r w:rsidRPr="000571F4">
        <w:t xml:space="preserve"> Initialisierte Attribute von </w:t>
      </w:r>
      <w:r w:rsidRPr="000571F4">
        <w:fldChar w:fldCharType="begin"/>
      </w:r>
      <w:r w:rsidRPr="000571F4">
        <w:instrText xml:space="preserve"> REF  oMF \h  \* MERGEFORMAT </w:instrText>
      </w:r>
      <w:r w:rsidRPr="000571F4">
        <w:fldChar w:fldCharType="separate"/>
      </w:r>
      <w:r w:rsidR="00997CBB" w:rsidRPr="000571F4">
        <w:t>MF</w:t>
      </w:r>
      <w:r w:rsidRPr="000571F4">
        <w:fldChar w:fldCharType="end"/>
      </w:r>
      <w:r w:rsidRPr="000571F4">
        <w:t xml:space="preserve"> / </w:t>
      </w:r>
      <w:bookmarkEnd w:id="353"/>
      <w:r w:rsidR="00532795" w:rsidRPr="000571F4">
        <w:rPr>
          <w:b w:val="0"/>
        </w:rPr>
        <w:fldChar w:fldCharType="begin"/>
      </w:r>
      <w:r w:rsidR="00532795" w:rsidRPr="000571F4">
        <w:rPr>
          <w:b w:val="0"/>
        </w:rPr>
        <w:instrText xml:space="preserve"> REF oSK_CUP_AES128 \h </w:instrText>
      </w:r>
      <w:r w:rsidR="000571F4">
        <w:rPr>
          <w:b w:val="0"/>
        </w:rPr>
        <w:instrText xml:space="preserve"> \* MERGEFORMAT </w:instrText>
      </w:r>
      <w:r w:rsidR="00532795" w:rsidRPr="000571F4">
        <w:rPr>
          <w:b w:val="0"/>
        </w:rPr>
      </w:r>
      <w:r w:rsidR="00532795" w:rsidRPr="000571F4">
        <w:rPr>
          <w:b w:val="0"/>
        </w:rPr>
        <w:fldChar w:fldCharType="separate"/>
      </w:r>
      <w:r w:rsidR="00997CBB" w:rsidRPr="000571F4">
        <w:t>SK.CUP.AES128</w:t>
      </w:r>
      <w:bookmarkEnd w:id="354"/>
      <w:r w:rsidR="00532795" w:rsidRPr="000571F4">
        <w:rPr>
          <w:b w:val="0"/>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AE59EB" w:rsidRPr="000571F4" w:rsidTr="00AE59EB">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AE59EB" w:rsidRPr="000571F4" w:rsidRDefault="00AE59EB" w:rsidP="00AE59EB">
            <w:pPr>
              <w:pStyle w:val="gemTab10pt"/>
            </w:pPr>
            <w:r w:rsidRPr="000571F4">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AE59EB" w:rsidRPr="000571F4" w:rsidRDefault="00AE59EB" w:rsidP="00AE59EB">
            <w:pPr>
              <w:pStyle w:val="gemTab10pt"/>
            </w:pPr>
            <w:r w:rsidRPr="000571F4">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AE59EB" w:rsidRPr="000571F4" w:rsidRDefault="00AE59EB" w:rsidP="00AE59EB">
            <w:pPr>
              <w:pStyle w:val="gemTab10pt"/>
            </w:pPr>
            <w:r w:rsidRPr="000571F4">
              <w:t>Bemerkung</w:t>
            </w:r>
          </w:p>
        </w:tc>
      </w:tr>
      <w:tr w:rsidR="00AE59EB" w:rsidRPr="000571F4" w:rsidTr="00AE59EB">
        <w:tc>
          <w:tcPr>
            <w:tcW w:w="2448" w:type="dxa"/>
            <w:shd w:val="clear" w:color="auto" w:fill="auto"/>
          </w:tcPr>
          <w:p w:rsidR="00AE59EB" w:rsidRPr="000571F4" w:rsidRDefault="00AE59EB" w:rsidP="00AE59EB">
            <w:pPr>
              <w:pStyle w:val="gemtab11ptAbstand"/>
              <w:rPr>
                <w:sz w:val="20"/>
              </w:rPr>
            </w:pPr>
            <w:r w:rsidRPr="000571F4">
              <w:rPr>
                <w:sz w:val="20"/>
              </w:rPr>
              <w:t>Objekttyp</w:t>
            </w:r>
          </w:p>
        </w:tc>
        <w:tc>
          <w:tcPr>
            <w:tcW w:w="4500" w:type="dxa"/>
            <w:shd w:val="clear" w:color="auto" w:fill="auto"/>
          </w:tcPr>
          <w:p w:rsidR="00AE59EB" w:rsidRPr="000571F4" w:rsidRDefault="00AE59EB" w:rsidP="00AE59EB">
            <w:pPr>
              <w:pStyle w:val="gemtab11ptAbstand"/>
              <w:rPr>
                <w:sz w:val="20"/>
              </w:rPr>
            </w:pPr>
            <w:r w:rsidRPr="000571F4">
              <w:rPr>
                <w:sz w:val="20"/>
              </w:rPr>
              <w:t>Symmetrisches Authentisierungsobjekt</w:t>
            </w:r>
          </w:p>
        </w:tc>
        <w:tc>
          <w:tcPr>
            <w:tcW w:w="1980" w:type="dxa"/>
            <w:shd w:val="clear" w:color="auto" w:fill="auto"/>
            <w:vAlign w:val="center"/>
          </w:tcPr>
          <w:p w:rsidR="00AE59EB" w:rsidRPr="000571F4" w:rsidRDefault="00AE59EB" w:rsidP="00AE59EB">
            <w:pPr>
              <w:pStyle w:val="Kommentartext"/>
            </w:pPr>
          </w:p>
        </w:tc>
      </w:tr>
      <w:tr w:rsidR="00EE607A" w:rsidRPr="000571F4" w:rsidTr="00AE59EB">
        <w:tc>
          <w:tcPr>
            <w:tcW w:w="2448" w:type="dxa"/>
            <w:shd w:val="clear" w:color="auto" w:fill="auto"/>
          </w:tcPr>
          <w:p w:rsidR="00EE607A" w:rsidRPr="00DE607F" w:rsidRDefault="00EE607A" w:rsidP="00E742A2">
            <w:pPr>
              <w:pStyle w:val="gemtab11ptAbstand"/>
              <w:rPr>
                <w:sz w:val="20"/>
              </w:rPr>
            </w:pPr>
            <w:r w:rsidRPr="00DE607F">
              <w:rPr>
                <w:i/>
                <w:sz w:val="20"/>
              </w:rPr>
              <w:t>keyType</w:t>
            </w:r>
          </w:p>
        </w:tc>
        <w:tc>
          <w:tcPr>
            <w:tcW w:w="4500" w:type="dxa"/>
            <w:shd w:val="clear" w:color="auto" w:fill="auto"/>
          </w:tcPr>
          <w:p w:rsidR="00EE607A" w:rsidRPr="00DE607F" w:rsidRDefault="00EE607A" w:rsidP="00E742A2">
            <w:pPr>
              <w:pStyle w:val="gemtab11ptAbstand"/>
              <w:rPr>
                <w:sz w:val="20"/>
              </w:rPr>
            </w:pPr>
            <w:r w:rsidRPr="00DE607F">
              <w:rPr>
                <w:sz w:val="20"/>
              </w:rPr>
              <w:t>AES-128</w:t>
            </w:r>
          </w:p>
        </w:tc>
        <w:tc>
          <w:tcPr>
            <w:tcW w:w="1980" w:type="dxa"/>
            <w:shd w:val="clear" w:color="auto" w:fill="auto"/>
            <w:vAlign w:val="center"/>
          </w:tcPr>
          <w:p w:rsidR="00EE607A" w:rsidRPr="000571F4" w:rsidRDefault="00EE607A" w:rsidP="00AE59EB">
            <w:pPr>
              <w:pStyle w:val="gemAnmerkung"/>
            </w:pPr>
          </w:p>
        </w:tc>
      </w:tr>
      <w:tr w:rsidR="00EE607A" w:rsidRPr="000571F4" w:rsidTr="00AE59EB">
        <w:tc>
          <w:tcPr>
            <w:tcW w:w="2448" w:type="dxa"/>
            <w:tcBorders>
              <w:bottom w:val="single" w:sz="6" w:space="0" w:color="000000"/>
            </w:tcBorders>
            <w:shd w:val="clear" w:color="auto" w:fill="auto"/>
            <w:vAlign w:val="center"/>
          </w:tcPr>
          <w:p w:rsidR="00EE607A" w:rsidRPr="000571F4" w:rsidRDefault="00EE607A" w:rsidP="00AE59EB">
            <w:pPr>
              <w:pStyle w:val="gemTab10pt"/>
              <w:rPr>
                <w:i/>
              </w:rPr>
            </w:pPr>
            <w:r w:rsidRPr="000571F4">
              <w:rPr>
                <w:i/>
              </w:rPr>
              <w:t>keyIdentifier</w:t>
            </w:r>
          </w:p>
        </w:tc>
        <w:tc>
          <w:tcPr>
            <w:tcW w:w="4500" w:type="dxa"/>
            <w:tcBorders>
              <w:bottom w:val="single" w:sz="6" w:space="0" w:color="000000"/>
            </w:tcBorders>
            <w:shd w:val="clear" w:color="auto" w:fill="auto"/>
            <w:vAlign w:val="center"/>
          </w:tcPr>
          <w:p w:rsidR="00EE607A" w:rsidRPr="000571F4" w:rsidRDefault="00EE607A" w:rsidP="0065316E">
            <w:pPr>
              <w:pStyle w:val="gemTab10pt"/>
            </w:pPr>
            <w:r w:rsidRPr="000571F4">
              <w:t>’03’ = 3</w:t>
            </w:r>
          </w:p>
        </w:tc>
        <w:tc>
          <w:tcPr>
            <w:tcW w:w="1980" w:type="dxa"/>
            <w:tcBorders>
              <w:bottom w:val="single" w:sz="6" w:space="0" w:color="000000"/>
            </w:tcBorders>
            <w:shd w:val="clear" w:color="auto" w:fill="auto"/>
            <w:vAlign w:val="center"/>
          </w:tcPr>
          <w:p w:rsidR="00EE607A" w:rsidRPr="000571F4" w:rsidRDefault="00EE607A" w:rsidP="00AE59EB">
            <w:pPr>
              <w:pStyle w:val="gemTab10pt"/>
            </w:pPr>
          </w:p>
        </w:tc>
      </w:tr>
      <w:tr w:rsidR="00EE607A" w:rsidRPr="000571F4" w:rsidTr="00AE59EB">
        <w:tc>
          <w:tcPr>
            <w:tcW w:w="2448" w:type="dxa"/>
            <w:tcBorders>
              <w:bottom w:val="single" w:sz="4" w:space="0" w:color="auto"/>
            </w:tcBorders>
            <w:shd w:val="clear" w:color="auto" w:fill="auto"/>
            <w:vAlign w:val="center"/>
          </w:tcPr>
          <w:p w:rsidR="00EE607A" w:rsidRPr="000571F4" w:rsidRDefault="00EE607A" w:rsidP="00AE59EB">
            <w:pPr>
              <w:pStyle w:val="gemTab10pt"/>
              <w:rPr>
                <w:i/>
              </w:rPr>
            </w:pPr>
            <w:r w:rsidRPr="000571F4">
              <w:rPr>
                <w:i/>
              </w:rPr>
              <w:t>lifeCycleStatus</w:t>
            </w:r>
          </w:p>
        </w:tc>
        <w:tc>
          <w:tcPr>
            <w:tcW w:w="4500" w:type="dxa"/>
            <w:tcBorders>
              <w:bottom w:val="single" w:sz="4" w:space="0" w:color="auto"/>
            </w:tcBorders>
            <w:shd w:val="clear" w:color="auto" w:fill="auto"/>
            <w:vAlign w:val="center"/>
          </w:tcPr>
          <w:p w:rsidR="00EE607A" w:rsidRPr="000571F4" w:rsidRDefault="00EE607A" w:rsidP="00AE59EB">
            <w:pPr>
              <w:pStyle w:val="gemTab10pt"/>
            </w:pPr>
            <w:r w:rsidRPr="000571F4">
              <w:t>„Operational state (activated)“</w:t>
            </w:r>
          </w:p>
        </w:tc>
        <w:tc>
          <w:tcPr>
            <w:tcW w:w="1980" w:type="dxa"/>
            <w:tcBorders>
              <w:bottom w:val="single" w:sz="4" w:space="0" w:color="auto"/>
            </w:tcBorders>
            <w:shd w:val="clear" w:color="auto" w:fill="auto"/>
            <w:vAlign w:val="center"/>
          </w:tcPr>
          <w:p w:rsidR="00EE607A" w:rsidRPr="000571F4" w:rsidRDefault="00EE607A" w:rsidP="00AE59EB">
            <w:pPr>
              <w:pStyle w:val="gemTab10pt"/>
            </w:pPr>
          </w:p>
        </w:tc>
      </w:tr>
      <w:tr w:rsidR="00EE607A" w:rsidRPr="000571F4" w:rsidTr="00AE59EB">
        <w:tc>
          <w:tcPr>
            <w:tcW w:w="2448" w:type="dxa"/>
            <w:tcBorders>
              <w:bottom w:val="single" w:sz="6" w:space="0" w:color="000000"/>
            </w:tcBorders>
            <w:shd w:val="clear" w:color="auto" w:fill="auto"/>
            <w:vAlign w:val="center"/>
          </w:tcPr>
          <w:p w:rsidR="00EE607A" w:rsidRPr="000571F4" w:rsidRDefault="00EE607A" w:rsidP="00AE59EB">
            <w:pPr>
              <w:pStyle w:val="gemTab10pt"/>
              <w:rPr>
                <w:i/>
              </w:rPr>
            </w:pPr>
            <w:r w:rsidRPr="000571F4">
              <w:rPr>
                <w:i/>
              </w:rPr>
              <w:t>encKey</w:t>
            </w:r>
          </w:p>
        </w:tc>
        <w:tc>
          <w:tcPr>
            <w:tcW w:w="4500" w:type="dxa"/>
            <w:tcBorders>
              <w:bottom w:val="single" w:sz="6" w:space="0" w:color="000000"/>
            </w:tcBorders>
            <w:shd w:val="clear" w:color="auto" w:fill="auto"/>
            <w:vAlign w:val="center"/>
          </w:tcPr>
          <w:p w:rsidR="00EE607A" w:rsidRPr="000571F4" w:rsidRDefault="00EE607A" w:rsidP="00AE59EB">
            <w:pPr>
              <w:pStyle w:val="gemTab10pt"/>
            </w:pPr>
            <w:r w:rsidRPr="000571F4">
              <w:t>herstellerspezifisch „unbefüllt“, Speicherplatz hinreichend für einen symmetrischen AES-Schlüssel mit 128 Bit</w:t>
            </w:r>
          </w:p>
        </w:tc>
        <w:tc>
          <w:tcPr>
            <w:tcW w:w="1980" w:type="dxa"/>
            <w:tcBorders>
              <w:bottom w:val="single" w:sz="6" w:space="0" w:color="000000"/>
            </w:tcBorders>
            <w:shd w:val="clear" w:color="auto" w:fill="auto"/>
            <w:vAlign w:val="center"/>
          </w:tcPr>
          <w:p w:rsidR="00EE607A" w:rsidRPr="000571F4" w:rsidRDefault="00EE607A" w:rsidP="00AE59EB">
            <w:pPr>
              <w:pStyle w:val="gemTab10pt"/>
            </w:pPr>
            <w:r w:rsidRPr="000571F4">
              <w:t>wird personalisiert</w:t>
            </w:r>
          </w:p>
        </w:tc>
      </w:tr>
      <w:tr w:rsidR="00EE607A" w:rsidRPr="000571F4" w:rsidTr="00AE59EB">
        <w:tc>
          <w:tcPr>
            <w:tcW w:w="2448" w:type="dxa"/>
            <w:tcBorders>
              <w:bottom w:val="single" w:sz="6" w:space="0" w:color="000000"/>
            </w:tcBorders>
            <w:shd w:val="clear" w:color="auto" w:fill="auto"/>
            <w:vAlign w:val="center"/>
          </w:tcPr>
          <w:p w:rsidR="00EE607A" w:rsidRPr="000571F4" w:rsidRDefault="00EE607A" w:rsidP="00AE59EB">
            <w:pPr>
              <w:pStyle w:val="gemTab10pt"/>
              <w:rPr>
                <w:i/>
              </w:rPr>
            </w:pPr>
            <w:r w:rsidRPr="000571F4">
              <w:rPr>
                <w:i/>
              </w:rPr>
              <w:t>macKey</w:t>
            </w:r>
          </w:p>
        </w:tc>
        <w:tc>
          <w:tcPr>
            <w:tcW w:w="4500" w:type="dxa"/>
            <w:tcBorders>
              <w:bottom w:val="single" w:sz="6" w:space="0" w:color="000000"/>
            </w:tcBorders>
            <w:shd w:val="clear" w:color="auto" w:fill="auto"/>
            <w:vAlign w:val="center"/>
          </w:tcPr>
          <w:p w:rsidR="00EE607A" w:rsidRPr="000571F4" w:rsidRDefault="00EE607A" w:rsidP="00AE59EB">
            <w:pPr>
              <w:pStyle w:val="gemTab10pt"/>
            </w:pPr>
            <w:r w:rsidRPr="000571F4">
              <w:t>herstellerspezifisch „unbefüllt“, Speicherplatz hinreichend für einen symmetrischen AES-</w:t>
            </w:r>
            <w:r w:rsidRPr="000571F4">
              <w:lastRenderedPageBreak/>
              <w:t>Schlüssel mit 128 Bit</w:t>
            </w:r>
          </w:p>
        </w:tc>
        <w:tc>
          <w:tcPr>
            <w:tcW w:w="1980" w:type="dxa"/>
            <w:tcBorders>
              <w:bottom w:val="single" w:sz="6" w:space="0" w:color="000000"/>
            </w:tcBorders>
            <w:shd w:val="clear" w:color="auto" w:fill="auto"/>
            <w:vAlign w:val="center"/>
          </w:tcPr>
          <w:p w:rsidR="00EE607A" w:rsidRPr="000571F4" w:rsidRDefault="00EE607A" w:rsidP="00AE59EB">
            <w:pPr>
              <w:pStyle w:val="gemTab10pt"/>
            </w:pPr>
            <w:r w:rsidRPr="000571F4">
              <w:lastRenderedPageBreak/>
              <w:t>wird personalisiert</w:t>
            </w:r>
          </w:p>
        </w:tc>
      </w:tr>
      <w:tr w:rsidR="00EE607A" w:rsidRPr="000571F4" w:rsidTr="00AE59EB">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EE607A" w:rsidRPr="000571F4" w:rsidRDefault="00EE607A" w:rsidP="00AE59EB">
            <w:pPr>
              <w:pStyle w:val="gemTab10pt"/>
              <w:rPr>
                <w:i/>
              </w:rPr>
            </w:pPr>
            <w:r w:rsidRPr="000571F4">
              <w:rPr>
                <w:i/>
              </w:rPr>
              <w:lastRenderedPageBreak/>
              <w:t>numberScenario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EE607A" w:rsidRPr="000571F4" w:rsidRDefault="00EE607A" w:rsidP="00AE59EB">
            <w:pPr>
              <w:pStyle w:val="gemTab10pt"/>
              <w:rPr>
                <w:rFonts w:cs="Arial"/>
              </w:rPr>
            </w:pPr>
            <w:r w:rsidRPr="000571F4">
              <w:rPr>
                <w:rFonts w:cs="Arial"/>
              </w:rPr>
              <w:t>0</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EE607A" w:rsidRPr="000571F4" w:rsidRDefault="00EE607A" w:rsidP="00AE59EB">
            <w:pPr>
              <w:pStyle w:val="gemTab10pt"/>
            </w:pPr>
          </w:p>
        </w:tc>
      </w:tr>
      <w:tr w:rsidR="00EE607A" w:rsidRPr="000571F4" w:rsidTr="00AE59EB">
        <w:tc>
          <w:tcPr>
            <w:tcW w:w="2448" w:type="dxa"/>
            <w:tcBorders>
              <w:bottom w:val="single" w:sz="4" w:space="0" w:color="auto"/>
            </w:tcBorders>
            <w:shd w:val="clear" w:color="auto" w:fill="auto"/>
            <w:vAlign w:val="center"/>
          </w:tcPr>
          <w:p w:rsidR="00EE607A" w:rsidRPr="000571F4" w:rsidRDefault="00EE607A" w:rsidP="00AE59EB">
            <w:pPr>
              <w:pStyle w:val="gemTab10pt"/>
              <w:rPr>
                <w:i/>
              </w:rPr>
            </w:pPr>
            <w:r w:rsidRPr="000571F4">
              <w:rPr>
                <w:i/>
              </w:rPr>
              <w:t>algorithmIdentifier</w:t>
            </w:r>
          </w:p>
        </w:tc>
        <w:tc>
          <w:tcPr>
            <w:tcW w:w="4500" w:type="dxa"/>
            <w:tcBorders>
              <w:bottom w:val="single" w:sz="4" w:space="0" w:color="auto"/>
            </w:tcBorders>
            <w:shd w:val="clear" w:color="auto" w:fill="auto"/>
            <w:vAlign w:val="center"/>
          </w:tcPr>
          <w:p w:rsidR="00EE607A" w:rsidRPr="000571F4" w:rsidRDefault="00EE607A" w:rsidP="00AE59EB">
            <w:pPr>
              <w:pStyle w:val="gemTab10pt"/>
            </w:pPr>
            <w:r w:rsidRPr="000571F4">
              <w:t xml:space="preserve">aesSessionkey4SM, siehe </w:t>
            </w:r>
            <w:r w:rsidRPr="000571F4">
              <w:fldChar w:fldCharType="begin"/>
            </w:r>
            <w:r w:rsidRPr="000571F4">
              <w:instrText xml:space="preserve"> REF qgemSpecCOS \h  \* MERGEFORMAT </w:instrText>
            </w:r>
            <w:r w:rsidRPr="000571F4">
              <w:fldChar w:fldCharType="separate"/>
            </w:r>
            <w:r w:rsidR="00997CBB" w:rsidRPr="00997CBB">
              <w:t>[</w:t>
            </w:r>
            <w:proofErr w:type="spellStart"/>
            <w:r w:rsidR="00997CBB" w:rsidRPr="00997CBB">
              <w:t>gemSpec_COS</w:t>
            </w:r>
            <w:proofErr w:type="spellEnd"/>
            <w:r w:rsidR="00997CBB" w:rsidRPr="00997CBB">
              <w:t>]</w:t>
            </w:r>
            <w:r w:rsidRPr="000571F4">
              <w:fldChar w:fldCharType="end"/>
            </w:r>
          </w:p>
        </w:tc>
        <w:tc>
          <w:tcPr>
            <w:tcW w:w="1980" w:type="dxa"/>
            <w:tcBorders>
              <w:bottom w:val="single" w:sz="4" w:space="0" w:color="auto"/>
            </w:tcBorders>
            <w:shd w:val="clear" w:color="auto" w:fill="auto"/>
            <w:vAlign w:val="center"/>
          </w:tcPr>
          <w:p w:rsidR="00EE607A" w:rsidRPr="000571F4" w:rsidRDefault="00EE607A" w:rsidP="00AE59EB">
            <w:pPr>
              <w:pStyle w:val="gemTab10pt"/>
            </w:pPr>
          </w:p>
        </w:tc>
      </w:tr>
      <w:tr w:rsidR="00EE607A" w:rsidRPr="000571F4" w:rsidTr="00AE59EB">
        <w:tc>
          <w:tcPr>
            <w:tcW w:w="2448" w:type="dxa"/>
            <w:tcBorders>
              <w:bottom w:val="single" w:sz="4" w:space="0" w:color="auto"/>
            </w:tcBorders>
            <w:shd w:val="clear" w:color="auto" w:fill="auto"/>
            <w:vAlign w:val="center"/>
          </w:tcPr>
          <w:p w:rsidR="00EE607A" w:rsidRPr="000571F4" w:rsidRDefault="00EE607A" w:rsidP="00AE59EB">
            <w:pPr>
              <w:pStyle w:val="gemTab10pt"/>
              <w:rPr>
                <w:i/>
              </w:rPr>
            </w:pPr>
            <w:r w:rsidRPr="000571F4">
              <w:rPr>
                <w:i/>
              </w:rPr>
              <w:t>accessRuleSessionkeys</w:t>
            </w:r>
          </w:p>
        </w:tc>
        <w:tc>
          <w:tcPr>
            <w:tcW w:w="4500" w:type="dxa"/>
            <w:tcBorders>
              <w:top w:val="single" w:sz="6" w:space="0" w:color="000000"/>
              <w:bottom w:val="single" w:sz="4" w:space="0" w:color="auto"/>
            </w:tcBorders>
            <w:shd w:val="clear" w:color="auto" w:fill="auto"/>
            <w:vAlign w:val="center"/>
          </w:tcPr>
          <w:p w:rsidR="00EE607A" w:rsidRPr="000571F4" w:rsidRDefault="00EE607A" w:rsidP="00AE59EB">
            <w:pPr>
              <w:pStyle w:val="gemTab10pt"/>
            </w:pPr>
            <w:r w:rsidRPr="000571F4">
              <w:t>irrelevant</w:t>
            </w:r>
          </w:p>
        </w:tc>
        <w:tc>
          <w:tcPr>
            <w:tcW w:w="1980" w:type="dxa"/>
            <w:tcBorders>
              <w:bottom w:val="single" w:sz="4" w:space="0" w:color="auto"/>
            </w:tcBorders>
            <w:shd w:val="clear" w:color="auto" w:fill="auto"/>
            <w:vAlign w:val="center"/>
          </w:tcPr>
          <w:p w:rsidR="00EE607A" w:rsidRPr="000571F4" w:rsidRDefault="00EE607A" w:rsidP="00AE59EB">
            <w:pPr>
              <w:pStyle w:val="gemTab10pt"/>
            </w:pPr>
          </w:p>
        </w:tc>
      </w:tr>
      <w:tr w:rsidR="00EE607A" w:rsidRPr="000571F4" w:rsidTr="00AE59EB">
        <w:tc>
          <w:tcPr>
            <w:tcW w:w="8928" w:type="dxa"/>
            <w:gridSpan w:val="3"/>
            <w:tcBorders>
              <w:bottom w:val="single" w:sz="4" w:space="0" w:color="auto"/>
            </w:tcBorders>
            <w:shd w:val="clear" w:color="auto" w:fill="E0E0E0"/>
            <w:vAlign w:val="center"/>
          </w:tcPr>
          <w:p w:rsidR="00EE607A" w:rsidRPr="000571F4" w:rsidRDefault="00EE607A" w:rsidP="00AE59EB">
            <w:pPr>
              <w:pStyle w:val="gemTab10pt"/>
            </w:pPr>
            <w:r w:rsidRPr="000571F4">
              <w:rPr>
                <w:b/>
              </w:rPr>
              <w:t>Zugriffsregeln</w:t>
            </w:r>
          </w:p>
        </w:tc>
      </w:tr>
      <w:tr w:rsidR="00EE607A" w:rsidRPr="000571F4" w:rsidTr="00AE59EB">
        <w:tc>
          <w:tcPr>
            <w:tcW w:w="2448" w:type="dxa"/>
            <w:tcBorders>
              <w:bottom w:val="single" w:sz="4" w:space="0" w:color="auto"/>
            </w:tcBorders>
            <w:shd w:val="clear" w:color="auto" w:fill="auto"/>
            <w:vAlign w:val="center"/>
          </w:tcPr>
          <w:p w:rsidR="00EE607A" w:rsidRPr="000571F4" w:rsidRDefault="00EE607A" w:rsidP="00AE59EB">
            <w:pPr>
              <w:pStyle w:val="gemTab10pt"/>
              <w:rPr>
                <w:i/>
              </w:rPr>
            </w:pPr>
            <w:r w:rsidRPr="000571F4">
              <w:rPr>
                <w:i/>
              </w:rPr>
              <w:t>accessRules</w:t>
            </w:r>
          </w:p>
        </w:tc>
        <w:tc>
          <w:tcPr>
            <w:tcW w:w="4500" w:type="dxa"/>
            <w:tcBorders>
              <w:top w:val="single" w:sz="6" w:space="0" w:color="000000"/>
              <w:bottom w:val="single" w:sz="4" w:space="0" w:color="auto"/>
            </w:tcBorders>
            <w:shd w:val="clear" w:color="auto" w:fill="auto"/>
            <w:vAlign w:val="center"/>
          </w:tcPr>
          <w:p w:rsidR="00EE607A" w:rsidRPr="000571F4" w:rsidRDefault="00EE607A" w:rsidP="00AE59EB">
            <w:pPr>
              <w:pStyle w:val="gemTab10pt"/>
            </w:pPr>
            <w:r w:rsidRPr="000571F4">
              <w:t xml:space="preserve">identisch zu </w:t>
            </w:r>
            <w:r w:rsidRPr="000571F4">
              <w:fldChar w:fldCharType="begin"/>
            </w:r>
            <w:r w:rsidRPr="000571F4">
              <w:instrText xml:space="preserve"> REF oSK_CAMS_AES128 \h  \* MERGEFORMAT </w:instrText>
            </w:r>
            <w:r w:rsidRPr="000571F4">
              <w:fldChar w:fldCharType="separate"/>
            </w:r>
            <w:r w:rsidR="00997CBB" w:rsidRPr="000571F4">
              <w:t>SK.CMS.AES128</w:t>
            </w:r>
            <w:r w:rsidRPr="000571F4">
              <w:fldChar w:fldCharType="end"/>
            </w:r>
          </w:p>
        </w:tc>
        <w:tc>
          <w:tcPr>
            <w:tcW w:w="1980" w:type="dxa"/>
            <w:tcBorders>
              <w:bottom w:val="single" w:sz="4" w:space="0" w:color="auto"/>
            </w:tcBorders>
            <w:shd w:val="clear" w:color="auto" w:fill="auto"/>
            <w:vAlign w:val="center"/>
          </w:tcPr>
          <w:p w:rsidR="00EE607A" w:rsidRPr="000571F4" w:rsidRDefault="00EE607A" w:rsidP="00AE59EB">
            <w:pPr>
              <w:pStyle w:val="gemTab10pt"/>
            </w:pPr>
          </w:p>
        </w:tc>
      </w:tr>
    </w:tbl>
    <w:p w:rsidR="00AE4B6A" w:rsidRDefault="00AE4B6A" w:rsidP="00AE59EB">
      <w:pPr>
        <w:pStyle w:val="gemEinzug"/>
        <w:rPr>
          <w:b/>
        </w:rPr>
      </w:pPr>
    </w:p>
    <w:p w:rsidR="00AE59EB" w:rsidRPr="00AE4B6A" w:rsidRDefault="00AE4B6A" w:rsidP="00AE4B6A">
      <w:pPr>
        <w:pStyle w:val="gemStandard"/>
      </w:pPr>
      <w:r>
        <w:rPr>
          <w:b/>
        </w:rPr>
        <w:sym w:font="Wingdings" w:char="F0D5"/>
      </w:r>
    </w:p>
    <w:p w:rsidR="00AE59EB" w:rsidRPr="000571F4" w:rsidRDefault="00AE59EB" w:rsidP="00E55CCE">
      <w:pPr>
        <w:pStyle w:val="gemStandard"/>
        <w:keepNext/>
        <w:tabs>
          <w:tab w:val="left" w:pos="567"/>
        </w:tabs>
        <w:ind w:left="567" w:hanging="567"/>
        <w:rPr>
          <w:b/>
        </w:rPr>
      </w:pPr>
      <w:r w:rsidRPr="000571F4">
        <w:rPr>
          <w:b/>
        </w:rPr>
        <w:sym w:font="Wingdings" w:char="F0D6"/>
      </w:r>
      <w:r w:rsidRPr="000571F4">
        <w:rPr>
          <w:b/>
        </w:rPr>
        <w:tab/>
      </w:r>
      <w:r w:rsidR="008F745D" w:rsidRPr="00E55CCE">
        <w:rPr>
          <w:b/>
        </w:rPr>
        <w:t>Card-G2-A_3361</w:t>
      </w:r>
      <w:r w:rsidRPr="000571F4">
        <w:rPr>
          <w:b/>
        </w:rPr>
        <w:t xml:space="preserve"> K_Personalisierung: Personalisierte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997CBB" w:rsidRPr="00997CBB">
        <w:rPr>
          <w:b/>
        </w:rPr>
        <w:t>MF</w:t>
      </w:r>
      <w:r w:rsidRPr="000571F4">
        <w:rPr>
          <w:b/>
        </w:rPr>
        <w:fldChar w:fldCharType="end"/>
      </w:r>
      <w:r w:rsidRPr="000571F4">
        <w:rPr>
          <w:b/>
        </w:rPr>
        <w:t xml:space="preserve"> / </w:t>
      </w:r>
      <w:r w:rsidR="00532795" w:rsidRPr="000571F4">
        <w:rPr>
          <w:b/>
        </w:rPr>
        <w:fldChar w:fldCharType="begin"/>
      </w:r>
      <w:r w:rsidR="00532795" w:rsidRPr="000571F4">
        <w:rPr>
          <w:b/>
        </w:rPr>
        <w:instrText xml:space="preserve"> REF oSK_CUP_AES128 \h  \* MERGEFORMAT </w:instrText>
      </w:r>
      <w:r w:rsidR="00532795" w:rsidRPr="000571F4">
        <w:rPr>
          <w:b/>
        </w:rPr>
      </w:r>
      <w:r w:rsidR="00532795" w:rsidRPr="000571F4">
        <w:rPr>
          <w:b/>
        </w:rPr>
        <w:fldChar w:fldCharType="separate"/>
      </w:r>
      <w:r w:rsidR="00997CBB" w:rsidRPr="00997CBB">
        <w:rPr>
          <w:b/>
        </w:rPr>
        <w:t>SK.CUP.AES128</w:t>
      </w:r>
      <w:r w:rsidR="00532795" w:rsidRPr="000571F4">
        <w:rPr>
          <w:b/>
        </w:rPr>
        <w:fldChar w:fldCharType="end"/>
      </w:r>
    </w:p>
    <w:p w:rsidR="00AE59EB" w:rsidRPr="00AB7DFC" w:rsidRDefault="00F274E0" w:rsidP="00337C25">
      <w:pPr>
        <w:pStyle w:val="gemEinzug"/>
        <w:ind w:left="567"/>
      </w:pPr>
      <w:r w:rsidRPr="008240E6">
        <w:t>Falls das symmetrische Authentifizierungsverfahren genutzt werden soll, dann MÜSSEN b</w:t>
      </w:r>
      <w:r w:rsidR="00AE59EB" w:rsidRPr="008240E6">
        <w:t>ei d</w:t>
      </w:r>
      <w:r w:rsidR="00AE59EB" w:rsidRPr="000571F4">
        <w:t xml:space="preserve">er Personalisierung von </w:t>
      </w:r>
      <w:r w:rsidR="00532795" w:rsidRPr="00AB7DFC">
        <w:rPr>
          <w:b/>
        </w:rPr>
        <w:fldChar w:fldCharType="begin"/>
      </w:r>
      <w:r w:rsidR="00532795" w:rsidRPr="000571F4">
        <w:rPr>
          <w:b/>
        </w:rPr>
        <w:instrText xml:space="preserve"> REF oSK_CUP_AES128 \h </w:instrText>
      </w:r>
      <w:r w:rsidR="000571F4">
        <w:rPr>
          <w:b/>
        </w:rPr>
        <w:instrText xml:space="preserve"> \* MERGEFORMAT</w:instrText>
      </w:r>
      <w:r w:rsidR="000571F4" w:rsidRPr="00AB7DFC">
        <w:rPr>
          <w:b/>
        </w:rPr>
        <w:instrText xml:space="preserve"> </w:instrText>
      </w:r>
      <w:r w:rsidR="00532795" w:rsidRPr="00AB7DFC">
        <w:rPr>
          <w:b/>
        </w:rPr>
      </w:r>
      <w:r w:rsidR="00532795" w:rsidRPr="00AB7DFC">
        <w:rPr>
          <w:b/>
        </w:rPr>
        <w:fldChar w:fldCharType="separate"/>
      </w:r>
      <w:r w:rsidR="00997CBB" w:rsidRPr="000571F4">
        <w:t>SK.CUP.AES128</w:t>
      </w:r>
      <w:r w:rsidR="00532795" w:rsidRPr="00AB7DFC">
        <w:rPr>
          <w:b/>
        </w:rPr>
        <w:fldChar w:fldCharType="end"/>
      </w:r>
      <w:r w:rsidR="00AE59EB" w:rsidRPr="00AB7DFC">
        <w:t xml:space="preserve"> die in Tab_SMC-B_ObjSys_</w:t>
      </w:r>
      <w:r w:rsidR="00742E15" w:rsidRPr="00AB7DFC">
        <w:t>114</w:t>
      </w:r>
      <w:r w:rsidR="00AE59EB" w:rsidRPr="00AB7DFC">
        <w:t xml:space="preserve"> angegebenen Attribute mit den dort angegebenen Inhalten personalisiert werden.</w:t>
      </w:r>
    </w:p>
    <w:p w:rsidR="00AE59EB" w:rsidRPr="000571F4" w:rsidRDefault="00AE59EB" w:rsidP="00AE4B6A">
      <w:pPr>
        <w:pStyle w:val="Beschriftung"/>
      </w:pPr>
    </w:p>
    <w:p w:rsidR="00AE59EB" w:rsidRPr="000571F4" w:rsidRDefault="00AE59EB" w:rsidP="00AE4B6A">
      <w:pPr>
        <w:pStyle w:val="Beschriftung"/>
      </w:pPr>
      <w:bookmarkStart w:id="355" w:name="_Toc372710013"/>
      <w:bookmarkStart w:id="356" w:name="_Toc501368303"/>
      <w:r w:rsidRPr="000571F4">
        <w:t xml:space="preserve">Tabelle </w:t>
      </w:r>
      <w:fldSimple w:instr=" SEQ Tabelle \* ARABIC ">
        <w:r w:rsidR="00997CBB">
          <w:rPr>
            <w:noProof/>
          </w:rPr>
          <w:t>39</w:t>
        </w:r>
      </w:fldSimple>
      <w:r w:rsidRPr="000571F4">
        <w:t xml:space="preserve">: </w:t>
      </w:r>
      <w:r w:rsidRPr="000571F4">
        <w:rPr>
          <w:lang w:val="fr-FR"/>
        </w:rPr>
        <w:t>Tab_SMC-B_ObjSys_</w:t>
      </w:r>
      <w:r w:rsidR="00742E15" w:rsidRPr="000571F4">
        <w:rPr>
          <w:lang w:val="fr-FR"/>
        </w:rPr>
        <w:t>114</w:t>
      </w:r>
      <w:r w:rsidRPr="000571F4">
        <w:t xml:space="preserve"> Personalisierte Attribute von </w:t>
      </w:r>
      <w:r w:rsidRPr="000571F4">
        <w:fldChar w:fldCharType="begin"/>
      </w:r>
      <w:r w:rsidRPr="000571F4">
        <w:instrText xml:space="preserve"> REF oMF \h  \* MERGEFORMAT </w:instrText>
      </w:r>
      <w:r w:rsidRPr="000571F4">
        <w:fldChar w:fldCharType="separate"/>
      </w:r>
      <w:r w:rsidR="00997CBB" w:rsidRPr="000571F4">
        <w:t>MF</w:t>
      </w:r>
      <w:r w:rsidRPr="000571F4">
        <w:fldChar w:fldCharType="end"/>
      </w:r>
      <w:r w:rsidRPr="000571F4">
        <w:t xml:space="preserve"> / </w:t>
      </w:r>
      <w:bookmarkEnd w:id="355"/>
      <w:r w:rsidR="00532795" w:rsidRPr="000571F4">
        <w:fldChar w:fldCharType="begin"/>
      </w:r>
      <w:r w:rsidR="00532795" w:rsidRPr="000571F4">
        <w:instrText xml:space="preserve"> REF oSK_CUP_AES128 \h </w:instrText>
      </w:r>
      <w:r w:rsidR="000571F4">
        <w:instrText xml:space="preserve"> \* MERGEFORMAT </w:instrText>
      </w:r>
      <w:r w:rsidR="00532795" w:rsidRPr="000571F4">
        <w:fldChar w:fldCharType="separate"/>
      </w:r>
      <w:r w:rsidR="00997CBB" w:rsidRPr="000571F4">
        <w:t>SK.CUP.AES128</w:t>
      </w:r>
      <w:bookmarkEnd w:id="356"/>
      <w:r w:rsidR="00532795"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AE59EB" w:rsidRPr="000571F4" w:rsidTr="00AE59EB">
        <w:tc>
          <w:tcPr>
            <w:tcW w:w="2088" w:type="dxa"/>
            <w:tcBorders>
              <w:top w:val="single" w:sz="4" w:space="0" w:color="auto"/>
              <w:left w:val="single" w:sz="4" w:space="0" w:color="auto"/>
              <w:bottom w:val="single" w:sz="4" w:space="0" w:color="auto"/>
              <w:right w:val="single" w:sz="4" w:space="0" w:color="auto"/>
            </w:tcBorders>
            <w:shd w:val="clear" w:color="auto" w:fill="E0E0E0"/>
          </w:tcPr>
          <w:p w:rsidR="00AE59EB" w:rsidRPr="000571F4" w:rsidRDefault="00AE59EB" w:rsidP="00AE59EB">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AE59EB" w:rsidRPr="000571F4" w:rsidRDefault="00AE59EB" w:rsidP="00AE59EB">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AE59EB" w:rsidRPr="000571F4" w:rsidRDefault="00AE59EB" w:rsidP="00AE59EB">
            <w:pPr>
              <w:pStyle w:val="gemtab11ptAbstand"/>
              <w:rPr>
                <w:b/>
                <w:sz w:val="20"/>
              </w:rPr>
            </w:pPr>
            <w:r w:rsidRPr="000571F4">
              <w:rPr>
                <w:b/>
                <w:sz w:val="20"/>
              </w:rPr>
              <w:t>Bemerkung</w:t>
            </w:r>
          </w:p>
        </w:tc>
      </w:tr>
      <w:tr w:rsidR="00AE59EB" w:rsidRPr="000571F4" w:rsidTr="00AE59EB">
        <w:tc>
          <w:tcPr>
            <w:tcW w:w="2088" w:type="dxa"/>
            <w:shd w:val="clear" w:color="auto" w:fill="auto"/>
            <w:vAlign w:val="center"/>
          </w:tcPr>
          <w:p w:rsidR="00AE59EB" w:rsidRPr="000571F4" w:rsidRDefault="00AE59EB" w:rsidP="00AE59EB">
            <w:pPr>
              <w:pStyle w:val="gemTab10pt"/>
              <w:rPr>
                <w:i/>
              </w:rPr>
            </w:pPr>
            <w:r w:rsidRPr="000571F4">
              <w:rPr>
                <w:i/>
              </w:rPr>
              <w:t>encKey</w:t>
            </w:r>
          </w:p>
        </w:tc>
        <w:tc>
          <w:tcPr>
            <w:tcW w:w="4680" w:type="dxa"/>
            <w:shd w:val="clear" w:color="auto" w:fill="auto"/>
            <w:vAlign w:val="center"/>
          </w:tcPr>
          <w:p w:rsidR="00AE59EB" w:rsidRPr="000571F4" w:rsidRDefault="00AA2319" w:rsidP="00AE59EB">
            <w:pPr>
              <w:pStyle w:val="gemTab10pt"/>
            </w:pPr>
            <w:r w:rsidRPr="000571F4">
              <w:t xml:space="preserve">Symmetrischer Schlüssel AES.128 gemäß </w:t>
            </w:r>
            <w:r w:rsidRPr="000571F4">
              <w:fldChar w:fldCharType="begin"/>
            </w:r>
            <w:r w:rsidRPr="000571F4">
              <w:instrText xml:space="preserve"> REF qgemSpec_Krypt \h  \* MERGEFORMAT </w:instrText>
            </w:r>
            <w:r w:rsidRPr="000571F4">
              <w:fldChar w:fldCharType="separate"/>
            </w:r>
            <w:r w:rsidR="00997CBB" w:rsidRPr="00E01BDF">
              <w:t>[gemSpec_Krypt</w:t>
            </w:r>
            <w:r w:rsidRPr="000571F4">
              <w:fldChar w:fldCharType="end"/>
            </w:r>
            <w:r w:rsidRPr="000571F4">
              <w:t>#2.4]</w:t>
            </w:r>
          </w:p>
        </w:tc>
        <w:tc>
          <w:tcPr>
            <w:tcW w:w="2160" w:type="dxa"/>
            <w:shd w:val="clear" w:color="auto" w:fill="auto"/>
            <w:vAlign w:val="center"/>
          </w:tcPr>
          <w:p w:rsidR="00AE59EB" w:rsidRPr="000571F4" w:rsidRDefault="00AE59EB" w:rsidP="00AE59EB">
            <w:pPr>
              <w:pStyle w:val="gemTab10pt"/>
            </w:pPr>
          </w:p>
        </w:tc>
      </w:tr>
      <w:tr w:rsidR="00AE59EB" w:rsidRPr="000571F4" w:rsidTr="00AE59EB">
        <w:tc>
          <w:tcPr>
            <w:tcW w:w="2088" w:type="dxa"/>
            <w:tcBorders>
              <w:bottom w:val="single" w:sz="4" w:space="0" w:color="auto"/>
            </w:tcBorders>
            <w:shd w:val="clear" w:color="auto" w:fill="auto"/>
            <w:vAlign w:val="center"/>
          </w:tcPr>
          <w:p w:rsidR="00AE59EB" w:rsidRPr="000571F4" w:rsidRDefault="00AE59EB" w:rsidP="00AE59EB">
            <w:pPr>
              <w:pStyle w:val="gemTab10pt"/>
              <w:rPr>
                <w:i/>
              </w:rPr>
            </w:pPr>
            <w:r w:rsidRPr="000571F4">
              <w:rPr>
                <w:i/>
              </w:rPr>
              <w:t>macKey</w:t>
            </w:r>
          </w:p>
        </w:tc>
        <w:tc>
          <w:tcPr>
            <w:tcW w:w="4680" w:type="dxa"/>
            <w:tcBorders>
              <w:bottom w:val="single" w:sz="4" w:space="0" w:color="auto"/>
            </w:tcBorders>
            <w:shd w:val="clear" w:color="auto" w:fill="auto"/>
            <w:vAlign w:val="center"/>
          </w:tcPr>
          <w:p w:rsidR="00AE59EB" w:rsidRPr="000571F4" w:rsidRDefault="00AA2319" w:rsidP="00AE59EB">
            <w:pPr>
              <w:pStyle w:val="gemTab10pt"/>
            </w:pPr>
            <w:r w:rsidRPr="000571F4">
              <w:t xml:space="preserve">Symmetrischer Schlüssel AES.128 gemäß </w:t>
            </w:r>
            <w:r w:rsidRPr="000571F4">
              <w:fldChar w:fldCharType="begin"/>
            </w:r>
            <w:r w:rsidRPr="000571F4">
              <w:instrText xml:space="preserve"> REF qgemSpec_Krypt \h  \* MERGEFORMAT </w:instrText>
            </w:r>
            <w:r w:rsidRPr="000571F4">
              <w:fldChar w:fldCharType="separate"/>
            </w:r>
            <w:r w:rsidR="00997CBB" w:rsidRPr="00E01BDF">
              <w:t>[gemSpec_Krypt</w:t>
            </w:r>
            <w:r w:rsidRPr="000571F4">
              <w:fldChar w:fldCharType="end"/>
            </w:r>
            <w:r w:rsidRPr="000571F4">
              <w:t>#2.4]</w:t>
            </w:r>
          </w:p>
        </w:tc>
        <w:tc>
          <w:tcPr>
            <w:tcW w:w="2160" w:type="dxa"/>
            <w:tcBorders>
              <w:bottom w:val="single" w:sz="4" w:space="0" w:color="auto"/>
            </w:tcBorders>
            <w:shd w:val="clear" w:color="auto" w:fill="auto"/>
            <w:vAlign w:val="center"/>
          </w:tcPr>
          <w:p w:rsidR="00AE59EB" w:rsidRPr="000571F4" w:rsidRDefault="00AE59EB" w:rsidP="00AE59EB">
            <w:pPr>
              <w:pStyle w:val="gemTab10pt"/>
            </w:pPr>
          </w:p>
        </w:tc>
      </w:tr>
    </w:tbl>
    <w:p w:rsidR="00AE4B6A" w:rsidRDefault="00AE4B6A" w:rsidP="00AE59EB">
      <w:pPr>
        <w:pStyle w:val="gemEinzug"/>
        <w:rPr>
          <w:b/>
        </w:rPr>
      </w:pPr>
    </w:p>
    <w:p w:rsidR="00AE59EB" w:rsidRPr="00AE4B6A" w:rsidRDefault="00AE4B6A" w:rsidP="00AE4B6A">
      <w:pPr>
        <w:pStyle w:val="gemStandard"/>
      </w:pPr>
      <w:r>
        <w:rPr>
          <w:b/>
        </w:rPr>
        <w:sym w:font="Wingdings" w:char="F0D5"/>
      </w:r>
    </w:p>
    <w:p w:rsidR="00AE59EB" w:rsidRPr="000571F4" w:rsidRDefault="00AE59EB" w:rsidP="00AE4B6A">
      <w:pPr>
        <w:pStyle w:val="berschrift4"/>
      </w:pPr>
      <w:r w:rsidRPr="000571F4">
        <w:fldChar w:fldCharType="begin"/>
      </w:r>
      <w:r w:rsidRPr="000571F4">
        <w:instrText xml:space="preserve"> REF  oMF \h  \* MERGEFORMAT </w:instrText>
      </w:r>
      <w:r w:rsidRPr="000571F4">
        <w:fldChar w:fldCharType="separate"/>
      </w:r>
      <w:bookmarkStart w:id="357" w:name="_Toc372709871"/>
      <w:bookmarkStart w:id="358" w:name="_Toc502658467"/>
      <w:r w:rsidR="00997CBB" w:rsidRPr="000571F4">
        <w:t>MF</w:t>
      </w:r>
      <w:r w:rsidRPr="000571F4">
        <w:fldChar w:fldCharType="end"/>
      </w:r>
      <w:r w:rsidRPr="000571F4">
        <w:t xml:space="preserve"> / </w:t>
      </w:r>
      <w:bookmarkStart w:id="359" w:name="oSK_VSDCMS_AES256"/>
      <w:bookmarkStart w:id="360" w:name="oSK_CUP_AES256"/>
      <w:r w:rsidRPr="000571F4">
        <w:t>SK.</w:t>
      </w:r>
      <w:r w:rsidRPr="000571F4">
        <w:rPr>
          <w:bCs/>
        </w:rPr>
        <w:t>CUP</w:t>
      </w:r>
      <w:r w:rsidRPr="000571F4">
        <w:t>.AES256</w:t>
      </w:r>
      <w:bookmarkEnd w:id="357"/>
      <w:bookmarkEnd w:id="359"/>
      <w:bookmarkEnd w:id="360"/>
      <w:bookmarkEnd w:id="358"/>
      <w:r w:rsidR="00BE2521" w:rsidRPr="000571F4">
        <w:t xml:space="preserve"> </w:t>
      </w:r>
    </w:p>
    <w:p w:rsidR="00AE59EB" w:rsidRPr="000571F4" w:rsidRDefault="00AE59EB" w:rsidP="00AE59EB">
      <w:pPr>
        <w:pStyle w:val="gemStandard"/>
      </w:pPr>
      <w:r w:rsidRPr="000571F4">
        <w:t xml:space="preserve">Dieser AES-Schlüssel mit 256 bit Schlüssellänge wird benötigt, um dem CUPS administrative Zugriffe auf die </w:t>
      </w:r>
      <w:r w:rsidR="00573B7D" w:rsidRPr="000571F4">
        <w:t>SMC-B</w:t>
      </w:r>
      <w:r w:rsidRPr="000571F4">
        <w:t xml:space="preserve"> bezüglich der Zertifikate zu erlauben.</w:t>
      </w:r>
    </w:p>
    <w:p w:rsidR="00AE59EB" w:rsidRPr="000571F4" w:rsidRDefault="00AE59EB" w:rsidP="00E55CCE">
      <w:pPr>
        <w:pStyle w:val="gemStandard"/>
        <w:keepNext/>
        <w:tabs>
          <w:tab w:val="left" w:pos="567"/>
        </w:tabs>
        <w:ind w:left="567" w:hanging="567"/>
        <w:rPr>
          <w:b/>
        </w:rPr>
      </w:pPr>
      <w:r w:rsidRPr="000571F4">
        <w:rPr>
          <w:b/>
        </w:rPr>
        <w:sym w:font="Wingdings" w:char="F0D6"/>
      </w:r>
      <w:r w:rsidRPr="000571F4">
        <w:rPr>
          <w:b/>
        </w:rPr>
        <w:tab/>
      </w:r>
      <w:r w:rsidR="008F745D" w:rsidRPr="00E55CCE">
        <w:rPr>
          <w:b/>
        </w:rPr>
        <w:t>Card-G2-A</w:t>
      </w:r>
      <w:r w:rsidRPr="00E55CCE">
        <w:rPr>
          <w:b/>
        </w:rPr>
        <w:t>_</w:t>
      </w:r>
      <w:r w:rsidR="008F745D" w:rsidRPr="00E55CCE">
        <w:rPr>
          <w:b/>
        </w:rPr>
        <w:t>3362</w:t>
      </w:r>
      <w:r w:rsidRPr="000571F4">
        <w:rPr>
          <w:b/>
        </w:rPr>
        <w:t xml:space="preserve"> K_Initialisierung: Initialisierte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997CBB" w:rsidRPr="00997CBB">
        <w:rPr>
          <w:b/>
        </w:rPr>
        <w:t>MF</w:t>
      </w:r>
      <w:r w:rsidRPr="000571F4">
        <w:rPr>
          <w:b/>
        </w:rPr>
        <w:fldChar w:fldCharType="end"/>
      </w:r>
      <w:r w:rsidRPr="000571F4">
        <w:rPr>
          <w:b/>
        </w:rPr>
        <w:t xml:space="preserve"> / </w:t>
      </w:r>
      <w:r w:rsidR="00532795" w:rsidRPr="000571F4">
        <w:rPr>
          <w:b/>
        </w:rPr>
        <w:fldChar w:fldCharType="begin"/>
      </w:r>
      <w:r w:rsidR="00532795" w:rsidRPr="000571F4">
        <w:rPr>
          <w:b/>
        </w:rPr>
        <w:instrText xml:space="preserve"> REF oSK_CUP_AES256 \h  \* MERGEFORMAT </w:instrText>
      </w:r>
      <w:r w:rsidR="00532795" w:rsidRPr="000571F4">
        <w:rPr>
          <w:b/>
        </w:rPr>
      </w:r>
      <w:r w:rsidR="00532795" w:rsidRPr="000571F4">
        <w:rPr>
          <w:b/>
        </w:rPr>
        <w:fldChar w:fldCharType="separate"/>
      </w:r>
      <w:r w:rsidR="00997CBB" w:rsidRPr="00997CBB">
        <w:rPr>
          <w:b/>
        </w:rPr>
        <w:t>SK.CUP.AES256</w:t>
      </w:r>
      <w:r w:rsidR="00532795" w:rsidRPr="000571F4">
        <w:rPr>
          <w:b/>
        </w:rPr>
        <w:fldChar w:fldCharType="end"/>
      </w:r>
    </w:p>
    <w:p w:rsidR="00AE59EB" w:rsidRPr="00AB7DFC" w:rsidRDefault="00532795" w:rsidP="007D6703">
      <w:pPr>
        <w:pStyle w:val="gemEinzug"/>
        <w:spacing w:after="240"/>
        <w:ind w:left="567"/>
      </w:pPr>
      <w:r w:rsidRPr="000571F4">
        <w:rPr>
          <w:bCs w:val="0"/>
        </w:rPr>
        <w:fldChar w:fldCharType="begin"/>
      </w:r>
      <w:r w:rsidRPr="000571F4">
        <w:rPr>
          <w:bCs w:val="0"/>
        </w:rPr>
        <w:instrText xml:space="preserve"> REF oSK_CUP_AES256 \h  \* MERGEFORMAT </w:instrText>
      </w:r>
      <w:r w:rsidRPr="000571F4">
        <w:rPr>
          <w:bCs w:val="0"/>
        </w:rPr>
      </w:r>
      <w:r w:rsidRPr="000571F4">
        <w:rPr>
          <w:bCs w:val="0"/>
        </w:rPr>
        <w:fldChar w:fldCharType="separate"/>
      </w:r>
      <w:r w:rsidR="00997CBB" w:rsidRPr="00997CBB">
        <w:rPr>
          <w:bCs w:val="0"/>
        </w:rPr>
        <w:t>SK.</w:t>
      </w:r>
      <w:r w:rsidR="00997CBB" w:rsidRPr="000571F4">
        <w:rPr>
          <w:bCs w:val="0"/>
        </w:rPr>
        <w:t>CUP</w:t>
      </w:r>
      <w:r w:rsidR="00997CBB" w:rsidRPr="00997CBB">
        <w:rPr>
          <w:bCs w:val="0"/>
        </w:rPr>
        <w:t>.AES256</w:t>
      </w:r>
      <w:r w:rsidRPr="000571F4">
        <w:rPr>
          <w:bCs w:val="0"/>
        </w:rPr>
        <w:fldChar w:fldCharType="end"/>
      </w:r>
      <w:r w:rsidR="00AE59EB" w:rsidRPr="000571F4">
        <w:rPr>
          <w:bCs w:val="0"/>
        </w:rPr>
        <w:t xml:space="preserve"> MUSS die</w:t>
      </w:r>
      <w:r w:rsidR="00AE59EB" w:rsidRPr="000571F4">
        <w:t xml:space="preserve"> in Tab_SMC-B_ObjSys_</w:t>
      </w:r>
      <w:r w:rsidR="00742E15" w:rsidRPr="000571F4">
        <w:t>115</w:t>
      </w:r>
      <w:r w:rsidR="00AE59EB" w:rsidRPr="000571F4">
        <w:t xml:space="preserve"> dargestellten</w:t>
      </w:r>
      <w:r w:rsidR="00AE59EB" w:rsidRPr="00AB7DFC">
        <w:t xml:space="preserve"> Initialisierten Attribute besitzen.</w:t>
      </w:r>
    </w:p>
    <w:p w:rsidR="00AE59EB" w:rsidRPr="000571F4" w:rsidRDefault="00AE59EB" w:rsidP="00AE59EB">
      <w:pPr>
        <w:pStyle w:val="Beschriftung"/>
      </w:pPr>
      <w:bookmarkStart w:id="361" w:name="_Toc372710014"/>
      <w:bookmarkStart w:id="362" w:name="_Toc501368304"/>
      <w:r w:rsidRPr="000571F4">
        <w:t xml:space="preserve">Tabelle </w:t>
      </w:r>
      <w:fldSimple w:instr=" SEQ Tabelle \* ARABIC ">
        <w:r w:rsidR="00997CBB">
          <w:rPr>
            <w:noProof/>
          </w:rPr>
          <w:t>40</w:t>
        </w:r>
      </w:fldSimple>
      <w:r w:rsidRPr="000571F4">
        <w:t xml:space="preserve">: </w:t>
      </w:r>
      <w:r w:rsidRPr="000571F4">
        <w:rPr>
          <w:lang w:val="fr-FR"/>
        </w:rPr>
        <w:t>Tab_SMC-B_ObjSys_</w:t>
      </w:r>
      <w:r w:rsidR="00742E15" w:rsidRPr="000571F4">
        <w:rPr>
          <w:lang w:val="fr-FR"/>
        </w:rPr>
        <w:t>115</w:t>
      </w:r>
      <w:r w:rsidRPr="000571F4">
        <w:t xml:space="preserve"> Initialisierte Attribute von </w:t>
      </w:r>
      <w:r w:rsidRPr="000571F4">
        <w:fldChar w:fldCharType="begin"/>
      </w:r>
      <w:r w:rsidRPr="000571F4">
        <w:instrText xml:space="preserve"> REF  oMF \h  \* MERGEFORMAT </w:instrText>
      </w:r>
      <w:r w:rsidRPr="000571F4">
        <w:fldChar w:fldCharType="separate"/>
      </w:r>
      <w:r w:rsidR="00997CBB" w:rsidRPr="000571F4">
        <w:t>MF</w:t>
      </w:r>
      <w:r w:rsidRPr="000571F4">
        <w:fldChar w:fldCharType="end"/>
      </w:r>
      <w:r w:rsidRPr="000571F4">
        <w:t xml:space="preserve"> / </w:t>
      </w:r>
      <w:bookmarkEnd w:id="361"/>
      <w:r w:rsidR="00532795" w:rsidRPr="000571F4">
        <w:rPr>
          <w:b w:val="0"/>
        </w:rPr>
        <w:fldChar w:fldCharType="begin"/>
      </w:r>
      <w:r w:rsidR="00532795" w:rsidRPr="000571F4">
        <w:rPr>
          <w:b w:val="0"/>
        </w:rPr>
        <w:instrText xml:space="preserve"> REF oSK_CUP_AES256 \h </w:instrText>
      </w:r>
      <w:r w:rsidR="000571F4">
        <w:rPr>
          <w:b w:val="0"/>
        </w:rPr>
        <w:instrText xml:space="preserve"> \* MERGEFORMAT </w:instrText>
      </w:r>
      <w:r w:rsidR="00532795" w:rsidRPr="000571F4">
        <w:rPr>
          <w:b w:val="0"/>
        </w:rPr>
      </w:r>
      <w:r w:rsidR="00532795" w:rsidRPr="000571F4">
        <w:rPr>
          <w:b w:val="0"/>
        </w:rPr>
        <w:fldChar w:fldCharType="separate"/>
      </w:r>
      <w:r w:rsidR="00997CBB" w:rsidRPr="000571F4">
        <w:t>SK.</w:t>
      </w:r>
      <w:r w:rsidR="00997CBB" w:rsidRPr="00997CBB">
        <w:t>CUP</w:t>
      </w:r>
      <w:r w:rsidR="00997CBB" w:rsidRPr="000571F4">
        <w:t>.AES256</w:t>
      </w:r>
      <w:bookmarkEnd w:id="362"/>
      <w:r w:rsidR="00532795" w:rsidRPr="000571F4">
        <w:rPr>
          <w:b w:val="0"/>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48"/>
        <w:gridCol w:w="4500"/>
        <w:gridCol w:w="1980"/>
      </w:tblGrid>
      <w:tr w:rsidR="00AE59EB" w:rsidRPr="000571F4" w:rsidTr="00AE59EB">
        <w:tc>
          <w:tcPr>
            <w:tcW w:w="2448" w:type="dxa"/>
            <w:tcBorders>
              <w:top w:val="single" w:sz="4" w:space="0" w:color="auto"/>
              <w:left w:val="single" w:sz="4" w:space="0" w:color="auto"/>
              <w:bottom w:val="single" w:sz="4" w:space="0" w:color="auto"/>
              <w:right w:val="single" w:sz="4" w:space="0" w:color="auto"/>
            </w:tcBorders>
            <w:shd w:val="clear" w:color="auto" w:fill="E0E0E0"/>
            <w:vAlign w:val="center"/>
          </w:tcPr>
          <w:p w:rsidR="00AE59EB" w:rsidRPr="000571F4" w:rsidRDefault="00AE59EB" w:rsidP="00AE59EB">
            <w:pPr>
              <w:pStyle w:val="gemTab10pt"/>
            </w:pPr>
            <w:r w:rsidRPr="000571F4">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vAlign w:val="center"/>
          </w:tcPr>
          <w:p w:rsidR="00AE59EB" w:rsidRPr="000571F4" w:rsidRDefault="00AE59EB" w:rsidP="00AE59EB">
            <w:pPr>
              <w:pStyle w:val="gemTab10pt"/>
            </w:pPr>
            <w:r w:rsidRPr="000571F4">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AE59EB" w:rsidRPr="000571F4" w:rsidRDefault="00AE59EB" w:rsidP="00AE59EB">
            <w:pPr>
              <w:pStyle w:val="gemTab10pt"/>
            </w:pPr>
            <w:r w:rsidRPr="000571F4">
              <w:t>Bemerkung</w:t>
            </w:r>
          </w:p>
        </w:tc>
      </w:tr>
      <w:tr w:rsidR="00AE59EB" w:rsidRPr="000571F4" w:rsidTr="00AE59EB">
        <w:tc>
          <w:tcPr>
            <w:tcW w:w="2448" w:type="dxa"/>
            <w:shd w:val="clear" w:color="auto" w:fill="auto"/>
          </w:tcPr>
          <w:p w:rsidR="00AE59EB" w:rsidRPr="000571F4" w:rsidRDefault="00AE59EB" w:rsidP="00AE59EB">
            <w:pPr>
              <w:pStyle w:val="gemtab11ptAbstand"/>
              <w:rPr>
                <w:sz w:val="20"/>
              </w:rPr>
            </w:pPr>
            <w:r w:rsidRPr="000571F4">
              <w:rPr>
                <w:sz w:val="20"/>
              </w:rPr>
              <w:t>Objekttyp</w:t>
            </w:r>
          </w:p>
        </w:tc>
        <w:tc>
          <w:tcPr>
            <w:tcW w:w="4500" w:type="dxa"/>
            <w:shd w:val="clear" w:color="auto" w:fill="auto"/>
          </w:tcPr>
          <w:p w:rsidR="00AE59EB" w:rsidRPr="000571F4" w:rsidRDefault="00AE59EB" w:rsidP="00AE59EB">
            <w:pPr>
              <w:pStyle w:val="gemtab11ptAbstand"/>
              <w:rPr>
                <w:sz w:val="20"/>
              </w:rPr>
            </w:pPr>
            <w:r w:rsidRPr="000571F4">
              <w:rPr>
                <w:sz w:val="20"/>
              </w:rPr>
              <w:t>Symmetrisches Authentisierungsobjekt</w:t>
            </w:r>
          </w:p>
        </w:tc>
        <w:tc>
          <w:tcPr>
            <w:tcW w:w="1980" w:type="dxa"/>
            <w:shd w:val="clear" w:color="auto" w:fill="auto"/>
            <w:vAlign w:val="center"/>
          </w:tcPr>
          <w:p w:rsidR="00AE59EB" w:rsidRPr="000571F4" w:rsidRDefault="00AE59EB" w:rsidP="00AE59EB">
            <w:pPr>
              <w:pStyle w:val="Kommentartext"/>
            </w:pPr>
          </w:p>
        </w:tc>
      </w:tr>
      <w:tr w:rsidR="00EE607A" w:rsidRPr="000571F4" w:rsidTr="00AE59EB">
        <w:tc>
          <w:tcPr>
            <w:tcW w:w="2448" w:type="dxa"/>
            <w:shd w:val="clear" w:color="auto" w:fill="auto"/>
          </w:tcPr>
          <w:p w:rsidR="00EE607A" w:rsidRPr="00DE607F" w:rsidRDefault="00EE607A" w:rsidP="00E742A2">
            <w:pPr>
              <w:pStyle w:val="gemtab11ptAbstand"/>
              <w:rPr>
                <w:sz w:val="20"/>
              </w:rPr>
            </w:pPr>
            <w:r w:rsidRPr="00DE607F">
              <w:rPr>
                <w:i/>
                <w:sz w:val="20"/>
              </w:rPr>
              <w:t>keyType</w:t>
            </w:r>
          </w:p>
        </w:tc>
        <w:tc>
          <w:tcPr>
            <w:tcW w:w="4500" w:type="dxa"/>
            <w:shd w:val="clear" w:color="auto" w:fill="auto"/>
          </w:tcPr>
          <w:p w:rsidR="00EE607A" w:rsidRPr="00DE607F" w:rsidRDefault="00EE607A" w:rsidP="00E742A2">
            <w:pPr>
              <w:pStyle w:val="gemtab11ptAbstand"/>
              <w:rPr>
                <w:sz w:val="20"/>
              </w:rPr>
            </w:pPr>
            <w:r w:rsidRPr="00DE607F">
              <w:rPr>
                <w:sz w:val="20"/>
              </w:rPr>
              <w:t>AES-256</w:t>
            </w:r>
          </w:p>
        </w:tc>
        <w:tc>
          <w:tcPr>
            <w:tcW w:w="1980" w:type="dxa"/>
            <w:shd w:val="clear" w:color="auto" w:fill="auto"/>
            <w:vAlign w:val="center"/>
          </w:tcPr>
          <w:p w:rsidR="00EE607A" w:rsidRPr="000571F4" w:rsidRDefault="00EE607A" w:rsidP="00AE59EB">
            <w:pPr>
              <w:pStyle w:val="gemAnmerkung"/>
            </w:pPr>
          </w:p>
        </w:tc>
      </w:tr>
      <w:tr w:rsidR="00EE607A" w:rsidRPr="000571F4" w:rsidTr="00AE59EB">
        <w:tc>
          <w:tcPr>
            <w:tcW w:w="2448" w:type="dxa"/>
            <w:tcBorders>
              <w:bottom w:val="single" w:sz="6" w:space="0" w:color="000000"/>
            </w:tcBorders>
            <w:shd w:val="clear" w:color="auto" w:fill="auto"/>
            <w:vAlign w:val="center"/>
          </w:tcPr>
          <w:p w:rsidR="00EE607A" w:rsidRPr="000571F4" w:rsidRDefault="00EE607A" w:rsidP="00AE59EB">
            <w:pPr>
              <w:pStyle w:val="gemTab10pt"/>
              <w:rPr>
                <w:i/>
              </w:rPr>
            </w:pPr>
            <w:r w:rsidRPr="000571F4">
              <w:rPr>
                <w:i/>
              </w:rPr>
              <w:t>keyIdentifier</w:t>
            </w:r>
          </w:p>
        </w:tc>
        <w:tc>
          <w:tcPr>
            <w:tcW w:w="4500" w:type="dxa"/>
            <w:tcBorders>
              <w:bottom w:val="single" w:sz="6" w:space="0" w:color="000000"/>
            </w:tcBorders>
            <w:shd w:val="clear" w:color="auto" w:fill="auto"/>
            <w:vAlign w:val="center"/>
          </w:tcPr>
          <w:p w:rsidR="00EE607A" w:rsidRPr="000571F4" w:rsidRDefault="00EE607A" w:rsidP="00AE59EB">
            <w:pPr>
              <w:pStyle w:val="gemTab10pt"/>
            </w:pPr>
            <w:r w:rsidRPr="000571F4">
              <w:t>’04’ = 4</w:t>
            </w:r>
          </w:p>
        </w:tc>
        <w:tc>
          <w:tcPr>
            <w:tcW w:w="1980" w:type="dxa"/>
            <w:tcBorders>
              <w:bottom w:val="single" w:sz="6" w:space="0" w:color="000000"/>
            </w:tcBorders>
            <w:shd w:val="clear" w:color="auto" w:fill="auto"/>
            <w:vAlign w:val="center"/>
          </w:tcPr>
          <w:p w:rsidR="00EE607A" w:rsidRPr="000571F4" w:rsidRDefault="00EE607A" w:rsidP="00AE59EB">
            <w:pPr>
              <w:pStyle w:val="gemTab10pt"/>
            </w:pPr>
          </w:p>
        </w:tc>
      </w:tr>
      <w:tr w:rsidR="00EE607A" w:rsidRPr="000571F4" w:rsidTr="00AE59EB">
        <w:tc>
          <w:tcPr>
            <w:tcW w:w="2448" w:type="dxa"/>
            <w:tcBorders>
              <w:bottom w:val="single" w:sz="4" w:space="0" w:color="auto"/>
            </w:tcBorders>
            <w:shd w:val="clear" w:color="auto" w:fill="auto"/>
            <w:vAlign w:val="center"/>
          </w:tcPr>
          <w:p w:rsidR="00EE607A" w:rsidRPr="000571F4" w:rsidRDefault="00EE607A" w:rsidP="00AE59EB">
            <w:pPr>
              <w:pStyle w:val="gemTab10pt"/>
              <w:rPr>
                <w:i/>
              </w:rPr>
            </w:pPr>
            <w:r w:rsidRPr="000571F4">
              <w:rPr>
                <w:i/>
              </w:rPr>
              <w:t>lifeCycleStatus</w:t>
            </w:r>
          </w:p>
        </w:tc>
        <w:tc>
          <w:tcPr>
            <w:tcW w:w="4500" w:type="dxa"/>
            <w:tcBorders>
              <w:bottom w:val="single" w:sz="4" w:space="0" w:color="auto"/>
            </w:tcBorders>
            <w:shd w:val="clear" w:color="auto" w:fill="auto"/>
            <w:vAlign w:val="center"/>
          </w:tcPr>
          <w:p w:rsidR="00EE607A" w:rsidRPr="000571F4" w:rsidRDefault="00EE607A" w:rsidP="00AE59EB">
            <w:pPr>
              <w:pStyle w:val="gemTab10pt"/>
            </w:pPr>
            <w:r w:rsidRPr="000571F4">
              <w:t>„Operational state (activated)“</w:t>
            </w:r>
          </w:p>
        </w:tc>
        <w:tc>
          <w:tcPr>
            <w:tcW w:w="1980" w:type="dxa"/>
            <w:tcBorders>
              <w:bottom w:val="single" w:sz="4" w:space="0" w:color="auto"/>
            </w:tcBorders>
            <w:shd w:val="clear" w:color="auto" w:fill="auto"/>
            <w:vAlign w:val="center"/>
          </w:tcPr>
          <w:p w:rsidR="00EE607A" w:rsidRPr="000571F4" w:rsidRDefault="00EE607A" w:rsidP="00AE59EB">
            <w:pPr>
              <w:pStyle w:val="gemTab10pt"/>
            </w:pPr>
          </w:p>
        </w:tc>
      </w:tr>
      <w:tr w:rsidR="00EE607A" w:rsidRPr="000571F4" w:rsidTr="00AE59EB">
        <w:tc>
          <w:tcPr>
            <w:tcW w:w="2448" w:type="dxa"/>
            <w:tcBorders>
              <w:bottom w:val="single" w:sz="6" w:space="0" w:color="000000"/>
            </w:tcBorders>
            <w:shd w:val="clear" w:color="auto" w:fill="auto"/>
            <w:vAlign w:val="center"/>
          </w:tcPr>
          <w:p w:rsidR="00EE607A" w:rsidRPr="000571F4" w:rsidRDefault="00EE607A" w:rsidP="00AE59EB">
            <w:pPr>
              <w:pStyle w:val="gemTab10pt"/>
              <w:rPr>
                <w:i/>
              </w:rPr>
            </w:pPr>
            <w:r w:rsidRPr="000571F4">
              <w:rPr>
                <w:i/>
              </w:rPr>
              <w:t>encKey</w:t>
            </w:r>
          </w:p>
        </w:tc>
        <w:tc>
          <w:tcPr>
            <w:tcW w:w="4500" w:type="dxa"/>
            <w:tcBorders>
              <w:bottom w:val="single" w:sz="6" w:space="0" w:color="000000"/>
            </w:tcBorders>
            <w:shd w:val="clear" w:color="auto" w:fill="auto"/>
            <w:vAlign w:val="center"/>
          </w:tcPr>
          <w:p w:rsidR="00EE607A" w:rsidRPr="000571F4" w:rsidRDefault="00EE607A" w:rsidP="0065316E">
            <w:pPr>
              <w:pStyle w:val="gemTab10pt"/>
            </w:pPr>
            <w:r w:rsidRPr="000571F4">
              <w:t>herstellerspezifisch „unbefüllt“, Speicherplatz hinreichend für einen symmetrischen AES-Schlüssel mit 256 Bit</w:t>
            </w:r>
          </w:p>
        </w:tc>
        <w:tc>
          <w:tcPr>
            <w:tcW w:w="1980" w:type="dxa"/>
            <w:tcBorders>
              <w:bottom w:val="single" w:sz="6" w:space="0" w:color="000000"/>
            </w:tcBorders>
            <w:shd w:val="clear" w:color="auto" w:fill="auto"/>
            <w:vAlign w:val="center"/>
          </w:tcPr>
          <w:p w:rsidR="00EE607A" w:rsidRPr="000571F4" w:rsidRDefault="00EE607A" w:rsidP="00AE59EB">
            <w:pPr>
              <w:pStyle w:val="gemTab10pt"/>
            </w:pPr>
            <w:r w:rsidRPr="000571F4">
              <w:t>wird personalisiert</w:t>
            </w:r>
          </w:p>
        </w:tc>
      </w:tr>
      <w:tr w:rsidR="00EE607A" w:rsidRPr="000571F4" w:rsidTr="00AE59EB">
        <w:tc>
          <w:tcPr>
            <w:tcW w:w="2448" w:type="dxa"/>
            <w:tcBorders>
              <w:bottom w:val="single" w:sz="6" w:space="0" w:color="000000"/>
            </w:tcBorders>
            <w:shd w:val="clear" w:color="auto" w:fill="auto"/>
            <w:vAlign w:val="center"/>
          </w:tcPr>
          <w:p w:rsidR="00EE607A" w:rsidRPr="000571F4" w:rsidRDefault="00EE607A" w:rsidP="00AE59EB">
            <w:pPr>
              <w:pStyle w:val="gemTab10pt"/>
              <w:rPr>
                <w:i/>
              </w:rPr>
            </w:pPr>
            <w:r w:rsidRPr="000571F4">
              <w:rPr>
                <w:i/>
              </w:rPr>
              <w:t>macKey</w:t>
            </w:r>
          </w:p>
        </w:tc>
        <w:tc>
          <w:tcPr>
            <w:tcW w:w="4500" w:type="dxa"/>
            <w:tcBorders>
              <w:bottom w:val="single" w:sz="6" w:space="0" w:color="000000"/>
            </w:tcBorders>
            <w:shd w:val="clear" w:color="auto" w:fill="auto"/>
            <w:vAlign w:val="center"/>
          </w:tcPr>
          <w:p w:rsidR="00EE607A" w:rsidRPr="000571F4" w:rsidRDefault="00EE607A" w:rsidP="0065316E">
            <w:pPr>
              <w:pStyle w:val="gemTab10pt"/>
            </w:pPr>
            <w:r w:rsidRPr="000571F4">
              <w:t>herstellerspezifisch „unbefüllt“, Speicherplatz hinreichend für einen symmetrischen AES-Schlüssel mit 256 Bit</w:t>
            </w:r>
          </w:p>
        </w:tc>
        <w:tc>
          <w:tcPr>
            <w:tcW w:w="1980" w:type="dxa"/>
            <w:tcBorders>
              <w:bottom w:val="single" w:sz="6" w:space="0" w:color="000000"/>
            </w:tcBorders>
            <w:shd w:val="clear" w:color="auto" w:fill="auto"/>
            <w:vAlign w:val="center"/>
          </w:tcPr>
          <w:p w:rsidR="00EE607A" w:rsidRPr="000571F4" w:rsidRDefault="00EE607A" w:rsidP="00AE59EB">
            <w:pPr>
              <w:pStyle w:val="gemTab10pt"/>
            </w:pPr>
            <w:r w:rsidRPr="000571F4">
              <w:t>wird personalisiert</w:t>
            </w:r>
          </w:p>
        </w:tc>
      </w:tr>
      <w:tr w:rsidR="00EE607A" w:rsidRPr="000571F4" w:rsidTr="00AE59EB">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rsidR="00EE607A" w:rsidRPr="000571F4" w:rsidRDefault="00EE607A" w:rsidP="00AE59EB">
            <w:pPr>
              <w:pStyle w:val="gemTab10pt"/>
              <w:rPr>
                <w:i/>
              </w:rPr>
            </w:pPr>
            <w:r w:rsidRPr="000571F4">
              <w:rPr>
                <w:i/>
              </w:rPr>
              <w:t>numberScenario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EE607A" w:rsidRPr="000571F4" w:rsidRDefault="00EE607A" w:rsidP="00AE59EB">
            <w:pPr>
              <w:pStyle w:val="gemTab10pt"/>
              <w:rPr>
                <w:rFonts w:cs="Arial"/>
              </w:rPr>
            </w:pPr>
            <w:r w:rsidRPr="000571F4">
              <w:rPr>
                <w:rFonts w:cs="Arial"/>
              </w:rPr>
              <w:t>0</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EE607A" w:rsidRPr="000571F4" w:rsidRDefault="00EE607A" w:rsidP="00AE59EB">
            <w:pPr>
              <w:pStyle w:val="gemTab10pt"/>
            </w:pPr>
          </w:p>
        </w:tc>
      </w:tr>
      <w:tr w:rsidR="00EE607A" w:rsidRPr="000571F4" w:rsidTr="00AE59EB">
        <w:tc>
          <w:tcPr>
            <w:tcW w:w="2448" w:type="dxa"/>
            <w:tcBorders>
              <w:bottom w:val="single" w:sz="4" w:space="0" w:color="auto"/>
            </w:tcBorders>
            <w:shd w:val="clear" w:color="auto" w:fill="auto"/>
            <w:vAlign w:val="center"/>
          </w:tcPr>
          <w:p w:rsidR="00EE607A" w:rsidRPr="000571F4" w:rsidRDefault="00EE607A" w:rsidP="00AE59EB">
            <w:pPr>
              <w:pStyle w:val="gemTab10pt"/>
              <w:rPr>
                <w:i/>
              </w:rPr>
            </w:pPr>
            <w:r w:rsidRPr="000571F4">
              <w:rPr>
                <w:i/>
              </w:rPr>
              <w:lastRenderedPageBreak/>
              <w:t>algorithmIdentifier</w:t>
            </w:r>
          </w:p>
        </w:tc>
        <w:tc>
          <w:tcPr>
            <w:tcW w:w="4500" w:type="dxa"/>
            <w:tcBorders>
              <w:bottom w:val="single" w:sz="4" w:space="0" w:color="auto"/>
            </w:tcBorders>
            <w:shd w:val="clear" w:color="auto" w:fill="auto"/>
            <w:vAlign w:val="center"/>
          </w:tcPr>
          <w:p w:rsidR="00EE607A" w:rsidRPr="000571F4" w:rsidRDefault="00EE607A" w:rsidP="00AE59EB">
            <w:pPr>
              <w:pStyle w:val="gemTab10pt"/>
            </w:pPr>
            <w:r w:rsidRPr="000571F4">
              <w:t xml:space="preserve">aesSessionkey4SM, siehe </w:t>
            </w:r>
            <w:r w:rsidRPr="000571F4">
              <w:fldChar w:fldCharType="begin"/>
            </w:r>
            <w:r w:rsidRPr="000571F4">
              <w:instrText xml:space="preserve"> REF qgemSpecCOS \h  \* MERGEFORMAT </w:instrText>
            </w:r>
            <w:r w:rsidRPr="000571F4">
              <w:fldChar w:fldCharType="separate"/>
            </w:r>
            <w:r w:rsidR="00997CBB" w:rsidRPr="00997CBB">
              <w:t>[</w:t>
            </w:r>
            <w:proofErr w:type="spellStart"/>
            <w:r w:rsidR="00997CBB" w:rsidRPr="00997CBB">
              <w:t>gemSpec_COS</w:t>
            </w:r>
            <w:proofErr w:type="spellEnd"/>
            <w:r w:rsidR="00997CBB" w:rsidRPr="00997CBB">
              <w:t>]</w:t>
            </w:r>
            <w:r w:rsidRPr="000571F4">
              <w:fldChar w:fldCharType="end"/>
            </w:r>
          </w:p>
        </w:tc>
        <w:tc>
          <w:tcPr>
            <w:tcW w:w="1980" w:type="dxa"/>
            <w:tcBorders>
              <w:bottom w:val="single" w:sz="4" w:space="0" w:color="auto"/>
            </w:tcBorders>
            <w:shd w:val="clear" w:color="auto" w:fill="auto"/>
            <w:vAlign w:val="center"/>
          </w:tcPr>
          <w:p w:rsidR="00EE607A" w:rsidRPr="000571F4" w:rsidRDefault="00EE607A" w:rsidP="00AE59EB">
            <w:pPr>
              <w:pStyle w:val="gemTab10pt"/>
            </w:pPr>
          </w:p>
        </w:tc>
      </w:tr>
      <w:tr w:rsidR="00EE607A" w:rsidRPr="000571F4" w:rsidTr="00AE59EB">
        <w:tc>
          <w:tcPr>
            <w:tcW w:w="2448" w:type="dxa"/>
            <w:tcBorders>
              <w:bottom w:val="single" w:sz="4" w:space="0" w:color="auto"/>
            </w:tcBorders>
            <w:shd w:val="clear" w:color="auto" w:fill="auto"/>
            <w:vAlign w:val="center"/>
          </w:tcPr>
          <w:p w:rsidR="00EE607A" w:rsidRPr="000571F4" w:rsidRDefault="00EE607A" w:rsidP="00AE59EB">
            <w:pPr>
              <w:pStyle w:val="gemTab10pt"/>
              <w:rPr>
                <w:i/>
              </w:rPr>
            </w:pPr>
            <w:r w:rsidRPr="000571F4">
              <w:rPr>
                <w:i/>
              </w:rPr>
              <w:t>accessRuleSessionkeys</w:t>
            </w:r>
          </w:p>
        </w:tc>
        <w:tc>
          <w:tcPr>
            <w:tcW w:w="4500" w:type="dxa"/>
            <w:tcBorders>
              <w:top w:val="single" w:sz="6" w:space="0" w:color="000000"/>
              <w:bottom w:val="single" w:sz="4" w:space="0" w:color="auto"/>
            </w:tcBorders>
            <w:shd w:val="clear" w:color="auto" w:fill="auto"/>
            <w:vAlign w:val="center"/>
          </w:tcPr>
          <w:p w:rsidR="00EE607A" w:rsidRPr="000571F4" w:rsidRDefault="00EE607A" w:rsidP="00AE59EB">
            <w:pPr>
              <w:pStyle w:val="gemTab10pt"/>
            </w:pPr>
            <w:r w:rsidRPr="000571F4">
              <w:t>irrelevant</w:t>
            </w:r>
          </w:p>
        </w:tc>
        <w:tc>
          <w:tcPr>
            <w:tcW w:w="1980" w:type="dxa"/>
            <w:tcBorders>
              <w:bottom w:val="single" w:sz="4" w:space="0" w:color="auto"/>
            </w:tcBorders>
            <w:shd w:val="clear" w:color="auto" w:fill="auto"/>
            <w:vAlign w:val="center"/>
          </w:tcPr>
          <w:p w:rsidR="00EE607A" w:rsidRPr="000571F4" w:rsidRDefault="00EE607A" w:rsidP="00AE59EB">
            <w:pPr>
              <w:pStyle w:val="gemTab10pt"/>
            </w:pPr>
          </w:p>
        </w:tc>
      </w:tr>
      <w:tr w:rsidR="00EE607A" w:rsidRPr="000571F4" w:rsidTr="00AE59EB">
        <w:tc>
          <w:tcPr>
            <w:tcW w:w="8928" w:type="dxa"/>
            <w:gridSpan w:val="3"/>
            <w:tcBorders>
              <w:bottom w:val="single" w:sz="4" w:space="0" w:color="auto"/>
            </w:tcBorders>
            <w:shd w:val="clear" w:color="auto" w:fill="E0E0E0"/>
            <w:vAlign w:val="center"/>
          </w:tcPr>
          <w:p w:rsidR="00EE607A" w:rsidRPr="000571F4" w:rsidRDefault="00EE607A" w:rsidP="00AE59EB">
            <w:pPr>
              <w:pStyle w:val="gemTab10pt"/>
            </w:pPr>
            <w:r w:rsidRPr="000571F4">
              <w:rPr>
                <w:b/>
              </w:rPr>
              <w:t>Zugriffsregeln</w:t>
            </w:r>
          </w:p>
        </w:tc>
      </w:tr>
      <w:tr w:rsidR="00EE607A" w:rsidRPr="000571F4" w:rsidTr="00AE59EB">
        <w:tc>
          <w:tcPr>
            <w:tcW w:w="2448" w:type="dxa"/>
            <w:tcBorders>
              <w:bottom w:val="single" w:sz="4" w:space="0" w:color="auto"/>
            </w:tcBorders>
            <w:shd w:val="clear" w:color="auto" w:fill="auto"/>
            <w:vAlign w:val="center"/>
          </w:tcPr>
          <w:p w:rsidR="00EE607A" w:rsidRPr="000571F4" w:rsidRDefault="00EE607A" w:rsidP="00AE59EB">
            <w:pPr>
              <w:pStyle w:val="gemTab10pt"/>
              <w:rPr>
                <w:i/>
              </w:rPr>
            </w:pPr>
            <w:r w:rsidRPr="000571F4">
              <w:rPr>
                <w:i/>
              </w:rPr>
              <w:t>accessRules</w:t>
            </w:r>
          </w:p>
        </w:tc>
        <w:tc>
          <w:tcPr>
            <w:tcW w:w="4500" w:type="dxa"/>
            <w:tcBorders>
              <w:top w:val="single" w:sz="6" w:space="0" w:color="000000"/>
              <w:bottom w:val="single" w:sz="4" w:space="0" w:color="auto"/>
            </w:tcBorders>
            <w:shd w:val="clear" w:color="auto" w:fill="auto"/>
            <w:vAlign w:val="center"/>
          </w:tcPr>
          <w:p w:rsidR="00EE607A" w:rsidRPr="000571F4" w:rsidRDefault="00EE607A" w:rsidP="00AE59EB">
            <w:pPr>
              <w:pStyle w:val="gemTab10pt"/>
            </w:pPr>
            <w:r w:rsidRPr="000571F4">
              <w:t xml:space="preserve">identisch zu </w:t>
            </w:r>
            <w:r w:rsidRPr="000571F4">
              <w:fldChar w:fldCharType="begin"/>
            </w:r>
            <w:r w:rsidRPr="000571F4">
              <w:instrText xml:space="preserve"> REF oSK_CAMS_AES128 \h  \* MERGEFORMAT </w:instrText>
            </w:r>
            <w:r w:rsidRPr="000571F4">
              <w:fldChar w:fldCharType="separate"/>
            </w:r>
            <w:r w:rsidR="00997CBB" w:rsidRPr="000571F4">
              <w:t>SK.CMS.AES128</w:t>
            </w:r>
            <w:r w:rsidRPr="000571F4">
              <w:fldChar w:fldCharType="end"/>
            </w:r>
          </w:p>
        </w:tc>
        <w:tc>
          <w:tcPr>
            <w:tcW w:w="1980" w:type="dxa"/>
            <w:tcBorders>
              <w:bottom w:val="single" w:sz="4" w:space="0" w:color="auto"/>
            </w:tcBorders>
            <w:shd w:val="clear" w:color="auto" w:fill="auto"/>
            <w:vAlign w:val="center"/>
          </w:tcPr>
          <w:p w:rsidR="00EE607A" w:rsidRPr="000571F4" w:rsidRDefault="00EE607A" w:rsidP="00AE59EB">
            <w:pPr>
              <w:pStyle w:val="gemTab10pt"/>
            </w:pPr>
          </w:p>
        </w:tc>
      </w:tr>
    </w:tbl>
    <w:p w:rsidR="00AE4B6A" w:rsidRDefault="00AE4B6A" w:rsidP="00AE59EB">
      <w:pPr>
        <w:pStyle w:val="gemEinzug"/>
        <w:rPr>
          <w:b/>
        </w:rPr>
      </w:pPr>
    </w:p>
    <w:p w:rsidR="00AE59EB" w:rsidRPr="00AE4B6A" w:rsidRDefault="00AE4B6A" w:rsidP="00AE4B6A">
      <w:pPr>
        <w:pStyle w:val="gemStandard"/>
      </w:pPr>
      <w:r>
        <w:rPr>
          <w:b/>
        </w:rPr>
        <w:sym w:font="Wingdings" w:char="F0D5"/>
      </w:r>
    </w:p>
    <w:p w:rsidR="00AE59EB" w:rsidRPr="000571F4" w:rsidRDefault="00AE59EB" w:rsidP="00E55CCE">
      <w:pPr>
        <w:pStyle w:val="gemStandard"/>
        <w:keepNext/>
        <w:tabs>
          <w:tab w:val="left" w:pos="567"/>
        </w:tabs>
        <w:ind w:left="567" w:hanging="567"/>
        <w:rPr>
          <w:b/>
        </w:rPr>
      </w:pPr>
      <w:r w:rsidRPr="000571F4">
        <w:rPr>
          <w:b/>
        </w:rPr>
        <w:sym w:font="Wingdings" w:char="F0D6"/>
      </w:r>
      <w:r w:rsidRPr="000571F4">
        <w:rPr>
          <w:b/>
        </w:rPr>
        <w:tab/>
      </w:r>
      <w:r w:rsidR="008F745D" w:rsidRPr="00E55CCE">
        <w:rPr>
          <w:b/>
        </w:rPr>
        <w:t>Card-G2-A</w:t>
      </w:r>
      <w:r w:rsidRPr="00E55CCE">
        <w:rPr>
          <w:b/>
        </w:rPr>
        <w:t>_</w:t>
      </w:r>
      <w:r w:rsidR="008F745D" w:rsidRPr="00E55CCE">
        <w:rPr>
          <w:b/>
        </w:rPr>
        <w:t>3363</w:t>
      </w:r>
      <w:r w:rsidRPr="000571F4">
        <w:rPr>
          <w:b/>
        </w:rPr>
        <w:t xml:space="preserve"> K_Personalisierung: Personalisierte Attribute von </w:t>
      </w:r>
      <w:r w:rsidRPr="000571F4">
        <w:rPr>
          <w:b/>
        </w:rPr>
        <w:fldChar w:fldCharType="begin"/>
      </w:r>
      <w:r w:rsidRPr="000571F4">
        <w:rPr>
          <w:b/>
        </w:rPr>
        <w:instrText xml:space="preserve"> REF oMF \h  \* MERGEFORMAT </w:instrText>
      </w:r>
      <w:r w:rsidRPr="000571F4">
        <w:rPr>
          <w:b/>
        </w:rPr>
      </w:r>
      <w:r w:rsidRPr="000571F4">
        <w:rPr>
          <w:b/>
        </w:rPr>
        <w:fldChar w:fldCharType="separate"/>
      </w:r>
      <w:r w:rsidR="00997CBB" w:rsidRPr="00997CBB">
        <w:rPr>
          <w:b/>
        </w:rPr>
        <w:t>MF</w:t>
      </w:r>
      <w:r w:rsidRPr="000571F4">
        <w:rPr>
          <w:b/>
        </w:rPr>
        <w:fldChar w:fldCharType="end"/>
      </w:r>
      <w:r w:rsidRPr="000571F4">
        <w:rPr>
          <w:b/>
        </w:rPr>
        <w:t xml:space="preserve"> / </w:t>
      </w:r>
      <w:r w:rsidR="00532795" w:rsidRPr="000571F4">
        <w:rPr>
          <w:b/>
        </w:rPr>
        <w:fldChar w:fldCharType="begin"/>
      </w:r>
      <w:r w:rsidR="00532795" w:rsidRPr="000571F4">
        <w:rPr>
          <w:b/>
        </w:rPr>
        <w:instrText xml:space="preserve"> REF oSK_CUP_AES256 \h  \* MERGEFORMAT </w:instrText>
      </w:r>
      <w:r w:rsidR="00532795" w:rsidRPr="000571F4">
        <w:rPr>
          <w:b/>
        </w:rPr>
      </w:r>
      <w:r w:rsidR="00532795" w:rsidRPr="000571F4">
        <w:rPr>
          <w:b/>
        </w:rPr>
        <w:fldChar w:fldCharType="separate"/>
      </w:r>
      <w:r w:rsidR="00997CBB" w:rsidRPr="00997CBB">
        <w:rPr>
          <w:b/>
        </w:rPr>
        <w:t>SK.CUP.AES256</w:t>
      </w:r>
      <w:r w:rsidR="00532795" w:rsidRPr="000571F4">
        <w:rPr>
          <w:b/>
        </w:rPr>
        <w:fldChar w:fldCharType="end"/>
      </w:r>
    </w:p>
    <w:p w:rsidR="00AE59EB" w:rsidRPr="000571F4" w:rsidRDefault="00F274E0" w:rsidP="007D6703">
      <w:pPr>
        <w:pStyle w:val="gemEinzug"/>
        <w:spacing w:after="180"/>
        <w:ind w:left="567"/>
      </w:pPr>
      <w:r w:rsidRPr="008240E6">
        <w:t>Falls das symmetrische Authentifizierungsverfahren genutzt werden soll, dann MÜSSEN b</w:t>
      </w:r>
      <w:r w:rsidR="00AE59EB" w:rsidRPr="000571F4">
        <w:t xml:space="preserve">ei der Personalisierung von </w:t>
      </w:r>
      <w:r w:rsidR="00532795" w:rsidRPr="000571F4">
        <w:fldChar w:fldCharType="begin"/>
      </w:r>
      <w:r w:rsidR="00532795" w:rsidRPr="000571F4">
        <w:instrText xml:space="preserve"> REF oSK_CUP_AES256 \h  \* MERGEFORMAT </w:instrText>
      </w:r>
      <w:r w:rsidR="00532795" w:rsidRPr="000571F4">
        <w:fldChar w:fldCharType="separate"/>
      </w:r>
      <w:r w:rsidR="00997CBB" w:rsidRPr="000571F4">
        <w:t>SK.</w:t>
      </w:r>
      <w:r w:rsidR="00997CBB" w:rsidRPr="00997CBB">
        <w:t>CUP</w:t>
      </w:r>
      <w:r w:rsidR="00997CBB" w:rsidRPr="000571F4">
        <w:t>.AES256</w:t>
      </w:r>
      <w:r w:rsidR="00532795" w:rsidRPr="000571F4">
        <w:fldChar w:fldCharType="end"/>
      </w:r>
      <w:r w:rsidR="00AE59EB" w:rsidRPr="000571F4">
        <w:t xml:space="preserve"> die in Tab_SMC-B_ObjSys_</w:t>
      </w:r>
      <w:r w:rsidR="00742E15" w:rsidRPr="000571F4">
        <w:t>116</w:t>
      </w:r>
      <w:r w:rsidR="00AE59EB" w:rsidRPr="00AB7DFC">
        <w:t xml:space="preserve"> angegebenen Attribute mit den dort angegebenen Inhalten personalisiert werden.</w:t>
      </w:r>
    </w:p>
    <w:p w:rsidR="00AE59EB" w:rsidRPr="000571F4" w:rsidRDefault="00AE59EB" w:rsidP="00AE4B6A">
      <w:pPr>
        <w:pStyle w:val="Beschriftung"/>
      </w:pPr>
      <w:bookmarkStart w:id="363" w:name="_Toc372710015"/>
      <w:bookmarkStart w:id="364" w:name="_Toc501368305"/>
      <w:r w:rsidRPr="000571F4">
        <w:t xml:space="preserve">Tabelle </w:t>
      </w:r>
      <w:fldSimple w:instr=" SEQ Tabelle \* ARABIC ">
        <w:r w:rsidR="00997CBB">
          <w:rPr>
            <w:noProof/>
          </w:rPr>
          <w:t>41</w:t>
        </w:r>
      </w:fldSimple>
      <w:r w:rsidRPr="000571F4">
        <w:t xml:space="preserve">: </w:t>
      </w:r>
      <w:r w:rsidRPr="000571F4">
        <w:rPr>
          <w:lang w:val="fr-FR"/>
        </w:rPr>
        <w:t>Tab_SMC-B_ObjSys_</w:t>
      </w:r>
      <w:r w:rsidR="00742E15" w:rsidRPr="000571F4">
        <w:rPr>
          <w:lang w:val="fr-FR"/>
        </w:rPr>
        <w:t>116</w:t>
      </w:r>
      <w:r w:rsidRPr="000571F4">
        <w:t xml:space="preserve"> Personalisierte Attribute von </w:t>
      </w:r>
      <w:r w:rsidRPr="000571F4">
        <w:fldChar w:fldCharType="begin"/>
      </w:r>
      <w:r w:rsidRPr="000571F4">
        <w:instrText xml:space="preserve"> REF oMF \h  \* MERGEFORMAT </w:instrText>
      </w:r>
      <w:r w:rsidRPr="000571F4">
        <w:fldChar w:fldCharType="separate"/>
      </w:r>
      <w:r w:rsidR="00997CBB" w:rsidRPr="000571F4">
        <w:t>MF</w:t>
      </w:r>
      <w:r w:rsidRPr="000571F4">
        <w:fldChar w:fldCharType="end"/>
      </w:r>
      <w:r w:rsidRPr="000571F4">
        <w:t xml:space="preserve"> / </w:t>
      </w:r>
      <w:bookmarkEnd w:id="363"/>
      <w:r w:rsidR="00532795" w:rsidRPr="000571F4">
        <w:fldChar w:fldCharType="begin"/>
      </w:r>
      <w:r w:rsidR="00532795" w:rsidRPr="000571F4">
        <w:instrText xml:space="preserve"> REF oSK_CUP_AES256 \h </w:instrText>
      </w:r>
      <w:r w:rsidR="000571F4">
        <w:instrText xml:space="preserve"> \* MERGEFORMAT </w:instrText>
      </w:r>
      <w:r w:rsidR="00532795" w:rsidRPr="000571F4">
        <w:fldChar w:fldCharType="separate"/>
      </w:r>
      <w:r w:rsidR="00997CBB" w:rsidRPr="000571F4">
        <w:t>SK.</w:t>
      </w:r>
      <w:r w:rsidR="00997CBB" w:rsidRPr="00997CBB">
        <w:t>CUP</w:t>
      </w:r>
      <w:r w:rsidR="00997CBB" w:rsidRPr="000571F4">
        <w:t>.AES256</w:t>
      </w:r>
      <w:bookmarkEnd w:id="364"/>
      <w:r w:rsidR="00532795"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AE59EB" w:rsidRPr="000571F4" w:rsidTr="00AE59EB">
        <w:tc>
          <w:tcPr>
            <w:tcW w:w="2088" w:type="dxa"/>
            <w:tcBorders>
              <w:top w:val="single" w:sz="4" w:space="0" w:color="auto"/>
              <w:left w:val="single" w:sz="4" w:space="0" w:color="auto"/>
              <w:bottom w:val="single" w:sz="4" w:space="0" w:color="auto"/>
              <w:right w:val="single" w:sz="4" w:space="0" w:color="auto"/>
            </w:tcBorders>
            <w:shd w:val="clear" w:color="auto" w:fill="E0E0E0"/>
          </w:tcPr>
          <w:p w:rsidR="00AE59EB" w:rsidRPr="000571F4" w:rsidRDefault="00AE59EB" w:rsidP="00D00AF9">
            <w:pPr>
              <w:pStyle w:val="gemtab11ptAbstand"/>
              <w:keepNext/>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AE59EB" w:rsidRPr="000571F4" w:rsidRDefault="00AE59EB" w:rsidP="00D00AF9">
            <w:pPr>
              <w:pStyle w:val="gemtab11ptAbstand"/>
              <w:keepNext/>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AE59EB" w:rsidRPr="000571F4" w:rsidRDefault="00AE59EB" w:rsidP="00D00AF9">
            <w:pPr>
              <w:pStyle w:val="gemtab11ptAbstand"/>
              <w:keepNext/>
              <w:rPr>
                <w:b/>
                <w:sz w:val="20"/>
              </w:rPr>
            </w:pPr>
            <w:r w:rsidRPr="000571F4">
              <w:rPr>
                <w:b/>
                <w:sz w:val="20"/>
              </w:rPr>
              <w:t>Bemerkung</w:t>
            </w:r>
          </w:p>
        </w:tc>
      </w:tr>
      <w:tr w:rsidR="00AE59EB" w:rsidRPr="000571F4" w:rsidTr="00AE59EB">
        <w:tc>
          <w:tcPr>
            <w:tcW w:w="2088" w:type="dxa"/>
            <w:shd w:val="clear" w:color="auto" w:fill="auto"/>
            <w:vAlign w:val="center"/>
          </w:tcPr>
          <w:p w:rsidR="00AE59EB" w:rsidRPr="000571F4" w:rsidRDefault="00AE59EB" w:rsidP="00AE59EB">
            <w:pPr>
              <w:pStyle w:val="gemTab10pt"/>
              <w:rPr>
                <w:i/>
              </w:rPr>
            </w:pPr>
            <w:r w:rsidRPr="000571F4">
              <w:rPr>
                <w:i/>
              </w:rPr>
              <w:t>encKey</w:t>
            </w:r>
          </w:p>
        </w:tc>
        <w:tc>
          <w:tcPr>
            <w:tcW w:w="4680" w:type="dxa"/>
            <w:shd w:val="clear" w:color="auto" w:fill="auto"/>
            <w:vAlign w:val="center"/>
          </w:tcPr>
          <w:p w:rsidR="00AE59EB" w:rsidRPr="000571F4" w:rsidRDefault="00AA2319" w:rsidP="00AE59EB">
            <w:pPr>
              <w:pStyle w:val="gemTab10pt"/>
            </w:pPr>
            <w:r w:rsidRPr="000571F4">
              <w:t xml:space="preserve">Symmetrischer Schlüssel AES.256 gemäß </w:t>
            </w:r>
            <w:r w:rsidRPr="000571F4">
              <w:fldChar w:fldCharType="begin"/>
            </w:r>
            <w:r w:rsidRPr="000571F4">
              <w:instrText xml:space="preserve"> REF qgemSpec_Krypt \h  \* MERGEFORMAT </w:instrText>
            </w:r>
            <w:r w:rsidRPr="000571F4">
              <w:fldChar w:fldCharType="separate"/>
            </w:r>
            <w:r w:rsidR="00997CBB" w:rsidRPr="00E01BDF">
              <w:t>[gemSpec_Krypt</w:t>
            </w:r>
            <w:r w:rsidRPr="000571F4">
              <w:fldChar w:fldCharType="end"/>
            </w:r>
            <w:r w:rsidRPr="000571F4">
              <w:t>#2.4]</w:t>
            </w:r>
          </w:p>
        </w:tc>
        <w:tc>
          <w:tcPr>
            <w:tcW w:w="2160" w:type="dxa"/>
            <w:shd w:val="clear" w:color="auto" w:fill="auto"/>
            <w:vAlign w:val="center"/>
          </w:tcPr>
          <w:p w:rsidR="00AE59EB" w:rsidRPr="000571F4" w:rsidRDefault="00AE59EB" w:rsidP="00AE59EB">
            <w:pPr>
              <w:pStyle w:val="gemTab10pt"/>
            </w:pPr>
          </w:p>
        </w:tc>
      </w:tr>
      <w:tr w:rsidR="00AE59EB" w:rsidRPr="000571F4" w:rsidTr="00AE59EB">
        <w:tc>
          <w:tcPr>
            <w:tcW w:w="2088" w:type="dxa"/>
            <w:tcBorders>
              <w:bottom w:val="single" w:sz="4" w:space="0" w:color="auto"/>
            </w:tcBorders>
            <w:shd w:val="clear" w:color="auto" w:fill="auto"/>
            <w:vAlign w:val="center"/>
          </w:tcPr>
          <w:p w:rsidR="00AE59EB" w:rsidRPr="000571F4" w:rsidRDefault="00AE59EB" w:rsidP="00AE59EB">
            <w:pPr>
              <w:pStyle w:val="gemTab10pt"/>
              <w:rPr>
                <w:i/>
              </w:rPr>
            </w:pPr>
            <w:r w:rsidRPr="000571F4">
              <w:rPr>
                <w:i/>
              </w:rPr>
              <w:t>macKey</w:t>
            </w:r>
          </w:p>
        </w:tc>
        <w:tc>
          <w:tcPr>
            <w:tcW w:w="4680" w:type="dxa"/>
            <w:tcBorders>
              <w:bottom w:val="single" w:sz="4" w:space="0" w:color="auto"/>
            </w:tcBorders>
            <w:shd w:val="clear" w:color="auto" w:fill="auto"/>
            <w:vAlign w:val="center"/>
          </w:tcPr>
          <w:p w:rsidR="00AE59EB" w:rsidRPr="000571F4" w:rsidRDefault="00AA2319" w:rsidP="00AE59EB">
            <w:pPr>
              <w:pStyle w:val="gemTab10pt"/>
            </w:pPr>
            <w:r w:rsidRPr="000571F4">
              <w:t xml:space="preserve">Symmetrischer Schlüssel AES.256 gemäß </w:t>
            </w:r>
            <w:r w:rsidRPr="000571F4">
              <w:fldChar w:fldCharType="begin"/>
            </w:r>
            <w:r w:rsidRPr="000571F4">
              <w:instrText xml:space="preserve"> REF qgemSpec_Krypt \h  \* MERGEFORMAT </w:instrText>
            </w:r>
            <w:r w:rsidRPr="000571F4">
              <w:fldChar w:fldCharType="separate"/>
            </w:r>
            <w:r w:rsidR="00997CBB" w:rsidRPr="00E01BDF">
              <w:t>[gemSpec_Krypt</w:t>
            </w:r>
            <w:r w:rsidRPr="000571F4">
              <w:fldChar w:fldCharType="end"/>
            </w:r>
            <w:r w:rsidRPr="000571F4">
              <w:t>#2.4]</w:t>
            </w:r>
          </w:p>
        </w:tc>
        <w:tc>
          <w:tcPr>
            <w:tcW w:w="2160" w:type="dxa"/>
            <w:tcBorders>
              <w:bottom w:val="single" w:sz="4" w:space="0" w:color="auto"/>
            </w:tcBorders>
            <w:shd w:val="clear" w:color="auto" w:fill="auto"/>
            <w:vAlign w:val="center"/>
          </w:tcPr>
          <w:p w:rsidR="00AE59EB" w:rsidRPr="000571F4" w:rsidRDefault="00AE59EB" w:rsidP="00AE59EB">
            <w:pPr>
              <w:pStyle w:val="gemTab10pt"/>
            </w:pPr>
          </w:p>
        </w:tc>
      </w:tr>
    </w:tbl>
    <w:p w:rsidR="00AE4B6A" w:rsidRDefault="00AE4B6A" w:rsidP="00D655AD">
      <w:pPr>
        <w:pStyle w:val="gemEinzug"/>
        <w:rPr>
          <w:b/>
        </w:rPr>
      </w:pPr>
    </w:p>
    <w:p w:rsidR="00AE59EB" w:rsidRPr="00AE4B6A" w:rsidRDefault="00AE4B6A" w:rsidP="00AE4B6A">
      <w:pPr>
        <w:pStyle w:val="gemStandard"/>
      </w:pPr>
      <w:r>
        <w:rPr>
          <w:b/>
        </w:rPr>
        <w:sym w:font="Wingdings" w:char="F0D5"/>
      </w:r>
    </w:p>
    <w:p w:rsidR="0032508F" w:rsidRPr="00CD2682" w:rsidRDefault="00000322" w:rsidP="00AE4B6A">
      <w:pPr>
        <w:pStyle w:val="berschrift2"/>
      </w:pPr>
      <w:bookmarkStart w:id="365" w:name="_Toc195062490"/>
      <w:bookmarkStart w:id="366" w:name="_Toc502658468"/>
      <w:r w:rsidRPr="000571F4">
        <w:t>Die Sicherheitsmodul-</w:t>
      </w:r>
      <w:r w:rsidR="000E432E" w:rsidRPr="000571F4">
        <w:t>Anwendung</w:t>
      </w:r>
      <w:bookmarkEnd w:id="365"/>
      <w:r w:rsidR="006C0B3D" w:rsidRPr="000571F4">
        <w:t xml:space="preserve"> </w:t>
      </w:r>
      <w:bookmarkStart w:id="367" w:name="SMA"/>
      <w:bookmarkStart w:id="368" w:name="oDF_SMA"/>
      <w:r w:rsidR="006C0B3D" w:rsidRPr="000571F4">
        <w:t>DF.SM</w:t>
      </w:r>
      <w:r w:rsidR="006C0B3D" w:rsidRPr="00CD2682">
        <w:t>A</w:t>
      </w:r>
      <w:bookmarkEnd w:id="367"/>
      <w:bookmarkEnd w:id="368"/>
      <w:r w:rsidR="007416A5" w:rsidRPr="00CD2682">
        <w:t xml:space="preserve"> @deprecate</w:t>
      </w:r>
      <w:commentRangeStart w:id="369"/>
      <w:r w:rsidR="007416A5" w:rsidRPr="00CD2682">
        <w:t>d</w:t>
      </w:r>
      <w:commentRangeEnd w:id="369"/>
      <w:r w:rsidR="007416A5" w:rsidRPr="00CD2682">
        <w:rPr>
          <w:rStyle w:val="Kommentarzeichen"/>
          <w:b w:val="0"/>
          <w:bCs/>
          <w:iCs/>
        </w:rPr>
        <w:commentReference w:id="369"/>
      </w:r>
      <w:bookmarkEnd w:id="366"/>
    </w:p>
    <w:p w:rsidR="000B2052" w:rsidRPr="00CD2682" w:rsidRDefault="000B2052" w:rsidP="000B2052">
      <w:bookmarkStart w:id="370" w:name="_Toc195062491"/>
    </w:p>
    <w:p w:rsidR="000B2052" w:rsidRPr="00CD2682" w:rsidRDefault="000B2052" w:rsidP="000B2052">
      <w:pPr>
        <w:pStyle w:val="TBD"/>
        <w:rPr>
          <w:rStyle w:val="Fett"/>
        </w:rPr>
      </w:pPr>
      <w:r w:rsidRPr="00CD2682">
        <w:rPr>
          <w:rStyle w:val="Fett"/>
        </w:rPr>
        <w:t>Wichtiger Hinweis:</w:t>
      </w:r>
    </w:p>
    <w:p w:rsidR="000B2052" w:rsidRPr="00CD2682" w:rsidRDefault="000B2052" w:rsidP="000B2052">
      <w:pPr>
        <w:pStyle w:val="TBD"/>
        <w:rPr>
          <w:rStyle w:val="Fett"/>
          <w:b w:val="0"/>
        </w:rPr>
      </w:pPr>
    </w:p>
    <w:p w:rsidR="000B2052" w:rsidRPr="005D4368" w:rsidRDefault="000B2052" w:rsidP="000B2052">
      <w:pPr>
        <w:pStyle w:val="TBD"/>
        <w:rPr>
          <w:rStyle w:val="Fett"/>
          <w:b w:val="0"/>
        </w:rPr>
      </w:pPr>
      <w:r w:rsidRPr="00CD2682">
        <w:rPr>
          <w:rStyle w:val="Fett"/>
          <w:b w:val="0"/>
        </w:rPr>
        <w:t>DieSicherheitsmodul-Anwendung (DF.SMA, inklusive aller untergeordneten Objekte) wird in zukünftige</w:t>
      </w:r>
      <w:commentRangeStart w:id="371"/>
      <w:r w:rsidRPr="00CD2682">
        <w:rPr>
          <w:rStyle w:val="Fett"/>
          <w:b w:val="0"/>
        </w:rPr>
        <w:t xml:space="preserve">n </w:t>
      </w:r>
      <w:commentRangeEnd w:id="371"/>
      <w:r w:rsidR="007416A5" w:rsidRPr="00CD2682">
        <w:rPr>
          <w:rStyle w:val="Kommentarzeichen"/>
          <w:i w:val="0"/>
          <w:color w:val="auto"/>
          <w:lang w:eastAsia="de-DE"/>
        </w:rPr>
        <w:commentReference w:id="371"/>
      </w:r>
      <w:r w:rsidRPr="00CD2682">
        <w:rPr>
          <w:rStyle w:val="Fett"/>
          <w:b w:val="0"/>
        </w:rPr>
        <w:t>Generationen des SMC-B Objektsystems nicht mehr unterstützt</w:t>
      </w:r>
    </w:p>
    <w:p w:rsidR="000B2052" w:rsidRDefault="000B2052" w:rsidP="000B2052"/>
    <w:p w:rsidR="0032508F" w:rsidRPr="000571F4" w:rsidRDefault="00000322" w:rsidP="00AE4B6A">
      <w:pPr>
        <w:pStyle w:val="berschrift3"/>
      </w:pPr>
      <w:bookmarkStart w:id="372" w:name="_Toc502658469"/>
      <w:r w:rsidRPr="000571F4">
        <w:t xml:space="preserve">Dateistruktur und </w:t>
      </w:r>
      <w:r w:rsidRPr="00CD2682">
        <w:t>Dateiinhalt</w:t>
      </w:r>
      <w:bookmarkEnd w:id="370"/>
      <w:r w:rsidR="007416A5" w:rsidRPr="00CD2682">
        <w:t xml:space="preserve"> @deprecate</w:t>
      </w:r>
      <w:commentRangeStart w:id="373"/>
      <w:r w:rsidR="007416A5" w:rsidRPr="00CD2682">
        <w:t>d</w:t>
      </w:r>
      <w:commentRangeEnd w:id="373"/>
      <w:r w:rsidR="007416A5" w:rsidRPr="00CD2682">
        <w:rPr>
          <w:rStyle w:val="Kommentarzeichen"/>
        </w:rPr>
        <w:commentReference w:id="373"/>
      </w:r>
      <w:bookmarkEnd w:id="372"/>
    </w:p>
    <w:p w:rsidR="00D3776A" w:rsidRPr="000571F4" w:rsidRDefault="00000322" w:rsidP="00AE61E5">
      <w:pPr>
        <w:pStyle w:val="gemStandard"/>
      </w:pPr>
      <w:r w:rsidRPr="000571F4">
        <w:t xml:space="preserve">Die folgende Abbildung zeigt die Dateistruktur von </w:t>
      </w:r>
      <w:r w:rsidR="00EF2754" w:rsidRPr="000571F4">
        <w:t xml:space="preserve">DF.SMA </w:t>
      </w:r>
      <w:r w:rsidR="000E432E" w:rsidRPr="000571F4">
        <w:t>für</w:t>
      </w:r>
      <w:r w:rsidRPr="000571F4">
        <w:t xml:space="preserve"> die </w:t>
      </w:r>
      <w:r w:rsidR="00EF2754" w:rsidRPr="000571F4">
        <w:t>SMC-</w:t>
      </w:r>
      <w:r w:rsidR="0032508F" w:rsidRPr="000571F4">
        <w:t xml:space="preserve">B. </w:t>
      </w:r>
    </w:p>
    <w:p w:rsidR="00A14E6F" w:rsidRPr="000571F4" w:rsidRDefault="00A14E6F" w:rsidP="00AE61E5">
      <w:pPr>
        <w:pStyle w:val="gemStandard"/>
      </w:pPr>
    </w:p>
    <w:p w:rsidR="002C1874" w:rsidRPr="006E6758" w:rsidRDefault="007B2A84" w:rsidP="00D3776A">
      <w:pPr>
        <w:jc w:val="center"/>
        <w:rPr>
          <w:rFonts w:cs="Arial"/>
        </w:rPr>
      </w:pPr>
      <w:r>
        <w:lastRenderedPageBreak/>
        <w:pict>
          <v:shape id="_x0000_i1029" type="#_x0000_t75" style="width:273.6pt;height:208.2pt">
            <v:imagedata r:id="rId18" o:title=""/>
          </v:shape>
        </w:pict>
      </w:r>
    </w:p>
    <w:p w:rsidR="00A14E6F" w:rsidRPr="000571F4" w:rsidRDefault="002F1DF3" w:rsidP="00AE4B6A">
      <w:pPr>
        <w:pStyle w:val="Beschriftung"/>
        <w:jc w:val="center"/>
        <w:rPr>
          <w:rFonts w:cs="Arial"/>
        </w:rPr>
      </w:pPr>
      <w:bookmarkStart w:id="374" w:name="_Toc501368262"/>
      <w:r w:rsidRPr="00687406">
        <w:t xml:space="preserve">Abbildung </w:t>
      </w:r>
      <w:fldSimple w:instr=" SEQ Abbildung \* ARABIC ">
        <w:r w:rsidR="00997CBB">
          <w:rPr>
            <w:noProof/>
          </w:rPr>
          <w:t>2</w:t>
        </w:r>
      </w:fldSimple>
      <w:r w:rsidR="00D06B3C" w:rsidRPr="00687406">
        <w:t xml:space="preserve">: (Abb_SMC-B_ObjSys_002) </w:t>
      </w:r>
      <w:r w:rsidRPr="00687406">
        <w:t>Prinzipielle Struktur der Sicherheitsmodul-Anwendung der SMC-B</w:t>
      </w:r>
      <w:bookmarkEnd w:id="374"/>
    </w:p>
    <w:bookmarkStart w:id="375" w:name="DF_SMA"/>
    <w:bookmarkStart w:id="376" w:name="_Toc195062492"/>
    <w:p w:rsidR="00427405" w:rsidRPr="00CD2682" w:rsidRDefault="003937A9" w:rsidP="00AE4B6A">
      <w:pPr>
        <w:pStyle w:val="berschrift3"/>
        <w:rPr>
          <w:lang w:val="en-GB"/>
        </w:rPr>
      </w:pPr>
      <w:r w:rsidRPr="000571F4">
        <w:fldChar w:fldCharType="begin"/>
      </w:r>
      <w:r w:rsidRPr="000571F4">
        <w:rPr>
          <w:lang w:val="en-GB"/>
        </w:rPr>
        <w:instrText xml:space="preserve"> REF oMF \h </w:instrText>
      </w:r>
      <w:r w:rsidR="00A15EC5" w:rsidRPr="000571F4">
        <w:rPr>
          <w:rFonts w:hint="eastAsia"/>
          <w:lang w:val="en-GB"/>
        </w:rPr>
        <w:instrText xml:space="preserve"> \* MERGEFORMAT </w:instrText>
      </w:r>
      <w:r w:rsidRPr="000571F4">
        <w:fldChar w:fldCharType="separate"/>
      </w:r>
      <w:bookmarkStart w:id="377" w:name="_Toc502658470"/>
      <w:r w:rsidR="00997CBB" w:rsidRPr="00997CBB">
        <w:rPr>
          <w:lang w:val="en-GB"/>
        </w:rPr>
        <w:t>MF</w:t>
      </w:r>
      <w:r w:rsidRPr="000571F4">
        <w:fldChar w:fldCharType="end"/>
      </w:r>
      <w:r w:rsidR="00E51B4C" w:rsidRPr="000571F4">
        <w:rPr>
          <w:lang w:val="en-GB"/>
        </w:rPr>
        <w:t xml:space="preserve"> / </w:t>
      </w:r>
      <w:bookmarkEnd w:id="375"/>
      <w:r w:rsidR="003E07E3" w:rsidRPr="000571F4">
        <w:rPr>
          <w:lang w:val="en-GB"/>
        </w:rPr>
        <w:fldChar w:fldCharType="begin"/>
      </w:r>
      <w:r w:rsidR="003E07E3" w:rsidRPr="000571F4">
        <w:rPr>
          <w:lang w:val="en-GB"/>
        </w:rPr>
        <w:instrText xml:space="preserve"> REF oDF_SMA \h </w:instrText>
      </w:r>
      <w:r w:rsidR="00A15EC5" w:rsidRPr="000571F4">
        <w:rPr>
          <w:rFonts w:hint="eastAsia"/>
          <w:lang w:val="en-GB"/>
        </w:rPr>
        <w:instrText xml:space="preserve"> \* MERGEFORMAT </w:instrText>
      </w:r>
      <w:r w:rsidR="003E07E3" w:rsidRPr="000571F4">
        <w:rPr>
          <w:lang w:val="en-GB"/>
        </w:rPr>
      </w:r>
      <w:r w:rsidR="003E07E3" w:rsidRPr="000571F4">
        <w:rPr>
          <w:lang w:val="en-GB"/>
        </w:rPr>
        <w:fldChar w:fldCharType="separate"/>
      </w:r>
      <w:r w:rsidR="00997CBB" w:rsidRPr="00997CBB">
        <w:rPr>
          <w:lang w:val="en-GB"/>
        </w:rPr>
        <w:t>DF.SMA</w:t>
      </w:r>
      <w:r w:rsidR="003E07E3" w:rsidRPr="000571F4">
        <w:rPr>
          <w:lang w:val="en-GB"/>
        </w:rPr>
        <w:fldChar w:fldCharType="end"/>
      </w:r>
      <w:r w:rsidR="00427405" w:rsidRPr="000571F4">
        <w:rPr>
          <w:lang w:val="en-GB"/>
        </w:rPr>
        <w:t xml:space="preserve"> (Security Module </w:t>
      </w:r>
      <w:r w:rsidR="00000322" w:rsidRPr="000571F4">
        <w:rPr>
          <w:lang w:val="en-GB"/>
        </w:rPr>
        <w:t>Applica</w:t>
      </w:r>
      <w:r w:rsidR="00000322" w:rsidRPr="00CD2682">
        <w:rPr>
          <w:lang w:val="en-GB"/>
        </w:rPr>
        <w:t>tion</w:t>
      </w:r>
      <w:r w:rsidR="00427405" w:rsidRPr="00CD2682">
        <w:rPr>
          <w:lang w:val="en-GB"/>
        </w:rPr>
        <w:t>)</w:t>
      </w:r>
      <w:bookmarkEnd w:id="376"/>
      <w:r w:rsidR="007416A5" w:rsidRPr="00CD2682">
        <w:rPr>
          <w:lang w:val="en-GB"/>
        </w:rPr>
        <w:t xml:space="preserve"> </w:t>
      </w:r>
      <w:r w:rsidR="007416A5" w:rsidRPr="00CD2682">
        <w:rPr>
          <w:lang w:val="en-US"/>
        </w:rPr>
        <w:t>@deprecate</w:t>
      </w:r>
      <w:commentRangeStart w:id="378"/>
      <w:r w:rsidR="007416A5" w:rsidRPr="00CD2682">
        <w:rPr>
          <w:lang w:val="en-US"/>
        </w:rPr>
        <w:t>d</w:t>
      </w:r>
      <w:commentRangeEnd w:id="378"/>
      <w:r w:rsidR="007416A5" w:rsidRPr="00CD2682">
        <w:rPr>
          <w:rStyle w:val="Kommentarzeichen"/>
        </w:rPr>
        <w:commentReference w:id="378"/>
      </w:r>
      <w:bookmarkEnd w:id="377"/>
    </w:p>
    <w:p w:rsidR="00427405" w:rsidRPr="00CD2682" w:rsidRDefault="003937A9" w:rsidP="00AE61E5">
      <w:pPr>
        <w:pStyle w:val="gemStandard"/>
      </w:pPr>
      <w:r w:rsidRPr="00CD2682">
        <w:fldChar w:fldCharType="begin"/>
      </w:r>
      <w:r w:rsidRPr="00CD2682">
        <w:instrText xml:space="preserve"> REF oDF_SMA \h </w:instrText>
      </w:r>
      <w:r w:rsidR="00A15EC5" w:rsidRPr="00CD2682">
        <w:instrText xml:space="preserve"> \* MERGEFORMAT </w:instrText>
      </w:r>
      <w:r w:rsidRPr="00CD2682">
        <w:fldChar w:fldCharType="separate"/>
      </w:r>
      <w:r w:rsidR="00997CBB" w:rsidRPr="000571F4">
        <w:t>DF.SM</w:t>
      </w:r>
      <w:r w:rsidR="00997CBB" w:rsidRPr="00CD2682">
        <w:t>A</w:t>
      </w:r>
      <w:r w:rsidRPr="00CD2682">
        <w:fldChar w:fldCharType="end"/>
      </w:r>
      <w:r w:rsidR="00AE5733" w:rsidRPr="00CD2682">
        <w:t xml:space="preserve"> </w:t>
      </w:r>
      <w:r w:rsidR="00FE70A5" w:rsidRPr="00CD2682">
        <w:t>ist ein „</w:t>
      </w:r>
      <w:proofErr w:type="spellStart"/>
      <w:r w:rsidR="00FE70A5" w:rsidRPr="00CD2682">
        <w:t>Application</w:t>
      </w:r>
      <w:proofErr w:type="spellEnd"/>
      <w:r w:rsidR="00FE70A5" w:rsidRPr="00CD2682">
        <w:t xml:space="preserve"> Directory“ </w:t>
      </w:r>
      <w:r w:rsidR="004D72A3" w:rsidRPr="00CD2682">
        <w:t xml:space="preserve">gemäß </w:t>
      </w:r>
      <w:r w:rsidR="00957C74" w:rsidRPr="00CD2682">
        <w:t>[gemSpec_COS#</w:t>
      </w:r>
      <w:r w:rsidR="004F3414" w:rsidRPr="00CD2682">
        <w:t>8</w:t>
      </w:r>
      <w:r w:rsidR="00677CD3" w:rsidRPr="00CD2682">
        <w:t>.3.1.1</w:t>
      </w:r>
      <w:r w:rsidR="00957C74" w:rsidRPr="00CD2682">
        <w:t>]</w:t>
      </w:r>
      <w:r w:rsidR="00677CD3" w:rsidRPr="00CD2682">
        <w:t>,</w:t>
      </w:r>
      <w:r w:rsidR="00FE70A5" w:rsidRPr="00CD2682">
        <w:t xml:space="preserve"> d.h. ist mittels </w:t>
      </w:r>
      <w:r w:rsidR="000E432E" w:rsidRPr="00CD2682">
        <w:t>Anwendung</w:t>
      </w:r>
      <w:r w:rsidR="00DB4674" w:rsidRPr="00CD2682">
        <w:t>s</w:t>
      </w:r>
      <w:r w:rsidR="00FE70A5" w:rsidRPr="00CD2682">
        <w:t>kennung selektierbar</w:t>
      </w:r>
      <w:r w:rsidR="00427405" w:rsidRPr="00CD2682">
        <w:t xml:space="preserve">. </w:t>
      </w:r>
    </w:p>
    <w:p w:rsidR="00957C74" w:rsidRPr="000571F4" w:rsidRDefault="00957C74" w:rsidP="00E55CCE">
      <w:pPr>
        <w:pStyle w:val="gemStandard"/>
        <w:keepNext/>
        <w:tabs>
          <w:tab w:val="left" w:pos="567"/>
        </w:tabs>
        <w:ind w:left="567" w:hanging="567"/>
        <w:rPr>
          <w:b/>
        </w:rPr>
      </w:pPr>
      <w:r w:rsidRPr="00CD2682">
        <w:rPr>
          <w:b/>
        </w:rPr>
        <w:sym w:font="Wingdings" w:char="F0D6"/>
      </w:r>
      <w:r w:rsidRPr="00CD2682">
        <w:rPr>
          <w:b/>
        </w:rPr>
        <w:tab/>
      </w:r>
      <w:r w:rsidR="00935695" w:rsidRPr="00CD2682">
        <w:rPr>
          <w:b/>
        </w:rPr>
        <w:t>Card-G2-A_2197</w:t>
      </w:r>
      <w:r w:rsidRPr="00CD2682">
        <w:rPr>
          <w:b/>
        </w:rPr>
        <w:t xml:space="preserve"> </w:t>
      </w:r>
      <w:r w:rsidR="00DD3C19" w:rsidRPr="00CD2682">
        <w:rPr>
          <w:b/>
        </w:rPr>
        <w:t>K_Initialisierung: Initialisierte</w:t>
      </w:r>
      <w:r w:rsidR="00E52D16" w:rsidRPr="00CD2682">
        <w:rPr>
          <w:b/>
        </w:rPr>
        <w:t xml:space="preserve"> </w:t>
      </w:r>
      <w:r w:rsidR="00AF4F3D" w:rsidRPr="00CD2682">
        <w:rPr>
          <w:b/>
        </w:rPr>
        <w:t xml:space="preserve">Attribute von </w:t>
      </w:r>
      <w:r w:rsidR="00AF4F3D" w:rsidRPr="00CD2682">
        <w:rPr>
          <w:b/>
        </w:rPr>
        <w:fldChar w:fldCharType="begin"/>
      </w:r>
      <w:r w:rsidR="00AF4F3D" w:rsidRPr="00CD2682">
        <w:rPr>
          <w:b/>
        </w:rPr>
        <w:instrText xml:space="preserve"> REF oMF \h  \* MERGEFORMAT </w:instrText>
      </w:r>
      <w:r w:rsidR="00AF4F3D" w:rsidRPr="00CD2682">
        <w:rPr>
          <w:b/>
        </w:rPr>
      </w:r>
      <w:r w:rsidR="00AF4F3D" w:rsidRPr="00CD2682">
        <w:rPr>
          <w:b/>
        </w:rPr>
        <w:fldChar w:fldCharType="separate"/>
      </w:r>
      <w:r w:rsidR="00997CBB" w:rsidRPr="00997CBB">
        <w:rPr>
          <w:b/>
        </w:rPr>
        <w:t>MF</w:t>
      </w:r>
      <w:r w:rsidR="00AF4F3D" w:rsidRPr="00CD2682">
        <w:rPr>
          <w:b/>
        </w:rPr>
        <w:fldChar w:fldCharType="end"/>
      </w:r>
      <w:r w:rsidR="00AF4F3D" w:rsidRPr="00CD2682">
        <w:rPr>
          <w:b/>
        </w:rPr>
        <w:t xml:space="preserve"> / </w:t>
      </w:r>
      <w:r w:rsidR="00AF4F3D" w:rsidRPr="00CD2682">
        <w:rPr>
          <w:b/>
        </w:rPr>
        <w:fldChar w:fldCharType="begin"/>
      </w:r>
      <w:r w:rsidR="00AF4F3D" w:rsidRPr="00CD2682">
        <w:rPr>
          <w:b/>
        </w:rPr>
        <w:instrText xml:space="preserve"> REF oDF_SMA \h  \* MERGEFORMAT </w:instrText>
      </w:r>
      <w:r w:rsidR="00AF4F3D" w:rsidRPr="00CD2682">
        <w:rPr>
          <w:b/>
        </w:rPr>
      </w:r>
      <w:r w:rsidR="00AF4F3D" w:rsidRPr="00CD2682">
        <w:rPr>
          <w:b/>
        </w:rPr>
        <w:fldChar w:fldCharType="separate"/>
      </w:r>
      <w:r w:rsidR="00997CBB" w:rsidRPr="00997CBB">
        <w:rPr>
          <w:b/>
        </w:rPr>
        <w:t>DF.SMA</w:t>
      </w:r>
      <w:r w:rsidR="00AF4F3D" w:rsidRPr="00CD2682">
        <w:rPr>
          <w:b/>
        </w:rPr>
        <w:fldChar w:fldCharType="end"/>
      </w:r>
      <w:r w:rsidR="007416A5" w:rsidRPr="00CD2682">
        <w:rPr>
          <w:b/>
        </w:rPr>
        <w:t xml:space="preserve"> @</w:t>
      </w:r>
      <w:proofErr w:type="spellStart"/>
      <w:r w:rsidR="007416A5" w:rsidRPr="00CD2682">
        <w:rPr>
          <w:b/>
        </w:rPr>
        <w:t>deprecate</w:t>
      </w:r>
      <w:commentRangeStart w:id="379"/>
      <w:r w:rsidR="007416A5" w:rsidRPr="00CD2682">
        <w:rPr>
          <w:b/>
        </w:rPr>
        <w:t>d</w:t>
      </w:r>
      <w:commentRangeEnd w:id="379"/>
      <w:proofErr w:type="spellEnd"/>
      <w:r w:rsidR="007416A5" w:rsidRPr="00CD2682">
        <w:rPr>
          <w:rStyle w:val="Kommentarzeichen"/>
          <w:rFonts w:eastAsia="Times New Roman"/>
        </w:rPr>
        <w:commentReference w:id="379"/>
      </w:r>
    </w:p>
    <w:p w:rsidR="00957C74" w:rsidRPr="00AB7DFC" w:rsidRDefault="00A909C6" w:rsidP="00337C25">
      <w:pPr>
        <w:pStyle w:val="gemEinzug"/>
        <w:ind w:left="567"/>
        <w:rPr>
          <w:b/>
        </w:rPr>
      </w:pPr>
      <w:r w:rsidRPr="000571F4">
        <w:fldChar w:fldCharType="begin"/>
      </w:r>
      <w:r w:rsidRPr="000571F4">
        <w:instrText xml:space="preserve"> REF oDF_SMA \h  \* MERGEFORMAT </w:instrText>
      </w:r>
      <w:r w:rsidRPr="000571F4">
        <w:fldChar w:fldCharType="separate"/>
      </w:r>
      <w:r w:rsidR="00997CBB" w:rsidRPr="000571F4">
        <w:t>DF.SM</w:t>
      </w:r>
      <w:r w:rsidR="00997CBB" w:rsidRPr="00CD2682">
        <w:t>A</w:t>
      </w:r>
      <w:r w:rsidRPr="000571F4">
        <w:fldChar w:fldCharType="end"/>
      </w:r>
      <w:r w:rsidR="00763CFF" w:rsidRPr="000571F4">
        <w:t xml:space="preserve"> MUSS die in </w:t>
      </w:r>
      <w:r w:rsidR="008866E4" w:rsidRPr="000571F4">
        <w:t>Tab_SMC-B</w:t>
      </w:r>
      <w:r w:rsidR="00763CFF" w:rsidRPr="000571F4">
        <w:t>_ObjSys_0</w:t>
      </w:r>
      <w:r w:rsidRPr="000571F4">
        <w:t>35</w:t>
      </w:r>
      <w:r w:rsidR="00763CFF" w:rsidRPr="000571F4">
        <w:t xml:space="preserve"> dargestellt</w:t>
      </w:r>
      <w:r w:rsidR="00763CFF" w:rsidRPr="00AB7DFC">
        <w:t>en Werte besitzen.</w:t>
      </w:r>
    </w:p>
    <w:p w:rsidR="00427405" w:rsidRPr="000571F4" w:rsidRDefault="00427405" w:rsidP="00AE61E5">
      <w:pPr>
        <w:pStyle w:val="gemStandard"/>
      </w:pPr>
    </w:p>
    <w:p w:rsidR="004C6AD4" w:rsidRPr="000571F4" w:rsidRDefault="004C6AD4" w:rsidP="00AE4B6A">
      <w:pPr>
        <w:pStyle w:val="Beschriftung"/>
        <w:rPr>
          <w:rFonts w:cs="Arial"/>
        </w:rPr>
      </w:pPr>
      <w:bookmarkStart w:id="380" w:name="_Toc501368306"/>
      <w:r w:rsidRPr="000571F4">
        <w:t xml:space="preserve">Tabelle </w:t>
      </w:r>
      <w:fldSimple w:instr=" SEQ Tabelle \* ARABIC ">
        <w:r w:rsidR="00997CBB">
          <w:rPr>
            <w:noProof/>
          </w:rPr>
          <w:t>42</w:t>
        </w:r>
      </w:fldSimple>
      <w:r w:rsidR="00D926C6" w:rsidRPr="000571F4">
        <w:t>: Tab_SMC-B_ObjSys_035</w:t>
      </w:r>
      <w:r w:rsidR="00A909C6" w:rsidRPr="000571F4">
        <w:t xml:space="preserve"> </w:t>
      </w:r>
      <w:r w:rsidR="00E52D16" w:rsidRPr="000571F4">
        <w:t xml:space="preserve">Initialisierte </w:t>
      </w:r>
      <w:r w:rsidRPr="000571F4">
        <w:rPr>
          <w:rFonts w:cs="Arial"/>
        </w:rPr>
        <w:t xml:space="preserve">Attribute von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Pr="000571F4">
        <w:rPr>
          <w:rFonts w:cs="Arial"/>
        </w:rPr>
        <w:t xml:space="preserve"> </w:t>
      </w:r>
      <w:r w:rsidR="003937A9" w:rsidRPr="000571F4">
        <w:rPr>
          <w:rFonts w:cs="Arial"/>
        </w:rPr>
        <w:t xml:space="preserve">/ </w:t>
      </w:r>
      <w:r w:rsidR="003937A9" w:rsidRPr="000571F4">
        <w:fldChar w:fldCharType="begin"/>
      </w:r>
      <w:r w:rsidR="003937A9" w:rsidRPr="000571F4">
        <w:instrText xml:space="preserve"> REF oDF_SMA \h </w:instrText>
      </w:r>
      <w:r w:rsidR="003E07E3" w:rsidRPr="000571F4">
        <w:instrText xml:space="preserve"> \* MERGEFORMAT </w:instrText>
      </w:r>
      <w:r w:rsidR="003937A9" w:rsidRPr="000571F4">
        <w:fldChar w:fldCharType="separate"/>
      </w:r>
      <w:r w:rsidR="00997CBB" w:rsidRPr="000571F4">
        <w:t>DF.SM</w:t>
      </w:r>
      <w:r w:rsidR="00997CBB" w:rsidRPr="00CD2682">
        <w:t>A</w:t>
      </w:r>
      <w:bookmarkEnd w:id="380"/>
      <w:r w:rsidR="003937A9"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286D40"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286D40" w:rsidRPr="000571F4" w:rsidRDefault="00286D40" w:rsidP="00D3776A">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286D40" w:rsidRPr="000571F4" w:rsidRDefault="00286D40" w:rsidP="00D3776A">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286D40" w:rsidRPr="000571F4" w:rsidRDefault="00286D40" w:rsidP="00D3776A">
            <w:pPr>
              <w:pStyle w:val="gemtab11ptAbstand"/>
              <w:rPr>
                <w:b/>
                <w:sz w:val="20"/>
              </w:rPr>
            </w:pPr>
            <w:r w:rsidRPr="000571F4">
              <w:rPr>
                <w:b/>
                <w:sz w:val="20"/>
              </w:rPr>
              <w:t>Bemerkung</w:t>
            </w:r>
          </w:p>
        </w:tc>
      </w:tr>
      <w:tr w:rsidR="00286D40" w:rsidRPr="000571F4">
        <w:tc>
          <w:tcPr>
            <w:tcW w:w="2088" w:type="dxa"/>
            <w:shd w:val="clear" w:color="auto" w:fill="auto"/>
          </w:tcPr>
          <w:p w:rsidR="00286D40" w:rsidRPr="000571F4" w:rsidRDefault="00286D40" w:rsidP="00D3776A">
            <w:pPr>
              <w:pStyle w:val="gemtab11ptAbstand"/>
              <w:rPr>
                <w:sz w:val="20"/>
              </w:rPr>
            </w:pPr>
            <w:r w:rsidRPr="000571F4">
              <w:rPr>
                <w:sz w:val="20"/>
              </w:rPr>
              <w:t>Objekttyp</w:t>
            </w:r>
          </w:p>
        </w:tc>
        <w:tc>
          <w:tcPr>
            <w:tcW w:w="4680" w:type="dxa"/>
            <w:shd w:val="clear" w:color="auto" w:fill="auto"/>
          </w:tcPr>
          <w:p w:rsidR="00286D40" w:rsidRPr="000571F4" w:rsidRDefault="00286D40" w:rsidP="00D3776A">
            <w:pPr>
              <w:pStyle w:val="gemtab11ptAbstand"/>
              <w:rPr>
                <w:sz w:val="20"/>
              </w:rPr>
            </w:pPr>
            <w:r w:rsidRPr="000571F4">
              <w:rPr>
                <w:sz w:val="20"/>
              </w:rPr>
              <w:t>Ordner</w:t>
            </w:r>
          </w:p>
        </w:tc>
        <w:tc>
          <w:tcPr>
            <w:tcW w:w="2160" w:type="dxa"/>
            <w:shd w:val="clear" w:color="auto" w:fill="auto"/>
          </w:tcPr>
          <w:p w:rsidR="00286D40" w:rsidRPr="000571F4" w:rsidRDefault="00286D40" w:rsidP="00D3776A">
            <w:pPr>
              <w:pStyle w:val="gemtab11ptAbstand"/>
              <w:rPr>
                <w:sz w:val="20"/>
              </w:rPr>
            </w:pPr>
          </w:p>
        </w:tc>
      </w:tr>
      <w:tr w:rsidR="00286D40" w:rsidRPr="000571F4">
        <w:tc>
          <w:tcPr>
            <w:tcW w:w="2088" w:type="dxa"/>
            <w:shd w:val="clear" w:color="auto" w:fill="auto"/>
          </w:tcPr>
          <w:p w:rsidR="00286D40" w:rsidRPr="000571F4" w:rsidRDefault="00286D40" w:rsidP="00D3776A">
            <w:pPr>
              <w:pStyle w:val="gemtab11ptAbstand"/>
              <w:rPr>
                <w:i/>
                <w:sz w:val="20"/>
              </w:rPr>
            </w:pPr>
            <w:r w:rsidRPr="000571F4">
              <w:rPr>
                <w:i/>
                <w:sz w:val="20"/>
              </w:rPr>
              <w:t>applicationIdentifier</w:t>
            </w:r>
          </w:p>
        </w:tc>
        <w:tc>
          <w:tcPr>
            <w:tcW w:w="4680" w:type="dxa"/>
            <w:shd w:val="clear" w:color="auto" w:fill="auto"/>
          </w:tcPr>
          <w:p w:rsidR="00286D40" w:rsidRPr="000571F4" w:rsidRDefault="00286D40" w:rsidP="00D3776A">
            <w:pPr>
              <w:pStyle w:val="gemtab11ptAbstand"/>
              <w:rPr>
                <w:sz w:val="20"/>
              </w:rPr>
            </w:pPr>
            <w:r w:rsidRPr="000571F4">
              <w:rPr>
                <w:sz w:val="20"/>
              </w:rPr>
              <w:t>‘D27600014607’</w:t>
            </w:r>
          </w:p>
        </w:tc>
        <w:tc>
          <w:tcPr>
            <w:tcW w:w="2160" w:type="dxa"/>
            <w:shd w:val="clear" w:color="auto" w:fill="auto"/>
          </w:tcPr>
          <w:p w:rsidR="00286D40" w:rsidRPr="000571F4" w:rsidRDefault="00286D40" w:rsidP="00D3776A">
            <w:pPr>
              <w:pStyle w:val="gemtab11ptAbstand"/>
              <w:rPr>
                <w:sz w:val="20"/>
              </w:rPr>
            </w:pPr>
          </w:p>
        </w:tc>
      </w:tr>
      <w:tr w:rsidR="00286D40" w:rsidRPr="000571F4">
        <w:tc>
          <w:tcPr>
            <w:tcW w:w="2088" w:type="dxa"/>
            <w:tcBorders>
              <w:bottom w:val="single" w:sz="6" w:space="0" w:color="000000"/>
            </w:tcBorders>
            <w:shd w:val="clear" w:color="auto" w:fill="auto"/>
          </w:tcPr>
          <w:p w:rsidR="00286D40" w:rsidRPr="000571F4" w:rsidRDefault="00286D40" w:rsidP="00D3776A">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286D40" w:rsidRPr="000571F4" w:rsidRDefault="00286D40" w:rsidP="00D3776A">
            <w:pPr>
              <w:pStyle w:val="gemtab11ptAbstand"/>
              <w:rPr>
                <w:sz w:val="20"/>
              </w:rPr>
            </w:pPr>
            <w:r w:rsidRPr="000571F4">
              <w:rPr>
                <w:sz w:val="20"/>
              </w:rPr>
              <w:t>–</w:t>
            </w:r>
          </w:p>
        </w:tc>
        <w:tc>
          <w:tcPr>
            <w:tcW w:w="2160" w:type="dxa"/>
            <w:tcBorders>
              <w:bottom w:val="single" w:sz="6" w:space="0" w:color="000000"/>
            </w:tcBorders>
            <w:shd w:val="clear" w:color="auto" w:fill="auto"/>
          </w:tcPr>
          <w:p w:rsidR="00286D40" w:rsidRPr="000571F4" w:rsidRDefault="00286D40" w:rsidP="00D3776A">
            <w:pPr>
              <w:pStyle w:val="gemtab11ptAbstand"/>
              <w:rPr>
                <w:sz w:val="20"/>
              </w:rPr>
            </w:pPr>
            <w:r w:rsidRPr="000571F4">
              <w:rPr>
                <w:sz w:val="20"/>
              </w:rPr>
              <w:t xml:space="preserve">Siehe </w:t>
            </w:r>
            <w:r w:rsidR="00B3733D" w:rsidRPr="000571F4">
              <w:rPr>
                <w:sz w:val="20"/>
              </w:rPr>
              <w:fldChar w:fldCharType="begin"/>
            </w:r>
            <w:r w:rsidR="00B3733D" w:rsidRPr="000571F4">
              <w:rPr>
                <w:sz w:val="20"/>
              </w:rPr>
              <w:instrText xml:space="preserve"> REF _Ref317151438 \r \h </w:instrText>
            </w:r>
            <w:r w:rsidR="00A15EC5" w:rsidRPr="000571F4">
              <w:rPr>
                <w:sz w:val="20"/>
              </w:rPr>
              <w:instrText xml:space="preserve"> \* MERGEFORMAT </w:instrText>
            </w:r>
            <w:r w:rsidR="00B3733D" w:rsidRPr="000571F4">
              <w:rPr>
                <w:sz w:val="20"/>
              </w:rPr>
            </w:r>
            <w:r w:rsidR="00B3733D" w:rsidRPr="000571F4">
              <w:rPr>
                <w:sz w:val="20"/>
              </w:rPr>
              <w:fldChar w:fldCharType="separate"/>
            </w:r>
            <w:r w:rsidR="00997CBB">
              <w:rPr>
                <w:sz w:val="20"/>
              </w:rPr>
              <w:t>Hinweis 38:</w:t>
            </w:r>
            <w:r w:rsidR="00B3733D" w:rsidRPr="000571F4">
              <w:rPr>
                <w:sz w:val="20"/>
              </w:rPr>
              <w:fldChar w:fldCharType="end"/>
            </w:r>
          </w:p>
        </w:tc>
      </w:tr>
      <w:tr w:rsidR="00286D40" w:rsidRPr="000571F4">
        <w:tc>
          <w:tcPr>
            <w:tcW w:w="2088" w:type="dxa"/>
            <w:tcBorders>
              <w:bottom w:val="single" w:sz="4" w:space="0" w:color="auto"/>
            </w:tcBorders>
            <w:shd w:val="clear" w:color="auto" w:fill="auto"/>
          </w:tcPr>
          <w:p w:rsidR="00286D40" w:rsidRPr="000571F4" w:rsidRDefault="00286D40" w:rsidP="00D3776A">
            <w:pPr>
              <w:pStyle w:val="gemtab11ptAbstand"/>
              <w:rPr>
                <w:i/>
                <w:sz w:val="20"/>
              </w:rPr>
            </w:pPr>
            <w:r w:rsidRPr="000571F4">
              <w:rPr>
                <w:i/>
                <w:sz w:val="20"/>
              </w:rPr>
              <w:t>lifeCycleStatus</w:t>
            </w:r>
          </w:p>
        </w:tc>
        <w:tc>
          <w:tcPr>
            <w:tcW w:w="4680" w:type="dxa"/>
            <w:tcBorders>
              <w:bottom w:val="single" w:sz="4" w:space="0" w:color="auto"/>
            </w:tcBorders>
            <w:shd w:val="clear" w:color="auto" w:fill="auto"/>
          </w:tcPr>
          <w:p w:rsidR="00286D40" w:rsidRPr="000571F4" w:rsidRDefault="00286D40" w:rsidP="00D3776A">
            <w:pPr>
              <w:pStyle w:val="gemtab11ptAbstand"/>
              <w:rPr>
                <w:sz w:val="20"/>
              </w:rPr>
            </w:pPr>
            <w:r w:rsidRPr="000571F4">
              <w:rPr>
                <w:sz w:val="20"/>
              </w:rPr>
              <w:t>„Operational state (activated)“</w:t>
            </w:r>
          </w:p>
        </w:tc>
        <w:tc>
          <w:tcPr>
            <w:tcW w:w="2160" w:type="dxa"/>
            <w:tcBorders>
              <w:bottom w:val="single" w:sz="4" w:space="0" w:color="auto"/>
            </w:tcBorders>
            <w:shd w:val="clear" w:color="auto" w:fill="auto"/>
          </w:tcPr>
          <w:p w:rsidR="00286D40" w:rsidRPr="000571F4" w:rsidRDefault="00286D40" w:rsidP="00D3776A">
            <w:pPr>
              <w:pStyle w:val="gemtab11ptAbstand"/>
              <w:rPr>
                <w:sz w:val="20"/>
              </w:rPr>
            </w:pPr>
          </w:p>
        </w:tc>
      </w:tr>
      <w:tr w:rsidR="0050009E" w:rsidRPr="000571F4">
        <w:tc>
          <w:tcPr>
            <w:tcW w:w="2088" w:type="dxa"/>
            <w:tcBorders>
              <w:bottom w:val="single" w:sz="4" w:space="0" w:color="auto"/>
            </w:tcBorders>
            <w:shd w:val="clear" w:color="auto" w:fill="auto"/>
          </w:tcPr>
          <w:p w:rsidR="0050009E" w:rsidRPr="000571F4" w:rsidRDefault="0050009E" w:rsidP="0050009E">
            <w:pPr>
              <w:pStyle w:val="gemtab11ptAbstand"/>
              <w:rPr>
                <w:i/>
                <w:sz w:val="20"/>
              </w:rPr>
            </w:pPr>
            <w:r w:rsidRPr="000571F4">
              <w:rPr>
                <w:i/>
                <w:sz w:val="20"/>
              </w:rPr>
              <w:t>shareable</w:t>
            </w:r>
          </w:p>
        </w:tc>
        <w:tc>
          <w:tcPr>
            <w:tcW w:w="4680" w:type="dxa"/>
            <w:tcBorders>
              <w:bottom w:val="single" w:sz="4" w:space="0" w:color="auto"/>
            </w:tcBorders>
            <w:shd w:val="clear" w:color="auto" w:fill="auto"/>
          </w:tcPr>
          <w:p w:rsidR="0050009E" w:rsidRPr="000571F4" w:rsidRDefault="0050009E" w:rsidP="0050009E">
            <w:pPr>
              <w:pStyle w:val="gemtab11ptAbstand"/>
              <w:rPr>
                <w:sz w:val="20"/>
              </w:rPr>
            </w:pPr>
            <w:r w:rsidRPr="000571F4">
              <w:rPr>
                <w:sz w:val="20"/>
              </w:rPr>
              <w:t>True</w:t>
            </w:r>
          </w:p>
        </w:tc>
        <w:tc>
          <w:tcPr>
            <w:tcW w:w="2160" w:type="dxa"/>
            <w:tcBorders>
              <w:bottom w:val="single" w:sz="4" w:space="0" w:color="auto"/>
            </w:tcBorders>
            <w:shd w:val="clear" w:color="auto" w:fill="auto"/>
          </w:tcPr>
          <w:p w:rsidR="0050009E" w:rsidRPr="000571F4" w:rsidRDefault="0050009E" w:rsidP="00D3776A">
            <w:pPr>
              <w:pStyle w:val="gemVerz2"/>
              <w:rPr>
                <w:sz w:val="20"/>
              </w:rPr>
            </w:pPr>
          </w:p>
        </w:tc>
      </w:tr>
      <w:tr w:rsidR="0050009E" w:rsidRPr="000571F4">
        <w:tc>
          <w:tcPr>
            <w:tcW w:w="8928" w:type="dxa"/>
            <w:gridSpan w:val="3"/>
            <w:tcBorders>
              <w:bottom w:val="single" w:sz="6" w:space="0" w:color="000000"/>
            </w:tcBorders>
            <w:shd w:val="clear" w:color="auto" w:fill="E0E0E0"/>
          </w:tcPr>
          <w:p w:rsidR="0050009E" w:rsidRPr="000571F4" w:rsidRDefault="0050009E" w:rsidP="00D3776A">
            <w:pPr>
              <w:pStyle w:val="gemtab11ptAbstand"/>
              <w:rPr>
                <w:b/>
                <w:sz w:val="20"/>
              </w:rPr>
            </w:pPr>
            <w:r w:rsidRPr="000571F4">
              <w:rPr>
                <w:b/>
                <w:sz w:val="20"/>
              </w:rPr>
              <w:t>Zugriffsregel für logischen LCS „Operational state (activated)”</w:t>
            </w:r>
          </w:p>
        </w:tc>
      </w:tr>
      <w:tr w:rsidR="0050009E" w:rsidRPr="000571F4">
        <w:tc>
          <w:tcPr>
            <w:tcW w:w="2088" w:type="dxa"/>
            <w:tcBorders>
              <w:bottom w:val="single" w:sz="4" w:space="0" w:color="auto"/>
            </w:tcBorders>
            <w:shd w:val="clear" w:color="auto" w:fill="E0E0E0"/>
          </w:tcPr>
          <w:p w:rsidR="0050009E" w:rsidRPr="000571F4" w:rsidRDefault="0050009E" w:rsidP="00D3776A">
            <w:pPr>
              <w:pStyle w:val="gemtab11ptAbstand"/>
              <w:rPr>
                <w:b/>
                <w:sz w:val="20"/>
              </w:rPr>
            </w:pPr>
            <w:r w:rsidRPr="000571F4">
              <w:rPr>
                <w:b/>
                <w:sz w:val="20"/>
              </w:rPr>
              <w:t>Zugriffsart</w:t>
            </w:r>
          </w:p>
        </w:tc>
        <w:tc>
          <w:tcPr>
            <w:tcW w:w="4680" w:type="dxa"/>
            <w:tcBorders>
              <w:bottom w:val="single" w:sz="4" w:space="0" w:color="auto"/>
            </w:tcBorders>
            <w:shd w:val="clear" w:color="auto" w:fill="E0E0E0"/>
          </w:tcPr>
          <w:p w:rsidR="0050009E" w:rsidRPr="000571F4" w:rsidRDefault="0050009E" w:rsidP="00D3776A">
            <w:pPr>
              <w:pStyle w:val="gemtab11ptAbstand"/>
              <w:rPr>
                <w:b/>
                <w:sz w:val="20"/>
              </w:rPr>
            </w:pPr>
            <w:r w:rsidRPr="000571F4">
              <w:rPr>
                <w:b/>
                <w:sz w:val="20"/>
              </w:rPr>
              <w:t>Zugriffsbedingung</w:t>
            </w:r>
          </w:p>
        </w:tc>
        <w:tc>
          <w:tcPr>
            <w:tcW w:w="2160" w:type="dxa"/>
            <w:tcBorders>
              <w:bottom w:val="single" w:sz="4" w:space="0" w:color="auto"/>
            </w:tcBorders>
            <w:shd w:val="clear" w:color="auto" w:fill="E0E0E0"/>
          </w:tcPr>
          <w:p w:rsidR="0050009E" w:rsidRPr="000571F4" w:rsidRDefault="0050009E" w:rsidP="00D3776A">
            <w:pPr>
              <w:pStyle w:val="gemtab11ptAbstand"/>
              <w:rPr>
                <w:b/>
                <w:sz w:val="20"/>
              </w:rPr>
            </w:pPr>
            <w:r w:rsidRPr="000571F4">
              <w:rPr>
                <w:b/>
                <w:sz w:val="20"/>
              </w:rPr>
              <w:t>Bemerkung</w:t>
            </w:r>
          </w:p>
        </w:tc>
      </w:tr>
      <w:tr w:rsidR="0050009E" w:rsidRPr="000571F4">
        <w:tc>
          <w:tcPr>
            <w:tcW w:w="2088" w:type="dxa"/>
            <w:shd w:val="clear" w:color="auto" w:fill="auto"/>
          </w:tcPr>
          <w:p w:rsidR="0050009E" w:rsidRPr="000571F4" w:rsidRDefault="0050009E" w:rsidP="000271E7">
            <w:pPr>
              <w:pStyle w:val="gemtab11ptAbstand"/>
              <w:rPr>
                <w:rFonts w:eastAsia="Times New Roman"/>
                <w:smallCaps/>
                <w:sz w:val="20"/>
              </w:rPr>
            </w:pPr>
            <w:r w:rsidRPr="000571F4">
              <w:rPr>
                <w:rFonts w:eastAsia="Times New Roman"/>
                <w:smallCaps/>
                <w:sz w:val="20"/>
              </w:rPr>
              <w:t>Get Random</w:t>
            </w:r>
          </w:p>
        </w:tc>
        <w:tc>
          <w:tcPr>
            <w:tcW w:w="4680" w:type="dxa"/>
            <w:shd w:val="clear" w:color="auto" w:fill="auto"/>
          </w:tcPr>
          <w:p w:rsidR="0050009E" w:rsidRPr="000571F4" w:rsidRDefault="0050009E" w:rsidP="000271E7">
            <w:pPr>
              <w:pStyle w:val="gemtab11ptAbstand"/>
              <w:rPr>
                <w:rFonts w:eastAsia="Times New Roman"/>
                <w:smallCaps/>
                <w:sz w:val="20"/>
              </w:rPr>
            </w:pPr>
            <w:r w:rsidRPr="000571F4">
              <w:rPr>
                <w:rFonts w:eastAsia="Times New Roman"/>
                <w:smallCaps/>
                <w:sz w:val="20"/>
              </w:rPr>
              <w:t>ALWAYS</w:t>
            </w:r>
          </w:p>
        </w:tc>
        <w:tc>
          <w:tcPr>
            <w:tcW w:w="2160" w:type="dxa"/>
            <w:shd w:val="clear" w:color="auto" w:fill="auto"/>
          </w:tcPr>
          <w:p w:rsidR="0050009E" w:rsidRPr="000571F4" w:rsidRDefault="0050009E" w:rsidP="00D3776A">
            <w:pPr>
              <w:pStyle w:val="gemtab11ptAbstand"/>
              <w:rPr>
                <w:b/>
                <w:sz w:val="20"/>
              </w:rPr>
            </w:pPr>
          </w:p>
        </w:tc>
      </w:tr>
      <w:tr w:rsidR="0050009E" w:rsidRPr="000571F4">
        <w:tc>
          <w:tcPr>
            <w:tcW w:w="2088" w:type="dxa"/>
            <w:shd w:val="clear" w:color="auto" w:fill="auto"/>
            <w:vAlign w:val="center"/>
          </w:tcPr>
          <w:p w:rsidR="0050009E" w:rsidRPr="000571F4" w:rsidRDefault="0050009E" w:rsidP="00D3776A">
            <w:pPr>
              <w:pStyle w:val="gemtab11ptAbstand"/>
              <w:rPr>
                <w:rFonts w:cs="Arial"/>
                <w:sz w:val="20"/>
                <w:lang w:val="en-GB"/>
              </w:rPr>
            </w:pPr>
            <w:r w:rsidRPr="000571F4">
              <w:rPr>
                <w:rFonts w:eastAsia="Times New Roman"/>
                <w:smallCaps/>
                <w:sz w:val="20"/>
              </w:rPr>
              <w:t>Load Application</w:t>
            </w:r>
            <w:r w:rsidRPr="000571F4">
              <w:rPr>
                <w:rFonts w:cs="Arial"/>
                <w:sz w:val="20"/>
                <w:lang w:val="en-GB"/>
              </w:rPr>
              <w:t xml:space="preserve"> </w:t>
            </w:r>
          </w:p>
        </w:tc>
        <w:tc>
          <w:tcPr>
            <w:tcW w:w="4680" w:type="dxa"/>
            <w:shd w:val="clear" w:color="auto" w:fill="auto"/>
          </w:tcPr>
          <w:p w:rsidR="0050009E" w:rsidRPr="000571F4" w:rsidRDefault="0050009E" w:rsidP="00D3776A">
            <w:pPr>
              <w:pStyle w:val="gemtab11ptAbstand"/>
              <w:rPr>
                <w:sz w:val="20"/>
                <w:lang w:val="en-US"/>
              </w:rPr>
            </w:pPr>
            <w:r w:rsidRPr="000571F4">
              <w:rPr>
                <w:sz w:val="20"/>
              </w:rPr>
              <w:t>AUT_CMS</w:t>
            </w:r>
          </w:p>
        </w:tc>
        <w:tc>
          <w:tcPr>
            <w:tcW w:w="2160" w:type="dxa"/>
            <w:shd w:val="clear" w:color="auto" w:fill="auto"/>
          </w:tcPr>
          <w:p w:rsidR="0050009E" w:rsidRPr="000571F4" w:rsidRDefault="0050009E" w:rsidP="00D3776A">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_Ref326667839 \r \h  \* MERGEFORMAT </w:instrText>
            </w:r>
            <w:r w:rsidRPr="000571F4">
              <w:rPr>
                <w:sz w:val="20"/>
              </w:rPr>
            </w:r>
            <w:r w:rsidRPr="000571F4">
              <w:rPr>
                <w:sz w:val="20"/>
              </w:rPr>
              <w:fldChar w:fldCharType="separate"/>
            </w:r>
            <w:r w:rsidR="00997CBB">
              <w:rPr>
                <w:sz w:val="20"/>
              </w:rPr>
              <w:t>Hinweis 39:</w:t>
            </w:r>
            <w:r w:rsidRPr="000571F4">
              <w:rPr>
                <w:sz w:val="20"/>
              </w:rPr>
              <w:fldChar w:fldCharType="end"/>
            </w:r>
          </w:p>
        </w:tc>
      </w:tr>
      <w:tr w:rsidR="0050009E" w:rsidRPr="000571F4">
        <w:tc>
          <w:tcPr>
            <w:tcW w:w="2088" w:type="dxa"/>
            <w:tcBorders>
              <w:bottom w:val="single" w:sz="4" w:space="0" w:color="auto"/>
            </w:tcBorders>
            <w:shd w:val="clear" w:color="auto" w:fill="auto"/>
          </w:tcPr>
          <w:p w:rsidR="0050009E" w:rsidRPr="000571F4" w:rsidRDefault="0050009E" w:rsidP="00D3776A">
            <w:pPr>
              <w:pStyle w:val="gemtab11ptAbstand"/>
              <w:rPr>
                <w:rFonts w:cs="Arial"/>
                <w:sz w:val="20"/>
                <w:lang w:val="en-GB"/>
              </w:rPr>
            </w:pPr>
            <w:r w:rsidRPr="000571F4">
              <w:rPr>
                <w:rFonts w:cs="Arial"/>
                <w:sz w:val="20"/>
                <w:lang w:val="en-GB"/>
              </w:rPr>
              <w:t>andere</w:t>
            </w:r>
          </w:p>
        </w:tc>
        <w:tc>
          <w:tcPr>
            <w:tcW w:w="4680" w:type="dxa"/>
            <w:tcBorders>
              <w:bottom w:val="single" w:sz="4" w:space="0" w:color="auto"/>
            </w:tcBorders>
            <w:shd w:val="clear" w:color="auto" w:fill="auto"/>
          </w:tcPr>
          <w:p w:rsidR="0050009E" w:rsidRPr="000571F4" w:rsidRDefault="0050009E" w:rsidP="00D3776A">
            <w:pPr>
              <w:pStyle w:val="gemtab11ptAbstand"/>
              <w:rPr>
                <w:rFonts w:cs="Arial"/>
                <w:sz w:val="20"/>
                <w:lang w:val="en-GB"/>
              </w:rPr>
            </w:pPr>
            <w:r w:rsidRPr="000571F4">
              <w:rPr>
                <w:rFonts w:cs="Arial"/>
                <w:sz w:val="20"/>
                <w:lang w:val="en-GB"/>
              </w:rPr>
              <w:t>NEVER</w:t>
            </w:r>
          </w:p>
        </w:tc>
        <w:tc>
          <w:tcPr>
            <w:tcW w:w="2160" w:type="dxa"/>
            <w:tcBorders>
              <w:bottom w:val="single" w:sz="4" w:space="0" w:color="auto"/>
            </w:tcBorders>
            <w:shd w:val="clear" w:color="auto" w:fill="auto"/>
          </w:tcPr>
          <w:p w:rsidR="0050009E" w:rsidRPr="000571F4" w:rsidRDefault="0050009E" w:rsidP="00D3776A">
            <w:pPr>
              <w:pStyle w:val="gemtab11ptAbstand"/>
              <w:rPr>
                <w:rFonts w:cs="Arial"/>
                <w:sz w:val="20"/>
                <w:lang w:val="en-GB"/>
              </w:rPr>
            </w:pPr>
          </w:p>
        </w:tc>
      </w:tr>
      <w:tr w:rsidR="0050009E" w:rsidRPr="000571F4">
        <w:tc>
          <w:tcPr>
            <w:tcW w:w="8928" w:type="dxa"/>
            <w:gridSpan w:val="3"/>
            <w:tcBorders>
              <w:bottom w:val="single" w:sz="6" w:space="0" w:color="000000"/>
            </w:tcBorders>
            <w:shd w:val="clear" w:color="auto" w:fill="E0E0E0"/>
          </w:tcPr>
          <w:p w:rsidR="0050009E" w:rsidRPr="000571F4" w:rsidRDefault="0050009E" w:rsidP="00D3776A">
            <w:pPr>
              <w:pStyle w:val="gemtab11ptAbstand"/>
              <w:rPr>
                <w:b/>
                <w:sz w:val="20"/>
              </w:rPr>
            </w:pPr>
            <w:r w:rsidRPr="000571F4">
              <w:rPr>
                <w:b/>
                <w:sz w:val="20"/>
              </w:rPr>
              <w:t>Zugriffsregel für logischen LCS „Operational state (deactivated)”</w:t>
            </w:r>
          </w:p>
        </w:tc>
      </w:tr>
      <w:tr w:rsidR="0050009E" w:rsidRPr="000571F4">
        <w:tc>
          <w:tcPr>
            <w:tcW w:w="2088" w:type="dxa"/>
            <w:shd w:val="clear" w:color="auto" w:fill="E0E0E0"/>
          </w:tcPr>
          <w:p w:rsidR="0050009E" w:rsidRPr="000571F4" w:rsidRDefault="0050009E" w:rsidP="00D3776A">
            <w:pPr>
              <w:pStyle w:val="gemtab11ptAbstand"/>
              <w:rPr>
                <w:b/>
                <w:sz w:val="20"/>
              </w:rPr>
            </w:pPr>
            <w:r w:rsidRPr="000571F4">
              <w:rPr>
                <w:b/>
                <w:sz w:val="20"/>
              </w:rPr>
              <w:t>Zugriffsart</w:t>
            </w:r>
          </w:p>
        </w:tc>
        <w:tc>
          <w:tcPr>
            <w:tcW w:w="4680" w:type="dxa"/>
            <w:shd w:val="clear" w:color="auto" w:fill="E0E0E0"/>
          </w:tcPr>
          <w:p w:rsidR="0050009E" w:rsidRPr="000571F4" w:rsidRDefault="0050009E" w:rsidP="00D3776A">
            <w:pPr>
              <w:pStyle w:val="gemtab11ptAbstand"/>
              <w:rPr>
                <w:b/>
                <w:sz w:val="20"/>
              </w:rPr>
            </w:pPr>
            <w:r w:rsidRPr="000571F4">
              <w:rPr>
                <w:b/>
                <w:sz w:val="20"/>
              </w:rPr>
              <w:t>Zugriffsbedingung</w:t>
            </w:r>
          </w:p>
        </w:tc>
        <w:tc>
          <w:tcPr>
            <w:tcW w:w="2160" w:type="dxa"/>
            <w:shd w:val="clear" w:color="auto" w:fill="E0E0E0"/>
          </w:tcPr>
          <w:p w:rsidR="0050009E" w:rsidRPr="000571F4" w:rsidRDefault="0050009E" w:rsidP="00D3776A">
            <w:pPr>
              <w:pStyle w:val="gemtab11ptAbstand"/>
              <w:rPr>
                <w:b/>
                <w:sz w:val="20"/>
              </w:rPr>
            </w:pPr>
            <w:r w:rsidRPr="000571F4">
              <w:rPr>
                <w:b/>
                <w:sz w:val="20"/>
              </w:rPr>
              <w:t>Bemerkung</w:t>
            </w:r>
          </w:p>
        </w:tc>
      </w:tr>
      <w:tr w:rsidR="0050009E" w:rsidRPr="000571F4">
        <w:tc>
          <w:tcPr>
            <w:tcW w:w="2088" w:type="dxa"/>
            <w:tcBorders>
              <w:bottom w:val="single" w:sz="4" w:space="0" w:color="auto"/>
            </w:tcBorders>
            <w:shd w:val="clear" w:color="auto" w:fill="auto"/>
            <w:vAlign w:val="center"/>
          </w:tcPr>
          <w:p w:rsidR="0050009E" w:rsidRPr="000571F4" w:rsidRDefault="0050009E" w:rsidP="00D3776A">
            <w:pPr>
              <w:pStyle w:val="gemtab11ptAbstand"/>
              <w:rPr>
                <w:sz w:val="20"/>
              </w:rPr>
            </w:pPr>
            <w:r w:rsidRPr="000571F4">
              <w:rPr>
                <w:sz w:val="20"/>
              </w:rPr>
              <w:t>alle</w:t>
            </w:r>
          </w:p>
        </w:tc>
        <w:tc>
          <w:tcPr>
            <w:tcW w:w="4680" w:type="dxa"/>
            <w:tcBorders>
              <w:bottom w:val="single" w:sz="4" w:space="0" w:color="auto"/>
            </w:tcBorders>
            <w:shd w:val="clear" w:color="auto" w:fill="auto"/>
          </w:tcPr>
          <w:p w:rsidR="0050009E" w:rsidRPr="000571F4" w:rsidRDefault="0050009E" w:rsidP="00D3776A">
            <w:pPr>
              <w:pStyle w:val="gemtab11ptAbstand"/>
              <w:rPr>
                <w:sz w:val="20"/>
                <w:lang w:val="en-GB"/>
              </w:rPr>
            </w:pPr>
            <w:r w:rsidRPr="000571F4">
              <w:rPr>
                <w:sz w:val="20"/>
              </w:rPr>
              <w:t>herstellerspezifisch</w:t>
            </w:r>
          </w:p>
        </w:tc>
        <w:tc>
          <w:tcPr>
            <w:tcW w:w="2160" w:type="dxa"/>
            <w:tcBorders>
              <w:bottom w:val="single" w:sz="4" w:space="0" w:color="auto"/>
            </w:tcBorders>
            <w:shd w:val="clear" w:color="auto" w:fill="auto"/>
          </w:tcPr>
          <w:p w:rsidR="0050009E" w:rsidRPr="000571F4" w:rsidRDefault="0050009E" w:rsidP="00D3776A">
            <w:pPr>
              <w:pStyle w:val="gemtab11ptAbstand"/>
              <w:rPr>
                <w:sz w:val="20"/>
                <w:lang w:val="en-GB"/>
              </w:rPr>
            </w:pPr>
          </w:p>
        </w:tc>
      </w:tr>
      <w:tr w:rsidR="0050009E" w:rsidRPr="000571F4">
        <w:tc>
          <w:tcPr>
            <w:tcW w:w="8928" w:type="dxa"/>
            <w:gridSpan w:val="3"/>
            <w:shd w:val="clear" w:color="auto" w:fill="E6E6E6"/>
          </w:tcPr>
          <w:p w:rsidR="0050009E" w:rsidRPr="000571F4" w:rsidRDefault="0050009E" w:rsidP="00D3776A">
            <w:pPr>
              <w:pStyle w:val="gemtab11ptAbstand"/>
              <w:rPr>
                <w:b/>
                <w:sz w:val="20"/>
              </w:rPr>
            </w:pPr>
            <w:r w:rsidRPr="000571F4">
              <w:rPr>
                <w:b/>
                <w:sz w:val="20"/>
              </w:rPr>
              <w:t>Zugriffsregel für logischen LCS „Termination state“</w:t>
            </w:r>
          </w:p>
        </w:tc>
      </w:tr>
      <w:tr w:rsidR="0050009E" w:rsidRPr="000571F4">
        <w:tc>
          <w:tcPr>
            <w:tcW w:w="2088" w:type="dxa"/>
            <w:shd w:val="clear" w:color="auto" w:fill="E6E6E6"/>
          </w:tcPr>
          <w:p w:rsidR="0050009E" w:rsidRPr="000571F4" w:rsidRDefault="0050009E" w:rsidP="00D3776A">
            <w:pPr>
              <w:pStyle w:val="gemtab11ptAbstand"/>
              <w:rPr>
                <w:b/>
                <w:sz w:val="20"/>
              </w:rPr>
            </w:pPr>
            <w:r w:rsidRPr="000571F4">
              <w:rPr>
                <w:b/>
                <w:sz w:val="20"/>
              </w:rPr>
              <w:lastRenderedPageBreak/>
              <w:t>Zugriffsart</w:t>
            </w:r>
          </w:p>
        </w:tc>
        <w:tc>
          <w:tcPr>
            <w:tcW w:w="4680" w:type="dxa"/>
            <w:shd w:val="clear" w:color="auto" w:fill="E6E6E6"/>
          </w:tcPr>
          <w:p w:rsidR="0050009E" w:rsidRPr="000571F4" w:rsidRDefault="0050009E" w:rsidP="00D3776A">
            <w:pPr>
              <w:pStyle w:val="gemtab11ptAbstand"/>
              <w:rPr>
                <w:b/>
                <w:sz w:val="20"/>
              </w:rPr>
            </w:pPr>
            <w:r w:rsidRPr="000571F4">
              <w:rPr>
                <w:b/>
                <w:sz w:val="20"/>
              </w:rPr>
              <w:t>Zugriffsbedingung</w:t>
            </w:r>
          </w:p>
        </w:tc>
        <w:tc>
          <w:tcPr>
            <w:tcW w:w="2160" w:type="dxa"/>
            <w:shd w:val="clear" w:color="auto" w:fill="E6E6E6"/>
          </w:tcPr>
          <w:p w:rsidR="0050009E" w:rsidRPr="000571F4" w:rsidRDefault="0050009E" w:rsidP="00D3776A">
            <w:pPr>
              <w:pStyle w:val="gemtab11ptAbstand"/>
              <w:rPr>
                <w:b/>
                <w:sz w:val="20"/>
              </w:rPr>
            </w:pPr>
            <w:r w:rsidRPr="000571F4">
              <w:rPr>
                <w:b/>
                <w:sz w:val="20"/>
              </w:rPr>
              <w:t>Bemerkung</w:t>
            </w:r>
          </w:p>
        </w:tc>
      </w:tr>
      <w:tr w:rsidR="0050009E" w:rsidRPr="000571F4">
        <w:tc>
          <w:tcPr>
            <w:tcW w:w="2088" w:type="dxa"/>
            <w:shd w:val="clear" w:color="auto" w:fill="auto"/>
          </w:tcPr>
          <w:p w:rsidR="0050009E" w:rsidRPr="000571F4" w:rsidRDefault="0050009E" w:rsidP="00D3776A">
            <w:pPr>
              <w:pStyle w:val="gemtab11ptAbstand"/>
              <w:rPr>
                <w:sz w:val="20"/>
              </w:rPr>
            </w:pPr>
            <w:r w:rsidRPr="000571F4">
              <w:rPr>
                <w:sz w:val="20"/>
              </w:rPr>
              <w:t>alle</w:t>
            </w:r>
          </w:p>
        </w:tc>
        <w:tc>
          <w:tcPr>
            <w:tcW w:w="4680" w:type="dxa"/>
            <w:shd w:val="clear" w:color="auto" w:fill="auto"/>
          </w:tcPr>
          <w:p w:rsidR="0050009E" w:rsidRPr="000571F4" w:rsidRDefault="0050009E" w:rsidP="00D3776A">
            <w:pPr>
              <w:pStyle w:val="gemtab11ptAbstand"/>
              <w:rPr>
                <w:sz w:val="20"/>
              </w:rPr>
            </w:pPr>
            <w:r w:rsidRPr="000571F4">
              <w:rPr>
                <w:sz w:val="20"/>
              </w:rPr>
              <w:t>herstellerspezifisch</w:t>
            </w:r>
          </w:p>
        </w:tc>
        <w:tc>
          <w:tcPr>
            <w:tcW w:w="2160" w:type="dxa"/>
            <w:shd w:val="clear" w:color="auto" w:fill="auto"/>
          </w:tcPr>
          <w:p w:rsidR="0050009E" w:rsidRPr="000571F4" w:rsidRDefault="0050009E" w:rsidP="00D3776A">
            <w:pPr>
              <w:pStyle w:val="gemtab11ptAbstand"/>
              <w:rPr>
                <w:sz w:val="20"/>
              </w:rPr>
            </w:pPr>
          </w:p>
        </w:tc>
      </w:tr>
    </w:tbl>
    <w:p w:rsidR="00AE4B6A" w:rsidRDefault="00AE4B6A" w:rsidP="00957C74">
      <w:pPr>
        <w:pStyle w:val="gemEinzug"/>
        <w:rPr>
          <w:b/>
        </w:rPr>
      </w:pPr>
    </w:p>
    <w:p w:rsidR="00957C74" w:rsidRPr="00AE4B6A" w:rsidRDefault="00AE4B6A" w:rsidP="00AE4B6A">
      <w:pPr>
        <w:pStyle w:val="gemStandard"/>
      </w:pPr>
      <w:r>
        <w:rPr>
          <w:b/>
        </w:rPr>
        <w:sym w:font="Wingdings" w:char="F0D5"/>
      </w:r>
    </w:p>
    <w:p w:rsidR="00957C74" w:rsidRPr="000571F4" w:rsidRDefault="00957C74" w:rsidP="00957C74">
      <w:pPr>
        <w:pStyle w:val="afiHinweise"/>
        <w:numPr>
          <w:ilvl w:val="0"/>
          <w:numId w:val="0"/>
        </w:numPr>
      </w:pPr>
    </w:p>
    <w:p w:rsidR="00286D40" w:rsidRPr="000571F4" w:rsidRDefault="00B120AA" w:rsidP="00286D40">
      <w:pPr>
        <w:pStyle w:val="afiHinweise"/>
      </w:pPr>
      <w:r w:rsidRPr="000571F4">
        <w:fldChar w:fldCharType="begin"/>
      </w:r>
      <w:r w:rsidRPr="000571F4">
        <w:instrText xml:space="preserve"> REF cmdOrdner \h </w:instrText>
      </w:r>
      <w:r w:rsidR="002A48A6" w:rsidRPr="000571F4">
        <w:instrText xml:space="preserve"> \* MERGEFORMAT </w:instrText>
      </w:r>
      <w:r w:rsidRPr="000571F4">
        <w:fldChar w:fldCharType="separate"/>
      </w:r>
      <w:r w:rsidR="00997CBB" w:rsidRPr="000571F4">
        <w:t xml:space="preserve">Kommandos, die gemäß </w:t>
      </w:r>
      <w:r w:rsidR="00997CBB" w:rsidRPr="000571F4">
        <w:rPr>
          <w:rFonts w:cs="Arial"/>
        </w:rPr>
        <w:t>[</w:t>
      </w:r>
      <w:proofErr w:type="spellStart"/>
      <w:r w:rsidR="00997CBB" w:rsidRPr="000571F4">
        <w:rPr>
          <w:rFonts w:cs="Arial"/>
        </w:rPr>
        <w:t>gemSpec_COS</w:t>
      </w:r>
      <w:proofErr w:type="spellEnd"/>
      <w:r w:rsidR="00997CBB" w:rsidRPr="000571F4">
        <w:rPr>
          <w:rFonts w:cs="Arial"/>
        </w:rPr>
        <w:t>]</w:t>
      </w:r>
      <w:r w:rsidR="00997CBB" w:rsidRPr="000571F4">
        <w:t xml:space="preserve"> mit einem Ordnerobjekt arbeiten, sind:</w:t>
      </w:r>
      <w:r w:rsidR="00997CBB" w:rsidRPr="000571F4">
        <w:tab/>
      </w:r>
      <w:r w:rsidR="00997CBB" w:rsidRPr="000571F4">
        <w:br/>
      </w:r>
      <w:r w:rsidR="00997CBB" w:rsidRPr="000571F4">
        <w:rPr>
          <w:rStyle w:val="AFiHinweiseKapitlchenZchn"/>
        </w:rPr>
        <w:t xml:space="preserve">Activate, Deactivate, Delete, Fingerprint, </w:t>
      </w:r>
      <w:proofErr w:type="spellStart"/>
      <w:r w:rsidR="00997CBB" w:rsidRPr="000571F4">
        <w:rPr>
          <w:rStyle w:val="AFiHinweiseKapitlchenZchn"/>
        </w:rPr>
        <w:t>Get</w:t>
      </w:r>
      <w:proofErr w:type="spellEnd"/>
      <w:r w:rsidR="00997CBB" w:rsidRPr="000571F4">
        <w:rPr>
          <w:rStyle w:val="AFiHinweiseKapitlchenZchn"/>
        </w:rPr>
        <w:t xml:space="preserve"> Random, List Public Key, Load </w:t>
      </w:r>
      <w:proofErr w:type="spellStart"/>
      <w:r w:rsidR="00997CBB" w:rsidRPr="000571F4">
        <w:rPr>
          <w:rStyle w:val="AFiHinweiseKapitlchenZchn"/>
        </w:rPr>
        <w:t>Application</w:t>
      </w:r>
      <w:proofErr w:type="spellEnd"/>
      <w:r w:rsidR="00997CBB" w:rsidRPr="000571F4">
        <w:rPr>
          <w:rStyle w:val="AFiHinweiseKapitlchenZchn"/>
        </w:rPr>
        <w:t xml:space="preserve">, Select, </w:t>
      </w:r>
      <w:proofErr w:type="spellStart"/>
      <w:r w:rsidR="00997CBB" w:rsidRPr="000571F4">
        <w:rPr>
          <w:rStyle w:val="AFiHinweiseKapitlchenZchn"/>
        </w:rPr>
        <w:t>Terminate</w:t>
      </w:r>
      <w:proofErr w:type="spellEnd"/>
      <w:r w:rsidRPr="000571F4">
        <w:fldChar w:fldCharType="end"/>
      </w:r>
    </w:p>
    <w:p w:rsidR="00286D40" w:rsidRPr="000571F4" w:rsidRDefault="003C63F3" w:rsidP="00286D40">
      <w:pPr>
        <w:pStyle w:val="afiHinweise"/>
      </w:pPr>
      <w:bookmarkStart w:id="381" w:name="_Ref317151438"/>
      <w:r w:rsidRPr="000571F4">
        <w:rPr>
          <w:rFonts w:cs="Arial"/>
        </w:rPr>
        <w:t>herstellerspezifisch</w:t>
      </w:r>
      <w:r w:rsidR="00286D40" w:rsidRPr="000571F4">
        <w:rPr>
          <w:rFonts w:cs="Arial"/>
        </w:rPr>
        <w:t>; Falls un</w:t>
      </w:r>
      <w:r w:rsidR="00286D40" w:rsidRPr="000571F4">
        <w:rPr>
          <w:rFonts w:cs="Arial"/>
        </w:rPr>
        <w:softHyphen/>
        <w:t>ter</w:t>
      </w:r>
      <w:r w:rsidR="00286D40" w:rsidRPr="000571F4">
        <w:rPr>
          <w:rFonts w:cs="Arial"/>
        </w:rPr>
        <w:softHyphen/>
        <w:t>stützt, dann außerhalb des In</w:t>
      </w:r>
      <w:r w:rsidR="00286D40" w:rsidRPr="000571F4">
        <w:rPr>
          <w:rFonts w:cs="Arial"/>
        </w:rPr>
        <w:softHyphen/>
        <w:t>ter</w:t>
      </w:r>
      <w:r w:rsidR="00286D40" w:rsidRPr="000571F4">
        <w:rPr>
          <w:rFonts w:cs="Arial"/>
        </w:rPr>
        <w:softHyphen/>
        <w:t>valls [‘1000’, ‘FEFF’]; sie</w:t>
      </w:r>
      <w:r w:rsidR="00286D40" w:rsidRPr="000571F4">
        <w:rPr>
          <w:rFonts w:cs="Arial"/>
        </w:rPr>
        <w:softHyphen/>
        <w:t xml:space="preserve">he </w:t>
      </w:r>
      <w:r w:rsidR="00957C74" w:rsidRPr="000571F4">
        <w:rPr>
          <w:rFonts w:cs="Arial"/>
        </w:rPr>
        <w:t>[gemSpec_COS#</w:t>
      </w:r>
      <w:r w:rsidR="00286D40" w:rsidRPr="000571F4">
        <w:rPr>
          <w:rFonts w:cs="Arial"/>
        </w:rPr>
        <w:t xml:space="preserve"> </w:t>
      </w:r>
      <w:r w:rsidR="00B57525" w:rsidRPr="000571F4">
        <w:rPr>
          <w:rFonts w:cs="Arial"/>
        </w:rPr>
        <w:t>8</w:t>
      </w:r>
      <w:r w:rsidR="00286D40" w:rsidRPr="000571F4">
        <w:rPr>
          <w:rFonts w:cs="Arial"/>
        </w:rPr>
        <w:t>.1.1</w:t>
      </w:r>
      <w:r w:rsidR="00957C74" w:rsidRPr="000571F4">
        <w:rPr>
          <w:rFonts w:cs="Arial"/>
        </w:rPr>
        <w:t>]</w:t>
      </w:r>
      <w:bookmarkEnd w:id="381"/>
      <w:r w:rsidR="00957C74" w:rsidRPr="000571F4">
        <w:t xml:space="preserve"> </w:t>
      </w:r>
    </w:p>
    <w:p w:rsidR="00286D40" w:rsidRPr="000571F4" w:rsidRDefault="004D36BD" w:rsidP="00286D40">
      <w:pPr>
        <w:pStyle w:val="afiHinweise"/>
      </w:pPr>
      <w:bookmarkStart w:id="382" w:name="_Ref317151455"/>
      <w:bookmarkStart w:id="383" w:name="_Ref326667839"/>
      <w:r w:rsidRPr="000571F4">
        <w:t xml:space="preserve">Das Kommando ist nur vom Inhaber des CMS-Schlüssels ausführbar, </w:t>
      </w:r>
      <w:r w:rsidR="00286D40" w:rsidRPr="000571F4">
        <w:rPr>
          <w:rFonts w:cs="Arial"/>
        </w:rPr>
        <w:t xml:space="preserve">siehe </w:t>
      </w:r>
      <w:r w:rsidR="00291542" w:rsidRPr="000571F4">
        <w:rPr>
          <w:rFonts w:cs="Arial"/>
          <w:bCs/>
        </w:rPr>
        <w:t xml:space="preserve">Kapitel </w:t>
      </w:r>
      <w:r w:rsidR="00291542" w:rsidRPr="000571F4">
        <w:rPr>
          <w:rFonts w:cs="Arial"/>
          <w:bCs/>
        </w:rPr>
        <w:fldChar w:fldCharType="begin"/>
      </w:r>
      <w:r w:rsidR="00291542" w:rsidRPr="000571F4">
        <w:rPr>
          <w:rFonts w:cs="Arial"/>
          <w:bCs/>
        </w:rPr>
        <w:instrText xml:space="preserve"> REF _Ref316903365 \r \h </w:instrText>
      </w:r>
      <w:r w:rsidR="00A15EC5" w:rsidRPr="000571F4">
        <w:rPr>
          <w:rFonts w:cs="Arial"/>
          <w:bCs/>
        </w:rPr>
        <w:instrText xml:space="preserve"> \* MERGEFORMAT </w:instrText>
      </w:r>
      <w:r w:rsidR="00291542" w:rsidRPr="000571F4">
        <w:rPr>
          <w:rFonts w:cs="Arial"/>
          <w:bCs/>
        </w:rPr>
      </w:r>
      <w:r w:rsidR="00291542" w:rsidRPr="000571F4">
        <w:rPr>
          <w:rFonts w:cs="Arial"/>
          <w:bCs/>
        </w:rPr>
        <w:fldChar w:fldCharType="separate"/>
      </w:r>
      <w:r w:rsidR="00997CBB">
        <w:rPr>
          <w:rFonts w:cs="Arial"/>
          <w:bCs/>
        </w:rPr>
        <w:t>5.6</w:t>
      </w:r>
      <w:r w:rsidR="00291542" w:rsidRPr="000571F4">
        <w:rPr>
          <w:rFonts w:cs="Arial"/>
          <w:bCs/>
        </w:rPr>
        <w:fldChar w:fldCharType="end"/>
      </w:r>
      <w:bookmarkEnd w:id="382"/>
      <w:r w:rsidR="00E87EDA" w:rsidRPr="000571F4">
        <w:rPr>
          <w:rFonts w:cs="Arial"/>
          <w:bCs/>
        </w:rPr>
        <w:t>.</w:t>
      </w:r>
      <w:bookmarkEnd w:id="383"/>
    </w:p>
    <w:p w:rsidR="0032508F" w:rsidRPr="00CD2682" w:rsidRDefault="003937A9" w:rsidP="00AE4B6A">
      <w:pPr>
        <w:pStyle w:val="berschrift4"/>
      </w:pPr>
      <w:r w:rsidRPr="000571F4">
        <w:fldChar w:fldCharType="begin"/>
      </w:r>
      <w:r w:rsidRPr="000571F4">
        <w:instrText xml:space="preserve"> REF oMF \h </w:instrText>
      </w:r>
      <w:r w:rsidR="00A15EC5" w:rsidRPr="000571F4">
        <w:rPr>
          <w:rFonts w:hint="eastAsia"/>
        </w:rPr>
        <w:instrText xml:space="preserve"> \* MERGEFORMAT </w:instrText>
      </w:r>
      <w:r w:rsidRPr="000571F4">
        <w:fldChar w:fldCharType="separate"/>
      </w:r>
      <w:bookmarkStart w:id="384" w:name="_Toc502658471"/>
      <w:r w:rsidR="00997CBB" w:rsidRPr="000571F4">
        <w:t>MF</w:t>
      </w:r>
      <w:r w:rsidRPr="000571F4">
        <w:fldChar w:fldCharType="end"/>
      </w:r>
      <w:r w:rsidRPr="000571F4">
        <w:t xml:space="preserve"> / </w:t>
      </w:r>
      <w:r w:rsidRPr="000571F4">
        <w:fldChar w:fldCharType="begin"/>
      </w:r>
      <w:r w:rsidRPr="000571F4">
        <w:instrText xml:space="preserve"> REF oDF_SMA \h </w:instrText>
      </w:r>
      <w:r w:rsidR="00A15EC5" w:rsidRPr="000571F4">
        <w:rPr>
          <w:rFonts w:hint="eastAsia"/>
        </w:rPr>
        <w:instrText xml:space="preserve"> \* MERGEFORMAT </w:instrText>
      </w:r>
      <w:r w:rsidRPr="000571F4">
        <w:fldChar w:fldCharType="separate"/>
      </w:r>
      <w:r w:rsidR="00997CBB" w:rsidRPr="000571F4">
        <w:t>DF.SM</w:t>
      </w:r>
      <w:r w:rsidR="00997CBB" w:rsidRPr="00CD2682">
        <w:t>A</w:t>
      </w:r>
      <w:r w:rsidRPr="000571F4">
        <w:fldChar w:fldCharType="end"/>
      </w:r>
      <w:r w:rsidRPr="000571F4">
        <w:t xml:space="preserve"> </w:t>
      </w:r>
      <w:r w:rsidR="00E51B4C" w:rsidRPr="000571F4">
        <w:t xml:space="preserve">/ </w:t>
      </w:r>
      <w:bookmarkStart w:id="385" w:name="oEF_SMD"/>
      <w:r w:rsidR="00E0766F" w:rsidRPr="000571F4">
        <w:t>E</w:t>
      </w:r>
      <w:r w:rsidR="0032508F" w:rsidRPr="000571F4">
        <w:t>F.SMD</w:t>
      </w:r>
      <w:bookmarkEnd w:id="385"/>
      <w:r w:rsidR="007416A5">
        <w:t xml:space="preserve"> </w:t>
      </w:r>
      <w:r w:rsidR="007416A5" w:rsidRPr="00CD2682">
        <w:t>@deprecate</w:t>
      </w:r>
      <w:commentRangeStart w:id="386"/>
      <w:r w:rsidR="007416A5" w:rsidRPr="00CD2682">
        <w:t>d</w:t>
      </w:r>
      <w:commentRangeEnd w:id="386"/>
      <w:r w:rsidR="007416A5" w:rsidRPr="00CD2682">
        <w:rPr>
          <w:rStyle w:val="Kommentarzeichen"/>
        </w:rPr>
        <w:commentReference w:id="386"/>
      </w:r>
      <w:bookmarkEnd w:id="384"/>
    </w:p>
    <w:p w:rsidR="00957C74" w:rsidRPr="00CD2682" w:rsidRDefault="00893C99" w:rsidP="00AE61E5">
      <w:pPr>
        <w:pStyle w:val="gemStandard"/>
        <w:rPr>
          <w:rFonts w:cs="Arial"/>
        </w:rPr>
      </w:pPr>
      <w:r w:rsidRPr="00CD2682">
        <w:t xml:space="preserve">Die transparente Datei </w:t>
      </w:r>
      <w:r w:rsidR="003937A9" w:rsidRPr="00CD2682">
        <w:fldChar w:fldCharType="begin"/>
      </w:r>
      <w:r w:rsidR="003937A9" w:rsidRPr="00CD2682">
        <w:instrText xml:space="preserve"> REF oEF_SMD \h  \* MERGEFORMAT </w:instrText>
      </w:r>
      <w:r w:rsidR="003937A9" w:rsidRPr="00CD2682">
        <w:fldChar w:fldCharType="separate"/>
      </w:r>
      <w:r w:rsidR="00997CBB" w:rsidRPr="000571F4">
        <w:t>EF.SMD</w:t>
      </w:r>
      <w:r w:rsidR="003937A9" w:rsidRPr="00CD2682">
        <w:fldChar w:fldCharType="end"/>
      </w:r>
      <w:r w:rsidRPr="00CD2682">
        <w:t xml:space="preserve"> ist für die Speicherung von SMC-B-bezogenen Daten vor</w:t>
      </w:r>
      <w:r w:rsidR="001D032A" w:rsidRPr="00CD2682">
        <w:softHyphen/>
      </w:r>
      <w:r w:rsidRPr="00CD2682">
        <w:t>gesehen, z.B. von speziellen Konfigurationsdaten. Die Datei kann immer gel</w:t>
      </w:r>
      <w:r w:rsidR="00ED6903" w:rsidRPr="00CD2682">
        <w:t>esen wer</w:t>
      </w:r>
      <w:r w:rsidR="001D032A" w:rsidRPr="00CD2682">
        <w:softHyphen/>
      </w:r>
      <w:r w:rsidR="00ED6903" w:rsidRPr="00CD2682">
        <w:t>den, aber eine Aktualisie</w:t>
      </w:r>
      <w:r w:rsidRPr="00CD2682">
        <w:t>rung ist nur nach erfolgreicher Authentisier</w:t>
      </w:r>
      <w:r w:rsidR="008239A9" w:rsidRPr="00CD2682">
        <w:t>ung zwischen der SMC-B und einem entsprechenden HBA</w:t>
      </w:r>
      <w:r w:rsidRPr="00CD2682">
        <w:t xml:space="preserve"> oder SMC-B möglich. Die folgende Tabelle </w:t>
      </w:r>
      <w:r w:rsidR="00D926C6" w:rsidRPr="00CD2682">
        <w:t xml:space="preserve">Tab_SMC-B_ObjSys_036 </w:t>
      </w:r>
      <w:r w:rsidRPr="00CD2682">
        <w:t xml:space="preserve">zeigt die Attribute und Zugriffsbedingungen der Datei </w:t>
      </w:r>
      <w:r w:rsidR="003937A9" w:rsidRPr="00CD2682">
        <w:fldChar w:fldCharType="begin"/>
      </w:r>
      <w:r w:rsidR="003937A9" w:rsidRPr="00CD2682">
        <w:instrText xml:space="preserve"> REF oEF_SMD \h  \* MERGEFORMAT </w:instrText>
      </w:r>
      <w:r w:rsidR="003937A9" w:rsidRPr="00CD2682">
        <w:fldChar w:fldCharType="separate"/>
      </w:r>
      <w:r w:rsidR="00997CBB" w:rsidRPr="000571F4">
        <w:t>EF.SMD</w:t>
      </w:r>
      <w:r w:rsidR="003937A9" w:rsidRPr="00CD2682">
        <w:fldChar w:fldCharType="end"/>
      </w:r>
      <w:r w:rsidRPr="00CD2682">
        <w:rPr>
          <w:rFonts w:cs="Arial"/>
        </w:rPr>
        <w:t>.</w:t>
      </w:r>
      <w:r w:rsidR="009E66E7" w:rsidRPr="00CD2682">
        <w:rPr>
          <w:rFonts w:cs="Arial"/>
        </w:rPr>
        <w:t xml:space="preserve"> Alter</w:t>
      </w:r>
      <w:r w:rsidR="001D032A" w:rsidRPr="00CD2682">
        <w:rPr>
          <w:rFonts w:cs="Arial"/>
        </w:rPr>
        <w:softHyphen/>
      </w:r>
      <w:r w:rsidR="009E66E7" w:rsidRPr="00CD2682">
        <w:rPr>
          <w:rFonts w:cs="Arial"/>
        </w:rPr>
        <w:t xml:space="preserve">nativ zur Authentisierung mit </w:t>
      </w:r>
      <w:r w:rsidR="008239A9" w:rsidRPr="00CD2682">
        <w:rPr>
          <w:rFonts w:cs="Arial"/>
        </w:rPr>
        <w:t>einem HBA</w:t>
      </w:r>
      <w:r w:rsidR="009E66E7" w:rsidRPr="00CD2682">
        <w:rPr>
          <w:rFonts w:cs="Arial"/>
        </w:rPr>
        <w:t xml:space="preserve"> oder einer SMC-B kann für den </w:t>
      </w:r>
      <w:r w:rsidR="00C55AC5" w:rsidRPr="00CD2682">
        <w:rPr>
          <w:rFonts w:cs="Arial"/>
        </w:rPr>
        <w:t>aktualisierenden</w:t>
      </w:r>
      <w:r w:rsidR="009E66E7" w:rsidRPr="00CD2682">
        <w:rPr>
          <w:rFonts w:cs="Arial"/>
        </w:rPr>
        <w:t xml:space="preserve"> oder löschenden Zugriff die Authentisierung mit der </w:t>
      </w:r>
      <w:r w:rsidR="003937A9" w:rsidRPr="00CD2682">
        <w:rPr>
          <w:rFonts w:cs="Arial"/>
        </w:rPr>
        <w:fldChar w:fldCharType="begin"/>
      </w:r>
      <w:r w:rsidR="003937A9" w:rsidRPr="00CD2682">
        <w:rPr>
          <w:rFonts w:cs="Arial"/>
        </w:rPr>
        <w:instrText xml:space="preserve"> REF oPIN_SMC \h  \* MERGEFORMAT </w:instrText>
      </w:r>
      <w:r w:rsidR="003937A9" w:rsidRPr="00CD2682">
        <w:rPr>
          <w:rFonts w:cs="Arial"/>
        </w:rPr>
      </w:r>
      <w:r w:rsidR="003937A9" w:rsidRPr="00CD2682">
        <w:rPr>
          <w:rFonts w:cs="Arial"/>
        </w:rPr>
        <w:fldChar w:fldCharType="separate"/>
      </w:r>
      <w:r w:rsidR="00997CBB" w:rsidRPr="000571F4">
        <w:t>PIN.SMC</w:t>
      </w:r>
      <w:r w:rsidR="003937A9" w:rsidRPr="00CD2682">
        <w:rPr>
          <w:rFonts w:cs="Arial"/>
        </w:rPr>
        <w:fldChar w:fldCharType="end"/>
      </w:r>
      <w:r w:rsidR="009E66E7" w:rsidRPr="00CD2682">
        <w:rPr>
          <w:rFonts w:cs="Arial"/>
        </w:rPr>
        <w:t xml:space="preserve"> genutzt wer</w:t>
      </w:r>
      <w:r w:rsidR="009E66E7" w:rsidRPr="00CD2682">
        <w:rPr>
          <w:rFonts w:cs="Arial"/>
        </w:rPr>
        <w:softHyphen/>
        <w:t>den.</w:t>
      </w:r>
    </w:p>
    <w:p w:rsidR="00D00AF9" w:rsidRPr="00CD2682" w:rsidRDefault="00D00AF9" w:rsidP="00AE61E5">
      <w:pPr>
        <w:pStyle w:val="gemStandard"/>
        <w:rPr>
          <w:rFonts w:cs="Arial"/>
        </w:rPr>
      </w:pPr>
    </w:p>
    <w:p w:rsidR="00957C74" w:rsidRPr="000571F4" w:rsidRDefault="00957C74" w:rsidP="00E55CCE">
      <w:pPr>
        <w:pStyle w:val="gemStandard"/>
        <w:keepNext/>
        <w:tabs>
          <w:tab w:val="left" w:pos="567"/>
        </w:tabs>
        <w:ind w:left="567" w:hanging="567"/>
        <w:rPr>
          <w:b/>
        </w:rPr>
      </w:pPr>
      <w:r w:rsidRPr="00CD2682">
        <w:rPr>
          <w:b/>
        </w:rPr>
        <w:sym w:font="Wingdings" w:char="F0D6"/>
      </w:r>
      <w:r w:rsidRPr="00CD2682">
        <w:rPr>
          <w:b/>
        </w:rPr>
        <w:tab/>
      </w:r>
      <w:r w:rsidR="00935695" w:rsidRPr="00CD2682">
        <w:rPr>
          <w:b/>
        </w:rPr>
        <w:t>Card-G2-A_2198</w:t>
      </w:r>
      <w:r w:rsidRPr="00CD2682">
        <w:rPr>
          <w:b/>
        </w:rPr>
        <w:t xml:space="preserve"> </w:t>
      </w:r>
      <w:r w:rsidR="00DD3C19" w:rsidRPr="00CD2682">
        <w:rPr>
          <w:b/>
        </w:rPr>
        <w:t>K_Initialisierung: Initialisierte</w:t>
      </w:r>
      <w:r w:rsidR="00E52D16" w:rsidRPr="00CD2682">
        <w:rPr>
          <w:b/>
        </w:rPr>
        <w:t xml:space="preserve"> </w:t>
      </w:r>
      <w:r w:rsidR="00AF4F3D" w:rsidRPr="00CD2682">
        <w:rPr>
          <w:b/>
        </w:rPr>
        <w:t xml:space="preserve">Attribute von </w:t>
      </w:r>
      <w:r w:rsidR="00AF4F3D" w:rsidRPr="00CD2682">
        <w:rPr>
          <w:b/>
        </w:rPr>
        <w:fldChar w:fldCharType="begin"/>
      </w:r>
      <w:r w:rsidR="00AF4F3D" w:rsidRPr="00CD2682">
        <w:rPr>
          <w:b/>
        </w:rPr>
        <w:instrText xml:space="preserve"> REF oMF \h  \* MERGEFORMAT </w:instrText>
      </w:r>
      <w:r w:rsidR="00AF4F3D" w:rsidRPr="00CD2682">
        <w:rPr>
          <w:b/>
        </w:rPr>
      </w:r>
      <w:r w:rsidR="00AF4F3D" w:rsidRPr="00CD2682">
        <w:rPr>
          <w:b/>
        </w:rPr>
        <w:fldChar w:fldCharType="separate"/>
      </w:r>
      <w:r w:rsidR="00997CBB" w:rsidRPr="00997CBB">
        <w:rPr>
          <w:b/>
        </w:rPr>
        <w:t>MF</w:t>
      </w:r>
      <w:r w:rsidR="00AF4F3D" w:rsidRPr="00CD2682">
        <w:rPr>
          <w:b/>
        </w:rPr>
        <w:fldChar w:fldCharType="end"/>
      </w:r>
      <w:r w:rsidR="00AF4F3D" w:rsidRPr="00CD2682">
        <w:rPr>
          <w:b/>
        </w:rPr>
        <w:t xml:space="preserve"> / </w:t>
      </w:r>
      <w:r w:rsidR="00AF4F3D" w:rsidRPr="00CD2682">
        <w:rPr>
          <w:b/>
        </w:rPr>
        <w:fldChar w:fldCharType="begin"/>
      </w:r>
      <w:r w:rsidR="00AF4F3D" w:rsidRPr="00CD2682">
        <w:rPr>
          <w:b/>
        </w:rPr>
        <w:instrText xml:space="preserve"> REF oDF_SMA \h  \* MERGEFORMAT </w:instrText>
      </w:r>
      <w:r w:rsidR="00AF4F3D" w:rsidRPr="00CD2682">
        <w:rPr>
          <w:b/>
        </w:rPr>
      </w:r>
      <w:r w:rsidR="00AF4F3D" w:rsidRPr="00CD2682">
        <w:rPr>
          <w:b/>
        </w:rPr>
        <w:fldChar w:fldCharType="separate"/>
      </w:r>
      <w:r w:rsidR="00997CBB" w:rsidRPr="00997CBB">
        <w:rPr>
          <w:b/>
        </w:rPr>
        <w:t>DF.SMA</w:t>
      </w:r>
      <w:r w:rsidR="00AF4F3D" w:rsidRPr="00CD2682">
        <w:rPr>
          <w:b/>
        </w:rPr>
        <w:fldChar w:fldCharType="end"/>
      </w:r>
      <w:r w:rsidR="00AF4F3D" w:rsidRPr="00CD2682">
        <w:rPr>
          <w:b/>
        </w:rPr>
        <w:t xml:space="preserve"> / </w:t>
      </w:r>
      <w:r w:rsidR="00AF4F3D" w:rsidRPr="00CD2682">
        <w:rPr>
          <w:b/>
        </w:rPr>
        <w:fldChar w:fldCharType="begin"/>
      </w:r>
      <w:r w:rsidR="00AF4F3D" w:rsidRPr="00CD2682">
        <w:rPr>
          <w:b/>
        </w:rPr>
        <w:instrText xml:space="preserve"> REF oEF_SMD \h  \* MERGEFORMAT </w:instrText>
      </w:r>
      <w:r w:rsidR="00AF4F3D" w:rsidRPr="00CD2682">
        <w:rPr>
          <w:b/>
        </w:rPr>
      </w:r>
      <w:r w:rsidR="00AF4F3D" w:rsidRPr="00CD2682">
        <w:rPr>
          <w:b/>
        </w:rPr>
        <w:fldChar w:fldCharType="separate"/>
      </w:r>
      <w:r w:rsidR="00997CBB" w:rsidRPr="00997CBB">
        <w:rPr>
          <w:b/>
        </w:rPr>
        <w:t>EF.SMD</w:t>
      </w:r>
      <w:r w:rsidR="00AF4F3D" w:rsidRPr="00CD2682">
        <w:rPr>
          <w:b/>
        </w:rPr>
        <w:fldChar w:fldCharType="end"/>
      </w:r>
      <w:r w:rsidR="007416A5" w:rsidRPr="00CD2682">
        <w:rPr>
          <w:b/>
        </w:rPr>
        <w:t xml:space="preserve"> @</w:t>
      </w:r>
      <w:proofErr w:type="spellStart"/>
      <w:r w:rsidR="007416A5" w:rsidRPr="00CD2682">
        <w:rPr>
          <w:b/>
        </w:rPr>
        <w:t>deprecate</w:t>
      </w:r>
      <w:commentRangeStart w:id="387"/>
      <w:r w:rsidR="007416A5" w:rsidRPr="00CD2682">
        <w:rPr>
          <w:b/>
        </w:rPr>
        <w:t>d</w:t>
      </w:r>
      <w:commentRangeEnd w:id="387"/>
      <w:proofErr w:type="spellEnd"/>
      <w:r w:rsidR="007416A5" w:rsidRPr="00CD2682">
        <w:rPr>
          <w:rStyle w:val="Kommentarzeichen"/>
          <w:rFonts w:eastAsia="Times New Roman"/>
        </w:rPr>
        <w:commentReference w:id="387"/>
      </w:r>
    </w:p>
    <w:p w:rsidR="00957C74" w:rsidRPr="000571F4" w:rsidRDefault="00A909C6" w:rsidP="00ED6903">
      <w:pPr>
        <w:pStyle w:val="gemEinzug"/>
        <w:ind w:left="540"/>
      </w:pPr>
      <w:r w:rsidRPr="000571F4">
        <w:fldChar w:fldCharType="begin"/>
      </w:r>
      <w:r w:rsidRPr="000571F4">
        <w:instrText xml:space="preserve"> REF oEF_SMD \h  \* MERGEFORMAT </w:instrText>
      </w:r>
      <w:r w:rsidRPr="000571F4">
        <w:fldChar w:fldCharType="separate"/>
      </w:r>
      <w:r w:rsidR="00997CBB" w:rsidRPr="000571F4">
        <w:t>EF.SMD</w:t>
      </w:r>
      <w:r w:rsidRPr="000571F4">
        <w:fldChar w:fldCharType="end"/>
      </w:r>
      <w:r w:rsidR="00763CFF" w:rsidRPr="000571F4">
        <w:t xml:space="preserve"> MUSS die in </w:t>
      </w:r>
      <w:r w:rsidR="008866E4" w:rsidRPr="000571F4">
        <w:t>Tab_SMC-B</w:t>
      </w:r>
      <w:r w:rsidR="00763CFF" w:rsidRPr="000571F4">
        <w:t>_ObjSys_0</w:t>
      </w:r>
      <w:r w:rsidRPr="000571F4">
        <w:t>36</w:t>
      </w:r>
      <w:r w:rsidR="00763CFF" w:rsidRPr="000571F4">
        <w:t xml:space="preserve"> dargestellten Werte besitzen.</w:t>
      </w:r>
    </w:p>
    <w:p w:rsidR="00893C99" w:rsidRPr="000571F4" w:rsidRDefault="00893C99" w:rsidP="00AE61E5">
      <w:pPr>
        <w:pStyle w:val="gemStandard"/>
        <w:rPr>
          <w:rFonts w:cs="Arial"/>
        </w:rPr>
      </w:pPr>
    </w:p>
    <w:p w:rsidR="004C6AD4" w:rsidRPr="000571F4" w:rsidRDefault="00B33D07" w:rsidP="00AE4B6A">
      <w:pPr>
        <w:pStyle w:val="Beschriftung"/>
        <w:rPr>
          <w:rFonts w:cs="Arial"/>
        </w:rPr>
      </w:pPr>
      <w:bookmarkStart w:id="388" w:name="_Toc501368307"/>
      <w:r w:rsidRPr="000571F4">
        <w:t xml:space="preserve">Tabelle </w:t>
      </w:r>
      <w:fldSimple w:instr=" SEQ Tabelle \* ARABIC ">
        <w:r w:rsidR="00997CBB">
          <w:rPr>
            <w:noProof/>
          </w:rPr>
          <w:t>43</w:t>
        </w:r>
      </w:fldSimple>
      <w:r w:rsidR="00D926C6" w:rsidRPr="000571F4">
        <w:t xml:space="preserve">: </w:t>
      </w:r>
      <w:r w:rsidR="00A909C6" w:rsidRPr="000571F4">
        <w:t xml:space="preserve">Tab_SMC-B_ObjSys_036 </w:t>
      </w:r>
      <w:r w:rsidR="00E52D16" w:rsidRPr="000571F4">
        <w:t xml:space="preserve">Initialisierte </w:t>
      </w:r>
      <w:r w:rsidR="004C6AD4" w:rsidRPr="000571F4">
        <w:rPr>
          <w:rFonts w:cs="Arial"/>
        </w:rPr>
        <w:t xml:space="preserve">Attribute von </w:t>
      </w:r>
      <w:r w:rsidR="003937A9" w:rsidRPr="000571F4">
        <w:fldChar w:fldCharType="begin"/>
      </w:r>
      <w:r w:rsidR="003937A9" w:rsidRPr="000571F4">
        <w:instrText xml:space="preserve"> REF oMF \h  \* MERGEFORMAT </w:instrText>
      </w:r>
      <w:r w:rsidR="003937A9" w:rsidRPr="000571F4">
        <w:fldChar w:fldCharType="separate"/>
      </w:r>
      <w:r w:rsidR="00997CBB" w:rsidRPr="000571F4">
        <w:t>MF</w:t>
      </w:r>
      <w:r w:rsidR="003937A9" w:rsidRPr="000571F4">
        <w:fldChar w:fldCharType="end"/>
      </w:r>
      <w:r w:rsidR="003937A9" w:rsidRPr="000571F4">
        <w:t xml:space="preserve"> / </w:t>
      </w:r>
      <w:r w:rsidR="003937A9" w:rsidRPr="000571F4">
        <w:fldChar w:fldCharType="begin"/>
      </w:r>
      <w:r w:rsidR="003937A9" w:rsidRPr="000571F4">
        <w:instrText xml:space="preserve"> REF oDF_SMA \h  \* MERGEFORMAT </w:instrText>
      </w:r>
      <w:r w:rsidR="003937A9" w:rsidRPr="000571F4">
        <w:fldChar w:fldCharType="separate"/>
      </w:r>
      <w:r w:rsidR="00997CBB" w:rsidRPr="000571F4">
        <w:t>DF.SM</w:t>
      </w:r>
      <w:r w:rsidR="00997CBB" w:rsidRPr="00CD2682">
        <w:t>A</w:t>
      </w:r>
      <w:r w:rsidR="003937A9" w:rsidRPr="000571F4">
        <w:fldChar w:fldCharType="end"/>
      </w:r>
      <w:r w:rsidR="003937A9" w:rsidRPr="000571F4">
        <w:t xml:space="preserve"> / </w:t>
      </w:r>
      <w:r w:rsidR="003937A9" w:rsidRPr="000571F4">
        <w:fldChar w:fldCharType="begin"/>
      </w:r>
      <w:r w:rsidR="003937A9" w:rsidRPr="000571F4">
        <w:instrText xml:space="preserve"> REF oEF_SMD \h </w:instrText>
      </w:r>
      <w:r w:rsidR="003E07E3" w:rsidRPr="000571F4">
        <w:instrText xml:space="preserve"> \* MERGEFORMAT </w:instrText>
      </w:r>
      <w:r w:rsidR="003937A9" w:rsidRPr="000571F4">
        <w:fldChar w:fldCharType="separate"/>
      </w:r>
      <w:r w:rsidR="00997CBB" w:rsidRPr="000571F4">
        <w:t>EF.SMD</w:t>
      </w:r>
      <w:bookmarkEnd w:id="388"/>
      <w:r w:rsidR="003937A9"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893C99"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893C99" w:rsidRPr="000571F4" w:rsidRDefault="00893C99" w:rsidP="00D00AF9">
            <w:pPr>
              <w:pStyle w:val="gemtab11ptAbstand"/>
              <w:keepNext/>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893C99" w:rsidRPr="000571F4" w:rsidRDefault="00893C99" w:rsidP="00D00AF9">
            <w:pPr>
              <w:pStyle w:val="gemtab11ptAbstand"/>
              <w:keepNext/>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893C99" w:rsidRPr="000571F4" w:rsidRDefault="00893C99" w:rsidP="00D00AF9">
            <w:pPr>
              <w:pStyle w:val="gemtab11ptAbstand"/>
              <w:keepNext/>
              <w:rPr>
                <w:b/>
                <w:sz w:val="20"/>
              </w:rPr>
            </w:pPr>
            <w:r w:rsidRPr="000571F4">
              <w:rPr>
                <w:b/>
                <w:sz w:val="20"/>
              </w:rPr>
              <w:t>Bemerkung</w:t>
            </w:r>
          </w:p>
        </w:tc>
      </w:tr>
      <w:tr w:rsidR="00893C99" w:rsidRPr="000571F4">
        <w:tc>
          <w:tcPr>
            <w:tcW w:w="2088" w:type="dxa"/>
            <w:shd w:val="clear" w:color="auto" w:fill="auto"/>
          </w:tcPr>
          <w:p w:rsidR="00893C99" w:rsidRPr="000571F4" w:rsidRDefault="00893C99" w:rsidP="00D3776A">
            <w:pPr>
              <w:pStyle w:val="gemtab11ptAbstand"/>
              <w:rPr>
                <w:sz w:val="20"/>
              </w:rPr>
            </w:pPr>
            <w:r w:rsidRPr="000571F4">
              <w:rPr>
                <w:sz w:val="20"/>
              </w:rPr>
              <w:t>Objekttyp</w:t>
            </w:r>
          </w:p>
        </w:tc>
        <w:tc>
          <w:tcPr>
            <w:tcW w:w="4680" w:type="dxa"/>
            <w:shd w:val="clear" w:color="auto" w:fill="auto"/>
          </w:tcPr>
          <w:p w:rsidR="00893C99" w:rsidRPr="000571F4" w:rsidRDefault="00893C99" w:rsidP="00D3776A">
            <w:pPr>
              <w:pStyle w:val="gemtab11ptAbstand"/>
              <w:rPr>
                <w:sz w:val="20"/>
              </w:rPr>
            </w:pPr>
            <w:r w:rsidRPr="000571F4">
              <w:rPr>
                <w:sz w:val="20"/>
              </w:rPr>
              <w:t>transparentes Elementary File</w:t>
            </w:r>
          </w:p>
        </w:tc>
        <w:tc>
          <w:tcPr>
            <w:tcW w:w="2160" w:type="dxa"/>
            <w:shd w:val="clear" w:color="auto" w:fill="auto"/>
          </w:tcPr>
          <w:p w:rsidR="00893C99" w:rsidRPr="000571F4" w:rsidRDefault="00893C99" w:rsidP="00D3776A">
            <w:pPr>
              <w:pStyle w:val="gemtab11ptAbstand"/>
              <w:rPr>
                <w:sz w:val="20"/>
              </w:rPr>
            </w:pPr>
          </w:p>
        </w:tc>
      </w:tr>
      <w:tr w:rsidR="00893C99" w:rsidRPr="000571F4">
        <w:tc>
          <w:tcPr>
            <w:tcW w:w="2088" w:type="dxa"/>
            <w:tcBorders>
              <w:bottom w:val="single" w:sz="6" w:space="0" w:color="000000"/>
            </w:tcBorders>
            <w:shd w:val="clear" w:color="auto" w:fill="auto"/>
          </w:tcPr>
          <w:p w:rsidR="00893C99" w:rsidRPr="000571F4" w:rsidRDefault="00893C99" w:rsidP="00D3776A">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893C99" w:rsidRPr="000571F4" w:rsidRDefault="00893C99" w:rsidP="00D3776A">
            <w:pPr>
              <w:pStyle w:val="gemtab11ptAbstand"/>
              <w:rPr>
                <w:sz w:val="20"/>
              </w:rPr>
            </w:pPr>
            <w:r w:rsidRPr="000571F4">
              <w:rPr>
                <w:sz w:val="20"/>
              </w:rPr>
              <w:t>‘D0</w:t>
            </w:r>
            <w:r w:rsidR="00FC48C4" w:rsidRPr="000571F4">
              <w:rPr>
                <w:sz w:val="20"/>
              </w:rPr>
              <w:t xml:space="preserve"> </w:t>
            </w:r>
            <w:r w:rsidRPr="000571F4">
              <w:rPr>
                <w:sz w:val="20"/>
              </w:rPr>
              <w:t>01’</w:t>
            </w:r>
          </w:p>
        </w:tc>
        <w:tc>
          <w:tcPr>
            <w:tcW w:w="2160" w:type="dxa"/>
            <w:tcBorders>
              <w:bottom w:val="single" w:sz="6" w:space="0" w:color="000000"/>
            </w:tcBorders>
            <w:shd w:val="clear" w:color="auto" w:fill="auto"/>
          </w:tcPr>
          <w:p w:rsidR="00893C99" w:rsidRPr="000571F4" w:rsidRDefault="00893C99" w:rsidP="00D3776A">
            <w:pPr>
              <w:pStyle w:val="gemtab11ptAbstand"/>
              <w:rPr>
                <w:sz w:val="20"/>
              </w:rPr>
            </w:pPr>
          </w:p>
        </w:tc>
      </w:tr>
      <w:tr w:rsidR="00893C99" w:rsidRPr="000571F4">
        <w:tc>
          <w:tcPr>
            <w:tcW w:w="2088" w:type="dxa"/>
            <w:tcBorders>
              <w:bottom w:val="single" w:sz="6" w:space="0" w:color="000000"/>
            </w:tcBorders>
            <w:shd w:val="clear" w:color="auto" w:fill="auto"/>
          </w:tcPr>
          <w:p w:rsidR="00893C99" w:rsidRPr="000571F4" w:rsidRDefault="00893C99" w:rsidP="00D3776A">
            <w:pPr>
              <w:pStyle w:val="gemtab11ptAbstand"/>
              <w:rPr>
                <w:i/>
                <w:sz w:val="20"/>
              </w:rPr>
            </w:pPr>
            <w:r w:rsidRPr="000571F4">
              <w:rPr>
                <w:i/>
                <w:sz w:val="20"/>
              </w:rPr>
              <w:t>shortFileIdentifier</w:t>
            </w:r>
          </w:p>
        </w:tc>
        <w:tc>
          <w:tcPr>
            <w:tcW w:w="4680" w:type="dxa"/>
            <w:tcBorders>
              <w:bottom w:val="single" w:sz="6" w:space="0" w:color="000000"/>
            </w:tcBorders>
            <w:shd w:val="clear" w:color="auto" w:fill="auto"/>
          </w:tcPr>
          <w:p w:rsidR="00893C99" w:rsidRPr="000571F4" w:rsidRDefault="00893C99" w:rsidP="00D3776A">
            <w:pPr>
              <w:pStyle w:val="gemtab11ptAbstand"/>
              <w:rPr>
                <w:sz w:val="20"/>
              </w:rPr>
            </w:pPr>
            <w:r w:rsidRPr="000571F4">
              <w:rPr>
                <w:sz w:val="20"/>
              </w:rPr>
              <w:t>‘01’ = 1</w:t>
            </w:r>
          </w:p>
        </w:tc>
        <w:tc>
          <w:tcPr>
            <w:tcW w:w="2160" w:type="dxa"/>
            <w:tcBorders>
              <w:bottom w:val="single" w:sz="6" w:space="0" w:color="000000"/>
            </w:tcBorders>
            <w:shd w:val="clear" w:color="auto" w:fill="auto"/>
          </w:tcPr>
          <w:p w:rsidR="00893C99" w:rsidRPr="000571F4" w:rsidRDefault="00893C99" w:rsidP="00D3776A">
            <w:pPr>
              <w:pStyle w:val="gemtab11ptAbstand"/>
              <w:rPr>
                <w:sz w:val="20"/>
              </w:rPr>
            </w:pPr>
          </w:p>
        </w:tc>
      </w:tr>
      <w:tr w:rsidR="00893C99" w:rsidRPr="000571F4">
        <w:tc>
          <w:tcPr>
            <w:tcW w:w="2088" w:type="dxa"/>
            <w:tcBorders>
              <w:bottom w:val="single" w:sz="6" w:space="0" w:color="000000"/>
            </w:tcBorders>
            <w:shd w:val="clear" w:color="auto" w:fill="auto"/>
          </w:tcPr>
          <w:p w:rsidR="00893C99" w:rsidRPr="000571F4" w:rsidRDefault="00B82A19" w:rsidP="00D3776A">
            <w:pPr>
              <w:pStyle w:val="gemtab11ptAbstand"/>
              <w:rPr>
                <w:i/>
                <w:sz w:val="20"/>
              </w:rPr>
            </w:pPr>
            <w:r w:rsidRPr="000571F4">
              <w:rPr>
                <w:i/>
                <w:sz w:val="20"/>
              </w:rPr>
              <w:t>numberOfOctet</w:t>
            </w:r>
          </w:p>
        </w:tc>
        <w:tc>
          <w:tcPr>
            <w:tcW w:w="4680" w:type="dxa"/>
            <w:tcBorders>
              <w:bottom w:val="single" w:sz="6" w:space="0" w:color="000000"/>
            </w:tcBorders>
            <w:shd w:val="clear" w:color="auto" w:fill="auto"/>
          </w:tcPr>
          <w:p w:rsidR="00893C99" w:rsidRPr="000571F4" w:rsidRDefault="00596EE0" w:rsidP="00D3776A">
            <w:pPr>
              <w:pStyle w:val="gemtab11ptAbstand"/>
              <w:rPr>
                <w:sz w:val="20"/>
              </w:rPr>
            </w:pPr>
            <w:r>
              <w:rPr>
                <w:sz w:val="20"/>
              </w:rPr>
              <w:t>‘</w:t>
            </w:r>
            <w:r w:rsidR="00893C99" w:rsidRPr="000571F4">
              <w:rPr>
                <w:sz w:val="20"/>
              </w:rPr>
              <w:t>04</w:t>
            </w:r>
            <w:r w:rsidR="00DC196C">
              <w:rPr>
                <w:sz w:val="20"/>
              </w:rPr>
              <w:t xml:space="preserve"> </w:t>
            </w:r>
            <w:r w:rsidR="00893C99" w:rsidRPr="000571F4">
              <w:rPr>
                <w:sz w:val="20"/>
              </w:rPr>
              <w:t>00</w:t>
            </w:r>
            <w:r>
              <w:rPr>
                <w:sz w:val="20"/>
              </w:rPr>
              <w:t>’</w:t>
            </w:r>
            <w:r w:rsidR="00893C99" w:rsidRPr="000571F4">
              <w:rPr>
                <w:sz w:val="20"/>
              </w:rPr>
              <w:t xml:space="preserve"> Oktett = 1024 Oktett</w:t>
            </w:r>
          </w:p>
        </w:tc>
        <w:tc>
          <w:tcPr>
            <w:tcW w:w="2160" w:type="dxa"/>
            <w:tcBorders>
              <w:bottom w:val="single" w:sz="6" w:space="0" w:color="000000"/>
            </w:tcBorders>
            <w:shd w:val="clear" w:color="auto" w:fill="auto"/>
          </w:tcPr>
          <w:p w:rsidR="00893C99" w:rsidRPr="000571F4" w:rsidRDefault="00893C99" w:rsidP="00D3776A">
            <w:pPr>
              <w:pStyle w:val="gemtab11ptAbstand"/>
              <w:rPr>
                <w:sz w:val="20"/>
              </w:rPr>
            </w:pPr>
          </w:p>
        </w:tc>
      </w:tr>
      <w:tr w:rsidR="0047317C" w:rsidRPr="000571F4">
        <w:tc>
          <w:tcPr>
            <w:tcW w:w="2088" w:type="dxa"/>
            <w:tcBorders>
              <w:bottom w:val="single" w:sz="6" w:space="0" w:color="000000"/>
            </w:tcBorders>
            <w:shd w:val="clear" w:color="auto" w:fill="auto"/>
            <w:vAlign w:val="center"/>
          </w:tcPr>
          <w:p w:rsidR="0047317C" w:rsidRPr="000571F4" w:rsidRDefault="0047317C" w:rsidP="00260D4E">
            <w:pPr>
              <w:pStyle w:val="gemTab10pt"/>
              <w:rPr>
                <w:i/>
                <w:lang w:val="en-GB"/>
              </w:rPr>
            </w:pPr>
            <w:r w:rsidRPr="000571F4">
              <w:rPr>
                <w:i/>
              </w:rPr>
              <w:t>positionLogicalEndOfFile</w:t>
            </w:r>
          </w:p>
        </w:tc>
        <w:tc>
          <w:tcPr>
            <w:tcW w:w="4680" w:type="dxa"/>
            <w:tcBorders>
              <w:bottom w:val="single" w:sz="6" w:space="0" w:color="000000"/>
            </w:tcBorders>
            <w:shd w:val="clear" w:color="auto" w:fill="auto"/>
            <w:vAlign w:val="center"/>
          </w:tcPr>
          <w:p w:rsidR="0047317C" w:rsidRPr="000571F4" w:rsidRDefault="0047317C" w:rsidP="00260D4E">
            <w:pPr>
              <w:pStyle w:val="gemTab10pt"/>
            </w:pPr>
            <w:r w:rsidRPr="000571F4">
              <w:t>’0’</w:t>
            </w:r>
          </w:p>
        </w:tc>
        <w:tc>
          <w:tcPr>
            <w:tcW w:w="2160" w:type="dxa"/>
            <w:tcBorders>
              <w:bottom w:val="single" w:sz="6" w:space="0" w:color="000000"/>
            </w:tcBorders>
            <w:shd w:val="clear" w:color="auto" w:fill="auto"/>
            <w:vAlign w:val="center"/>
          </w:tcPr>
          <w:p w:rsidR="0047317C" w:rsidRPr="000571F4" w:rsidRDefault="0047317C" w:rsidP="00260D4E">
            <w:pPr>
              <w:pStyle w:val="gemTab10pt"/>
              <w:rPr>
                <w:strike/>
              </w:rPr>
            </w:pPr>
          </w:p>
        </w:tc>
      </w:tr>
      <w:tr w:rsidR="0047317C" w:rsidRPr="000571F4">
        <w:tc>
          <w:tcPr>
            <w:tcW w:w="2088" w:type="dxa"/>
            <w:tcBorders>
              <w:bottom w:val="single" w:sz="6" w:space="0" w:color="000000"/>
            </w:tcBorders>
            <w:shd w:val="clear" w:color="auto" w:fill="auto"/>
          </w:tcPr>
          <w:p w:rsidR="0047317C" w:rsidRPr="000571F4" w:rsidRDefault="0047317C" w:rsidP="00D3776A">
            <w:pPr>
              <w:pStyle w:val="gemtab11ptAbstand"/>
              <w:rPr>
                <w:i/>
                <w:sz w:val="20"/>
              </w:rPr>
            </w:pPr>
            <w:r w:rsidRPr="000571F4">
              <w:rPr>
                <w:i/>
                <w:sz w:val="20"/>
              </w:rPr>
              <w:t>flagTransactionMode</w:t>
            </w:r>
          </w:p>
        </w:tc>
        <w:tc>
          <w:tcPr>
            <w:tcW w:w="4680" w:type="dxa"/>
            <w:tcBorders>
              <w:bottom w:val="single" w:sz="6" w:space="0" w:color="000000"/>
            </w:tcBorders>
            <w:shd w:val="clear" w:color="auto" w:fill="auto"/>
          </w:tcPr>
          <w:p w:rsidR="0047317C" w:rsidRPr="008240E6" w:rsidRDefault="00514F20" w:rsidP="00D3776A">
            <w:pPr>
              <w:pStyle w:val="gemtab11ptAbstand"/>
              <w:rPr>
                <w:sz w:val="20"/>
              </w:rPr>
            </w:pPr>
            <w:r w:rsidRPr="008240E6">
              <w:rPr>
                <w:sz w:val="20"/>
              </w:rPr>
              <w:t>True</w:t>
            </w:r>
          </w:p>
        </w:tc>
        <w:tc>
          <w:tcPr>
            <w:tcW w:w="2160" w:type="dxa"/>
            <w:tcBorders>
              <w:bottom w:val="single" w:sz="6" w:space="0" w:color="000000"/>
            </w:tcBorders>
            <w:shd w:val="clear" w:color="auto" w:fill="auto"/>
          </w:tcPr>
          <w:p w:rsidR="0047317C" w:rsidRPr="000571F4" w:rsidRDefault="0047317C" w:rsidP="00D3776A">
            <w:pPr>
              <w:pStyle w:val="gemtab11ptAbstand"/>
              <w:rPr>
                <w:sz w:val="20"/>
              </w:rPr>
            </w:pPr>
          </w:p>
        </w:tc>
      </w:tr>
      <w:tr w:rsidR="0047317C" w:rsidRPr="000571F4">
        <w:tc>
          <w:tcPr>
            <w:tcW w:w="2088" w:type="dxa"/>
            <w:tcBorders>
              <w:bottom w:val="single" w:sz="6" w:space="0" w:color="000000"/>
            </w:tcBorders>
            <w:shd w:val="clear" w:color="auto" w:fill="auto"/>
          </w:tcPr>
          <w:p w:rsidR="0047317C" w:rsidRPr="000571F4" w:rsidRDefault="0047317C" w:rsidP="00D3776A">
            <w:pPr>
              <w:pStyle w:val="gemtab11ptAbstand"/>
              <w:rPr>
                <w:i/>
                <w:sz w:val="20"/>
              </w:rPr>
            </w:pPr>
            <w:r w:rsidRPr="000571F4">
              <w:rPr>
                <w:i/>
                <w:sz w:val="20"/>
              </w:rPr>
              <w:t>flagChecksum</w:t>
            </w:r>
          </w:p>
        </w:tc>
        <w:tc>
          <w:tcPr>
            <w:tcW w:w="4680" w:type="dxa"/>
            <w:tcBorders>
              <w:bottom w:val="single" w:sz="6" w:space="0" w:color="000000"/>
            </w:tcBorders>
            <w:shd w:val="clear" w:color="auto" w:fill="auto"/>
          </w:tcPr>
          <w:p w:rsidR="0047317C" w:rsidRPr="008240E6" w:rsidRDefault="00514F20" w:rsidP="00D3776A">
            <w:pPr>
              <w:pStyle w:val="gemtab11ptAbstand"/>
              <w:rPr>
                <w:strike/>
                <w:sz w:val="20"/>
              </w:rPr>
            </w:pPr>
            <w:r w:rsidRPr="008240E6">
              <w:rPr>
                <w:sz w:val="20"/>
              </w:rPr>
              <w:t>True</w:t>
            </w:r>
          </w:p>
        </w:tc>
        <w:tc>
          <w:tcPr>
            <w:tcW w:w="2160" w:type="dxa"/>
            <w:tcBorders>
              <w:bottom w:val="single" w:sz="6" w:space="0" w:color="000000"/>
            </w:tcBorders>
            <w:shd w:val="clear" w:color="auto" w:fill="auto"/>
          </w:tcPr>
          <w:p w:rsidR="0047317C" w:rsidRPr="000571F4" w:rsidRDefault="0047317C" w:rsidP="00D3776A">
            <w:pPr>
              <w:pStyle w:val="gemtab11ptAbstand"/>
              <w:rPr>
                <w:sz w:val="20"/>
              </w:rPr>
            </w:pPr>
          </w:p>
        </w:tc>
      </w:tr>
      <w:tr w:rsidR="0047317C" w:rsidRPr="000571F4">
        <w:tc>
          <w:tcPr>
            <w:tcW w:w="2088" w:type="dxa"/>
            <w:tcBorders>
              <w:bottom w:val="single" w:sz="6" w:space="0" w:color="000000"/>
            </w:tcBorders>
            <w:shd w:val="clear" w:color="auto" w:fill="auto"/>
          </w:tcPr>
          <w:p w:rsidR="0047317C" w:rsidRPr="000571F4" w:rsidRDefault="0047317C" w:rsidP="00D3776A">
            <w:pPr>
              <w:pStyle w:val="gemtab11ptAbstand"/>
              <w:rPr>
                <w:i/>
                <w:sz w:val="20"/>
              </w:rPr>
            </w:pPr>
            <w:r w:rsidRPr="000571F4">
              <w:rPr>
                <w:i/>
                <w:sz w:val="20"/>
              </w:rPr>
              <w:t>lifeCycleStatus</w:t>
            </w:r>
          </w:p>
        </w:tc>
        <w:tc>
          <w:tcPr>
            <w:tcW w:w="4680" w:type="dxa"/>
            <w:tcBorders>
              <w:bottom w:val="single" w:sz="6" w:space="0" w:color="000000"/>
            </w:tcBorders>
            <w:shd w:val="clear" w:color="auto" w:fill="auto"/>
          </w:tcPr>
          <w:p w:rsidR="0047317C" w:rsidRPr="000571F4" w:rsidRDefault="0047317C" w:rsidP="00D3776A">
            <w:pPr>
              <w:pStyle w:val="gemtab11ptAbstand"/>
              <w:rPr>
                <w:sz w:val="20"/>
              </w:rPr>
            </w:pPr>
            <w:r w:rsidRPr="000571F4">
              <w:rPr>
                <w:sz w:val="20"/>
              </w:rPr>
              <w:t>„Operational state (activated)“</w:t>
            </w:r>
          </w:p>
        </w:tc>
        <w:tc>
          <w:tcPr>
            <w:tcW w:w="2160" w:type="dxa"/>
            <w:tcBorders>
              <w:bottom w:val="single" w:sz="6" w:space="0" w:color="000000"/>
            </w:tcBorders>
            <w:shd w:val="clear" w:color="auto" w:fill="auto"/>
          </w:tcPr>
          <w:p w:rsidR="0047317C" w:rsidRPr="000571F4" w:rsidRDefault="0047317C" w:rsidP="00D3776A">
            <w:pPr>
              <w:pStyle w:val="gemtab11ptAbstand"/>
              <w:rPr>
                <w:sz w:val="20"/>
              </w:rPr>
            </w:pPr>
          </w:p>
        </w:tc>
      </w:tr>
      <w:tr w:rsidR="0047317C" w:rsidRPr="000571F4">
        <w:tc>
          <w:tcPr>
            <w:tcW w:w="2088" w:type="dxa"/>
            <w:tcBorders>
              <w:bottom w:val="single" w:sz="6" w:space="0" w:color="000000"/>
            </w:tcBorders>
            <w:shd w:val="clear" w:color="auto" w:fill="auto"/>
          </w:tcPr>
          <w:p w:rsidR="0047317C" w:rsidRPr="000571F4" w:rsidRDefault="0047317C" w:rsidP="0050009E">
            <w:pPr>
              <w:pStyle w:val="gemtab11ptAbstand"/>
              <w:rPr>
                <w:i/>
                <w:sz w:val="20"/>
              </w:rPr>
            </w:pPr>
            <w:r w:rsidRPr="000571F4">
              <w:rPr>
                <w:i/>
                <w:sz w:val="20"/>
              </w:rPr>
              <w:t>shareable</w:t>
            </w:r>
          </w:p>
        </w:tc>
        <w:tc>
          <w:tcPr>
            <w:tcW w:w="4680" w:type="dxa"/>
            <w:tcBorders>
              <w:bottom w:val="single" w:sz="6" w:space="0" w:color="000000"/>
            </w:tcBorders>
            <w:shd w:val="clear" w:color="auto" w:fill="auto"/>
          </w:tcPr>
          <w:p w:rsidR="0047317C" w:rsidRPr="000571F4" w:rsidRDefault="0047317C" w:rsidP="0050009E">
            <w:pPr>
              <w:pStyle w:val="gemtab11ptAbstand"/>
              <w:rPr>
                <w:sz w:val="20"/>
              </w:rPr>
            </w:pPr>
            <w:r w:rsidRPr="000571F4">
              <w:rPr>
                <w:sz w:val="20"/>
              </w:rPr>
              <w:t>True</w:t>
            </w:r>
          </w:p>
        </w:tc>
        <w:tc>
          <w:tcPr>
            <w:tcW w:w="2160" w:type="dxa"/>
            <w:tcBorders>
              <w:bottom w:val="single" w:sz="6" w:space="0" w:color="000000"/>
            </w:tcBorders>
            <w:shd w:val="clear" w:color="auto" w:fill="auto"/>
          </w:tcPr>
          <w:p w:rsidR="0047317C" w:rsidRPr="000571F4" w:rsidRDefault="0047317C" w:rsidP="00D3776A">
            <w:pPr>
              <w:pStyle w:val="gemVerz2"/>
              <w:rPr>
                <w:sz w:val="20"/>
              </w:rPr>
            </w:pPr>
          </w:p>
        </w:tc>
      </w:tr>
      <w:tr w:rsidR="0023085E" w:rsidRPr="000571F4">
        <w:tc>
          <w:tcPr>
            <w:tcW w:w="2088" w:type="dxa"/>
            <w:tcBorders>
              <w:bottom w:val="single" w:sz="4" w:space="0" w:color="auto"/>
            </w:tcBorders>
            <w:shd w:val="clear" w:color="auto" w:fill="auto"/>
          </w:tcPr>
          <w:p w:rsidR="0023085E" w:rsidRPr="000571F4" w:rsidRDefault="0023085E" w:rsidP="0023085E">
            <w:pPr>
              <w:pStyle w:val="gemTab10pt"/>
              <w:rPr>
                <w:i/>
              </w:rPr>
            </w:pPr>
            <w:r w:rsidRPr="000571F4">
              <w:rPr>
                <w:i/>
              </w:rPr>
              <w:t>body</w:t>
            </w:r>
          </w:p>
        </w:tc>
        <w:tc>
          <w:tcPr>
            <w:tcW w:w="4680" w:type="dxa"/>
            <w:tcBorders>
              <w:bottom w:val="single" w:sz="4" w:space="0" w:color="auto"/>
            </w:tcBorders>
            <w:shd w:val="clear" w:color="auto" w:fill="auto"/>
          </w:tcPr>
          <w:p w:rsidR="0023085E" w:rsidRPr="000571F4" w:rsidRDefault="005C2176" w:rsidP="0023085E">
            <w:pPr>
              <w:pStyle w:val="gemTab10pt"/>
            </w:pPr>
            <w:r w:rsidRPr="000571F4">
              <w:t>kein Inhalt</w:t>
            </w:r>
          </w:p>
        </w:tc>
        <w:tc>
          <w:tcPr>
            <w:tcW w:w="2160" w:type="dxa"/>
            <w:tcBorders>
              <w:bottom w:val="single" w:sz="4" w:space="0" w:color="auto"/>
            </w:tcBorders>
            <w:shd w:val="clear" w:color="auto" w:fill="auto"/>
          </w:tcPr>
          <w:p w:rsidR="0023085E" w:rsidRPr="000571F4" w:rsidRDefault="0023085E" w:rsidP="0023085E">
            <w:pPr>
              <w:pStyle w:val="gemTab10pt"/>
            </w:pPr>
          </w:p>
        </w:tc>
      </w:tr>
      <w:tr w:rsidR="0023085E" w:rsidRPr="000571F4">
        <w:tc>
          <w:tcPr>
            <w:tcW w:w="8928" w:type="dxa"/>
            <w:gridSpan w:val="3"/>
            <w:tcBorders>
              <w:bottom w:val="single" w:sz="6" w:space="0" w:color="000000"/>
            </w:tcBorders>
            <w:shd w:val="clear" w:color="auto" w:fill="E0E0E0"/>
          </w:tcPr>
          <w:p w:rsidR="0023085E" w:rsidRPr="000571F4" w:rsidRDefault="0023085E" w:rsidP="00D3776A">
            <w:pPr>
              <w:pStyle w:val="gemtab11ptAbstand"/>
              <w:rPr>
                <w:b/>
                <w:sz w:val="20"/>
              </w:rPr>
            </w:pPr>
            <w:r w:rsidRPr="000571F4">
              <w:rPr>
                <w:b/>
                <w:sz w:val="20"/>
              </w:rPr>
              <w:t>Zugriffsregel für logischen LCS „Operational state (activated)”</w:t>
            </w:r>
          </w:p>
        </w:tc>
      </w:tr>
      <w:tr w:rsidR="0023085E" w:rsidRPr="000571F4">
        <w:tc>
          <w:tcPr>
            <w:tcW w:w="2088" w:type="dxa"/>
            <w:shd w:val="clear" w:color="auto" w:fill="E0E0E0"/>
          </w:tcPr>
          <w:p w:rsidR="0023085E" w:rsidRPr="000571F4" w:rsidRDefault="0023085E" w:rsidP="00D3776A">
            <w:pPr>
              <w:pStyle w:val="gemtab11ptAbstand"/>
              <w:rPr>
                <w:b/>
                <w:sz w:val="20"/>
              </w:rPr>
            </w:pPr>
            <w:r w:rsidRPr="000571F4">
              <w:rPr>
                <w:b/>
                <w:sz w:val="20"/>
              </w:rPr>
              <w:lastRenderedPageBreak/>
              <w:t>Zugriffsart</w:t>
            </w:r>
          </w:p>
        </w:tc>
        <w:tc>
          <w:tcPr>
            <w:tcW w:w="4680" w:type="dxa"/>
            <w:shd w:val="clear" w:color="auto" w:fill="E0E0E0"/>
          </w:tcPr>
          <w:p w:rsidR="0023085E" w:rsidRPr="000571F4" w:rsidRDefault="0023085E" w:rsidP="00D3776A">
            <w:pPr>
              <w:pStyle w:val="gemtab11ptAbstand"/>
              <w:rPr>
                <w:b/>
                <w:sz w:val="20"/>
              </w:rPr>
            </w:pPr>
            <w:r w:rsidRPr="000571F4">
              <w:rPr>
                <w:b/>
                <w:sz w:val="20"/>
              </w:rPr>
              <w:t>Zugriffsbedingung</w:t>
            </w:r>
          </w:p>
        </w:tc>
        <w:tc>
          <w:tcPr>
            <w:tcW w:w="2160" w:type="dxa"/>
            <w:shd w:val="clear" w:color="auto" w:fill="E0E0E0"/>
          </w:tcPr>
          <w:p w:rsidR="0023085E" w:rsidRPr="000571F4" w:rsidRDefault="0023085E" w:rsidP="00D3776A">
            <w:pPr>
              <w:pStyle w:val="gemtab11ptAbstand"/>
              <w:rPr>
                <w:b/>
                <w:sz w:val="20"/>
              </w:rPr>
            </w:pPr>
            <w:r w:rsidRPr="000571F4">
              <w:rPr>
                <w:b/>
                <w:sz w:val="20"/>
              </w:rPr>
              <w:t>Bemerkung</w:t>
            </w:r>
          </w:p>
        </w:tc>
      </w:tr>
      <w:tr w:rsidR="0023085E" w:rsidRPr="000571F4">
        <w:tc>
          <w:tcPr>
            <w:tcW w:w="2088" w:type="dxa"/>
            <w:shd w:val="clear" w:color="auto" w:fill="auto"/>
          </w:tcPr>
          <w:p w:rsidR="0023085E" w:rsidRPr="000571F4" w:rsidRDefault="0023085E" w:rsidP="00D3776A">
            <w:pPr>
              <w:pStyle w:val="gemtab11ptAbstand"/>
              <w:rPr>
                <w:rFonts w:eastAsia="Times New Roman"/>
                <w:smallCaps/>
                <w:sz w:val="20"/>
              </w:rPr>
            </w:pPr>
            <w:r w:rsidRPr="000571F4">
              <w:rPr>
                <w:rFonts w:eastAsia="Times New Roman"/>
                <w:smallCaps/>
                <w:sz w:val="20"/>
              </w:rPr>
              <w:t>Read Binary</w:t>
            </w:r>
          </w:p>
        </w:tc>
        <w:tc>
          <w:tcPr>
            <w:tcW w:w="4680" w:type="dxa"/>
            <w:shd w:val="clear" w:color="auto" w:fill="auto"/>
          </w:tcPr>
          <w:p w:rsidR="0023085E" w:rsidRPr="000571F4" w:rsidRDefault="0023085E" w:rsidP="00D3776A">
            <w:pPr>
              <w:pStyle w:val="gemtab11ptAbstand"/>
              <w:rPr>
                <w:sz w:val="20"/>
              </w:rPr>
            </w:pPr>
            <w:r w:rsidRPr="000571F4">
              <w:rPr>
                <w:sz w:val="20"/>
              </w:rPr>
              <w:t>ALWAYS</w:t>
            </w:r>
          </w:p>
        </w:tc>
        <w:tc>
          <w:tcPr>
            <w:tcW w:w="2160" w:type="dxa"/>
            <w:shd w:val="clear" w:color="auto" w:fill="auto"/>
          </w:tcPr>
          <w:p w:rsidR="0023085E" w:rsidRPr="000571F4" w:rsidRDefault="0023085E" w:rsidP="00D3776A">
            <w:pPr>
              <w:pStyle w:val="gemtab11ptAbstand"/>
              <w:rPr>
                <w:sz w:val="20"/>
              </w:rPr>
            </w:pPr>
          </w:p>
        </w:tc>
      </w:tr>
      <w:tr w:rsidR="0023085E" w:rsidRPr="000571F4">
        <w:tc>
          <w:tcPr>
            <w:tcW w:w="2088" w:type="dxa"/>
            <w:shd w:val="clear" w:color="auto" w:fill="auto"/>
          </w:tcPr>
          <w:p w:rsidR="0023085E" w:rsidRPr="000571F4" w:rsidRDefault="0023085E" w:rsidP="00E8756B">
            <w:pPr>
              <w:pStyle w:val="gemtab11ptAbstand"/>
              <w:spacing w:before="0" w:after="0"/>
              <w:rPr>
                <w:smallCaps/>
                <w:sz w:val="20"/>
                <w:lang w:val="en-GB"/>
              </w:rPr>
            </w:pPr>
            <w:r w:rsidRPr="000571F4">
              <w:rPr>
                <w:smallCaps/>
                <w:sz w:val="20"/>
                <w:lang w:val="en-GB"/>
              </w:rPr>
              <w:t>Erase</w:t>
            </w:r>
            <w:r w:rsidRPr="000571F4">
              <w:rPr>
                <w:smallCaps/>
                <w:sz w:val="20"/>
                <w:lang w:val="en-GB"/>
              </w:rPr>
              <w:tab/>
              <w:t>Binary</w:t>
            </w:r>
          </w:p>
          <w:p w:rsidR="0023085E" w:rsidRPr="000571F4" w:rsidRDefault="0023085E" w:rsidP="00E8756B">
            <w:pPr>
              <w:pStyle w:val="gemtab11ptAbstand"/>
              <w:spacing w:before="0" w:after="0"/>
              <w:rPr>
                <w:smallCaps/>
                <w:sz w:val="20"/>
                <w:lang w:val="en-GB"/>
              </w:rPr>
            </w:pPr>
            <w:r w:rsidRPr="000571F4">
              <w:rPr>
                <w:smallCaps/>
                <w:sz w:val="20"/>
                <w:lang w:val="en-GB"/>
              </w:rPr>
              <w:t>Set Logical EOF</w:t>
            </w:r>
          </w:p>
          <w:p w:rsidR="0023085E" w:rsidRPr="000571F4" w:rsidRDefault="0023085E" w:rsidP="00E8756B">
            <w:pPr>
              <w:pStyle w:val="gemtab11ptAbstand"/>
              <w:spacing w:before="0" w:after="0"/>
              <w:rPr>
                <w:smallCaps/>
                <w:sz w:val="20"/>
                <w:lang w:val="en-GB"/>
              </w:rPr>
            </w:pPr>
            <w:r w:rsidRPr="000571F4">
              <w:rPr>
                <w:smallCaps/>
                <w:sz w:val="20"/>
                <w:lang w:val="en-GB"/>
              </w:rPr>
              <w:t>Update</w:t>
            </w:r>
            <w:r w:rsidRPr="000571F4">
              <w:rPr>
                <w:smallCaps/>
                <w:sz w:val="20"/>
                <w:lang w:val="en-GB"/>
              </w:rPr>
              <w:tab/>
              <w:t>Binary</w:t>
            </w:r>
          </w:p>
          <w:p w:rsidR="0023085E" w:rsidRPr="000571F4" w:rsidRDefault="0023085E" w:rsidP="00E8756B">
            <w:pPr>
              <w:pStyle w:val="gemtab11ptAbstand"/>
              <w:spacing w:before="0" w:after="0"/>
              <w:rPr>
                <w:rFonts w:eastAsia="Times New Roman"/>
                <w:smallCaps/>
                <w:sz w:val="20"/>
              </w:rPr>
            </w:pPr>
            <w:r w:rsidRPr="000571F4">
              <w:rPr>
                <w:smallCaps/>
                <w:sz w:val="20"/>
              </w:rPr>
              <w:t>Write</w:t>
            </w:r>
            <w:r w:rsidRPr="000571F4">
              <w:rPr>
                <w:smallCaps/>
                <w:sz w:val="20"/>
              </w:rPr>
              <w:tab/>
              <w:t>Binary</w:t>
            </w:r>
          </w:p>
        </w:tc>
        <w:tc>
          <w:tcPr>
            <w:tcW w:w="4680" w:type="dxa"/>
            <w:shd w:val="clear" w:color="auto" w:fill="auto"/>
          </w:tcPr>
          <w:p w:rsidR="0023085E" w:rsidRPr="000571F4" w:rsidRDefault="0023085E" w:rsidP="00D3776A">
            <w:pPr>
              <w:pStyle w:val="gemtab11ptAbstand"/>
              <w:rPr>
                <w:sz w:val="20"/>
                <w:lang w:val="en-GB"/>
              </w:rPr>
            </w:pPr>
            <w:r w:rsidRPr="000571F4">
              <w:rPr>
                <w:sz w:val="20"/>
                <w:lang w:val="en-GB"/>
              </w:rPr>
              <w:tab/>
              <w:t>PWD(</w:t>
            </w:r>
            <w:r w:rsidRPr="000571F4">
              <w:rPr>
                <w:sz w:val="20"/>
                <w:lang w:val="en-GB"/>
              </w:rPr>
              <w:fldChar w:fldCharType="begin"/>
            </w:r>
            <w:r w:rsidRPr="000571F4">
              <w:rPr>
                <w:sz w:val="20"/>
                <w:lang w:val="en-GB"/>
              </w:rPr>
              <w:instrText xml:space="preserve"> REF oPIN_SMC \h  \* MERGEFORMAT </w:instrText>
            </w:r>
            <w:r w:rsidRPr="000571F4">
              <w:rPr>
                <w:sz w:val="20"/>
                <w:lang w:val="en-GB"/>
              </w:rPr>
            </w:r>
            <w:r w:rsidRPr="000571F4">
              <w:rPr>
                <w:sz w:val="20"/>
                <w:lang w:val="en-GB"/>
              </w:rPr>
              <w:fldChar w:fldCharType="separate"/>
            </w:r>
            <w:r w:rsidR="00997CBB" w:rsidRPr="00997CBB">
              <w:rPr>
                <w:sz w:val="20"/>
                <w:lang w:val="en-GB"/>
              </w:rPr>
              <w:t>PIN.SMC</w:t>
            </w:r>
            <w:r w:rsidRPr="000571F4">
              <w:rPr>
                <w:sz w:val="20"/>
                <w:lang w:val="en-GB"/>
              </w:rPr>
              <w:fldChar w:fldCharType="end"/>
            </w:r>
            <w:r w:rsidRPr="000571F4">
              <w:rPr>
                <w:sz w:val="20"/>
                <w:lang w:val="en-GB"/>
              </w:rPr>
              <w:t>)</w:t>
            </w:r>
          </w:p>
          <w:p w:rsidR="0023085E" w:rsidRPr="000571F4" w:rsidRDefault="0023085E" w:rsidP="00D3776A">
            <w:pPr>
              <w:pStyle w:val="gemtab11ptAbstand"/>
              <w:rPr>
                <w:sz w:val="20"/>
                <w:lang w:val="en-GB"/>
              </w:rPr>
            </w:pPr>
            <w:r w:rsidRPr="000571F4">
              <w:rPr>
                <w:sz w:val="20"/>
                <w:lang w:val="en-GB"/>
              </w:rPr>
              <w:t xml:space="preserve">OR </w:t>
            </w:r>
            <w:r w:rsidRPr="000571F4">
              <w:rPr>
                <w:sz w:val="20"/>
                <w:lang w:val="en-GB"/>
              </w:rPr>
              <w:tab/>
              <w:t>AUT(‘yy.....yy’)</w:t>
            </w:r>
          </w:p>
        </w:tc>
        <w:tc>
          <w:tcPr>
            <w:tcW w:w="2160" w:type="dxa"/>
            <w:shd w:val="clear" w:color="auto" w:fill="auto"/>
          </w:tcPr>
          <w:p w:rsidR="0023085E" w:rsidRPr="000571F4" w:rsidRDefault="0023085E" w:rsidP="00D3776A">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_Ref317151503 \r \h  \* MERGEFORMAT </w:instrText>
            </w:r>
            <w:r w:rsidRPr="000571F4">
              <w:rPr>
                <w:sz w:val="20"/>
              </w:rPr>
            </w:r>
            <w:r w:rsidRPr="000571F4">
              <w:rPr>
                <w:sz w:val="20"/>
              </w:rPr>
              <w:fldChar w:fldCharType="separate"/>
            </w:r>
            <w:r w:rsidR="00997CBB">
              <w:rPr>
                <w:sz w:val="20"/>
              </w:rPr>
              <w:t>Hinweis 41:</w:t>
            </w:r>
            <w:r w:rsidRPr="000571F4">
              <w:rPr>
                <w:sz w:val="20"/>
              </w:rPr>
              <w:fldChar w:fldCharType="end"/>
            </w:r>
          </w:p>
        </w:tc>
      </w:tr>
      <w:tr w:rsidR="0023085E" w:rsidRPr="000571F4">
        <w:tc>
          <w:tcPr>
            <w:tcW w:w="2088" w:type="dxa"/>
            <w:tcBorders>
              <w:bottom w:val="single" w:sz="4" w:space="0" w:color="auto"/>
            </w:tcBorders>
            <w:shd w:val="clear" w:color="auto" w:fill="auto"/>
          </w:tcPr>
          <w:p w:rsidR="0023085E" w:rsidRPr="000571F4" w:rsidRDefault="0023085E" w:rsidP="00D3776A">
            <w:pPr>
              <w:pStyle w:val="gemtab11ptAbstand"/>
              <w:rPr>
                <w:sz w:val="20"/>
              </w:rPr>
            </w:pPr>
            <w:r w:rsidRPr="000571F4">
              <w:rPr>
                <w:sz w:val="20"/>
              </w:rPr>
              <w:t>andere</w:t>
            </w:r>
          </w:p>
        </w:tc>
        <w:tc>
          <w:tcPr>
            <w:tcW w:w="4680" w:type="dxa"/>
            <w:tcBorders>
              <w:bottom w:val="single" w:sz="4" w:space="0" w:color="auto"/>
            </w:tcBorders>
            <w:shd w:val="clear" w:color="auto" w:fill="auto"/>
          </w:tcPr>
          <w:p w:rsidR="0023085E" w:rsidRPr="000571F4" w:rsidRDefault="0023085E" w:rsidP="00D3776A">
            <w:pPr>
              <w:pStyle w:val="gemtab11ptAbstand"/>
              <w:rPr>
                <w:sz w:val="20"/>
              </w:rPr>
            </w:pPr>
            <w:r w:rsidRPr="000571F4">
              <w:rPr>
                <w:sz w:val="20"/>
              </w:rPr>
              <w:t>NEVER</w:t>
            </w:r>
          </w:p>
        </w:tc>
        <w:tc>
          <w:tcPr>
            <w:tcW w:w="2160" w:type="dxa"/>
            <w:tcBorders>
              <w:bottom w:val="single" w:sz="4" w:space="0" w:color="auto"/>
            </w:tcBorders>
            <w:shd w:val="clear" w:color="auto" w:fill="auto"/>
          </w:tcPr>
          <w:p w:rsidR="0023085E" w:rsidRPr="000571F4" w:rsidRDefault="0023085E" w:rsidP="00D3776A">
            <w:pPr>
              <w:pStyle w:val="gemtab11ptAbstand"/>
              <w:rPr>
                <w:sz w:val="20"/>
              </w:rPr>
            </w:pPr>
          </w:p>
        </w:tc>
      </w:tr>
      <w:tr w:rsidR="0023085E" w:rsidRPr="000571F4">
        <w:tc>
          <w:tcPr>
            <w:tcW w:w="8928" w:type="dxa"/>
            <w:gridSpan w:val="3"/>
            <w:tcBorders>
              <w:bottom w:val="single" w:sz="6" w:space="0" w:color="000000"/>
            </w:tcBorders>
            <w:shd w:val="clear" w:color="auto" w:fill="E0E0E0"/>
          </w:tcPr>
          <w:p w:rsidR="0023085E" w:rsidRPr="000571F4" w:rsidRDefault="0023085E" w:rsidP="00D3776A">
            <w:pPr>
              <w:pStyle w:val="gemtab11ptAbstand"/>
              <w:rPr>
                <w:b/>
                <w:sz w:val="20"/>
              </w:rPr>
            </w:pPr>
            <w:r w:rsidRPr="000571F4">
              <w:rPr>
                <w:b/>
                <w:sz w:val="20"/>
              </w:rPr>
              <w:t>Zugriffsregel für logischen LCS „Operational state (deactivated)”</w:t>
            </w:r>
          </w:p>
        </w:tc>
      </w:tr>
      <w:tr w:rsidR="0023085E" w:rsidRPr="000571F4">
        <w:tc>
          <w:tcPr>
            <w:tcW w:w="2088" w:type="dxa"/>
            <w:shd w:val="clear" w:color="auto" w:fill="E0E0E0"/>
          </w:tcPr>
          <w:p w:rsidR="0023085E" w:rsidRPr="000571F4" w:rsidRDefault="0023085E" w:rsidP="00D3776A">
            <w:pPr>
              <w:pStyle w:val="gemtab11ptAbstand"/>
              <w:rPr>
                <w:b/>
                <w:sz w:val="20"/>
              </w:rPr>
            </w:pPr>
            <w:r w:rsidRPr="000571F4">
              <w:rPr>
                <w:b/>
                <w:sz w:val="20"/>
              </w:rPr>
              <w:t>Zugriffsart</w:t>
            </w:r>
          </w:p>
        </w:tc>
        <w:tc>
          <w:tcPr>
            <w:tcW w:w="4680" w:type="dxa"/>
            <w:shd w:val="clear" w:color="auto" w:fill="E0E0E0"/>
          </w:tcPr>
          <w:p w:rsidR="0023085E" w:rsidRPr="000571F4" w:rsidRDefault="0023085E" w:rsidP="00D3776A">
            <w:pPr>
              <w:pStyle w:val="gemtab11ptAbstand"/>
              <w:rPr>
                <w:b/>
                <w:sz w:val="20"/>
              </w:rPr>
            </w:pPr>
            <w:r w:rsidRPr="000571F4">
              <w:rPr>
                <w:b/>
                <w:sz w:val="20"/>
              </w:rPr>
              <w:t>Zugriffsbedingung</w:t>
            </w:r>
          </w:p>
        </w:tc>
        <w:tc>
          <w:tcPr>
            <w:tcW w:w="2160" w:type="dxa"/>
            <w:shd w:val="clear" w:color="auto" w:fill="E0E0E0"/>
          </w:tcPr>
          <w:p w:rsidR="0023085E" w:rsidRPr="000571F4" w:rsidRDefault="0023085E" w:rsidP="00D3776A">
            <w:pPr>
              <w:pStyle w:val="gemtab11ptAbstand"/>
              <w:rPr>
                <w:b/>
                <w:sz w:val="20"/>
              </w:rPr>
            </w:pPr>
            <w:r w:rsidRPr="000571F4">
              <w:rPr>
                <w:b/>
                <w:sz w:val="20"/>
              </w:rPr>
              <w:t>Bemerkung</w:t>
            </w:r>
          </w:p>
        </w:tc>
      </w:tr>
      <w:tr w:rsidR="0023085E" w:rsidRPr="000571F4">
        <w:tc>
          <w:tcPr>
            <w:tcW w:w="2088" w:type="dxa"/>
            <w:tcBorders>
              <w:bottom w:val="single" w:sz="4" w:space="0" w:color="auto"/>
            </w:tcBorders>
            <w:shd w:val="clear" w:color="auto" w:fill="auto"/>
          </w:tcPr>
          <w:p w:rsidR="0023085E" w:rsidRPr="000571F4" w:rsidRDefault="0023085E" w:rsidP="00D3776A">
            <w:pPr>
              <w:pStyle w:val="gemtab11ptAbstand"/>
              <w:rPr>
                <w:sz w:val="20"/>
              </w:rPr>
            </w:pPr>
            <w:r w:rsidRPr="000571F4">
              <w:rPr>
                <w:sz w:val="20"/>
              </w:rPr>
              <w:t>alle</w:t>
            </w:r>
          </w:p>
        </w:tc>
        <w:tc>
          <w:tcPr>
            <w:tcW w:w="4680" w:type="dxa"/>
            <w:tcBorders>
              <w:bottom w:val="single" w:sz="4" w:space="0" w:color="auto"/>
            </w:tcBorders>
            <w:shd w:val="clear" w:color="auto" w:fill="auto"/>
          </w:tcPr>
          <w:p w:rsidR="0023085E" w:rsidRPr="000571F4" w:rsidRDefault="0023085E" w:rsidP="00D3776A">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23085E" w:rsidRPr="000571F4" w:rsidRDefault="0023085E" w:rsidP="00D3776A">
            <w:pPr>
              <w:pStyle w:val="gemtab11ptAbstand"/>
              <w:rPr>
                <w:sz w:val="20"/>
              </w:rPr>
            </w:pPr>
          </w:p>
        </w:tc>
      </w:tr>
      <w:tr w:rsidR="0023085E" w:rsidRPr="000571F4">
        <w:tc>
          <w:tcPr>
            <w:tcW w:w="8928" w:type="dxa"/>
            <w:gridSpan w:val="3"/>
            <w:shd w:val="clear" w:color="auto" w:fill="E6E6E6"/>
          </w:tcPr>
          <w:p w:rsidR="0023085E" w:rsidRPr="000571F4" w:rsidRDefault="0023085E" w:rsidP="00D3776A">
            <w:pPr>
              <w:pStyle w:val="gemtab11ptAbstand"/>
              <w:rPr>
                <w:b/>
                <w:sz w:val="20"/>
              </w:rPr>
            </w:pPr>
            <w:r w:rsidRPr="000571F4">
              <w:rPr>
                <w:b/>
                <w:sz w:val="20"/>
              </w:rPr>
              <w:t>Zugriffsregel für logischen LCS „Termination state“</w:t>
            </w:r>
          </w:p>
        </w:tc>
      </w:tr>
      <w:tr w:rsidR="0023085E" w:rsidRPr="000571F4">
        <w:tc>
          <w:tcPr>
            <w:tcW w:w="2088" w:type="dxa"/>
            <w:shd w:val="clear" w:color="auto" w:fill="E6E6E6"/>
          </w:tcPr>
          <w:p w:rsidR="0023085E" w:rsidRPr="000571F4" w:rsidRDefault="0023085E" w:rsidP="00D3776A">
            <w:pPr>
              <w:pStyle w:val="gemtab11ptAbstand"/>
              <w:rPr>
                <w:b/>
                <w:sz w:val="20"/>
              </w:rPr>
            </w:pPr>
            <w:r w:rsidRPr="000571F4">
              <w:rPr>
                <w:b/>
                <w:sz w:val="20"/>
              </w:rPr>
              <w:t>Zugriffsart</w:t>
            </w:r>
          </w:p>
        </w:tc>
        <w:tc>
          <w:tcPr>
            <w:tcW w:w="4680" w:type="dxa"/>
            <w:shd w:val="clear" w:color="auto" w:fill="E6E6E6"/>
          </w:tcPr>
          <w:p w:rsidR="0023085E" w:rsidRPr="000571F4" w:rsidRDefault="0023085E" w:rsidP="00D3776A">
            <w:pPr>
              <w:pStyle w:val="gemtab11ptAbstand"/>
              <w:rPr>
                <w:b/>
                <w:sz w:val="20"/>
              </w:rPr>
            </w:pPr>
            <w:r w:rsidRPr="000571F4">
              <w:rPr>
                <w:b/>
                <w:sz w:val="20"/>
              </w:rPr>
              <w:t>Zugriffsbedingung</w:t>
            </w:r>
          </w:p>
        </w:tc>
        <w:tc>
          <w:tcPr>
            <w:tcW w:w="2160" w:type="dxa"/>
            <w:shd w:val="clear" w:color="auto" w:fill="E6E6E6"/>
          </w:tcPr>
          <w:p w:rsidR="0023085E" w:rsidRPr="000571F4" w:rsidRDefault="0023085E" w:rsidP="00D3776A">
            <w:pPr>
              <w:pStyle w:val="gemtab11ptAbstand"/>
              <w:rPr>
                <w:b/>
                <w:sz w:val="20"/>
              </w:rPr>
            </w:pPr>
            <w:r w:rsidRPr="000571F4">
              <w:rPr>
                <w:b/>
                <w:sz w:val="20"/>
              </w:rPr>
              <w:t>Bemerkung</w:t>
            </w:r>
          </w:p>
        </w:tc>
      </w:tr>
      <w:tr w:rsidR="0023085E" w:rsidRPr="000571F4">
        <w:tc>
          <w:tcPr>
            <w:tcW w:w="2088" w:type="dxa"/>
            <w:shd w:val="clear" w:color="auto" w:fill="auto"/>
          </w:tcPr>
          <w:p w:rsidR="0023085E" w:rsidRPr="000571F4" w:rsidRDefault="0023085E" w:rsidP="00D3776A">
            <w:pPr>
              <w:pStyle w:val="gemtab11ptAbstand"/>
              <w:rPr>
                <w:sz w:val="20"/>
              </w:rPr>
            </w:pPr>
            <w:r w:rsidRPr="000571F4">
              <w:rPr>
                <w:sz w:val="20"/>
              </w:rPr>
              <w:t>alle</w:t>
            </w:r>
          </w:p>
        </w:tc>
        <w:tc>
          <w:tcPr>
            <w:tcW w:w="4680" w:type="dxa"/>
            <w:shd w:val="clear" w:color="auto" w:fill="auto"/>
          </w:tcPr>
          <w:p w:rsidR="0023085E" w:rsidRPr="000571F4" w:rsidRDefault="0023085E" w:rsidP="00D3776A">
            <w:pPr>
              <w:pStyle w:val="gemtab11ptAbstand"/>
              <w:rPr>
                <w:sz w:val="20"/>
              </w:rPr>
            </w:pPr>
            <w:r w:rsidRPr="000571F4">
              <w:rPr>
                <w:sz w:val="20"/>
              </w:rPr>
              <w:t>herstellerspezifisch</w:t>
            </w:r>
          </w:p>
        </w:tc>
        <w:tc>
          <w:tcPr>
            <w:tcW w:w="2160" w:type="dxa"/>
            <w:shd w:val="clear" w:color="auto" w:fill="auto"/>
          </w:tcPr>
          <w:p w:rsidR="0023085E" w:rsidRPr="000571F4" w:rsidRDefault="0023085E" w:rsidP="00D3776A">
            <w:pPr>
              <w:pStyle w:val="gemtab11ptAbstand"/>
              <w:rPr>
                <w:sz w:val="20"/>
              </w:rPr>
            </w:pPr>
          </w:p>
        </w:tc>
      </w:tr>
    </w:tbl>
    <w:p w:rsidR="00AE4B6A" w:rsidRDefault="00AE4B6A" w:rsidP="00957C74">
      <w:pPr>
        <w:pStyle w:val="gemEinzug"/>
        <w:rPr>
          <w:b/>
        </w:rPr>
      </w:pPr>
    </w:p>
    <w:p w:rsidR="00957C74" w:rsidRPr="00AE4B6A" w:rsidRDefault="00AE4B6A" w:rsidP="00AE4B6A">
      <w:pPr>
        <w:pStyle w:val="gemStandard"/>
      </w:pPr>
      <w:r>
        <w:rPr>
          <w:b/>
        </w:rPr>
        <w:sym w:font="Wingdings" w:char="F0D5"/>
      </w:r>
    </w:p>
    <w:p w:rsidR="00957C74" w:rsidRPr="000571F4" w:rsidRDefault="00957C74" w:rsidP="00957C74">
      <w:pPr>
        <w:pStyle w:val="afiHinweise"/>
        <w:numPr>
          <w:ilvl w:val="0"/>
          <w:numId w:val="0"/>
        </w:numPr>
      </w:pPr>
    </w:p>
    <w:p w:rsidR="00893C99" w:rsidRPr="00127F49" w:rsidRDefault="00B120AA" w:rsidP="00893C99">
      <w:pPr>
        <w:pStyle w:val="afiHinweise"/>
        <w:rPr>
          <w:lang w:val="en-US"/>
        </w:rPr>
      </w:pPr>
      <w:r w:rsidRPr="000571F4">
        <w:fldChar w:fldCharType="begin"/>
      </w:r>
      <w:r w:rsidRPr="00127F49">
        <w:rPr>
          <w:lang w:val="en-US"/>
        </w:rPr>
        <w:instrText xml:space="preserve"> REF cmdtranspEF \h </w:instrText>
      </w:r>
      <w:r w:rsidR="002A48A6" w:rsidRPr="00127F49">
        <w:rPr>
          <w:lang w:val="en-US"/>
        </w:rPr>
        <w:instrText xml:space="preserve"> \* MERGEFORMAT </w:instrText>
      </w:r>
      <w:r w:rsidRPr="000571F4">
        <w:fldChar w:fldCharType="separate"/>
      </w:r>
      <w:proofErr w:type="spellStart"/>
      <w:r w:rsidR="00997CBB" w:rsidRPr="000101F4">
        <w:rPr>
          <w:lang w:val="en-US"/>
        </w:rPr>
        <w:t>Kommandos</w:t>
      </w:r>
      <w:proofErr w:type="spellEnd"/>
      <w:r w:rsidR="00997CBB" w:rsidRPr="000101F4">
        <w:rPr>
          <w:lang w:val="en-US"/>
        </w:rPr>
        <w:t xml:space="preserve">, die </w:t>
      </w:r>
      <w:proofErr w:type="spellStart"/>
      <w:r w:rsidR="00997CBB" w:rsidRPr="000101F4">
        <w:rPr>
          <w:lang w:val="en-US"/>
        </w:rPr>
        <w:t>gemäß</w:t>
      </w:r>
      <w:proofErr w:type="spellEnd"/>
      <w:r w:rsidR="00997CBB" w:rsidRPr="000101F4">
        <w:rPr>
          <w:lang w:val="en-US"/>
        </w:rPr>
        <w:t xml:space="preserve"> </w:t>
      </w:r>
      <w:r w:rsidR="00997CBB" w:rsidRPr="000101F4">
        <w:rPr>
          <w:rFonts w:cs="Arial"/>
          <w:lang w:val="en-US"/>
        </w:rPr>
        <w:t>[</w:t>
      </w:r>
      <w:proofErr w:type="spellStart"/>
      <w:r w:rsidR="00997CBB" w:rsidRPr="000101F4">
        <w:rPr>
          <w:rFonts w:cs="Arial"/>
          <w:lang w:val="en-US"/>
        </w:rPr>
        <w:t>gemSpec_COS</w:t>
      </w:r>
      <w:proofErr w:type="spellEnd"/>
      <w:r w:rsidR="00997CBB" w:rsidRPr="000101F4">
        <w:rPr>
          <w:rFonts w:cs="Arial"/>
          <w:lang w:val="en-US"/>
        </w:rPr>
        <w:t>]</w:t>
      </w:r>
      <w:r w:rsidR="00997CBB" w:rsidRPr="000101F4">
        <w:rPr>
          <w:lang w:val="en-US"/>
        </w:rPr>
        <w:t xml:space="preserve"> </w:t>
      </w:r>
      <w:proofErr w:type="spellStart"/>
      <w:r w:rsidR="00997CBB" w:rsidRPr="000101F4">
        <w:rPr>
          <w:lang w:val="en-US"/>
        </w:rPr>
        <w:t>mit</w:t>
      </w:r>
      <w:proofErr w:type="spellEnd"/>
      <w:r w:rsidR="00997CBB" w:rsidRPr="000101F4">
        <w:rPr>
          <w:lang w:val="en-US"/>
        </w:rPr>
        <w:t xml:space="preserve"> </w:t>
      </w:r>
      <w:proofErr w:type="spellStart"/>
      <w:r w:rsidR="00997CBB" w:rsidRPr="000101F4">
        <w:rPr>
          <w:lang w:val="en-US"/>
        </w:rPr>
        <w:t>einem</w:t>
      </w:r>
      <w:proofErr w:type="spellEnd"/>
      <w:r w:rsidR="00997CBB" w:rsidRPr="000101F4">
        <w:rPr>
          <w:lang w:val="en-US"/>
        </w:rPr>
        <w:t xml:space="preserve"> </w:t>
      </w:r>
      <w:proofErr w:type="spellStart"/>
      <w:r w:rsidR="00997CBB" w:rsidRPr="000101F4">
        <w:rPr>
          <w:lang w:val="en-US"/>
        </w:rPr>
        <w:t>transparenten</w:t>
      </w:r>
      <w:proofErr w:type="spellEnd"/>
      <w:r w:rsidR="00997CBB" w:rsidRPr="000101F4">
        <w:rPr>
          <w:lang w:val="en-US"/>
        </w:rPr>
        <w:t xml:space="preserve"> EF </w:t>
      </w:r>
      <w:proofErr w:type="spellStart"/>
      <w:r w:rsidR="00997CBB" w:rsidRPr="000101F4">
        <w:rPr>
          <w:lang w:val="en-US"/>
        </w:rPr>
        <w:t>arbeiten</w:t>
      </w:r>
      <w:proofErr w:type="spellEnd"/>
      <w:r w:rsidR="00997CBB" w:rsidRPr="000101F4">
        <w:rPr>
          <w:lang w:val="en-US"/>
        </w:rPr>
        <w:t xml:space="preserve">, </w:t>
      </w:r>
      <w:proofErr w:type="spellStart"/>
      <w:r w:rsidR="00997CBB" w:rsidRPr="000101F4">
        <w:rPr>
          <w:lang w:val="en-US"/>
        </w:rPr>
        <w:t>sind</w:t>
      </w:r>
      <w:proofErr w:type="spellEnd"/>
      <w:r w:rsidR="00997CBB" w:rsidRPr="000101F4">
        <w:rPr>
          <w:lang w:val="en-US"/>
        </w:rPr>
        <w:t xml:space="preserve">: </w:t>
      </w:r>
      <w:r w:rsidR="00997CBB" w:rsidRPr="000101F4">
        <w:rPr>
          <w:smallCaps/>
          <w:lang w:val="en-US"/>
        </w:rPr>
        <w:t xml:space="preserve">Activate, Deactivate, Delete, Erase Binary, Read Binary, Select, Set Logical </w:t>
      </w:r>
      <w:proofErr w:type="spellStart"/>
      <w:r w:rsidR="00997CBB" w:rsidRPr="000101F4">
        <w:rPr>
          <w:smallCaps/>
          <w:lang w:val="en-US"/>
        </w:rPr>
        <w:t>Eof</w:t>
      </w:r>
      <w:proofErr w:type="spellEnd"/>
      <w:r w:rsidR="00997CBB" w:rsidRPr="000101F4">
        <w:rPr>
          <w:smallCaps/>
          <w:lang w:val="en-US"/>
        </w:rPr>
        <w:t>, Update Binary, Terminate, Write Binary</w:t>
      </w:r>
      <w:r w:rsidRPr="000571F4">
        <w:fldChar w:fldCharType="end"/>
      </w:r>
    </w:p>
    <w:p w:rsidR="00893C99" w:rsidRPr="000571F4" w:rsidRDefault="00893C99" w:rsidP="00893C99">
      <w:pPr>
        <w:pStyle w:val="afiHinweise"/>
      </w:pPr>
      <w:bookmarkStart w:id="389" w:name="_Ref317151503"/>
      <w:r w:rsidRPr="000571F4">
        <w:rPr>
          <w:rFonts w:cs="Arial"/>
        </w:rPr>
        <w:t xml:space="preserve">Authentisierung mit PIN.SMC </w:t>
      </w:r>
      <w:bookmarkEnd w:id="389"/>
      <w:r w:rsidR="0040034C" w:rsidRPr="000571F4">
        <w:t xml:space="preserve">oder </w:t>
      </w:r>
      <w:r w:rsidR="0040034C" w:rsidRPr="000571F4">
        <w:rPr>
          <w:rFonts w:cs="Arial"/>
        </w:rPr>
        <w:t>Rollenauthentisierung mit einem HBA oder SMC mit einem Hex-Wert</w:t>
      </w:r>
      <w:r w:rsidR="007201B7" w:rsidRPr="000571F4">
        <w:rPr>
          <w:rFonts w:cs="Arial"/>
        </w:rPr>
        <w:t xml:space="preserve"> </w:t>
      </w:r>
      <w:r w:rsidR="007201B7" w:rsidRPr="000571F4">
        <w:t>‘</w:t>
      </w:r>
      <w:r w:rsidR="00874A78" w:rsidRPr="000571F4">
        <w:t>yy.....yy</w:t>
      </w:r>
      <w:r w:rsidR="007201B7" w:rsidRPr="000571F4">
        <w:t>’</w:t>
      </w:r>
      <w:r w:rsidR="0040034C" w:rsidRPr="000571F4">
        <w:rPr>
          <w:rFonts w:cs="Arial"/>
        </w:rPr>
        <w:t>, der der Flagliste eines entsprechenden HBA oder einer entsprechenden SMC entspricht (</w:t>
      </w:r>
      <w:r w:rsidR="00663367" w:rsidRPr="000571F4">
        <w:rPr>
          <w:rFonts w:cs="Arial"/>
        </w:rPr>
        <w:t>Generation 2, siehe</w:t>
      </w:r>
      <w:r w:rsidR="00663367" w:rsidRPr="000571F4">
        <w:t xml:space="preserve"> </w:t>
      </w:r>
      <w:r w:rsidR="00663367" w:rsidRPr="000571F4">
        <w:rPr>
          <w:rFonts w:cs="Arial"/>
        </w:rPr>
        <w:fldChar w:fldCharType="begin"/>
      </w:r>
      <w:r w:rsidR="00663367" w:rsidRPr="000571F4">
        <w:rPr>
          <w:rFonts w:cs="Arial"/>
        </w:rPr>
        <w:instrText xml:space="preserve"> REF qgemSpecCOS \h  \* MERGEFORMAT </w:instrText>
      </w:r>
      <w:r w:rsidR="00663367" w:rsidRPr="000571F4">
        <w:rPr>
          <w:rFonts w:cs="Arial"/>
        </w:rPr>
      </w:r>
      <w:r w:rsidR="00663367" w:rsidRPr="000571F4">
        <w:rPr>
          <w:rFonts w:cs="Arial"/>
        </w:rPr>
        <w:fldChar w:fldCharType="separate"/>
      </w:r>
      <w:r w:rsidR="00997CBB" w:rsidRPr="000571F4">
        <w:rPr>
          <w:rFonts w:cs="Arial"/>
        </w:rPr>
        <w:t>[</w:t>
      </w:r>
      <w:proofErr w:type="spellStart"/>
      <w:r w:rsidR="00997CBB" w:rsidRPr="000571F4">
        <w:rPr>
          <w:rFonts w:cs="Arial"/>
        </w:rPr>
        <w:t>gemSpec_COS</w:t>
      </w:r>
      <w:proofErr w:type="spellEnd"/>
      <w:r w:rsidR="00997CBB" w:rsidRPr="000571F4">
        <w:rPr>
          <w:rFonts w:cs="Arial"/>
        </w:rPr>
        <w:t>]</w:t>
      </w:r>
      <w:r w:rsidR="00663367" w:rsidRPr="000571F4">
        <w:rPr>
          <w:rFonts w:cs="Arial"/>
        </w:rPr>
        <w:fldChar w:fldCharType="end"/>
      </w:r>
      <w:r w:rsidR="00663367" w:rsidRPr="000571F4">
        <w:rPr>
          <w:rFonts w:cs="Arial"/>
        </w:rPr>
        <w:t>).</w:t>
      </w:r>
    </w:p>
    <w:p w:rsidR="0032508F" w:rsidRPr="00CD2682" w:rsidRDefault="003937A9" w:rsidP="00AE4B6A">
      <w:pPr>
        <w:pStyle w:val="berschrift4"/>
      </w:pPr>
      <w:r w:rsidRPr="000571F4">
        <w:fldChar w:fldCharType="begin"/>
      </w:r>
      <w:r w:rsidRPr="000571F4">
        <w:instrText xml:space="preserve"> REF oMF \h </w:instrText>
      </w:r>
      <w:r w:rsidR="00A15EC5" w:rsidRPr="000571F4">
        <w:rPr>
          <w:rFonts w:hint="eastAsia"/>
        </w:rPr>
        <w:instrText xml:space="preserve"> \* MERGEFORMAT </w:instrText>
      </w:r>
      <w:r w:rsidRPr="000571F4">
        <w:fldChar w:fldCharType="separate"/>
      </w:r>
      <w:bookmarkStart w:id="390" w:name="_Toc502658472"/>
      <w:r w:rsidR="00997CBB" w:rsidRPr="000571F4">
        <w:t>MF</w:t>
      </w:r>
      <w:r w:rsidRPr="000571F4">
        <w:fldChar w:fldCharType="end"/>
      </w:r>
      <w:r w:rsidRPr="000571F4">
        <w:t xml:space="preserve"> / </w:t>
      </w:r>
      <w:r w:rsidRPr="000571F4">
        <w:fldChar w:fldCharType="begin"/>
      </w:r>
      <w:r w:rsidRPr="000571F4">
        <w:instrText xml:space="preserve"> REF oDF_SMA \h </w:instrText>
      </w:r>
      <w:r w:rsidR="00A15EC5" w:rsidRPr="000571F4">
        <w:rPr>
          <w:rFonts w:hint="eastAsia"/>
        </w:rPr>
        <w:instrText xml:space="preserve"> \* MERGEFORMAT </w:instrText>
      </w:r>
      <w:r w:rsidRPr="000571F4">
        <w:fldChar w:fldCharType="separate"/>
      </w:r>
      <w:r w:rsidR="00997CBB" w:rsidRPr="000571F4">
        <w:t>DF.SM</w:t>
      </w:r>
      <w:r w:rsidR="00997CBB" w:rsidRPr="00CD2682">
        <w:t>A</w:t>
      </w:r>
      <w:r w:rsidRPr="000571F4">
        <w:fldChar w:fldCharType="end"/>
      </w:r>
      <w:r w:rsidRPr="000571F4">
        <w:t xml:space="preserve"> </w:t>
      </w:r>
      <w:r w:rsidR="00E51B4C" w:rsidRPr="000571F4">
        <w:t xml:space="preserve">/ </w:t>
      </w:r>
      <w:bookmarkStart w:id="391" w:name="oEF_CONF"/>
      <w:r w:rsidR="0032508F" w:rsidRPr="000571F4">
        <w:t>EF.</w:t>
      </w:r>
      <w:r w:rsidR="00A14E6F" w:rsidRPr="000571F4">
        <w:t>CONF</w:t>
      </w:r>
      <w:bookmarkEnd w:id="391"/>
      <w:r w:rsidR="007416A5">
        <w:t xml:space="preserve"> </w:t>
      </w:r>
      <w:r w:rsidR="007416A5" w:rsidRPr="00CD2682">
        <w:t>@deprecate</w:t>
      </w:r>
      <w:commentRangeStart w:id="392"/>
      <w:r w:rsidR="007416A5" w:rsidRPr="00CD2682">
        <w:t>d</w:t>
      </w:r>
      <w:commentRangeEnd w:id="392"/>
      <w:r w:rsidR="007416A5" w:rsidRPr="00CD2682">
        <w:rPr>
          <w:rStyle w:val="Kommentarzeichen"/>
        </w:rPr>
        <w:commentReference w:id="392"/>
      </w:r>
      <w:bookmarkEnd w:id="390"/>
    </w:p>
    <w:p w:rsidR="005A78F5" w:rsidRPr="00CD2682" w:rsidRDefault="00643F9A" w:rsidP="00AE61E5">
      <w:pPr>
        <w:pStyle w:val="gemStandard"/>
      </w:pPr>
      <w:r w:rsidRPr="00CD2682">
        <w:t xml:space="preserve">Die transparente Datei </w:t>
      </w:r>
      <w:r w:rsidR="003937A9" w:rsidRPr="00CD2682">
        <w:fldChar w:fldCharType="begin"/>
      </w:r>
      <w:r w:rsidR="003937A9" w:rsidRPr="00CD2682">
        <w:instrText xml:space="preserve"> REF oEF_CONF \h </w:instrText>
      </w:r>
      <w:r w:rsidR="00A15EC5" w:rsidRPr="00CD2682">
        <w:instrText xml:space="preserve"> \* MERGEFORMAT </w:instrText>
      </w:r>
      <w:r w:rsidR="003937A9" w:rsidRPr="00CD2682">
        <w:fldChar w:fldCharType="separate"/>
      </w:r>
      <w:r w:rsidR="00997CBB" w:rsidRPr="000571F4">
        <w:t>EF.CONF</w:t>
      </w:r>
      <w:r w:rsidR="003937A9" w:rsidRPr="00CD2682">
        <w:fldChar w:fldCharType="end"/>
      </w:r>
      <w:r w:rsidR="00363875" w:rsidRPr="00CD2682">
        <w:t xml:space="preserve"> </w:t>
      </w:r>
      <w:r w:rsidRPr="00CD2682">
        <w:t>speichert Konfigurations</w:t>
      </w:r>
      <w:r w:rsidR="008C4EB0" w:rsidRPr="00CD2682">
        <w:t>daten für die Konnektor</w:t>
      </w:r>
      <w:r w:rsidR="007A7387" w:rsidRPr="00CD2682">
        <w:softHyphen/>
      </w:r>
      <w:r w:rsidR="008C4EB0" w:rsidRPr="00CD2682">
        <w:t>war</w:t>
      </w:r>
      <w:r w:rsidR="007A7387" w:rsidRPr="00CD2682">
        <w:softHyphen/>
        <w:t>t</w:t>
      </w:r>
      <w:r w:rsidR="008C4EB0" w:rsidRPr="00CD2682">
        <w:t>ung. Dies kann beispielsweise beim Austausch des Konnektors genutzt werden, um Pairing-Informationen zu sichern und an den neuen Konnektor zu übertragen</w:t>
      </w:r>
      <w:r w:rsidR="0032508F" w:rsidRPr="00CD2682">
        <w:t xml:space="preserve">. </w:t>
      </w:r>
      <w:r w:rsidR="008C4EB0" w:rsidRPr="00CD2682">
        <w:t>Lesen, Aktualisieren und Löschen der</w:t>
      </w:r>
      <w:r w:rsidR="00B25895" w:rsidRPr="00CD2682">
        <w:t xml:space="preserve"> </w:t>
      </w:r>
      <w:r w:rsidR="008C4EB0" w:rsidRPr="00CD2682">
        <w:t xml:space="preserve">Daten sind nur nach erfolgreicher Präsentation der </w:t>
      </w:r>
      <w:r w:rsidR="003937A9" w:rsidRPr="00CD2682">
        <w:fldChar w:fldCharType="begin"/>
      </w:r>
      <w:r w:rsidR="003937A9" w:rsidRPr="00CD2682">
        <w:instrText xml:space="preserve"> REF oPIN_CONF \h </w:instrText>
      </w:r>
      <w:r w:rsidR="00A15EC5" w:rsidRPr="00CD2682">
        <w:instrText xml:space="preserve"> \* MERGEFORMAT </w:instrText>
      </w:r>
      <w:r w:rsidR="003937A9" w:rsidRPr="00CD2682">
        <w:fldChar w:fldCharType="separate"/>
      </w:r>
      <w:r w:rsidR="00997CBB" w:rsidRPr="00997CBB">
        <w:t>PIN.CONF</w:t>
      </w:r>
      <w:r w:rsidR="003937A9" w:rsidRPr="00CD2682">
        <w:fldChar w:fldCharType="end"/>
      </w:r>
      <w:r w:rsidR="008C4EB0" w:rsidRPr="00CD2682">
        <w:t xml:space="preserve"> zugelassen</w:t>
      </w:r>
      <w:r w:rsidR="00363875" w:rsidRPr="00CD2682">
        <w:t xml:space="preserve">. </w:t>
      </w:r>
    </w:p>
    <w:p w:rsidR="007A7387" w:rsidRPr="000571F4" w:rsidRDefault="007A7387" w:rsidP="00E55CCE">
      <w:pPr>
        <w:pStyle w:val="gemStandard"/>
        <w:keepNext/>
        <w:tabs>
          <w:tab w:val="left" w:pos="567"/>
        </w:tabs>
        <w:ind w:left="567" w:hanging="567"/>
        <w:rPr>
          <w:b/>
        </w:rPr>
      </w:pPr>
      <w:r w:rsidRPr="00CD2682">
        <w:rPr>
          <w:b/>
        </w:rPr>
        <w:sym w:font="Wingdings" w:char="F0D6"/>
      </w:r>
      <w:r w:rsidRPr="00CD2682">
        <w:rPr>
          <w:b/>
        </w:rPr>
        <w:tab/>
      </w:r>
      <w:r w:rsidR="00935695" w:rsidRPr="00CD2682">
        <w:rPr>
          <w:b/>
        </w:rPr>
        <w:t>Card-G2-A_2199</w:t>
      </w:r>
      <w:r w:rsidRPr="00CD2682">
        <w:rPr>
          <w:b/>
        </w:rPr>
        <w:t xml:space="preserve"> </w:t>
      </w:r>
      <w:r w:rsidR="00DD3C19" w:rsidRPr="00CD2682">
        <w:rPr>
          <w:b/>
        </w:rPr>
        <w:t>K_Initialisierung: Initialisierte</w:t>
      </w:r>
      <w:r w:rsidR="00E52D16" w:rsidRPr="00CD2682">
        <w:rPr>
          <w:b/>
        </w:rPr>
        <w:t xml:space="preserve"> </w:t>
      </w:r>
      <w:r w:rsidR="00AF4F3D" w:rsidRPr="00CD2682">
        <w:rPr>
          <w:b/>
        </w:rPr>
        <w:t xml:space="preserve">Attribute von </w:t>
      </w:r>
      <w:r w:rsidR="00AF4F3D" w:rsidRPr="00CD2682">
        <w:rPr>
          <w:b/>
        </w:rPr>
        <w:fldChar w:fldCharType="begin"/>
      </w:r>
      <w:r w:rsidR="00AF4F3D" w:rsidRPr="00CD2682">
        <w:rPr>
          <w:b/>
        </w:rPr>
        <w:instrText xml:space="preserve"> REF oMF \h  \* MERGEFORMAT </w:instrText>
      </w:r>
      <w:r w:rsidR="00AF4F3D" w:rsidRPr="00CD2682">
        <w:rPr>
          <w:b/>
        </w:rPr>
      </w:r>
      <w:r w:rsidR="00AF4F3D" w:rsidRPr="00CD2682">
        <w:rPr>
          <w:b/>
        </w:rPr>
        <w:fldChar w:fldCharType="separate"/>
      </w:r>
      <w:r w:rsidR="00997CBB" w:rsidRPr="00997CBB">
        <w:rPr>
          <w:b/>
        </w:rPr>
        <w:t>MF</w:t>
      </w:r>
      <w:r w:rsidR="00AF4F3D" w:rsidRPr="00CD2682">
        <w:rPr>
          <w:b/>
        </w:rPr>
        <w:fldChar w:fldCharType="end"/>
      </w:r>
      <w:r w:rsidR="00AF4F3D" w:rsidRPr="00CD2682">
        <w:rPr>
          <w:b/>
        </w:rPr>
        <w:t xml:space="preserve"> / </w:t>
      </w:r>
      <w:r w:rsidR="00AF4F3D" w:rsidRPr="00CD2682">
        <w:rPr>
          <w:b/>
        </w:rPr>
        <w:fldChar w:fldCharType="begin"/>
      </w:r>
      <w:r w:rsidR="00AF4F3D" w:rsidRPr="00CD2682">
        <w:rPr>
          <w:b/>
        </w:rPr>
        <w:instrText xml:space="preserve"> REF oDF_SMA \h  \* MERGEFORMAT </w:instrText>
      </w:r>
      <w:r w:rsidR="00AF4F3D" w:rsidRPr="00CD2682">
        <w:rPr>
          <w:b/>
        </w:rPr>
      </w:r>
      <w:r w:rsidR="00AF4F3D" w:rsidRPr="00CD2682">
        <w:rPr>
          <w:b/>
        </w:rPr>
        <w:fldChar w:fldCharType="separate"/>
      </w:r>
      <w:r w:rsidR="00997CBB" w:rsidRPr="00997CBB">
        <w:rPr>
          <w:b/>
        </w:rPr>
        <w:t>DF.SMA</w:t>
      </w:r>
      <w:r w:rsidR="00AF4F3D" w:rsidRPr="00CD2682">
        <w:rPr>
          <w:b/>
        </w:rPr>
        <w:fldChar w:fldCharType="end"/>
      </w:r>
      <w:r w:rsidR="00AF4F3D" w:rsidRPr="00CD2682">
        <w:rPr>
          <w:b/>
        </w:rPr>
        <w:t xml:space="preserve"> / </w:t>
      </w:r>
      <w:r w:rsidR="00AF4F3D" w:rsidRPr="00CD2682">
        <w:rPr>
          <w:b/>
        </w:rPr>
        <w:fldChar w:fldCharType="begin"/>
      </w:r>
      <w:r w:rsidR="00AF4F3D" w:rsidRPr="00CD2682">
        <w:rPr>
          <w:b/>
        </w:rPr>
        <w:instrText xml:space="preserve"> REF oEF_CONF \h  \* MERGEFORMAT </w:instrText>
      </w:r>
      <w:r w:rsidR="00AF4F3D" w:rsidRPr="00CD2682">
        <w:rPr>
          <w:b/>
        </w:rPr>
      </w:r>
      <w:r w:rsidR="00AF4F3D" w:rsidRPr="00CD2682">
        <w:rPr>
          <w:b/>
        </w:rPr>
        <w:fldChar w:fldCharType="separate"/>
      </w:r>
      <w:r w:rsidR="00997CBB" w:rsidRPr="00997CBB">
        <w:rPr>
          <w:b/>
        </w:rPr>
        <w:t>EF.CONF</w:t>
      </w:r>
      <w:r w:rsidR="00AF4F3D" w:rsidRPr="00CD2682">
        <w:rPr>
          <w:b/>
        </w:rPr>
        <w:fldChar w:fldCharType="end"/>
      </w:r>
      <w:r w:rsidR="007416A5" w:rsidRPr="00CD2682">
        <w:rPr>
          <w:b/>
        </w:rPr>
        <w:t xml:space="preserve"> @</w:t>
      </w:r>
      <w:proofErr w:type="spellStart"/>
      <w:r w:rsidR="007416A5" w:rsidRPr="00CD2682">
        <w:rPr>
          <w:b/>
        </w:rPr>
        <w:t>deprecate</w:t>
      </w:r>
      <w:commentRangeStart w:id="393"/>
      <w:r w:rsidR="007416A5" w:rsidRPr="00CD2682">
        <w:rPr>
          <w:b/>
        </w:rPr>
        <w:t>d</w:t>
      </w:r>
      <w:commentRangeEnd w:id="393"/>
      <w:proofErr w:type="spellEnd"/>
      <w:r w:rsidR="007416A5" w:rsidRPr="00CD2682">
        <w:rPr>
          <w:rStyle w:val="Kommentarzeichen"/>
          <w:rFonts w:eastAsia="Times New Roman"/>
        </w:rPr>
        <w:commentReference w:id="393"/>
      </w:r>
    </w:p>
    <w:p w:rsidR="007A7387" w:rsidRPr="00AB7DFC" w:rsidRDefault="00A909C6" w:rsidP="00ED6903">
      <w:pPr>
        <w:pStyle w:val="gemEinzug"/>
        <w:ind w:left="540"/>
        <w:rPr>
          <w:b/>
        </w:rPr>
      </w:pPr>
      <w:r w:rsidRPr="000571F4">
        <w:fldChar w:fldCharType="begin"/>
      </w:r>
      <w:r w:rsidRPr="000571F4">
        <w:instrText xml:space="preserve"> REF oEF_CONF \h  \* MERGEFORMAT </w:instrText>
      </w:r>
      <w:r w:rsidRPr="000571F4">
        <w:fldChar w:fldCharType="separate"/>
      </w:r>
      <w:r w:rsidR="00997CBB" w:rsidRPr="000571F4">
        <w:t>EF.CONF</w:t>
      </w:r>
      <w:r w:rsidRPr="000571F4">
        <w:fldChar w:fldCharType="end"/>
      </w:r>
      <w:r w:rsidR="00763CFF" w:rsidRPr="000571F4">
        <w:t xml:space="preserve"> MUS</w:t>
      </w:r>
      <w:r w:rsidR="00763CFF" w:rsidRPr="00AB7DFC">
        <w:t xml:space="preserve">S die in </w:t>
      </w:r>
      <w:r w:rsidR="008866E4" w:rsidRPr="00AB7DFC">
        <w:t>Tab_SMC-B</w:t>
      </w:r>
      <w:r w:rsidR="00763CFF" w:rsidRPr="00AB7DFC">
        <w:t>_ObjSys_0</w:t>
      </w:r>
      <w:r w:rsidRPr="00AB7DFC">
        <w:t>37</w:t>
      </w:r>
      <w:r w:rsidR="00763CFF" w:rsidRPr="00AB7DFC">
        <w:t xml:space="preserve"> dargestellten Werte besitzen.</w:t>
      </w:r>
    </w:p>
    <w:p w:rsidR="00893C99" w:rsidRPr="000571F4" w:rsidRDefault="00893C99" w:rsidP="00AE61E5">
      <w:pPr>
        <w:pStyle w:val="gemStandard"/>
      </w:pPr>
    </w:p>
    <w:p w:rsidR="00893C99" w:rsidRPr="000571F4" w:rsidRDefault="00B33D07" w:rsidP="00AE4B6A">
      <w:pPr>
        <w:pStyle w:val="Beschriftung"/>
      </w:pPr>
      <w:bookmarkStart w:id="394" w:name="_Ref316909534"/>
      <w:bookmarkStart w:id="395" w:name="_Toc501368308"/>
      <w:r w:rsidRPr="000571F4">
        <w:t xml:space="preserve">Tabelle </w:t>
      </w:r>
      <w:fldSimple w:instr=" SEQ Tabelle \* ARABIC ">
        <w:r w:rsidR="00997CBB">
          <w:rPr>
            <w:noProof/>
          </w:rPr>
          <w:t>44</w:t>
        </w:r>
      </w:fldSimple>
      <w:bookmarkEnd w:id="394"/>
      <w:r w:rsidR="00D926C6" w:rsidRPr="000571F4">
        <w:t>: Tab_SMC-B_ObjSys_037</w:t>
      </w:r>
      <w:r w:rsidR="00A909C6" w:rsidRPr="000571F4">
        <w:t xml:space="preserve"> </w:t>
      </w:r>
      <w:r w:rsidR="00E52D16" w:rsidRPr="000571F4">
        <w:t xml:space="preserve">Initialisierte </w:t>
      </w:r>
      <w:r w:rsidR="00893C99" w:rsidRPr="000571F4">
        <w:t xml:space="preserve">Attribute </w:t>
      </w:r>
      <w:r w:rsidR="003937A9" w:rsidRPr="000571F4">
        <w:t xml:space="preserve">von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003937A9" w:rsidRPr="000571F4">
        <w:t xml:space="preserve"> / </w:t>
      </w:r>
      <w:r w:rsidR="003937A9" w:rsidRPr="000571F4">
        <w:fldChar w:fldCharType="begin"/>
      </w:r>
      <w:r w:rsidR="003937A9" w:rsidRPr="000571F4">
        <w:instrText xml:space="preserve"> REF oDF_SMA \h </w:instrText>
      </w:r>
      <w:r w:rsidR="003E07E3" w:rsidRPr="000571F4">
        <w:instrText xml:space="preserve"> \* MERGEFORMAT </w:instrText>
      </w:r>
      <w:r w:rsidR="003937A9" w:rsidRPr="000571F4">
        <w:fldChar w:fldCharType="separate"/>
      </w:r>
      <w:r w:rsidR="00997CBB" w:rsidRPr="000571F4">
        <w:t>DF.SM</w:t>
      </w:r>
      <w:r w:rsidR="00997CBB" w:rsidRPr="00CD2682">
        <w:t>A</w:t>
      </w:r>
      <w:r w:rsidR="003937A9" w:rsidRPr="000571F4">
        <w:fldChar w:fldCharType="end"/>
      </w:r>
      <w:r w:rsidR="003937A9" w:rsidRPr="000571F4">
        <w:t xml:space="preserve"> / </w:t>
      </w:r>
      <w:r w:rsidR="003937A9" w:rsidRPr="000571F4">
        <w:fldChar w:fldCharType="begin"/>
      </w:r>
      <w:r w:rsidR="003937A9" w:rsidRPr="000571F4">
        <w:instrText xml:space="preserve"> REF oEF_CONF \h </w:instrText>
      </w:r>
      <w:r w:rsidR="003E07E3" w:rsidRPr="000571F4">
        <w:instrText xml:space="preserve"> \* MERGEFORMAT </w:instrText>
      </w:r>
      <w:r w:rsidR="003937A9" w:rsidRPr="000571F4">
        <w:fldChar w:fldCharType="separate"/>
      </w:r>
      <w:r w:rsidR="00997CBB" w:rsidRPr="000571F4">
        <w:t>EF.CONF</w:t>
      </w:r>
      <w:bookmarkEnd w:id="395"/>
      <w:r w:rsidR="003937A9"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893C99"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893C99" w:rsidRPr="000571F4" w:rsidRDefault="00893C99" w:rsidP="00D3776A">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893C99" w:rsidRPr="000571F4" w:rsidRDefault="00893C99" w:rsidP="00D3776A">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893C99" w:rsidRPr="000571F4" w:rsidRDefault="00893C99" w:rsidP="00D3776A">
            <w:pPr>
              <w:pStyle w:val="gemtab11ptAbstand"/>
              <w:rPr>
                <w:b/>
                <w:sz w:val="20"/>
              </w:rPr>
            </w:pPr>
            <w:r w:rsidRPr="000571F4">
              <w:rPr>
                <w:b/>
                <w:sz w:val="20"/>
              </w:rPr>
              <w:t>Bemerkung</w:t>
            </w:r>
          </w:p>
        </w:tc>
      </w:tr>
      <w:tr w:rsidR="00893C99" w:rsidRPr="000571F4">
        <w:tc>
          <w:tcPr>
            <w:tcW w:w="2088" w:type="dxa"/>
            <w:shd w:val="clear" w:color="auto" w:fill="auto"/>
          </w:tcPr>
          <w:p w:rsidR="00893C99" w:rsidRPr="000571F4" w:rsidRDefault="00893C99" w:rsidP="00D3776A">
            <w:pPr>
              <w:pStyle w:val="gemtab11ptAbstand"/>
              <w:rPr>
                <w:sz w:val="20"/>
              </w:rPr>
            </w:pPr>
            <w:r w:rsidRPr="000571F4">
              <w:rPr>
                <w:sz w:val="20"/>
              </w:rPr>
              <w:t>Objekttyp</w:t>
            </w:r>
          </w:p>
        </w:tc>
        <w:tc>
          <w:tcPr>
            <w:tcW w:w="4680" w:type="dxa"/>
            <w:shd w:val="clear" w:color="auto" w:fill="auto"/>
          </w:tcPr>
          <w:p w:rsidR="00893C99" w:rsidRPr="000571F4" w:rsidRDefault="00893C99" w:rsidP="00D3776A">
            <w:pPr>
              <w:pStyle w:val="gemtab11ptAbstand"/>
              <w:rPr>
                <w:sz w:val="20"/>
              </w:rPr>
            </w:pPr>
            <w:r w:rsidRPr="000571F4">
              <w:rPr>
                <w:sz w:val="20"/>
              </w:rPr>
              <w:t>transparentes Elementary File</w:t>
            </w:r>
          </w:p>
        </w:tc>
        <w:tc>
          <w:tcPr>
            <w:tcW w:w="2160" w:type="dxa"/>
            <w:shd w:val="clear" w:color="auto" w:fill="auto"/>
          </w:tcPr>
          <w:p w:rsidR="00893C99" w:rsidRPr="000571F4" w:rsidRDefault="00893C99" w:rsidP="00D3776A">
            <w:pPr>
              <w:pStyle w:val="gemtab11ptAbstand"/>
              <w:rPr>
                <w:sz w:val="20"/>
              </w:rPr>
            </w:pPr>
          </w:p>
        </w:tc>
      </w:tr>
      <w:tr w:rsidR="00893C99" w:rsidRPr="000571F4">
        <w:tc>
          <w:tcPr>
            <w:tcW w:w="2088" w:type="dxa"/>
            <w:tcBorders>
              <w:bottom w:val="single" w:sz="6" w:space="0" w:color="000000"/>
            </w:tcBorders>
            <w:shd w:val="clear" w:color="auto" w:fill="auto"/>
          </w:tcPr>
          <w:p w:rsidR="00893C99" w:rsidRPr="000571F4" w:rsidRDefault="00893C99" w:rsidP="00D3776A">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893C99" w:rsidRPr="000571F4" w:rsidRDefault="00893C99" w:rsidP="00D3776A">
            <w:pPr>
              <w:pStyle w:val="gemtab11ptAbstand"/>
              <w:rPr>
                <w:sz w:val="20"/>
              </w:rPr>
            </w:pPr>
            <w:r w:rsidRPr="000571F4">
              <w:rPr>
                <w:sz w:val="20"/>
              </w:rPr>
              <w:t>‘D0</w:t>
            </w:r>
            <w:r w:rsidR="00FC48C4" w:rsidRPr="000571F4">
              <w:rPr>
                <w:sz w:val="20"/>
              </w:rPr>
              <w:t xml:space="preserve"> </w:t>
            </w:r>
            <w:r w:rsidRPr="000571F4">
              <w:rPr>
                <w:sz w:val="20"/>
              </w:rPr>
              <w:t>02’</w:t>
            </w:r>
          </w:p>
        </w:tc>
        <w:tc>
          <w:tcPr>
            <w:tcW w:w="2160" w:type="dxa"/>
            <w:tcBorders>
              <w:bottom w:val="single" w:sz="6" w:space="0" w:color="000000"/>
            </w:tcBorders>
            <w:shd w:val="clear" w:color="auto" w:fill="auto"/>
          </w:tcPr>
          <w:p w:rsidR="00893C99" w:rsidRPr="000571F4" w:rsidRDefault="00893C99" w:rsidP="00D3776A">
            <w:pPr>
              <w:pStyle w:val="gemtab11ptAbstand"/>
              <w:rPr>
                <w:sz w:val="20"/>
              </w:rPr>
            </w:pPr>
          </w:p>
        </w:tc>
      </w:tr>
      <w:tr w:rsidR="00893C99" w:rsidRPr="000571F4">
        <w:tc>
          <w:tcPr>
            <w:tcW w:w="2088" w:type="dxa"/>
            <w:tcBorders>
              <w:bottom w:val="single" w:sz="6" w:space="0" w:color="000000"/>
            </w:tcBorders>
            <w:shd w:val="clear" w:color="auto" w:fill="auto"/>
          </w:tcPr>
          <w:p w:rsidR="00893C99" w:rsidRPr="000571F4" w:rsidRDefault="00893C99" w:rsidP="00D3776A">
            <w:pPr>
              <w:pStyle w:val="gemtab11ptAbstand"/>
              <w:rPr>
                <w:i/>
                <w:sz w:val="20"/>
              </w:rPr>
            </w:pPr>
            <w:r w:rsidRPr="000571F4">
              <w:rPr>
                <w:i/>
                <w:sz w:val="20"/>
              </w:rPr>
              <w:t>shortFileIdentifier</w:t>
            </w:r>
          </w:p>
        </w:tc>
        <w:tc>
          <w:tcPr>
            <w:tcW w:w="4680" w:type="dxa"/>
            <w:tcBorders>
              <w:bottom w:val="single" w:sz="6" w:space="0" w:color="000000"/>
            </w:tcBorders>
            <w:shd w:val="clear" w:color="auto" w:fill="auto"/>
          </w:tcPr>
          <w:p w:rsidR="00893C99" w:rsidRPr="000571F4" w:rsidRDefault="00893C99" w:rsidP="00D3776A">
            <w:pPr>
              <w:pStyle w:val="gemtab11ptAbstand"/>
              <w:rPr>
                <w:sz w:val="20"/>
              </w:rPr>
            </w:pPr>
            <w:r w:rsidRPr="000571F4">
              <w:rPr>
                <w:sz w:val="20"/>
              </w:rPr>
              <w:t>‘02’ = 2</w:t>
            </w:r>
          </w:p>
        </w:tc>
        <w:tc>
          <w:tcPr>
            <w:tcW w:w="2160" w:type="dxa"/>
            <w:tcBorders>
              <w:bottom w:val="single" w:sz="6" w:space="0" w:color="000000"/>
            </w:tcBorders>
            <w:shd w:val="clear" w:color="auto" w:fill="auto"/>
          </w:tcPr>
          <w:p w:rsidR="00893C99" w:rsidRPr="000571F4" w:rsidRDefault="00893C99" w:rsidP="00D3776A">
            <w:pPr>
              <w:pStyle w:val="gemtab11ptAbstand"/>
              <w:rPr>
                <w:sz w:val="20"/>
              </w:rPr>
            </w:pPr>
          </w:p>
        </w:tc>
      </w:tr>
      <w:tr w:rsidR="00893C99" w:rsidRPr="000571F4">
        <w:tc>
          <w:tcPr>
            <w:tcW w:w="2088" w:type="dxa"/>
            <w:tcBorders>
              <w:bottom w:val="single" w:sz="6" w:space="0" w:color="000000"/>
            </w:tcBorders>
            <w:shd w:val="clear" w:color="auto" w:fill="auto"/>
          </w:tcPr>
          <w:p w:rsidR="00893C99" w:rsidRPr="000571F4" w:rsidRDefault="00B82A19" w:rsidP="00D3776A">
            <w:pPr>
              <w:pStyle w:val="gemtab11ptAbstand"/>
              <w:rPr>
                <w:i/>
                <w:sz w:val="20"/>
              </w:rPr>
            </w:pPr>
            <w:r w:rsidRPr="000571F4">
              <w:rPr>
                <w:i/>
                <w:sz w:val="20"/>
              </w:rPr>
              <w:t>numberOfOctet</w:t>
            </w:r>
          </w:p>
        </w:tc>
        <w:tc>
          <w:tcPr>
            <w:tcW w:w="4680" w:type="dxa"/>
            <w:tcBorders>
              <w:bottom w:val="single" w:sz="6" w:space="0" w:color="000000"/>
            </w:tcBorders>
            <w:shd w:val="clear" w:color="auto" w:fill="auto"/>
          </w:tcPr>
          <w:p w:rsidR="00893C99" w:rsidRPr="000571F4" w:rsidRDefault="00596EE0" w:rsidP="00D3776A">
            <w:pPr>
              <w:pStyle w:val="gemtab11ptAbstand"/>
              <w:rPr>
                <w:sz w:val="20"/>
              </w:rPr>
            </w:pPr>
            <w:r>
              <w:rPr>
                <w:sz w:val="20"/>
              </w:rPr>
              <w:t>‘</w:t>
            </w:r>
            <w:r w:rsidR="00893C99" w:rsidRPr="000571F4">
              <w:rPr>
                <w:sz w:val="20"/>
              </w:rPr>
              <w:t>20</w:t>
            </w:r>
            <w:r w:rsidR="00DC196C">
              <w:rPr>
                <w:sz w:val="20"/>
              </w:rPr>
              <w:t xml:space="preserve"> </w:t>
            </w:r>
            <w:r w:rsidR="00893C99" w:rsidRPr="000571F4">
              <w:rPr>
                <w:sz w:val="20"/>
              </w:rPr>
              <w:t>00</w:t>
            </w:r>
            <w:r>
              <w:rPr>
                <w:sz w:val="20"/>
              </w:rPr>
              <w:t>’</w:t>
            </w:r>
            <w:r w:rsidR="00893C99" w:rsidRPr="000571F4">
              <w:rPr>
                <w:sz w:val="20"/>
              </w:rPr>
              <w:t xml:space="preserve"> Oktett = 8192 Oktett</w:t>
            </w:r>
          </w:p>
        </w:tc>
        <w:tc>
          <w:tcPr>
            <w:tcW w:w="2160" w:type="dxa"/>
            <w:tcBorders>
              <w:bottom w:val="single" w:sz="6" w:space="0" w:color="000000"/>
            </w:tcBorders>
            <w:shd w:val="clear" w:color="auto" w:fill="auto"/>
          </w:tcPr>
          <w:p w:rsidR="00893C99" w:rsidRPr="000571F4" w:rsidRDefault="00893C99" w:rsidP="00D3776A">
            <w:pPr>
              <w:pStyle w:val="gemtab11ptAbstand"/>
              <w:rPr>
                <w:sz w:val="20"/>
              </w:rPr>
            </w:pPr>
          </w:p>
        </w:tc>
      </w:tr>
      <w:tr w:rsidR="0047317C" w:rsidRPr="000571F4">
        <w:tc>
          <w:tcPr>
            <w:tcW w:w="2088" w:type="dxa"/>
            <w:tcBorders>
              <w:bottom w:val="single" w:sz="6" w:space="0" w:color="000000"/>
            </w:tcBorders>
            <w:shd w:val="clear" w:color="auto" w:fill="auto"/>
            <w:vAlign w:val="center"/>
          </w:tcPr>
          <w:p w:rsidR="0047317C" w:rsidRPr="000571F4" w:rsidRDefault="0047317C" w:rsidP="00260D4E">
            <w:pPr>
              <w:pStyle w:val="gemTab10pt"/>
              <w:rPr>
                <w:i/>
                <w:lang w:val="en-GB"/>
              </w:rPr>
            </w:pPr>
            <w:r w:rsidRPr="000571F4">
              <w:rPr>
                <w:i/>
              </w:rPr>
              <w:t>positionLogicalEndOfFile</w:t>
            </w:r>
          </w:p>
        </w:tc>
        <w:tc>
          <w:tcPr>
            <w:tcW w:w="4680" w:type="dxa"/>
            <w:tcBorders>
              <w:bottom w:val="single" w:sz="6" w:space="0" w:color="000000"/>
            </w:tcBorders>
            <w:shd w:val="clear" w:color="auto" w:fill="auto"/>
            <w:vAlign w:val="center"/>
          </w:tcPr>
          <w:p w:rsidR="0047317C" w:rsidRPr="000571F4" w:rsidRDefault="0047317C" w:rsidP="00260D4E">
            <w:pPr>
              <w:pStyle w:val="gemTab10pt"/>
            </w:pPr>
            <w:r w:rsidRPr="000571F4">
              <w:t>’0’</w:t>
            </w:r>
          </w:p>
        </w:tc>
        <w:tc>
          <w:tcPr>
            <w:tcW w:w="2160" w:type="dxa"/>
            <w:tcBorders>
              <w:bottom w:val="single" w:sz="6" w:space="0" w:color="000000"/>
            </w:tcBorders>
            <w:shd w:val="clear" w:color="auto" w:fill="auto"/>
            <w:vAlign w:val="center"/>
          </w:tcPr>
          <w:p w:rsidR="0047317C" w:rsidRPr="000571F4" w:rsidRDefault="0047317C" w:rsidP="00260D4E">
            <w:pPr>
              <w:pStyle w:val="gemTab10pt"/>
              <w:rPr>
                <w:strike/>
              </w:rPr>
            </w:pPr>
          </w:p>
        </w:tc>
      </w:tr>
      <w:tr w:rsidR="0047317C" w:rsidRPr="000571F4">
        <w:tc>
          <w:tcPr>
            <w:tcW w:w="2088" w:type="dxa"/>
            <w:tcBorders>
              <w:bottom w:val="single" w:sz="6" w:space="0" w:color="000000"/>
            </w:tcBorders>
            <w:shd w:val="clear" w:color="auto" w:fill="auto"/>
          </w:tcPr>
          <w:p w:rsidR="0047317C" w:rsidRPr="000571F4" w:rsidRDefault="0047317C" w:rsidP="00D3776A">
            <w:pPr>
              <w:pStyle w:val="gemtab11ptAbstand"/>
              <w:rPr>
                <w:i/>
                <w:sz w:val="20"/>
              </w:rPr>
            </w:pPr>
            <w:r w:rsidRPr="000571F4">
              <w:rPr>
                <w:i/>
                <w:sz w:val="20"/>
              </w:rPr>
              <w:lastRenderedPageBreak/>
              <w:t>flagTransactionMode</w:t>
            </w:r>
          </w:p>
        </w:tc>
        <w:tc>
          <w:tcPr>
            <w:tcW w:w="4680" w:type="dxa"/>
            <w:tcBorders>
              <w:bottom w:val="single" w:sz="6" w:space="0" w:color="000000"/>
            </w:tcBorders>
            <w:shd w:val="clear" w:color="auto" w:fill="auto"/>
          </w:tcPr>
          <w:p w:rsidR="0047317C" w:rsidRPr="000571F4" w:rsidRDefault="0047317C" w:rsidP="00D3776A">
            <w:pPr>
              <w:pStyle w:val="gemtab11ptAbstand"/>
              <w:rPr>
                <w:sz w:val="20"/>
              </w:rPr>
            </w:pPr>
            <w:r w:rsidRPr="000571F4">
              <w:rPr>
                <w:sz w:val="20"/>
              </w:rPr>
              <w:t>True</w:t>
            </w:r>
          </w:p>
        </w:tc>
        <w:tc>
          <w:tcPr>
            <w:tcW w:w="2160" w:type="dxa"/>
            <w:tcBorders>
              <w:bottom w:val="single" w:sz="6" w:space="0" w:color="000000"/>
            </w:tcBorders>
            <w:shd w:val="clear" w:color="auto" w:fill="auto"/>
          </w:tcPr>
          <w:p w:rsidR="0047317C" w:rsidRPr="000571F4" w:rsidRDefault="0047317C" w:rsidP="00D3776A">
            <w:pPr>
              <w:pStyle w:val="gemtab11ptAbstand"/>
              <w:rPr>
                <w:sz w:val="20"/>
              </w:rPr>
            </w:pPr>
          </w:p>
        </w:tc>
      </w:tr>
      <w:tr w:rsidR="0047317C" w:rsidRPr="000571F4">
        <w:tc>
          <w:tcPr>
            <w:tcW w:w="2088" w:type="dxa"/>
            <w:tcBorders>
              <w:bottom w:val="single" w:sz="6" w:space="0" w:color="000000"/>
            </w:tcBorders>
            <w:shd w:val="clear" w:color="auto" w:fill="auto"/>
          </w:tcPr>
          <w:p w:rsidR="0047317C" w:rsidRPr="000571F4" w:rsidRDefault="0047317C" w:rsidP="00D3776A">
            <w:pPr>
              <w:pStyle w:val="gemtab11ptAbstand"/>
              <w:rPr>
                <w:i/>
                <w:sz w:val="20"/>
              </w:rPr>
            </w:pPr>
            <w:r w:rsidRPr="000571F4">
              <w:rPr>
                <w:i/>
                <w:sz w:val="20"/>
              </w:rPr>
              <w:t>flagChecksum</w:t>
            </w:r>
          </w:p>
        </w:tc>
        <w:tc>
          <w:tcPr>
            <w:tcW w:w="4680" w:type="dxa"/>
            <w:tcBorders>
              <w:bottom w:val="single" w:sz="6" w:space="0" w:color="000000"/>
            </w:tcBorders>
            <w:shd w:val="clear" w:color="auto" w:fill="auto"/>
          </w:tcPr>
          <w:p w:rsidR="0047317C" w:rsidRPr="000571F4" w:rsidRDefault="0047317C" w:rsidP="00D3776A">
            <w:pPr>
              <w:pStyle w:val="gemtab11ptAbstand"/>
              <w:rPr>
                <w:sz w:val="20"/>
              </w:rPr>
            </w:pPr>
            <w:r w:rsidRPr="000571F4">
              <w:rPr>
                <w:sz w:val="20"/>
              </w:rPr>
              <w:t>True</w:t>
            </w:r>
          </w:p>
        </w:tc>
        <w:tc>
          <w:tcPr>
            <w:tcW w:w="2160" w:type="dxa"/>
            <w:tcBorders>
              <w:bottom w:val="single" w:sz="6" w:space="0" w:color="000000"/>
            </w:tcBorders>
            <w:shd w:val="clear" w:color="auto" w:fill="auto"/>
          </w:tcPr>
          <w:p w:rsidR="0047317C" w:rsidRPr="000571F4" w:rsidRDefault="0047317C" w:rsidP="00D3776A">
            <w:pPr>
              <w:pStyle w:val="gemtab11ptAbstand"/>
              <w:rPr>
                <w:sz w:val="20"/>
              </w:rPr>
            </w:pPr>
          </w:p>
        </w:tc>
      </w:tr>
      <w:tr w:rsidR="0047317C" w:rsidRPr="000571F4">
        <w:tc>
          <w:tcPr>
            <w:tcW w:w="2088" w:type="dxa"/>
            <w:tcBorders>
              <w:bottom w:val="single" w:sz="6" w:space="0" w:color="000000"/>
            </w:tcBorders>
            <w:shd w:val="clear" w:color="auto" w:fill="auto"/>
          </w:tcPr>
          <w:p w:rsidR="0047317C" w:rsidRPr="000571F4" w:rsidRDefault="0047317C" w:rsidP="00D3776A">
            <w:pPr>
              <w:pStyle w:val="gemtab11ptAbstand"/>
              <w:rPr>
                <w:i/>
                <w:sz w:val="20"/>
              </w:rPr>
            </w:pPr>
            <w:r w:rsidRPr="000571F4">
              <w:rPr>
                <w:i/>
                <w:sz w:val="20"/>
              </w:rPr>
              <w:t>lifeCycleStatus</w:t>
            </w:r>
          </w:p>
        </w:tc>
        <w:tc>
          <w:tcPr>
            <w:tcW w:w="4680" w:type="dxa"/>
            <w:tcBorders>
              <w:bottom w:val="single" w:sz="6" w:space="0" w:color="000000"/>
            </w:tcBorders>
            <w:shd w:val="clear" w:color="auto" w:fill="auto"/>
          </w:tcPr>
          <w:p w:rsidR="0047317C" w:rsidRPr="000571F4" w:rsidRDefault="0047317C" w:rsidP="00D3776A">
            <w:pPr>
              <w:pStyle w:val="gemtab11ptAbstand"/>
              <w:rPr>
                <w:sz w:val="20"/>
              </w:rPr>
            </w:pPr>
            <w:r w:rsidRPr="000571F4">
              <w:rPr>
                <w:sz w:val="20"/>
              </w:rPr>
              <w:t>„Operational state (activated)“</w:t>
            </w:r>
          </w:p>
        </w:tc>
        <w:tc>
          <w:tcPr>
            <w:tcW w:w="2160" w:type="dxa"/>
            <w:tcBorders>
              <w:bottom w:val="single" w:sz="6" w:space="0" w:color="000000"/>
            </w:tcBorders>
            <w:shd w:val="clear" w:color="auto" w:fill="auto"/>
          </w:tcPr>
          <w:p w:rsidR="0047317C" w:rsidRPr="000571F4" w:rsidRDefault="0047317C" w:rsidP="00D3776A">
            <w:pPr>
              <w:pStyle w:val="gemtab11ptAbstand"/>
              <w:rPr>
                <w:sz w:val="20"/>
              </w:rPr>
            </w:pPr>
          </w:p>
        </w:tc>
      </w:tr>
      <w:tr w:rsidR="0047317C" w:rsidRPr="000571F4">
        <w:tc>
          <w:tcPr>
            <w:tcW w:w="2088" w:type="dxa"/>
            <w:tcBorders>
              <w:bottom w:val="single" w:sz="6" w:space="0" w:color="000000"/>
            </w:tcBorders>
            <w:shd w:val="clear" w:color="auto" w:fill="auto"/>
          </w:tcPr>
          <w:p w:rsidR="0047317C" w:rsidRPr="000571F4" w:rsidRDefault="0047317C" w:rsidP="0050009E">
            <w:pPr>
              <w:pStyle w:val="gemtab11ptAbstand"/>
              <w:rPr>
                <w:i/>
                <w:sz w:val="20"/>
              </w:rPr>
            </w:pPr>
            <w:r w:rsidRPr="000571F4">
              <w:rPr>
                <w:i/>
                <w:sz w:val="20"/>
              </w:rPr>
              <w:t>shareable</w:t>
            </w:r>
          </w:p>
        </w:tc>
        <w:tc>
          <w:tcPr>
            <w:tcW w:w="4680" w:type="dxa"/>
            <w:tcBorders>
              <w:bottom w:val="single" w:sz="6" w:space="0" w:color="000000"/>
            </w:tcBorders>
            <w:shd w:val="clear" w:color="auto" w:fill="auto"/>
          </w:tcPr>
          <w:p w:rsidR="0047317C" w:rsidRPr="000571F4" w:rsidRDefault="0047317C" w:rsidP="0050009E">
            <w:pPr>
              <w:pStyle w:val="gemtab11ptAbstand"/>
              <w:rPr>
                <w:sz w:val="20"/>
              </w:rPr>
            </w:pPr>
            <w:r w:rsidRPr="000571F4">
              <w:rPr>
                <w:sz w:val="20"/>
              </w:rPr>
              <w:t>True</w:t>
            </w:r>
          </w:p>
        </w:tc>
        <w:tc>
          <w:tcPr>
            <w:tcW w:w="2160" w:type="dxa"/>
            <w:tcBorders>
              <w:bottom w:val="single" w:sz="6" w:space="0" w:color="000000"/>
            </w:tcBorders>
            <w:shd w:val="clear" w:color="auto" w:fill="auto"/>
          </w:tcPr>
          <w:p w:rsidR="0047317C" w:rsidRPr="000571F4" w:rsidRDefault="0047317C" w:rsidP="00D3776A">
            <w:pPr>
              <w:pStyle w:val="gemVerz2"/>
              <w:rPr>
                <w:sz w:val="20"/>
              </w:rPr>
            </w:pPr>
          </w:p>
        </w:tc>
      </w:tr>
      <w:tr w:rsidR="0023085E" w:rsidRPr="000571F4">
        <w:tc>
          <w:tcPr>
            <w:tcW w:w="2088" w:type="dxa"/>
            <w:tcBorders>
              <w:bottom w:val="single" w:sz="4" w:space="0" w:color="auto"/>
            </w:tcBorders>
            <w:shd w:val="clear" w:color="auto" w:fill="auto"/>
          </w:tcPr>
          <w:p w:rsidR="0023085E" w:rsidRPr="000571F4" w:rsidRDefault="0023085E" w:rsidP="0023085E">
            <w:pPr>
              <w:pStyle w:val="gemTab10pt"/>
              <w:rPr>
                <w:i/>
              </w:rPr>
            </w:pPr>
            <w:r w:rsidRPr="000571F4">
              <w:rPr>
                <w:i/>
              </w:rPr>
              <w:t>body</w:t>
            </w:r>
          </w:p>
        </w:tc>
        <w:tc>
          <w:tcPr>
            <w:tcW w:w="4680" w:type="dxa"/>
            <w:tcBorders>
              <w:bottom w:val="single" w:sz="4" w:space="0" w:color="auto"/>
            </w:tcBorders>
            <w:shd w:val="clear" w:color="auto" w:fill="auto"/>
          </w:tcPr>
          <w:p w:rsidR="0023085E" w:rsidRPr="000571F4" w:rsidRDefault="005C2176" w:rsidP="0023085E">
            <w:pPr>
              <w:pStyle w:val="gemTab10pt"/>
            </w:pPr>
            <w:r w:rsidRPr="000571F4">
              <w:t>kein Inhalt</w:t>
            </w:r>
          </w:p>
        </w:tc>
        <w:tc>
          <w:tcPr>
            <w:tcW w:w="2160" w:type="dxa"/>
            <w:tcBorders>
              <w:bottom w:val="single" w:sz="4" w:space="0" w:color="auto"/>
            </w:tcBorders>
            <w:shd w:val="clear" w:color="auto" w:fill="auto"/>
          </w:tcPr>
          <w:p w:rsidR="0023085E" w:rsidRPr="000571F4" w:rsidRDefault="0023085E" w:rsidP="0023085E">
            <w:pPr>
              <w:pStyle w:val="gemTab10pt"/>
            </w:pPr>
          </w:p>
        </w:tc>
      </w:tr>
      <w:tr w:rsidR="0023085E" w:rsidRPr="000571F4">
        <w:tc>
          <w:tcPr>
            <w:tcW w:w="8928" w:type="dxa"/>
            <w:gridSpan w:val="3"/>
            <w:tcBorders>
              <w:bottom w:val="single" w:sz="6" w:space="0" w:color="000000"/>
            </w:tcBorders>
            <w:shd w:val="clear" w:color="auto" w:fill="E0E0E0"/>
          </w:tcPr>
          <w:p w:rsidR="0023085E" w:rsidRPr="000571F4" w:rsidRDefault="0023085E" w:rsidP="00D3776A">
            <w:pPr>
              <w:pStyle w:val="gemtab11ptAbstand"/>
              <w:rPr>
                <w:b/>
                <w:sz w:val="20"/>
              </w:rPr>
            </w:pPr>
            <w:r w:rsidRPr="000571F4">
              <w:rPr>
                <w:b/>
                <w:sz w:val="20"/>
              </w:rPr>
              <w:t>Zugriffsregel für logischen LCS „Operational state (activated)”</w:t>
            </w:r>
          </w:p>
        </w:tc>
      </w:tr>
      <w:tr w:rsidR="0023085E" w:rsidRPr="000571F4" w:rsidTr="006044CF">
        <w:tc>
          <w:tcPr>
            <w:tcW w:w="2088" w:type="dxa"/>
            <w:tcBorders>
              <w:bottom w:val="single" w:sz="4" w:space="0" w:color="auto"/>
            </w:tcBorders>
            <w:shd w:val="clear" w:color="auto" w:fill="E0E0E0"/>
          </w:tcPr>
          <w:p w:rsidR="0023085E" w:rsidRPr="000571F4" w:rsidRDefault="0023085E" w:rsidP="00D3776A">
            <w:pPr>
              <w:pStyle w:val="gemtab11ptAbstand"/>
              <w:rPr>
                <w:b/>
                <w:sz w:val="20"/>
              </w:rPr>
            </w:pPr>
            <w:r w:rsidRPr="000571F4">
              <w:rPr>
                <w:b/>
                <w:sz w:val="20"/>
              </w:rPr>
              <w:t>Zugriffsart</w:t>
            </w:r>
          </w:p>
        </w:tc>
        <w:tc>
          <w:tcPr>
            <w:tcW w:w="4680" w:type="dxa"/>
            <w:tcBorders>
              <w:bottom w:val="single" w:sz="4" w:space="0" w:color="auto"/>
            </w:tcBorders>
            <w:shd w:val="clear" w:color="auto" w:fill="E0E0E0"/>
          </w:tcPr>
          <w:p w:rsidR="0023085E" w:rsidRPr="000571F4" w:rsidRDefault="0023085E" w:rsidP="00D3776A">
            <w:pPr>
              <w:pStyle w:val="gemtab11ptAbstand"/>
              <w:rPr>
                <w:b/>
                <w:sz w:val="20"/>
              </w:rPr>
            </w:pPr>
            <w:r w:rsidRPr="000571F4">
              <w:rPr>
                <w:b/>
                <w:sz w:val="20"/>
              </w:rPr>
              <w:t>Zugriffsbedingung</w:t>
            </w:r>
          </w:p>
        </w:tc>
        <w:tc>
          <w:tcPr>
            <w:tcW w:w="2160" w:type="dxa"/>
            <w:tcBorders>
              <w:bottom w:val="single" w:sz="4" w:space="0" w:color="auto"/>
            </w:tcBorders>
            <w:shd w:val="clear" w:color="auto" w:fill="E0E0E0"/>
          </w:tcPr>
          <w:p w:rsidR="0023085E" w:rsidRPr="000571F4" w:rsidRDefault="0023085E" w:rsidP="00D3776A">
            <w:pPr>
              <w:pStyle w:val="gemtab11ptAbstand"/>
              <w:rPr>
                <w:b/>
                <w:sz w:val="20"/>
              </w:rPr>
            </w:pPr>
            <w:r w:rsidRPr="000571F4">
              <w:rPr>
                <w:b/>
                <w:sz w:val="20"/>
              </w:rPr>
              <w:t>Bemerkung</w:t>
            </w:r>
          </w:p>
        </w:tc>
      </w:tr>
      <w:tr w:rsidR="006044CF" w:rsidRPr="000571F4" w:rsidTr="006044CF">
        <w:tc>
          <w:tcPr>
            <w:tcW w:w="2088" w:type="dxa"/>
            <w:shd w:val="clear" w:color="auto" w:fill="auto"/>
          </w:tcPr>
          <w:p w:rsidR="006044CF" w:rsidRPr="008240E6" w:rsidRDefault="006044CF" w:rsidP="00863D8A">
            <w:pPr>
              <w:pStyle w:val="gemtab11ptAbstand"/>
              <w:rPr>
                <w:rFonts w:eastAsia="Times New Roman"/>
                <w:smallCaps/>
                <w:sz w:val="20"/>
              </w:rPr>
            </w:pPr>
            <w:r w:rsidRPr="008240E6">
              <w:rPr>
                <w:rFonts w:eastAsia="Times New Roman"/>
                <w:smallCaps/>
                <w:sz w:val="20"/>
              </w:rPr>
              <w:t>Read Binary</w:t>
            </w:r>
          </w:p>
        </w:tc>
        <w:tc>
          <w:tcPr>
            <w:tcW w:w="4680" w:type="dxa"/>
            <w:shd w:val="clear" w:color="auto" w:fill="auto"/>
          </w:tcPr>
          <w:p w:rsidR="006044CF" w:rsidRPr="008240E6" w:rsidRDefault="006044CF" w:rsidP="00863D8A">
            <w:pPr>
              <w:pStyle w:val="gemtab11ptAbstand"/>
              <w:rPr>
                <w:sz w:val="20"/>
              </w:rPr>
            </w:pPr>
            <w:r w:rsidRPr="008240E6">
              <w:rPr>
                <w:sz w:val="20"/>
              </w:rPr>
              <w:t>ALWAYS</w:t>
            </w:r>
          </w:p>
        </w:tc>
        <w:tc>
          <w:tcPr>
            <w:tcW w:w="2160" w:type="dxa"/>
            <w:shd w:val="clear" w:color="auto" w:fill="auto"/>
          </w:tcPr>
          <w:p w:rsidR="006044CF" w:rsidRPr="000571F4" w:rsidRDefault="006044CF" w:rsidP="00D3776A">
            <w:pPr>
              <w:pStyle w:val="gemtab11ptAbstand"/>
              <w:rPr>
                <w:b/>
                <w:sz w:val="20"/>
              </w:rPr>
            </w:pPr>
          </w:p>
        </w:tc>
      </w:tr>
      <w:tr w:rsidR="006044CF" w:rsidRPr="000571F4">
        <w:tc>
          <w:tcPr>
            <w:tcW w:w="2088" w:type="dxa"/>
            <w:shd w:val="clear" w:color="auto" w:fill="auto"/>
          </w:tcPr>
          <w:p w:rsidR="006044CF" w:rsidRPr="000571F4" w:rsidRDefault="006044CF" w:rsidP="00E8756B">
            <w:pPr>
              <w:pStyle w:val="gemtab11ptAbstand"/>
              <w:spacing w:before="0" w:after="0"/>
              <w:rPr>
                <w:smallCaps/>
                <w:sz w:val="20"/>
                <w:lang w:val="en-GB"/>
              </w:rPr>
            </w:pPr>
            <w:r w:rsidRPr="000571F4">
              <w:rPr>
                <w:smallCaps/>
                <w:sz w:val="20"/>
                <w:lang w:val="en-GB"/>
              </w:rPr>
              <w:t>Erase</w:t>
            </w:r>
            <w:r w:rsidRPr="000571F4">
              <w:rPr>
                <w:smallCaps/>
                <w:sz w:val="20"/>
                <w:lang w:val="en-GB"/>
              </w:rPr>
              <w:tab/>
              <w:t>Binary</w:t>
            </w:r>
          </w:p>
          <w:p w:rsidR="006044CF" w:rsidRPr="000571F4" w:rsidRDefault="006044CF" w:rsidP="00E8756B">
            <w:pPr>
              <w:pStyle w:val="gemtab11ptAbstand"/>
              <w:spacing w:before="0" w:after="0"/>
              <w:rPr>
                <w:smallCaps/>
                <w:sz w:val="20"/>
                <w:lang w:val="en-GB"/>
              </w:rPr>
            </w:pPr>
            <w:r w:rsidRPr="000571F4">
              <w:rPr>
                <w:smallCaps/>
                <w:sz w:val="20"/>
                <w:lang w:val="en-GB"/>
              </w:rPr>
              <w:t>Set Logical EOF</w:t>
            </w:r>
          </w:p>
          <w:p w:rsidR="006044CF" w:rsidRPr="000571F4" w:rsidRDefault="006044CF" w:rsidP="00E8756B">
            <w:pPr>
              <w:pStyle w:val="gemtab11ptAbstand"/>
              <w:spacing w:before="0" w:after="0"/>
              <w:rPr>
                <w:smallCaps/>
                <w:sz w:val="20"/>
                <w:lang w:val="en-GB"/>
              </w:rPr>
            </w:pPr>
            <w:r w:rsidRPr="000571F4">
              <w:rPr>
                <w:smallCaps/>
                <w:sz w:val="20"/>
                <w:lang w:val="en-GB"/>
              </w:rPr>
              <w:t>Update</w:t>
            </w:r>
            <w:r w:rsidRPr="000571F4">
              <w:rPr>
                <w:smallCaps/>
                <w:sz w:val="20"/>
                <w:lang w:val="en-GB"/>
              </w:rPr>
              <w:tab/>
              <w:t>Binary</w:t>
            </w:r>
          </w:p>
          <w:p w:rsidR="006044CF" w:rsidRPr="000571F4" w:rsidRDefault="006044CF" w:rsidP="00E8756B">
            <w:pPr>
              <w:pStyle w:val="gemtab11ptAbstand"/>
              <w:spacing w:before="0" w:after="0"/>
              <w:rPr>
                <w:sz w:val="20"/>
                <w:lang w:val="en-GB"/>
              </w:rPr>
            </w:pPr>
            <w:r w:rsidRPr="000571F4">
              <w:rPr>
                <w:smallCaps/>
                <w:sz w:val="20"/>
              </w:rPr>
              <w:t>Write</w:t>
            </w:r>
            <w:r w:rsidRPr="000571F4">
              <w:rPr>
                <w:smallCaps/>
                <w:sz w:val="20"/>
              </w:rPr>
              <w:tab/>
              <w:t>Binary</w:t>
            </w:r>
          </w:p>
        </w:tc>
        <w:tc>
          <w:tcPr>
            <w:tcW w:w="4680" w:type="dxa"/>
            <w:shd w:val="clear" w:color="auto" w:fill="auto"/>
          </w:tcPr>
          <w:p w:rsidR="006044CF" w:rsidRPr="000571F4" w:rsidRDefault="006044CF" w:rsidP="00D3776A">
            <w:pPr>
              <w:pStyle w:val="gemtab11ptAbstand"/>
              <w:rPr>
                <w:sz w:val="20"/>
              </w:rPr>
            </w:pPr>
            <w:r w:rsidRPr="000571F4">
              <w:rPr>
                <w:sz w:val="20"/>
              </w:rPr>
              <w:t>PWD(PIN.CONF)</w:t>
            </w:r>
          </w:p>
        </w:tc>
        <w:tc>
          <w:tcPr>
            <w:tcW w:w="2160" w:type="dxa"/>
            <w:shd w:val="clear" w:color="auto" w:fill="auto"/>
          </w:tcPr>
          <w:p w:rsidR="006044CF" w:rsidRPr="000571F4" w:rsidRDefault="006044CF" w:rsidP="00D3776A">
            <w:pPr>
              <w:pStyle w:val="gemtab11ptAbstand"/>
              <w:rPr>
                <w:sz w:val="20"/>
              </w:rPr>
            </w:pPr>
            <w:r w:rsidRPr="000571F4">
              <w:rPr>
                <w:sz w:val="20"/>
              </w:rPr>
              <w:t>Authentisierung mit PIN.CONF, siehe Tab_SMC-B_ObjSys_039</w:t>
            </w:r>
          </w:p>
        </w:tc>
      </w:tr>
      <w:tr w:rsidR="006044CF" w:rsidRPr="000571F4">
        <w:tc>
          <w:tcPr>
            <w:tcW w:w="2088" w:type="dxa"/>
            <w:tcBorders>
              <w:bottom w:val="single" w:sz="4" w:space="0" w:color="auto"/>
            </w:tcBorders>
            <w:shd w:val="clear" w:color="auto" w:fill="auto"/>
          </w:tcPr>
          <w:p w:rsidR="006044CF" w:rsidRPr="000571F4" w:rsidRDefault="006044CF" w:rsidP="00D3776A">
            <w:pPr>
              <w:pStyle w:val="gemtab11ptAbstand"/>
              <w:rPr>
                <w:sz w:val="20"/>
              </w:rPr>
            </w:pPr>
            <w:r w:rsidRPr="000571F4">
              <w:rPr>
                <w:sz w:val="20"/>
              </w:rPr>
              <w:t>andere</w:t>
            </w:r>
          </w:p>
        </w:tc>
        <w:tc>
          <w:tcPr>
            <w:tcW w:w="4680" w:type="dxa"/>
            <w:tcBorders>
              <w:bottom w:val="single" w:sz="4" w:space="0" w:color="auto"/>
            </w:tcBorders>
            <w:shd w:val="clear" w:color="auto" w:fill="auto"/>
          </w:tcPr>
          <w:p w:rsidR="006044CF" w:rsidRPr="000571F4" w:rsidRDefault="006044CF" w:rsidP="00D3776A">
            <w:pPr>
              <w:pStyle w:val="gemtab11ptAbstand"/>
              <w:rPr>
                <w:sz w:val="20"/>
              </w:rPr>
            </w:pPr>
            <w:r w:rsidRPr="000571F4">
              <w:rPr>
                <w:sz w:val="20"/>
              </w:rPr>
              <w:t>NEVER</w:t>
            </w:r>
          </w:p>
        </w:tc>
        <w:tc>
          <w:tcPr>
            <w:tcW w:w="2160" w:type="dxa"/>
            <w:tcBorders>
              <w:bottom w:val="single" w:sz="4" w:space="0" w:color="auto"/>
            </w:tcBorders>
            <w:shd w:val="clear" w:color="auto" w:fill="auto"/>
          </w:tcPr>
          <w:p w:rsidR="006044CF" w:rsidRPr="000571F4" w:rsidRDefault="006044CF" w:rsidP="00D3776A">
            <w:pPr>
              <w:pStyle w:val="gemtab11ptAbstand"/>
              <w:rPr>
                <w:sz w:val="20"/>
              </w:rPr>
            </w:pPr>
          </w:p>
        </w:tc>
      </w:tr>
      <w:tr w:rsidR="006044CF" w:rsidRPr="000571F4">
        <w:tc>
          <w:tcPr>
            <w:tcW w:w="8928" w:type="dxa"/>
            <w:gridSpan w:val="3"/>
            <w:tcBorders>
              <w:bottom w:val="single" w:sz="6" w:space="0" w:color="000000"/>
            </w:tcBorders>
            <w:shd w:val="clear" w:color="auto" w:fill="E0E0E0"/>
          </w:tcPr>
          <w:p w:rsidR="006044CF" w:rsidRPr="000571F4" w:rsidRDefault="006044CF" w:rsidP="00D3776A">
            <w:pPr>
              <w:pStyle w:val="gemtab11ptAbstand"/>
              <w:rPr>
                <w:b/>
                <w:sz w:val="20"/>
              </w:rPr>
            </w:pPr>
            <w:r w:rsidRPr="000571F4">
              <w:rPr>
                <w:b/>
                <w:sz w:val="20"/>
              </w:rPr>
              <w:t>Zugriffsregel für logischen LCS „Operational state (deactivated)”</w:t>
            </w:r>
          </w:p>
        </w:tc>
      </w:tr>
      <w:tr w:rsidR="006044CF" w:rsidRPr="000571F4">
        <w:tc>
          <w:tcPr>
            <w:tcW w:w="2088" w:type="dxa"/>
            <w:shd w:val="clear" w:color="auto" w:fill="E0E0E0"/>
          </w:tcPr>
          <w:p w:rsidR="006044CF" w:rsidRPr="000571F4" w:rsidRDefault="006044CF" w:rsidP="00D3776A">
            <w:pPr>
              <w:pStyle w:val="gemtab11ptAbstand"/>
              <w:rPr>
                <w:b/>
                <w:sz w:val="20"/>
              </w:rPr>
            </w:pPr>
            <w:r w:rsidRPr="000571F4">
              <w:rPr>
                <w:b/>
                <w:sz w:val="20"/>
              </w:rPr>
              <w:t>Zugriffsart</w:t>
            </w:r>
          </w:p>
        </w:tc>
        <w:tc>
          <w:tcPr>
            <w:tcW w:w="4680" w:type="dxa"/>
            <w:shd w:val="clear" w:color="auto" w:fill="E0E0E0"/>
          </w:tcPr>
          <w:p w:rsidR="006044CF" w:rsidRPr="000571F4" w:rsidRDefault="006044CF" w:rsidP="00D3776A">
            <w:pPr>
              <w:pStyle w:val="gemtab11ptAbstand"/>
              <w:rPr>
                <w:b/>
                <w:sz w:val="20"/>
              </w:rPr>
            </w:pPr>
            <w:r w:rsidRPr="000571F4">
              <w:rPr>
                <w:b/>
                <w:sz w:val="20"/>
              </w:rPr>
              <w:t>Zugriffsbedingung</w:t>
            </w:r>
          </w:p>
        </w:tc>
        <w:tc>
          <w:tcPr>
            <w:tcW w:w="2160" w:type="dxa"/>
            <w:shd w:val="clear" w:color="auto" w:fill="E0E0E0"/>
          </w:tcPr>
          <w:p w:rsidR="006044CF" w:rsidRPr="000571F4" w:rsidRDefault="006044CF" w:rsidP="00D3776A">
            <w:pPr>
              <w:pStyle w:val="gemtab11ptAbstand"/>
              <w:rPr>
                <w:b/>
                <w:sz w:val="20"/>
              </w:rPr>
            </w:pPr>
            <w:r w:rsidRPr="000571F4">
              <w:rPr>
                <w:b/>
                <w:sz w:val="20"/>
              </w:rPr>
              <w:t>Bemerkung</w:t>
            </w:r>
          </w:p>
        </w:tc>
      </w:tr>
      <w:tr w:rsidR="006044CF" w:rsidRPr="000571F4">
        <w:tc>
          <w:tcPr>
            <w:tcW w:w="2088" w:type="dxa"/>
            <w:tcBorders>
              <w:bottom w:val="single" w:sz="4" w:space="0" w:color="auto"/>
            </w:tcBorders>
            <w:shd w:val="clear" w:color="auto" w:fill="auto"/>
          </w:tcPr>
          <w:p w:rsidR="006044CF" w:rsidRPr="000571F4" w:rsidRDefault="006044CF" w:rsidP="00D3776A">
            <w:pPr>
              <w:pStyle w:val="gemtab11ptAbstand"/>
              <w:rPr>
                <w:sz w:val="20"/>
              </w:rPr>
            </w:pPr>
            <w:r w:rsidRPr="000571F4">
              <w:rPr>
                <w:sz w:val="20"/>
              </w:rPr>
              <w:t>alle</w:t>
            </w:r>
          </w:p>
        </w:tc>
        <w:tc>
          <w:tcPr>
            <w:tcW w:w="4680" w:type="dxa"/>
            <w:tcBorders>
              <w:bottom w:val="single" w:sz="4" w:space="0" w:color="auto"/>
            </w:tcBorders>
            <w:shd w:val="clear" w:color="auto" w:fill="auto"/>
          </w:tcPr>
          <w:p w:rsidR="006044CF" w:rsidRPr="000571F4" w:rsidRDefault="006044CF" w:rsidP="00D3776A">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6044CF" w:rsidRPr="000571F4" w:rsidRDefault="006044CF" w:rsidP="00D3776A">
            <w:pPr>
              <w:pStyle w:val="gemtab11ptAbstand"/>
              <w:rPr>
                <w:sz w:val="20"/>
              </w:rPr>
            </w:pPr>
          </w:p>
        </w:tc>
      </w:tr>
      <w:tr w:rsidR="006044CF" w:rsidRPr="000571F4">
        <w:tc>
          <w:tcPr>
            <w:tcW w:w="8928" w:type="dxa"/>
            <w:gridSpan w:val="3"/>
            <w:shd w:val="clear" w:color="auto" w:fill="E6E6E6"/>
          </w:tcPr>
          <w:p w:rsidR="006044CF" w:rsidRPr="000571F4" w:rsidRDefault="006044CF" w:rsidP="00D3776A">
            <w:pPr>
              <w:pStyle w:val="gemtab11ptAbstand"/>
              <w:rPr>
                <w:b/>
                <w:sz w:val="20"/>
              </w:rPr>
            </w:pPr>
            <w:r w:rsidRPr="000571F4">
              <w:rPr>
                <w:b/>
                <w:sz w:val="20"/>
              </w:rPr>
              <w:t>Zugriffsregel für logischen LCS „Termination state“</w:t>
            </w:r>
          </w:p>
        </w:tc>
      </w:tr>
      <w:tr w:rsidR="006044CF" w:rsidRPr="000571F4">
        <w:tc>
          <w:tcPr>
            <w:tcW w:w="2088" w:type="dxa"/>
            <w:shd w:val="clear" w:color="auto" w:fill="E6E6E6"/>
          </w:tcPr>
          <w:p w:rsidR="006044CF" w:rsidRPr="000571F4" w:rsidRDefault="006044CF" w:rsidP="00D3776A">
            <w:pPr>
              <w:pStyle w:val="gemtab11ptAbstand"/>
              <w:rPr>
                <w:b/>
                <w:sz w:val="20"/>
              </w:rPr>
            </w:pPr>
            <w:r w:rsidRPr="000571F4">
              <w:rPr>
                <w:b/>
                <w:sz w:val="20"/>
              </w:rPr>
              <w:t>Zugriffsart</w:t>
            </w:r>
          </w:p>
        </w:tc>
        <w:tc>
          <w:tcPr>
            <w:tcW w:w="4680" w:type="dxa"/>
            <w:shd w:val="clear" w:color="auto" w:fill="E6E6E6"/>
          </w:tcPr>
          <w:p w:rsidR="006044CF" w:rsidRPr="000571F4" w:rsidRDefault="006044CF" w:rsidP="00D3776A">
            <w:pPr>
              <w:pStyle w:val="gemtab11ptAbstand"/>
              <w:rPr>
                <w:b/>
                <w:sz w:val="20"/>
              </w:rPr>
            </w:pPr>
            <w:r w:rsidRPr="000571F4">
              <w:rPr>
                <w:b/>
                <w:sz w:val="20"/>
              </w:rPr>
              <w:t>Zugriffsbedingung</w:t>
            </w:r>
          </w:p>
        </w:tc>
        <w:tc>
          <w:tcPr>
            <w:tcW w:w="2160" w:type="dxa"/>
            <w:shd w:val="clear" w:color="auto" w:fill="E6E6E6"/>
          </w:tcPr>
          <w:p w:rsidR="006044CF" w:rsidRPr="000571F4" w:rsidRDefault="006044CF" w:rsidP="00D3776A">
            <w:pPr>
              <w:pStyle w:val="gemtab11ptAbstand"/>
              <w:rPr>
                <w:b/>
                <w:sz w:val="20"/>
              </w:rPr>
            </w:pPr>
            <w:r w:rsidRPr="000571F4">
              <w:rPr>
                <w:b/>
                <w:sz w:val="20"/>
              </w:rPr>
              <w:t>Bemerkung</w:t>
            </w:r>
          </w:p>
        </w:tc>
      </w:tr>
      <w:tr w:rsidR="006044CF" w:rsidRPr="000571F4">
        <w:tc>
          <w:tcPr>
            <w:tcW w:w="2088" w:type="dxa"/>
            <w:shd w:val="clear" w:color="auto" w:fill="auto"/>
          </w:tcPr>
          <w:p w:rsidR="006044CF" w:rsidRPr="000571F4" w:rsidRDefault="006044CF" w:rsidP="00D3776A">
            <w:pPr>
              <w:pStyle w:val="gemtab11ptAbstand"/>
              <w:rPr>
                <w:sz w:val="20"/>
              </w:rPr>
            </w:pPr>
            <w:r w:rsidRPr="000571F4">
              <w:rPr>
                <w:sz w:val="20"/>
              </w:rPr>
              <w:t>alle</w:t>
            </w:r>
          </w:p>
        </w:tc>
        <w:tc>
          <w:tcPr>
            <w:tcW w:w="4680" w:type="dxa"/>
            <w:shd w:val="clear" w:color="auto" w:fill="auto"/>
          </w:tcPr>
          <w:p w:rsidR="006044CF" w:rsidRPr="000571F4" w:rsidRDefault="006044CF" w:rsidP="00D3776A">
            <w:pPr>
              <w:pStyle w:val="gemtab11ptAbstand"/>
              <w:rPr>
                <w:sz w:val="20"/>
              </w:rPr>
            </w:pPr>
            <w:r w:rsidRPr="000571F4">
              <w:rPr>
                <w:sz w:val="20"/>
              </w:rPr>
              <w:t>herstellerspezifisch</w:t>
            </w:r>
          </w:p>
        </w:tc>
        <w:tc>
          <w:tcPr>
            <w:tcW w:w="2160" w:type="dxa"/>
            <w:shd w:val="clear" w:color="auto" w:fill="auto"/>
          </w:tcPr>
          <w:p w:rsidR="006044CF" w:rsidRPr="000571F4" w:rsidRDefault="006044CF" w:rsidP="00D3776A">
            <w:pPr>
              <w:pStyle w:val="gemtab11ptAbstand"/>
              <w:rPr>
                <w:sz w:val="20"/>
              </w:rPr>
            </w:pPr>
          </w:p>
        </w:tc>
      </w:tr>
    </w:tbl>
    <w:p w:rsidR="00AE4B6A" w:rsidRDefault="00AE4B6A" w:rsidP="007A7387">
      <w:pPr>
        <w:pStyle w:val="gemEinzug"/>
        <w:rPr>
          <w:b/>
        </w:rPr>
      </w:pPr>
    </w:p>
    <w:p w:rsidR="007A7387" w:rsidRPr="00AE4B6A" w:rsidRDefault="00AE4B6A" w:rsidP="00AE4B6A">
      <w:pPr>
        <w:pStyle w:val="gemStandard"/>
      </w:pPr>
      <w:r>
        <w:rPr>
          <w:b/>
        </w:rPr>
        <w:sym w:font="Wingdings" w:char="F0D5"/>
      </w:r>
    </w:p>
    <w:p w:rsidR="00ED6903" w:rsidRPr="000571F4" w:rsidRDefault="00ED6903" w:rsidP="00ED6903">
      <w:pPr>
        <w:pStyle w:val="afiHinweise"/>
        <w:numPr>
          <w:ilvl w:val="0"/>
          <w:numId w:val="0"/>
        </w:numPr>
      </w:pPr>
    </w:p>
    <w:p w:rsidR="00893C99" w:rsidRPr="00127F49" w:rsidRDefault="00B120AA" w:rsidP="00893C99">
      <w:pPr>
        <w:pStyle w:val="afiHinweise"/>
        <w:rPr>
          <w:lang w:val="en-US"/>
        </w:rPr>
      </w:pPr>
      <w:r w:rsidRPr="000571F4">
        <w:fldChar w:fldCharType="begin"/>
      </w:r>
      <w:r w:rsidRPr="00127F49">
        <w:rPr>
          <w:lang w:val="en-US"/>
        </w:rPr>
        <w:instrText xml:space="preserve"> REF cmdtranspEF \h </w:instrText>
      </w:r>
      <w:r w:rsidR="002A48A6" w:rsidRPr="00127F49">
        <w:rPr>
          <w:lang w:val="en-US"/>
        </w:rPr>
        <w:instrText xml:space="preserve"> \* MERGEFORMAT </w:instrText>
      </w:r>
      <w:r w:rsidRPr="000571F4">
        <w:fldChar w:fldCharType="separate"/>
      </w:r>
      <w:proofErr w:type="spellStart"/>
      <w:r w:rsidR="00997CBB" w:rsidRPr="000101F4">
        <w:rPr>
          <w:lang w:val="en-US"/>
        </w:rPr>
        <w:t>Kommandos</w:t>
      </w:r>
      <w:proofErr w:type="spellEnd"/>
      <w:r w:rsidR="00997CBB" w:rsidRPr="000101F4">
        <w:rPr>
          <w:lang w:val="en-US"/>
        </w:rPr>
        <w:t xml:space="preserve">, die </w:t>
      </w:r>
      <w:proofErr w:type="spellStart"/>
      <w:r w:rsidR="00997CBB" w:rsidRPr="000101F4">
        <w:rPr>
          <w:lang w:val="en-US"/>
        </w:rPr>
        <w:t>gemäß</w:t>
      </w:r>
      <w:proofErr w:type="spellEnd"/>
      <w:r w:rsidR="00997CBB" w:rsidRPr="000101F4">
        <w:rPr>
          <w:lang w:val="en-US"/>
        </w:rPr>
        <w:t xml:space="preserve"> </w:t>
      </w:r>
      <w:r w:rsidR="00997CBB" w:rsidRPr="000101F4">
        <w:rPr>
          <w:rFonts w:cs="Arial"/>
          <w:lang w:val="en-US"/>
        </w:rPr>
        <w:t>[</w:t>
      </w:r>
      <w:proofErr w:type="spellStart"/>
      <w:r w:rsidR="00997CBB" w:rsidRPr="000101F4">
        <w:rPr>
          <w:rFonts w:cs="Arial"/>
          <w:lang w:val="en-US"/>
        </w:rPr>
        <w:t>gemSpec_COS</w:t>
      </w:r>
      <w:proofErr w:type="spellEnd"/>
      <w:r w:rsidR="00997CBB" w:rsidRPr="000101F4">
        <w:rPr>
          <w:rFonts w:cs="Arial"/>
          <w:lang w:val="en-US"/>
        </w:rPr>
        <w:t>]</w:t>
      </w:r>
      <w:r w:rsidR="00997CBB" w:rsidRPr="000101F4">
        <w:rPr>
          <w:lang w:val="en-US"/>
        </w:rPr>
        <w:t xml:space="preserve"> </w:t>
      </w:r>
      <w:proofErr w:type="spellStart"/>
      <w:r w:rsidR="00997CBB" w:rsidRPr="000101F4">
        <w:rPr>
          <w:lang w:val="en-US"/>
        </w:rPr>
        <w:t>mit</w:t>
      </w:r>
      <w:proofErr w:type="spellEnd"/>
      <w:r w:rsidR="00997CBB" w:rsidRPr="000101F4">
        <w:rPr>
          <w:lang w:val="en-US"/>
        </w:rPr>
        <w:t xml:space="preserve"> </w:t>
      </w:r>
      <w:proofErr w:type="spellStart"/>
      <w:r w:rsidR="00997CBB" w:rsidRPr="000101F4">
        <w:rPr>
          <w:lang w:val="en-US"/>
        </w:rPr>
        <w:t>einem</w:t>
      </w:r>
      <w:proofErr w:type="spellEnd"/>
      <w:r w:rsidR="00997CBB" w:rsidRPr="000101F4">
        <w:rPr>
          <w:lang w:val="en-US"/>
        </w:rPr>
        <w:t xml:space="preserve"> </w:t>
      </w:r>
      <w:proofErr w:type="spellStart"/>
      <w:r w:rsidR="00997CBB" w:rsidRPr="000101F4">
        <w:rPr>
          <w:lang w:val="en-US"/>
        </w:rPr>
        <w:t>transparenten</w:t>
      </w:r>
      <w:proofErr w:type="spellEnd"/>
      <w:r w:rsidR="00997CBB" w:rsidRPr="000101F4">
        <w:rPr>
          <w:lang w:val="en-US"/>
        </w:rPr>
        <w:t xml:space="preserve"> EF </w:t>
      </w:r>
      <w:proofErr w:type="spellStart"/>
      <w:r w:rsidR="00997CBB" w:rsidRPr="000101F4">
        <w:rPr>
          <w:lang w:val="en-US"/>
        </w:rPr>
        <w:t>arbeiten</w:t>
      </w:r>
      <w:proofErr w:type="spellEnd"/>
      <w:r w:rsidR="00997CBB" w:rsidRPr="000101F4">
        <w:rPr>
          <w:lang w:val="en-US"/>
        </w:rPr>
        <w:t xml:space="preserve">, </w:t>
      </w:r>
      <w:proofErr w:type="spellStart"/>
      <w:r w:rsidR="00997CBB" w:rsidRPr="000101F4">
        <w:rPr>
          <w:lang w:val="en-US"/>
        </w:rPr>
        <w:t>sind</w:t>
      </w:r>
      <w:proofErr w:type="spellEnd"/>
      <w:r w:rsidR="00997CBB" w:rsidRPr="000101F4">
        <w:rPr>
          <w:lang w:val="en-US"/>
        </w:rPr>
        <w:t xml:space="preserve">: </w:t>
      </w:r>
      <w:r w:rsidR="00997CBB" w:rsidRPr="000101F4">
        <w:rPr>
          <w:smallCaps/>
          <w:lang w:val="en-US"/>
        </w:rPr>
        <w:t xml:space="preserve">Activate, Deactivate, Delete, Erase Binary, Read Binary, Select, Set Logical </w:t>
      </w:r>
      <w:proofErr w:type="spellStart"/>
      <w:r w:rsidR="00997CBB" w:rsidRPr="000101F4">
        <w:rPr>
          <w:smallCaps/>
          <w:lang w:val="en-US"/>
        </w:rPr>
        <w:t>Eof</w:t>
      </w:r>
      <w:proofErr w:type="spellEnd"/>
      <w:r w:rsidR="00997CBB" w:rsidRPr="000101F4">
        <w:rPr>
          <w:smallCaps/>
          <w:lang w:val="en-US"/>
        </w:rPr>
        <w:t>, Update Binary, Terminate, Write Binary</w:t>
      </w:r>
      <w:r w:rsidRPr="000571F4">
        <w:fldChar w:fldCharType="end"/>
      </w:r>
    </w:p>
    <w:p w:rsidR="00E52D16" w:rsidRPr="00127F49" w:rsidRDefault="00E52D16" w:rsidP="00E52D16">
      <w:pPr>
        <w:pStyle w:val="afiHinweise"/>
        <w:numPr>
          <w:ilvl w:val="0"/>
          <w:numId w:val="0"/>
        </w:numPr>
        <w:ind w:left="284" w:hanging="284"/>
        <w:rPr>
          <w:lang w:val="en-US"/>
        </w:rPr>
      </w:pPr>
    </w:p>
    <w:p w:rsidR="00367EB5" w:rsidRPr="00CD2682" w:rsidRDefault="003937A9" w:rsidP="00AE4B6A">
      <w:pPr>
        <w:pStyle w:val="berschrift4"/>
      </w:pPr>
      <w:r w:rsidRPr="000571F4">
        <w:fldChar w:fldCharType="begin"/>
      </w:r>
      <w:r w:rsidRPr="00700E10">
        <w:instrText xml:space="preserve"> REF oMF \h </w:instrText>
      </w:r>
      <w:r w:rsidR="00A15EC5" w:rsidRPr="00700E10">
        <w:rPr>
          <w:rFonts w:hint="eastAsia"/>
        </w:rPr>
        <w:instrText xml:space="preserve"> \* MERGEFORMAT </w:instrText>
      </w:r>
      <w:r w:rsidRPr="000571F4">
        <w:fldChar w:fldCharType="separate"/>
      </w:r>
      <w:bookmarkStart w:id="396" w:name="_Toc502658473"/>
      <w:r w:rsidR="00997CBB" w:rsidRPr="000571F4">
        <w:t>MF</w:t>
      </w:r>
      <w:r w:rsidRPr="000571F4">
        <w:fldChar w:fldCharType="end"/>
      </w:r>
      <w:r w:rsidRPr="00700E10">
        <w:t xml:space="preserve"> / </w:t>
      </w:r>
      <w:r w:rsidRPr="000571F4">
        <w:fldChar w:fldCharType="begin"/>
      </w:r>
      <w:r w:rsidRPr="00700E10">
        <w:instrText xml:space="preserve"> REF oDF_SMA \h </w:instrText>
      </w:r>
      <w:r w:rsidR="00A15EC5" w:rsidRPr="00700E10">
        <w:rPr>
          <w:rFonts w:hint="eastAsia"/>
        </w:rPr>
        <w:instrText xml:space="preserve"> \* MERGEFORMAT </w:instrText>
      </w:r>
      <w:r w:rsidRPr="000571F4">
        <w:fldChar w:fldCharType="separate"/>
      </w:r>
      <w:r w:rsidR="00997CBB" w:rsidRPr="000571F4">
        <w:t>DF.SM</w:t>
      </w:r>
      <w:r w:rsidR="00997CBB" w:rsidRPr="00CD2682">
        <w:t>A</w:t>
      </w:r>
      <w:r w:rsidRPr="000571F4">
        <w:fldChar w:fldCharType="end"/>
      </w:r>
      <w:r w:rsidRPr="00700E10">
        <w:t xml:space="preserve"> </w:t>
      </w:r>
      <w:r w:rsidR="00E51B4C" w:rsidRPr="00700E10">
        <w:t xml:space="preserve">/ </w:t>
      </w:r>
      <w:bookmarkStart w:id="397" w:name="oEF_NET"/>
      <w:r w:rsidR="00367EB5" w:rsidRPr="00700E10">
        <w:t>EF.N</w:t>
      </w:r>
      <w:r w:rsidR="00367EB5" w:rsidRPr="00CD2682">
        <w:t>ET</w:t>
      </w:r>
      <w:bookmarkEnd w:id="397"/>
      <w:r w:rsidR="007416A5" w:rsidRPr="00CD2682">
        <w:t xml:space="preserve"> @deprecate</w:t>
      </w:r>
      <w:commentRangeStart w:id="398"/>
      <w:r w:rsidR="007416A5" w:rsidRPr="00CD2682">
        <w:t>d</w:t>
      </w:r>
      <w:commentRangeEnd w:id="398"/>
      <w:r w:rsidR="007416A5" w:rsidRPr="00CD2682">
        <w:rPr>
          <w:rStyle w:val="Kommentarzeichen"/>
        </w:rPr>
        <w:commentReference w:id="398"/>
      </w:r>
      <w:bookmarkEnd w:id="396"/>
    </w:p>
    <w:p w:rsidR="004026DF" w:rsidRPr="000571F4" w:rsidRDefault="00112F32" w:rsidP="00AE61E5">
      <w:pPr>
        <w:pStyle w:val="gemStandard"/>
      </w:pPr>
      <w:r w:rsidRPr="000571F4">
        <w:t xml:space="preserve">Die transparente Datei </w:t>
      </w:r>
      <w:r w:rsidR="003937A9" w:rsidRPr="000571F4">
        <w:fldChar w:fldCharType="begin"/>
      </w:r>
      <w:r w:rsidR="003937A9" w:rsidRPr="000571F4">
        <w:instrText xml:space="preserve"> REF oEF_NET \h </w:instrText>
      </w:r>
      <w:r w:rsidR="00A15EC5" w:rsidRPr="000571F4">
        <w:instrText xml:space="preserve"> \* MERGEFORMAT </w:instrText>
      </w:r>
      <w:r w:rsidR="003937A9" w:rsidRPr="000571F4">
        <w:fldChar w:fldCharType="separate"/>
      </w:r>
      <w:r w:rsidR="00997CBB" w:rsidRPr="00700E10">
        <w:t>EF.N</w:t>
      </w:r>
      <w:r w:rsidR="00997CBB" w:rsidRPr="00CD2682">
        <w:t>ET</w:t>
      </w:r>
      <w:r w:rsidR="003937A9" w:rsidRPr="000571F4">
        <w:fldChar w:fldCharType="end"/>
      </w:r>
      <w:r w:rsidR="00367EB5" w:rsidRPr="000571F4">
        <w:t xml:space="preserve"> </w:t>
      </w:r>
      <w:r w:rsidR="00C774A2" w:rsidRPr="000571F4">
        <w:t xml:space="preserve">kann </w:t>
      </w:r>
      <w:r w:rsidRPr="000571F4">
        <w:t xml:space="preserve">Netzwerkkonfigurationsdaten </w:t>
      </w:r>
      <w:r w:rsidR="00C774A2" w:rsidRPr="000571F4">
        <w:t>speichern</w:t>
      </w:r>
      <w:r w:rsidRPr="000571F4">
        <w:t xml:space="preserve">, z.B. </w:t>
      </w:r>
    </w:p>
    <w:p w:rsidR="004026DF" w:rsidRPr="000571F4" w:rsidRDefault="00112F32" w:rsidP="00AE61E5">
      <w:pPr>
        <w:pStyle w:val="gemAufzhlung"/>
      </w:pPr>
      <w:r w:rsidRPr="000571F4">
        <w:t>DNS-Namen</w:t>
      </w:r>
      <w:r w:rsidR="004026DF" w:rsidRPr="000571F4">
        <w:t xml:space="preserve"> </w:t>
      </w:r>
      <w:r w:rsidR="000E432E" w:rsidRPr="000571F4">
        <w:t>oder</w:t>
      </w:r>
      <w:r w:rsidRPr="000571F4">
        <w:t xml:space="preserve"> IP-Adressen </w:t>
      </w:r>
      <w:r w:rsidR="004026DF" w:rsidRPr="000571F4">
        <w:t xml:space="preserve">in </w:t>
      </w:r>
      <w:r w:rsidRPr="000571F4">
        <w:t>Verbindung mit Portnummer und Protokoll</w:t>
      </w:r>
      <w:r w:rsidR="00C774A2" w:rsidRPr="000571F4">
        <w:t>typ</w:t>
      </w:r>
      <w:r w:rsidR="004026DF" w:rsidRPr="000571F4">
        <w:t xml:space="preserve"> (TCP </w:t>
      </w:r>
      <w:r w:rsidR="000E432E" w:rsidRPr="000571F4">
        <w:t>oder</w:t>
      </w:r>
      <w:r w:rsidR="004026DF" w:rsidRPr="000571F4">
        <w:t xml:space="preserve"> UDP) </w:t>
      </w:r>
      <w:r w:rsidRPr="000571F4">
        <w:t>der Access G</w:t>
      </w:r>
      <w:r w:rsidR="004026DF" w:rsidRPr="000571F4">
        <w:t>ateways</w:t>
      </w:r>
      <w:r w:rsidRPr="000571F4">
        <w:t>,</w:t>
      </w:r>
      <w:r w:rsidR="004026DF" w:rsidRPr="000571F4">
        <w:t xml:space="preserve"> </w:t>
      </w:r>
    </w:p>
    <w:p w:rsidR="004026DF" w:rsidRPr="000571F4" w:rsidRDefault="00AE6CD3" w:rsidP="00AE61E5">
      <w:pPr>
        <w:pStyle w:val="gemAufzhlung"/>
      </w:pPr>
      <w:r w:rsidRPr="000571F4">
        <w:t xml:space="preserve">VPN </w:t>
      </w:r>
      <w:r w:rsidR="00112F32" w:rsidRPr="000571F4">
        <w:t>IP-V</w:t>
      </w:r>
      <w:r w:rsidR="004026DF" w:rsidRPr="000571F4">
        <w:t xml:space="preserve">ersion (IPv4 </w:t>
      </w:r>
      <w:r w:rsidR="000E432E" w:rsidRPr="000571F4">
        <w:t>oder</w:t>
      </w:r>
      <w:r w:rsidR="004026DF" w:rsidRPr="000571F4">
        <w:t xml:space="preserve"> IPv6)</w:t>
      </w:r>
    </w:p>
    <w:p w:rsidR="004026DF" w:rsidRPr="000571F4" w:rsidRDefault="00112F32" w:rsidP="00AE61E5">
      <w:pPr>
        <w:pStyle w:val="gemAufzhlung"/>
      </w:pPr>
      <w:r w:rsidRPr="000571F4">
        <w:t>DNS-Name des Aktualisierungsservers</w:t>
      </w:r>
      <w:r w:rsidR="004026DF" w:rsidRPr="000571F4">
        <w:t>.</w:t>
      </w:r>
    </w:p>
    <w:p w:rsidR="004026DF" w:rsidRDefault="00112F32" w:rsidP="00AE61E5">
      <w:pPr>
        <w:pStyle w:val="gemStandard"/>
      </w:pPr>
      <w:r w:rsidRPr="000571F4">
        <w:t>Die Daten sind organisationsspezifisch</w:t>
      </w:r>
      <w:r w:rsidR="00B25895" w:rsidRPr="000571F4">
        <w:t xml:space="preserve">. </w:t>
      </w:r>
      <w:r w:rsidR="00C774A2" w:rsidRPr="000571F4">
        <w:t>Das Lesen der Daten ist immer möglich</w:t>
      </w:r>
      <w:r w:rsidR="00B25895" w:rsidRPr="000571F4">
        <w:t xml:space="preserve">. </w:t>
      </w:r>
      <w:r w:rsidR="00C774A2" w:rsidRPr="000571F4">
        <w:t>Aktu</w:t>
      </w:r>
      <w:r w:rsidR="000242AA" w:rsidRPr="000571F4">
        <w:softHyphen/>
      </w:r>
      <w:r w:rsidR="00C774A2" w:rsidRPr="000571F4">
        <w:t xml:space="preserve">alisieren und Löschen ist nur nach erfolgreicher Präsentation der </w:t>
      </w:r>
      <w:r w:rsidR="003937A9" w:rsidRPr="000571F4">
        <w:fldChar w:fldCharType="begin"/>
      </w:r>
      <w:r w:rsidR="003937A9" w:rsidRPr="000571F4">
        <w:instrText xml:space="preserve"> REF oPIN_SMC \h </w:instrText>
      </w:r>
      <w:r w:rsidR="00A15EC5" w:rsidRPr="000571F4">
        <w:instrText xml:space="preserve"> \* MERGEFORMAT </w:instrText>
      </w:r>
      <w:r w:rsidR="003937A9" w:rsidRPr="000571F4">
        <w:fldChar w:fldCharType="separate"/>
      </w:r>
      <w:r w:rsidR="00997CBB" w:rsidRPr="000571F4">
        <w:t>PIN.SMC</w:t>
      </w:r>
      <w:r w:rsidR="003937A9" w:rsidRPr="000571F4">
        <w:fldChar w:fldCharType="end"/>
      </w:r>
      <w:r w:rsidR="00C774A2" w:rsidRPr="000571F4">
        <w:t xml:space="preserve"> zugelassen</w:t>
      </w:r>
      <w:r w:rsidR="00B25895" w:rsidRPr="000571F4">
        <w:t xml:space="preserve">. </w:t>
      </w:r>
    </w:p>
    <w:p w:rsidR="00337C25" w:rsidRPr="000571F4" w:rsidRDefault="00337C25" w:rsidP="00AE61E5">
      <w:pPr>
        <w:pStyle w:val="gemStandard"/>
      </w:pPr>
    </w:p>
    <w:p w:rsidR="000242AA" w:rsidRPr="000571F4" w:rsidRDefault="000242AA" w:rsidP="00E55CCE">
      <w:pPr>
        <w:pStyle w:val="gemStandard"/>
        <w:keepNext/>
        <w:tabs>
          <w:tab w:val="left" w:pos="567"/>
        </w:tabs>
        <w:ind w:left="567" w:hanging="567"/>
        <w:rPr>
          <w:b/>
        </w:rPr>
      </w:pPr>
      <w:r w:rsidRPr="000571F4">
        <w:rPr>
          <w:b/>
        </w:rPr>
        <w:lastRenderedPageBreak/>
        <w:sym w:font="Wingdings" w:char="F0D6"/>
      </w:r>
      <w:r w:rsidRPr="000571F4">
        <w:rPr>
          <w:b/>
        </w:rPr>
        <w:tab/>
      </w:r>
      <w:r w:rsidR="00935695" w:rsidRPr="000571F4">
        <w:rPr>
          <w:b/>
        </w:rPr>
        <w:t>Card-G2-A_2200</w:t>
      </w:r>
      <w:r w:rsidRPr="000571F4">
        <w:rPr>
          <w:b/>
        </w:rPr>
        <w:t xml:space="preserve"> </w:t>
      </w:r>
      <w:r w:rsidR="00DD3C19" w:rsidRPr="000571F4">
        <w:rPr>
          <w:b/>
        </w:rPr>
        <w:t>K_Initialisierung: Initialisierte</w:t>
      </w:r>
      <w:r w:rsidR="00E52D16" w:rsidRPr="000571F4">
        <w:rPr>
          <w:b/>
        </w:rPr>
        <w:t xml:space="preserve"> </w:t>
      </w:r>
      <w:r w:rsidR="00AF4F3D" w:rsidRPr="000571F4">
        <w:rPr>
          <w:b/>
        </w:rPr>
        <w:t xml:space="preserve">Attribute von </w:t>
      </w:r>
      <w:r w:rsidR="00AF4F3D" w:rsidRPr="000571F4">
        <w:rPr>
          <w:b/>
        </w:rPr>
        <w:fldChar w:fldCharType="begin"/>
      </w:r>
      <w:r w:rsidR="00AF4F3D" w:rsidRPr="000571F4">
        <w:rPr>
          <w:b/>
        </w:rPr>
        <w:instrText xml:space="preserve"> REF oMF \h  \* MERGEFORMAT </w:instrText>
      </w:r>
      <w:r w:rsidR="00AF4F3D" w:rsidRPr="000571F4">
        <w:rPr>
          <w:b/>
        </w:rPr>
      </w:r>
      <w:r w:rsidR="00AF4F3D" w:rsidRPr="000571F4">
        <w:rPr>
          <w:b/>
        </w:rPr>
        <w:fldChar w:fldCharType="separate"/>
      </w:r>
      <w:r w:rsidR="00997CBB" w:rsidRPr="00997CBB">
        <w:rPr>
          <w:b/>
        </w:rPr>
        <w:t>MF</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oDF_SMA \h  \* MERGEFORMAT </w:instrText>
      </w:r>
      <w:r w:rsidR="00AF4F3D" w:rsidRPr="000571F4">
        <w:rPr>
          <w:b/>
        </w:rPr>
      </w:r>
      <w:r w:rsidR="00AF4F3D" w:rsidRPr="000571F4">
        <w:rPr>
          <w:b/>
        </w:rPr>
        <w:fldChar w:fldCharType="separate"/>
      </w:r>
      <w:r w:rsidR="00997CBB" w:rsidRPr="00997CBB">
        <w:rPr>
          <w:b/>
        </w:rPr>
        <w:t>DF.SMA</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oEF_NET \h  \* MERGEFORMAT </w:instrText>
      </w:r>
      <w:r w:rsidR="00AF4F3D" w:rsidRPr="000571F4">
        <w:rPr>
          <w:b/>
        </w:rPr>
      </w:r>
      <w:r w:rsidR="00AF4F3D" w:rsidRPr="000571F4">
        <w:rPr>
          <w:b/>
        </w:rPr>
        <w:fldChar w:fldCharType="separate"/>
      </w:r>
      <w:r w:rsidR="00997CBB" w:rsidRPr="00997CBB">
        <w:rPr>
          <w:b/>
        </w:rPr>
        <w:t>EF.NET</w:t>
      </w:r>
      <w:r w:rsidR="00AF4F3D" w:rsidRPr="000571F4">
        <w:rPr>
          <w:b/>
        </w:rPr>
        <w:fldChar w:fldCharType="end"/>
      </w:r>
      <w:r w:rsidR="007416A5">
        <w:rPr>
          <w:b/>
        </w:rPr>
        <w:t xml:space="preserve"> </w:t>
      </w:r>
      <w:r w:rsidR="007416A5" w:rsidRPr="00CD2682">
        <w:rPr>
          <w:b/>
        </w:rPr>
        <w:t>@</w:t>
      </w:r>
      <w:proofErr w:type="spellStart"/>
      <w:r w:rsidR="007416A5" w:rsidRPr="00CD2682">
        <w:rPr>
          <w:b/>
        </w:rPr>
        <w:t>deprecate</w:t>
      </w:r>
      <w:commentRangeStart w:id="399"/>
      <w:r w:rsidR="007416A5" w:rsidRPr="00CD2682">
        <w:rPr>
          <w:b/>
        </w:rPr>
        <w:t>d</w:t>
      </w:r>
      <w:commentRangeEnd w:id="399"/>
      <w:proofErr w:type="spellEnd"/>
      <w:r w:rsidR="007416A5" w:rsidRPr="00CD2682">
        <w:rPr>
          <w:rStyle w:val="Kommentarzeichen"/>
          <w:rFonts w:eastAsia="Times New Roman"/>
        </w:rPr>
        <w:commentReference w:id="399"/>
      </w:r>
    </w:p>
    <w:p w:rsidR="000242AA" w:rsidRPr="000571F4" w:rsidRDefault="00A909C6" w:rsidP="00ED6903">
      <w:pPr>
        <w:pStyle w:val="gemEinzug"/>
        <w:ind w:left="540"/>
        <w:rPr>
          <w:b/>
        </w:rPr>
      </w:pPr>
      <w:r w:rsidRPr="000571F4">
        <w:fldChar w:fldCharType="begin"/>
      </w:r>
      <w:r w:rsidRPr="000571F4">
        <w:instrText xml:space="preserve"> REF oEF_NET \h  \* MERGEFORMAT </w:instrText>
      </w:r>
      <w:r w:rsidRPr="000571F4">
        <w:fldChar w:fldCharType="separate"/>
      </w:r>
      <w:r w:rsidR="00997CBB" w:rsidRPr="00700E10">
        <w:t>EF.N</w:t>
      </w:r>
      <w:r w:rsidR="00997CBB" w:rsidRPr="00CD2682">
        <w:t>ET</w:t>
      </w:r>
      <w:r w:rsidRPr="000571F4">
        <w:fldChar w:fldCharType="end"/>
      </w:r>
      <w:r w:rsidR="00763CFF" w:rsidRPr="000571F4">
        <w:t xml:space="preserve"> MUSS die in </w:t>
      </w:r>
      <w:r w:rsidR="008866E4" w:rsidRPr="000571F4">
        <w:t>Tab_SMC-B</w:t>
      </w:r>
      <w:r w:rsidR="00763CFF" w:rsidRPr="000571F4">
        <w:t>_ObjSys_0</w:t>
      </w:r>
      <w:r w:rsidRPr="000571F4">
        <w:t>38</w:t>
      </w:r>
      <w:r w:rsidR="00763CFF" w:rsidRPr="000571F4">
        <w:t xml:space="preserve"> dargestellten Werte besitzen.</w:t>
      </w:r>
    </w:p>
    <w:p w:rsidR="00ED6903" w:rsidRPr="000571F4" w:rsidRDefault="00ED6903" w:rsidP="00AE61E5">
      <w:pPr>
        <w:pStyle w:val="gemStandard"/>
      </w:pPr>
    </w:p>
    <w:p w:rsidR="00467C2D" w:rsidRPr="000571F4" w:rsidRDefault="00B33D07" w:rsidP="00AE4B6A">
      <w:pPr>
        <w:pStyle w:val="Beschriftung"/>
      </w:pPr>
      <w:bookmarkStart w:id="400" w:name="_Ref316914181"/>
      <w:bookmarkStart w:id="401" w:name="_Toc501368309"/>
      <w:r w:rsidRPr="000571F4">
        <w:t xml:space="preserve">Tabelle </w:t>
      </w:r>
      <w:fldSimple w:instr=" SEQ Tabelle \* ARABIC ">
        <w:r w:rsidR="00997CBB">
          <w:rPr>
            <w:noProof/>
          </w:rPr>
          <w:t>45</w:t>
        </w:r>
      </w:fldSimple>
      <w:bookmarkEnd w:id="400"/>
      <w:r w:rsidR="00D926C6" w:rsidRPr="000571F4">
        <w:t>: Tab_SMC-B_ObjSys_038</w:t>
      </w:r>
      <w:r w:rsidR="00A909C6" w:rsidRPr="000571F4">
        <w:t xml:space="preserve"> </w:t>
      </w:r>
      <w:r w:rsidR="00E52D16" w:rsidRPr="000571F4">
        <w:t xml:space="preserve">Initialisierte </w:t>
      </w:r>
      <w:r w:rsidR="00467C2D" w:rsidRPr="000571F4">
        <w:t>Attribute</w:t>
      </w:r>
      <w:r w:rsidR="003937A9" w:rsidRPr="000571F4">
        <w:t xml:space="preserve"> von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003937A9" w:rsidRPr="000571F4">
        <w:t xml:space="preserve"> / </w:t>
      </w:r>
      <w:r w:rsidR="003937A9" w:rsidRPr="000571F4">
        <w:fldChar w:fldCharType="begin"/>
      </w:r>
      <w:r w:rsidR="003937A9" w:rsidRPr="000571F4">
        <w:instrText xml:space="preserve"> REF oDF_SMA \h </w:instrText>
      </w:r>
      <w:r w:rsidR="003E07E3" w:rsidRPr="000571F4">
        <w:instrText xml:space="preserve"> \* MERGEFORMAT </w:instrText>
      </w:r>
      <w:r w:rsidR="003937A9" w:rsidRPr="000571F4">
        <w:fldChar w:fldCharType="separate"/>
      </w:r>
      <w:r w:rsidR="00997CBB" w:rsidRPr="000571F4">
        <w:t>DF.SM</w:t>
      </w:r>
      <w:r w:rsidR="00997CBB" w:rsidRPr="00CD2682">
        <w:t>A</w:t>
      </w:r>
      <w:r w:rsidR="003937A9" w:rsidRPr="000571F4">
        <w:fldChar w:fldCharType="end"/>
      </w:r>
      <w:r w:rsidR="003937A9" w:rsidRPr="000571F4">
        <w:t xml:space="preserve"> / </w:t>
      </w:r>
      <w:r w:rsidR="003937A9" w:rsidRPr="000571F4">
        <w:fldChar w:fldCharType="begin"/>
      </w:r>
      <w:r w:rsidR="003937A9" w:rsidRPr="000571F4">
        <w:instrText xml:space="preserve"> REF oEF_NET \h </w:instrText>
      </w:r>
      <w:r w:rsidR="003E07E3" w:rsidRPr="000571F4">
        <w:instrText xml:space="preserve"> \* MERGEFORMAT </w:instrText>
      </w:r>
      <w:r w:rsidR="003937A9" w:rsidRPr="000571F4">
        <w:fldChar w:fldCharType="separate"/>
      </w:r>
      <w:r w:rsidR="00997CBB" w:rsidRPr="00700E10">
        <w:t>EF.N</w:t>
      </w:r>
      <w:r w:rsidR="00997CBB" w:rsidRPr="00CD2682">
        <w:t>ET</w:t>
      </w:r>
      <w:bookmarkEnd w:id="401"/>
      <w:r w:rsidR="003937A9"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67C2D"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467C2D" w:rsidRPr="000571F4" w:rsidRDefault="00467C2D" w:rsidP="00D3776A">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67C2D" w:rsidRPr="000571F4" w:rsidRDefault="00467C2D" w:rsidP="00D3776A">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67C2D" w:rsidRPr="000571F4" w:rsidRDefault="00467C2D" w:rsidP="00D3776A">
            <w:pPr>
              <w:pStyle w:val="gemtab11ptAbstand"/>
              <w:rPr>
                <w:b/>
                <w:sz w:val="20"/>
              </w:rPr>
            </w:pPr>
            <w:r w:rsidRPr="000571F4">
              <w:rPr>
                <w:b/>
                <w:sz w:val="20"/>
              </w:rPr>
              <w:t>Bemerkung</w:t>
            </w:r>
          </w:p>
        </w:tc>
      </w:tr>
      <w:tr w:rsidR="00467C2D" w:rsidRPr="000571F4">
        <w:tc>
          <w:tcPr>
            <w:tcW w:w="2088" w:type="dxa"/>
            <w:shd w:val="clear" w:color="auto" w:fill="auto"/>
          </w:tcPr>
          <w:p w:rsidR="00467C2D" w:rsidRPr="000571F4" w:rsidRDefault="00467C2D" w:rsidP="00D3776A">
            <w:pPr>
              <w:pStyle w:val="gemtab11ptAbstand"/>
              <w:rPr>
                <w:sz w:val="20"/>
              </w:rPr>
            </w:pPr>
            <w:r w:rsidRPr="000571F4">
              <w:rPr>
                <w:sz w:val="20"/>
              </w:rPr>
              <w:t>Objekttyp</w:t>
            </w:r>
          </w:p>
        </w:tc>
        <w:tc>
          <w:tcPr>
            <w:tcW w:w="4680" w:type="dxa"/>
            <w:shd w:val="clear" w:color="auto" w:fill="auto"/>
          </w:tcPr>
          <w:p w:rsidR="00467C2D" w:rsidRPr="000571F4" w:rsidRDefault="00467C2D" w:rsidP="00D3776A">
            <w:pPr>
              <w:pStyle w:val="gemtab11ptAbstand"/>
              <w:rPr>
                <w:sz w:val="20"/>
              </w:rPr>
            </w:pPr>
            <w:r w:rsidRPr="000571F4">
              <w:rPr>
                <w:sz w:val="20"/>
              </w:rPr>
              <w:t>transparentes Elementary File</w:t>
            </w:r>
          </w:p>
        </w:tc>
        <w:tc>
          <w:tcPr>
            <w:tcW w:w="2160" w:type="dxa"/>
            <w:shd w:val="clear" w:color="auto" w:fill="auto"/>
          </w:tcPr>
          <w:p w:rsidR="00467C2D" w:rsidRPr="000571F4" w:rsidRDefault="00467C2D" w:rsidP="00D3776A">
            <w:pPr>
              <w:pStyle w:val="gemtab11ptAbstand"/>
              <w:rPr>
                <w:sz w:val="20"/>
              </w:rPr>
            </w:pPr>
          </w:p>
        </w:tc>
      </w:tr>
      <w:tr w:rsidR="00467C2D" w:rsidRPr="000571F4">
        <w:tc>
          <w:tcPr>
            <w:tcW w:w="2088" w:type="dxa"/>
            <w:tcBorders>
              <w:bottom w:val="single" w:sz="6" w:space="0" w:color="000000"/>
            </w:tcBorders>
            <w:shd w:val="clear" w:color="auto" w:fill="auto"/>
          </w:tcPr>
          <w:p w:rsidR="00467C2D" w:rsidRPr="000571F4" w:rsidRDefault="00467C2D" w:rsidP="00D3776A">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467C2D" w:rsidRPr="000571F4" w:rsidRDefault="00467C2D" w:rsidP="00D3776A">
            <w:pPr>
              <w:pStyle w:val="gemtab11ptAbstand"/>
              <w:rPr>
                <w:rFonts w:cs="Arial"/>
                <w:sz w:val="20"/>
              </w:rPr>
            </w:pPr>
            <w:r w:rsidRPr="000571F4">
              <w:rPr>
                <w:sz w:val="20"/>
              </w:rPr>
              <w:t>‘D0</w:t>
            </w:r>
            <w:r w:rsidR="00DC196C">
              <w:rPr>
                <w:sz w:val="20"/>
              </w:rPr>
              <w:t xml:space="preserve"> </w:t>
            </w:r>
            <w:r w:rsidRPr="000571F4">
              <w:rPr>
                <w:sz w:val="20"/>
              </w:rPr>
              <w:t>03’</w:t>
            </w:r>
          </w:p>
        </w:tc>
        <w:tc>
          <w:tcPr>
            <w:tcW w:w="2160" w:type="dxa"/>
            <w:tcBorders>
              <w:bottom w:val="single" w:sz="6" w:space="0" w:color="000000"/>
            </w:tcBorders>
            <w:shd w:val="clear" w:color="auto" w:fill="auto"/>
          </w:tcPr>
          <w:p w:rsidR="00467C2D" w:rsidRPr="000571F4" w:rsidRDefault="00467C2D" w:rsidP="00D3776A">
            <w:pPr>
              <w:pStyle w:val="gemtab11ptAbstand"/>
              <w:rPr>
                <w:sz w:val="20"/>
              </w:rPr>
            </w:pPr>
          </w:p>
        </w:tc>
      </w:tr>
      <w:tr w:rsidR="00467C2D" w:rsidRPr="000571F4">
        <w:tc>
          <w:tcPr>
            <w:tcW w:w="2088" w:type="dxa"/>
            <w:tcBorders>
              <w:bottom w:val="single" w:sz="6" w:space="0" w:color="000000"/>
            </w:tcBorders>
            <w:shd w:val="clear" w:color="auto" w:fill="auto"/>
          </w:tcPr>
          <w:p w:rsidR="00467C2D" w:rsidRPr="000571F4" w:rsidRDefault="00467C2D" w:rsidP="00D3776A">
            <w:pPr>
              <w:pStyle w:val="gemtab11ptAbstand"/>
              <w:rPr>
                <w:i/>
                <w:sz w:val="20"/>
              </w:rPr>
            </w:pPr>
            <w:r w:rsidRPr="000571F4">
              <w:rPr>
                <w:i/>
                <w:sz w:val="20"/>
              </w:rPr>
              <w:t>shortFileIdentifier</w:t>
            </w:r>
          </w:p>
        </w:tc>
        <w:tc>
          <w:tcPr>
            <w:tcW w:w="4680" w:type="dxa"/>
            <w:tcBorders>
              <w:bottom w:val="single" w:sz="6" w:space="0" w:color="000000"/>
            </w:tcBorders>
            <w:shd w:val="clear" w:color="auto" w:fill="auto"/>
          </w:tcPr>
          <w:p w:rsidR="00467C2D" w:rsidRPr="000571F4" w:rsidRDefault="00467C2D" w:rsidP="00D3776A">
            <w:pPr>
              <w:pStyle w:val="gemtab11ptAbstand"/>
              <w:rPr>
                <w:rFonts w:cs="Arial"/>
                <w:sz w:val="20"/>
              </w:rPr>
            </w:pPr>
            <w:r w:rsidRPr="000571F4">
              <w:rPr>
                <w:sz w:val="20"/>
              </w:rPr>
              <w:t>‘03’ = 3</w:t>
            </w:r>
          </w:p>
        </w:tc>
        <w:tc>
          <w:tcPr>
            <w:tcW w:w="2160" w:type="dxa"/>
            <w:tcBorders>
              <w:bottom w:val="single" w:sz="6" w:space="0" w:color="000000"/>
            </w:tcBorders>
            <w:shd w:val="clear" w:color="auto" w:fill="auto"/>
          </w:tcPr>
          <w:p w:rsidR="00467C2D" w:rsidRPr="000571F4" w:rsidRDefault="00467C2D" w:rsidP="00D3776A">
            <w:pPr>
              <w:pStyle w:val="gemtab11ptAbstand"/>
              <w:rPr>
                <w:sz w:val="20"/>
              </w:rPr>
            </w:pPr>
          </w:p>
        </w:tc>
      </w:tr>
      <w:tr w:rsidR="00467C2D" w:rsidRPr="000571F4">
        <w:tc>
          <w:tcPr>
            <w:tcW w:w="2088" w:type="dxa"/>
            <w:tcBorders>
              <w:bottom w:val="single" w:sz="6" w:space="0" w:color="000000"/>
            </w:tcBorders>
            <w:shd w:val="clear" w:color="auto" w:fill="auto"/>
          </w:tcPr>
          <w:p w:rsidR="00467C2D" w:rsidRPr="000571F4" w:rsidRDefault="00B82A19" w:rsidP="00D3776A">
            <w:pPr>
              <w:pStyle w:val="gemtab11ptAbstand"/>
              <w:rPr>
                <w:i/>
                <w:sz w:val="20"/>
              </w:rPr>
            </w:pPr>
            <w:r w:rsidRPr="000571F4">
              <w:rPr>
                <w:i/>
                <w:sz w:val="20"/>
              </w:rPr>
              <w:t>numberOfOctet</w:t>
            </w:r>
          </w:p>
        </w:tc>
        <w:tc>
          <w:tcPr>
            <w:tcW w:w="4680" w:type="dxa"/>
            <w:tcBorders>
              <w:bottom w:val="single" w:sz="6" w:space="0" w:color="000000"/>
            </w:tcBorders>
            <w:shd w:val="clear" w:color="auto" w:fill="auto"/>
          </w:tcPr>
          <w:p w:rsidR="00467C2D" w:rsidRPr="000571F4" w:rsidRDefault="00596EE0" w:rsidP="00D3776A">
            <w:pPr>
              <w:pStyle w:val="gemtab11ptAbstand"/>
              <w:rPr>
                <w:sz w:val="20"/>
              </w:rPr>
            </w:pPr>
            <w:r>
              <w:rPr>
                <w:sz w:val="20"/>
              </w:rPr>
              <w:t>‘</w:t>
            </w:r>
            <w:r w:rsidR="00467C2D" w:rsidRPr="000571F4">
              <w:rPr>
                <w:sz w:val="20"/>
              </w:rPr>
              <w:t>08</w:t>
            </w:r>
            <w:r w:rsidR="00DC196C">
              <w:rPr>
                <w:sz w:val="20"/>
              </w:rPr>
              <w:t xml:space="preserve"> </w:t>
            </w:r>
            <w:r w:rsidR="00467C2D" w:rsidRPr="000571F4">
              <w:rPr>
                <w:sz w:val="20"/>
              </w:rPr>
              <w:t>00</w:t>
            </w:r>
            <w:r>
              <w:rPr>
                <w:sz w:val="20"/>
              </w:rPr>
              <w:t>’</w:t>
            </w:r>
            <w:r w:rsidR="00467C2D" w:rsidRPr="000571F4">
              <w:rPr>
                <w:sz w:val="20"/>
              </w:rPr>
              <w:t xml:space="preserve"> Oktett = 2048 Oktett</w:t>
            </w:r>
          </w:p>
        </w:tc>
        <w:tc>
          <w:tcPr>
            <w:tcW w:w="2160" w:type="dxa"/>
            <w:tcBorders>
              <w:bottom w:val="single" w:sz="6" w:space="0" w:color="000000"/>
            </w:tcBorders>
            <w:shd w:val="clear" w:color="auto" w:fill="auto"/>
          </w:tcPr>
          <w:p w:rsidR="00467C2D" w:rsidRPr="000571F4" w:rsidRDefault="00467C2D" w:rsidP="00D3776A">
            <w:pPr>
              <w:pStyle w:val="gemtab11ptAbstand"/>
              <w:rPr>
                <w:sz w:val="20"/>
              </w:rPr>
            </w:pPr>
          </w:p>
        </w:tc>
      </w:tr>
      <w:tr w:rsidR="0047317C" w:rsidRPr="000571F4">
        <w:tc>
          <w:tcPr>
            <w:tcW w:w="2088" w:type="dxa"/>
            <w:tcBorders>
              <w:bottom w:val="single" w:sz="6" w:space="0" w:color="000000"/>
            </w:tcBorders>
            <w:shd w:val="clear" w:color="auto" w:fill="auto"/>
            <w:vAlign w:val="center"/>
          </w:tcPr>
          <w:p w:rsidR="0047317C" w:rsidRPr="000571F4" w:rsidRDefault="0047317C" w:rsidP="00260D4E">
            <w:pPr>
              <w:pStyle w:val="gemTab10pt"/>
              <w:rPr>
                <w:i/>
                <w:lang w:val="en-GB"/>
              </w:rPr>
            </w:pPr>
            <w:r w:rsidRPr="000571F4">
              <w:rPr>
                <w:i/>
              </w:rPr>
              <w:t>positionLogicalEndOfFile</w:t>
            </w:r>
          </w:p>
        </w:tc>
        <w:tc>
          <w:tcPr>
            <w:tcW w:w="4680" w:type="dxa"/>
            <w:tcBorders>
              <w:bottom w:val="single" w:sz="6" w:space="0" w:color="000000"/>
            </w:tcBorders>
            <w:shd w:val="clear" w:color="auto" w:fill="auto"/>
            <w:vAlign w:val="center"/>
          </w:tcPr>
          <w:p w:rsidR="0047317C" w:rsidRPr="000571F4" w:rsidRDefault="0047317C" w:rsidP="00260D4E">
            <w:pPr>
              <w:pStyle w:val="gemTab10pt"/>
            </w:pPr>
            <w:r w:rsidRPr="000571F4">
              <w:t>’0’</w:t>
            </w:r>
          </w:p>
        </w:tc>
        <w:tc>
          <w:tcPr>
            <w:tcW w:w="2160" w:type="dxa"/>
            <w:tcBorders>
              <w:bottom w:val="single" w:sz="6" w:space="0" w:color="000000"/>
            </w:tcBorders>
            <w:shd w:val="clear" w:color="auto" w:fill="auto"/>
            <w:vAlign w:val="center"/>
          </w:tcPr>
          <w:p w:rsidR="0047317C" w:rsidRPr="000571F4" w:rsidRDefault="0047317C" w:rsidP="00260D4E">
            <w:pPr>
              <w:pStyle w:val="gemTab10pt"/>
              <w:rPr>
                <w:strike/>
              </w:rPr>
            </w:pPr>
          </w:p>
        </w:tc>
      </w:tr>
      <w:tr w:rsidR="0047317C" w:rsidRPr="000571F4">
        <w:tc>
          <w:tcPr>
            <w:tcW w:w="2088" w:type="dxa"/>
            <w:tcBorders>
              <w:bottom w:val="single" w:sz="6" w:space="0" w:color="000000"/>
            </w:tcBorders>
            <w:shd w:val="clear" w:color="auto" w:fill="auto"/>
          </w:tcPr>
          <w:p w:rsidR="0047317C" w:rsidRPr="000571F4" w:rsidRDefault="0047317C" w:rsidP="00D3776A">
            <w:pPr>
              <w:pStyle w:val="gemtab11ptAbstand"/>
              <w:rPr>
                <w:i/>
                <w:sz w:val="20"/>
              </w:rPr>
            </w:pPr>
            <w:r w:rsidRPr="000571F4">
              <w:rPr>
                <w:i/>
                <w:sz w:val="20"/>
              </w:rPr>
              <w:t>flagTransactionMode</w:t>
            </w:r>
          </w:p>
        </w:tc>
        <w:tc>
          <w:tcPr>
            <w:tcW w:w="4680" w:type="dxa"/>
            <w:tcBorders>
              <w:bottom w:val="single" w:sz="6" w:space="0" w:color="000000"/>
            </w:tcBorders>
            <w:shd w:val="clear" w:color="auto" w:fill="auto"/>
          </w:tcPr>
          <w:p w:rsidR="0047317C" w:rsidRPr="000571F4" w:rsidRDefault="00514F20" w:rsidP="00D3776A">
            <w:pPr>
              <w:pStyle w:val="gemtab11ptAbstand"/>
              <w:rPr>
                <w:sz w:val="20"/>
              </w:rPr>
            </w:pPr>
            <w:r w:rsidRPr="008240E6">
              <w:rPr>
                <w:sz w:val="20"/>
              </w:rPr>
              <w:t>True</w:t>
            </w:r>
          </w:p>
        </w:tc>
        <w:tc>
          <w:tcPr>
            <w:tcW w:w="2160" w:type="dxa"/>
            <w:tcBorders>
              <w:bottom w:val="single" w:sz="6" w:space="0" w:color="000000"/>
            </w:tcBorders>
            <w:shd w:val="clear" w:color="auto" w:fill="auto"/>
          </w:tcPr>
          <w:p w:rsidR="0047317C" w:rsidRPr="000571F4" w:rsidRDefault="0047317C" w:rsidP="00D3776A">
            <w:pPr>
              <w:pStyle w:val="gemtab11ptAbstand"/>
              <w:rPr>
                <w:sz w:val="20"/>
              </w:rPr>
            </w:pPr>
          </w:p>
        </w:tc>
      </w:tr>
      <w:tr w:rsidR="0047317C" w:rsidRPr="000571F4">
        <w:tc>
          <w:tcPr>
            <w:tcW w:w="2088" w:type="dxa"/>
            <w:tcBorders>
              <w:bottom w:val="single" w:sz="6" w:space="0" w:color="000000"/>
            </w:tcBorders>
            <w:shd w:val="clear" w:color="auto" w:fill="auto"/>
          </w:tcPr>
          <w:p w:rsidR="0047317C" w:rsidRPr="000571F4" w:rsidRDefault="0047317C" w:rsidP="00D3776A">
            <w:pPr>
              <w:pStyle w:val="gemtab11ptAbstand"/>
              <w:rPr>
                <w:i/>
                <w:sz w:val="20"/>
              </w:rPr>
            </w:pPr>
            <w:r w:rsidRPr="000571F4">
              <w:rPr>
                <w:i/>
                <w:sz w:val="20"/>
              </w:rPr>
              <w:t>flagChecksum</w:t>
            </w:r>
          </w:p>
        </w:tc>
        <w:tc>
          <w:tcPr>
            <w:tcW w:w="4680" w:type="dxa"/>
            <w:tcBorders>
              <w:bottom w:val="single" w:sz="6" w:space="0" w:color="000000"/>
            </w:tcBorders>
            <w:shd w:val="clear" w:color="auto" w:fill="auto"/>
          </w:tcPr>
          <w:p w:rsidR="0047317C" w:rsidRPr="000571F4" w:rsidRDefault="0047317C" w:rsidP="00D3776A">
            <w:pPr>
              <w:pStyle w:val="gemtab11ptAbstand"/>
              <w:rPr>
                <w:sz w:val="20"/>
              </w:rPr>
            </w:pPr>
            <w:r w:rsidRPr="000571F4">
              <w:rPr>
                <w:sz w:val="20"/>
              </w:rPr>
              <w:t>True</w:t>
            </w:r>
          </w:p>
        </w:tc>
        <w:tc>
          <w:tcPr>
            <w:tcW w:w="2160" w:type="dxa"/>
            <w:tcBorders>
              <w:bottom w:val="single" w:sz="6" w:space="0" w:color="000000"/>
            </w:tcBorders>
            <w:shd w:val="clear" w:color="auto" w:fill="auto"/>
          </w:tcPr>
          <w:p w:rsidR="0047317C" w:rsidRPr="000571F4" w:rsidRDefault="0047317C" w:rsidP="00D3776A">
            <w:pPr>
              <w:pStyle w:val="gemtab11ptAbstand"/>
              <w:rPr>
                <w:sz w:val="20"/>
              </w:rPr>
            </w:pPr>
          </w:p>
        </w:tc>
      </w:tr>
      <w:tr w:rsidR="0047317C" w:rsidRPr="000571F4">
        <w:tc>
          <w:tcPr>
            <w:tcW w:w="2088" w:type="dxa"/>
            <w:tcBorders>
              <w:bottom w:val="single" w:sz="6" w:space="0" w:color="000000"/>
            </w:tcBorders>
            <w:shd w:val="clear" w:color="auto" w:fill="auto"/>
          </w:tcPr>
          <w:p w:rsidR="0047317C" w:rsidRPr="000571F4" w:rsidRDefault="0047317C" w:rsidP="00D3776A">
            <w:pPr>
              <w:pStyle w:val="gemtab11ptAbstand"/>
              <w:rPr>
                <w:i/>
                <w:sz w:val="20"/>
              </w:rPr>
            </w:pPr>
            <w:r w:rsidRPr="000571F4">
              <w:rPr>
                <w:i/>
                <w:sz w:val="20"/>
              </w:rPr>
              <w:t>lifeCycleStatus</w:t>
            </w:r>
          </w:p>
        </w:tc>
        <w:tc>
          <w:tcPr>
            <w:tcW w:w="4680" w:type="dxa"/>
            <w:tcBorders>
              <w:bottom w:val="single" w:sz="6" w:space="0" w:color="000000"/>
            </w:tcBorders>
            <w:shd w:val="clear" w:color="auto" w:fill="auto"/>
          </w:tcPr>
          <w:p w:rsidR="0047317C" w:rsidRPr="000571F4" w:rsidRDefault="0047317C" w:rsidP="00D3776A">
            <w:pPr>
              <w:pStyle w:val="gemtab11ptAbstand"/>
              <w:rPr>
                <w:sz w:val="20"/>
              </w:rPr>
            </w:pPr>
            <w:r w:rsidRPr="000571F4">
              <w:rPr>
                <w:sz w:val="20"/>
              </w:rPr>
              <w:t>„Operational state (activated)“</w:t>
            </w:r>
          </w:p>
        </w:tc>
        <w:tc>
          <w:tcPr>
            <w:tcW w:w="2160" w:type="dxa"/>
            <w:tcBorders>
              <w:bottom w:val="single" w:sz="6" w:space="0" w:color="000000"/>
            </w:tcBorders>
            <w:shd w:val="clear" w:color="auto" w:fill="auto"/>
          </w:tcPr>
          <w:p w:rsidR="0047317C" w:rsidRPr="000571F4" w:rsidRDefault="0047317C" w:rsidP="00D3776A">
            <w:pPr>
              <w:pStyle w:val="gemtab11ptAbstand"/>
              <w:rPr>
                <w:sz w:val="20"/>
              </w:rPr>
            </w:pPr>
          </w:p>
        </w:tc>
      </w:tr>
      <w:tr w:rsidR="0047317C" w:rsidRPr="000571F4">
        <w:tc>
          <w:tcPr>
            <w:tcW w:w="2088" w:type="dxa"/>
            <w:tcBorders>
              <w:bottom w:val="single" w:sz="6" w:space="0" w:color="000000"/>
            </w:tcBorders>
            <w:shd w:val="clear" w:color="auto" w:fill="auto"/>
          </w:tcPr>
          <w:p w:rsidR="0047317C" w:rsidRPr="000571F4" w:rsidRDefault="0047317C" w:rsidP="0050009E">
            <w:pPr>
              <w:pStyle w:val="gemtab11ptAbstand"/>
              <w:rPr>
                <w:i/>
                <w:sz w:val="20"/>
              </w:rPr>
            </w:pPr>
            <w:r w:rsidRPr="000571F4">
              <w:rPr>
                <w:i/>
                <w:sz w:val="20"/>
              </w:rPr>
              <w:t>shareable</w:t>
            </w:r>
          </w:p>
        </w:tc>
        <w:tc>
          <w:tcPr>
            <w:tcW w:w="4680" w:type="dxa"/>
            <w:tcBorders>
              <w:bottom w:val="single" w:sz="6" w:space="0" w:color="000000"/>
            </w:tcBorders>
            <w:shd w:val="clear" w:color="auto" w:fill="auto"/>
          </w:tcPr>
          <w:p w:rsidR="0047317C" w:rsidRPr="000571F4" w:rsidRDefault="0047317C" w:rsidP="0050009E">
            <w:pPr>
              <w:pStyle w:val="gemtab11ptAbstand"/>
              <w:rPr>
                <w:sz w:val="20"/>
              </w:rPr>
            </w:pPr>
            <w:r w:rsidRPr="000571F4">
              <w:rPr>
                <w:sz w:val="20"/>
              </w:rPr>
              <w:t>True</w:t>
            </w:r>
          </w:p>
        </w:tc>
        <w:tc>
          <w:tcPr>
            <w:tcW w:w="2160" w:type="dxa"/>
            <w:tcBorders>
              <w:bottom w:val="single" w:sz="6" w:space="0" w:color="000000"/>
            </w:tcBorders>
            <w:shd w:val="clear" w:color="auto" w:fill="auto"/>
          </w:tcPr>
          <w:p w:rsidR="0047317C" w:rsidRPr="000571F4" w:rsidRDefault="0047317C" w:rsidP="00D3776A">
            <w:pPr>
              <w:pStyle w:val="gemVerz2"/>
              <w:rPr>
                <w:sz w:val="20"/>
              </w:rPr>
            </w:pPr>
          </w:p>
        </w:tc>
      </w:tr>
      <w:tr w:rsidR="0023085E" w:rsidRPr="000571F4">
        <w:tc>
          <w:tcPr>
            <w:tcW w:w="2088" w:type="dxa"/>
            <w:tcBorders>
              <w:bottom w:val="single" w:sz="4" w:space="0" w:color="auto"/>
            </w:tcBorders>
            <w:shd w:val="clear" w:color="auto" w:fill="auto"/>
          </w:tcPr>
          <w:p w:rsidR="0023085E" w:rsidRPr="000571F4" w:rsidRDefault="0023085E" w:rsidP="0023085E">
            <w:pPr>
              <w:pStyle w:val="gemTab10pt"/>
              <w:rPr>
                <w:i/>
              </w:rPr>
            </w:pPr>
            <w:r w:rsidRPr="000571F4">
              <w:rPr>
                <w:i/>
              </w:rPr>
              <w:t>body</w:t>
            </w:r>
          </w:p>
        </w:tc>
        <w:tc>
          <w:tcPr>
            <w:tcW w:w="4680" w:type="dxa"/>
            <w:tcBorders>
              <w:bottom w:val="single" w:sz="4" w:space="0" w:color="auto"/>
            </w:tcBorders>
            <w:shd w:val="clear" w:color="auto" w:fill="auto"/>
          </w:tcPr>
          <w:p w:rsidR="0023085E" w:rsidRPr="000571F4" w:rsidRDefault="005C2176" w:rsidP="0023085E">
            <w:pPr>
              <w:pStyle w:val="gemTab10pt"/>
            </w:pPr>
            <w:r w:rsidRPr="000571F4">
              <w:t>kein Inhalt</w:t>
            </w:r>
          </w:p>
        </w:tc>
        <w:tc>
          <w:tcPr>
            <w:tcW w:w="2160" w:type="dxa"/>
            <w:tcBorders>
              <w:bottom w:val="single" w:sz="4" w:space="0" w:color="auto"/>
            </w:tcBorders>
            <w:shd w:val="clear" w:color="auto" w:fill="auto"/>
          </w:tcPr>
          <w:p w:rsidR="0023085E" w:rsidRPr="000571F4" w:rsidRDefault="0023085E" w:rsidP="0023085E">
            <w:pPr>
              <w:pStyle w:val="gemTab10pt"/>
            </w:pPr>
          </w:p>
        </w:tc>
      </w:tr>
      <w:tr w:rsidR="0023085E" w:rsidRPr="000571F4">
        <w:tc>
          <w:tcPr>
            <w:tcW w:w="8928" w:type="dxa"/>
            <w:gridSpan w:val="3"/>
            <w:tcBorders>
              <w:bottom w:val="single" w:sz="6" w:space="0" w:color="000000"/>
            </w:tcBorders>
            <w:shd w:val="clear" w:color="auto" w:fill="E0E0E0"/>
          </w:tcPr>
          <w:p w:rsidR="0023085E" w:rsidRPr="000571F4" w:rsidRDefault="0023085E" w:rsidP="00D3776A">
            <w:pPr>
              <w:pStyle w:val="gemtab11ptAbstand"/>
              <w:rPr>
                <w:b/>
                <w:sz w:val="20"/>
              </w:rPr>
            </w:pPr>
            <w:r w:rsidRPr="000571F4">
              <w:rPr>
                <w:b/>
                <w:sz w:val="20"/>
              </w:rPr>
              <w:t>Zugriffsregel für logischen LCS „Operational state (activated)”</w:t>
            </w:r>
          </w:p>
        </w:tc>
      </w:tr>
      <w:tr w:rsidR="0023085E" w:rsidRPr="000571F4">
        <w:tc>
          <w:tcPr>
            <w:tcW w:w="2088" w:type="dxa"/>
            <w:shd w:val="clear" w:color="auto" w:fill="E0E0E0"/>
          </w:tcPr>
          <w:p w:rsidR="0023085E" w:rsidRPr="000571F4" w:rsidRDefault="0023085E" w:rsidP="00D3776A">
            <w:pPr>
              <w:pStyle w:val="gemtab11ptAbstand"/>
              <w:rPr>
                <w:b/>
                <w:sz w:val="20"/>
              </w:rPr>
            </w:pPr>
            <w:r w:rsidRPr="000571F4">
              <w:rPr>
                <w:b/>
                <w:sz w:val="20"/>
              </w:rPr>
              <w:t>Zugriffsart</w:t>
            </w:r>
          </w:p>
        </w:tc>
        <w:tc>
          <w:tcPr>
            <w:tcW w:w="4680" w:type="dxa"/>
            <w:shd w:val="clear" w:color="auto" w:fill="E0E0E0"/>
          </w:tcPr>
          <w:p w:rsidR="0023085E" w:rsidRPr="000571F4" w:rsidRDefault="0023085E" w:rsidP="00D3776A">
            <w:pPr>
              <w:pStyle w:val="gemtab11ptAbstand"/>
              <w:rPr>
                <w:b/>
                <w:sz w:val="20"/>
              </w:rPr>
            </w:pPr>
            <w:r w:rsidRPr="000571F4">
              <w:rPr>
                <w:b/>
                <w:sz w:val="20"/>
              </w:rPr>
              <w:t>Zugriffsbedingung</w:t>
            </w:r>
          </w:p>
        </w:tc>
        <w:tc>
          <w:tcPr>
            <w:tcW w:w="2160" w:type="dxa"/>
            <w:shd w:val="clear" w:color="auto" w:fill="E0E0E0"/>
          </w:tcPr>
          <w:p w:rsidR="0023085E" w:rsidRPr="000571F4" w:rsidRDefault="0023085E" w:rsidP="00D3776A">
            <w:pPr>
              <w:pStyle w:val="gemtab11ptAbstand"/>
              <w:rPr>
                <w:b/>
                <w:sz w:val="20"/>
              </w:rPr>
            </w:pPr>
            <w:r w:rsidRPr="000571F4">
              <w:rPr>
                <w:b/>
                <w:sz w:val="20"/>
              </w:rPr>
              <w:t>Bemerkung</w:t>
            </w:r>
          </w:p>
        </w:tc>
      </w:tr>
      <w:tr w:rsidR="0023085E" w:rsidRPr="000571F4">
        <w:tc>
          <w:tcPr>
            <w:tcW w:w="2088" w:type="dxa"/>
            <w:shd w:val="clear" w:color="auto" w:fill="auto"/>
          </w:tcPr>
          <w:p w:rsidR="0023085E" w:rsidRPr="000571F4" w:rsidRDefault="0023085E" w:rsidP="00E8756B">
            <w:pPr>
              <w:pStyle w:val="gemtab11ptAbstand"/>
              <w:spacing w:before="0" w:after="0"/>
              <w:rPr>
                <w:smallCaps/>
                <w:sz w:val="20"/>
                <w:lang w:val="en-GB"/>
              </w:rPr>
            </w:pPr>
            <w:r w:rsidRPr="000571F4">
              <w:rPr>
                <w:smallCaps/>
                <w:sz w:val="20"/>
                <w:lang w:val="en-GB"/>
              </w:rPr>
              <w:t>Erase</w:t>
            </w:r>
            <w:r w:rsidRPr="000571F4">
              <w:rPr>
                <w:smallCaps/>
                <w:sz w:val="20"/>
                <w:lang w:val="en-GB"/>
              </w:rPr>
              <w:tab/>
              <w:t>Binary</w:t>
            </w:r>
          </w:p>
          <w:p w:rsidR="0023085E" w:rsidRPr="000571F4" w:rsidRDefault="0023085E" w:rsidP="00E8756B">
            <w:pPr>
              <w:pStyle w:val="gemtab11ptAbstand"/>
              <w:spacing w:before="0" w:after="0"/>
              <w:rPr>
                <w:smallCaps/>
                <w:sz w:val="20"/>
                <w:lang w:val="en-GB"/>
              </w:rPr>
            </w:pPr>
            <w:r w:rsidRPr="000571F4">
              <w:rPr>
                <w:smallCaps/>
                <w:sz w:val="20"/>
                <w:lang w:val="en-GB"/>
              </w:rPr>
              <w:t>Set Logical EOF</w:t>
            </w:r>
          </w:p>
          <w:p w:rsidR="0023085E" w:rsidRPr="000571F4" w:rsidRDefault="0023085E" w:rsidP="00E8756B">
            <w:pPr>
              <w:pStyle w:val="gemtab11ptAbstand"/>
              <w:spacing w:before="0" w:after="0"/>
              <w:rPr>
                <w:smallCaps/>
                <w:sz w:val="20"/>
                <w:lang w:val="en-GB"/>
              </w:rPr>
            </w:pPr>
            <w:r w:rsidRPr="000571F4">
              <w:rPr>
                <w:smallCaps/>
                <w:sz w:val="20"/>
                <w:lang w:val="en-GB"/>
              </w:rPr>
              <w:t>Update</w:t>
            </w:r>
            <w:r w:rsidRPr="000571F4">
              <w:rPr>
                <w:smallCaps/>
                <w:sz w:val="20"/>
                <w:lang w:val="en-GB"/>
              </w:rPr>
              <w:tab/>
              <w:t>Binary</w:t>
            </w:r>
          </w:p>
          <w:p w:rsidR="0023085E" w:rsidRPr="000571F4" w:rsidRDefault="0023085E" w:rsidP="00E8756B">
            <w:pPr>
              <w:pStyle w:val="gemtab11ptAbstand"/>
              <w:spacing w:before="0" w:after="0"/>
              <w:rPr>
                <w:sz w:val="20"/>
                <w:lang w:val="en-GB"/>
              </w:rPr>
            </w:pPr>
            <w:r w:rsidRPr="000571F4">
              <w:rPr>
                <w:smallCaps/>
                <w:sz w:val="20"/>
              </w:rPr>
              <w:t>Write</w:t>
            </w:r>
            <w:r w:rsidRPr="000571F4">
              <w:rPr>
                <w:smallCaps/>
                <w:sz w:val="20"/>
              </w:rPr>
              <w:tab/>
              <w:t>Binary</w:t>
            </w:r>
          </w:p>
        </w:tc>
        <w:tc>
          <w:tcPr>
            <w:tcW w:w="4680" w:type="dxa"/>
            <w:shd w:val="clear" w:color="auto" w:fill="auto"/>
          </w:tcPr>
          <w:p w:rsidR="0023085E" w:rsidRPr="000571F4" w:rsidRDefault="0023085E" w:rsidP="00D3776A">
            <w:pPr>
              <w:pStyle w:val="gemtab11ptAbstand"/>
              <w:rPr>
                <w:sz w:val="20"/>
              </w:rPr>
            </w:pPr>
            <w:r w:rsidRPr="000571F4">
              <w:rPr>
                <w:sz w:val="20"/>
              </w:rPr>
              <w:t>PWD(PIN.SMC)</w:t>
            </w:r>
          </w:p>
        </w:tc>
        <w:tc>
          <w:tcPr>
            <w:tcW w:w="2160" w:type="dxa"/>
            <w:shd w:val="clear" w:color="auto" w:fill="auto"/>
          </w:tcPr>
          <w:p w:rsidR="0023085E" w:rsidRPr="000571F4" w:rsidRDefault="0023085E" w:rsidP="00D3776A">
            <w:pPr>
              <w:pStyle w:val="gemtab11ptAbstand"/>
              <w:rPr>
                <w:sz w:val="20"/>
              </w:rPr>
            </w:pPr>
            <w:r w:rsidRPr="000571F4">
              <w:rPr>
                <w:sz w:val="20"/>
              </w:rPr>
              <w:t>Die Zugriffsregel von PIN.SMC ist auf MF-Ebene definiert</w:t>
            </w:r>
          </w:p>
        </w:tc>
      </w:tr>
      <w:tr w:rsidR="0023085E" w:rsidRPr="000571F4">
        <w:tc>
          <w:tcPr>
            <w:tcW w:w="2088" w:type="dxa"/>
            <w:shd w:val="clear" w:color="auto" w:fill="auto"/>
          </w:tcPr>
          <w:p w:rsidR="0023085E" w:rsidRPr="000571F4" w:rsidRDefault="0023085E" w:rsidP="00D3776A">
            <w:pPr>
              <w:pStyle w:val="gemtab11ptAbstand"/>
              <w:rPr>
                <w:sz w:val="20"/>
                <w:lang w:val="en-GB"/>
              </w:rPr>
            </w:pPr>
            <w:r w:rsidRPr="000571F4">
              <w:rPr>
                <w:rFonts w:eastAsia="Times New Roman"/>
                <w:smallCaps/>
                <w:sz w:val="20"/>
                <w:lang w:val="en-GB"/>
              </w:rPr>
              <w:t>Read</w:t>
            </w:r>
            <w:r w:rsidRPr="000571F4">
              <w:rPr>
                <w:sz w:val="20"/>
                <w:lang w:val="en-GB"/>
              </w:rPr>
              <w:t xml:space="preserve"> </w:t>
            </w:r>
            <w:r w:rsidRPr="000571F4">
              <w:rPr>
                <w:rFonts w:eastAsia="Times New Roman"/>
                <w:smallCaps/>
                <w:sz w:val="20"/>
                <w:lang w:val="en-GB"/>
              </w:rPr>
              <w:t>Binary</w:t>
            </w:r>
          </w:p>
        </w:tc>
        <w:tc>
          <w:tcPr>
            <w:tcW w:w="4680" w:type="dxa"/>
            <w:shd w:val="clear" w:color="auto" w:fill="auto"/>
          </w:tcPr>
          <w:p w:rsidR="0023085E" w:rsidRPr="000571F4" w:rsidRDefault="0023085E" w:rsidP="00D3776A">
            <w:pPr>
              <w:pStyle w:val="gemtab11ptAbstand"/>
              <w:rPr>
                <w:sz w:val="20"/>
              </w:rPr>
            </w:pPr>
            <w:r w:rsidRPr="000571F4">
              <w:rPr>
                <w:sz w:val="20"/>
              </w:rPr>
              <w:t>ALWAYS</w:t>
            </w:r>
          </w:p>
        </w:tc>
        <w:tc>
          <w:tcPr>
            <w:tcW w:w="2160" w:type="dxa"/>
            <w:shd w:val="clear" w:color="auto" w:fill="auto"/>
          </w:tcPr>
          <w:p w:rsidR="0023085E" w:rsidRPr="000571F4" w:rsidRDefault="0023085E" w:rsidP="00D3776A">
            <w:pPr>
              <w:pStyle w:val="gemtab11ptAbstand"/>
              <w:rPr>
                <w:sz w:val="20"/>
              </w:rPr>
            </w:pPr>
          </w:p>
        </w:tc>
      </w:tr>
      <w:tr w:rsidR="0023085E" w:rsidRPr="000571F4">
        <w:tc>
          <w:tcPr>
            <w:tcW w:w="2088" w:type="dxa"/>
            <w:tcBorders>
              <w:bottom w:val="single" w:sz="4" w:space="0" w:color="auto"/>
            </w:tcBorders>
            <w:shd w:val="clear" w:color="auto" w:fill="auto"/>
          </w:tcPr>
          <w:p w:rsidR="0023085E" w:rsidRPr="000571F4" w:rsidRDefault="0023085E" w:rsidP="00D3776A">
            <w:pPr>
              <w:pStyle w:val="gemtab11ptAbstand"/>
              <w:rPr>
                <w:sz w:val="20"/>
              </w:rPr>
            </w:pPr>
            <w:r w:rsidRPr="000571F4">
              <w:rPr>
                <w:sz w:val="20"/>
              </w:rPr>
              <w:t>andere</w:t>
            </w:r>
          </w:p>
        </w:tc>
        <w:tc>
          <w:tcPr>
            <w:tcW w:w="4680" w:type="dxa"/>
            <w:tcBorders>
              <w:bottom w:val="single" w:sz="4" w:space="0" w:color="auto"/>
            </w:tcBorders>
            <w:shd w:val="clear" w:color="auto" w:fill="auto"/>
          </w:tcPr>
          <w:p w:rsidR="0023085E" w:rsidRPr="000571F4" w:rsidRDefault="0023085E" w:rsidP="00D3776A">
            <w:pPr>
              <w:pStyle w:val="gemtab11ptAbstand"/>
              <w:rPr>
                <w:sz w:val="20"/>
              </w:rPr>
            </w:pPr>
            <w:r w:rsidRPr="000571F4">
              <w:rPr>
                <w:sz w:val="20"/>
              </w:rPr>
              <w:t>NEVER</w:t>
            </w:r>
          </w:p>
        </w:tc>
        <w:tc>
          <w:tcPr>
            <w:tcW w:w="2160" w:type="dxa"/>
            <w:tcBorders>
              <w:bottom w:val="single" w:sz="4" w:space="0" w:color="auto"/>
            </w:tcBorders>
            <w:shd w:val="clear" w:color="auto" w:fill="auto"/>
          </w:tcPr>
          <w:p w:rsidR="0023085E" w:rsidRPr="000571F4" w:rsidRDefault="0023085E" w:rsidP="00D3776A">
            <w:pPr>
              <w:pStyle w:val="gemtab11ptAbstand"/>
              <w:rPr>
                <w:sz w:val="20"/>
              </w:rPr>
            </w:pPr>
          </w:p>
        </w:tc>
      </w:tr>
      <w:tr w:rsidR="0023085E" w:rsidRPr="000571F4">
        <w:tc>
          <w:tcPr>
            <w:tcW w:w="8928" w:type="dxa"/>
            <w:gridSpan w:val="3"/>
            <w:tcBorders>
              <w:bottom w:val="single" w:sz="6" w:space="0" w:color="000000"/>
            </w:tcBorders>
            <w:shd w:val="clear" w:color="auto" w:fill="E0E0E0"/>
          </w:tcPr>
          <w:p w:rsidR="0023085E" w:rsidRPr="000571F4" w:rsidRDefault="0023085E" w:rsidP="00D3776A">
            <w:pPr>
              <w:pStyle w:val="gemtab11ptAbstand"/>
              <w:rPr>
                <w:b/>
                <w:sz w:val="20"/>
              </w:rPr>
            </w:pPr>
            <w:r w:rsidRPr="000571F4">
              <w:rPr>
                <w:b/>
                <w:sz w:val="20"/>
              </w:rPr>
              <w:t>Zugriffsregel für logischen LCS „Operational state (deactivated)”</w:t>
            </w:r>
          </w:p>
        </w:tc>
      </w:tr>
      <w:tr w:rsidR="0023085E" w:rsidRPr="000571F4">
        <w:tc>
          <w:tcPr>
            <w:tcW w:w="2088" w:type="dxa"/>
            <w:shd w:val="clear" w:color="auto" w:fill="E0E0E0"/>
          </w:tcPr>
          <w:p w:rsidR="0023085E" w:rsidRPr="000571F4" w:rsidRDefault="0023085E" w:rsidP="00D3776A">
            <w:pPr>
              <w:pStyle w:val="gemtab11ptAbstand"/>
              <w:rPr>
                <w:b/>
                <w:sz w:val="20"/>
              </w:rPr>
            </w:pPr>
            <w:r w:rsidRPr="000571F4">
              <w:rPr>
                <w:b/>
                <w:sz w:val="20"/>
              </w:rPr>
              <w:t>Zugriffsart</w:t>
            </w:r>
          </w:p>
        </w:tc>
        <w:tc>
          <w:tcPr>
            <w:tcW w:w="4680" w:type="dxa"/>
            <w:shd w:val="clear" w:color="auto" w:fill="E0E0E0"/>
          </w:tcPr>
          <w:p w:rsidR="0023085E" w:rsidRPr="000571F4" w:rsidRDefault="0023085E" w:rsidP="00D3776A">
            <w:pPr>
              <w:pStyle w:val="gemtab11ptAbstand"/>
              <w:rPr>
                <w:b/>
                <w:sz w:val="20"/>
              </w:rPr>
            </w:pPr>
            <w:r w:rsidRPr="000571F4">
              <w:rPr>
                <w:b/>
                <w:sz w:val="20"/>
              </w:rPr>
              <w:t>Zugriffsbedingung</w:t>
            </w:r>
          </w:p>
        </w:tc>
        <w:tc>
          <w:tcPr>
            <w:tcW w:w="2160" w:type="dxa"/>
            <w:shd w:val="clear" w:color="auto" w:fill="E0E0E0"/>
          </w:tcPr>
          <w:p w:rsidR="0023085E" w:rsidRPr="000571F4" w:rsidRDefault="0023085E" w:rsidP="00D3776A">
            <w:pPr>
              <w:pStyle w:val="gemtab11ptAbstand"/>
              <w:rPr>
                <w:b/>
                <w:sz w:val="20"/>
              </w:rPr>
            </w:pPr>
            <w:r w:rsidRPr="000571F4">
              <w:rPr>
                <w:b/>
                <w:sz w:val="20"/>
              </w:rPr>
              <w:t>Bemerkung</w:t>
            </w:r>
          </w:p>
        </w:tc>
      </w:tr>
      <w:tr w:rsidR="0023085E" w:rsidRPr="000571F4">
        <w:tc>
          <w:tcPr>
            <w:tcW w:w="2088" w:type="dxa"/>
            <w:tcBorders>
              <w:bottom w:val="single" w:sz="4" w:space="0" w:color="auto"/>
            </w:tcBorders>
            <w:shd w:val="clear" w:color="auto" w:fill="auto"/>
          </w:tcPr>
          <w:p w:rsidR="0023085E" w:rsidRPr="000571F4" w:rsidRDefault="0023085E" w:rsidP="00D3776A">
            <w:pPr>
              <w:pStyle w:val="gemtab11ptAbstand"/>
              <w:rPr>
                <w:sz w:val="20"/>
              </w:rPr>
            </w:pPr>
            <w:r w:rsidRPr="000571F4">
              <w:rPr>
                <w:sz w:val="20"/>
              </w:rPr>
              <w:t>alle</w:t>
            </w:r>
          </w:p>
        </w:tc>
        <w:tc>
          <w:tcPr>
            <w:tcW w:w="4680" w:type="dxa"/>
            <w:tcBorders>
              <w:bottom w:val="single" w:sz="4" w:space="0" w:color="auto"/>
            </w:tcBorders>
            <w:shd w:val="clear" w:color="auto" w:fill="auto"/>
          </w:tcPr>
          <w:p w:rsidR="0023085E" w:rsidRPr="000571F4" w:rsidRDefault="0023085E" w:rsidP="00D3776A">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23085E" w:rsidRPr="000571F4" w:rsidRDefault="0023085E" w:rsidP="00D3776A">
            <w:pPr>
              <w:pStyle w:val="gemtab11ptAbstand"/>
              <w:rPr>
                <w:sz w:val="20"/>
              </w:rPr>
            </w:pPr>
          </w:p>
        </w:tc>
      </w:tr>
      <w:tr w:rsidR="0023085E" w:rsidRPr="000571F4">
        <w:tc>
          <w:tcPr>
            <w:tcW w:w="8928" w:type="dxa"/>
            <w:gridSpan w:val="3"/>
            <w:shd w:val="clear" w:color="auto" w:fill="E6E6E6"/>
          </w:tcPr>
          <w:p w:rsidR="0023085E" w:rsidRPr="000571F4" w:rsidRDefault="0023085E" w:rsidP="00D3776A">
            <w:pPr>
              <w:pStyle w:val="gemtab11ptAbstand"/>
              <w:rPr>
                <w:b/>
                <w:sz w:val="20"/>
              </w:rPr>
            </w:pPr>
            <w:r w:rsidRPr="000571F4">
              <w:rPr>
                <w:b/>
                <w:sz w:val="20"/>
              </w:rPr>
              <w:t>Zugriffsregel für logischen LCS „Termination state“</w:t>
            </w:r>
          </w:p>
        </w:tc>
      </w:tr>
      <w:tr w:rsidR="0023085E" w:rsidRPr="000571F4">
        <w:tc>
          <w:tcPr>
            <w:tcW w:w="2088" w:type="dxa"/>
            <w:shd w:val="clear" w:color="auto" w:fill="E6E6E6"/>
          </w:tcPr>
          <w:p w:rsidR="0023085E" w:rsidRPr="000571F4" w:rsidRDefault="0023085E" w:rsidP="00D3776A">
            <w:pPr>
              <w:pStyle w:val="gemtab11ptAbstand"/>
              <w:rPr>
                <w:b/>
                <w:sz w:val="20"/>
              </w:rPr>
            </w:pPr>
            <w:r w:rsidRPr="000571F4">
              <w:rPr>
                <w:b/>
                <w:sz w:val="20"/>
              </w:rPr>
              <w:t>Zugriffsart</w:t>
            </w:r>
          </w:p>
        </w:tc>
        <w:tc>
          <w:tcPr>
            <w:tcW w:w="4680" w:type="dxa"/>
            <w:shd w:val="clear" w:color="auto" w:fill="E6E6E6"/>
          </w:tcPr>
          <w:p w:rsidR="0023085E" w:rsidRPr="000571F4" w:rsidRDefault="0023085E" w:rsidP="00D3776A">
            <w:pPr>
              <w:pStyle w:val="gemtab11ptAbstand"/>
              <w:rPr>
                <w:b/>
                <w:sz w:val="20"/>
              </w:rPr>
            </w:pPr>
            <w:r w:rsidRPr="000571F4">
              <w:rPr>
                <w:b/>
                <w:sz w:val="20"/>
              </w:rPr>
              <w:t>Zugriffsbedingung</w:t>
            </w:r>
          </w:p>
        </w:tc>
        <w:tc>
          <w:tcPr>
            <w:tcW w:w="2160" w:type="dxa"/>
            <w:shd w:val="clear" w:color="auto" w:fill="E6E6E6"/>
          </w:tcPr>
          <w:p w:rsidR="0023085E" w:rsidRPr="000571F4" w:rsidRDefault="0023085E" w:rsidP="00D3776A">
            <w:pPr>
              <w:pStyle w:val="gemtab11ptAbstand"/>
              <w:rPr>
                <w:b/>
                <w:sz w:val="20"/>
              </w:rPr>
            </w:pPr>
            <w:r w:rsidRPr="000571F4">
              <w:rPr>
                <w:b/>
                <w:sz w:val="20"/>
              </w:rPr>
              <w:t>Bemerkung</w:t>
            </w:r>
          </w:p>
        </w:tc>
      </w:tr>
      <w:tr w:rsidR="0023085E" w:rsidRPr="000571F4">
        <w:tc>
          <w:tcPr>
            <w:tcW w:w="2088" w:type="dxa"/>
            <w:shd w:val="clear" w:color="auto" w:fill="auto"/>
          </w:tcPr>
          <w:p w:rsidR="0023085E" w:rsidRPr="000571F4" w:rsidRDefault="0023085E" w:rsidP="00D3776A">
            <w:pPr>
              <w:pStyle w:val="gemtab11ptAbstand"/>
              <w:rPr>
                <w:sz w:val="20"/>
              </w:rPr>
            </w:pPr>
            <w:r w:rsidRPr="000571F4">
              <w:rPr>
                <w:sz w:val="20"/>
              </w:rPr>
              <w:t>alle</w:t>
            </w:r>
          </w:p>
        </w:tc>
        <w:tc>
          <w:tcPr>
            <w:tcW w:w="4680" w:type="dxa"/>
            <w:shd w:val="clear" w:color="auto" w:fill="auto"/>
          </w:tcPr>
          <w:p w:rsidR="0023085E" w:rsidRPr="000571F4" w:rsidRDefault="0023085E" w:rsidP="00D3776A">
            <w:pPr>
              <w:pStyle w:val="gemtab11ptAbstand"/>
              <w:rPr>
                <w:sz w:val="20"/>
              </w:rPr>
            </w:pPr>
            <w:r w:rsidRPr="000571F4">
              <w:rPr>
                <w:sz w:val="20"/>
              </w:rPr>
              <w:t>herstellerspezifisch</w:t>
            </w:r>
          </w:p>
        </w:tc>
        <w:tc>
          <w:tcPr>
            <w:tcW w:w="2160" w:type="dxa"/>
            <w:shd w:val="clear" w:color="auto" w:fill="auto"/>
          </w:tcPr>
          <w:p w:rsidR="0023085E" w:rsidRPr="000571F4" w:rsidRDefault="0023085E" w:rsidP="00D3776A">
            <w:pPr>
              <w:pStyle w:val="gemtab11ptAbstand"/>
              <w:rPr>
                <w:sz w:val="20"/>
              </w:rPr>
            </w:pPr>
          </w:p>
        </w:tc>
      </w:tr>
    </w:tbl>
    <w:p w:rsidR="00AE4B6A" w:rsidRDefault="00AE4B6A" w:rsidP="000242AA">
      <w:pPr>
        <w:pStyle w:val="gemEinzug"/>
        <w:rPr>
          <w:b/>
        </w:rPr>
      </w:pPr>
    </w:p>
    <w:p w:rsidR="000242AA" w:rsidRPr="00AE4B6A" w:rsidRDefault="00AE4B6A" w:rsidP="00AE4B6A">
      <w:pPr>
        <w:pStyle w:val="gemStandard"/>
      </w:pPr>
      <w:r>
        <w:rPr>
          <w:b/>
        </w:rPr>
        <w:sym w:font="Wingdings" w:char="F0D5"/>
      </w:r>
    </w:p>
    <w:p w:rsidR="000242AA" w:rsidRPr="000571F4" w:rsidRDefault="000242AA" w:rsidP="000242AA">
      <w:pPr>
        <w:pStyle w:val="afiHinweise"/>
        <w:numPr>
          <w:ilvl w:val="0"/>
          <w:numId w:val="0"/>
        </w:numPr>
      </w:pPr>
    </w:p>
    <w:p w:rsidR="00467C2D" w:rsidRPr="00127F49" w:rsidRDefault="00B120AA" w:rsidP="00467C2D">
      <w:pPr>
        <w:pStyle w:val="afiHinweise"/>
        <w:rPr>
          <w:lang w:val="en-US"/>
        </w:rPr>
      </w:pPr>
      <w:r w:rsidRPr="000571F4">
        <w:fldChar w:fldCharType="begin"/>
      </w:r>
      <w:r w:rsidRPr="00127F49">
        <w:rPr>
          <w:lang w:val="en-US"/>
        </w:rPr>
        <w:instrText xml:space="preserve"> REF cmdtranspEF \h </w:instrText>
      </w:r>
      <w:r w:rsidR="002A48A6" w:rsidRPr="00127F49">
        <w:rPr>
          <w:lang w:val="en-US"/>
        </w:rPr>
        <w:instrText xml:space="preserve"> \* MERGEFORMAT </w:instrText>
      </w:r>
      <w:r w:rsidRPr="000571F4">
        <w:fldChar w:fldCharType="separate"/>
      </w:r>
      <w:proofErr w:type="spellStart"/>
      <w:r w:rsidR="00997CBB" w:rsidRPr="000101F4">
        <w:rPr>
          <w:lang w:val="en-US"/>
        </w:rPr>
        <w:t>Kommandos</w:t>
      </w:r>
      <w:proofErr w:type="spellEnd"/>
      <w:r w:rsidR="00997CBB" w:rsidRPr="000101F4">
        <w:rPr>
          <w:lang w:val="en-US"/>
        </w:rPr>
        <w:t xml:space="preserve">, die </w:t>
      </w:r>
      <w:proofErr w:type="spellStart"/>
      <w:r w:rsidR="00997CBB" w:rsidRPr="000101F4">
        <w:rPr>
          <w:lang w:val="en-US"/>
        </w:rPr>
        <w:t>gemäß</w:t>
      </w:r>
      <w:proofErr w:type="spellEnd"/>
      <w:r w:rsidR="00997CBB" w:rsidRPr="000101F4">
        <w:rPr>
          <w:lang w:val="en-US"/>
        </w:rPr>
        <w:t xml:space="preserve"> </w:t>
      </w:r>
      <w:r w:rsidR="00997CBB" w:rsidRPr="000101F4">
        <w:rPr>
          <w:rFonts w:cs="Arial"/>
          <w:lang w:val="en-US"/>
        </w:rPr>
        <w:t>[</w:t>
      </w:r>
      <w:proofErr w:type="spellStart"/>
      <w:r w:rsidR="00997CBB" w:rsidRPr="000101F4">
        <w:rPr>
          <w:rFonts w:cs="Arial"/>
          <w:lang w:val="en-US"/>
        </w:rPr>
        <w:t>gemSpec_COS</w:t>
      </w:r>
      <w:proofErr w:type="spellEnd"/>
      <w:r w:rsidR="00997CBB" w:rsidRPr="000101F4">
        <w:rPr>
          <w:rFonts w:cs="Arial"/>
          <w:lang w:val="en-US"/>
        </w:rPr>
        <w:t>]</w:t>
      </w:r>
      <w:r w:rsidR="00997CBB" w:rsidRPr="000101F4">
        <w:rPr>
          <w:lang w:val="en-US"/>
        </w:rPr>
        <w:t xml:space="preserve"> </w:t>
      </w:r>
      <w:proofErr w:type="spellStart"/>
      <w:r w:rsidR="00997CBB" w:rsidRPr="000101F4">
        <w:rPr>
          <w:lang w:val="en-US"/>
        </w:rPr>
        <w:t>mit</w:t>
      </w:r>
      <w:proofErr w:type="spellEnd"/>
      <w:r w:rsidR="00997CBB" w:rsidRPr="000101F4">
        <w:rPr>
          <w:lang w:val="en-US"/>
        </w:rPr>
        <w:t xml:space="preserve"> </w:t>
      </w:r>
      <w:proofErr w:type="spellStart"/>
      <w:r w:rsidR="00997CBB" w:rsidRPr="000101F4">
        <w:rPr>
          <w:lang w:val="en-US"/>
        </w:rPr>
        <w:t>einem</w:t>
      </w:r>
      <w:proofErr w:type="spellEnd"/>
      <w:r w:rsidR="00997CBB" w:rsidRPr="000101F4">
        <w:rPr>
          <w:lang w:val="en-US"/>
        </w:rPr>
        <w:t xml:space="preserve"> </w:t>
      </w:r>
      <w:proofErr w:type="spellStart"/>
      <w:r w:rsidR="00997CBB" w:rsidRPr="000101F4">
        <w:rPr>
          <w:lang w:val="en-US"/>
        </w:rPr>
        <w:t>transparenten</w:t>
      </w:r>
      <w:proofErr w:type="spellEnd"/>
      <w:r w:rsidR="00997CBB" w:rsidRPr="000101F4">
        <w:rPr>
          <w:lang w:val="en-US"/>
        </w:rPr>
        <w:t xml:space="preserve"> EF </w:t>
      </w:r>
      <w:proofErr w:type="spellStart"/>
      <w:r w:rsidR="00997CBB" w:rsidRPr="000101F4">
        <w:rPr>
          <w:lang w:val="en-US"/>
        </w:rPr>
        <w:t>arbeiten</w:t>
      </w:r>
      <w:proofErr w:type="spellEnd"/>
      <w:r w:rsidR="00997CBB" w:rsidRPr="000101F4">
        <w:rPr>
          <w:lang w:val="en-US"/>
        </w:rPr>
        <w:t xml:space="preserve">, </w:t>
      </w:r>
      <w:proofErr w:type="spellStart"/>
      <w:r w:rsidR="00997CBB" w:rsidRPr="000101F4">
        <w:rPr>
          <w:lang w:val="en-US"/>
        </w:rPr>
        <w:t>sind</w:t>
      </w:r>
      <w:proofErr w:type="spellEnd"/>
      <w:r w:rsidR="00997CBB" w:rsidRPr="000101F4">
        <w:rPr>
          <w:lang w:val="en-US"/>
        </w:rPr>
        <w:t xml:space="preserve">: </w:t>
      </w:r>
      <w:r w:rsidR="00997CBB" w:rsidRPr="000101F4">
        <w:rPr>
          <w:smallCaps/>
          <w:lang w:val="en-US"/>
        </w:rPr>
        <w:t xml:space="preserve">Activate, Deactivate, Delete, Erase Binary, Read Binary, Select, Set Logical </w:t>
      </w:r>
      <w:proofErr w:type="spellStart"/>
      <w:r w:rsidR="00997CBB" w:rsidRPr="000101F4">
        <w:rPr>
          <w:smallCaps/>
          <w:lang w:val="en-US"/>
        </w:rPr>
        <w:t>Eof</w:t>
      </w:r>
      <w:proofErr w:type="spellEnd"/>
      <w:r w:rsidR="00997CBB" w:rsidRPr="000101F4">
        <w:rPr>
          <w:smallCaps/>
          <w:lang w:val="en-US"/>
        </w:rPr>
        <w:t>, Update Binary, Terminate, Write Binary</w:t>
      </w:r>
      <w:r w:rsidRPr="000571F4">
        <w:fldChar w:fldCharType="end"/>
      </w:r>
    </w:p>
    <w:p w:rsidR="00E52D16" w:rsidRPr="00127F49" w:rsidRDefault="00E52D16" w:rsidP="00E52D16">
      <w:pPr>
        <w:pStyle w:val="afiHinweise"/>
        <w:numPr>
          <w:ilvl w:val="0"/>
          <w:numId w:val="0"/>
        </w:numPr>
        <w:ind w:left="284" w:hanging="284"/>
        <w:rPr>
          <w:lang w:val="en-US"/>
        </w:rPr>
      </w:pPr>
    </w:p>
    <w:p w:rsidR="001A1EE2" w:rsidRPr="00CD2682" w:rsidRDefault="003937A9" w:rsidP="00AE4B6A">
      <w:pPr>
        <w:pStyle w:val="berschrift4"/>
        <w:rPr>
          <w:lang w:val="en-US"/>
        </w:rPr>
      </w:pPr>
      <w:r w:rsidRPr="000571F4">
        <w:lastRenderedPageBreak/>
        <w:fldChar w:fldCharType="begin"/>
      </w:r>
      <w:r w:rsidRPr="00293801">
        <w:rPr>
          <w:lang w:val="en-US"/>
        </w:rPr>
        <w:instrText xml:space="preserve"> REF oMF \h </w:instrText>
      </w:r>
      <w:r w:rsidR="00A15EC5" w:rsidRPr="00293801">
        <w:rPr>
          <w:rFonts w:hint="eastAsia"/>
          <w:lang w:val="en-US"/>
        </w:rPr>
        <w:instrText xml:space="preserve"> \* MERGEFORMAT </w:instrText>
      </w:r>
      <w:r w:rsidRPr="000571F4">
        <w:fldChar w:fldCharType="separate"/>
      </w:r>
      <w:bookmarkStart w:id="402" w:name="_Toc502658474"/>
      <w:r w:rsidR="00997CBB" w:rsidRPr="00997CBB">
        <w:rPr>
          <w:lang w:val="en-US"/>
        </w:rPr>
        <w:t>MF</w:t>
      </w:r>
      <w:r w:rsidRPr="000571F4">
        <w:fldChar w:fldCharType="end"/>
      </w:r>
      <w:r w:rsidRPr="00293801">
        <w:rPr>
          <w:lang w:val="en-US"/>
        </w:rPr>
        <w:t xml:space="preserve"> / </w:t>
      </w:r>
      <w:r w:rsidRPr="000571F4">
        <w:fldChar w:fldCharType="begin"/>
      </w:r>
      <w:r w:rsidRPr="00293801">
        <w:rPr>
          <w:lang w:val="en-US"/>
        </w:rPr>
        <w:instrText xml:space="preserve"> REF oDF_SMA \h </w:instrText>
      </w:r>
      <w:r w:rsidR="00A15EC5" w:rsidRPr="00293801">
        <w:rPr>
          <w:rFonts w:hint="eastAsia"/>
          <w:lang w:val="en-US"/>
        </w:rPr>
        <w:instrText xml:space="preserve"> \* MERGEFORMAT </w:instrText>
      </w:r>
      <w:r w:rsidRPr="000571F4">
        <w:fldChar w:fldCharType="separate"/>
      </w:r>
      <w:r w:rsidR="00997CBB" w:rsidRPr="00997CBB">
        <w:rPr>
          <w:lang w:val="en-US"/>
        </w:rPr>
        <w:t>DF.SMA</w:t>
      </w:r>
      <w:r w:rsidRPr="000571F4">
        <w:fldChar w:fldCharType="end"/>
      </w:r>
      <w:r w:rsidRPr="00293801">
        <w:rPr>
          <w:lang w:val="en-US"/>
        </w:rPr>
        <w:t xml:space="preserve"> </w:t>
      </w:r>
      <w:r w:rsidR="00E51B4C" w:rsidRPr="00293801">
        <w:rPr>
          <w:lang w:val="en-US"/>
        </w:rPr>
        <w:t xml:space="preserve">/ </w:t>
      </w:r>
      <w:bookmarkStart w:id="403" w:name="oPIN_CONF"/>
      <w:r w:rsidR="00CE0154" w:rsidRPr="00293801">
        <w:rPr>
          <w:lang w:val="en-US"/>
        </w:rPr>
        <w:t>PIN.CONF</w:t>
      </w:r>
      <w:bookmarkEnd w:id="403"/>
      <w:r w:rsidR="007416A5">
        <w:rPr>
          <w:lang w:val="en-US"/>
        </w:rPr>
        <w:t xml:space="preserve"> </w:t>
      </w:r>
      <w:r w:rsidR="007416A5" w:rsidRPr="00CD2682">
        <w:rPr>
          <w:lang w:val="en-US"/>
        </w:rPr>
        <w:t>@deprecate</w:t>
      </w:r>
      <w:commentRangeStart w:id="404"/>
      <w:r w:rsidR="007416A5" w:rsidRPr="00CD2682">
        <w:rPr>
          <w:lang w:val="en-US"/>
        </w:rPr>
        <w:t>d</w:t>
      </w:r>
      <w:commentRangeEnd w:id="404"/>
      <w:r w:rsidR="007416A5" w:rsidRPr="00CD2682">
        <w:rPr>
          <w:rStyle w:val="Kommentarzeichen"/>
        </w:rPr>
        <w:commentReference w:id="404"/>
      </w:r>
      <w:bookmarkEnd w:id="402"/>
    </w:p>
    <w:p w:rsidR="001A1EE2" w:rsidRPr="00CD2682" w:rsidRDefault="003937A9" w:rsidP="00AE61E5">
      <w:pPr>
        <w:pStyle w:val="gemStandard"/>
      </w:pPr>
      <w:r w:rsidRPr="00CD2682">
        <w:fldChar w:fldCharType="begin"/>
      </w:r>
      <w:r w:rsidRPr="00CD2682">
        <w:instrText xml:space="preserve"> REF oPIN_CONF \h </w:instrText>
      </w:r>
      <w:r w:rsidR="00A15EC5" w:rsidRPr="00CD2682">
        <w:instrText xml:space="preserve"> \* MERGEFORMAT </w:instrText>
      </w:r>
      <w:r w:rsidRPr="00CD2682">
        <w:fldChar w:fldCharType="separate"/>
      </w:r>
      <w:r w:rsidR="00997CBB" w:rsidRPr="00997CBB">
        <w:t>PIN.CONF</w:t>
      </w:r>
      <w:r w:rsidRPr="00CD2682">
        <w:fldChar w:fldCharType="end"/>
      </w:r>
      <w:r w:rsidR="001A1EE2" w:rsidRPr="00CD2682">
        <w:t xml:space="preserve"> </w:t>
      </w:r>
      <w:r w:rsidR="00CE0154" w:rsidRPr="00CD2682">
        <w:t>ist eine</w:t>
      </w:r>
      <w:r w:rsidR="00C774A2" w:rsidRPr="00CD2682">
        <w:t xml:space="preserve"> lokale </w:t>
      </w:r>
      <w:r w:rsidR="00CE0154" w:rsidRPr="00CD2682">
        <w:t>PIN</w:t>
      </w:r>
      <w:r w:rsidR="001A1EE2" w:rsidRPr="00CD2682">
        <w:t xml:space="preserve"> </w:t>
      </w:r>
      <w:r w:rsidR="000E432E" w:rsidRPr="00CD2682">
        <w:t>für</w:t>
      </w:r>
      <w:r w:rsidR="001A1EE2" w:rsidRPr="00CD2682">
        <w:t xml:space="preserve"> </w:t>
      </w:r>
      <w:r w:rsidR="00C774A2" w:rsidRPr="00CD2682">
        <w:t>den schreibenden und löschenden Zugriff auf Daten</w:t>
      </w:r>
      <w:r w:rsidR="001A1EE2" w:rsidRPr="00CD2682">
        <w:t xml:space="preserve"> in </w:t>
      </w:r>
      <w:r w:rsidRPr="00CD2682">
        <w:fldChar w:fldCharType="begin"/>
      </w:r>
      <w:r w:rsidRPr="00CD2682">
        <w:instrText xml:space="preserve"> REF oEF_CONF \h </w:instrText>
      </w:r>
      <w:r w:rsidR="00A15EC5" w:rsidRPr="00CD2682">
        <w:instrText xml:space="preserve"> \* MERGEFORMAT </w:instrText>
      </w:r>
      <w:r w:rsidRPr="00CD2682">
        <w:fldChar w:fldCharType="separate"/>
      </w:r>
      <w:proofErr w:type="gramStart"/>
      <w:r w:rsidR="00997CBB" w:rsidRPr="000571F4">
        <w:t>EF.CONF</w:t>
      </w:r>
      <w:proofErr w:type="gramEnd"/>
      <w:r w:rsidRPr="00CD2682">
        <w:fldChar w:fldCharType="end"/>
      </w:r>
      <w:r w:rsidR="00B0086F" w:rsidRPr="00CD2682">
        <w:t xml:space="preserve">. </w:t>
      </w:r>
      <w:r w:rsidR="00162DD6" w:rsidRPr="00CD2682">
        <w:t xml:space="preserve">Die PIN besteht aus </w:t>
      </w:r>
      <w:r w:rsidR="001A1EE2" w:rsidRPr="00CD2682">
        <w:t xml:space="preserve">6 </w:t>
      </w:r>
      <w:r w:rsidR="00162DD6" w:rsidRPr="00CD2682">
        <w:t xml:space="preserve">bis </w:t>
      </w:r>
      <w:r w:rsidR="00CB3CBB" w:rsidRPr="00CD2682">
        <w:t xml:space="preserve">8 </w:t>
      </w:r>
      <w:r w:rsidR="00162DD6" w:rsidRPr="00CD2682">
        <w:t>Ziffern und ist änderbar</w:t>
      </w:r>
      <w:r w:rsidR="00C774A2" w:rsidRPr="00CD2682">
        <w:t>. Der Wiederholungszähler muss den Anfangswert 3 besitzen.</w:t>
      </w:r>
    </w:p>
    <w:p w:rsidR="00C774A2" w:rsidRPr="00CD2682" w:rsidRDefault="00331139" w:rsidP="00AE61E5">
      <w:pPr>
        <w:pStyle w:val="gemStandard"/>
      </w:pPr>
      <w:r w:rsidRPr="00CD2682">
        <w:t>Die Nutzung eines 8-stelligen Rücksetzcodes (Personal Unblocking Key, PUK) wird durch einen Nut</w:t>
      </w:r>
      <w:r w:rsidRPr="00CD2682">
        <w:softHyphen/>
        <w:t>zun</w:t>
      </w:r>
      <w:r w:rsidR="00E543B6" w:rsidRPr="00CD2682">
        <w:t>gs</w:t>
      </w:r>
      <w:r w:rsidR="00E543B6" w:rsidRPr="00CD2682">
        <w:softHyphen/>
        <w:t>zähler beschränkt, dessen An</w:t>
      </w:r>
      <w:r w:rsidRPr="00CD2682">
        <w:softHyphen/>
        <w:t>fangswert auf 10 gesetzt ist. Der Nutzungs</w:t>
      </w:r>
      <w:r w:rsidR="000242AA" w:rsidRPr="00CD2682">
        <w:softHyphen/>
      </w:r>
      <w:r w:rsidRPr="00CD2682">
        <w:t>zähler wird bei jeder Nutzung heruntergezählt, unab</w:t>
      </w:r>
      <w:r w:rsidRPr="00CD2682">
        <w:softHyphen/>
        <w:t>hän</w:t>
      </w:r>
      <w:r w:rsidRPr="00CD2682">
        <w:softHyphen/>
        <w:t>gig davon, ob der eingegebene Rücksetzcode richtig oder falsch ist. Die Eingabe des korrekten Wer</w:t>
      </w:r>
      <w:r w:rsidRPr="00CD2682">
        <w:softHyphen/>
        <w:t xml:space="preserve">tes setzt den Wiederholungszähler von </w:t>
      </w:r>
      <w:r w:rsidR="003937A9" w:rsidRPr="00CD2682">
        <w:fldChar w:fldCharType="begin"/>
      </w:r>
      <w:r w:rsidR="003937A9" w:rsidRPr="00CD2682">
        <w:instrText xml:space="preserve"> REF oPIN_CONF \h </w:instrText>
      </w:r>
      <w:r w:rsidR="00A15EC5" w:rsidRPr="00CD2682">
        <w:instrText xml:space="preserve"> \* MERGEFORMAT </w:instrText>
      </w:r>
      <w:r w:rsidR="003937A9" w:rsidRPr="00CD2682">
        <w:fldChar w:fldCharType="separate"/>
      </w:r>
      <w:r w:rsidR="00997CBB" w:rsidRPr="00997CBB">
        <w:t>PIN.CONF</w:t>
      </w:r>
      <w:r w:rsidR="003937A9" w:rsidRPr="00CD2682">
        <w:fldChar w:fldCharType="end"/>
      </w:r>
      <w:r w:rsidRPr="00CD2682">
        <w:t xml:space="preserve"> auf den Anfangs</w:t>
      </w:r>
      <w:r w:rsidRPr="00CD2682">
        <w:softHyphen/>
        <w:t xml:space="preserve">wert zurück. Der </w:t>
      </w:r>
      <w:proofErr w:type="spellStart"/>
      <w:r w:rsidRPr="00CD2682">
        <w:t>Sicherheitssta</w:t>
      </w:r>
      <w:r w:rsidRPr="00CD2682">
        <w:softHyphen/>
        <w:t>tus</w:t>
      </w:r>
      <w:proofErr w:type="spellEnd"/>
      <w:r w:rsidRPr="00CD2682">
        <w:t xml:space="preserve"> der </w:t>
      </w:r>
      <w:r w:rsidR="003937A9" w:rsidRPr="00CD2682">
        <w:fldChar w:fldCharType="begin"/>
      </w:r>
      <w:r w:rsidR="003937A9" w:rsidRPr="00CD2682">
        <w:instrText xml:space="preserve"> REF oPIN_CONF \h </w:instrText>
      </w:r>
      <w:r w:rsidR="00A15EC5" w:rsidRPr="00CD2682">
        <w:instrText xml:space="preserve"> \* MERGEFORMAT </w:instrText>
      </w:r>
      <w:r w:rsidR="003937A9" w:rsidRPr="00CD2682">
        <w:fldChar w:fldCharType="separate"/>
      </w:r>
      <w:r w:rsidR="00997CBB" w:rsidRPr="00997CBB">
        <w:t>PIN.CONF</w:t>
      </w:r>
      <w:r w:rsidR="003937A9" w:rsidRPr="00CD2682">
        <w:fldChar w:fldCharType="end"/>
      </w:r>
      <w:r w:rsidRPr="00CD2682">
        <w:t xml:space="preserve"> kann unbegrenzt verwendet werden, d.h. der Default-Wert von SSEC beträgt unendlich.</w:t>
      </w:r>
    </w:p>
    <w:p w:rsidR="00F4760F" w:rsidRPr="00CD2682" w:rsidRDefault="00F4760F" w:rsidP="00AE61E5">
      <w:pPr>
        <w:pStyle w:val="gemStandard"/>
      </w:pPr>
    </w:p>
    <w:p w:rsidR="000242AA" w:rsidRPr="00CD2682" w:rsidRDefault="000242AA" w:rsidP="00EB2BBD">
      <w:pPr>
        <w:pStyle w:val="gemStandard"/>
        <w:keepNext/>
        <w:tabs>
          <w:tab w:val="left" w:pos="567"/>
        </w:tabs>
        <w:ind w:left="567" w:hanging="567"/>
        <w:rPr>
          <w:b/>
        </w:rPr>
      </w:pPr>
      <w:r w:rsidRPr="00CD2682">
        <w:rPr>
          <w:b/>
        </w:rPr>
        <w:sym w:font="Wingdings" w:char="F0D6"/>
      </w:r>
      <w:r w:rsidRPr="00CD2682">
        <w:rPr>
          <w:b/>
        </w:rPr>
        <w:tab/>
      </w:r>
      <w:r w:rsidR="00935695" w:rsidRPr="00CD2682">
        <w:rPr>
          <w:b/>
        </w:rPr>
        <w:t>Card-G2-A_2201</w:t>
      </w:r>
      <w:r w:rsidRPr="00CD2682">
        <w:rPr>
          <w:b/>
        </w:rPr>
        <w:t xml:space="preserve"> </w:t>
      </w:r>
      <w:r w:rsidR="00DD3C19" w:rsidRPr="00CD2682">
        <w:rPr>
          <w:b/>
        </w:rPr>
        <w:t>K_Initialisierung: Initialisierte</w:t>
      </w:r>
      <w:r w:rsidR="00E52D16" w:rsidRPr="00CD2682">
        <w:rPr>
          <w:b/>
        </w:rPr>
        <w:t xml:space="preserve"> </w:t>
      </w:r>
      <w:r w:rsidR="00AF4F3D" w:rsidRPr="00CD2682">
        <w:rPr>
          <w:b/>
        </w:rPr>
        <w:t xml:space="preserve">Attribute von </w:t>
      </w:r>
      <w:r w:rsidR="00AF4F3D" w:rsidRPr="00CD2682">
        <w:rPr>
          <w:b/>
        </w:rPr>
        <w:fldChar w:fldCharType="begin"/>
      </w:r>
      <w:r w:rsidR="00AF4F3D" w:rsidRPr="00CD2682">
        <w:rPr>
          <w:b/>
        </w:rPr>
        <w:instrText xml:space="preserve"> REF oMF \h  \* MERGEFORMAT </w:instrText>
      </w:r>
      <w:r w:rsidR="00AF4F3D" w:rsidRPr="00CD2682">
        <w:rPr>
          <w:b/>
        </w:rPr>
      </w:r>
      <w:r w:rsidR="00AF4F3D" w:rsidRPr="00CD2682">
        <w:rPr>
          <w:b/>
        </w:rPr>
        <w:fldChar w:fldCharType="separate"/>
      </w:r>
      <w:r w:rsidR="00997CBB" w:rsidRPr="00997CBB">
        <w:rPr>
          <w:b/>
        </w:rPr>
        <w:t>MF</w:t>
      </w:r>
      <w:r w:rsidR="00AF4F3D" w:rsidRPr="00CD2682">
        <w:rPr>
          <w:b/>
        </w:rPr>
        <w:fldChar w:fldCharType="end"/>
      </w:r>
      <w:r w:rsidR="00AF4F3D" w:rsidRPr="00CD2682">
        <w:rPr>
          <w:b/>
        </w:rPr>
        <w:t xml:space="preserve"> / </w:t>
      </w:r>
      <w:r w:rsidR="00AF4F3D" w:rsidRPr="00CD2682">
        <w:rPr>
          <w:b/>
        </w:rPr>
        <w:fldChar w:fldCharType="begin"/>
      </w:r>
      <w:r w:rsidR="00AF4F3D" w:rsidRPr="00CD2682">
        <w:rPr>
          <w:b/>
        </w:rPr>
        <w:instrText xml:space="preserve"> REF oDF_SMA \h  \* MERGEFORMAT </w:instrText>
      </w:r>
      <w:r w:rsidR="00AF4F3D" w:rsidRPr="00CD2682">
        <w:rPr>
          <w:b/>
        </w:rPr>
      </w:r>
      <w:r w:rsidR="00AF4F3D" w:rsidRPr="00CD2682">
        <w:rPr>
          <w:b/>
        </w:rPr>
        <w:fldChar w:fldCharType="separate"/>
      </w:r>
      <w:r w:rsidR="00997CBB" w:rsidRPr="00997CBB">
        <w:rPr>
          <w:b/>
        </w:rPr>
        <w:t>DF.SMA</w:t>
      </w:r>
      <w:r w:rsidR="00AF4F3D" w:rsidRPr="00CD2682">
        <w:rPr>
          <w:b/>
        </w:rPr>
        <w:fldChar w:fldCharType="end"/>
      </w:r>
      <w:r w:rsidR="00AF4F3D" w:rsidRPr="00CD2682">
        <w:rPr>
          <w:b/>
        </w:rPr>
        <w:t xml:space="preserve"> / </w:t>
      </w:r>
      <w:r w:rsidR="00AF4F3D" w:rsidRPr="00CD2682">
        <w:rPr>
          <w:b/>
        </w:rPr>
        <w:fldChar w:fldCharType="begin"/>
      </w:r>
      <w:r w:rsidR="00AF4F3D" w:rsidRPr="00CD2682">
        <w:rPr>
          <w:b/>
        </w:rPr>
        <w:instrText xml:space="preserve"> REF oPIN_CONF \h  \* MERGEFORMAT </w:instrText>
      </w:r>
      <w:r w:rsidR="00AF4F3D" w:rsidRPr="00CD2682">
        <w:rPr>
          <w:b/>
        </w:rPr>
      </w:r>
      <w:r w:rsidR="00AF4F3D" w:rsidRPr="00CD2682">
        <w:rPr>
          <w:b/>
        </w:rPr>
        <w:fldChar w:fldCharType="separate"/>
      </w:r>
      <w:r w:rsidR="00997CBB" w:rsidRPr="00997CBB">
        <w:rPr>
          <w:b/>
        </w:rPr>
        <w:t>PIN.CONF</w:t>
      </w:r>
      <w:r w:rsidR="00AF4F3D" w:rsidRPr="00CD2682">
        <w:rPr>
          <w:b/>
        </w:rPr>
        <w:fldChar w:fldCharType="end"/>
      </w:r>
      <w:r w:rsidR="007416A5" w:rsidRPr="00CD2682">
        <w:rPr>
          <w:b/>
        </w:rPr>
        <w:t xml:space="preserve"> @</w:t>
      </w:r>
      <w:proofErr w:type="spellStart"/>
      <w:r w:rsidR="007416A5" w:rsidRPr="00CD2682">
        <w:rPr>
          <w:b/>
        </w:rPr>
        <w:t>deprecate</w:t>
      </w:r>
      <w:commentRangeStart w:id="405"/>
      <w:r w:rsidR="007416A5" w:rsidRPr="00CD2682">
        <w:rPr>
          <w:b/>
        </w:rPr>
        <w:t>d</w:t>
      </w:r>
      <w:commentRangeEnd w:id="405"/>
      <w:proofErr w:type="spellEnd"/>
      <w:r w:rsidR="007416A5" w:rsidRPr="00CD2682">
        <w:rPr>
          <w:rStyle w:val="Kommentarzeichen"/>
          <w:rFonts w:eastAsia="Times New Roman"/>
        </w:rPr>
        <w:commentReference w:id="405"/>
      </w:r>
    </w:p>
    <w:p w:rsidR="00615286" w:rsidRPr="000571F4" w:rsidRDefault="00A909C6" w:rsidP="00F4760F">
      <w:pPr>
        <w:pStyle w:val="gemEinzug"/>
        <w:ind w:left="540"/>
      </w:pPr>
      <w:r w:rsidRPr="00CD2682">
        <w:fldChar w:fldCharType="begin"/>
      </w:r>
      <w:r w:rsidRPr="00CD2682">
        <w:instrText xml:space="preserve"> REF oPIN_CONF \h  \* MERGEFORMAT </w:instrText>
      </w:r>
      <w:r w:rsidRPr="00CD2682">
        <w:fldChar w:fldCharType="separate"/>
      </w:r>
      <w:r w:rsidR="00997CBB" w:rsidRPr="00997CBB">
        <w:t>PIN.CONF</w:t>
      </w:r>
      <w:r w:rsidRPr="00CD2682">
        <w:fldChar w:fldCharType="end"/>
      </w:r>
      <w:r w:rsidR="00763CFF" w:rsidRPr="00CD2682">
        <w:t xml:space="preserve"> MUSS die in </w:t>
      </w:r>
      <w:r w:rsidR="008866E4" w:rsidRPr="00CD2682">
        <w:t>Tab_SMC-</w:t>
      </w:r>
      <w:r w:rsidR="008866E4" w:rsidRPr="000571F4">
        <w:t>B</w:t>
      </w:r>
      <w:r w:rsidR="00763CFF" w:rsidRPr="000571F4">
        <w:t>_ObjSys_0</w:t>
      </w:r>
      <w:r w:rsidRPr="000571F4">
        <w:t>39</w:t>
      </w:r>
      <w:r w:rsidR="00763CFF" w:rsidRPr="000571F4">
        <w:t xml:space="preserve"> dargestellten Werte besitzen.</w:t>
      </w:r>
    </w:p>
    <w:p w:rsidR="00F4760F" w:rsidRPr="000571F4" w:rsidRDefault="00F4760F" w:rsidP="00F4760F">
      <w:pPr>
        <w:pStyle w:val="gemEinzug"/>
        <w:ind w:left="540"/>
      </w:pPr>
    </w:p>
    <w:p w:rsidR="00467C2D" w:rsidRPr="000571F4" w:rsidRDefault="00B33D07" w:rsidP="00AE4B6A">
      <w:pPr>
        <w:pStyle w:val="Beschriftung"/>
        <w:rPr>
          <w:lang w:val="it-IT"/>
        </w:rPr>
      </w:pPr>
      <w:bookmarkStart w:id="406" w:name="_Ref317080413"/>
      <w:bookmarkStart w:id="407" w:name="_Toc501368310"/>
      <w:r w:rsidRPr="000571F4">
        <w:rPr>
          <w:lang w:val="it-IT"/>
        </w:rPr>
        <w:t xml:space="preserve">Tabelle </w:t>
      </w:r>
      <w:r w:rsidRPr="000571F4">
        <w:fldChar w:fldCharType="begin"/>
      </w:r>
      <w:r w:rsidRPr="000571F4">
        <w:rPr>
          <w:lang w:val="it-IT"/>
        </w:rPr>
        <w:instrText xml:space="preserve"> SEQ Tabelle \* ARABIC </w:instrText>
      </w:r>
      <w:r w:rsidRPr="000571F4">
        <w:fldChar w:fldCharType="separate"/>
      </w:r>
      <w:r w:rsidR="00997CBB">
        <w:rPr>
          <w:noProof/>
          <w:lang w:val="it-IT"/>
        </w:rPr>
        <w:t>46</w:t>
      </w:r>
      <w:r w:rsidRPr="000571F4">
        <w:fldChar w:fldCharType="end"/>
      </w:r>
      <w:bookmarkEnd w:id="406"/>
      <w:r w:rsidR="00D926C6" w:rsidRPr="000571F4">
        <w:rPr>
          <w:lang w:val="it-IT"/>
        </w:rPr>
        <w:t>: Tab_SMC-B_ObjSys_039</w:t>
      </w:r>
      <w:r w:rsidR="00A909C6" w:rsidRPr="000571F4">
        <w:rPr>
          <w:lang w:val="it-IT"/>
        </w:rPr>
        <w:t xml:space="preserve"> </w:t>
      </w:r>
      <w:r w:rsidR="00E52D16" w:rsidRPr="000571F4">
        <w:t xml:space="preserve">Initialisierte </w:t>
      </w:r>
      <w:proofErr w:type="spellStart"/>
      <w:r w:rsidR="00367222" w:rsidRPr="000571F4">
        <w:rPr>
          <w:lang w:val="it-IT"/>
        </w:rPr>
        <w:t>Attribute</w:t>
      </w:r>
      <w:proofErr w:type="spellEnd"/>
      <w:r w:rsidR="00467C2D" w:rsidRPr="000571F4">
        <w:rPr>
          <w:lang w:val="it-IT"/>
        </w:rPr>
        <w:t xml:space="preserve"> </w:t>
      </w:r>
      <w:r w:rsidR="003937A9" w:rsidRPr="000571F4">
        <w:rPr>
          <w:lang w:val="it-IT"/>
        </w:rPr>
        <w:t xml:space="preserve">von </w:t>
      </w:r>
      <w:r w:rsidR="003937A9" w:rsidRPr="000571F4">
        <w:fldChar w:fldCharType="begin"/>
      </w:r>
      <w:r w:rsidR="003937A9" w:rsidRPr="000571F4">
        <w:rPr>
          <w:lang w:val="it-IT"/>
        </w:rPr>
        <w:instrText xml:space="preserve"> REF oMF \h </w:instrText>
      </w:r>
      <w:r w:rsidR="003E07E3" w:rsidRPr="000571F4">
        <w:rPr>
          <w:lang w:val="it-IT"/>
        </w:rPr>
        <w:instrText xml:space="preserve"> \* MERGEFORMAT </w:instrText>
      </w:r>
      <w:r w:rsidR="003937A9" w:rsidRPr="000571F4">
        <w:fldChar w:fldCharType="separate"/>
      </w:r>
      <w:r w:rsidR="00997CBB" w:rsidRPr="00997CBB">
        <w:rPr>
          <w:lang w:val="it-IT"/>
        </w:rPr>
        <w:t>MF</w:t>
      </w:r>
      <w:r w:rsidR="003937A9" w:rsidRPr="000571F4">
        <w:fldChar w:fldCharType="end"/>
      </w:r>
      <w:r w:rsidR="003937A9" w:rsidRPr="000571F4">
        <w:rPr>
          <w:lang w:val="it-IT"/>
        </w:rPr>
        <w:t xml:space="preserve"> / </w:t>
      </w:r>
      <w:r w:rsidR="003937A9" w:rsidRPr="000571F4">
        <w:fldChar w:fldCharType="begin"/>
      </w:r>
      <w:r w:rsidR="003937A9" w:rsidRPr="000571F4">
        <w:rPr>
          <w:lang w:val="it-IT"/>
        </w:rPr>
        <w:instrText xml:space="preserve"> REF oDF_SMA \h </w:instrText>
      </w:r>
      <w:r w:rsidR="003E07E3" w:rsidRPr="000571F4">
        <w:rPr>
          <w:lang w:val="it-IT"/>
        </w:rPr>
        <w:instrText xml:space="preserve"> \* MERGEFORMAT </w:instrText>
      </w:r>
      <w:r w:rsidR="003937A9" w:rsidRPr="000571F4">
        <w:fldChar w:fldCharType="separate"/>
      </w:r>
      <w:r w:rsidR="00997CBB" w:rsidRPr="00997CBB">
        <w:rPr>
          <w:lang w:val="it-IT"/>
        </w:rPr>
        <w:t>DF.SMA</w:t>
      </w:r>
      <w:r w:rsidR="003937A9" w:rsidRPr="000571F4">
        <w:fldChar w:fldCharType="end"/>
      </w:r>
      <w:r w:rsidR="003937A9" w:rsidRPr="000571F4">
        <w:rPr>
          <w:lang w:val="it-IT"/>
        </w:rPr>
        <w:t xml:space="preserve"> / </w:t>
      </w:r>
      <w:r w:rsidR="003937A9" w:rsidRPr="000571F4">
        <w:rPr>
          <w:rFonts w:cs="Arial"/>
        </w:rPr>
        <w:fldChar w:fldCharType="begin"/>
      </w:r>
      <w:r w:rsidR="003937A9" w:rsidRPr="000571F4">
        <w:rPr>
          <w:lang w:val="it-IT"/>
        </w:rPr>
        <w:instrText xml:space="preserve"> REF oPIN_CONF \h </w:instrText>
      </w:r>
      <w:r w:rsidR="003E07E3" w:rsidRPr="000571F4">
        <w:rPr>
          <w:rFonts w:cs="Arial"/>
          <w:lang w:val="it-IT"/>
        </w:rPr>
        <w:instrText xml:space="preserve"> \* MERGEFORMAT </w:instrText>
      </w:r>
      <w:r w:rsidR="003937A9" w:rsidRPr="000571F4">
        <w:rPr>
          <w:rFonts w:cs="Arial"/>
        </w:rPr>
      </w:r>
      <w:r w:rsidR="003937A9" w:rsidRPr="000571F4">
        <w:rPr>
          <w:rFonts w:cs="Arial"/>
        </w:rPr>
        <w:fldChar w:fldCharType="separate"/>
      </w:r>
      <w:r w:rsidR="00997CBB" w:rsidRPr="00997CBB">
        <w:rPr>
          <w:lang w:val="it-IT"/>
        </w:rPr>
        <w:t>PIN.CONF</w:t>
      </w:r>
      <w:bookmarkEnd w:id="407"/>
      <w:r w:rsidR="003937A9"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467C2D"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467C2D" w:rsidRPr="000571F4" w:rsidRDefault="00467C2D" w:rsidP="00EB2BBD">
            <w:pPr>
              <w:pStyle w:val="gemtab11ptAbstand"/>
              <w:keepNext/>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467C2D" w:rsidRPr="000571F4" w:rsidRDefault="00467C2D" w:rsidP="00EB2BBD">
            <w:pPr>
              <w:pStyle w:val="gemtab11ptAbstand"/>
              <w:keepNext/>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467C2D" w:rsidRPr="000571F4" w:rsidRDefault="00467C2D" w:rsidP="00EB2BBD">
            <w:pPr>
              <w:pStyle w:val="gemtab11ptAbstand"/>
              <w:keepNext/>
              <w:rPr>
                <w:b/>
                <w:sz w:val="20"/>
              </w:rPr>
            </w:pPr>
            <w:r w:rsidRPr="000571F4">
              <w:rPr>
                <w:b/>
                <w:sz w:val="20"/>
              </w:rPr>
              <w:t>Bemerkung</w:t>
            </w:r>
          </w:p>
        </w:tc>
      </w:tr>
      <w:tr w:rsidR="00467C2D" w:rsidRPr="000571F4">
        <w:tc>
          <w:tcPr>
            <w:tcW w:w="2088" w:type="dxa"/>
            <w:shd w:val="clear" w:color="auto" w:fill="auto"/>
          </w:tcPr>
          <w:p w:rsidR="00467C2D" w:rsidRPr="000571F4" w:rsidRDefault="00467C2D" w:rsidP="00EB2BBD">
            <w:pPr>
              <w:pStyle w:val="gemtab11ptAbstand"/>
              <w:keepNext/>
              <w:rPr>
                <w:sz w:val="20"/>
              </w:rPr>
            </w:pPr>
            <w:r w:rsidRPr="000571F4">
              <w:rPr>
                <w:sz w:val="20"/>
              </w:rPr>
              <w:t>Objekttyp</w:t>
            </w:r>
          </w:p>
        </w:tc>
        <w:tc>
          <w:tcPr>
            <w:tcW w:w="4680" w:type="dxa"/>
            <w:shd w:val="clear" w:color="auto" w:fill="auto"/>
          </w:tcPr>
          <w:p w:rsidR="00467C2D" w:rsidRPr="000571F4" w:rsidRDefault="00467C2D" w:rsidP="00EB2BBD">
            <w:pPr>
              <w:pStyle w:val="gemtab11ptAbstand"/>
              <w:keepNext/>
              <w:rPr>
                <w:sz w:val="20"/>
              </w:rPr>
            </w:pPr>
            <w:r w:rsidRPr="000571F4">
              <w:rPr>
                <w:sz w:val="20"/>
              </w:rPr>
              <w:t>Passwortobjekt</w:t>
            </w:r>
          </w:p>
        </w:tc>
        <w:tc>
          <w:tcPr>
            <w:tcW w:w="2160" w:type="dxa"/>
            <w:shd w:val="clear" w:color="auto" w:fill="auto"/>
          </w:tcPr>
          <w:p w:rsidR="00467C2D" w:rsidRPr="000571F4" w:rsidRDefault="00467C2D" w:rsidP="00EB2BBD">
            <w:pPr>
              <w:pStyle w:val="gemtab11ptAbstand"/>
              <w:keepNext/>
              <w:rPr>
                <w:sz w:val="20"/>
              </w:rPr>
            </w:pPr>
          </w:p>
        </w:tc>
      </w:tr>
      <w:tr w:rsidR="00467C2D" w:rsidRPr="000571F4">
        <w:tc>
          <w:tcPr>
            <w:tcW w:w="2088" w:type="dxa"/>
            <w:tcBorders>
              <w:bottom w:val="single" w:sz="6" w:space="0" w:color="000000"/>
            </w:tcBorders>
            <w:shd w:val="clear" w:color="auto" w:fill="auto"/>
          </w:tcPr>
          <w:p w:rsidR="00467C2D" w:rsidRPr="000571F4" w:rsidRDefault="00467C2D" w:rsidP="00D3776A">
            <w:pPr>
              <w:pStyle w:val="gemtab11ptAbstand"/>
              <w:rPr>
                <w:i/>
                <w:sz w:val="20"/>
              </w:rPr>
            </w:pPr>
            <w:r w:rsidRPr="000571F4">
              <w:rPr>
                <w:i/>
                <w:sz w:val="20"/>
              </w:rPr>
              <w:t>pwdIdentifier</w:t>
            </w:r>
          </w:p>
        </w:tc>
        <w:tc>
          <w:tcPr>
            <w:tcW w:w="4680" w:type="dxa"/>
            <w:tcBorders>
              <w:bottom w:val="single" w:sz="6" w:space="0" w:color="000000"/>
            </w:tcBorders>
            <w:shd w:val="clear" w:color="auto" w:fill="auto"/>
          </w:tcPr>
          <w:p w:rsidR="00467C2D" w:rsidRPr="000571F4" w:rsidRDefault="00596EE0" w:rsidP="00D3776A">
            <w:pPr>
              <w:pStyle w:val="gemtab11ptAbstand"/>
              <w:rPr>
                <w:sz w:val="20"/>
              </w:rPr>
            </w:pPr>
            <w:r>
              <w:rPr>
                <w:sz w:val="20"/>
              </w:rPr>
              <w:t>‘</w:t>
            </w:r>
            <w:r w:rsidR="00467C2D" w:rsidRPr="000571F4">
              <w:rPr>
                <w:sz w:val="20"/>
              </w:rPr>
              <w:t>01</w:t>
            </w:r>
            <w:r>
              <w:rPr>
                <w:sz w:val="20"/>
              </w:rPr>
              <w:t>’</w:t>
            </w:r>
            <w:r w:rsidR="00467C2D" w:rsidRPr="000571F4">
              <w:rPr>
                <w:sz w:val="20"/>
              </w:rPr>
              <w:t xml:space="preserve"> = 1</w:t>
            </w:r>
          </w:p>
        </w:tc>
        <w:tc>
          <w:tcPr>
            <w:tcW w:w="2160" w:type="dxa"/>
            <w:tcBorders>
              <w:bottom w:val="single" w:sz="6" w:space="0" w:color="000000"/>
            </w:tcBorders>
            <w:shd w:val="clear" w:color="auto" w:fill="auto"/>
          </w:tcPr>
          <w:p w:rsidR="00467C2D" w:rsidRPr="000571F4" w:rsidRDefault="00467C2D" w:rsidP="00D3776A">
            <w:pPr>
              <w:pStyle w:val="gemtab11ptAbstand"/>
              <w:rPr>
                <w:sz w:val="20"/>
              </w:rPr>
            </w:pPr>
          </w:p>
        </w:tc>
      </w:tr>
      <w:tr w:rsidR="005C2176" w:rsidRPr="000571F4" w:rsidTr="00AE59EB">
        <w:tc>
          <w:tcPr>
            <w:tcW w:w="2088" w:type="dxa"/>
            <w:tcBorders>
              <w:bottom w:val="single" w:sz="6" w:space="0" w:color="000000"/>
            </w:tcBorders>
            <w:shd w:val="clear" w:color="auto" w:fill="auto"/>
            <w:vAlign w:val="center"/>
          </w:tcPr>
          <w:p w:rsidR="005C2176" w:rsidRPr="000571F4" w:rsidRDefault="005C2176" w:rsidP="00AE59EB">
            <w:pPr>
              <w:pStyle w:val="gemTab10pt"/>
              <w:rPr>
                <w:i/>
              </w:rPr>
            </w:pPr>
            <w:r w:rsidRPr="000571F4">
              <w:rPr>
                <w:i/>
              </w:rPr>
              <w:t>secret</w:t>
            </w:r>
          </w:p>
        </w:tc>
        <w:tc>
          <w:tcPr>
            <w:tcW w:w="4680" w:type="dxa"/>
            <w:tcBorders>
              <w:bottom w:val="single" w:sz="6" w:space="0" w:color="000000"/>
            </w:tcBorders>
            <w:shd w:val="clear" w:color="auto" w:fill="auto"/>
            <w:vAlign w:val="center"/>
          </w:tcPr>
          <w:p w:rsidR="005C2176" w:rsidRPr="000571F4" w:rsidRDefault="005C2176" w:rsidP="00AE59EB">
            <w:pPr>
              <w:pStyle w:val="gemTab10pt"/>
            </w:pPr>
            <w:r w:rsidRPr="000571F4">
              <w:t>undefiniert</w:t>
            </w:r>
          </w:p>
        </w:tc>
        <w:tc>
          <w:tcPr>
            <w:tcW w:w="2160" w:type="dxa"/>
            <w:tcBorders>
              <w:bottom w:val="single" w:sz="6" w:space="0" w:color="000000"/>
            </w:tcBorders>
            <w:shd w:val="clear" w:color="auto" w:fill="auto"/>
            <w:vAlign w:val="center"/>
          </w:tcPr>
          <w:p w:rsidR="005C2176" w:rsidRPr="000571F4" w:rsidRDefault="005C2176" w:rsidP="00AE59EB">
            <w:pPr>
              <w:pStyle w:val="gemTab10pt"/>
            </w:pPr>
          </w:p>
        </w:tc>
      </w:tr>
      <w:tr w:rsidR="005C2176" w:rsidRPr="000571F4">
        <w:tc>
          <w:tcPr>
            <w:tcW w:w="2088" w:type="dxa"/>
            <w:tcBorders>
              <w:bottom w:val="single" w:sz="6" w:space="0" w:color="000000"/>
            </w:tcBorders>
            <w:shd w:val="clear" w:color="auto" w:fill="auto"/>
          </w:tcPr>
          <w:p w:rsidR="005C2176" w:rsidRPr="000571F4" w:rsidRDefault="005C2176" w:rsidP="00D3776A">
            <w:pPr>
              <w:pStyle w:val="gemtab11ptAbstand"/>
              <w:rPr>
                <w:i/>
                <w:sz w:val="20"/>
              </w:rPr>
            </w:pPr>
            <w:r w:rsidRPr="000571F4">
              <w:rPr>
                <w:i/>
                <w:sz w:val="20"/>
              </w:rPr>
              <w:t>minimumLength</w:t>
            </w:r>
          </w:p>
        </w:tc>
        <w:tc>
          <w:tcPr>
            <w:tcW w:w="4680" w:type="dxa"/>
            <w:tcBorders>
              <w:bottom w:val="single" w:sz="6" w:space="0" w:color="000000"/>
            </w:tcBorders>
            <w:shd w:val="clear" w:color="auto" w:fill="auto"/>
          </w:tcPr>
          <w:p w:rsidR="005C2176" w:rsidRPr="000571F4" w:rsidRDefault="005C2176" w:rsidP="00D3776A">
            <w:pPr>
              <w:pStyle w:val="gemtab11ptAbstand"/>
              <w:rPr>
                <w:sz w:val="20"/>
              </w:rPr>
            </w:pPr>
            <w:r w:rsidRPr="000571F4">
              <w:rPr>
                <w:sz w:val="20"/>
              </w:rPr>
              <w:t>6</w:t>
            </w:r>
          </w:p>
        </w:tc>
        <w:tc>
          <w:tcPr>
            <w:tcW w:w="2160" w:type="dxa"/>
            <w:tcBorders>
              <w:bottom w:val="single" w:sz="6" w:space="0" w:color="000000"/>
            </w:tcBorders>
            <w:shd w:val="clear" w:color="auto" w:fill="auto"/>
          </w:tcPr>
          <w:p w:rsidR="005C2176" w:rsidRPr="000571F4" w:rsidRDefault="005C2176" w:rsidP="00D3776A">
            <w:pPr>
              <w:pStyle w:val="gemtab11ptAbstand"/>
              <w:rPr>
                <w:sz w:val="20"/>
              </w:rPr>
            </w:pPr>
          </w:p>
        </w:tc>
      </w:tr>
      <w:tr w:rsidR="005C2176" w:rsidRPr="000571F4">
        <w:tc>
          <w:tcPr>
            <w:tcW w:w="2088" w:type="dxa"/>
            <w:tcBorders>
              <w:bottom w:val="single" w:sz="6" w:space="0" w:color="000000"/>
            </w:tcBorders>
            <w:shd w:val="clear" w:color="auto" w:fill="auto"/>
          </w:tcPr>
          <w:p w:rsidR="005C2176" w:rsidRPr="000571F4" w:rsidRDefault="005C2176" w:rsidP="00D3776A">
            <w:pPr>
              <w:pStyle w:val="gemtab11ptAbstand"/>
              <w:rPr>
                <w:i/>
                <w:sz w:val="20"/>
              </w:rPr>
            </w:pPr>
            <w:r w:rsidRPr="000571F4">
              <w:rPr>
                <w:i/>
                <w:sz w:val="20"/>
              </w:rPr>
              <w:t>maximumLength</w:t>
            </w:r>
          </w:p>
        </w:tc>
        <w:tc>
          <w:tcPr>
            <w:tcW w:w="4680" w:type="dxa"/>
            <w:tcBorders>
              <w:bottom w:val="single" w:sz="6" w:space="0" w:color="000000"/>
            </w:tcBorders>
            <w:shd w:val="clear" w:color="auto" w:fill="auto"/>
          </w:tcPr>
          <w:p w:rsidR="005C2176" w:rsidRPr="000571F4" w:rsidRDefault="005C2176" w:rsidP="00D3776A">
            <w:pPr>
              <w:pStyle w:val="gemtab11ptAbstand"/>
              <w:rPr>
                <w:sz w:val="20"/>
              </w:rPr>
            </w:pPr>
            <w:r w:rsidRPr="000571F4">
              <w:rPr>
                <w:sz w:val="20"/>
              </w:rPr>
              <w:t>8</w:t>
            </w:r>
          </w:p>
        </w:tc>
        <w:tc>
          <w:tcPr>
            <w:tcW w:w="2160" w:type="dxa"/>
            <w:tcBorders>
              <w:bottom w:val="single" w:sz="6" w:space="0" w:color="000000"/>
            </w:tcBorders>
            <w:shd w:val="clear" w:color="auto" w:fill="auto"/>
          </w:tcPr>
          <w:p w:rsidR="005C2176" w:rsidRPr="000571F4" w:rsidRDefault="005C2176" w:rsidP="00D3776A">
            <w:pPr>
              <w:pStyle w:val="gemtab11ptAbstand"/>
              <w:rPr>
                <w:sz w:val="20"/>
              </w:rPr>
            </w:pPr>
          </w:p>
        </w:tc>
      </w:tr>
      <w:tr w:rsidR="005C2176" w:rsidRPr="000571F4">
        <w:tc>
          <w:tcPr>
            <w:tcW w:w="2088" w:type="dxa"/>
            <w:tcBorders>
              <w:bottom w:val="single" w:sz="6" w:space="0" w:color="000000"/>
            </w:tcBorders>
            <w:shd w:val="clear" w:color="auto" w:fill="auto"/>
          </w:tcPr>
          <w:p w:rsidR="005C2176" w:rsidRPr="000571F4" w:rsidRDefault="005C2176" w:rsidP="00D3776A">
            <w:pPr>
              <w:pStyle w:val="gemtab11ptAbstand"/>
              <w:rPr>
                <w:i/>
                <w:sz w:val="20"/>
              </w:rPr>
            </w:pPr>
            <w:r w:rsidRPr="000571F4">
              <w:rPr>
                <w:i/>
                <w:sz w:val="20"/>
              </w:rPr>
              <w:t>startRetryCounter</w:t>
            </w:r>
          </w:p>
        </w:tc>
        <w:tc>
          <w:tcPr>
            <w:tcW w:w="4680" w:type="dxa"/>
            <w:tcBorders>
              <w:bottom w:val="single" w:sz="6" w:space="0" w:color="000000"/>
            </w:tcBorders>
            <w:shd w:val="clear" w:color="auto" w:fill="auto"/>
          </w:tcPr>
          <w:p w:rsidR="005C2176" w:rsidRPr="000571F4" w:rsidRDefault="005C2176" w:rsidP="00D3776A">
            <w:pPr>
              <w:pStyle w:val="gemtab11ptAbstand"/>
              <w:rPr>
                <w:sz w:val="20"/>
              </w:rPr>
            </w:pPr>
            <w:r w:rsidRPr="000571F4">
              <w:rPr>
                <w:sz w:val="20"/>
              </w:rPr>
              <w:t>3</w:t>
            </w:r>
          </w:p>
        </w:tc>
        <w:tc>
          <w:tcPr>
            <w:tcW w:w="2160" w:type="dxa"/>
            <w:tcBorders>
              <w:bottom w:val="single" w:sz="6" w:space="0" w:color="000000"/>
            </w:tcBorders>
            <w:shd w:val="clear" w:color="auto" w:fill="auto"/>
          </w:tcPr>
          <w:p w:rsidR="005C2176" w:rsidRPr="000571F4" w:rsidRDefault="005C2176" w:rsidP="00D3776A">
            <w:pPr>
              <w:pStyle w:val="gemtab11ptAbstand"/>
              <w:rPr>
                <w:sz w:val="20"/>
              </w:rPr>
            </w:pPr>
          </w:p>
        </w:tc>
      </w:tr>
      <w:tr w:rsidR="005C2176" w:rsidRPr="000571F4">
        <w:tc>
          <w:tcPr>
            <w:tcW w:w="2088" w:type="dxa"/>
            <w:tcBorders>
              <w:bottom w:val="single" w:sz="6" w:space="0" w:color="000000"/>
            </w:tcBorders>
            <w:shd w:val="clear" w:color="auto" w:fill="auto"/>
          </w:tcPr>
          <w:p w:rsidR="005C2176" w:rsidRPr="000571F4" w:rsidRDefault="005C2176" w:rsidP="00D3776A">
            <w:pPr>
              <w:pStyle w:val="gemtab11ptAbstand"/>
              <w:rPr>
                <w:i/>
                <w:sz w:val="20"/>
              </w:rPr>
            </w:pPr>
            <w:r w:rsidRPr="000571F4">
              <w:rPr>
                <w:i/>
                <w:sz w:val="20"/>
              </w:rPr>
              <w:t>retryCounter</w:t>
            </w:r>
          </w:p>
        </w:tc>
        <w:tc>
          <w:tcPr>
            <w:tcW w:w="4680" w:type="dxa"/>
            <w:tcBorders>
              <w:bottom w:val="single" w:sz="6" w:space="0" w:color="000000"/>
            </w:tcBorders>
            <w:shd w:val="clear" w:color="auto" w:fill="auto"/>
          </w:tcPr>
          <w:p w:rsidR="005C2176" w:rsidRPr="000571F4" w:rsidRDefault="005C2176" w:rsidP="00D3776A">
            <w:pPr>
              <w:pStyle w:val="gemtab11ptAbstand"/>
              <w:rPr>
                <w:sz w:val="20"/>
              </w:rPr>
            </w:pPr>
            <w:r w:rsidRPr="000571F4">
              <w:rPr>
                <w:sz w:val="20"/>
              </w:rPr>
              <w:t>3</w:t>
            </w:r>
          </w:p>
        </w:tc>
        <w:tc>
          <w:tcPr>
            <w:tcW w:w="2160" w:type="dxa"/>
            <w:tcBorders>
              <w:bottom w:val="single" w:sz="6" w:space="0" w:color="000000"/>
            </w:tcBorders>
            <w:shd w:val="clear" w:color="auto" w:fill="auto"/>
          </w:tcPr>
          <w:p w:rsidR="005C2176" w:rsidRPr="000571F4" w:rsidRDefault="005C2176" w:rsidP="00D3776A">
            <w:pPr>
              <w:pStyle w:val="gemtab11ptAbstand"/>
              <w:rPr>
                <w:sz w:val="20"/>
              </w:rPr>
            </w:pPr>
          </w:p>
        </w:tc>
      </w:tr>
      <w:tr w:rsidR="005C2176" w:rsidRPr="000571F4">
        <w:tc>
          <w:tcPr>
            <w:tcW w:w="2088" w:type="dxa"/>
            <w:shd w:val="clear" w:color="auto" w:fill="auto"/>
            <w:vAlign w:val="center"/>
          </w:tcPr>
          <w:p w:rsidR="005C2176" w:rsidRPr="00687406" w:rsidRDefault="005C2176" w:rsidP="00D3776A">
            <w:pPr>
              <w:pStyle w:val="gemtab11ptAbstand"/>
              <w:rPr>
                <w:i/>
                <w:sz w:val="20"/>
              </w:rPr>
            </w:pPr>
            <w:r w:rsidRPr="00687406">
              <w:rPr>
                <w:i/>
                <w:sz w:val="20"/>
              </w:rPr>
              <w:t>transportStatus</w:t>
            </w:r>
          </w:p>
        </w:tc>
        <w:tc>
          <w:tcPr>
            <w:tcW w:w="4680" w:type="dxa"/>
            <w:shd w:val="clear" w:color="auto" w:fill="auto"/>
          </w:tcPr>
          <w:p w:rsidR="005C2176" w:rsidRPr="00444CF9" w:rsidRDefault="00C1519B" w:rsidP="00C1519B">
            <w:pPr>
              <w:pStyle w:val="gemtab11ptAbstand"/>
              <w:rPr>
                <w:sz w:val="20"/>
              </w:rPr>
            </w:pPr>
            <w:r w:rsidRPr="00444CF9">
              <w:rPr>
                <w:sz w:val="20"/>
              </w:rPr>
              <w:t>Transport-PIN</w:t>
            </w:r>
          </w:p>
        </w:tc>
        <w:tc>
          <w:tcPr>
            <w:tcW w:w="2160" w:type="dxa"/>
            <w:shd w:val="clear" w:color="auto" w:fill="auto"/>
            <w:vAlign w:val="center"/>
          </w:tcPr>
          <w:p w:rsidR="005C2176" w:rsidRPr="000571F4" w:rsidRDefault="005C2176" w:rsidP="00D3776A">
            <w:pPr>
              <w:pStyle w:val="gemtab11ptAbstand"/>
              <w:rPr>
                <w:sz w:val="20"/>
              </w:rPr>
            </w:pPr>
          </w:p>
        </w:tc>
      </w:tr>
      <w:tr w:rsidR="005C2176" w:rsidRPr="000571F4">
        <w:tc>
          <w:tcPr>
            <w:tcW w:w="2088" w:type="dxa"/>
            <w:tcBorders>
              <w:bottom w:val="single" w:sz="6" w:space="0" w:color="000000"/>
            </w:tcBorders>
            <w:shd w:val="clear" w:color="auto" w:fill="auto"/>
          </w:tcPr>
          <w:p w:rsidR="005C2176" w:rsidRPr="000571F4" w:rsidRDefault="005C2176" w:rsidP="00D3776A">
            <w:pPr>
              <w:pStyle w:val="gemtab11ptAbstand"/>
              <w:rPr>
                <w:i/>
                <w:sz w:val="20"/>
              </w:rPr>
            </w:pPr>
            <w:r w:rsidRPr="000571F4">
              <w:rPr>
                <w:i/>
                <w:sz w:val="20"/>
              </w:rPr>
              <w:t>flagEnabled</w:t>
            </w:r>
          </w:p>
        </w:tc>
        <w:tc>
          <w:tcPr>
            <w:tcW w:w="4680" w:type="dxa"/>
            <w:tcBorders>
              <w:bottom w:val="single" w:sz="6" w:space="0" w:color="000000"/>
            </w:tcBorders>
            <w:shd w:val="clear" w:color="auto" w:fill="auto"/>
          </w:tcPr>
          <w:p w:rsidR="005C2176" w:rsidRPr="000571F4" w:rsidRDefault="005C2176" w:rsidP="00D3776A">
            <w:pPr>
              <w:pStyle w:val="gemtab11ptAbstand"/>
              <w:rPr>
                <w:sz w:val="20"/>
              </w:rPr>
            </w:pPr>
            <w:r w:rsidRPr="000571F4">
              <w:rPr>
                <w:sz w:val="20"/>
              </w:rPr>
              <w:t>True</w:t>
            </w:r>
          </w:p>
        </w:tc>
        <w:tc>
          <w:tcPr>
            <w:tcW w:w="2160" w:type="dxa"/>
            <w:tcBorders>
              <w:bottom w:val="single" w:sz="6" w:space="0" w:color="000000"/>
            </w:tcBorders>
            <w:shd w:val="clear" w:color="auto" w:fill="auto"/>
          </w:tcPr>
          <w:p w:rsidR="005C2176" w:rsidRPr="000571F4" w:rsidRDefault="005C2176" w:rsidP="00D3776A">
            <w:pPr>
              <w:pStyle w:val="gemtab11ptAbstand"/>
              <w:rPr>
                <w:sz w:val="20"/>
              </w:rPr>
            </w:pPr>
          </w:p>
        </w:tc>
      </w:tr>
      <w:tr w:rsidR="005C2176" w:rsidRPr="000571F4">
        <w:tc>
          <w:tcPr>
            <w:tcW w:w="2088" w:type="dxa"/>
            <w:tcBorders>
              <w:bottom w:val="single" w:sz="6" w:space="0" w:color="000000"/>
            </w:tcBorders>
            <w:shd w:val="clear" w:color="auto" w:fill="auto"/>
          </w:tcPr>
          <w:p w:rsidR="005C2176" w:rsidRPr="000571F4" w:rsidRDefault="005C2176" w:rsidP="00D3776A">
            <w:pPr>
              <w:pStyle w:val="gemtab11ptAbstand"/>
              <w:rPr>
                <w:i/>
                <w:sz w:val="20"/>
              </w:rPr>
            </w:pPr>
            <w:r w:rsidRPr="000571F4">
              <w:rPr>
                <w:i/>
                <w:sz w:val="20"/>
              </w:rPr>
              <w:t>startSsec</w:t>
            </w:r>
          </w:p>
        </w:tc>
        <w:tc>
          <w:tcPr>
            <w:tcW w:w="4680" w:type="dxa"/>
            <w:tcBorders>
              <w:bottom w:val="single" w:sz="6" w:space="0" w:color="000000"/>
            </w:tcBorders>
            <w:shd w:val="clear" w:color="auto" w:fill="auto"/>
          </w:tcPr>
          <w:p w:rsidR="005C2176" w:rsidRPr="000571F4" w:rsidRDefault="005C2176" w:rsidP="00D3776A">
            <w:pPr>
              <w:pStyle w:val="gemtab11ptAbstand"/>
              <w:rPr>
                <w:sz w:val="20"/>
              </w:rPr>
            </w:pPr>
            <w:r w:rsidRPr="000571F4">
              <w:rPr>
                <w:sz w:val="20"/>
              </w:rPr>
              <w:t>unendlich</w:t>
            </w:r>
          </w:p>
        </w:tc>
        <w:tc>
          <w:tcPr>
            <w:tcW w:w="2160" w:type="dxa"/>
            <w:tcBorders>
              <w:bottom w:val="single" w:sz="6" w:space="0" w:color="000000"/>
            </w:tcBorders>
            <w:shd w:val="clear" w:color="auto" w:fill="auto"/>
          </w:tcPr>
          <w:p w:rsidR="005C2176" w:rsidRPr="000571F4" w:rsidRDefault="005C2176" w:rsidP="00D3776A">
            <w:pPr>
              <w:pStyle w:val="gemtab11ptAbstand"/>
              <w:rPr>
                <w:strike/>
                <w:sz w:val="20"/>
              </w:rPr>
            </w:pPr>
          </w:p>
        </w:tc>
      </w:tr>
      <w:tr w:rsidR="005C2176" w:rsidRPr="000571F4" w:rsidTr="00AE59EB">
        <w:tc>
          <w:tcPr>
            <w:tcW w:w="2088" w:type="dxa"/>
            <w:tcBorders>
              <w:bottom w:val="single" w:sz="6" w:space="0" w:color="000000"/>
            </w:tcBorders>
            <w:shd w:val="clear" w:color="auto" w:fill="auto"/>
            <w:vAlign w:val="center"/>
          </w:tcPr>
          <w:p w:rsidR="005C2176" w:rsidRPr="000571F4" w:rsidRDefault="005C2176" w:rsidP="00AE59EB">
            <w:pPr>
              <w:pStyle w:val="gemTab10pt"/>
              <w:rPr>
                <w:i/>
              </w:rPr>
            </w:pPr>
            <w:r w:rsidRPr="000571F4">
              <w:rPr>
                <w:i/>
              </w:rPr>
              <w:t>PUK</w:t>
            </w:r>
          </w:p>
        </w:tc>
        <w:tc>
          <w:tcPr>
            <w:tcW w:w="4680" w:type="dxa"/>
            <w:tcBorders>
              <w:bottom w:val="single" w:sz="6" w:space="0" w:color="000000"/>
            </w:tcBorders>
            <w:shd w:val="clear" w:color="auto" w:fill="auto"/>
            <w:vAlign w:val="center"/>
          </w:tcPr>
          <w:p w:rsidR="005C2176" w:rsidRPr="000571F4" w:rsidRDefault="005C2176" w:rsidP="00AE59EB">
            <w:pPr>
              <w:pStyle w:val="gemTab10pt"/>
              <w:rPr>
                <w:strike/>
              </w:rPr>
            </w:pPr>
            <w:r w:rsidRPr="000571F4">
              <w:t>undefiniert</w:t>
            </w:r>
          </w:p>
        </w:tc>
        <w:tc>
          <w:tcPr>
            <w:tcW w:w="2160" w:type="dxa"/>
            <w:tcBorders>
              <w:bottom w:val="single" w:sz="6" w:space="0" w:color="000000"/>
            </w:tcBorders>
            <w:shd w:val="clear" w:color="auto" w:fill="auto"/>
            <w:vAlign w:val="center"/>
          </w:tcPr>
          <w:p w:rsidR="005C2176" w:rsidRPr="000571F4" w:rsidRDefault="005C2176" w:rsidP="00AE59EB">
            <w:pPr>
              <w:pStyle w:val="gemTab10pt"/>
              <w:rPr>
                <w:strike/>
              </w:rPr>
            </w:pPr>
          </w:p>
        </w:tc>
      </w:tr>
      <w:tr w:rsidR="005C2176" w:rsidRPr="000571F4">
        <w:tc>
          <w:tcPr>
            <w:tcW w:w="2088" w:type="dxa"/>
            <w:tcBorders>
              <w:bottom w:val="single" w:sz="4" w:space="0" w:color="auto"/>
            </w:tcBorders>
            <w:shd w:val="clear" w:color="auto" w:fill="auto"/>
          </w:tcPr>
          <w:p w:rsidR="005C2176" w:rsidRPr="000571F4" w:rsidRDefault="005C2176" w:rsidP="00D3776A">
            <w:pPr>
              <w:pStyle w:val="gemtab11ptAbstand"/>
              <w:rPr>
                <w:i/>
                <w:sz w:val="20"/>
              </w:rPr>
            </w:pPr>
            <w:r w:rsidRPr="000571F4">
              <w:rPr>
                <w:i/>
                <w:sz w:val="20"/>
              </w:rPr>
              <w:t>pukUsage</w:t>
            </w:r>
          </w:p>
        </w:tc>
        <w:tc>
          <w:tcPr>
            <w:tcW w:w="4680" w:type="dxa"/>
            <w:tcBorders>
              <w:bottom w:val="single" w:sz="4" w:space="0" w:color="auto"/>
            </w:tcBorders>
            <w:shd w:val="clear" w:color="auto" w:fill="auto"/>
          </w:tcPr>
          <w:p w:rsidR="005C2176" w:rsidRPr="000571F4" w:rsidRDefault="005C2176" w:rsidP="00D3776A">
            <w:pPr>
              <w:pStyle w:val="gemtab11ptAbstand"/>
              <w:rPr>
                <w:sz w:val="20"/>
              </w:rPr>
            </w:pPr>
            <w:r w:rsidRPr="000571F4">
              <w:rPr>
                <w:sz w:val="20"/>
              </w:rPr>
              <w:t>10</w:t>
            </w:r>
          </w:p>
        </w:tc>
        <w:tc>
          <w:tcPr>
            <w:tcW w:w="2160" w:type="dxa"/>
            <w:tcBorders>
              <w:bottom w:val="single" w:sz="4" w:space="0" w:color="auto"/>
            </w:tcBorders>
            <w:shd w:val="clear" w:color="auto" w:fill="auto"/>
          </w:tcPr>
          <w:p w:rsidR="005C2176" w:rsidRPr="000571F4" w:rsidRDefault="005C2176" w:rsidP="00D3776A">
            <w:pPr>
              <w:pStyle w:val="gemtab11ptAbstand"/>
              <w:rPr>
                <w:sz w:val="20"/>
              </w:rPr>
            </w:pPr>
          </w:p>
        </w:tc>
      </w:tr>
      <w:tr w:rsidR="00444CF9" w:rsidRPr="000571F4" w:rsidTr="004B330B">
        <w:tc>
          <w:tcPr>
            <w:tcW w:w="2088" w:type="dxa"/>
            <w:tcBorders>
              <w:bottom w:val="single" w:sz="6" w:space="0" w:color="000000"/>
            </w:tcBorders>
            <w:shd w:val="clear" w:color="auto" w:fill="auto"/>
          </w:tcPr>
          <w:p w:rsidR="00444CF9" w:rsidRPr="00444CF9" w:rsidRDefault="00444CF9" w:rsidP="004B330B">
            <w:pPr>
              <w:pStyle w:val="gemtab11ptAbstand"/>
              <w:rPr>
                <w:i/>
                <w:sz w:val="20"/>
                <w:highlight w:val="yellow"/>
              </w:rPr>
            </w:pPr>
            <w:r w:rsidRPr="00444CF9">
              <w:rPr>
                <w:i/>
                <w:sz w:val="20"/>
                <w:highlight w:val="yellow"/>
              </w:rPr>
              <w:t>lifeCycleStatus</w:t>
            </w:r>
          </w:p>
        </w:tc>
        <w:tc>
          <w:tcPr>
            <w:tcW w:w="4680" w:type="dxa"/>
            <w:tcBorders>
              <w:bottom w:val="single" w:sz="6" w:space="0" w:color="000000"/>
            </w:tcBorders>
            <w:shd w:val="clear" w:color="auto" w:fill="auto"/>
          </w:tcPr>
          <w:p w:rsidR="00444CF9" w:rsidRPr="00444CF9" w:rsidRDefault="00444CF9" w:rsidP="004B330B">
            <w:pPr>
              <w:pStyle w:val="gemtab11ptAbstand"/>
              <w:rPr>
                <w:sz w:val="20"/>
                <w:highlight w:val="yellow"/>
              </w:rPr>
            </w:pPr>
            <w:r w:rsidRPr="00444CF9">
              <w:rPr>
                <w:sz w:val="20"/>
                <w:highlight w:val="yellow"/>
              </w:rPr>
              <w:t>„Operational state (activated)</w:t>
            </w:r>
            <w:commentRangeStart w:id="408"/>
            <w:r w:rsidRPr="00444CF9">
              <w:rPr>
                <w:sz w:val="20"/>
                <w:highlight w:val="yellow"/>
              </w:rPr>
              <w:t>“</w:t>
            </w:r>
            <w:commentRangeEnd w:id="408"/>
            <w:r>
              <w:rPr>
                <w:rStyle w:val="Kommentarzeichen"/>
                <w:rFonts w:eastAsia="Times New Roman"/>
              </w:rPr>
              <w:commentReference w:id="408"/>
            </w:r>
          </w:p>
        </w:tc>
        <w:tc>
          <w:tcPr>
            <w:tcW w:w="2160" w:type="dxa"/>
            <w:tcBorders>
              <w:bottom w:val="single" w:sz="6" w:space="0" w:color="000000"/>
            </w:tcBorders>
            <w:shd w:val="clear" w:color="auto" w:fill="auto"/>
          </w:tcPr>
          <w:p w:rsidR="00444CF9" w:rsidRPr="000571F4" w:rsidRDefault="00444CF9" w:rsidP="004B330B">
            <w:pPr>
              <w:pStyle w:val="gemtab11ptAbstand"/>
              <w:rPr>
                <w:sz w:val="20"/>
              </w:rPr>
            </w:pPr>
          </w:p>
        </w:tc>
      </w:tr>
      <w:tr w:rsidR="005C2176" w:rsidRPr="000571F4">
        <w:tc>
          <w:tcPr>
            <w:tcW w:w="8928" w:type="dxa"/>
            <w:gridSpan w:val="3"/>
            <w:tcBorders>
              <w:bottom w:val="single" w:sz="4" w:space="0" w:color="auto"/>
            </w:tcBorders>
            <w:shd w:val="clear" w:color="auto" w:fill="E6E6E6"/>
          </w:tcPr>
          <w:p w:rsidR="005C2176" w:rsidRPr="000571F4" w:rsidRDefault="005C2176" w:rsidP="00D3776A">
            <w:pPr>
              <w:pStyle w:val="gemtab11ptAbstand"/>
              <w:rPr>
                <w:b/>
                <w:sz w:val="20"/>
              </w:rPr>
            </w:pPr>
            <w:r w:rsidRPr="000571F4">
              <w:rPr>
                <w:b/>
                <w:sz w:val="20"/>
              </w:rPr>
              <w:t>Zugriffsregel für logischen LCS „Operational state (activated)”</w:t>
            </w:r>
          </w:p>
        </w:tc>
      </w:tr>
      <w:tr w:rsidR="005C2176" w:rsidRPr="000571F4">
        <w:tc>
          <w:tcPr>
            <w:tcW w:w="2088" w:type="dxa"/>
            <w:shd w:val="clear" w:color="auto" w:fill="E6E6E6"/>
          </w:tcPr>
          <w:p w:rsidR="005C2176" w:rsidRPr="000571F4" w:rsidRDefault="005C2176" w:rsidP="00D3776A">
            <w:pPr>
              <w:pStyle w:val="gemtab11ptAbstand"/>
              <w:rPr>
                <w:b/>
                <w:sz w:val="20"/>
              </w:rPr>
            </w:pPr>
            <w:r w:rsidRPr="000571F4">
              <w:rPr>
                <w:b/>
                <w:sz w:val="20"/>
              </w:rPr>
              <w:t>Zugriffsart</w:t>
            </w:r>
          </w:p>
        </w:tc>
        <w:tc>
          <w:tcPr>
            <w:tcW w:w="4680" w:type="dxa"/>
            <w:shd w:val="clear" w:color="auto" w:fill="E6E6E6"/>
          </w:tcPr>
          <w:p w:rsidR="005C2176" w:rsidRPr="000571F4" w:rsidRDefault="005C2176" w:rsidP="00D3776A">
            <w:pPr>
              <w:pStyle w:val="gemtab11ptAbstand"/>
              <w:rPr>
                <w:b/>
                <w:sz w:val="20"/>
              </w:rPr>
            </w:pPr>
            <w:r w:rsidRPr="000571F4">
              <w:rPr>
                <w:b/>
                <w:sz w:val="20"/>
              </w:rPr>
              <w:t>Zugriffsbedingung</w:t>
            </w:r>
          </w:p>
        </w:tc>
        <w:tc>
          <w:tcPr>
            <w:tcW w:w="2160" w:type="dxa"/>
            <w:shd w:val="clear" w:color="auto" w:fill="E6E6E6"/>
          </w:tcPr>
          <w:p w:rsidR="005C2176" w:rsidRPr="000571F4" w:rsidRDefault="005C2176" w:rsidP="00D3776A">
            <w:pPr>
              <w:pStyle w:val="gemtab11ptAbstand"/>
              <w:rPr>
                <w:b/>
                <w:sz w:val="20"/>
              </w:rPr>
            </w:pPr>
            <w:r w:rsidRPr="000571F4">
              <w:rPr>
                <w:b/>
                <w:sz w:val="20"/>
              </w:rPr>
              <w:t>Bemerkung</w:t>
            </w:r>
          </w:p>
        </w:tc>
      </w:tr>
      <w:tr w:rsidR="005C2176" w:rsidRPr="000571F4">
        <w:tc>
          <w:tcPr>
            <w:tcW w:w="2088" w:type="dxa"/>
            <w:tcBorders>
              <w:bottom w:val="single" w:sz="4" w:space="0" w:color="auto"/>
            </w:tcBorders>
            <w:shd w:val="clear" w:color="auto" w:fill="E6E6E6"/>
          </w:tcPr>
          <w:p w:rsidR="005C2176" w:rsidRPr="000571F4" w:rsidRDefault="005C2176" w:rsidP="00D3776A">
            <w:pPr>
              <w:pStyle w:val="gemtab11ptAbstand"/>
              <w:rPr>
                <w:b/>
                <w:sz w:val="20"/>
              </w:rPr>
            </w:pPr>
          </w:p>
        </w:tc>
        <w:tc>
          <w:tcPr>
            <w:tcW w:w="4680" w:type="dxa"/>
            <w:tcBorders>
              <w:bottom w:val="single" w:sz="4" w:space="0" w:color="auto"/>
            </w:tcBorders>
            <w:shd w:val="clear" w:color="auto" w:fill="E6E6E6"/>
          </w:tcPr>
          <w:p w:rsidR="005C2176" w:rsidRPr="000571F4" w:rsidRDefault="005C2176" w:rsidP="00D3776A">
            <w:pPr>
              <w:pStyle w:val="gemtab11ptAbstand"/>
              <w:rPr>
                <w:b/>
                <w:sz w:val="20"/>
              </w:rPr>
            </w:pPr>
          </w:p>
        </w:tc>
        <w:tc>
          <w:tcPr>
            <w:tcW w:w="2160" w:type="dxa"/>
            <w:tcBorders>
              <w:bottom w:val="single" w:sz="4" w:space="0" w:color="auto"/>
            </w:tcBorders>
            <w:shd w:val="clear" w:color="auto" w:fill="E6E6E6"/>
          </w:tcPr>
          <w:p w:rsidR="005C2176" w:rsidRPr="000571F4" w:rsidRDefault="005C2176" w:rsidP="00D3776A">
            <w:pPr>
              <w:pStyle w:val="gemtab11ptAbstand"/>
              <w:rPr>
                <w:b/>
                <w:sz w:val="20"/>
              </w:rPr>
            </w:pPr>
          </w:p>
        </w:tc>
      </w:tr>
      <w:tr w:rsidR="005C2176" w:rsidRPr="000571F4">
        <w:tc>
          <w:tcPr>
            <w:tcW w:w="2088" w:type="dxa"/>
            <w:shd w:val="clear" w:color="auto" w:fill="auto"/>
          </w:tcPr>
          <w:p w:rsidR="005C2176" w:rsidRPr="000571F4" w:rsidRDefault="005C2176" w:rsidP="00D3776A">
            <w:pPr>
              <w:pStyle w:val="gemtab11ptAbstand"/>
              <w:rPr>
                <w:sz w:val="20"/>
              </w:rPr>
            </w:pPr>
            <w:r w:rsidRPr="000571F4">
              <w:rPr>
                <w:smallCaps/>
                <w:sz w:val="20"/>
              </w:rPr>
              <w:t>Change</w:t>
            </w:r>
            <w:r w:rsidRPr="000571F4">
              <w:rPr>
                <w:sz w:val="20"/>
              </w:rPr>
              <w:t xml:space="preserve"> RD, P1=0</w:t>
            </w:r>
          </w:p>
        </w:tc>
        <w:tc>
          <w:tcPr>
            <w:tcW w:w="4680" w:type="dxa"/>
            <w:shd w:val="clear" w:color="auto" w:fill="auto"/>
          </w:tcPr>
          <w:p w:rsidR="005C2176" w:rsidRPr="000571F4" w:rsidRDefault="005C2176" w:rsidP="00D3776A">
            <w:pPr>
              <w:pStyle w:val="gemtab11ptAbstand"/>
              <w:rPr>
                <w:sz w:val="20"/>
              </w:rPr>
            </w:pPr>
            <w:r w:rsidRPr="000571F4">
              <w:rPr>
                <w:sz w:val="20"/>
              </w:rPr>
              <w:t>ALWAYS</w:t>
            </w:r>
            <w:r w:rsidRPr="000571F4">
              <w:rPr>
                <w:sz w:val="20"/>
                <w:lang w:val="en-GB"/>
              </w:rPr>
              <w:t xml:space="preserve"> </w:t>
            </w:r>
          </w:p>
        </w:tc>
        <w:tc>
          <w:tcPr>
            <w:tcW w:w="2160" w:type="dxa"/>
            <w:shd w:val="clear" w:color="auto" w:fill="auto"/>
          </w:tcPr>
          <w:p w:rsidR="005C2176" w:rsidRPr="000F43C0" w:rsidRDefault="005C2176" w:rsidP="00D3776A">
            <w:pPr>
              <w:pStyle w:val="gemtab11ptAbstand"/>
              <w:rPr>
                <w:strike/>
                <w:sz w:val="20"/>
              </w:rPr>
            </w:pPr>
          </w:p>
        </w:tc>
      </w:tr>
      <w:tr w:rsidR="005C2176" w:rsidRPr="000571F4">
        <w:tc>
          <w:tcPr>
            <w:tcW w:w="2088" w:type="dxa"/>
            <w:shd w:val="clear" w:color="auto" w:fill="auto"/>
          </w:tcPr>
          <w:p w:rsidR="005C2176" w:rsidRPr="000571F4" w:rsidRDefault="005C2176" w:rsidP="00D3776A">
            <w:pPr>
              <w:pStyle w:val="gemtab11ptAbstand"/>
              <w:rPr>
                <w:sz w:val="20"/>
              </w:rPr>
            </w:pPr>
            <w:r w:rsidRPr="000571F4">
              <w:rPr>
                <w:smallCaps/>
                <w:sz w:val="20"/>
              </w:rPr>
              <w:t>Get Pin Status</w:t>
            </w:r>
          </w:p>
        </w:tc>
        <w:tc>
          <w:tcPr>
            <w:tcW w:w="4680" w:type="dxa"/>
            <w:shd w:val="clear" w:color="auto" w:fill="auto"/>
          </w:tcPr>
          <w:p w:rsidR="005C2176" w:rsidRPr="000571F4" w:rsidRDefault="005C2176" w:rsidP="00D3776A">
            <w:pPr>
              <w:pStyle w:val="gemtab11ptAbstand"/>
              <w:rPr>
                <w:sz w:val="20"/>
              </w:rPr>
            </w:pPr>
            <w:r w:rsidRPr="000571F4">
              <w:rPr>
                <w:sz w:val="20"/>
              </w:rPr>
              <w:t>ALWAYS</w:t>
            </w:r>
          </w:p>
        </w:tc>
        <w:tc>
          <w:tcPr>
            <w:tcW w:w="2160" w:type="dxa"/>
            <w:shd w:val="clear" w:color="auto" w:fill="auto"/>
          </w:tcPr>
          <w:p w:rsidR="005C2176" w:rsidRPr="000571F4" w:rsidRDefault="005C2176" w:rsidP="00D3776A">
            <w:pPr>
              <w:pStyle w:val="gemtab11ptAbstand"/>
              <w:rPr>
                <w:sz w:val="20"/>
              </w:rPr>
            </w:pPr>
          </w:p>
        </w:tc>
      </w:tr>
      <w:tr w:rsidR="005C2176" w:rsidRPr="000571F4">
        <w:tc>
          <w:tcPr>
            <w:tcW w:w="2088" w:type="dxa"/>
            <w:shd w:val="clear" w:color="auto" w:fill="auto"/>
          </w:tcPr>
          <w:p w:rsidR="005C2176" w:rsidRPr="000571F4" w:rsidRDefault="005C2176" w:rsidP="00D3776A">
            <w:pPr>
              <w:pStyle w:val="gemtab11ptAbstand"/>
              <w:rPr>
                <w:sz w:val="20"/>
              </w:rPr>
            </w:pPr>
            <w:r w:rsidRPr="000571F4">
              <w:rPr>
                <w:smallCaps/>
                <w:sz w:val="20"/>
              </w:rPr>
              <w:t>Reset RC</w:t>
            </w:r>
            <w:r w:rsidRPr="000571F4">
              <w:rPr>
                <w:sz w:val="20"/>
              </w:rPr>
              <w:t>. P1 aus der Menge {0, 1}</w:t>
            </w:r>
          </w:p>
        </w:tc>
        <w:tc>
          <w:tcPr>
            <w:tcW w:w="4680" w:type="dxa"/>
            <w:shd w:val="clear" w:color="auto" w:fill="auto"/>
            <w:vAlign w:val="center"/>
          </w:tcPr>
          <w:p w:rsidR="005C2176" w:rsidRPr="000571F4" w:rsidRDefault="005C2176" w:rsidP="00D3776A">
            <w:pPr>
              <w:pStyle w:val="gemtab11ptAbstand"/>
              <w:rPr>
                <w:sz w:val="20"/>
              </w:rPr>
            </w:pPr>
            <w:r w:rsidRPr="000571F4">
              <w:rPr>
                <w:sz w:val="20"/>
              </w:rPr>
              <w:t>ALWAYS</w:t>
            </w:r>
            <w:r w:rsidRPr="000571F4">
              <w:rPr>
                <w:sz w:val="20"/>
                <w:lang w:val="en-GB"/>
              </w:rPr>
              <w:t xml:space="preserve"> </w:t>
            </w:r>
          </w:p>
        </w:tc>
        <w:tc>
          <w:tcPr>
            <w:tcW w:w="2160" w:type="dxa"/>
            <w:shd w:val="clear" w:color="auto" w:fill="auto"/>
          </w:tcPr>
          <w:p w:rsidR="005C2176" w:rsidRPr="000571F4" w:rsidRDefault="005C2176" w:rsidP="00D3776A">
            <w:pPr>
              <w:pStyle w:val="gemtab11ptAbstand"/>
              <w:rPr>
                <w:sz w:val="20"/>
              </w:rPr>
            </w:pPr>
          </w:p>
        </w:tc>
      </w:tr>
      <w:tr w:rsidR="005C2176" w:rsidRPr="000571F4">
        <w:tc>
          <w:tcPr>
            <w:tcW w:w="2088" w:type="dxa"/>
            <w:shd w:val="clear" w:color="auto" w:fill="auto"/>
          </w:tcPr>
          <w:p w:rsidR="005C2176" w:rsidRPr="000571F4" w:rsidRDefault="005C2176" w:rsidP="00D3776A">
            <w:pPr>
              <w:pStyle w:val="gemtab11ptAbstand"/>
              <w:rPr>
                <w:sz w:val="20"/>
              </w:rPr>
            </w:pPr>
            <w:r w:rsidRPr="000571F4">
              <w:rPr>
                <w:smallCaps/>
                <w:sz w:val="20"/>
              </w:rPr>
              <w:t>Verify</w:t>
            </w:r>
          </w:p>
        </w:tc>
        <w:tc>
          <w:tcPr>
            <w:tcW w:w="4680" w:type="dxa"/>
            <w:shd w:val="clear" w:color="auto" w:fill="auto"/>
          </w:tcPr>
          <w:p w:rsidR="005C2176" w:rsidRPr="000571F4" w:rsidRDefault="005C2176" w:rsidP="00D3776A">
            <w:pPr>
              <w:pStyle w:val="gemtab11ptAbstand"/>
              <w:rPr>
                <w:sz w:val="20"/>
              </w:rPr>
            </w:pPr>
            <w:r w:rsidRPr="000571F4">
              <w:rPr>
                <w:sz w:val="20"/>
              </w:rPr>
              <w:t>ALWAYS</w:t>
            </w:r>
          </w:p>
        </w:tc>
        <w:tc>
          <w:tcPr>
            <w:tcW w:w="2160" w:type="dxa"/>
            <w:shd w:val="clear" w:color="auto" w:fill="auto"/>
          </w:tcPr>
          <w:p w:rsidR="005C2176" w:rsidRPr="000571F4" w:rsidRDefault="005C2176" w:rsidP="00D3776A">
            <w:pPr>
              <w:pStyle w:val="gemtab11ptAbstand"/>
              <w:rPr>
                <w:sz w:val="20"/>
              </w:rPr>
            </w:pPr>
          </w:p>
        </w:tc>
      </w:tr>
      <w:tr w:rsidR="005C2176" w:rsidRPr="000571F4">
        <w:tc>
          <w:tcPr>
            <w:tcW w:w="2088" w:type="dxa"/>
            <w:tcBorders>
              <w:bottom w:val="single" w:sz="4" w:space="0" w:color="auto"/>
            </w:tcBorders>
            <w:shd w:val="clear" w:color="auto" w:fill="auto"/>
          </w:tcPr>
          <w:p w:rsidR="005C2176" w:rsidRPr="000571F4" w:rsidRDefault="005C2176" w:rsidP="00D3776A">
            <w:pPr>
              <w:pStyle w:val="gemtab11ptAbstand"/>
              <w:rPr>
                <w:sz w:val="20"/>
              </w:rPr>
            </w:pPr>
            <w:r w:rsidRPr="000571F4">
              <w:rPr>
                <w:sz w:val="20"/>
              </w:rPr>
              <w:lastRenderedPageBreak/>
              <w:t>andere</w:t>
            </w:r>
          </w:p>
        </w:tc>
        <w:tc>
          <w:tcPr>
            <w:tcW w:w="4680" w:type="dxa"/>
            <w:tcBorders>
              <w:bottom w:val="single" w:sz="4" w:space="0" w:color="auto"/>
            </w:tcBorders>
            <w:shd w:val="clear" w:color="auto" w:fill="auto"/>
          </w:tcPr>
          <w:p w:rsidR="005C2176" w:rsidRPr="000571F4" w:rsidRDefault="005C2176" w:rsidP="00D3776A">
            <w:pPr>
              <w:pStyle w:val="gemtab11ptAbstand"/>
              <w:rPr>
                <w:sz w:val="20"/>
              </w:rPr>
            </w:pPr>
            <w:r w:rsidRPr="000571F4">
              <w:rPr>
                <w:sz w:val="20"/>
              </w:rPr>
              <w:t>NEVER</w:t>
            </w:r>
          </w:p>
        </w:tc>
        <w:tc>
          <w:tcPr>
            <w:tcW w:w="2160" w:type="dxa"/>
            <w:tcBorders>
              <w:bottom w:val="single" w:sz="4" w:space="0" w:color="auto"/>
            </w:tcBorders>
            <w:shd w:val="clear" w:color="auto" w:fill="auto"/>
          </w:tcPr>
          <w:p w:rsidR="005C2176" w:rsidRPr="000571F4" w:rsidRDefault="005C2176" w:rsidP="00D3776A">
            <w:pPr>
              <w:pStyle w:val="gemtab11ptAbstand"/>
              <w:rPr>
                <w:sz w:val="20"/>
              </w:rPr>
            </w:pPr>
          </w:p>
        </w:tc>
      </w:tr>
      <w:tr w:rsidR="005C2176" w:rsidRPr="000571F4">
        <w:tc>
          <w:tcPr>
            <w:tcW w:w="8928" w:type="dxa"/>
            <w:gridSpan w:val="3"/>
            <w:tcBorders>
              <w:bottom w:val="single" w:sz="4" w:space="0" w:color="auto"/>
            </w:tcBorders>
            <w:shd w:val="clear" w:color="auto" w:fill="E6E6E6"/>
          </w:tcPr>
          <w:p w:rsidR="005C2176" w:rsidRPr="000571F4" w:rsidRDefault="005C2176" w:rsidP="00D3776A">
            <w:pPr>
              <w:pStyle w:val="gemtab11ptAbstand"/>
              <w:rPr>
                <w:b/>
                <w:sz w:val="20"/>
              </w:rPr>
            </w:pPr>
            <w:r w:rsidRPr="000571F4">
              <w:rPr>
                <w:b/>
                <w:sz w:val="20"/>
              </w:rPr>
              <w:t>Zugriffsregel für logischen LCS „Operational state (deactivated)”</w:t>
            </w:r>
          </w:p>
        </w:tc>
      </w:tr>
      <w:tr w:rsidR="005C2176" w:rsidRPr="000571F4">
        <w:tc>
          <w:tcPr>
            <w:tcW w:w="2088" w:type="dxa"/>
            <w:shd w:val="clear" w:color="auto" w:fill="E6E6E6"/>
          </w:tcPr>
          <w:p w:rsidR="005C2176" w:rsidRPr="000571F4" w:rsidRDefault="005C2176" w:rsidP="00D3776A">
            <w:pPr>
              <w:pStyle w:val="gemtab11ptAbstand"/>
              <w:rPr>
                <w:b/>
                <w:sz w:val="20"/>
              </w:rPr>
            </w:pPr>
            <w:r w:rsidRPr="000571F4">
              <w:rPr>
                <w:b/>
                <w:sz w:val="20"/>
              </w:rPr>
              <w:t>Zugriffsart</w:t>
            </w:r>
          </w:p>
        </w:tc>
        <w:tc>
          <w:tcPr>
            <w:tcW w:w="4680" w:type="dxa"/>
            <w:shd w:val="clear" w:color="auto" w:fill="E6E6E6"/>
          </w:tcPr>
          <w:p w:rsidR="005C2176" w:rsidRPr="000571F4" w:rsidRDefault="005C2176" w:rsidP="00D3776A">
            <w:pPr>
              <w:pStyle w:val="gemtab11ptAbstand"/>
              <w:rPr>
                <w:b/>
                <w:sz w:val="20"/>
              </w:rPr>
            </w:pPr>
            <w:r w:rsidRPr="000571F4">
              <w:rPr>
                <w:b/>
                <w:sz w:val="20"/>
              </w:rPr>
              <w:t>Zugriffsbedingung</w:t>
            </w:r>
          </w:p>
        </w:tc>
        <w:tc>
          <w:tcPr>
            <w:tcW w:w="2160" w:type="dxa"/>
            <w:shd w:val="clear" w:color="auto" w:fill="E6E6E6"/>
          </w:tcPr>
          <w:p w:rsidR="005C2176" w:rsidRPr="000571F4" w:rsidRDefault="005C2176" w:rsidP="00D3776A">
            <w:pPr>
              <w:pStyle w:val="gemtab11ptAbstand"/>
              <w:rPr>
                <w:b/>
                <w:sz w:val="20"/>
              </w:rPr>
            </w:pPr>
            <w:r w:rsidRPr="000571F4">
              <w:rPr>
                <w:b/>
                <w:sz w:val="20"/>
              </w:rPr>
              <w:t>Bemerkung</w:t>
            </w:r>
          </w:p>
        </w:tc>
      </w:tr>
      <w:tr w:rsidR="005C2176" w:rsidRPr="000571F4">
        <w:tc>
          <w:tcPr>
            <w:tcW w:w="2088" w:type="dxa"/>
            <w:tcBorders>
              <w:bottom w:val="single" w:sz="4" w:space="0" w:color="auto"/>
            </w:tcBorders>
            <w:shd w:val="clear" w:color="auto" w:fill="auto"/>
          </w:tcPr>
          <w:p w:rsidR="005C2176" w:rsidRPr="000571F4" w:rsidRDefault="005C2176" w:rsidP="00D3776A">
            <w:pPr>
              <w:pStyle w:val="gemtab11ptAbstand"/>
              <w:rPr>
                <w:sz w:val="20"/>
              </w:rPr>
            </w:pPr>
            <w:r w:rsidRPr="000571F4">
              <w:rPr>
                <w:sz w:val="20"/>
              </w:rPr>
              <w:t>alle</w:t>
            </w:r>
          </w:p>
        </w:tc>
        <w:tc>
          <w:tcPr>
            <w:tcW w:w="4680" w:type="dxa"/>
            <w:tcBorders>
              <w:bottom w:val="single" w:sz="4" w:space="0" w:color="auto"/>
            </w:tcBorders>
            <w:shd w:val="clear" w:color="auto" w:fill="auto"/>
          </w:tcPr>
          <w:p w:rsidR="005C2176" w:rsidRPr="000571F4" w:rsidRDefault="005C2176" w:rsidP="00D3776A">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5C2176" w:rsidRPr="000571F4" w:rsidRDefault="005C2176" w:rsidP="00D3776A">
            <w:pPr>
              <w:pStyle w:val="gemtab11ptAbstand"/>
              <w:rPr>
                <w:sz w:val="20"/>
              </w:rPr>
            </w:pPr>
          </w:p>
        </w:tc>
      </w:tr>
      <w:tr w:rsidR="005C2176" w:rsidRPr="000571F4">
        <w:tc>
          <w:tcPr>
            <w:tcW w:w="8928" w:type="dxa"/>
            <w:gridSpan w:val="3"/>
            <w:shd w:val="clear" w:color="auto" w:fill="E6E6E6"/>
          </w:tcPr>
          <w:p w:rsidR="005C2176" w:rsidRPr="000571F4" w:rsidRDefault="005C2176" w:rsidP="00D3776A">
            <w:pPr>
              <w:pStyle w:val="gemtab11ptAbstand"/>
              <w:rPr>
                <w:b/>
                <w:sz w:val="20"/>
              </w:rPr>
            </w:pPr>
            <w:r w:rsidRPr="000571F4">
              <w:rPr>
                <w:b/>
                <w:sz w:val="20"/>
              </w:rPr>
              <w:t>Zugriffsregel für logischen LCS „Termination state“</w:t>
            </w:r>
          </w:p>
        </w:tc>
      </w:tr>
      <w:tr w:rsidR="005C2176" w:rsidRPr="000571F4">
        <w:tc>
          <w:tcPr>
            <w:tcW w:w="2088" w:type="dxa"/>
            <w:shd w:val="clear" w:color="auto" w:fill="E6E6E6"/>
          </w:tcPr>
          <w:p w:rsidR="005C2176" w:rsidRPr="000571F4" w:rsidRDefault="005C2176" w:rsidP="00D3776A">
            <w:pPr>
              <w:pStyle w:val="gemtab11ptAbstand"/>
              <w:rPr>
                <w:b/>
                <w:sz w:val="20"/>
              </w:rPr>
            </w:pPr>
            <w:r w:rsidRPr="000571F4">
              <w:rPr>
                <w:b/>
                <w:sz w:val="20"/>
              </w:rPr>
              <w:t>Zugriffsart</w:t>
            </w:r>
          </w:p>
        </w:tc>
        <w:tc>
          <w:tcPr>
            <w:tcW w:w="4680" w:type="dxa"/>
            <w:shd w:val="clear" w:color="auto" w:fill="E6E6E6"/>
          </w:tcPr>
          <w:p w:rsidR="005C2176" w:rsidRPr="000571F4" w:rsidRDefault="005C2176" w:rsidP="00D3776A">
            <w:pPr>
              <w:pStyle w:val="gemtab11ptAbstand"/>
              <w:rPr>
                <w:b/>
                <w:sz w:val="20"/>
              </w:rPr>
            </w:pPr>
            <w:r w:rsidRPr="000571F4">
              <w:rPr>
                <w:b/>
                <w:sz w:val="20"/>
              </w:rPr>
              <w:t>Zugriffsbedingung</w:t>
            </w:r>
          </w:p>
        </w:tc>
        <w:tc>
          <w:tcPr>
            <w:tcW w:w="2160" w:type="dxa"/>
            <w:shd w:val="clear" w:color="auto" w:fill="E6E6E6"/>
          </w:tcPr>
          <w:p w:rsidR="005C2176" w:rsidRPr="000571F4" w:rsidRDefault="005C2176" w:rsidP="00D3776A">
            <w:pPr>
              <w:pStyle w:val="gemtab11ptAbstand"/>
              <w:rPr>
                <w:b/>
                <w:sz w:val="20"/>
              </w:rPr>
            </w:pPr>
            <w:r w:rsidRPr="000571F4">
              <w:rPr>
                <w:b/>
                <w:sz w:val="20"/>
              </w:rPr>
              <w:t>Bemerkung</w:t>
            </w:r>
          </w:p>
        </w:tc>
      </w:tr>
      <w:tr w:rsidR="005C2176" w:rsidRPr="000571F4">
        <w:tc>
          <w:tcPr>
            <w:tcW w:w="2088" w:type="dxa"/>
            <w:shd w:val="clear" w:color="auto" w:fill="auto"/>
          </w:tcPr>
          <w:p w:rsidR="005C2176" w:rsidRPr="000571F4" w:rsidRDefault="005C2176" w:rsidP="00D3776A">
            <w:pPr>
              <w:pStyle w:val="gemtab11ptAbstand"/>
              <w:rPr>
                <w:sz w:val="20"/>
              </w:rPr>
            </w:pPr>
            <w:r w:rsidRPr="000571F4">
              <w:rPr>
                <w:sz w:val="20"/>
              </w:rPr>
              <w:t>alle</w:t>
            </w:r>
          </w:p>
        </w:tc>
        <w:tc>
          <w:tcPr>
            <w:tcW w:w="4680" w:type="dxa"/>
            <w:shd w:val="clear" w:color="auto" w:fill="auto"/>
          </w:tcPr>
          <w:p w:rsidR="005C2176" w:rsidRPr="000571F4" w:rsidRDefault="005C2176" w:rsidP="00D3776A">
            <w:pPr>
              <w:pStyle w:val="gemtab11ptAbstand"/>
              <w:rPr>
                <w:sz w:val="20"/>
              </w:rPr>
            </w:pPr>
            <w:r w:rsidRPr="000571F4">
              <w:rPr>
                <w:sz w:val="20"/>
              </w:rPr>
              <w:t>herstellerspezifisch</w:t>
            </w:r>
          </w:p>
        </w:tc>
        <w:tc>
          <w:tcPr>
            <w:tcW w:w="2160" w:type="dxa"/>
            <w:shd w:val="clear" w:color="auto" w:fill="auto"/>
          </w:tcPr>
          <w:p w:rsidR="005C2176" w:rsidRPr="000571F4" w:rsidRDefault="005C2176" w:rsidP="00D3776A">
            <w:pPr>
              <w:pStyle w:val="gemtab11ptAbstand"/>
              <w:rPr>
                <w:sz w:val="20"/>
              </w:rPr>
            </w:pPr>
          </w:p>
        </w:tc>
      </w:tr>
    </w:tbl>
    <w:p w:rsidR="00AE4B6A" w:rsidRDefault="00AE4B6A" w:rsidP="000242AA">
      <w:pPr>
        <w:pStyle w:val="gemEinzug"/>
        <w:rPr>
          <w:b/>
        </w:rPr>
      </w:pPr>
    </w:p>
    <w:p w:rsidR="000242AA" w:rsidRPr="00AE4B6A" w:rsidRDefault="00AE4B6A" w:rsidP="00AE4B6A">
      <w:pPr>
        <w:pStyle w:val="gemStandard"/>
      </w:pPr>
      <w:r>
        <w:rPr>
          <w:b/>
        </w:rPr>
        <w:sym w:font="Wingdings" w:char="F0D5"/>
      </w:r>
    </w:p>
    <w:p w:rsidR="000242AA" w:rsidRPr="000571F4" w:rsidRDefault="000242AA" w:rsidP="000242AA">
      <w:pPr>
        <w:pStyle w:val="afiHinweise"/>
        <w:numPr>
          <w:ilvl w:val="0"/>
          <w:numId w:val="0"/>
        </w:numPr>
        <w:rPr>
          <w:lang w:val="en-GB"/>
        </w:rPr>
      </w:pPr>
    </w:p>
    <w:p w:rsidR="00467C2D" w:rsidRPr="000571F4" w:rsidRDefault="00B120AA" w:rsidP="00467C2D">
      <w:pPr>
        <w:pStyle w:val="afiHinweise"/>
        <w:rPr>
          <w:lang w:val="en-GB"/>
        </w:rPr>
      </w:pPr>
      <w:r w:rsidRPr="000571F4">
        <w:rPr>
          <w:lang w:val="en-GB"/>
        </w:rPr>
        <w:fldChar w:fldCharType="begin"/>
      </w:r>
      <w:r w:rsidRPr="000571F4">
        <w:rPr>
          <w:lang w:val="en-GB"/>
        </w:rPr>
        <w:instrText xml:space="preserve"> REF cmdPasswort \h </w:instrText>
      </w:r>
      <w:r w:rsidR="002A48A6" w:rsidRPr="000571F4">
        <w:rPr>
          <w:lang w:val="en-GB"/>
        </w:rPr>
        <w:instrText xml:space="preserve"> \* MERGEFORMAT </w:instrText>
      </w:r>
      <w:r w:rsidRPr="000571F4">
        <w:rPr>
          <w:lang w:val="en-GB"/>
        </w:rPr>
      </w:r>
      <w:r w:rsidRPr="000571F4">
        <w:rPr>
          <w:lang w:val="en-GB"/>
        </w:rPr>
        <w:fldChar w:fldCharType="separate"/>
      </w:r>
      <w:proofErr w:type="spellStart"/>
      <w:r w:rsidR="00997CBB" w:rsidRPr="000571F4">
        <w:rPr>
          <w:lang w:val="en-GB"/>
        </w:rPr>
        <w:t>Kommandos</w:t>
      </w:r>
      <w:proofErr w:type="spellEnd"/>
      <w:r w:rsidR="00997CBB" w:rsidRPr="000571F4">
        <w:rPr>
          <w:lang w:val="en-GB"/>
        </w:rPr>
        <w:t xml:space="preserve">, die </w:t>
      </w:r>
      <w:proofErr w:type="spellStart"/>
      <w:r w:rsidR="00997CBB" w:rsidRPr="000571F4">
        <w:rPr>
          <w:lang w:val="en-GB"/>
        </w:rPr>
        <w:t>gemäß</w:t>
      </w:r>
      <w:proofErr w:type="spellEnd"/>
      <w:r w:rsidR="00997CBB" w:rsidRPr="000571F4">
        <w:rPr>
          <w:lang w:val="en-GB"/>
        </w:rPr>
        <w:t xml:space="preserve"> </w:t>
      </w:r>
      <w:r w:rsidR="00997CBB" w:rsidRPr="00997CBB">
        <w:rPr>
          <w:rFonts w:cs="Arial"/>
          <w:lang w:val="en-GB"/>
        </w:rPr>
        <w:t>[</w:t>
      </w:r>
      <w:proofErr w:type="spellStart"/>
      <w:r w:rsidR="00997CBB" w:rsidRPr="00997CBB">
        <w:rPr>
          <w:rFonts w:cs="Arial"/>
          <w:lang w:val="en-GB"/>
        </w:rPr>
        <w:t>gemSpec_COS</w:t>
      </w:r>
      <w:proofErr w:type="spellEnd"/>
      <w:r w:rsidR="00997CBB" w:rsidRPr="00997CBB">
        <w:rPr>
          <w:rFonts w:cs="Arial"/>
          <w:lang w:val="en-GB"/>
        </w:rPr>
        <w:t>]</w:t>
      </w:r>
      <w:r w:rsidR="00997CBB" w:rsidRPr="000571F4">
        <w:rPr>
          <w:lang w:val="en-GB"/>
        </w:rPr>
        <w:t xml:space="preserve"> </w:t>
      </w:r>
      <w:proofErr w:type="spellStart"/>
      <w:r w:rsidR="00997CBB" w:rsidRPr="000571F4">
        <w:rPr>
          <w:lang w:val="en-GB"/>
        </w:rPr>
        <w:t>mit</w:t>
      </w:r>
      <w:proofErr w:type="spellEnd"/>
      <w:r w:rsidR="00997CBB" w:rsidRPr="000571F4">
        <w:rPr>
          <w:lang w:val="en-GB"/>
        </w:rPr>
        <w:t xml:space="preserve"> </w:t>
      </w:r>
      <w:proofErr w:type="spellStart"/>
      <w:r w:rsidR="00997CBB" w:rsidRPr="000571F4">
        <w:rPr>
          <w:lang w:val="en-GB"/>
        </w:rPr>
        <w:t>einem</w:t>
      </w:r>
      <w:proofErr w:type="spellEnd"/>
      <w:r w:rsidR="00997CBB" w:rsidRPr="000571F4">
        <w:rPr>
          <w:lang w:val="en-GB"/>
        </w:rPr>
        <w:t xml:space="preserve"> </w:t>
      </w:r>
      <w:proofErr w:type="spellStart"/>
      <w:r w:rsidR="00997CBB" w:rsidRPr="000571F4">
        <w:rPr>
          <w:lang w:val="en-GB"/>
        </w:rPr>
        <w:t>Passwortobjekt</w:t>
      </w:r>
      <w:proofErr w:type="spellEnd"/>
      <w:r w:rsidR="00997CBB" w:rsidRPr="000571F4">
        <w:rPr>
          <w:lang w:val="en-GB"/>
        </w:rPr>
        <w:t xml:space="preserve"> </w:t>
      </w:r>
      <w:proofErr w:type="spellStart"/>
      <w:r w:rsidR="00997CBB" w:rsidRPr="000571F4">
        <w:rPr>
          <w:lang w:val="en-GB"/>
        </w:rPr>
        <w:t>arbeiten</w:t>
      </w:r>
      <w:proofErr w:type="spellEnd"/>
      <w:r w:rsidR="00997CBB" w:rsidRPr="000571F4">
        <w:rPr>
          <w:lang w:val="en-GB"/>
        </w:rPr>
        <w:t xml:space="preserve">, </w:t>
      </w:r>
      <w:proofErr w:type="spellStart"/>
      <w:r w:rsidR="00997CBB" w:rsidRPr="000571F4">
        <w:rPr>
          <w:lang w:val="en-GB"/>
        </w:rPr>
        <w:t>sind</w:t>
      </w:r>
      <w:proofErr w:type="spellEnd"/>
      <w:r w:rsidR="00997CBB" w:rsidRPr="000571F4">
        <w:rPr>
          <w:lang w:val="en-GB"/>
        </w:rPr>
        <w:t xml:space="preserve">: </w:t>
      </w:r>
      <w:r w:rsidR="00997CBB" w:rsidRPr="000571F4">
        <w:rPr>
          <w:smallCaps/>
          <w:lang w:val="en-GB"/>
        </w:rPr>
        <w:t>Activate</w:t>
      </w:r>
      <w:r w:rsidR="00997CBB" w:rsidRPr="00997CBB">
        <w:rPr>
          <w:smallCaps/>
          <w:lang w:val="en-GB"/>
        </w:rPr>
        <w:t>,</w:t>
      </w:r>
      <w:r w:rsidR="00997CBB" w:rsidRPr="000571F4">
        <w:rPr>
          <w:lang w:val="en-GB"/>
        </w:rPr>
        <w:t xml:space="preserve"> </w:t>
      </w:r>
      <w:r w:rsidR="00997CBB" w:rsidRPr="000571F4">
        <w:rPr>
          <w:smallCaps/>
          <w:lang w:val="en-GB"/>
        </w:rPr>
        <w:t>Change Reference Data</w:t>
      </w:r>
      <w:r w:rsidR="00997CBB" w:rsidRPr="00997CBB">
        <w:rPr>
          <w:smallCaps/>
          <w:lang w:val="en-GB"/>
        </w:rPr>
        <w:t>,</w:t>
      </w:r>
      <w:r w:rsidR="00997CBB" w:rsidRPr="000571F4">
        <w:rPr>
          <w:lang w:val="en-GB"/>
        </w:rPr>
        <w:t xml:space="preserve"> </w:t>
      </w:r>
      <w:r w:rsidR="00997CBB" w:rsidRPr="000571F4">
        <w:rPr>
          <w:smallCaps/>
          <w:lang w:val="en-GB"/>
        </w:rPr>
        <w:t>Deactivate</w:t>
      </w:r>
      <w:r w:rsidR="00997CBB" w:rsidRPr="00997CBB">
        <w:rPr>
          <w:smallCaps/>
          <w:lang w:val="en-GB"/>
        </w:rPr>
        <w:t>,</w:t>
      </w:r>
      <w:r w:rsidR="00997CBB" w:rsidRPr="000571F4">
        <w:rPr>
          <w:lang w:val="en-GB"/>
        </w:rPr>
        <w:t xml:space="preserve"> </w:t>
      </w:r>
      <w:r w:rsidR="00997CBB" w:rsidRPr="000571F4">
        <w:rPr>
          <w:smallCaps/>
          <w:lang w:val="en-GB"/>
        </w:rPr>
        <w:t>Delete</w:t>
      </w:r>
      <w:r w:rsidR="00997CBB" w:rsidRPr="00997CBB">
        <w:rPr>
          <w:smallCaps/>
          <w:lang w:val="en-GB"/>
        </w:rPr>
        <w:t>,</w:t>
      </w:r>
      <w:r w:rsidR="00997CBB" w:rsidRPr="000571F4">
        <w:rPr>
          <w:lang w:val="en-GB"/>
        </w:rPr>
        <w:t xml:space="preserve"> </w:t>
      </w:r>
      <w:r w:rsidR="00997CBB" w:rsidRPr="000571F4">
        <w:rPr>
          <w:smallCaps/>
          <w:lang w:val="en-GB"/>
        </w:rPr>
        <w:t>Disable Verification Requirement</w:t>
      </w:r>
      <w:r w:rsidR="00997CBB" w:rsidRPr="00997CBB">
        <w:rPr>
          <w:smallCaps/>
          <w:lang w:val="en-GB"/>
        </w:rPr>
        <w:t>,</w:t>
      </w:r>
      <w:r w:rsidR="00997CBB" w:rsidRPr="000571F4">
        <w:rPr>
          <w:lang w:val="en-GB"/>
        </w:rPr>
        <w:t xml:space="preserve"> </w:t>
      </w:r>
      <w:r w:rsidR="00997CBB" w:rsidRPr="000571F4">
        <w:rPr>
          <w:smallCaps/>
          <w:lang w:val="en-GB"/>
        </w:rPr>
        <w:t>Enable Verification Requirement</w:t>
      </w:r>
      <w:r w:rsidR="00997CBB" w:rsidRPr="00997CBB">
        <w:rPr>
          <w:smallCaps/>
          <w:lang w:val="en-GB"/>
        </w:rPr>
        <w:t>,</w:t>
      </w:r>
      <w:r w:rsidR="00997CBB" w:rsidRPr="000571F4">
        <w:rPr>
          <w:lang w:val="en-GB"/>
        </w:rPr>
        <w:t xml:space="preserve"> </w:t>
      </w:r>
      <w:r w:rsidR="00997CBB" w:rsidRPr="000571F4">
        <w:rPr>
          <w:smallCaps/>
          <w:lang w:val="en-GB"/>
        </w:rPr>
        <w:t>Get Pin Status</w:t>
      </w:r>
      <w:r w:rsidR="00997CBB" w:rsidRPr="00997CBB">
        <w:rPr>
          <w:smallCaps/>
          <w:lang w:val="en-GB"/>
        </w:rPr>
        <w:t>,</w:t>
      </w:r>
      <w:r w:rsidR="00997CBB" w:rsidRPr="000571F4">
        <w:rPr>
          <w:lang w:val="en-GB"/>
        </w:rPr>
        <w:t xml:space="preserve"> </w:t>
      </w:r>
      <w:r w:rsidR="00997CBB" w:rsidRPr="000571F4">
        <w:rPr>
          <w:smallCaps/>
          <w:lang w:val="en-GB"/>
        </w:rPr>
        <w:t>Reset Retry Counter</w:t>
      </w:r>
      <w:r w:rsidR="00997CBB" w:rsidRPr="00997CBB">
        <w:rPr>
          <w:smallCaps/>
          <w:lang w:val="en-GB"/>
        </w:rPr>
        <w:t>,</w:t>
      </w:r>
      <w:r w:rsidR="00997CBB" w:rsidRPr="000571F4">
        <w:rPr>
          <w:lang w:val="en-GB"/>
        </w:rPr>
        <w:t xml:space="preserve"> </w:t>
      </w:r>
      <w:r w:rsidR="00997CBB" w:rsidRPr="000571F4">
        <w:rPr>
          <w:smallCaps/>
          <w:lang w:val="en-GB"/>
        </w:rPr>
        <w:t>Verify</w:t>
      </w:r>
      <w:r w:rsidR="00997CBB" w:rsidRPr="00997CBB">
        <w:rPr>
          <w:smallCaps/>
          <w:lang w:val="en-GB"/>
        </w:rPr>
        <w:t>,</w:t>
      </w:r>
      <w:r w:rsidR="00997CBB" w:rsidRPr="000571F4">
        <w:rPr>
          <w:lang w:val="en-GB"/>
        </w:rPr>
        <w:t xml:space="preserve"> </w:t>
      </w:r>
      <w:r w:rsidR="00997CBB" w:rsidRPr="000571F4">
        <w:rPr>
          <w:smallCaps/>
          <w:lang w:val="en-GB"/>
        </w:rPr>
        <w:t>Terminate</w:t>
      </w:r>
      <w:r w:rsidR="00997CBB" w:rsidRPr="00997CBB">
        <w:rPr>
          <w:smallCaps/>
          <w:lang w:val="en-GB"/>
        </w:rPr>
        <w:t>.</w:t>
      </w:r>
      <w:r w:rsidRPr="000571F4">
        <w:rPr>
          <w:lang w:val="en-GB"/>
        </w:rPr>
        <w:fldChar w:fldCharType="end"/>
      </w:r>
    </w:p>
    <w:p w:rsidR="00EB2BBD" w:rsidRPr="00CD2682" w:rsidRDefault="00EB2BBD" w:rsidP="00EB2BBD">
      <w:pPr>
        <w:pStyle w:val="gemStandard"/>
        <w:keepNext/>
        <w:tabs>
          <w:tab w:val="left" w:pos="567"/>
        </w:tabs>
        <w:ind w:left="567" w:hanging="567"/>
        <w:rPr>
          <w:b/>
        </w:rPr>
      </w:pPr>
      <w:r w:rsidRPr="00CD2682">
        <w:rPr>
          <w:b/>
          <w:lang w:val="en-GB"/>
        </w:rPr>
        <w:sym w:font="Wingdings" w:char="F0D6"/>
      </w:r>
      <w:r w:rsidRPr="00CD2682">
        <w:rPr>
          <w:b/>
        </w:rPr>
        <w:tab/>
        <w:t xml:space="preserve">Card-G2-A_3587 </w:t>
      </w:r>
      <w:r w:rsidRPr="00CD2682">
        <w:rPr>
          <w:b/>
          <w:bCs/>
        </w:rPr>
        <w:t xml:space="preserve">K_Personalisierung: </w:t>
      </w:r>
      <w:r w:rsidRPr="00CD2682">
        <w:rPr>
          <w:b/>
        </w:rPr>
        <w:t>Keine Personalisierung der PIN.Conf</w:t>
      </w:r>
      <w:r w:rsidR="007416A5" w:rsidRPr="00CD2682">
        <w:rPr>
          <w:b/>
        </w:rPr>
        <w:t xml:space="preserve"> @deprecate</w:t>
      </w:r>
      <w:commentRangeStart w:id="409"/>
      <w:r w:rsidR="007416A5" w:rsidRPr="00CD2682">
        <w:rPr>
          <w:b/>
        </w:rPr>
        <w:t>d</w:t>
      </w:r>
      <w:commentRangeEnd w:id="409"/>
      <w:r w:rsidR="007416A5" w:rsidRPr="00CD2682">
        <w:rPr>
          <w:rStyle w:val="Kommentarzeichen"/>
          <w:rFonts w:eastAsia="Times New Roman"/>
        </w:rPr>
        <w:commentReference w:id="409"/>
      </w:r>
    </w:p>
    <w:p w:rsidR="00AE4B6A" w:rsidRPr="007B2A84" w:rsidRDefault="00EB2BBD" w:rsidP="00EB2BBD">
      <w:pPr>
        <w:pStyle w:val="gemEinzug"/>
        <w:ind w:left="540"/>
        <w:rPr>
          <w:b/>
        </w:rPr>
      </w:pPr>
      <w:r w:rsidRPr="00CD2682">
        <w:t>PIN.CONF DARF NICHT personalisiert werden</w:t>
      </w:r>
      <w:r w:rsidR="00991033" w:rsidRPr="00CD2682">
        <w:t xml:space="preserve"> (das Objekt wird zur</w:t>
      </w:r>
      <w:r w:rsidR="000E6AF7" w:rsidRPr="00CD2682">
        <w:t>z</w:t>
      </w:r>
      <w:r w:rsidR="00991033" w:rsidRPr="00CD2682">
        <w:t>eit nicht genutzt)</w:t>
      </w:r>
      <w:commentRangeStart w:id="410"/>
      <w:r w:rsidRPr="00CD2682">
        <w:t>.</w:t>
      </w:r>
      <w:commentRangeEnd w:id="410"/>
      <w:r w:rsidRPr="00CD2682">
        <w:rPr>
          <w:rStyle w:val="Kommentarzeichen"/>
          <w:rFonts w:cs="Times New Roman"/>
          <w:bCs w:val="0"/>
        </w:rPr>
        <w:commentReference w:id="410"/>
      </w:r>
    </w:p>
    <w:p w:rsidR="00EB2BBD" w:rsidRPr="00AE4B6A" w:rsidRDefault="00AE4B6A" w:rsidP="00AE4B6A">
      <w:pPr>
        <w:pStyle w:val="gemStandard"/>
      </w:pPr>
      <w:r>
        <w:rPr>
          <w:b/>
          <w:lang w:val="en-GB"/>
        </w:rPr>
        <w:sym w:font="Wingdings" w:char="F0D5"/>
      </w:r>
    </w:p>
    <w:p w:rsidR="007D6703" w:rsidRPr="00CD2682" w:rsidRDefault="007D6703" w:rsidP="007D6703">
      <w:pPr>
        <w:pStyle w:val="afiHinweise"/>
      </w:pPr>
      <w:r w:rsidRPr="00CD2682">
        <w:t xml:space="preserve">Wenn das initialisierte Objektsystem der SMC.B eine Personalisierung erzwingt, MUSS PIN.CONF mit zufälligen Inhalten entsprechend der </w:t>
      </w:r>
      <w:r w:rsidRPr="00CD2682">
        <w:rPr>
          <w:i w:val="0"/>
          <w:iCs/>
        </w:rPr>
        <w:t>maximumLength</w:t>
      </w:r>
      <w:r w:rsidRPr="00CD2682">
        <w:t xml:space="preserve"> personalisiert werden und diese Inhalte dürfen dem Karteninhaber </w:t>
      </w:r>
      <w:r w:rsidRPr="00CD2682">
        <w:rPr>
          <w:u w:val="single"/>
        </w:rPr>
        <w:t>nicht</w:t>
      </w:r>
      <w:r w:rsidRPr="00CD2682">
        <w:t xml:space="preserve"> kenntlich gemacht werden</w:t>
      </w:r>
      <w:commentRangeStart w:id="411"/>
      <w:r w:rsidRPr="00CD2682">
        <w:t>.</w:t>
      </w:r>
      <w:commentRangeEnd w:id="411"/>
      <w:r w:rsidRPr="00CD2682">
        <w:rPr>
          <w:rStyle w:val="Kommentarzeichen"/>
          <w:rFonts w:eastAsia="Times New Roman"/>
          <w:i w:val="0"/>
        </w:rPr>
        <w:commentReference w:id="411"/>
      </w:r>
    </w:p>
    <w:p w:rsidR="0032508F" w:rsidRPr="000571F4" w:rsidRDefault="00437AA9" w:rsidP="00AE4B6A">
      <w:pPr>
        <w:pStyle w:val="berschrift2"/>
      </w:pPr>
      <w:bookmarkStart w:id="412" w:name="_Toc195062495"/>
      <w:bookmarkStart w:id="413" w:name="_Ref317077104"/>
      <w:bookmarkStart w:id="414" w:name="_Toc502658475"/>
      <w:r w:rsidRPr="000571F4">
        <w:t>Die ESIGN-</w:t>
      </w:r>
      <w:r w:rsidR="000E432E" w:rsidRPr="000571F4">
        <w:t>Anwendung</w:t>
      </w:r>
      <w:bookmarkEnd w:id="412"/>
      <w:r w:rsidR="006C0B3D" w:rsidRPr="000571F4">
        <w:t xml:space="preserve"> </w:t>
      </w:r>
      <w:bookmarkStart w:id="415" w:name="oDF_ESIGN"/>
      <w:r w:rsidR="006C0B3D" w:rsidRPr="000571F4">
        <w:t>DF.ESIGN</w:t>
      </w:r>
      <w:bookmarkEnd w:id="413"/>
      <w:bookmarkEnd w:id="415"/>
      <w:bookmarkEnd w:id="414"/>
    </w:p>
    <w:p w:rsidR="0032508F" w:rsidRPr="000571F4" w:rsidRDefault="00437AA9" w:rsidP="00AE4B6A">
      <w:pPr>
        <w:pStyle w:val="berschrift3"/>
      </w:pPr>
      <w:bookmarkStart w:id="416" w:name="_Toc195062496"/>
      <w:bookmarkStart w:id="417" w:name="_Toc502658476"/>
      <w:r w:rsidRPr="000571F4">
        <w:t>Dateistruktur und Dateiinhalt</w:t>
      </w:r>
      <w:bookmarkEnd w:id="416"/>
      <w:bookmarkEnd w:id="417"/>
    </w:p>
    <w:p w:rsidR="004341F8" w:rsidRPr="000571F4" w:rsidRDefault="003937A9" w:rsidP="00E543B6">
      <w:pPr>
        <w:pStyle w:val="gemStandard"/>
        <w:rPr>
          <w:rFonts w:cs="Arial"/>
        </w:rPr>
      </w:pPr>
      <w:r w:rsidRPr="000571F4">
        <w:t>Die allgemeine ESIGN-</w:t>
      </w:r>
      <w:r w:rsidR="00467C2D" w:rsidRPr="000571F4">
        <w:t xml:space="preserve">Anwendung ist in </w:t>
      </w:r>
      <w:r w:rsidR="003E21FB" w:rsidRPr="000571F4">
        <w:fldChar w:fldCharType="begin"/>
      </w:r>
      <w:r w:rsidR="003E21FB" w:rsidRPr="000571F4">
        <w:instrText xml:space="preserve"> REF dEN14890_1 \h  \* MERGEFORMAT </w:instrText>
      </w:r>
      <w:r w:rsidR="003E21FB" w:rsidRPr="000571F4">
        <w:fldChar w:fldCharType="separate"/>
      </w:r>
      <w:r w:rsidR="00997CBB" w:rsidRPr="00997CBB">
        <w:rPr>
          <w:rFonts w:cs="Arial"/>
          <w:sz w:val="20"/>
        </w:rPr>
        <w:t>[EN14890-1]</w:t>
      </w:r>
      <w:r w:rsidR="003E21FB" w:rsidRPr="000571F4">
        <w:fldChar w:fldCharType="end"/>
      </w:r>
      <w:r w:rsidR="005B38BA">
        <w:t xml:space="preserve"> </w:t>
      </w:r>
      <w:r w:rsidR="00467C2D" w:rsidRPr="000571F4">
        <w:t>dargestellt und wird in der SMC-B für folgende Funktionen genutzt:</w:t>
      </w:r>
    </w:p>
    <w:p w:rsidR="004341F8" w:rsidRPr="001143A8" w:rsidRDefault="00965335" w:rsidP="001143A8">
      <w:pPr>
        <w:pStyle w:val="gemAufzhlung"/>
      </w:pPr>
      <w:r w:rsidRPr="001143A8">
        <w:t>die Berechnung einer Organisationssignatur</w:t>
      </w:r>
      <w:r w:rsidR="00437AA9" w:rsidRPr="001143A8">
        <w:t xml:space="preserve"> (</w:t>
      </w:r>
      <w:r w:rsidRPr="001143A8">
        <w:t xml:space="preserve">die </w:t>
      </w:r>
      <w:r w:rsidR="00437AA9" w:rsidRPr="001143A8">
        <w:t>S</w:t>
      </w:r>
      <w:r w:rsidRPr="001143A8">
        <w:t>ignatur</w:t>
      </w:r>
      <w:r w:rsidR="004341F8" w:rsidRPr="001143A8">
        <w:t xml:space="preserve"> is</w:t>
      </w:r>
      <w:r w:rsidR="00437AA9" w:rsidRPr="001143A8">
        <w:t>t</w:t>
      </w:r>
      <w:r w:rsidR="004341F8" w:rsidRPr="001143A8">
        <w:t xml:space="preserve"> </w:t>
      </w:r>
      <w:r w:rsidR="00437AA9" w:rsidRPr="001143A8">
        <w:t>an die ent</w:t>
      </w:r>
      <w:r w:rsidR="001D032A" w:rsidRPr="001143A8">
        <w:softHyphen/>
      </w:r>
      <w:r w:rsidR="00437AA9" w:rsidRPr="001143A8">
        <w:t>sprech</w:t>
      </w:r>
      <w:r w:rsidR="001D032A" w:rsidRPr="001143A8">
        <w:softHyphen/>
      </w:r>
      <w:r w:rsidR="00437AA9" w:rsidRPr="001143A8">
        <w:t xml:space="preserve">ende </w:t>
      </w:r>
      <w:r w:rsidRPr="001143A8">
        <w:t>Institution</w:t>
      </w:r>
      <w:r w:rsidR="00437AA9" w:rsidRPr="001143A8">
        <w:t xml:space="preserve"> </w:t>
      </w:r>
      <w:r w:rsidR="001E428C" w:rsidRPr="001143A8">
        <w:t>im Ge</w:t>
      </w:r>
      <w:r w:rsidR="00326B29" w:rsidRPr="001143A8">
        <w:softHyphen/>
      </w:r>
      <w:r w:rsidR="001E428C" w:rsidRPr="001143A8">
        <w:t>sundheitswese</w:t>
      </w:r>
      <w:r w:rsidR="00437AA9" w:rsidRPr="001143A8">
        <w:t>n gebunden, nicht an eine ein</w:t>
      </w:r>
      <w:r w:rsidR="001D032A" w:rsidRPr="001143A8">
        <w:softHyphen/>
      </w:r>
      <w:r w:rsidR="00437AA9" w:rsidRPr="001143A8">
        <w:t>zelne P</w:t>
      </w:r>
      <w:r w:rsidR="004341F8" w:rsidRPr="001143A8">
        <w:t xml:space="preserve">erson, </w:t>
      </w:r>
      <w:r w:rsidR="000E432E" w:rsidRPr="001143A8">
        <w:t>siehe</w:t>
      </w:r>
      <w:r w:rsidR="004341F8" w:rsidRPr="001143A8">
        <w:t xml:space="preserve"> </w:t>
      </w:r>
      <w:r w:rsidR="002F1DF3" w:rsidRPr="001143A8">
        <w:fldChar w:fldCharType="begin"/>
      </w:r>
      <w:r w:rsidR="002F1DF3" w:rsidRPr="001143A8">
        <w:instrText xml:space="preserve"> REF _Ref231097641 \h </w:instrText>
      </w:r>
      <w:r w:rsidR="00A15EC5" w:rsidRPr="001143A8">
        <w:instrText xml:space="preserve"> \* MERGEFORMAT </w:instrText>
      </w:r>
      <w:r w:rsidR="002F1DF3" w:rsidRPr="001143A8">
        <w:fldChar w:fldCharType="separate"/>
      </w:r>
      <w:r w:rsidR="00997CBB" w:rsidRPr="000571F4">
        <w:t xml:space="preserve">Abbildung </w:t>
      </w:r>
      <w:r w:rsidR="00997CBB">
        <w:t>3</w:t>
      </w:r>
      <w:r w:rsidR="002F1DF3" w:rsidRPr="001143A8">
        <w:fldChar w:fldCharType="end"/>
      </w:r>
      <w:r w:rsidR="00737AD3" w:rsidRPr="001143A8">
        <w:t>.</w:t>
      </w:r>
    </w:p>
    <w:p w:rsidR="00391A5E" w:rsidRPr="001143A8" w:rsidRDefault="00391A5E" w:rsidP="001143A8">
      <w:pPr>
        <w:pStyle w:val="gemAufzhlung"/>
      </w:pPr>
      <w:r w:rsidRPr="001143A8">
        <w:t>die Client/Server-Authentisierung z.B. zur Verbindung der Institution im Ge</w:t>
      </w:r>
      <w:r w:rsidR="001D032A" w:rsidRPr="001143A8">
        <w:softHyphen/>
      </w:r>
      <w:r w:rsidRPr="001143A8">
        <w:t>sund</w:t>
      </w:r>
      <w:r w:rsidR="001D032A" w:rsidRPr="001143A8">
        <w:softHyphen/>
      </w:r>
      <w:r w:rsidRPr="001143A8">
        <w:t>heitswesen oder ei</w:t>
      </w:r>
      <w:r w:rsidRPr="001143A8">
        <w:softHyphen/>
        <w:t>nes Teils dieser Institution mit dem VPN des Ge</w:t>
      </w:r>
      <w:r w:rsidR="001D032A" w:rsidRPr="001143A8">
        <w:softHyphen/>
      </w:r>
      <w:r w:rsidRPr="001143A8">
        <w:t>sund</w:t>
      </w:r>
      <w:r w:rsidR="001D032A" w:rsidRPr="001143A8">
        <w:softHyphen/>
      </w:r>
      <w:r w:rsidRPr="001143A8">
        <w:t xml:space="preserve">heitswesens und </w:t>
      </w:r>
    </w:p>
    <w:p w:rsidR="00337C25" w:rsidRPr="001143A8" w:rsidRDefault="00965335" w:rsidP="001143A8">
      <w:pPr>
        <w:pStyle w:val="gemAufzhlung"/>
      </w:pPr>
      <w:r w:rsidRPr="001143A8">
        <w:t xml:space="preserve">die </w:t>
      </w:r>
      <w:r w:rsidR="00326B29" w:rsidRPr="001143A8">
        <w:t xml:space="preserve">Entschlüsselung </w:t>
      </w:r>
      <w:r w:rsidR="00164752" w:rsidRPr="001143A8">
        <w:t>und Umschlüsselung eines</w:t>
      </w:r>
      <w:r w:rsidR="00326B29" w:rsidRPr="001143A8">
        <w:t xml:space="preserve"> Dokumenten-Chiffrierungs</w:t>
      </w:r>
      <w:r w:rsidR="001D032A" w:rsidRPr="001143A8">
        <w:softHyphen/>
      </w:r>
      <w:r w:rsidR="00326B29" w:rsidRPr="001143A8">
        <w:t>schlüs</w:t>
      </w:r>
      <w:r w:rsidR="001D032A" w:rsidRPr="001143A8">
        <w:softHyphen/>
      </w:r>
      <w:r w:rsidR="00326B29" w:rsidRPr="001143A8">
        <w:t>sels z</w:t>
      </w:r>
      <w:r w:rsidRPr="001143A8">
        <w:t xml:space="preserve">ur </w:t>
      </w:r>
      <w:r w:rsidR="001E428C" w:rsidRPr="001143A8">
        <w:t>vertrau</w:t>
      </w:r>
      <w:r w:rsidR="00326B29" w:rsidRPr="001143A8">
        <w:softHyphen/>
      </w:r>
      <w:r w:rsidR="001E428C" w:rsidRPr="001143A8">
        <w:t>li</w:t>
      </w:r>
      <w:r w:rsidR="00326B29" w:rsidRPr="001143A8">
        <w:softHyphen/>
      </w:r>
      <w:r w:rsidR="001E428C" w:rsidRPr="001143A8">
        <w:t>che</w:t>
      </w:r>
      <w:r w:rsidRPr="001143A8">
        <w:t>n</w:t>
      </w:r>
      <w:r w:rsidR="001E428C" w:rsidRPr="001143A8">
        <w:t xml:space="preserve"> </w:t>
      </w:r>
      <w:r w:rsidR="00164752" w:rsidRPr="001143A8">
        <w:t xml:space="preserve">Weitergabe von </w:t>
      </w:r>
      <w:r w:rsidR="001E428C" w:rsidRPr="001143A8">
        <w:t>Dokumente</w:t>
      </w:r>
      <w:r w:rsidR="004843ED" w:rsidRPr="001143A8">
        <w:t>n</w:t>
      </w:r>
      <w:r w:rsidR="001E428C" w:rsidRPr="001143A8">
        <w:t xml:space="preserve">, </w:t>
      </w:r>
      <w:r w:rsidR="004843ED" w:rsidRPr="001143A8">
        <w:t>welche</w:t>
      </w:r>
      <w:r w:rsidR="001E428C" w:rsidRPr="001143A8">
        <w:t xml:space="preserve"> an die ent</w:t>
      </w:r>
      <w:r w:rsidR="004843ED" w:rsidRPr="001143A8">
        <w:softHyphen/>
      </w:r>
      <w:r w:rsidR="001E428C" w:rsidRPr="001143A8">
        <w:t>spre</w:t>
      </w:r>
      <w:r w:rsidR="004843ED" w:rsidRPr="001143A8">
        <w:softHyphen/>
      </w:r>
      <w:r w:rsidR="001E428C" w:rsidRPr="001143A8">
        <w:t xml:space="preserve">chende </w:t>
      </w:r>
      <w:r w:rsidRPr="001143A8">
        <w:t>Institution</w:t>
      </w:r>
      <w:r w:rsidR="001E428C" w:rsidRPr="001143A8">
        <w:t xml:space="preserve"> im Gesundheits</w:t>
      </w:r>
      <w:r w:rsidR="00164752" w:rsidRPr="001143A8">
        <w:softHyphen/>
        <w:t>we</w:t>
      </w:r>
      <w:r w:rsidR="001E428C" w:rsidRPr="001143A8">
        <w:t xml:space="preserve">sen </w:t>
      </w:r>
      <w:r w:rsidR="000E432E" w:rsidRPr="001143A8">
        <w:t>und</w:t>
      </w:r>
      <w:r w:rsidR="004341F8" w:rsidRPr="001143A8">
        <w:t xml:space="preserve"> </w:t>
      </w:r>
      <w:r w:rsidR="001E428C" w:rsidRPr="001143A8">
        <w:t>nicht an ei</w:t>
      </w:r>
      <w:r w:rsidR="00326B29" w:rsidRPr="001143A8">
        <w:softHyphen/>
      </w:r>
      <w:r w:rsidR="001E428C" w:rsidRPr="001143A8">
        <w:t xml:space="preserve">ne einzelne Person </w:t>
      </w:r>
      <w:r w:rsidRPr="001143A8">
        <w:t>adressiert sind</w:t>
      </w:r>
      <w:r w:rsidR="004341F8" w:rsidRPr="001143A8">
        <w:t>.</w:t>
      </w:r>
    </w:p>
    <w:p w:rsidR="005104BF" w:rsidRPr="000571F4" w:rsidRDefault="007B2A84" w:rsidP="00FE69EC">
      <w:pPr>
        <w:pStyle w:val="gemStandard"/>
        <w:jc w:val="center"/>
        <w:rPr>
          <w:rFonts w:cs="Arial"/>
          <w:b/>
          <w:bCs/>
        </w:rPr>
      </w:pPr>
      <w:r>
        <w:rPr>
          <w:noProof/>
        </w:rPr>
        <w:lastRenderedPageBreak/>
        <w:pict>
          <v:shape id="Bild 4" o:spid="_x0000_i1030" type="#_x0000_t75" style="width:338.4pt;height:238.2pt;visibility:visible">
            <v:imagedata r:id="rId19" o:title=""/>
          </v:shape>
        </w:pict>
      </w:r>
    </w:p>
    <w:p w:rsidR="005104BF" w:rsidRPr="000571F4" w:rsidRDefault="005104BF" w:rsidP="008B7BF4">
      <w:pPr>
        <w:keepNext/>
        <w:jc w:val="center"/>
        <w:rPr>
          <w:rFonts w:cs="Arial"/>
          <w:b/>
          <w:bCs/>
          <w:sz w:val="4"/>
          <w:szCs w:val="4"/>
        </w:rPr>
      </w:pPr>
    </w:p>
    <w:p w:rsidR="00B63236" w:rsidRPr="000571F4" w:rsidRDefault="002F1DF3" w:rsidP="00AE4B6A">
      <w:pPr>
        <w:pStyle w:val="Beschriftung"/>
        <w:jc w:val="center"/>
        <w:rPr>
          <w:rFonts w:cs="Arial"/>
        </w:rPr>
      </w:pPr>
      <w:bookmarkStart w:id="418" w:name="_Ref231097641"/>
      <w:bookmarkStart w:id="419" w:name="_Toc501368263"/>
      <w:r w:rsidRPr="000571F4">
        <w:t xml:space="preserve">Abbildung </w:t>
      </w:r>
      <w:fldSimple w:instr=" SEQ Abbildung \* ARABIC ">
        <w:r w:rsidR="00997CBB">
          <w:rPr>
            <w:noProof/>
          </w:rPr>
          <w:t>3</w:t>
        </w:r>
      </w:fldSimple>
      <w:bookmarkEnd w:id="418"/>
      <w:r w:rsidR="00D06B3C" w:rsidRPr="000571F4">
        <w:t xml:space="preserve">: (Abb_SMC-B_ObjSys_003) </w:t>
      </w:r>
      <w:r w:rsidRPr="000571F4">
        <w:t>Arten der digitalen Signatur</w:t>
      </w:r>
      <w:bookmarkEnd w:id="419"/>
    </w:p>
    <w:p w:rsidR="0032508F" w:rsidRPr="000571F4" w:rsidRDefault="00477D78" w:rsidP="00E543B6">
      <w:pPr>
        <w:pStyle w:val="gemStandard"/>
      </w:pPr>
      <w:r w:rsidRPr="000571F4">
        <w:br w:type="page"/>
      </w:r>
      <w:r w:rsidR="008B7BF4" w:rsidRPr="000571F4">
        <w:lastRenderedPageBreak/>
        <w:fldChar w:fldCharType="begin"/>
      </w:r>
      <w:r w:rsidR="008B7BF4" w:rsidRPr="000571F4">
        <w:instrText xml:space="preserve"> REF _Ref231097683 \h </w:instrText>
      </w:r>
      <w:r w:rsidR="00A15EC5" w:rsidRPr="000571F4">
        <w:instrText xml:space="preserve"> \* MERGEFORMAT </w:instrText>
      </w:r>
      <w:r w:rsidR="008B7BF4" w:rsidRPr="000571F4">
        <w:fldChar w:fldCharType="separate"/>
      </w:r>
      <w:r w:rsidR="00997CBB" w:rsidRPr="00687406">
        <w:t xml:space="preserve">Abbildung </w:t>
      </w:r>
      <w:r w:rsidR="00997CBB">
        <w:rPr>
          <w:noProof/>
        </w:rPr>
        <w:t>4</w:t>
      </w:r>
      <w:r w:rsidR="008B7BF4" w:rsidRPr="000571F4">
        <w:fldChar w:fldCharType="end"/>
      </w:r>
      <w:r w:rsidR="001E428C" w:rsidRPr="000571F4">
        <w:t xml:space="preserve"> zeigt die prinzipielle Dateistruktur der ESIGN-</w:t>
      </w:r>
      <w:r w:rsidR="000E432E" w:rsidRPr="000571F4">
        <w:t>Anwendung</w:t>
      </w:r>
      <w:r w:rsidR="00760AE4" w:rsidRPr="000571F4">
        <w:t xml:space="preserve"> gemäß </w:t>
      </w:r>
      <w:r w:rsidR="00D67CFC" w:rsidRPr="000571F4">
        <w:fldChar w:fldCharType="begin"/>
      </w:r>
      <w:r w:rsidR="00D67CFC" w:rsidRPr="000571F4">
        <w:instrText xml:space="preserve"> REF dEN14890 \h </w:instrText>
      </w:r>
      <w:r w:rsidR="00A15EC5" w:rsidRPr="000571F4">
        <w:instrText xml:space="preserve"> \* MERGEFORMAT </w:instrText>
      </w:r>
      <w:r w:rsidR="00D67CFC" w:rsidRPr="000571F4">
        <w:fldChar w:fldCharType="separate"/>
      </w:r>
      <w:r w:rsidR="00997CBB" w:rsidRPr="00997CBB">
        <w:rPr>
          <w:rFonts w:cs="Arial"/>
          <w:sz w:val="20"/>
        </w:rPr>
        <w:t>EN14890</w:t>
      </w:r>
      <w:r w:rsidR="00D67CFC" w:rsidRPr="000571F4">
        <w:fldChar w:fldCharType="end"/>
      </w:r>
      <w:r w:rsidR="0032508F" w:rsidRPr="000571F4">
        <w:t>.</w:t>
      </w:r>
    </w:p>
    <w:p w:rsidR="0032508F" w:rsidRPr="006E6758" w:rsidRDefault="007B2A84" w:rsidP="00FE69EC">
      <w:pPr>
        <w:pStyle w:val="gemStandard"/>
        <w:jc w:val="center"/>
        <w:rPr>
          <w:rFonts w:cs="Arial"/>
        </w:rPr>
      </w:pPr>
      <w:r>
        <w:pict>
          <v:shape id="_x0000_i1031" type="#_x0000_t75" style="width:345pt;height:211.2pt">
            <v:imagedata r:id="rId20" o:title=""/>
          </v:shape>
        </w:pict>
      </w:r>
    </w:p>
    <w:p w:rsidR="008B7BF4" w:rsidRPr="000571F4" w:rsidRDefault="008B7BF4" w:rsidP="00AE4B6A">
      <w:pPr>
        <w:pStyle w:val="Beschriftung"/>
        <w:jc w:val="center"/>
      </w:pPr>
      <w:bookmarkStart w:id="420" w:name="_Ref231097683"/>
      <w:bookmarkStart w:id="421" w:name="_Toc501368264"/>
      <w:bookmarkStart w:id="422" w:name="_Toc195062497"/>
      <w:r w:rsidRPr="00687406">
        <w:t xml:space="preserve">Abbildung </w:t>
      </w:r>
      <w:fldSimple w:instr=" SEQ Abbildung \* ARABIC ">
        <w:r w:rsidR="00997CBB">
          <w:rPr>
            <w:noProof/>
          </w:rPr>
          <w:t>4</w:t>
        </w:r>
      </w:fldSimple>
      <w:bookmarkEnd w:id="420"/>
      <w:r w:rsidR="00D06B3C" w:rsidRPr="00687406">
        <w:t xml:space="preserve">: (Abb_SMC-B_ObjSys_004) </w:t>
      </w:r>
      <w:r w:rsidRPr="00687406">
        <w:t xml:space="preserve">Allgemeine Struktur von </w:t>
      </w:r>
      <w:r w:rsidR="003E07E3" w:rsidRPr="00687406">
        <w:fldChar w:fldCharType="begin"/>
      </w:r>
      <w:r w:rsidR="003E07E3" w:rsidRPr="00687406">
        <w:instrText xml:space="preserve"> REF oMF \h </w:instrText>
      </w:r>
      <w:r w:rsidR="00A15EC5" w:rsidRPr="00687406">
        <w:instrText xml:space="preserve"> \* MERGEFORMAT </w:instrText>
      </w:r>
      <w:r w:rsidR="003E07E3" w:rsidRPr="00687406">
        <w:fldChar w:fldCharType="separate"/>
      </w:r>
      <w:r w:rsidR="00997CBB" w:rsidRPr="000571F4">
        <w:t>MF</w:t>
      </w:r>
      <w:r w:rsidR="003E07E3" w:rsidRPr="00687406">
        <w:fldChar w:fldCharType="end"/>
      </w:r>
      <w:r w:rsidR="003E07E3" w:rsidRPr="00687406">
        <w:t xml:space="preserve"> / </w:t>
      </w:r>
      <w:r w:rsidR="003E07E3" w:rsidRPr="00687406">
        <w:fldChar w:fldCharType="begin"/>
      </w:r>
      <w:r w:rsidR="003E07E3" w:rsidRPr="00687406">
        <w:instrText xml:space="preserve"> REF oDF_ESIGN \h </w:instrText>
      </w:r>
      <w:r w:rsidR="00A15EC5" w:rsidRPr="00687406">
        <w:instrText xml:space="preserve"> \* MERGEFORMAT </w:instrText>
      </w:r>
      <w:r w:rsidR="003E07E3" w:rsidRPr="00687406">
        <w:fldChar w:fldCharType="separate"/>
      </w:r>
      <w:r w:rsidR="00997CBB" w:rsidRPr="000571F4">
        <w:t>DF.ESIGN</w:t>
      </w:r>
      <w:bookmarkEnd w:id="421"/>
      <w:r w:rsidR="003E07E3" w:rsidRPr="00687406">
        <w:fldChar w:fldCharType="end"/>
      </w:r>
    </w:p>
    <w:p w:rsidR="001742D8" w:rsidRPr="000571F4" w:rsidRDefault="003937A9" w:rsidP="00AE4B6A">
      <w:pPr>
        <w:pStyle w:val="berschrift3"/>
      </w:pPr>
      <w:r w:rsidRPr="000571F4">
        <w:fldChar w:fldCharType="begin"/>
      </w:r>
      <w:r w:rsidRPr="000571F4">
        <w:instrText xml:space="preserve"> REF oMF \h </w:instrText>
      </w:r>
      <w:r w:rsidR="00A15EC5" w:rsidRPr="000571F4">
        <w:rPr>
          <w:rFonts w:hint="eastAsia"/>
        </w:rPr>
        <w:instrText xml:space="preserve"> \* MERGEFORMAT </w:instrText>
      </w:r>
      <w:r w:rsidRPr="000571F4">
        <w:fldChar w:fldCharType="separate"/>
      </w:r>
      <w:bookmarkStart w:id="423" w:name="_Toc502658477"/>
      <w:r w:rsidR="00997CBB" w:rsidRPr="000571F4">
        <w:t>MF</w:t>
      </w:r>
      <w:r w:rsidRPr="000571F4">
        <w:fldChar w:fldCharType="end"/>
      </w:r>
      <w:r w:rsidRPr="000571F4">
        <w:t xml:space="preserve"> / </w:t>
      </w:r>
      <w:r w:rsidRPr="000571F4">
        <w:fldChar w:fldCharType="begin"/>
      </w:r>
      <w:r w:rsidRPr="000571F4">
        <w:instrText xml:space="preserve"> REF oDF_ESIGN \h </w:instrText>
      </w:r>
      <w:r w:rsidR="00A15EC5" w:rsidRPr="000571F4">
        <w:rPr>
          <w:rFonts w:hint="eastAsia"/>
        </w:rPr>
        <w:instrText xml:space="preserve"> \* MERGEFORMAT </w:instrText>
      </w:r>
      <w:r w:rsidRPr="000571F4">
        <w:fldChar w:fldCharType="separate"/>
      </w:r>
      <w:r w:rsidR="00997CBB" w:rsidRPr="000571F4">
        <w:t>DF.ESIGN</w:t>
      </w:r>
      <w:bookmarkEnd w:id="423"/>
      <w:r w:rsidRPr="000571F4">
        <w:fldChar w:fldCharType="end"/>
      </w:r>
      <w:bookmarkEnd w:id="422"/>
    </w:p>
    <w:p w:rsidR="00FE69EC" w:rsidRPr="000571F4" w:rsidRDefault="00FE69EC" w:rsidP="00E55CCE">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Card-G2-A_2203</w:t>
      </w:r>
      <w:r w:rsidRPr="000571F4">
        <w:rPr>
          <w:b/>
        </w:rPr>
        <w:t xml:space="preserve"> </w:t>
      </w:r>
      <w:r w:rsidR="00DD3C19" w:rsidRPr="000571F4">
        <w:rPr>
          <w:b/>
        </w:rPr>
        <w:t>K_Initialisierung: Initialisierte</w:t>
      </w:r>
      <w:r w:rsidR="00E52D16" w:rsidRPr="000571F4">
        <w:rPr>
          <w:b/>
        </w:rPr>
        <w:t xml:space="preserve"> </w:t>
      </w:r>
      <w:r w:rsidR="00AF4F3D" w:rsidRPr="000571F4">
        <w:rPr>
          <w:b/>
        </w:rPr>
        <w:t xml:space="preserve">Attribute von </w:t>
      </w:r>
      <w:r w:rsidR="00AF4F3D" w:rsidRPr="000571F4">
        <w:rPr>
          <w:b/>
        </w:rPr>
        <w:fldChar w:fldCharType="begin"/>
      </w:r>
      <w:r w:rsidR="00AF4F3D" w:rsidRPr="000571F4">
        <w:rPr>
          <w:b/>
        </w:rPr>
        <w:instrText xml:space="preserve"> REF oMF \h  \* MERGEFORMAT </w:instrText>
      </w:r>
      <w:r w:rsidR="00AF4F3D" w:rsidRPr="000571F4">
        <w:rPr>
          <w:b/>
        </w:rPr>
      </w:r>
      <w:r w:rsidR="00AF4F3D" w:rsidRPr="000571F4">
        <w:rPr>
          <w:b/>
        </w:rPr>
        <w:fldChar w:fldCharType="separate"/>
      </w:r>
      <w:r w:rsidR="00997CBB" w:rsidRPr="00997CBB">
        <w:rPr>
          <w:b/>
        </w:rPr>
        <w:t>MF</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oDF_ESIGN \h  \* MERGEFORMAT </w:instrText>
      </w:r>
      <w:r w:rsidR="00AF4F3D" w:rsidRPr="000571F4">
        <w:rPr>
          <w:b/>
        </w:rPr>
      </w:r>
      <w:r w:rsidR="00AF4F3D" w:rsidRPr="000571F4">
        <w:rPr>
          <w:b/>
        </w:rPr>
        <w:fldChar w:fldCharType="separate"/>
      </w:r>
      <w:r w:rsidR="00997CBB" w:rsidRPr="00997CBB">
        <w:rPr>
          <w:b/>
        </w:rPr>
        <w:t>DF.ESIGN</w:t>
      </w:r>
      <w:r w:rsidR="00AF4F3D" w:rsidRPr="000571F4">
        <w:rPr>
          <w:b/>
        </w:rPr>
        <w:fldChar w:fldCharType="end"/>
      </w:r>
    </w:p>
    <w:p w:rsidR="00FE69EC" w:rsidRPr="000571F4" w:rsidRDefault="002F6E0B" w:rsidP="00ED6903">
      <w:pPr>
        <w:pStyle w:val="gemEinzug"/>
        <w:ind w:left="540"/>
      </w:pPr>
      <w:r w:rsidRPr="000571F4">
        <w:fldChar w:fldCharType="begin"/>
      </w:r>
      <w:r w:rsidRPr="000571F4">
        <w:instrText xml:space="preserve"> REF oDF_ESIGN \h  \* MERGEFORMAT </w:instrText>
      </w:r>
      <w:r w:rsidRPr="000571F4">
        <w:fldChar w:fldCharType="separate"/>
      </w:r>
      <w:r w:rsidR="00997CBB" w:rsidRPr="000571F4">
        <w:t>DF.ESIGN</w:t>
      </w:r>
      <w:r w:rsidRPr="000571F4">
        <w:fldChar w:fldCharType="end"/>
      </w:r>
      <w:r w:rsidR="00763CFF" w:rsidRPr="000571F4">
        <w:t xml:space="preserve"> MUSS die in </w:t>
      </w:r>
      <w:r w:rsidR="008866E4" w:rsidRPr="000571F4">
        <w:t>Tab_SMC-B</w:t>
      </w:r>
      <w:r w:rsidR="00763CFF" w:rsidRPr="000571F4">
        <w:t>_ObjSys_0</w:t>
      </w:r>
      <w:r w:rsidRPr="000571F4">
        <w:t>40</w:t>
      </w:r>
      <w:r w:rsidR="00763CFF" w:rsidRPr="000571F4">
        <w:t xml:space="preserve"> dargestellten Werte besitzen.</w:t>
      </w:r>
    </w:p>
    <w:p w:rsidR="00FE69EC" w:rsidRPr="000571F4" w:rsidRDefault="00FE69EC" w:rsidP="00FE69EC">
      <w:pPr>
        <w:pStyle w:val="gemEinzug"/>
        <w:ind w:left="0"/>
        <w:rPr>
          <w:b/>
        </w:rPr>
      </w:pPr>
    </w:p>
    <w:p w:rsidR="008E4FEE" w:rsidRPr="000571F4" w:rsidRDefault="008E4FEE" w:rsidP="00AE4B6A">
      <w:pPr>
        <w:pStyle w:val="Beschriftung"/>
        <w:rPr>
          <w:rFonts w:cs="Arial"/>
        </w:rPr>
      </w:pPr>
      <w:bookmarkStart w:id="424" w:name="_Toc501368311"/>
      <w:bookmarkStart w:id="425" w:name="_Ref182190259"/>
      <w:bookmarkStart w:id="426" w:name="_Toc184358368"/>
      <w:bookmarkStart w:id="427" w:name="_Toc184742591"/>
      <w:bookmarkStart w:id="428" w:name="_Toc288061896"/>
      <w:r w:rsidRPr="000571F4">
        <w:rPr>
          <w:rFonts w:cs="Arial"/>
        </w:rPr>
        <w:t xml:space="preserve">Tabelle </w:t>
      </w:r>
      <w:r w:rsidRPr="000571F4">
        <w:rPr>
          <w:rFonts w:cs="Arial"/>
        </w:rPr>
        <w:fldChar w:fldCharType="begin"/>
      </w:r>
      <w:r w:rsidRPr="000571F4">
        <w:rPr>
          <w:rFonts w:cs="Arial"/>
        </w:rPr>
        <w:instrText xml:space="preserve"> SEQ Tabelle \* ARABIC </w:instrText>
      </w:r>
      <w:r w:rsidRPr="000571F4">
        <w:rPr>
          <w:rFonts w:cs="Arial"/>
        </w:rPr>
        <w:fldChar w:fldCharType="separate"/>
      </w:r>
      <w:r w:rsidR="00997CBB">
        <w:rPr>
          <w:rFonts w:cs="Arial"/>
          <w:noProof/>
        </w:rPr>
        <w:t>47</w:t>
      </w:r>
      <w:r w:rsidRPr="000571F4">
        <w:rPr>
          <w:rFonts w:cs="Arial"/>
        </w:rPr>
        <w:fldChar w:fldCharType="end"/>
      </w:r>
      <w:r w:rsidR="00D926C6" w:rsidRPr="000571F4">
        <w:rPr>
          <w:rFonts w:cs="Arial"/>
        </w:rPr>
        <w:t xml:space="preserve">: </w:t>
      </w:r>
      <w:r w:rsidR="00A909C6" w:rsidRPr="000571F4">
        <w:rPr>
          <w:rFonts w:cs="Arial"/>
        </w:rPr>
        <w:t>Tab_SMC-B_ObjSys_0</w:t>
      </w:r>
      <w:r w:rsidR="002F6E0B" w:rsidRPr="000571F4">
        <w:rPr>
          <w:rFonts w:cs="Arial"/>
        </w:rPr>
        <w:t>40</w:t>
      </w:r>
      <w:r w:rsidR="00A909C6" w:rsidRPr="000571F4">
        <w:rPr>
          <w:rFonts w:cs="Arial"/>
        </w:rPr>
        <w:t xml:space="preserve"> </w:t>
      </w:r>
      <w:r w:rsidR="00E52D16" w:rsidRPr="000571F4">
        <w:t xml:space="preserve">Initialisierte </w:t>
      </w:r>
      <w:r w:rsidRPr="000571F4">
        <w:rPr>
          <w:rFonts w:cs="Arial"/>
        </w:rPr>
        <w:t xml:space="preserve">Attribute von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003937A9" w:rsidRPr="000571F4">
        <w:t xml:space="preserve"> / </w:t>
      </w:r>
      <w:r w:rsidR="003937A9" w:rsidRPr="000571F4">
        <w:fldChar w:fldCharType="begin"/>
      </w:r>
      <w:r w:rsidR="003937A9" w:rsidRPr="000571F4">
        <w:instrText xml:space="preserve"> REF oDF_ESIGN \h </w:instrText>
      </w:r>
      <w:r w:rsidR="003E07E3" w:rsidRPr="000571F4">
        <w:instrText xml:space="preserve"> \* MERGEFORMAT </w:instrText>
      </w:r>
      <w:r w:rsidR="003937A9" w:rsidRPr="000571F4">
        <w:fldChar w:fldCharType="separate"/>
      </w:r>
      <w:r w:rsidR="00997CBB" w:rsidRPr="000571F4">
        <w:t>DF.ESIGN</w:t>
      </w:r>
      <w:bookmarkEnd w:id="424"/>
      <w:r w:rsidR="003937A9"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F6779"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bookmarkEnd w:id="425"/>
          <w:bookmarkEnd w:id="426"/>
          <w:bookmarkEnd w:id="427"/>
          <w:bookmarkEnd w:id="428"/>
          <w:p w:rsidR="00CF6779" w:rsidRPr="000571F4" w:rsidRDefault="00CF6779" w:rsidP="00D3776A">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F6779" w:rsidRPr="000571F4" w:rsidRDefault="00CF6779" w:rsidP="00D3776A">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F6779" w:rsidRPr="000571F4" w:rsidRDefault="00CF6779" w:rsidP="00D3776A">
            <w:pPr>
              <w:pStyle w:val="gemtab11ptAbstand"/>
              <w:rPr>
                <w:b/>
                <w:sz w:val="20"/>
              </w:rPr>
            </w:pPr>
            <w:r w:rsidRPr="000571F4">
              <w:rPr>
                <w:b/>
                <w:sz w:val="20"/>
              </w:rPr>
              <w:t>Bemerkung</w:t>
            </w:r>
          </w:p>
        </w:tc>
      </w:tr>
      <w:tr w:rsidR="00CF6779" w:rsidRPr="000571F4">
        <w:tc>
          <w:tcPr>
            <w:tcW w:w="2088" w:type="dxa"/>
            <w:shd w:val="clear" w:color="auto" w:fill="auto"/>
          </w:tcPr>
          <w:p w:rsidR="00CF6779" w:rsidRPr="000571F4" w:rsidRDefault="00CF6779" w:rsidP="00D3776A">
            <w:pPr>
              <w:pStyle w:val="gemtab11ptAbstand"/>
              <w:rPr>
                <w:sz w:val="20"/>
              </w:rPr>
            </w:pPr>
            <w:r w:rsidRPr="000571F4">
              <w:rPr>
                <w:sz w:val="20"/>
              </w:rPr>
              <w:t>Objekttyp</w:t>
            </w:r>
          </w:p>
        </w:tc>
        <w:tc>
          <w:tcPr>
            <w:tcW w:w="4680" w:type="dxa"/>
            <w:shd w:val="clear" w:color="auto" w:fill="auto"/>
          </w:tcPr>
          <w:p w:rsidR="00CF6779" w:rsidRPr="000571F4" w:rsidRDefault="00CF6779" w:rsidP="00D3776A">
            <w:pPr>
              <w:pStyle w:val="gemtab11ptAbstand"/>
              <w:rPr>
                <w:sz w:val="20"/>
              </w:rPr>
            </w:pPr>
            <w:r w:rsidRPr="000571F4">
              <w:rPr>
                <w:sz w:val="20"/>
              </w:rPr>
              <w:t>Ordner</w:t>
            </w:r>
          </w:p>
        </w:tc>
        <w:tc>
          <w:tcPr>
            <w:tcW w:w="2160" w:type="dxa"/>
            <w:shd w:val="clear" w:color="auto" w:fill="auto"/>
          </w:tcPr>
          <w:p w:rsidR="00CF6779" w:rsidRPr="000571F4" w:rsidRDefault="00CF6779" w:rsidP="00D3776A">
            <w:pPr>
              <w:pStyle w:val="gemtab11ptAbstand"/>
              <w:rPr>
                <w:sz w:val="20"/>
              </w:rPr>
            </w:pPr>
          </w:p>
        </w:tc>
      </w:tr>
      <w:tr w:rsidR="00CF6779" w:rsidRPr="000571F4">
        <w:tc>
          <w:tcPr>
            <w:tcW w:w="2088" w:type="dxa"/>
            <w:shd w:val="clear" w:color="auto" w:fill="auto"/>
          </w:tcPr>
          <w:p w:rsidR="00CF6779" w:rsidRPr="000571F4" w:rsidRDefault="00CF6779" w:rsidP="00D3776A">
            <w:pPr>
              <w:pStyle w:val="gemtab11ptAbstand"/>
              <w:rPr>
                <w:i/>
                <w:sz w:val="20"/>
              </w:rPr>
            </w:pPr>
            <w:r w:rsidRPr="000571F4">
              <w:rPr>
                <w:i/>
                <w:sz w:val="20"/>
              </w:rPr>
              <w:t>applicationIdentifier</w:t>
            </w:r>
          </w:p>
        </w:tc>
        <w:tc>
          <w:tcPr>
            <w:tcW w:w="4680" w:type="dxa"/>
            <w:shd w:val="clear" w:color="auto" w:fill="auto"/>
          </w:tcPr>
          <w:p w:rsidR="00CF6779" w:rsidRPr="000571F4" w:rsidRDefault="00CF6779" w:rsidP="00D3776A">
            <w:pPr>
              <w:pStyle w:val="gemtab11ptAbstand"/>
              <w:rPr>
                <w:sz w:val="20"/>
              </w:rPr>
            </w:pPr>
            <w:r w:rsidRPr="000571F4">
              <w:rPr>
                <w:sz w:val="20"/>
              </w:rPr>
              <w:t>'A000000167 455349474E’</w:t>
            </w:r>
          </w:p>
        </w:tc>
        <w:tc>
          <w:tcPr>
            <w:tcW w:w="2160" w:type="dxa"/>
            <w:shd w:val="clear" w:color="auto" w:fill="auto"/>
          </w:tcPr>
          <w:p w:rsidR="00CF6779" w:rsidRPr="000571F4" w:rsidRDefault="00CF6779" w:rsidP="00D3776A">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_Ref184714576 \r \h  \* MERGEFORMAT </w:instrText>
            </w:r>
            <w:r w:rsidRPr="000571F4">
              <w:rPr>
                <w:sz w:val="20"/>
              </w:rPr>
            </w:r>
            <w:r w:rsidRPr="000571F4">
              <w:rPr>
                <w:sz w:val="20"/>
              </w:rPr>
              <w:fldChar w:fldCharType="separate"/>
            </w:r>
            <w:r w:rsidR="00997CBB">
              <w:rPr>
                <w:sz w:val="20"/>
              </w:rPr>
              <w:t>Hinweis 47:</w:t>
            </w:r>
            <w:r w:rsidRPr="000571F4">
              <w:rPr>
                <w:sz w:val="20"/>
              </w:rPr>
              <w:fldChar w:fldCharType="end"/>
            </w:r>
          </w:p>
        </w:tc>
      </w:tr>
      <w:tr w:rsidR="00CF6779" w:rsidRPr="000571F4">
        <w:tc>
          <w:tcPr>
            <w:tcW w:w="2088" w:type="dxa"/>
            <w:tcBorders>
              <w:bottom w:val="single" w:sz="6" w:space="0" w:color="000000"/>
            </w:tcBorders>
            <w:shd w:val="clear" w:color="auto" w:fill="auto"/>
          </w:tcPr>
          <w:p w:rsidR="00CF6779" w:rsidRPr="000571F4" w:rsidRDefault="00CF6779" w:rsidP="00D3776A">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CF6779" w:rsidRPr="000571F4" w:rsidRDefault="00CF6779" w:rsidP="00D3776A">
            <w:pPr>
              <w:pStyle w:val="gemtab11ptAbstand"/>
              <w:rPr>
                <w:sz w:val="20"/>
              </w:rPr>
            </w:pPr>
            <w:r w:rsidRPr="000571F4">
              <w:rPr>
                <w:sz w:val="20"/>
              </w:rPr>
              <w:t>–</w:t>
            </w:r>
          </w:p>
        </w:tc>
        <w:tc>
          <w:tcPr>
            <w:tcW w:w="2160" w:type="dxa"/>
            <w:tcBorders>
              <w:bottom w:val="single" w:sz="6" w:space="0" w:color="000000"/>
            </w:tcBorders>
            <w:shd w:val="clear" w:color="auto" w:fill="auto"/>
          </w:tcPr>
          <w:p w:rsidR="00CF6779" w:rsidRPr="000571F4" w:rsidRDefault="00CF6779" w:rsidP="00D3776A">
            <w:pPr>
              <w:pStyle w:val="gemtab11ptAbstand"/>
              <w:rPr>
                <w:sz w:val="20"/>
              </w:rPr>
            </w:pPr>
            <w:r w:rsidRPr="000571F4">
              <w:rPr>
                <w:sz w:val="20"/>
              </w:rPr>
              <w:t xml:space="preserve">siehe </w:t>
            </w:r>
            <w:r w:rsidR="00226F29" w:rsidRPr="000571F4">
              <w:rPr>
                <w:sz w:val="20"/>
              </w:rPr>
              <w:fldChar w:fldCharType="begin"/>
            </w:r>
            <w:r w:rsidR="00226F29" w:rsidRPr="000571F4">
              <w:rPr>
                <w:sz w:val="20"/>
              </w:rPr>
              <w:instrText xml:space="preserve"> REF _Ref317151740 \r \h </w:instrText>
            </w:r>
            <w:r w:rsidR="00A15EC5" w:rsidRPr="000571F4">
              <w:rPr>
                <w:sz w:val="20"/>
              </w:rPr>
              <w:instrText xml:space="preserve"> \* MERGEFORMAT </w:instrText>
            </w:r>
            <w:r w:rsidR="00226F29" w:rsidRPr="000571F4">
              <w:rPr>
                <w:sz w:val="20"/>
              </w:rPr>
            </w:r>
            <w:r w:rsidR="00226F29" w:rsidRPr="000571F4">
              <w:rPr>
                <w:sz w:val="20"/>
              </w:rPr>
              <w:fldChar w:fldCharType="separate"/>
            </w:r>
            <w:r w:rsidR="00997CBB">
              <w:rPr>
                <w:sz w:val="20"/>
              </w:rPr>
              <w:t>Hinweis 48:</w:t>
            </w:r>
            <w:r w:rsidR="00226F29" w:rsidRPr="000571F4">
              <w:rPr>
                <w:sz w:val="20"/>
              </w:rPr>
              <w:fldChar w:fldCharType="end"/>
            </w:r>
          </w:p>
        </w:tc>
      </w:tr>
      <w:tr w:rsidR="00CF6779" w:rsidRPr="000571F4">
        <w:tc>
          <w:tcPr>
            <w:tcW w:w="2088" w:type="dxa"/>
            <w:tcBorders>
              <w:bottom w:val="single" w:sz="4" w:space="0" w:color="auto"/>
            </w:tcBorders>
            <w:shd w:val="clear" w:color="auto" w:fill="auto"/>
          </w:tcPr>
          <w:p w:rsidR="00CF6779" w:rsidRPr="000571F4" w:rsidRDefault="00CF6779" w:rsidP="00D3776A">
            <w:pPr>
              <w:pStyle w:val="gemtab11ptAbstand"/>
              <w:rPr>
                <w:i/>
                <w:sz w:val="20"/>
              </w:rPr>
            </w:pPr>
            <w:r w:rsidRPr="000571F4">
              <w:rPr>
                <w:i/>
                <w:sz w:val="20"/>
              </w:rPr>
              <w:t>lifeCycleStatus</w:t>
            </w:r>
          </w:p>
        </w:tc>
        <w:tc>
          <w:tcPr>
            <w:tcW w:w="4680" w:type="dxa"/>
            <w:tcBorders>
              <w:bottom w:val="single" w:sz="4" w:space="0" w:color="auto"/>
            </w:tcBorders>
            <w:shd w:val="clear" w:color="auto" w:fill="auto"/>
          </w:tcPr>
          <w:p w:rsidR="00CF6779" w:rsidRPr="000571F4" w:rsidRDefault="00CF6779" w:rsidP="00D3776A">
            <w:pPr>
              <w:pStyle w:val="gemtab11ptAbstand"/>
              <w:rPr>
                <w:sz w:val="20"/>
              </w:rPr>
            </w:pPr>
            <w:r w:rsidRPr="000571F4">
              <w:rPr>
                <w:sz w:val="20"/>
              </w:rPr>
              <w:t>„Operational state (activated)“</w:t>
            </w:r>
          </w:p>
        </w:tc>
        <w:tc>
          <w:tcPr>
            <w:tcW w:w="2160" w:type="dxa"/>
            <w:tcBorders>
              <w:bottom w:val="single" w:sz="4" w:space="0" w:color="auto"/>
            </w:tcBorders>
            <w:shd w:val="clear" w:color="auto" w:fill="auto"/>
          </w:tcPr>
          <w:p w:rsidR="00CF6779" w:rsidRPr="000571F4" w:rsidRDefault="00CF6779" w:rsidP="00D3776A">
            <w:pPr>
              <w:pStyle w:val="gemtab11ptAbstand"/>
              <w:rPr>
                <w:sz w:val="20"/>
              </w:rPr>
            </w:pPr>
          </w:p>
        </w:tc>
      </w:tr>
      <w:tr w:rsidR="0050009E" w:rsidRPr="000571F4">
        <w:tc>
          <w:tcPr>
            <w:tcW w:w="2088" w:type="dxa"/>
            <w:tcBorders>
              <w:bottom w:val="single" w:sz="4" w:space="0" w:color="auto"/>
            </w:tcBorders>
            <w:shd w:val="clear" w:color="auto" w:fill="auto"/>
          </w:tcPr>
          <w:p w:rsidR="0050009E" w:rsidRPr="000571F4" w:rsidRDefault="0050009E" w:rsidP="0050009E">
            <w:pPr>
              <w:pStyle w:val="gemtab11ptAbstand"/>
              <w:rPr>
                <w:i/>
                <w:sz w:val="20"/>
              </w:rPr>
            </w:pPr>
            <w:r w:rsidRPr="000571F4">
              <w:rPr>
                <w:i/>
                <w:sz w:val="20"/>
              </w:rPr>
              <w:t>shareable</w:t>
            </w:r>
          </w:p>
        </w:tc>
        <w:tc>
          <w:tcPr>
            <w:tcW w:w="4680" w:type="dxa"/>
            <w:tcBorders>
              <w:bottom w:val="single" w:sz="4" w:space="0" w:color="auto"/>
            </w:tcBorders>
            <w:shd w:val="clear" w:color="auto" w:fill="auto"/>
          </w:tcPr>
          <w:p w:rsidR="0050009E" w:rsidRPr="000571F4" w:rsidRDefault="0050009E" w:rsidP="0050009E">
            <w:pPr>
              <w:pStyle w:val="gemtab11ptAbstand"/>
              <w:rPr>
                <w:sz w:val="20"/>
              </w:rPr>
            </w:pPr>
            <w:r w:rsidRPr="000571F4">
              <w:rPr>
                <w:sz w:val="20"/>
              </w:rPr>
              <w:t>True</w:t>
            </w:r>
          </w:p>
        </w:tc>
        <w:tc>
          <w:tcPr>
            <w:tcW w:w="2160" w:type="dxa"/>
            <w:tcBorders>
              <w:bottom w:val="single" w:sz="4" w:space="0" w:color="auto"/>
            </w:tcBorders>
            <w:shd w:val="clear" w:color="auto" w:fill="auto"/>
          </w:tcPr>
          <w:p w:rsidR="0050009E" w:rsidRPr="000571F4" w:rsidRDefault="0050009E" w:rsidP="00D3776A">
            <w:pPr>
              <w:pStyle w:val="gemVerz2"/>
              <w:rPr>
                <w:sz w:val="20"/>
              </w:rPr>
            </w:pPr>
          </w:p>
        </w:tc>
      </w:tr>
      <w:tr w:rsidR="0050009E" w:rsidRPr="000571F4">
        <w:tc>
          <w:tcPr>
            <w:tcW w:w="8928" w:type="dxa"/>
            <w:gridSpan w:val="3"/>
            <w:tcBorders>
              <w:bottom w:val="single" w:sz="6" w:space="0" w:color="000000"/>
            </w:tcBorders>
            <w:shd w:val="clear" w:color="auto" w:fill="E0E0E0"/>
          </w:tcPr>
          <w:p w:rsidR="0050009E" w:rsidRPr="000571F4" w:rsidRDefault="0050009E" w:rsidP="00D3776A">
            <w:pPr>
              <w:pStyle w:val="gemtab11ptAbstand"/>
              <w:rPr>
                <w:b/>
                <w:sz w:val="20"/>
              </w:rPr>
            </w:pPr>
            <w:r w:rsidRPr="000571F4">
              <w:rPr>
                <w:b/>
                <w:sz w:val="20"/>
              </w:rPr>
              <w:t>Zugriffsregel für logischen LCS „Operational state (activated)”</w:t>
            </w:r>
          </w:p>
        </w:tc>
      </w:tr>
      <w:tr w:rsidR="0050009E" w:rsidRPr="000571F4">
        <w:tc>
          <w:tcPr>
            <w:tcW w:w="2088" w:type="dxa"/>
            <w:tcBorders>
              <w:bottom w:val="single" w:sz="4" w:space="0" w:color="auto"/>
            </w:tcBorders>
            <w:shd w:val="clear" w:color="auto" w:fill="E0E0E0"/>
          </w:tcPr>
          <w:p w:rsidR="0050009E" w:rsidRPr="000571F4" w:rsidRDefault="0050009E" w:rsidP="00D3776A">
            <w:pPr>
              <w:pStyle w:val="gemtab11ptAbstand"/>
              <w:rPr>
                <w:b/>
                <w:sz w:val="20"/>
              </w:rPr>
            </w:pPr>
            <w:r w:rsidRPr="000571F4">
              <w:rPr>
                <w:b/>
                <w:sz w:val="20"/>
              </w:rPr>
              <w:t>Zugriffsart</w:t>
            </w:r>
          </w:p>
        </w:tc>
        <w:tc>
          <w:tcPr>
            <w:tcW w:w="4680" w:type="dxa"/>
            <w:tcBorders>
              <w:bottom w:val="single" w:sz="4" w:space="0" w:color="auto"/>
            </w:tcBorders>
            <w:shd w:val="clear" w:color="auto" w:fill="E0E0E0"/>
          </w:tcPr>
          <w:p w:rsidR="0050009E" w:rsidRPr="000571F4" w:rsidRDefault="0050009E" w:rsidP="00D3776A">
            <w:pPr>
              <w:pStyle w:val="gemtab11ptAbstand"/>
              <w:rPr>
                <w:b/>
                <w:sz w:val="20"/>
              </w:rPr>
            </w:pPr>
            <w:r w:rsidRPr="000571F4">
              <w:rPr>
                <w:b/>
                <w:sz w:val="20"/>
              </w:rPr>
              <w:t>Zugriffsbedingung</w:t>
            </w:r>
          </w:p>
        </w:tc>
        <w:tc>
          <w:tcPr>
            <w:tcW w:w="2160" w:type="dxa"/>
            <w:tcBorders>
              <w:bottom w:val="single" w:sz="4" w:space="0" w:color="auto"/>
            </w:tcBorders>
            <w:shd w:val="clear" w:color="auto" w:fill="E0E0E0"/>
          </w:tcPr>
          <w:p w:rsidR="0050009E" w:rsidRPr="000571F4" w:rsidRDefault="0050009E" w:rsidP="00D3776A">
            <w:pPr>
              <w:pStyle w:val="gemtab11ptAbstand"/>
              <w:rPr>
                <w:b/>
                <w:sz w:val="20"/>
              </w:rPr>
            </w:pPr>
            <w:r w:rsidRPr="000571F4">
              <w:rPr>
                <w:b/>
                <w:sz w:val="20"/>
              </w:rPr>
              <w:t>Bemerkung</w:t>
            </w:r>
          </w:p>
        </w:tc>
      </w:tr>
      <w:tr w:rsidR="0050009E" w:rsidRPr="000571F4">
        <w:tc>
          <w:tcPr>
            <w:tcW w:w="2088" w:type="dxa"/>
            <w:tcBorders>
              <w:bottom w:val="single" w:sz="4" w:space="0" w:color="auto"/>
            </w:tcBorders>
            <w:shd w:val="clear" w:color="auto" w:fill="auto"/>
          </w:tcPr>
          <w:p w:rsidR="0050009E" w:rsidRPr="000571F4" w:rsidRDefault="0050009E" w:rsidP="00E326F6">
            <w:pPr>
              <w:pStyle w:val="gemtab11ptAbstand"/>
              <w:rPr>
                <w:rFonts w:eastAsia="Times New Roman"/>
                <w:smallCaps/>
                <w:sz w:val="20"/>
              </w:rPr>
            </w:pPr>
            <w:r w:rsidRPr="000571F4">
              <w:rPr>
                <w:rFonts w:eastAsia="Times New Roman"/>
                <w:smallCaps/>
                <w:sz w:val="20"/>
              </w:rPr>
              <w:t>Get Random</w:t>
            </w:r>
          </w:p>
        </w:tc>
        <w:tc>
          <w:tcPr>
            <w:tcW w:w="4680" w:type="dxa"/>
            <w:tcBorders>
              <w:bottom w:val="single" w:sz="4" w:space="0" w:color="auto"/>
            </w:tcBorders>
            <w:shd w:val="clear" w:color="auto" w:fill="auto"/>
          </w:tcPr>
          <w:p w:rsidR="0050009E" w:rsidRPr="000571F4" w:rsidRDefault="0050009E" w:rsidP="00E326F6">
            <w:pPr>
              <w:pStyle w:val="gemtab11ptAbstand"/>
              <w:rPr>
                <w:rFonts w:eastAsia="Times New Roman"/>
                <w:smallCaps/>
                <w:sz w:val="20"/>
              </w:rPr>
            </w:pPr>
            <w:r w:rsidRPr="000571F4">
              <w:rPr>
                <w:rFonts w:eastAsia="Times New Roman"/>
                <w:smallCaps/>
                <w:sz w:val="20"/>
              </w:rPr>
              <w:t>ALWAYS</w:t>
            </w:r>
          </w:p>
        </w:tc>
        <w:tc>
          <w:tcPr>
            <w:tcW w:w="2160" w:type="dxa"/>
            <w:tcBorders>
              <w:bottom w:val="single" w:sz="4" w:space="0" w:color="auto"/>
            </w:tcBorders>
            <w:shd w:val="clear" w:color="auto" w:fill="auto"/>
          </w:tcPr>
          <w:p w:rsidR="0050009E" w:rsidRPr="000571F4" w:rsidRDefault="0050009E" w:rsidP="00D3776A">
            <w:pPr>
              <w:pStyle w:val="gemtab11ptAbstand"/>
              <w:rPr>
                <w:b/>
                <w:sz w:val="20"/>
              </w:rPr>
            </w:pPr>
          </w:p>
        </w:tc>
      </w:tr>
      <w:tr w:rsidR="0050009E" w:rsidRPr="000571F4">
        <w:tc>
          <w:tcPr>
            <w:tcW w:w="2088" w:type="dxa"/>
            <w:shd w:val="clear" w:color="auto" w:fill="auto"/>
            <w:vAlign w:val="center"/>
          </w:tcPr>
          <w:p w:rsidR="0050009E" w:rsidRPr="000571F4" w:rsidRDefault="0050009E" w:rsidP="00D3776A">
            <w:pPr>
              <w:pStyle w:val="gemtab11ptAbstand"/>
              <w:rPr>
                <w:rFonts w:cs="Arial"/>
                <w:sz w:val="20"/>
                <w:lang w:val="en-GB"/>
              </w:rPr>
            </w:pPr>
            <w:r w:rsidRPr="000571F4">
              <w:rPr>
                <w:rFonts w:eastAsia="Times New Roman"/>
                <w:smallCaps/>
                <w:sz w:val="20"/>
              </w:rPr>
              <w:t>Load Application</w:t>
            </w:r>
            <w:r w:rsidRPr="000571F4">
              <w:rPr>
                <w:rFonts w:cs="Arial"/>
                <w:sz w:val="20"/>
                <w:lang w:val="en-GB"/>
              </w:rPr>
              <w:t xml:space="preserve"> </w:t>
            </w:r>
          </w:p>
        </w:tc>
        <w:tc>
          <w:tcPr>
            <w:tcW w:w="4680" w:type="dxa"/>
            <w:shd w:val="clear" w:color="auto" w:fill="auto"/>
          </w:tcPr>
          <w:p w:rsidR="0050009E" w:rsidRPr="000571F4" w:rsidRDefault="0050009E" w:rsidP="00D3776A">
            <w:pPr>
              <w:pStyle w:val="gemtab11ptAbstand"/>
              <w:rPr>
                <w:sz w:val="20"/>
                <w:lang w:val="en-US"/>
              </w:rPr>
            </w:pPr>
            <w:r w:rsidRPr="000571F4">
              <w:rPr>
                <w:sz w:val="20"/>
              </w:rPr>
              <w:t>AUT_CMS</w:t>
            </w:r>
          </w:p>
        </w:tc>
        <w:tc>
          <w:tcPr>
            <w:tcW w:w="2160" w:type="dxa"/>
            <w:shd w:val="clear" w:color="auto" w:fill="auto"/>
          </w:tcPr>
          <w:p w:rsidR="0050009E" w:rsidRPr="000571F4" w:rsidRDefault="0050009E" w:rsidP="00D3776A">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_Ref326667654 \r \h  \* MERGEFORMAT </w:instrText>
            </w:r>
            <w:r w:rsidRPr="000571F4">
              <w:rPr>
                <w:sz w:val="20"/>
              </w:rPr>
            </w:r>
            <w:r w:rsidRPr="000571F4">
              <w:rPr>
                <w:sz w:val="20"/>
              </w:rPr>
              <w:fldChar w:fldCharType="separate"/>
            </w:r>
            <w:r w:rsidR="00997CBB">
              <w:rPr>
                <w:sz w:val="20"/>
              </w:rPr>
              <w:t>Hinweis 50:</w:t>
            </w:r>
            <w:r w:rsidRPr="000571F4">
              <w:rPr>
                <w:sz w:val="20"/>
              </w:rPr>
              <w:fldChar w:fldCharType="end"/>
            </w:r>
          </w:p>
        </w:tc>
      </w:tr>
      <w:tr w:rsidR="0050009E" w:rsidRPr="000571F4">
        <w:tc>
          <w:tcPr>
            <w:tcW w:w="2088" w:type="dxa"/>
            <w:tcBorders>
              <w:bottom w:val="single" w:sz="4" w:space="0" w:color="auto"/>
            </w:tcBorders>
            <w:shd w:val="clear" w:color="auto" w:fill="auto"/>
          </w:tcPr>
          <w:p w:rsidR="0050009E" w:rsidRPr="000571F4" w:rsidRDefault="0050009E" w:rsidP="00D3776A">
            <w:pPr>
              <w:pStyle w:val="gemtab11ptAbstand"/>
              <w:rPr>
                <w:sz w:val="20"/>
              </w:rPr>
            </w:pPr>
            <w:r w:rsidRPr="000571F4">
              <w:rPr>
                <w:sz w:val="20"/>
              </w:rPr>
              <w:t>andere</w:t>
            </w:r>
          </w:p>
        </w:tc>
        <w:tc>
          <w:tcPr>
            <w:tcW w:w="4680" w:type="dxa"/>
            <w:tcBorders>
              <w:bottom w:val="single" w:sz="4" w:space="0" w:color="auto"/>
            </w:tcBorders>
            <w:shd w:val="clear" w:color="auto" w:fill="auto"/>
          </w:tcPr>
          <w:p w:rsidR="0050009E" w:rsidRPr="000571F4" w:rsidRDefault="0050009E" w:rsidP="00D3776A">
            <w:pPr>
              <w:pStyle w:val="gemtab11ptAbstand"/>
              <w:rPr>
                <w:sz w:val="20"/>
              </w:rPr>
            </w:pPr>
            <w:r w:rsidRPr="000571F4">
              <w:rPr>
                <w:sz w:val="20"/>
              </w:rPr>
              <w:t>NEVER</w:t>
            </w:r>
          </w:p>
        </w:tc>
        <w:tc>
          <w:tcPr>
            <w:tcW w:w="2160" w:type="dxa"/>
            <w:tcBorders>
              <w:bottom w:val="single" w:sz="4" w:space="0" w:color="auto"/>
            </w:tcBorders>
            <w:shd w:val="clear" w:color="auto" w:fill="auto"/>
          </w:tcPr>
          <w:p w:rsidR="0050009E" w:rsidRPr="000571F4" w:rsidRDefault="0050009E" w:rsidP="00D3776A">
            <w:pPr>
              <w:pStyle w:val="gemtab11ptAbstand"/>
              <w:rPr>
                <w:sz w:val="20"/>
              </w:rPr>
            </w:pPr>
          </w:p>
        </w:tc>
      </w:tr>
      <w:tr w:rsidR="0050009E" w:rsidRPr="000571F4">
        <w:tc>
          <w:tcPr>
            <w:tcW w:w="8928" w:type="dxa"/>
            <w:gridSpan w:val="3"/>
            <w:tcBorders>
              <w:bottom w:val="single" w:sz="6" w:space="0" w:color="000000"/>
            </w:tcBorders>
            <w:shd w:val="clear" w:color="auto" w:fill="E0E0E0"/>
          </w:tcPr>
          <w:p w:rsidR="0050009E" w:rsidRPr="000571F4" w:rsidRDefault="0050009E" w:rsidP="00D3776A">
            <w:pPr>
              <w:pStyle w:val="gemtab11ptAbstand"/>
              <w:rPr>
                <w:b/>
                <w:sz w:val="20"/>
              </w:rPr>
            </w:pPr>
            <w:r w:rsidRPr="000571F4">
              <w:rPr>
                <w:b/>
                <w:sz w:val="20"/>
              </w:rPr>
              <w:t>Zugriffsregel für logischen LCS „Operational state (deactivated)”</w:t>
            </w:r>
          </w:p>
        </w:tc>
      </w:tr>
      <w:tr w:rsidR="0050009E" w:rsidRPr="000571F4">
        <w:tc>
          <w:tcPr>
            <w:tcW w:w="2088" w:type="dxa"/>
            <w:shd w:val="clear" w:color="auto" w:fill="E0E0E0"/>
          </w:tcPr>
          <w:p w:rsidR="0050009E" w:rsidRPr="000571F4" w:rsidRDefault="0050009E" w:rsidP="00D3776A">
            <w:pPr>
              <w:pStyle w:val="gemtab11ptAbstand"/>
              <w:rPr>
                <w:b/>
                <w:sz w:val="20"/>
              </w:rPr>
            </w:pPr>
            <w:r w:rsidRPr="000571F4">
              <w:rPr>
                <w:b/>
                <w:sz w:val="20"/>
              </w:rPr>
              <w:t>Zugriffsart</w:t>
            </w:r>
          </w:p>
        </w:tc>
        <w:tc>
          <w:tcPr>
            <w:tcW w:w="4680" w:type="dxa"/>
            <w:shd w:val="clear" w:color="auto" w:fill="E0E0E0"/>
          </w:tcPr>
          <w:p w:rsidR="0050009E" w:rsidRPr="000571F4" w:rsidRDefault="0050009E" w:rsidP="00D3776A">
            <w:pPr>
              <w:pStyle w:val="gemtab11ptAbstand"/>
              <w:rPr>
                <w:b/>
                <w:sz w:val="20"/>
              </w:rPr>
            </w:pPr>
            <w:r w:rsidRPr="000571F4">
              <w:rPr>
                <w:b/>
                <w:sz w:val="20"/>
              </w:rPr>
              <w:t>Zugriffsbedingung</w:t>
            </w:r>
          </w:p>
        </w:tc>
        <w:tc>
          <w:tcPr>
            <w:tcW w:w="2160" w:type="dxa"/>
            <w:shd w:val="clear" w:color="auto" w:fill="E0E0E0"/>
          </w:tcPr>
          <w:p w:rsidR="0050009E" w:rsidRPr="000571F4" w:rsidRDefault="0050009E" w:rsidP="00D3776A">
            <w:pPr>
              <w:pStyle w:val="gemtab11ptAbstand"/>
              <w:rPr>
                <w:b/>
                <w:sz w:val="20"/>
              </w:rPr>
            </w:pPr>
            <w:r w:rsidRPr="000571F4">
              <w:rPr>
                <w:b/>
                <w:sz w:val="20"/>
              </w:rPr>
              <w:t>Bemerkung</w:t>
            </w:r>
          </w:p>
        </w:tc>
      </w:tr>
      <w:tr w:rsidR="0050009E" w:rsidRPr="000571F4">
        <w:tc>
          <w:tcPr>
            <w:tcW w:w="2088" w:type="dxa"/>
            <w:tcBorders>
              <w:bottom w:val="single" w:sz="4" w:space="0" w:color="auto"/>
            </w:tcBorders>
            <w:shd w:val="clear" w:color="auto" w:fill="auto"/>
          </w:tcPr>
          <w:p w:rsidR="0050009E" w:rsidRPr="000571F4" w:rsidRDefault="0050009E" w:rsidP="00D3776A">
            <w:pPr>
              <w:pStyle w:val="gemtab11ptAbstand"/>
              <w:rPr>
                <w:sz w:val="20"/>
              </w:rPr>
            </w:pPr>
            <w:r w:rsidRPr="000571F4">
              <w:rPr>
                <w:sz w:val="20"/>
              </w:rPr>
              <w:t>alle</w:t>
            </w:r>
          </w:p>
        </w:tc>
        <w:tc>
          <w:tcPr>
            <w:tcW w:w="4680" w:type="dxa"/>
            <w:tcBorders>
              <w:bottom w:val="single" w:sz="4" w:space="0" w:color="auto"/>
            </w:tcBorders>
            <w:shd w:val="clear" w:color="auto" w:fill="auto"/>
          </w:tcPr>
          <w:p w:rsidR="0050009E" w:rsidRPr="000571F4" w:rsidRDefault="0050009E" w:rsidP="00D3776A">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50009E" w:rsidRPr="000571F4" w:rsidRDefault="0050009E" w:rsidP="00D3776A">
            <w:pPr>
              <w:pStyle w:val="gemtab11ptAbstand"/>
              <w:rPr>
                <w:sz w:val="20"/>
              </w:rPr>
            </w:pPr>
          </w:p>
        </w:tc>
      </w:tr>
      <w:tr w:rsidR="0050009E" w:rsidRPr="000571F4">
        <w:tc>
          <w:tcPr>
            <w:tcW w:w="8928" w:type="dxa"/>
            <w:gridSpan w:val="3"/>
            <w:shd w:val="clear" w:color="auto" w:fill="E6E6E6"/>
          </w:tcPr>
          <w:p w:rsidR="0050009E" w:rsidRPr="000571F4" w:rsidRDefault="0050009E" w:rsidP="00D3776A">
            <w:pPr>
              <w:pStyle w:val="gemtab11ptAbstand"/>
              <w:rPr>
                <w:b/>
                <w:sz w:val="20"/>
              </w:rPr>
            </w:pPr>
            <w:r w:rsidRPr="000571F4">
              <w:rPr>
                <w:b/>
                <w:sz w:val="20"/>
              </w:rPr>
              <w:t>Zugriffsregel für logischen LCS „Termination state“</w:t>
            </w:r>
          </w:p>
        </w:tc>
      </w:tr>
      <w:tr w:rsidR="0050009E" w:rsidRPr="000571F4">
        <w:tc>
          <w:tcPr>
            <w:tcW w:w="2088" w:type="dxa"/>
            <w:shd w:val="clear" w:color="auto" w:fill="E6E6E6"/>
          </w:tcPr>
          <w:p w:rsidR="0050009E" w:rsidRPr="000571F4" w:rsidRDefault="0050009E" w:rsidP="00D3776A">
            <w:pPr>
              <w:pStyle w:val="gemtab11ptAbstand"/>
              <w:rPr>
                <w:b/>
                <w:sz w:val="20"/>
              </w:rPr>
            </w:pPr>
            <w:r w:rsidRPr="000571F4">
              <w:rPr>
                <w:b/>
                <w:sz w:val="20"/>
              </w:rPr>
              <w:t>Zugriffsart</w:t>
            </w:r>
          </w:p>
        </w:tc>
        <w:tc>
          <w:tcPr>
            <w:tcW w:w="4680" w:type="dxa"/>
            <w:shd w:val="clear" w:color="auto" w:fill="E6E6E6"/>
          </w:tcPr>
          <w:p w:rsidR="0050009E" w:rsidRPr="000571F4" w:rsidRDefault="0050009E" w:rsidP="00D3776A">
            <w:pPr>
              <w:pStyle w:val="gemtab11ptAbstand"/>
              <w:rPr>
                <w:b/>
                <w:sz w:val="20"/>
              </w:rPr>
            </w:pPr>
            <w:r w:rsidRPr="000571F4">
              <w:rPr>
                <w:b/>
                <w:sz w:val="20"/>
              </w:rPr>
              <w:t>Zugriffsbedingung</w:t>
            </w:r>
          </w:p>
        </w:tc>
        <w:tc>
          <w:tcPr>
            <w:tcW w:w="2160" w:type="dxa"/>
            <w:shd w:val="clear" w:color="auto" w:fill="E6E6E6"/>
          </w:tcPr>
          <w:p w:rsidR="0050009E" w:rsidRPr="000571F4" w:rsidRDefault="0050009E" w:rsidP="00D3776A">
            <w:pPr>
              <w:pStyle w:val="gemtab11ptAbstand"/>
              <w:rPr>
                <w:b/>
                <w:sz w:val="20"/>
              </w:rPr>
            </w:pPr>
            <w:r w:rsidRPr="000571F4">
              <w:rPr>
                <w:b/>
                <w:sz w:val="20"/>
              </w:rPr>
              <w:t>Bemerkung</w:t>
            </w:r>
          </w:p>
        </w:tc>
      </w:tr>
      <w:tr w:rsidR="0050009E" w:rsidRPr="000571F4">
        <w:tc>
          <w:tcPr>
            <w:tcW w:w="2088" w:type="dxa"/>
            <w:shd w:val="clear" w:color="auto" w:fill="auto"/>
          </w:tcPr>
          <w:p w:rsidR="0050009E" w:rsidRPr="000571F4" w:rsidRDefault="0050009E" w:rsidP="00D3776A">
            <w:pPr>
              <w:pStyle w:val="gemtab11ptAbstand"/>
              <w:rPr>
                <w:sz w:val="20"/>
              </w:rPr>
            </w:pPr>
            <w:r w:rsidRPr="000571F4">
              <w:rPr>
                <w:sz w:val="20"/>
              </w:rPr>
              <w:lastRenderedPageBreak/>
              <w:t>alle</w:t>
            </w:r>
          </w:p>
        </w:tc>
        <w:tc>
          <w:tcPr>
            <w:tcW w:w="4680" w:type="dxa"/>
            <w:shd w:val="clear" w:color="auto" w:fill="auto"/>
          </w:tcPr>
          <w:p w:rsidR="0050009E" w:rsidRPr="000571F4" w:rsidRDefault="0050009E" w:rsidP="00D3776A">
            <w:pPr>
              <w:pStyle w:val="gemtab11ptAbstand"/>
              <w:rPr>
                <w:sz w:val="20"/>
              </w:rPr>
            </w:pPr>
            <w:r w:rsidRPr="000571F4">
              <w:rPr>
                <w:sz w:val="20"/>
              </w:rPr>
              <w:t>herstellerspezifisch</w:t>
            </w:r>
          </w:p>
        </w:tc>
        <w:tc>
          <w:tcPr>
            <w:tcW w:w="2160" w:type="dxa"/>
            <w:shd w:val="clear" w:color="auto" w:fill="auto"/>
          </w:tcPr>
          <w:p w:rsidR="0050009E" w:rsidRPr="000571F4" w:rsidRDefault="0050009E" w:rsidP="00D3776A">
            <w:pPr>
              <w:pStyle w:val="gemtab11ptAbstand"/>
              <w:rPr>
                <w:sz w:val="20"/>
              </w:rPr>
            </w:pPr>
          </w:p>
        </w:tc>
      </w:tr>
    </w:tbl>
    <w:p w:rsidR="00AE4B6A" w:rsidRDefault="00AE4B6A" w:rsidP="00FE69EC">
      <w:pPr>
        <w:pStyle w:val="gemEinzug"/>
        <w:rPr>
          <w:b/>
        </w:rPr>
      </w:pPr>
    </w:p>
    <w:p w:rsidR="00FE69EC" w:rsidRPr="00AE4B6A" w:rsidRDefault="00AE4B6A" w:rsidP="00AE4B6A">
      <w:pPr>
        <w:pStyle w:val="gemStandard"/>
      </w:pPr>
      <w:r>
        <w:rPr>
          <w:b/>
        </w:rPr>
        <w:sym w:font="Wingdings" w:char="F0D5"/>
      </w:r>
    </w:p>
    <w:p w:rsidR="00FE69EC" w:rsidRPr="000571F4" w:rsidRDefault="00FE69EC" w:rsidP="00FE69EC">
      <w:pPr>
        <w:pStyle w:val="afiHinweise"/>
        <w:numPr>
          <w:ilvl w:val="0"/>
          <w:numId w:val="0"/>
        </w:numPr>
      </w:pPr>
    </w:p>
    <w:p w:rsidR="00CF6779" w:rsidRPr="000571F4" w:rsidRDefault="00B120AA" w:rsidP="00CF6779">
      <w:pPr>
        <w:pStyle w:val="afiHinweise"/>
      </w:pPr>
      <w:r w:rsidRPr="000571F4">
        <w:fldChar w:fldCharType="begin"/>
      </w:r>
      <w:r w:rsidRPr="000571F4">
        <w:instrText xml:space="preserve"> REF cmdOrdner \h </w:instrText>
      </w:r>
      <w:r w:rsidR="002A48A6" w:rsidRPr="000571F4">
        <w:instrText xml:space="preserve"> \* MERGEFORMAT </w:instrText>
      </w:r>
      <w:r w:rsidRPr="000571F4">
        <w:fldChar w:fldCharType="separate"/>
      </w:r>
      <w:r w:rsidR="00997CBB" w:rsidRPr="000571F4">
        <w:t xml:space="preserve">Kommandos, die gemäß </w:t>
      </w:r>
      <w:r w:rsidR="00997CBB" w:rsidRPr="000571F4">
        <w:rPr>
          <w:rFonts w:cs="Arial"/>
        </w:rPr>
        <w:t>[</w:t>
      </w:r>
      <w:proofErr w:type="spellStart"/>
      <w:r w:rsidR="00997CBB" w:rsidRPr="000571F4">
        <w:rPr>
          <w:rFonts w:cs="Arial"/>
        </w:rPr>
        <w:t>gemSpec_COS</w:t>
      </w:r>
      <w:proofErr w:type="spellEnd"/>
      <w:r w:rsidR="00997CBB" w:rsidRPr="000571F4">
        <w:rPr>
          <w:rFonts w:cs="Arial"/>
        </w:rPr>
        <w:t>]</w:t>
      </w:r>
      <w:r w:rsidR="00997CBB" w:rsidRPr="000571F4">
        <w:t xml:space="preserve"> mit einem Ordnerobjekt arbeiten, sind:</w:t>
      </w:r>
      <w:r w:rsidR="00997CBB" w:rsidRPr="000571F4">
        <w:tab/>
      </w:r>
      <w:r w:rsidR="00997CBB" w:rsidRPr="000571F4">
        <w:br/>
      </w:r>
      <w:r w:rsidR="00997CBB" w:rsidRPr="000571F4">
        <w:rPr>
          <w:rStyle w:val="AFiHinweiseKapitlchenZchn"/>
        </w:rPr>
        <w:t xml:space="preserve">Activate, Deactivate, Delete, Fingerprint, </w:t>
      </w:r>
      <w:proofErr w:type="spellStart"/>
      <w:r w:rsidR="00997CBB" w:rsidRPr="000571F4">
        <w:rPr>
          <w:rStyle w:val="AFiHinweiseKapitlchenZchn"/>
        </w:rPr>
        <w:t>Get</w:t>
      </w:r>
      <w:proofErr w:type="spellEnd"/>
      <w:r w:rsidR="00997CBB" w:rsidRPr="000571F4">
        <w:rPr>
          <w:rStyle w:val="AFiHinweiseKapitlchenZchn"/>
        </w:rPr>
        <w:t xml:space="preserve"> Random, List Public Key, Load </w:t>
      </w:r>
      <w:proofErr w:type="spellStart"/>
      <w:r w:rsidR="00997CBB" w:rsidRPr="000571F4">
        <w:rPr>
          <w:rStyle w:val="AFiHinweiseKapitlchenZchn"/>
        </w:rPr>
        <w:t>Application</w:t>
      </w:r>
      <w:proofErr w:type="spellEnd"/>
      <w:r w:rsidR="00997CBB" w:rsidRPr="000571F4">
        <w:rPr>
          <w:rStyle w:val="AFiHinweiseKapitlchenZchn"/>
        </w:rPr>
        <w:t xml:space="preserve">, Select, </w:t>
      </w:r>
      <w:proofErr w:type="spellStart"/>
      <w:r w:rsidR="00997CBB" w:rsidRPr="000571F4">
        <w:rPr>
          <w:rStyle w:val="AFiHinweiseKapitlchenZchn"/>
        </w:rPr>
        <w:t>Terminate</w:t>
      </w:r>
      <w:proofErr w:type="spellEnd"/>
      <w:r w:rsidRPr="000571F4">
        <w:fldChar w:fldCharType="end"/>
      </w:r>
    </w:p>
    <w:p w:rsidR="00CF6779" w:rsidRPr="000571F4" w:rsidRDefault="00CF6779" w:rsidP="00CF6779">
      <w:pPr>
        <w:pStyle w:val="afiHinweise"/>
      </w:pPr>
      <w:bookmarkStart w:id="429" w:name="_Ref184714576"/>
      <w:r w:rsidRPr="000571F4">
        <w:t xml:space="preserve">Der Wert des Attributes </w:t>
      </w:r>
      <w:proofErr w:type="spellStart"/>
      <w:r w:rsidRPr="000571F4">
        <w:t>applicationIdentifier</w:t>
      </w:r>
      <w:proofErr w:type="spellEnd"/>
      <w:r w:rsidRPr="000571F4">
        <w:t xml:space="preserve"> ist in </w:t>
      </w:r>
      <w:r w:rsidR="003E21FB" w:rsidRPr="000571F4">
        <w:fldChar w:fldCharType="begin"/>
      </w:r>
      <w:r w:rsidR="003E21FB" w:rsidRPr="000571F4">
        <w:instrText xml:space="preserve"> REF dEN14890_1 \h  \* MERGEFORMAT </w:instrText>
      </w:r>
      <w:r w:rsidR="003E21FB" w:rsidRPr="000571F4">
        <w:fldChar w:fldCharType="separate"/>
      </w:r>
      <w:r w:rsidR="00997CBB" w:rsidRPr="00997CBB">
        <w:rPr>
          <w:rFonts w:cs="Arial"/>
        </w:rPr>
        <w:t>[EN14890-1]</w:t>
      </w:r>
      <w:r w:rsidR="003E21FB" w:rsidRPr="000571F4">
        <w:fldChar w:fldCharType="end"/>
      </w:r>
      <w:r w:rsidRPr="000571F4">
        <w:t>festgelegt.</w:t>
      </w:r>
      <w:r w:rsidRPr="000571F4">
        <w:rPr>
          <w:rFonts w:cs="Arial"/>
        </w:rPr>
        <w:t xml:space="preserve"> </w:t>
      </w:r>
    </w:p>
    <w:p w:rsidR="00CF6779" w:rsidRPr="000571F4" w:rsidRDefault="003C63F3" w:rsidP="00CF6779">
      <w:pPr>
        <w:pStyle w:val="afiHinweise"/>
      </w:pPr>
      <w:bookmarkStart w:id="430" w:name="_Ref317151740"/>
      <w:r w:rsidRPr="000571F4">
        <w:rPr>
          <w:rFonts w:cs="Arial"/>
        </w:rPr>
        <w:t>herstellerspezifisch</w:t>
      </w:r>
      <w:r w:rsidR="00CF6779" w:rsidRPr="000571F4">
        <w:rPr>
          <w:rFonts w:cs="Arial"/>
        </w:rPr>
        <w:t>; Falls un</w:t>
      </w:r>
      <w:r w:rsidR="00CF6779" w:rsidRPr="000571F4">
        <w:rPr>
          <w:rFonts w:cs="Arial"/>
        </w:rPr>
        <w:softHyphen/>
        <w:t>ter</w:t>
      </w:r>
      <w:r w:rsidR="00CF6779" w:rsidRPr="000571F4">
        <w:rPr>
          <w:rFonts w:cs="Arial"/>
        </w:rPr>
        <w:softHyphen/>
        <w:t>stützt, dann außerhalb des In</w:t>
      </w:r>
      <w:r w:rsidR="00CF6779" w:rsidRPr="000571F4">
        <w:rPr>
          <w:rFonts w:cs="Arial"/>
        </w:rPr>
        <w:softHyphen/>
        <w:t>ter</w:t>
      </w:r>
      <w:r w:rsidR="00CF6779" w:rsidRPr="000571F4">
        <w:rPr>
          <w:rFonts w:cs="Arial"/>
        </w:rPr>
        <w:softHyphen/>
        <w:t>valls [‘1000</w:t>
      </w:r>
      <w:r w:rsidR="00C92027" w:rsidRPr="000571F4">
        <w:rPr>
          <w:rFonts w:cs="Arial"/>
        </w:rPr>
        <w:t xml:space="preserve">’, ‘FEFF’]; siehe </w:t>
      </w:r>
      <w:r w:rsidR="00FE69EC" w:rsidRPr="000571F4">
        <w:rPr>
          <w:rFonts w:cs="Arial"/>
        </w:rPr>
        <w:t>[gemSpec_COS#</w:t>
      </w:r>
      <w:r w:rsidR="004F3414" w:rsidRPr="000571F4">
        <w:rPr>
          <w:rFonts w:cs="Arial"/>
        </w:rPr>
        <w:t>8</w:t>
      </w:r>
      <w:r w:rsidR="00CF6779" w:rsidRPr="000571F4">
        <w:rPr>
          <w:rFonts w:cs="Arial"/>
        </w:rPr>
        <w:t>.1.1</w:t>
      </w:r>
      <w:r w:rsidR="00FE69EC" w:rsidRPr="000571F4">
        <w:rPr>
          <w:rFonts w:cs="Arial"/>
        </w:rPr>
        <w:t>]</w:t>
      </w:r>
      <w:bookmarkEnd w:id="430"/>
      <w:r w:rsidR="00FE69EC" w:rsidRPr="000571F4">
        <w:t xml:space="preserve"> </w:t>
      </w:r>
    </w:p>
    <w:p w:rsidR="00CF6779" w:rsidRPr="000571F4" w:rsidRDefault="00CF6779" w:rsidP="00CF6779">
      <w:pPr>
        <w:pStyle w:val="afiHinweise"/>
      </w:pPr>
      <w:r w:rsidRPr="000571F4">
        <w:t xml:space="preserve">Da sich weder dieser Ordner </w:t>
      </w:r>
      <w:r w:rsidR="00682EF8" w:rsidRPr="000571F4">
        <w:t xml:space="preserve">noch darüberliegende Ebenen </w:t>
      </w:r>
      <w:r w:rsidRPr="000571F4">
        <w:t xml:space="preserve">deaktivieren lassen, </w:t>
      </w:r>
      <w:r w:rsidR="00682EF8" w:rsidRPr="000571F4">
        <w:t>ist</w:t>
      </w:r>
      <w:r w:rsidRPr="000571F4">
        <w:t xml:space="preserve"> dieser Zustand für Objekte im Kapitel</w:t>
      </w:r>
      <w:r w:rsidR="00B15FBF" w:rsidRPr="000571F4">
        <w:t xml:space="preserve"> </w:t>
      </w:r>
      <w:r w:rsidR="00B15FBF" w:rsidRPr="000571F4">
        <w:rPr>
          <w:shd w:val="clear" w:color="auto" w:fill="CCFFFF"/>
        </w:rPr>
        <w:fldChar w:fldCharType="begin"/>
      </w:r>
      <w:r w:rsidR="00B15FBF" w:rsidRPr="000571F4">
        <w:instrText xml:space="preserve"> REF _Ref317077104 \r \h </w:instrText>
      </w:r>
      <w:r w:rsidR="00A15EC5" w:rsidRPr="000571F4">
        <w:rPr>
          <w:shd w:val="clear" w:color="auto" w:fill="CCFFFF"/>
        </w:rPr>
        <w:instrText xml:space="preserve"> \* MERGEFORMAT </w:instrText>
      </w:r>
      <w:r w:rsidR="00B15FBF" w:rsidRPr="000571F4">
        <w:rPr>
          <w:shd w:val="clear" w:color="auto" w:fill="CCFFFF"/>
        </w:rPr>
      </w:r>
      <w:r w:rsidR="00B15FBF" w:rsidRPr="000571F4">
        <w:rPr>
          <w:shd w:val="clear" w:color="auto" w:fill="CCFFFF"/>
        </w:rPr>
        <w:fldChar w:fldCharType="separate"/>
      </w:r>
      <w:r w:rsidR="00997CBB">
        <w:t>5.5</w:t>
      </w:r>
      <w:r w:rsidR="00B15FBF" w:rsidRPr="000571F4">
        <w:rPr>
          <w:shd w:val="clear" w:color="auto" w:fill="CCFFFF"/>
        </w:rPr>
        <w:fldChar w:fldCharType="end"/>
      </w:r>
      <w:r w:rsidRPr="000571F4">
        <w:t xml:space="preserve"> </w:t>
      </w:r>
      <w:bookmarkEnd w:id="429"/>
      <w:r w:rsidR="00682EF8" w:rsidRPr="000571F4">
        <w:t>im Allgemeinen irrelevant</w:t>
      </w:r>
    </w:p>
    <w:p w:rsidR="00A91B32" w:rsidRPr="000571F4" w:rsidRDefault="00511E8B" w:rsidP="00CF6779">
      <w:pPr>
        <w:pStyle w:val="afiHinweise"/>
      </w:pPr>
      <w:bookmarkStart w:id="431" w:name="_Ref326667654"/>
      <w:r w:rsidRPr="000571F4">
        <w:t>Das Kommando ist nur vom Inhaber des CMS-Schlüssels ausführbar,</w:t>
      </w:r>
      <w:r w:rsidR="00A91B32" w:rsidRPr="000571F4">
        <w:t xml:space="preserve"> siehe Kap</w:t>
      </w:r>
      <w:r w:rsidR="00EF52F5" w:rsidRPr="000571F4">
        <w:t>.</w:t>
      </w:r>
      <w:r w:rsidR="00A91B32" w:rsidRPr="000571F4">
        <w:t xml:space="preserve"> </w:t>
      </w:r>
      <w:r w:rsidR="00A91B32" w:rsidRPr="000571F4">
        <w:fldChar w:fldCharType="begin"/>
      </w:r>
      <w:r w:rsidR="00A91B32" w:rsidRPr="000571F4">
        <w:instrText xml:space="preserve"> REF _Ref326048151 \r \h  \* MERGEFORMAT </w:instrText>
      </w:r>
      <w:r w:rsidR="00A91B32" w:rsidRPr="000571F4">
        <w:fldChar w:fldCharType="separate"/>
      </w:r>
      <w:r w:rsidR="00997CBB">
        <w:t>5.6</w:t>
      </w:r>
      <w:r w:rsidR="00A91B32" w:rsidRPr="000571F4">
        <w:fldChar w:fldCharType="end"/>
      </w:r>
      <w:r w:rsidR="00A91B32" w:rsidRPr="000571F4">
        <w:t>:</w:t>
      </w:r>
      <w:bookmarkEnd w:id="431"/>
    </w:p>
    <w:bookmarkStart w:id="432" w:name="_Toc195062498"/>
    <w:bookmarkStart w:id="433" w:name="_Ref331411615"/>
    <w:p w:rsidR="00CA79C1" w:rsidRPr="000571F4" w:rsidRDefault="003937A9" w:rsidP="00AE4B6A">
      <w:pPr>
        <w:pStyle w:val="berschrift4"/>
      </w:pPr>
      <w:r w:rsidRPr="000571F4">
        <w:fldChar w:fldCharType="begin"/>
      </w:r>
      <w:r w:rsidRPr="000571F4">
        <w:instrText xml:space="preserve"> REF oMF \h </w:instrText>
      </w:r>
      <w:r w:rsidR="00A15EC5" w:rsidRPr="000571F4">
        <w:rPr>
          <w:rFonts w:hint="eastAsia"/>
        </w:rPr>
        <w:instrText xml:space="preserve"> \* MERGEFORMAT </w:instrText>
      </w:r>
      <w:r w:rsidRPr="000571F4">
        <w:fldChar w:fldCharType="separate"/>
      </w:r>
      <w:bookmarkStart w:id="434" w:name="_Toc502658478"/>
      <w:r w:rsidR="00997CBB" w:rsidRPr="000571F4">
        <w:t>MF</w:t>
      </w:r>
      <w:r w:rsidRPr="000571F4">
        <w:fldChar w:fldCharType="end"/>
      </w:r>
      <w:r w:rsidRPr="000571F4">
        <w:t xml:space="preserve"> / </w:t>
      </w:r>
      <w:r w:rsidRPr="000571F4">
        <w:fldChar w:fldCharType="begin"/>
      </w:r>
      <w:r w:rsidRPr="000571F4">
        <w:instrText xml:space="preserve"> REF oDF_ESIGN \h </w:instrText>
      </w:r>
      <w:r w:rsidR="00A15EC5" w:rsidRPr="000571F4">
        <w:rPr>
          <w:rFonts w:hint="eastAsia"/>
        </w:rPr>
        <w:instrText xml:space="preserve"> \* MERGEFORMAT </w:instrText>
      </w:r>
      <w:r w:rsidRPr="000571F4">
        <w:fldChar w:fldCharType="separate"/>
      </w:r>
      <w:r w:rsidR="00997CBB" w:rsidRPr="000571F4">
        <w:t>DF.ESIGN</w:t>
      </w:r>
      <w:r w:rsidRPr="000571F4">
        <w:fldChar w:fldCharType="end"/>
      </w:r>
      <w:r w:rsidR="00E51B4C" w:rsidRPr="000571F4">
        <w:t xml:space="preserve"> / </w:t>
      </w:r>
      <w:bookmarkStart w:id="435" w:name="oEF_C_HCI_OSIG_R2048"/>
      <w:r w:rsidR="00CA79C1" w:rsidRPr="000571F4">
        <w:t>EF.C.HCI.OSI</w:t>
      </w:r>
      <w:r w:rsidR="00696E24" w:rsidRPr="000571F4">
        <w:t>G.R2048</w:t>
      </w:r>
      <w:bookmarkEnd w:id="432"/>
      <w:bookmarkEnd w:id="433"/>
      <w:bookmarkEnd w:id="435"/>
      <w:bookmarkEnd w:id="434"/>
    </w:p>
    <w:p w:rsidR="00CF6779" w:rsidRPr="000571F4" w:rsidRDefault="00330B8D" w:rsidP="00E543B6">
      <w:pPr>
        <w:pStyle w:val="gemStandard"/>
      </w:pPr>
      <w:r w:rsidRPr="000571F4">
        <w:rPr>
          <w:rFonts w:cs="Arial"/>
        </w:rPr>
        <w:fldChar w:fldCharType="begin"/>
      </w:r>
      <w:r w:rsidRPr="000571F4">
        <w:rPr>
          <w:rFonts w:cs="Arial"/>
        </w:rPr>
        <w:instrText xml:space="preserve"> REF oEF_C_HCI_OSIG_R2048 \h  \* MERGEFORMAT </w:instrText>
      </w:r>
      <w:r w:rsidRPr="000571F4">
        <w:rPr>
          <w:rFonts w:cs="Arial"/>
        </w:rPr>
      </w:r>
      <w:r w:rsidRPr="000571F4">
        <w:rPr>
          <w:rFonts w:cs="Arial"/>
        </w:rPr>
        <w:fldChar w:fldCharType="separate"/>
      </w:r>
      <w:r w:rsidR="00997CBB" w:rsidRPr="000571F4">
        <w:t>EF.C.HCI.OSIG.R2048</w:t>
      </w:r>
      <w:r w:rsidRPr="000571F4">
        <w:rPr>
          <w:rFonts w:cs="Arial"/>
        </w:rPr>
        <w:fldChar w:fldCharType="end"/>
      </w:r>
      <w:r w:rsidR="00CF6779" w:rsidRPr="000571F4">
        <w:t xml:space="preserve"> enthält ein Zertifikat mit dem öffentlichen Schlüssel PuK.HCI.OSIG</w:t>
      </w:r>
      <w:r w:rsidR="00696E24" w:rsidRPr="000571F4">
        <w:t>.R2048</w:t>
      </w:r>
      <w:r w:rsidR="00CF6779" w:rsidRPr="000571F4">
        <w:t xml:space="preserve"> zu </w:t>
      </w:r>
      <w:r w:rsidR="00C94979" w:rsidRPr="000571F4">
        <w:fldChar w:fldCharType="begin"/>
      </w:r>
      <w:r w:rsidR="00C94979" w:rsidRPr="000571F4">
        <w:instrText xml:space="preserve"> REF oPrK_HCI_OSIG_R2048 \h </w:instrText>
      </w:r>
      <w:r w:rsidR="003E07E3" w:rsidRPr="000571F4">
        <w:instrText xml:space="preserve"> \* MERGEFORMAT </w:instrText>
      </w:r>
      <w:r w:rsidR="00C94979" w:rsidRPr="000571F4">
        <w:fldChar w:fldCharType="separate"/>
      </w:r>
      <w:r w:rsidR="00997CBB" w:rsidRPr="000571F4">
        <w:t>PrK.HCI.OSIG.R2048</w:t>
      </w:r>
      <w:r w:rsidR="00C94979" w:rsidRPr="000571F4">
        <w:fldChar w:fldCharType="end"/>
      </w:r>
      <w:r w:rsidR="00CF6779" w:rsidRPr="000571F4">
        <w:t xml:space="preserve"> (siehe Kapitel </w:t>
      </w:r>
      <w:r w:rsidR="005B4689">
        <w:fldChar w:fldCharType="begin"/>
      </w:r>
      <w:r w:rsidR="005B4689">
        <w:instrText xml:space="preserve"> REF _Ref459043992 \r \h </w:instrText>
      </w:r>
      <w:r w:rsidR="005B4689">
        <w:fldChar w:fldCharType="separate"/>
      </w:r>
      <w:r w:rsidR="00997CBB">
        <w:t>5.5.2.4</w:t>
      </w:r>
      <w:r w:rsidR="005B4689">
        <w:fldChar w:fldCharType="end"/>
      </w:r>
      <w:r w:rsidR="00CF6779" w:rsidRPr="000571F4">
        <w:t>).</w:t>
      </w:r>
    </w:p>
    <w:p w:rsidR="003F1CC7" w:rsidRPr="000571F4" w:rsidRDefault="003F1CC7" w:rsidP="00E55CCE">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Card-G2-A_2204</w:t>
      </w:r>
      <w:r w:rsidRPr="000571F4">
        <w:rPr>
          <w:b/>
        </w:rPr>
        <w:t xml:space="preserve"> </w:t>
      </w:r>
      <w:r w:rsidR="00DD3C19" w:rsidRPr="000571F4">
        <w:rPr>
          <w:b/>
        </w:rPr>
        <w:t>K_Initialisierung: Initialisierte</w:t>
      </w:r>
      <w:r w:rsidR="00E52D16" w:rsidRPr="000571F4">
        <w:rPr>
          <w:b/>
        </w:rPr>
        <w:t xml:space="preserve"> </w:t>
      </w:r>
      <w:r w:rsidR="00AF4F3D" w:rsidRPr="000571F4">
        <w:rPr>
          <w:b/>
        </w:rPr>
        <w:t xml:space="preserve">Attribute von </w:t>
      </w:r>
      <w:r w:rsidR="00AF4F3D" w:rsidRPr="000571F4">
        <w:rPr>
          <w:b/>
        </w:rPr>
        <w:fldChar w:fldCharType="begin"/>
      </w:r>
      <w:r w:rsidR="00AF4F3D" w:rsidRPr="000571F4">
        <w:rPr>
          <w:b/>
        </w:rPr>
        <w:instrText xml:space="preserve"> REF oMF \h  \* MERGEFORMAT </w:instrText>
      </w:r>
      <w:r w:rsidR="00AF4F3D" w:rsidRPr="000571F4">
        <w:rPr>
          <w:b/>
        </w:rPr>
      </w:r>
      <w:r w:rsidR="00AF4F3D" w:rsidRPr="000571F4">
        <w:rPr>
          <w:b/>
        </w:rPr>
        <w:fldChar w:fldCharType="separate"/>
      </w:r>
      <w:r w:rsidR="00997CBB" w:rsidRPr="00997CBB">
        <w:rPr>
          <w:b/>
        </w:rPr>
        <w:t>MF</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oDF_ESIGN \h  \* MERGEFORMAT </w:instrText>
      </w:r>
      <w:r w:rsidR="00AF4F3D" w:rsidRPr="000571F4">
        <w:rPr>
          <w:b/>
        </w:rPr>
      </w:r>
      <w:r w:rsidR="00AF4F3D" w:rsidRPr="000571F4">
        <w:rPr>
          <w:b/>
        </w:rPr>
        <w:fldChar w:fldCharType="separate"/>
      </w:r>
      <w:r w:rsidR="00997CBB" w:rsidRPr="00997CBB">
        <w:rPr>
          <w:b/>
        </w:rPr>
        <w:t>DF.ESIGN</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oEF_C_HCI_OSIG_R2048 \h  \* MERGEFORMAT </w:instrText>
      </w:r>
      <w:r w:rsidR="00AF4F3D" w:rsidRPr="000571F4">
        <w:rPr>
          <w:b/>
        </w:rPr>
      </w:r>
      <w:r w:rsidR="00AF4F3D" w:rsidRPr="000571F4">
        <w:rPr>
          <w:b/>
        </w:rPr>
        <w:fldChar w:fldCharType="separate"/>
      </w:r>
      <w:r w:rsidR="00997CBB" w:rsidRPr="00997CBB">
        <w:rPr>
          <w:b/>
        </w:rPr>
        <w:t>EF.C.HCI.OSIG.R2048</w:t>
      </w:r>
      <w:r w:rsidR="00AF4F3D" w:rsidRPr="000571F4">
        <w:rPr>
          <w:b/>
        </w:rPr>
        <w:fldChar w:fldCharType="end"/>
      </w:r>
    </w:p>
    <w:p w:rsidR="003F1CC7" w:rsidRPr="00AB7DFC" w:rsidRDefault="002F6E0B" w:rsidP="00ED6903">
      <w:pPr>
        <w:pStyle w:val="gemEinzug"/>
        <w:ind w:left="540"/>
        <w:rPr>
          <w:b/>
        </w:rPr>
      </w:pPr>
      <w:r w:rsidRPr="000571F4">
        <w:fldChar w:fldCharType="begin"/>
      </w:r>
      <w:r w:rsidRPr="000571F4">
        <w:instrText xml:space="preserve"> REF oEF_C_HCI_OSIG_R2048 \h  \* MERGEFORMAT </w:instrText>
      </w:r>
      <w:r w:rsidRPr="000571F4">
        <w:fldChar w:fldCharType="separate"/>
      </w:r>
      <w:r w:rsidR="00997CBB" w:rsidRPr="000571F4">
        <w:t>EF.C.HCI.OSIG.R2048</w:t>
      </w:r>
      <w:r w:rsidRPr="000571F4">
        <w:fldChar w:fldCharType="end"/>
      </w:r>
      <w:r w:rsidR="00763CFF" w:rsidRPr="000571F4">
        <w:t xml:space="preserve"> MUSS die in </w:t>
      </w:r>
      <w:r w:rsidR="008866E4" w:rsidRPr="00AB7DFC">
        <w:t>Tab_SMC-B</w:t>
      </w:r>
      <w:r w:rsidR="00763CFF" w:rsidRPr="00AB7DFC">
        <w:t>_ObjSys_0</w:t>
      </w:r>
      <w:r w:rsidRPr="00AB7DFC">
        <w:t>41</w:t>
      </w:r>
      <w:r w:rsidR="00763CFF" w:rsidRPr="00AB7DFC">
        <w:t xml:space="preserve"> dargestellten Werte besitzen.</w:t>
      </w:r>
    </w:p>
    <w:p w:rsidR="00CF6779" w:rsidRPr="000571F4" w:rsidRDefault="00CF6779" w:rsidP="00E543B6">
      <w:pPr>
        <w:pStyle w:val="gemStandard"/>
      </w:pPr>
    </w:p>
    <w:p w:rsidR="00CF6779" w:rsidRPr="000571F4" w:rsidRDefault="00CF6779" w:rsidP="00AE4B6A">
      <w:pPr>
        <w:pStyle w:val="Beschriftung"/>
        <w:rPr>
          <w:rFonts w:cs="Arial"/>
        </w:rPr>
      </w:pPr>
      <w:bookmarkStart w:id="436" w:name="_Toc501368312"/>
      <w:r w:rsidRPr="000571F4">
        <w:t xml:space="preserve">Tabelle </w:t>
      </w:r>
      <w:fldSimple w:instr=" SEQ Tabelle \* ARABIC ">
        <w:r w:rsidR="00997CBB">
          <w:rPr>
            <w:noProof/>
          </w:rPr>
          <w:t>48</w:t>
        </w:r>
      </w:fldSimple>
      <w:r w:rsidR="00D926C6" w:rsidRPr="000571F4">
        <w:rPr>
          <w:rFonts w:cs="Arial"/>
        </w:rPr>
        <w:t xml:space="preserve">: </w:t>
      </w:r>
      <w:r w:rsidR="00A909C6" w:rsidRPr="000571F4">
        <w:rPr>
          <w:rFonts w:cs="Arial"/>
        </w:rPr>
        <w:t>Tab_SMC-B_ObjSys_0</w:t>
      </w:r>
      <w:r w:rsidR="002F6E0B" w:rsidRPr="000571F4">
        <w:rPr>
          <w:rFonts w:cs="Arial"/>
        </w:rPr>
        <w:t>41</w:t>
      </w:r>
      <w:r w:rsidR="00A909C6" w:rsidRPr="000571F4">
        <w:rPr>
          <w:rFonts w:cs="Arial"/>
        </w:rPr>
        <w:t xml:space="preserve"> </w:t>
      </w:r>
      <w:r w:rsidR="00E52D16" w:rsidRPr="000571F4">
        <w:t xml:space="preserve">Initialisierte </w:t>
      </w:r>
      <w:r w:rsidRPr="000571F4">
        <w:rPr>
          <w:rFonts w:cs="Arial"/>
        </w:rPr>
        <w:t xml:space="preserve">Attribute von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003937A9" w:rsidRPr="000571F4">
        <w:t xml:space="preserve"> / </w:t>
      </w:r>
      <w:r w:rsidR="003937A9" w:rsidRPr="000571F4">
        <w:fldChar w:fldCharType="begin"/>
      </w:r>
      <w:r w:rsidR="003937A9" w:rsidRPr="000571F4">
        <w:instrText xml:space="preserve"> REF oDF_ESIGN \h </w:instrText>
      </w:r>
      <w:r w:rsidR="003E07E3" w:rsidRPr="000571F4">
        <w:instrText xml:space="preserve"> \* MERGEFORMAT </w:instrText>
      </w:r>
      <w:r w:rsidR="003937A9" w:rsidRPr="000571F4">
        <w:fldChar w:fldCharType="separate"/>
      </w:r>
      <w:r w:rsidR="00997CBB" w:rsidRPr="000571F4">
        <w:t>DF.ESIGN</w:t>
      </w:r>
      <w:r w:rsidR="003937A9" w:rsidRPr="000571F4">
        <w:fldChar w:fldCharType="end"/>
      </w:r>
      <w:r w:rsidRPr="000571F4">
        <w:rPr>
          <w:rFonts w:cs="Arial"/>
        </w:rPr>
        <w:t xml:space="preserve"> / </w:t>
      </w:r>
      <w:r w:rsidR="00C94979" w:rsidRPr="000571F4">
        <w:rPr>
          <w:rFonts w:cs="Arial"/>
        </w:rPr>
        <w:fldChar w:fldCharType="begin"/>
      </w:r>
      <w:r w:rsidR="00C94979" w:rsidRPr="000571F4">
        <w:rPr>
          <w:rFonts w:cs="Arial"/>
        </w:rPr>
        <w:instrText xml:space="preserve"> REF oEF_C_HCI_OSIG_R2048 \h </w:instrText>
      </w:r>
      <w:r w:rsidR="003E07E3" w:rsidRPr="000571F4">
        <w:rPr>
          <w:rFonts w:cs="Arial"/>
        </w:rPr>
        <w:instrText xml:space="preserve"> \* MERGEFORMAT </w:instrText>
      </w:r>
      <w:r w:rsidR="00C94979" w:rsidRPr="000571F4">
        <w:rPr>
          <w:rFonts w:cs="Arial"/>
        </w:rPr>
      </w:r>
      <w:r w:rsidR="00C94979" w:rsidRPr="000571F4">
        <w:rPr>
          <w:rFonts w:cs="Arial"/>
        </w:rPr>
        <w:fldChar w:fldCharType="separate"/>
      </w:r>
      <w:r w:rsidR="00997CBB" w:rsidRPr="000571F4">
        <w:t>EF.C.HCI.OSIG.R2048</w:t>
      </w:r>
      <w:bookmarkEnd w:id="436"/>
      <w:r w:rsidR="00C94979"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F6779"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CF6779" w:rsidRPr="000571F4" w:rsidRDefault="00CF6779" w:rsidP="00D3776A">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F6779" w:rsidRPr="000571F4" w:rsidRDefault="00CF6779" w:rsidP="00D3776A">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F6779" w:rsidRPr="000571F4" w:rsidRDefault="00CF6779" w:rsidP="00D3776A">
            <w:pPr>
              <w:pStyle w:val="gemtab11ptAbstand"/>
              <w:rPr>
                <w:b/>
                <w:sz w:val="20"/>
              </w:rPr>
            </w:pPr>
            <w:r w:rsidRPr="000571F4">
              <w:rPr>
                <w:b/>
                <w:sz w:val="20"/>
              </w:rPr>
              <w:t>Bemerkung</w:t>
            </w:r>
          </w:p>
        </w:tc>
      </w:tr>
      <w:tr w:rsidR="00CF6779" w:rsidRPr="000571F4">
        <w:tc>
          <w:tcPr>
            <w:tcW w:w="2088" w:type="dxa"/>
            <w:shd w:val="clear" w:color="auto" w:fill="auto"/>
          </w:tcPr>
          <w:p w:rsidR="00CF6779" w:rsidRPr="000571F4" w:rsidRDefault="00CF6779" w:rsidP="00D3776A">
            <w:pPr>
              <w:pStyle w:val="gemtab11ptAbstand"/>
              <w:rPr>
                <w:sz w:val="20"/>
              </w:rPr>
            </w:pPr>
            <w:r w:rsidRPr="000571F4">
              <w:rPr>
                <w:sz w:val="20"/>
              </w:rPr>
              <w:t>Objekttyp</w:t>
            </w:r>
          </w:p>
        </w:tc>
        <w:tc>
          <w:tcPr>
            <w:tcW w:w="4680" w:type="dxa"/>
            <w:shd w:val="clear" w:color="auto" w:fill="auto"/>
          </w:tcPr>
          <w:p w:rsidR="00CF6779" w:rsidRPr="000571F4" w:rsidRDefault="00CF6779" w:rsidP="00D3776A">
            <w:pPr>
              <w:pStyle w:val="gemtab11ptAbstand"/>
              <w:rPr>
                <w:sz w:val="20"/>
              </w:rPr>
            </w:pPr>
            <w:r w:rsidRPr="000571F4">
              <w:rPr>
                <w:sz w:val="20"/>
              </w:rPr>
              <w:t>transparentes Elementary File</w:t>
            </w:r>
          </w:p>
        </w:tc>
        <w:tc>
          <w:tcPr>
            <w:tcW w:w="2160" w:type="dxa"/>
            <w:shd w:val="clear" w:color="auto" w:fill="auto"/>
          </w:tcPr>
          <w:p w:rsidR="00CF6779" w:rsidRPr="000571F4" w:rsidRDefault="00CF6779" w:rsidP="00D3776A">
            <w:pPr>
              <w:pStyle w:val="gemtab11ptAbstand"/>
              <w:rPr>
                <w:sz w:val="20"/>
              </w:rPr>
            </w:pPr>
          </w:p>
        </w:tc>
      </w:tr>
      <w:tr w:rsidR="00CF6779" w:rsidRPr="000571F4">
        <w:tc>
          <w:tcPr>
            <w:tcW w:w="2088" w:type="dxa"/>
            <w:tcBorders>
              <w:bottom w:val="single" w:sz="6" w:space="0" w:color="000000"/>
            </w:tcBorders>
            <w:shd w:val="clear" w:color="auto" w:fill="auto"/>
          </w:tcPr>
          <w:p w:rsidR="00CF6779" w:rsidRPr="000571F4" w:rsidRDefault="00CF6779" w:rsidP="00D3776A">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CF6779" w:rsidRPr="000571F4" w:rsidRDefault="00596EE0" w:rsidP="00D3776A">
            <w:pPr>
              <w:pStyle w:val="gemtab11ptAbstand"/>
              <w:rPr>
                <w:sz w:val="20"/>
              </w:rPr>
            </w:pPr>
            <w:r>
              <w:rPr>
                <w:sz w:val="20"/>
              </w:rPr>
              <w:t>‘</w:t>
            </w:r>
            <w:r w:rsidR="00CF6779" w:rsidRPr="000571F4">
              <w:rPr>
                <w:sz w:val="20"/>
              </w:rPr>
              <w:t>C0 00</w:t>
            </w:r>
            <w:r>
              <w:rPr>
                <w:sz w:val="20"/>
              </w:rPr>
              <w:t>’</w:t>
            </w:r>
          </w:p>
        </w:tc>
        <w:tc>
          <w:tcPr>
            <w:tcW w:w="2160" w:type="dxa"/>
            <w:tcBorders>
              <w:bottom w:val="single" w:sz="6" w:space="0" w:color="000000"/>
            </w:tcBorders>
            <w:shd w:val="clear" w:color="auto" w:fill="auto"/>
          </w:tcPr>
          <w:p w:rsidR="00CF6779" w:rsidRPr="000571F4" w:rsidRDefault="00CF6779" w:rsidP="00D3776A">
            <w:pPr>
              <w:pStyle w:val="gemtab11ptAbstand"/>
              <w:rPr>
                <w:sz w:val="20"/>
              </w:rPr>
            </w:pPr>
          </w:p>
        </w:tc>
      </w:tr>
      <w:tr w:rsidR="00CF6779" w:rsidRPr="000571F4">
        <w:tc>
          <w:tcPr>
            <w:tcW w:w="2088" w:type="dxa"/>
            <w:tcBorders>
              <w:bottom w:val="single" w:sz="6" w:space="0" w:color="000000"/>
            </w:tcBorders>
            <w:shd w:val="clear" w:color="auto" w:fill="auto"/>
          </w:tcPr>
          <w:p w:rsidR="00CF6779" w:rsidRPr="000571F4" w:rsidRDefault="00CF6779" w:rsidP="00D3776A">
            <w:pPr>
              <w:pStyle w:val="gemtab11ptAbstand"/>
              <w:rPr>
                <w:i/>
                <w:sz w:val="20"/>
              </w:rPr>
            </w:pPr>
            <w:r w:rsidRPr="000571F4">
              <w:rPr>
                <w:i/>
                <w:sz w:val="20"/>
              </w:rPr>
              <w:t>shortFileIdentifier</w:t>
            </w:r>
          </w:p>
        </w:tc>
        <w:tc>
          <w:tcPr>
            <w:tcW w:w="4680" w:type="dxa"/>
            <w:tcBorders>
              <w:bottom w:val="single" w:sz="6" w:space="0" w:color="000000"/>
            </w:tcBorders>
            <w:shd w:val="clear" w:color="auto" w:fill="auto"/>
          </w:tcPr>
          <w:p w:rsidR="00CF6779" w:rsidRPr="000571F4" w:rsidRDefault="00596EE0" w:rsidP="00D3776A">
            <w:pPr>
              <w:pStyle w:val="gemtab11ptAbstand"/>
              <w:rPr>
                <w:sz w:val="20"/>
              </w:rPr>
            </w:pPr>
            <w:r>
              <w:rPr>
                <w:sz w:val="20"/>
              </w:rPr>
              <w:t>‘</w:t>
            </w:r>
            <w:r w:rsidR="00CF6779" w:rsidRPr="000571F4">
              <w:rPr>
                <w:sz w:val="20"/>
              </w:rPr>
              <w:t>10</w:t>
            </w:r>
            <w:r>
              <w:rPr>
                <w:sz w:val="20"/>
              </w:rPr>
              <w:t>’</w:t>
            </w:r>
            <w:r w:rsidR="00CF6779" w:rsidRPr="000571F4">
              <w:rPr>
                <w:sz w:val="20"/>
              </w:rPr>
              <w:t>= 16</w:t>
            </w:r>
          </w:p>
        </w:tc>
        <w:tc>
          <w:tcPr>
            <w:tcW w:w="2160" w:type="dxa"/>
            <w:tcBorders>
              <w:bottom w:val="single" w:sz="6" w:space="0" w:color="000000"/>
            </w:tcBorders>
            <w:shd w:val="clear" w:color="auto" w:fill="auto"/>
          </w:tcPr>
          <w:p w:rsidR="00CF6779" w:rsidRPr="000571F4" w:rsidRDefault="00CF6779" w:rsidP="00D3776A">
            <w:pPr>
              <w:pStyle w:val="gemtab11ptAbstand"/>
              <w:rPr>
                <w:sz w:val="20"/>
              </w:rPr>
            </w:pPr>
          </w:p>
        </w:tc>
      </w:tr>
      <w:tr w:rsidR="00CF6779" w:rsidRPr="000571F4">
        <w:tc>
          <w:tcPr>
            <w:tcW w:w="2088" w:type="dxa"/>
            <w:tcBorders>
              <w:bottom w:val="single" w:sz="6" w:space="0" w:color="000000"/>
            </w:tcBorders>
            <w:shd w:val="clear" w:color="auto" w:fill="auto"/>
          </w:tcPr>
          <w:p w:rsidR="00CF6779" w:rsidRPr="000571F4" w:rsidRDefault="00B82A19" w:rsidP="00D3776A">
            <w:pPr>
              <w:pStyle w:val="gemtab11ptAbstand"/>
              <w:rPr>
                <w:i/>
                <w:sz w:val="20"/>
              </w:rPr>
            </w:pPr>
            <w:r w:rsidRPr="000571F4">
              <w:rPr>
                <w:i/>
                <w:sz w:val="20"/>
              </w:rPr>
              <w:t>numberOfOctet</w:t>
            </w:r>
          </w:p>
        </w:tc>
        <w:tc>
          <w:tcPr>
            <w:tcW w:w="4680" w:type="dxa"/>
            <w:tcBorders>
              <w:bottom w:val="single" w:sz="6" w:space="0" w:color="000000"/>
            </w:tcBorders>
            <w:shd w:val="clear" w:color="auto" w:fill="auto"/>
          </w:tcPr>
          <w:p w:rsidR="00E06FF8" w:rsidRPr="000571F4" w:rsidRDefault="00596EE0" w:rsidP="00D3776A">
            <w:pPr>
              <w:pStyle w:val="gemtab11ptAbstand"/>
              <w:rPr>
                <w:sz w:val="20"/>
              </w:rPr>
            </w:pPr>
            <w:r>
              <w:rPr>
                <w:sz w:val="20"/>
              </w:rPr>
              <w:t>‘</w:t>
            </w:r>
            <w:r w:rsidR="00DC196C">
              <w:rPr>
                <w:sz w:val="20"/>
              </w:rPr>
              <w:t>0</w:t>
            </w:r>
            <w:r w:rsidR="00A67E38" w:rsidRPr="000571F4">
              <w:rPr>
                <w:sz w:val="20"/>
              </w:rPr>
              <w:t>7</w:t>
            </w:r>
            <w:r w:rsidR="00DC196C">
              <w:rPr>
                <w:sz w:val="20"/>
              </w:rPr>
              <w:t xml:space="preserve"> </w:t>
            </w:r>
            <w:r w:rsidR="00A67E38" w:rsidRPr="000571F4">
              <w:rPr>
                <w:sz w:val="20"/>
              </w:rPr>
              <w:t>6C</w:t>
            </w:r>
            <w:r>
              <w:rPr>
                <w:sz w:val="20"/>
              </w:rPr>
              <w:t>’</w:t>
            </w:r>
            <w:r w:rsidR="00E06FF8" w:rsidRPr="000571F4">
              <w:rPr>
                <w:sz w:val="20"/>
              </w:rPr>
              <w:t xml:space="preserve"> Oktett = </w:t>
            </w:r>
            <w:r w:rsidR="00A67E38" w:rsidRPr="000571F4">
              <w:rPr>
                <w:sz w:val="20"/>
              </w:rPr>
              <w:t>1900</w:t>
            </w:r>
            <w:r w:rsidR="00E06FF8" w:rsidRPr="000571F4">
              <w:rPr>
                <w:sz w:val="20"/>
              </w:rPr>
              <w:t xml:space="preserve"> Oktett</w:t>
            </w:r>
          </w:p>
        </w:tc>
        <w:tc>
          <w:tcPr>
            <w:tcW w:w="2160" w:type="dxa"/>
            <w:tcBorders>
              <w:bottom w:val="single" w:sz="6" w:space="0" w:color="000000"/>
            </w:tcBorders>
            <w:shd w:val="clear" w:color="auto" w:fill="auto"/>
          </w:tcPr>
          <w:p w:rsidR="00CF6779" w:rsidRPr="000571F4" w:rsidRDefault="00CF6779" w:rsidP="00D3776A">
            <w:pPr>
              <w:pStyle w:val="gemtab11ptAbstand"/>
              <w:rPr>
                <w:sz w:val="20"/>
              </w:rPr>
            </w:pPr>
          </w:p>
        </w:tc>
      </w:tr>
      <w:tr w:rsidR="0047317C" w:rsidRPr="000571F4">
        <w:tc>
          <w:tcPr>
            <w:tcW w:w="2088" w:type="dxa"/>
            <w:tcBorders>
              <w:bottom w:val="single" w:sz="6" w:space="0" w:color="000000"/>
            </w:tcBorders>
            <w:shd w:val="clear" w:color="auto" w:fill="auto"/>
            <w:vAlign w:val="center"/>
          </w:tcPr>
          <w:p w:rsidR="0047317C" w:rsidRPr="000571F4" w:rsidRDefault="0047317C" w:rsidP="00260D4E">
            <w:pPr>
              <w:pStyle w:val="gemTab10pt"/>
              <w:rPr>
                <w:i/>
                <w:lang w:val="en-GB"/>
              </w:rPr>
            </w:pPr>
            <w:r w:rsidRPr="000571F4">
              <w:rPr>
                <w:i/>
              </w:rPr>
              <w:t>positionLogicalEndOfFile</w:t>
            </w:r>
          </w:p>
        </w:tc>
        <w:tc>
          <w:tcPr>
            <w:tcW w:w="4680" w:type="dxa"/>
            <w:tcBorders>
              <w:bottom w:val="single" w:sz="6" w:space="0" w:color="000000"/>
            </w:tcBorders>
            <w:shd w:val="clear" w:color="auto" w:fill="auto"/>
            <w:vAlign w:val="center"/>
          </w:tcPr>
          <w:p w:rsidR="0047317C" w:rsidRPr="000571F4" w:rsidRDefault="0047317C" w:rsidP="00260D4E">
            <w:pPr>
              <w:pStyle w:val="gemTab10pt"/>
            </w:pPr>
            <w:r w:rsidRPr="000571F4">
              <w:t>’0’</w:t>
            </w:r>
          </w:p>
        </w:tc>
        <w:tc>
          <w:tcPr>
            <w:tcW w:w="2160" w:type="dxa"/>
            <w:tcBorders>
              <w:bottom w:val="single" w:sz="6" w:space="0" w:color="000000"/>
            </w:tcBorders>
            <w:shd w:val="clear" w:color="auto" w:fill="auto"/>
            <w:vAlign w:val="center"/>
          </w:tcPr>
          <w:p w:rsidR="0047317C" w:rsidRPr="000571F4" w:rsidRDefault="0047317C" w:rsidP="00260D4E">
            <w:pPr>
              <w:pStyle w:val="gemTab10pt"/>
            </w:pPr>
            <w:r w:rsidRPr="000571F4">
              <w:t>wird personalisiert</w:t>
            </w:r>
          </w:p>
        </w:tc>
      </w:tr>
      <w:tr w:rsidR="0047317C" w:rsidRPr="000571F4">
        <w:tc>
          <w:tcPr>
            <w:tcW w:w="2088" w:type="dxa"/>
            <w:tcBorders>
              <w:bottom w:val="single" w:sz="6" w:space="0" w:color="000000"/>
            </w:tcBorders>
            <w:shd w:val="clear" w:color="auto" w:fill="auto"/>
          </w:tcPr>
          <w:p w:rsidR="0047317C" w:rsidRPr="008240E6" w:rsidRDefault="0047317C" w:rsidP="00D3776A">
            <w:pPr>
              <w:pStyle w:val="gemtab11ptAbstand"/>
              <w:rPr>
                <w:i/>
                <w:sz w:val="20"/>
              </w:rPr>
            </w:pPr>
            <w:r w:rsidRPr="008240E6">
              <w:rPr>
                <w:i/>
                <w:sz w:val="20"/>
              </w:rPr>
              <w:t>flagTransactionMode</w:t>
            </w:r>
          </w:p>
        </w:tc>
        <w:tc>
          <w:tcPr>
            <w:tcW w:w="4680" w:type="dxa"/>
            <w:tcBorders>
              <w:bottom w:val="single" w:sz="6" w:space="0" w:color="000000"/>
            </w:tcBorders>
            <w:shd w:val="clear" w:color="auto" w:fill="auto"/>
          </w:tcPr>
          <w:p w:rsidR="0047317C" w:rsidRPr="008240E6" w:rsidRDefault="00B20643" w:rsidP="00D3776A">
            <w:pPr>
              <w:pStyle w:val="gemtab11ptAbstand"/>
              <w:rPr>
                <w:sz w:val="20"/>
              </w:rPr>
            </w:pPr>
            <w:r w:rsidRPr="008240E6">
              <w:rPr>
                <w:sz w:val="20"/>
              </w:rPr>
              <w:t>True</w:t>
            </w:r>
          </w:p>
        </w:tc>
        <w:tc>
          <w:tcPr>
            <w:tcW w:w="2160" w:type="dxa"/>
            <w:tcBorders>
              <w:bottom w:val="single" w:sz="6" w:space="0" w:color="000000"/>
            </w:tcBorders>
            <w:shd w:val="clear" w:color="auto" w:fill="auto"/>
          </w:tcPr>
          <w:p w:rsidR="0047317C" w:rsidRPr="000571F4" w:rsidRDefault="0047317C" w:rsidP="00D3776A">
            <w:pPr>
              <w:pStyle w:val="gemtab11ptAbstand"/>
              <w:rPr>
                <w:sz w:val="20"/>
              </w:rPr>
            </w:pPr>
          </w:p>
        </w:tc>
      </w:tr>
      <w:tr w:rsidR="0047317C" w:rsidRPr="000571F4">
        <w:tc>
          <w:tcPr>
            <w:tcW w:w="2088" w:type="dxa"/>
            <w:tcBorders>
              <w:bottom w:val="single" w:sz="6" w:space="0" w:color="000000"/>
            </w:tcBorders>
            <w:shd w:val="clear" w:color="auto" w:fill="auto"/>
          </w:tcPr>
          <w:p w:rsidR="0047317C" w:rsidRPr="000571F4" w:rsidRDefault="0047317C" w:rsidP="00D3776A">
            <w:pPr>
              <w:pStyle w:val="gemtab11ptAbstand"/>
              <w:rPr>
                <w:i/>
                <w:sz w:val="20"/>
              </w:rPr>
            </w:pPr>
            <w:r w:rsidRPr="000571F4">
              <w:rPr>
                <w:i/>
                <w:sz w:val="20"/>
              </w:rPr>
              <w:t>flagChecksum</w:t>
            </w:r>
          </w:p>
        </w:tc>
        <w:tc>
          <w:tcPr>
            <w:tcW w:w="4680" w:type="dxa"/>
            <w:tcBorders>
              <w:bottom w:val="single" w:sz="6" w:space="0" w:color="000000"/>
            </w:tcBorders>
            <w:shd w:val="clear" w:color="auto" w:fill="auto"/>
          </w:tcPr>
          <w:p w:rsidR="0047317C" w:rsidRPr="000571F4" w:rsidRDefault="0047317C" w:rsidP="00D3776A">
            <w:pPr>
              <w:pStyle w:val="gemtab11ptAbstand"/>
              <w:rPr>
                <w:sz w:val="20"/>
              </w:rPr>
            </w:pPr>
            <w:r w:rsidRPr="000571F4">
              <w:rPr>
                <w:sz w:val="20"/>
              </w:rPr>
              <w:t>False</w:t>
            </w:r>
          </w:p>
        </w:tc>
        <w:tc>
          <w:tcPr>
            <w:tcW w:w="2160" w:type="dxa"/>
            <w:tcBorders>
              <w:bottom w:val="single" w:sz="6" w:space="0" w:color="000000"/>
            </w:tcBorders>
            <w:shd w:val="clear" w:color="auto" w:fill="auto"/>
          </w:tcPr>
          <w:p w:rsidR="0047317C" w:rsidRPr="000571F4" w:rsidRDefault="0047317C" w:rsidP="00D3776A">
            <w:pPr>
              <w:pStyle w:val="gemtab11ptAbstand"/>
              <w:rPr>
                <w:sz w:val="20"/>
              </w:rPr>
            </w:pPr>
          </w:p>
        </w:tc>
      </w:tr>
      <w:tr w:rsidR="0047317C" w:rsidRPr="000571F4">
        <w:tc>
          <w:tcPr>
            <w:tcW w:w="2088" w:type="dxa"/>
            <w:tcBorders>
              <w:bottom w:val="single" w:sz="6" w:space="0" w:color="000000"/>
            </w:tcBorders>
            <w:shd w:val="clear" w:color="auto" w:fill="auto"/>
          </w:tcPr>
          <w:p w:rsidR="0047317C" w:rsidRPr="000571F4" w:rsidRDefault="0047317C" w:rsidP="00D3776A">
            <w:pPr>
              <w:pStyle w:val="gemtab11ptAbstand"/>
              <w:rPr>
                <w:i/>
                <w:sz w:val="20"/>
              </w:rPr>
            </w:pPr>
            <w:r w:rsidRPr="000571F4">
              <w:rPr>
                <w:i/>
                <w:sz w:val="20"/>
              </w:rPr>
              <w:t>lifeCycleStatus</w:t>
            </w:r>
          </w:p>
        </w:tc>
        <w:tc>
          <w:tcPr>
            <w:tcW w:w="4680" w:type="dxa"/>
            <w:tcBorders>
              <w:bottom w:val="single" w:sz="6" w:space="0" w:color="000000"/>
            </w:tcBorders>
            <w:shd w:val="clear" w:color="auto" w:fill="auto"/>
          </w:tcPr>
          <w:p w:rsidR="0047317C" w:rsidRPr="000571F4" w:rsidRDefault="0047317C" w:rsidP="00D3776A">
            <w:pPr>
              <w:pStyle w:val="gemtab11ptAbstand"/>
              <w:rPr>
                <w:sz w:val="20"/>
              </w:rPr>
            </w:pPr>
            <w:r w:rsidRPr="000571F4">
              <w:rPr>
                <w:sz w:val="20"/>
              </w:rPr>
              <w:t>„Operational state (activated)“</w:t>
            </w:r>
          </w:p>
        </w:tc>
        <w:tc>
          <w:tcPr>
            <w:tcW w:w="2160" w:type="dxa"/>
            <w:tcBorders>
              <w:bottom w:val="single" w:sz="6" w:space="0" w:color="000000"/>
            </w:tcBorders>
            <w:shd w:val="clear" w:color="auto" w:fill="auto"/>
          </w:tcPr>
          <w:p w:rsidR="0047317C" w:rsidRPr="000571F4" w:rsidRDefault="0047317C" w:rsidP="00D3776A">
            <w:pPr>
              <w:pStyle w:val="gemtab11ptAbstand"/>
              <w:rPr>
                <w:sz w:val="20"/>
              </w:rPr>
            </w:pPr>
          </w:p>
        </w:tc>
      </w:tr>
      <w:tr w:rsidR="0047317C" w:rsidRPr="000571F4">
        <w:tc>
          <w:tcPr>
            <w:tcW w:w="2088" w:type="dxa"/>
            <w:tcBorders>
              <w:bottom w:val="single" w:sz="6" w:space="0" w:color="000000"/>
            </w:tcBorders>
            <w:shd w:val="clear" w:color="auto" w:fill="auto"/>
          </w:tcPr>
          <w:p w:rsidR="0047317C" w:rsidRPr="000571F4" w:rsidRDefault="0047317C" w:rsidP="0050009E">
            <w:pPr>
              <w:pStyle w:val="gemtab11ptAbstand"/>
              <w:rPr>
                <w:i/>
                <w:sz w:val="20"/>
              </w:rPr>
            </w:pPr>
            <w:r w:rsidRPr="000571F4">
              <w:rPr>
                <w:i/>
                <w:sz w:val="20"/>
              </w:rPr>
              <w:t>shareable</w:t>
            </w:r>
          </w:p>
        </w:tc>
        <w:tc>
          <w:tcPr>
            <w:tcW w:w="4680" w:type="dxa"/>
            <w:tcBorders>
              <w:bottom w:val="single" w:sz="6" w:space="0" w:color="000000"/>
            </w:tcBorders>
            <w:shd w:val="clear" w:color="auto" w:fill="auto"/>
          </w:tcPr>
          <w:p w:rsidR="0047317C" w:rsidRPr="000571F4" w:rsidRDefault="0047317C" w:rsidP="0050009E">
            <w:pPr>
              <w:pStyle w:val="gemtab11ptAbstand"/>
              <w:rPr>
                <w:sz w:val="20"/>
              </w:rPr>
            </w:pPr>
            <w:r w:rsidRPr="000571F4">
              <w:rPr>
                <w:sz w:val="20"/>
              </w:rPr>
              <w:t>True</w:t>
            </w:r>
          </w:p>
        </w:tc>
        <w:tc>
          <w:tcPr>
            <w:tcW w:w="2160" w:type="dxa"/>
            <w:tcBorders>
              <w:bottom w:val="single" w:sz="6" w:space="0" w:color="000000"/>
            </w:tcBorders>
            <w:shd w:val="clear" w:color="auto" w:fill="auto"/>
          </w:tcPr>
          <w:p w:rsidR="0047317C" w:rsidRPr="000571F4" w:rsidRDefault="0047317C" w:rsidP="00D3776A">
            <w:pPr>
              <w:pStyle w:val="gemVerz2"/>
              <w:rPr>
                <w:sz w:val="20"/>
              </w:rPr>
            </w:pPr>
          </w:p>
        </w:tc>
      </w:tr>
      <w:tr w:rsidR="00D655AD" w:rsidRPr="000571F4">
        <w:tc>
          <w:tcPr>
            <w:tcW w:w="2088" w:type="dxa"/>
            <w:tcBorders>
              <w:bottom w:val="single" w:sz="4" w:space="0" w:color="auto"/>
            </w:tcBorders>
            <w:shd w:val="clear" w:color="auto" w:fill="auto"/>
          </w:tcPr>
          <w:p w:rsidR="00D655AD" w:rsidRPr="000571F4" w:rsidRDefault="00D655AD" w:rsidP="0023085E">
            <w:pPr>
              <w:pStyle w:val="gemTab10pt"/>
              <w:rPr>
                <w:i/>
                <w:szCs w:val="20"/>
              </w:rPr>
            </w:pPr>
            <w:r w:rsidRPr="000571F4">
              <w:rPr>
                <w:i/>
                <w:szCs w:val="20"/>
              </w:rPr>
              <w:t>body</w:t>
            </w:r>
          </w:p>
        </w:tc>
        <w:tc>
          <w:tcPr>
            <w:tcW w:w="4680" w:type="dxa"/>
            <w:tcBorders>
              <w:bottom w:val="single" w:sz="4" w:space="0" w:color="auto"/>
            </w:tcBorders>
            <w:shd w:val="clear" w:color="auto" w:fill="auto"/>
          </w:tcPr>
          <w:p w:rsidR="00D655AD" w:rsidRPr="000571F4" w:rsidRDefault="007A4ACC" w:rsidP="00AE59EB">
            <w:pPr>
              <w:pStyle w:val="gemtab11ptAbstand"/>
              <w:rPr>
                <w:sz w:val="20"/>
              </w:rPr>
            </w:pPr>
            <w:r w:rsidRPr="000571F4">
              <w:rPr>
                <w:sz w:val="20"/>
              </w:rPr>
              <w:t>kein Inhalt</w:t>
            </w:r>
          </w:p>
        </w:tc>
        <w:tc>
          <w:tcPr>
            <w:tcW w:w="2160" w:type="dxa"/>
            <w:tcBorders>
              <w:bottom w:val="single" w:sz="4" w:space="0" w:color="auto"/>
            </w:tcBorders>
            <w:shd w:val="clear" w:color="auto" w:fill="auto"/>
          </w:tcPr>
          <w:p w:rsidR="00D655AD" w:rsidRPr="000571F4" w:rsidRDefault="00D655AD" w:rsidP="0023085E">
            <w:pPr>
              <w:pStyle w:val="gemTab10pt"/>
            </w:pPr>
            <w:r w:rsidRPr="000571F4">
              <w:t>wird personalisiert</w:t>
            </w:r>
          </w:p>
        </w:tc>
      </w:tr>
      <w:tr w:rsidR="00D655AD" w:rsidRPr="000571F4">
        <w:tc>
          <w:tcPr>
            <w:tcW w:w="8928" w:type="dxa"/>
            <w:gridSpan w:val="3"/>
            <w:tcBorders>
              <w:bottom w:val="single" w:sz="6" w:space="0" w:color="000000"/>
            </w:tcBorders>
            <w:shd w:val="clear" w:color="auto" w:fill="E0E0E0"/>
          </w:tcPr>
          <w:p w:rsidR="00D655AD" w:rsidRPr="000571F4" w:rsidRDefault="00D655AD" w:rsidP="00D3776A">
            <w:pPr>
              <w:pStyle w:val="gemtab11ptAbstand"/>
              <w:rPr>
                <w:b/>
                <w:sz w:val="20"/>
              </w:rPr>
            </w:pPr>
            <w:r w:rsidRPr="000571F4">
              <w:rPr>
                <w:b/>
                <w:sz w:val="20"/>
              </w:rPr>
              <w:t>Zugriffsregel für logischen LCS „Operational state (activated)”</w:t>
            </w:r>
          </w:p>
        </w:tc>
      </w:tr>
      <w:tr w:rsidR="00D655AD" w:rsidRPr="000571F4">
        <w:tc>
          <w:tcPr>
            <w:tcW w:w="2088" w:type="dxa"/>
            <w:tcBorders>
              <w:bottom w:val="single" w:sz="4" w:space="0" w:color="auto"/>
            </w:tcBorders>
            <w:shd w:val="clear" w:color="auto" w:fill="E0E0E0"/>
          </w:tcPr>
          <w:p w:rsidR="00D655AD" w:rsidRPr="000571F4" w:rsidRDefault="00D655AD" w:rsidP="00D3776A">
            <w:pPr>
              <w:pStyle w:val="gemtab11ptAbstand"/>
              <w:rPr>
                <w:b/>
                <w:sz w:val="20"/>
              </w:rPr>
            </w:pPr>
            <w:r w:rsidRPr="000571F4">
              <w:rPr>
                <w:b/>
                <w:sz w:val="20"/>
              </w:rPr>
              <w:t>Zugriffsart</w:t>
            </w:r>
          </w:p>
        </w:tc>
        <w:tc>
          <w:tcPr>
            <w:tcW w:w="4680" w:type="dxa"/>
            <w:tcBorders>
              <w:bottom w:val="single" w:sz="4" w:space="0" w:color="auto"/>
            </w:tcBorders>
            <w:shd w:val="clear" w:color="auto" w:fill="E0E0E0"/>
          </w:tcPr>
          <w:p w:rsidR="00D655AD" w:rsidRPr="000571F4" w:rsidRDefault="00D655AD" w:rsidP="00D3776A">
            <w:pPr>
              <w:pStyle w:val="gemtab11ptAbstand"/>
              <w:rPr>
                <w:b/>
                <w:sz w:val="20"/>
              </w:rPr>
            </w:pPr>
            <w:r w:rsidRPr="000571F4">
              <w:rPr>
                <w:b/>
                <w:sz w:val="20"/>
              </w:rPr>
              <w:t>Zugriffsbedingung</w:t>
            </w:r>
          </w:p>
        </w:tc>
        <w:tc>
          <w:tcPr>
            <w:tcW w:w="2160" w:type="dxa"/>
            <w:tcBorders>
              <w:bottom w:val="single" w:sz="4" w:space="0" w:color="auto"/>
            </w:tcBorders>
            <w:shd w:val="clear" w:color="auto" w:fill="E0E0E0"/>
          </w:tcPr>
          <w:p w:rsidR="00D655AD" w:rsidRPr="000571F4" w:rsidRDefault="00D655AD" w:rsidP="00D3776A">
            <w:pPr>
              <w:pStyle w:val="gemtab11ptAbstand"/>
              <w:rPr>
                <w:b/>
                <w:sz w:val="20"/>
              </w:rPr>
            </w:pPr>
            <w:r w:rsidRPr="000571F4">
              <w:rPr>
                <w:b/>
                <w:sz w:val="20"/>
              </w:rPr>
              <w:t>Bemerkung</w:t>
            </w:r>
          </w:p>
        </w:tc>
      </w:tr>
      <w:tr w:rsidR="00D655AD" w:rsidRPr="000571F4">
        <w:tc>
          <w:tcPr>
            <w:tcW w:w="2088" w:type="dxa"/>
            <w:shd w:val="clear" w:color="auto" w:fill="auto"/>
          </w:tcPr>
          <w:p w:rsidR="00D655AD" w:rsidRPr="001342B7" w:rsidRDefault="00D655AD" w:rsidP="00303696">
            <w:pPr>
              <w:pStyle w:val="gemtab11ptAbstand"/>
              <w:rPr>
                <w:sz w:val="20"/>
              </w:rPr>
            </w:pPr>
            <w:r w:rsidRPr="001342B7">
              <w:rPr>
                <w:smallCaps/>
                <w:sz w:val="20"/>
              </w:rPr>
              <w:t>Read Binary</w:t>
            </w:r>
          </w:p>
        </w:tc>
        <w:tc>
          <w:tcPr>
            <w:tcW w:w="4680" w:type="dxa"/>
            <w:shd w:val="clear" w:color="auto" w:fill="auto"/>
          </w:tcPr>
          <w:p w:rsidR="00D655AD" w:rsidRPr="000571F4" w:rsidRDefault="00D655AD" w:rsidP="00303696">
            <w:pPr>
              <w:pStyle w:val="gemtab11ptAbstand"/>
              <w:rPr>
                <w:sz w:val="20"/>
              </w:rPr>
            </w:pPr>
            <w:r w:rsidRPr="000571F4">
              <w:rPr>
                <w:sz w:val="20"/>
              </w:rPr>
              <w:t>ALWAYS</w:t>
            </w:r>
          </w:p>
        </w:tc>
        <w:tc>
          <w:tcPr>
            <w:tcW w:w="2160" w:type="dxa"/>
            <w:shd w:val="clear" w:color="auto" w:fill="auto"/>
          </w:tcPr>
          <w:p w:rsidR="00D655AD" w:rsidRPr="000571F4" w:rsidRDefault="00D655AD" w:rsidP="00303696">
            <w:pPr>
              <w:pStyle w:val="gemtab11ptAbstand"/>
              <w:rPr>
                <w:sz w:val="20"/>
              </w:rPr>
            </w:pPr>
          </w:p>
        </w:tc>
      </w:tr>
      <w:tr w:rsidR="00D655AD" w:rsidRPr="000571F4">
        <w:tc>
          <w:tcPr>
            <w:tcW w:w="2088" w:type="dxa"/>
            <w:shd w:val="clear" w:color="auto" w:fill="auto"/>
          </w:tcPr>
          <w:p w:rsidR="00D818B5" w:rsidRPr="001342B7" w:rsidRDefault="00D818B5" w:rsidP="00E8756B">
            <w:pPr>
              <w:pStyle w:val="gemtab11ptAbstand"/>
              <w:spacing w:before="0" w:after="0"/>
              <w:rPr>
                <w:smallCaps/>
                <w:sz w:val="20"/>
                <w:lang w:val="en-GB"/>
              </w:rPr>
            </w:pPr>
            <w:r w:rsidRPr="001342B7">
              <w:rPr>
                <w:smallCaps/>
                <w:sz w:val="20"/>
                <w:lang w:val="en-GB"/>
              </w:rPr>
              <w:t>Delete</w:t>
            </w:r>
          </w:p>
          <w:p w:rsidR="00D655AD" w:rsidRPr="001342B7" w:rsidRDefault="00D655AD" w:rsidP="00E8756B">
            <w:pPr>
              <w:pStyle w:val="gemtab11ptAbstand"/>
              <w:spacing w:before="0" w:after="0"/>
              <w:rPr>
                <w:smallCaps/>
                <w:sz w:val="20"/>
                <w:lang w:val="en-GB"/>
              </w:rPr>
            </w:pPr>
            <w:r w:rsidRPr="001342B7">
              <w:rPr>
                <w:smallCaps/>
                <w:sz w:val="20"/>
                <w:lang w:val="en-GB"/>
              </w:rPr>
              <w:t>Set Logical EOF</w:t>
            </w:r>
          </w:p>
          <w:p w:rsidR="00D655AD" w:rsidRPr="007C4D10" w:rsidRDefault="00D655AD" w:rsidP="00E8756B">
            <w:pPr>
              <w:pStyle w:val="gemtab11ptAbstand"/>
              <w:spacing w:before="0" w:after="0"/>
              <w:rPr>
                <w:smallCaps/>
                <w:sz w:val="20"/>
                <w:lang w:val="en-US"/>
              </w:rPr>
            </w:pPr>
            <w:r w:rsidRPr="007C4D10">
              <w:rPr>
                <w:smallCaps/>
                <w:sz w:val="20"/>
                <w:lang w:val="en-US"/>
              </w:rPr>
              <w:lastRenderedPageBreak/>
              <w:t>Write</w:t>
            </w:r>
            <w:r w:rsidRPr="007C4D10">
              <w:rPr>
                <w:smallCaps/>
                <w:sz w:val="20"/>
                <w:lang w:val="en-US"/>
              </w:rPr>
              <w:tab/>
              <w:t>Binary</w:t>
            </w:r>
          </w:p>
        </w:tc>
        <w:tc>
          <w:tcPr>
            <w:tcW w:w="4680" w:type="dxa"/>
            <w:shd w:val="clear" w:color="auto" w:fill="auto"/>
          </w:tcPr>
          <w:p w:rsidR="00D655AD" w:rsidRPr="00E90098" w:rsidRDefault="00606991" w:rsidP="00303696">
            <w:pPr>
              <w:pStyle w:val="gemtab11ptAbstand"/>
              <w:rPr>
                <w:sz w:val="20"/>
                <w:lang w:val="en-GB"/>
              </w:rPr>
            </w:pPr>
            <w:r w:rsidRPr="00E90098">
              <w:rPr>
                <w:sz w:val="20"/>
                <w:lang w:val="en-GB"/>
              </w:rPr>
              <w:lastRenderedPageBreak/>
              <w:t>AUT_CMS OR AUT_CUP</w:t>
            </w:r>
          </w:p>
        </w:tc>
        <w:tc>
          <w:tcPr>
            <w:tcW w:w="2160" w:type="dxa"/>
            <w:shd w:val="clear" w:color="auto" w:fill="auto"/>
          </w:tcPr>
          <w:p w:rsidR="00D655AD" w:rsidRPr="000571F4" w:rsidRDefault="00D655AD" w:rsidP="00303696">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_Ref326049014 \r \h  \* MERGEFORMAT </w:instrText>
            </w:r>
            <w:r w:rsidRPr="000571F4">
              <w:rPr>
                <w:sz w:val="20"/>
              </w:rPr>
            </w:r>
            <w:r w:rsidRPr="000571F4">
              <w:rPr>
                <w:sz w:val="20"/>
              </w:rPr>
              <w:fldChar w:fldCharType="separate"/>
            </w:r>
            <w:r w:rsidR="00997CBB">
              <w:rPr>
                <w:sz w:val="20"/>
              </w:rPr>
              <w:t>Hinweis 52:</w:t>
            </w:r>
            <w:r w:rsidRPr="000571F4">
              <w:rPr>
                <w:sz w:val="20"/>
              </w:rPr>
              <w:fldChar w:fldCharType="end"/>
            </w:r>
          </w:p>
        </w:tc>
      </w:tr>
      <w:tr w:rsidR="00D655AD" w:rsidRPr="000571F4">
        <w:tc>
          <w:tcPr>
            <w:tcW w:w="2088" w:type="dxa"/>
            <w:tcBorders>
              <w:bottom w:val="single" w:sz="4" w:space="0" w:color="auto"/>
            </w:tcBorders>
            <w:shd w:val="clear" w:color="auto" w:fill="auto"/>
          </w:tcPr>
          <w:p w:rsidR="00D655AD" w:rsidRPr="000571F4" w:rsidRDefault="00D655AD" w:rsidP="00D3776A">
            <w:pPr>
              <w:pStyle w:val="gemtab11ptAbstand"/>
              <w:rPr>
                <w:sz w:val="20"/>
              </w:rPr>
            </w:pPr>
            <w:r w:rsidRPr="000571F4">
              <w:rPr>
                <w:sz w:val="20"/>
              </w:rPr>
              <w:lastRenderedPageBreak/>
              <w:t>andere</w:t>
            </w:r>
          </w:p>
        </w:tc>
        <w:tc>
          <w:tcPr>
            <w:tcW w:w="4680" w:type="dxa"/>
            <w:tcBorders>
              <w:bottom w:val="single" w:sz="4" w:space="0" w:color="auto"/>
            </w:tcBorders>
            <w:shd w:val="clear" w:color="auto" w:fill="auto"/>
          </w:tcPr>
          <w:p w:rsidR="00D655AD" w:rsidRPr="000571F4" w:rsidRDefault="00D655AD" w:rsidP="00D3776A">
            <w:pPr>
              <w:pStyle w:val="gemtab11ptAbstand"/>
              <w:rPr>
                <w:sz w:val="20"/>
              </w:rPr>
            </w:pPr>
            <w:r w:rsidRPr="000571F4">
              <w:rPr>
                <w:sz w:val="20"/>
              </w:rPr>
              <w:t>NEVER</w:t>
            </w:r>
          </w:p>
        </w:tc>
        <w:tc>
          <w:tcPr>
            <w:tcW w:w="2160" w:type="dxa"/>
            <w:tcBorders>
              <w:bottom w:val="single" w:sz="4" w:space="0" w:color="auto"/>
            </w:tcBorders>
            <w:shd w:val="clear" w:color="auto" w:fill="auto"/>
          </w:tcPr>
          <w:p w:rsidR="00D655AD" w:rsidRPr="000571F4" w:rsidRDefault="00D655AD" w:rsidP="00D3776A">
            <w:pPr>
              <w:pStyle w:val="gemtab11ptAbstand"/>
              <w:rPr>
                <w:sz w:val="20"/>
              </w:rPr>
            </w:pPr>
          </w:p>
        </w:tc>
      </w:tr>
      <w:tr w:rsidR="00D655AD" w:rsidRPr="000571F4">
        <w:tc>
          <w:tcPr>
            <w:tcW w:w="8928" w:type="dxa"/>
            <w:gridSpan w:val="3"/>
            <w:tcBorders>
              <w:bottom w:val="single" w:sz="6" w:space="0" w:color="000000"/>
            </w:tcBorders>
            <w:shd w:val="clear" w:color="auto" w:fill="E0E0E0"/>
          </w:tcPr>
          <w:p w:rsidR="00D655AD" w:rsidRPr="000571F4" w:rsidRDefault="00D655AD" w:rsidP="00D3776A">
            <w:pPr>
              <w:pStyle w:val="gemtab11ptAbstand"/>
              <w:rPr>
                <w:b/>
                <w:sz w:val="20"/>
              </w:rPr>
            </w:pPr>
            <w:r w:rsidRPr="000571F4">
              <w:rPr>
                <w:b/>
                <w:sz w:val="20"/>
              </w:rPr>
              <w:t>Zugriffsregel für logischen LCS „Operational state (deactivated)”</w:t>
            </w:r>
          </w:p>
        </w:tc>
      </w:tr>
      <w:tr w:rsidR="00D655AD" w:rsidRPr="000571F4">
        <w:tc>
          <w:tcPr>
            <w:tcW w:w="2088" w:type="dxa"/>
            <w:shd w:val="clear" w:color="auto" w:fill="E0E0E0"/>
          </w:tcPr>
          <w:p w:rsidR="00D655AD" w:rsidRPr="000571F4" w:rsidRDefault="00D655AD" w:rsidP="00D3776A">
            <w:pPr>
              <w:pStyle w:val="gemtab11ptAbstand"/>
              <w:rPr>
                <w:b/>
                <w:sz w:val="20"/>
              </w:rPr>
            </w:pPr>
            <w:r w:rsidRPr="000571F4">
              <w:rPr>
                <w:b/>
                <w:sz w:val="20"/>
              </w:rPr>
              <w:t>Zugriffsart</w:t>
            </w:r>
          </w:p>
        </w:tc>
        <w:tc>
          <w:tcPr>
            <w:tcW w:w="4680" w:type="dxa"/>
            <w:shd w:val="clear" w:color="auto" w:fill="E0E0E0"/>
          </w:tcPr>
          <w:p w:rsidR="00D655AD" w:rsidRPr="000571F4" w:rsidRDefault="00D655AD" w:rsidP="00D3776A">
            <w:pPr>
              <w:pStyle w:val="gemtab11ptAbstand"/>
              <w:rPr>
                <w:b/>
                <w:sz w:val="20"/>
              </w:rPr>
            </w:pPr>
            <w:r w:rsidRPr="000571F4">
              <w:rPr>
                <w:b/>
                <w:sz w:val="20"/>
              </w:rPr>
              <w:t>Zugriffsbedingung</w:t>
            </w:r>
          </w:p>
        </w:tc>
        <w:tc>
          <w:tcPr>
            <w:tcW w:w="2160" w:type="dxa"/>
            <w:shd w:val="clear" w:color="auto" w:fill="E0E0E0"/>
          </w:tcPr>
          <w:p w:rsidR="00D655AD" w:rsidRPr="000571F4" w:rsidRDefault="00D655AD" w:rsidP="00D3776A">
            <w:pPr>
              <w:pStyle w:val="gemtab11ptAbstand"/>
              <w:rPr>
                <w:b/>
                <w:sz w:val="20"/>
              </w:rPr>
            </w:pPr>
            <w:r w:rsidRPr="000571F4">
              <w:rPr>
                <w:b/>
                <w:sz w:val="20"/>
              </w:rPr>
              <w:t>Bemerkung</w:t>
            </w:r>
          </w:p>
        </w:tc>
      </w:tr>
      <w:tr w:rsidR="00D655AD" w:rsidRPr="000571F4">
        <w:tc>
          <w:tcPr>
            <w:tcW w:w="2088" w:type="dxa"/>
            <w:tcBorders>
              <w:bottom w:val="single" w:sz="4" w:space="0" w:color="auto"/>
            </w:tcBorders>
            <w:shd w:val="clear" w:color="auto" w:fill="auto"/>
          </w:tcPr>
          <w:p w:rsidR="00D655AD" w:rsidRPr="000571F4" w:rsidRDefault="00D655AD" w:rsidP="00D3776A">
            <w:pPr>
              <w:pStyle w:val="gemtab11ptAbstand"/>
              <w:rPr>
                <w:sz w:val="20"/>
              </w:rPr>
            </w:pPr>
            <w:r w:rsidRPr="000571F4">
              <w:rPr>
                <w:sz w:val="20"/>
              </w:rPr>
              <w:t>alle</w:t>
            </w:r>
          </w:p>
        </w:tc>
        <w:tc>
          <w:tcPr>
            <w:tcW w:w="4680" w:type="dxa"/>
            <w:tcBorders>
              <w:bottom w:val="single" w:sz="4" w:space="0" w:color="auto"/>
            </w:tcBorders>
            <w:shd w:val="clear" w:color="auto" w:fill="auto"/>
          </w:tcPr>
          <w:p w:rsidR="00D655AD" w:rsidRPr="000571F4" w:rsidRDefault="00D655AD" w:rsidP="00D3776A">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D655AD" w:rsidRPr="000571F4" w:rsidRDefault="00D655AD" w:rsidP="00D3776A">
            <w:pPr>
              <w:pStyle w:val="gemtab11ptAbstand"/>
              <w:rPr>
                <w:sz w:val="20"/>
              </w:rPr>
            </w:pPr>
          </w:p>
        </w:tc>
      </w:tr>
      <w:tr w:rsidR="00D655AD" w:rsidRPr="000571F4">
        <w:tc>
          <w:tcPr>
            <w:tcW w:w="8928" w:type="dxa"/>
            <w:gridSpan w:val="3"/>
            <w:shd w:val="clear" w:color="auto" w:fill="E6E6E6"/>
          </w:tcPr>
          <w:p w:rsidR="00D655AD" w:rsidRPr="000571F4" w:rsidRDefault="00D655AD" w:rsidP="00D3776A">
            <w:pPr>
              <w:pStyle w:val="gemtab11ptAbstand"/>
              <w:rPr>
                <w:b/>
                <w:sz w:val="20"/>
              </w:rPr>
            </w:pPr>
            <w:r w:rsidRPr="000571F4">
              <w:rPr>
                <w:b/>
                <w:sz w:val="20"/>
              </w:rPr>
              <w:t>Zugriffsregel für logischen LCS „Termination state“</w:t>
            </w:r>
          </w:p>
        </w:tc>
      </w:tr>
      <w:tr w:rsidR="00D655AD" w:rsidRPr="000571F4">
        <w:tc>
          <w:tcPr>
            <w:tcW w:w="2088" w:type="dxa"/>
            <w:shd w:val="clear" w:color="auto" w:fill="E6E6E6"/>
          </w:tcPr>
          <w:p w:rsidR="00D655AD" w:rsidRPr="000571F4" w:rsidRDefault="00D655AD" w:rsidP="00D3776A">
            <w:pPr>
              <w:pStyle w:val="gemtab11ptAbstand"/>
              <w:rPr>
                <w:b/>
                <w:sz w:val="20"/>
              </w:rPr>
            </w:pPr>
            <w:r w:rsidRPr="000571F4">
              <w:rPr>
                <w:b/>
                <w:sz w:val="20"/>
              </w:rPr>
              <w:t>Zugriffsart</w:t>
            </w:r>
          </w:p>
        </w:tc>
        <w:tc>
          <w:tcPr>
            <w:tcW w:w="4680" w:type="dxa"/>
            <w:shd w:val="clear" w:color="auto" w:fill="E6E6E6"/>
          </w:tcPr>
          <w:p w:rsidR="00D655AD" w:rsidRPr="000571F4" w:rsidRDefault="00D655AD" w:rsidP="00D3776A">
            <w:pPr>
              <w:pStyle w:val="gemtab11ptAbstand"/>
              <w:rPr>
                <w:b/>
                <w:sz w:val="20"/>
              </w:rPr>
            </w:pPr>
            <w:r w:rsidRPr="000571F4">
              <w:rPr>
                <w:b/>
                <w:sz w:val="20"/>
              </w:rPr>
              <w:t>Zugriffsbedingung</w:t>
            </w:r>
          </w:p>
        </w:tc>
        <w:tc>
          <w:tcPr>
            <w:tcW w:w="2160" w:type="dxa"/>
            <w:shd w:val="clear" w:color="auto" w:fill="E6E6E6"/>
          </w:tcPr>
          <w:p w:rsidR="00D655AD" w:rsidRPr="000571F4" w:rsidRDefault="00D655AD" w:rsidP="00D3776A">
            <w:pPr>
              <w:pStyle w:val="gemtab11ptAbstand"/>
              <w:rPr>
                <w:b/>
                <w:sz w:val="20"/>
              </w:rPr>
            </w:pPr>
            <w:r w:rsidRPr="000571F4">
              <w:rPr>
                <w:b/>
                <w:sz w:val="20"/>
              </w:rPr>
              <w:t>Bemerkung</w:t>
            </w:r>
          </w:p>
        </w:tc>
      </w:tr>
      <w:tr w:rsidR="00D655AD" w:rsidRPr="000571F4">
        <w:tc>
          <w:tcPr>
            <w:tcW w:w="2088" w:type="dxa"/>
            <w:shd w:val="clear" w:color="auto" w:fill="auto"/>
          </w:tcPr>
          <w:p w:rsidR="00D655AD" w:rsidRPr="000571F4" w:rsidRDefault="00D655AD" w:rsidP="00D3776A">
            <w:pPr>
              <w:pStyle w:val="gemtab11ptAbstand"/>
              <w:rPr>
                <w:sz w:val="20"/>
              </w:rPr>
            </w:pPr>
            <w:r w:rsidRPr="000571F4">
              <w:rPr>
                <w:sz w:val="20"/>
              </w:rPr>
              <w:t>alle</w:t>
            </w:r>
          </w:p>
        </w:tc>
        <w:tc>
          <w:tcPr>
            <w:tcW w:w="4680" w:type="dxa"/>
            <w:shd w:val="clear" w:color="auto" w:fill="auto"/>
          </w:tcPr>
          <w:p w:rsidR="00D655AD" w:rsidRPr="000571F4" w:rsidRDefault="00D655AD" w:rsidP="00D3776A">
            <w:pPr>
              <w:pStyle w:val="gemtab11ptAbstand"/>
              <w:rPr>
                <w:sz w:val="20"/>
              </w:rPr>
            </w:pPr>
            <w:r w:rsidRPr="000571F4">
              <w:rPr>
                <w:sz w:val="20"/>
              </w:rPr>
              <w:t>herstellerspezifisch</w:t>
            </w:r>
          </w:p>
        </w:tc>
        <w:tc>
          <w:tcPr>
            <w:tcW w:w="2160" w:type="dxa"/>
            <w:shd w:val="clear" w:color="auto" w:fill="auto"/>
          </w:tcPr>
          <w:p w:rsidR="00D655AD" w:rsidRPr="000571F4" w:rsidRDefault="00D655AD" w:rsidP="00D3776A">
            <w:pPr>
              <w:pStyle w:val="gemtab11ptAbstand"/>
              <w:rPr>
                <w:sz w:val="20"/>
              </w:rPr>
            </w:pPr>
          </w:p>
        </w:tc>
      </w:tr>
    </w:tbl>
    <w:p w:rsidR="00AE4B6A" w:rsidRDefault="00AE4B6A" w:rsidP="008D610A">
      <w:pPr>
        <w:pStyle w:val="gemEinzug"/>
        <w:rPr>
          <w:b/>
        </w:rPr>
      </w:pPr>
    </w:p>
    <w:p w:rsidR="008D610A" w:rsidRPr="00AE4B6A" w:rsidRDefault="00AE4B6A" w:rsidP="00AE4B6A">
      <w:pPr>
        <w:pStyle w:val="gemStandard"/>
      </w:pPr>
      <w:r>
        <w:rPr>
          <w:b/>
        </w:rPr>
        <w:sym w:font="Wingdings" w:char="F0D5"/>
      </w:r>
    </w:p>
    <w:p w:rsidR="003F1CC7" w:rsidRPr="000571F4" w:rsidRDefault="003F1CC7" w:rsidP="003F1CC7">
      <w:pPr>
        <w:pStyle w:val="afiHinweise"/>
        <w:numPr>
          <w:ilvl w:val="0"/>
          <w:numId w:val="0"/>
        </w:numPr>
        <w:rPr>
          <w:sz w:val="2"/>
          <w:szCs w:val="2"/>
        </w:rPr>
      </w:pPr>
    </w:p>
    <w:p w:rsidR="00CF6779" w:rsidRPr="00127F49" w:rsidRDefault="00B120AA" w:rsidP="00CF6779">
      <w:pPr>
        <w:pStyle w:val="afiHinweise"/>
        <w:rPr>
          <w:lang w:val="en-US"/>
        </w:rPr>
      </w:pPr>
      <w:r w:rsidRPr="000571F4">
        <w:fldChar w:fldCharType="begin"/>
      </w:r>
      <w:r w:rsidRPr="00127F49">
        <w:rPr>
          <w:lang w:val="en-US"/>
        </w:rPr>
        <w:instrText xml:space="preserve"> REF cmdtranspEF \h </w:instrText>
      </w:r>
      <w:r w:rsidR="002A48A6" w:rsidRPr="00127F49">
        <w:rPr>
          <w:lang w:val="en-US"/>
        </w:rPr>
        <w:instrText xml:space="preserve"> \* MERGEFORMAT </w:instrText>
      </w:r>
      <w:r w:rsidRPr="000571F4">
        <w:fldChar w:fldCharType="separate"/>
      </w:r>
      <w:proofErr w:type="spellStart"/>
      <w:r w:rsidR="00997CBB" w:rsidRPr="000101F4">
        <w:rPr>
          <w:lang w:val="en-US"/>
        </w:rPr>
        <w:t>Kommandos</w:t>
      </w:r>
      <w:proofErr w:type="spellEnd"/>
      <w:r w:rsidR="00997CBB" w:rsidRPr="000101F4">
        <w:rPr>
          <w:lang w:val="en-US"/>
        </w:rPr>
        <w:t xml:space="preserve">, die </w:t>
      </w:r>
      <w:proofErr w:type="spellStart"/>
      <w:r w:rsidR="00997CBB" w:rsidRPr="000101F4">
        <w:rPr>
          <w:lang w:val="en-US"/>
        </w:rPr>
        <w:t>gemäß</w:t>
      </w:r>
      <w:proofErr w:type="spellEnd"/>
      <w:r w:rsidR="00997CBB" w:rsidRPr="000101F4">
        <w:rPr>
          <w:lang w:val="en-US"/>
        </w:rPr>
        <w:t xml:space="preserve"> </w:t>
      </w:r>
      <w:r w:rsidR="00997CBB" w:rsidRPr="000101F4">
        <w:rPr>
          <w:rFonts w:cs="Arial"/>
          <w:lang w:val="en-US"/>
        </w:rPr>
        <w:t>[</w:t>
      </w:r>
      <w:proofErr w:type="spellStart"/>
      <w:r w:rsidR="00997CBB" w:rsidRPr="000101F4">
        <w:rPr>
          <w:rFonts w:cs="Arial"/>
          <w:lang w:val="en-US"/>
        </w:rPr>
        <w:t>gemSpec_COS</w:t>
      </w:r>
      <w:proofErr w:type="spellEnd"/>
      <w:r w:rsidR="00997CBB" w:rsidRPr="000101F4">
        <w:rPr>
          <w:rFonts w:cs="Arial"/>
          <w:lang w:val="en-US"/>
        </w:rPr>
        <w:t>]</w:t>
      </w:r>
      <w:r w:rsidR="00997CBB" w:rsidRPr="000101F4">
        <w:rPr>
          <w:lang w:val="en-US"/>
        </w:rPr>
        <w:t xml:space="preserve"> </w:t>
      </w:r>
      <w:proofErr w:type="spellStart"/>
      <w:r w:rsidR="00997CBB" w:rsidRPr="000101F4">
        <w:rPr>
          <w:lang w:val="en-US"/>
        </w:rPr>
        <w:t>mit</w:t>
      </w:r>
      <w:proofErr w:type="spellEnd"/>
      <w:r w:rsidR="00997CBB" w:rsidRPr="000101F4">
        <w:rPr>
          <w:lang w:val="en-US"/>
        </w:rPr>
        <w:t xml:space="preserve"> </w:t>
      </w:r>
      <w:proofErr w:type="spellStart"/>
      <w:r w:rsidR="00997CBB" w:rsidRPr="000101F4">
        <w:rPr>
          <w:lang w:val="en-US"/>
        </w:rPr>
        <w:t>einem</w:t>
      </w:r>
      <w:proofErr w:type="spellEnd"/>
      <w:r w:rsidR="00997CBB" w:rsidRPr="000101F4">
        <w:rPr>
          <w:lang w:val="en-US"/>
        </w:rPr>
        <w:t xml:space="preserve"> </w:t>
      </w:r>
      <w:proofErr w:type="spellStart"/>
      <w:r w:rsidR="00997CBB" w:rsidRPr="000101F4">
        <w:rPr>
          <w:lang w:val="en-US"/>
        </w:rPr>
        <w:t>transparenten</w:t>
      </w:r>
      <w:proofErr w:type="spellEnd"/>
      <w:r w:rsidR="00997CBB" w:rsidRPr="000101F4">
        <w:rPr>
          <w:lang w:val="en-US"/>
        </w:rPr>
        <w:t xml:space="preserve"> EF </w:t>
      </w:r>
      <w:proofErr w:type="spellStart"/>
      <w:r w:rsidR="00997CBB" w:rsidRPr="000101F4">
        <w:rPr>
          <w:lang w:val="en-US"/>
        </w:rPr>
        <w:t>arbeiten</w:t>
      </w:r>
      <w:proofErr w:type="spellEnd"/>
      <w:r w:rsidR="00997CBB" w:rsidRPr="000101F4">
        <w:rPr>
          <w:lang w:val="en-US"/>
        </w:rPr>
        <w:t xml:space="preserve">, </w:t>
      </w:r>
      <w:proofErr w:type="spellStart"/>
      <w:r w:rsidR="00997CBB" w:rsidRPr="000101F4">
        <w:rPr>
          <w:lang w:val="en-US"/>
        </w:rPr>
        <w:t>sind</w:t>
      </w:r>
      <w:proofErr w:type="spellEnd"/>
      <w:r w:rsidR="00997CBB" w:rsidRPr="000101F4">
        <w:rPr>
          <w:lang w:val="en-US"/>
        </w:rPr>
        <w:t xml:space="preserve">: </w:t>
      </w:r>
      <w:r w:rsidR="00997CBB" w:rsidRPr="000101F4">
        <w:rPr>
          <w:smallCaps/>
          <w:lang w:val="en-US"/>
        </w:rPr>
        <w:t xml:space="preserve">Activate, Deactivate, Delete, Erase Binary, Read Binary, Select, Set Logical </w:t>
      </w:r>
      <w:proofErr w:type="spellStart"/>
      <w:r w:rsidR="00997CBB" w:rsidRPr="000101F4">
        <w:rPr>
          <w:smallCaps/>
          <w:lang w:val="en-US"/>
        </w:rPr>
        <w:t>Eof</w:t>
      </w:r>
      <w:proofErr w:type="spellEnd"/>
      <w:r w:rsidR="00997CBB" w:rsidRPr="000101F4">
        <w:rPr>
          <w:smallCaps/>
          <w:lang w:val="en-US"/>
        </w:rPr>
        <w:t>, Update Binary, Terminate, Write Binary</w:t>
      </w:r>
      <w:r w:rsidRPr="000571F4">
        <w:fldChar w:fldCharType="end"/>
      </w:r>
    </w:p>
    <w:p w:rsidR="000C3280" w:rsidRPr="000571F4" w:rsidRDefault="00511E8B" w:rsidP="00CF6779">
      <w:pPr>
        <w:pStyle w:val="afiHinweise"/>
      </w:pPr>
      <w:bookmarkStart w:id="437" w:name="_Ref326049014"/>
      <w:r w:rsidRPr="000571F4">
        <w:t>Das Kommando ist nur vom Inhaber des CMS-Schlüssels ausführbar,</w:t>
      </w:r>
      <w:r w:rsidR="000C3280" w:rsidRPr="000571F4">
        <w:t xml:space="preserve"> siehe Kap</w:t>
      </w:r>
      <w:r w:rsidR="00EF52F5" w:rsidRPr="000571F4">
        <w:t>.</w:t>
      </w:r>
      <w:r w:rsidR="000C3280" w:rsidRPr="000571F4">
        <w:t xml:space="preserve"> </w:t>
      </w:r>
      <w:r w:rsidR="000C3280" w:rsidRPr="000571F4">
        <w:fldChar w:fldCharType="begin"/>
      </w:r>
      <w:r w:rsidR="000C3280" w:rsidRPr="000571F4">
        <w:instrText xml:space="preserve"> REF _Ref326048151 \r \h  \* MERGEFORMAT </w:instrText>
      </w:r>
      <w:r w:rsidR="000C3280" w:rsidRPr="000571F4">
        <w:fldChar w:fldCharType="separate"/>
      </w:r>
      <w:r w:rsidR="00997CBB">
        <w:t>5.6</w:t>
      </w:r>
      <w:r w:rsidR="000C3280" w:rsidRPr="000571F4">
        <w:fldChar w:fldCharType="end"/>
      </w:r>
      <w:r w:rsidR="0079278C" w:rsidRPr="000571F4">
        <w:t>:</w:t>
      </w:r>
      <w:bookmarkEnd w:id="437"/>
    </w:p>
    <w:p w:rsidR="00E52D16" w:rsidRPr="000571F4" w:rsidRDefault="00E52D16" w:rsidP="00E52D16">
      <w:pPr>
        <w:pStyle w:val="afiHinweise"/>
        <w:numPr>
          <w:ilvl w:val="0"/>
          <w:numId w:val="0"/>
        </w:numPr>
        <w:ind w:left="284" w:hanging="284"/>
      </w:pPr>
    </w:p>
    <w:p w:rsidR="00E52D16" w:rsidRPr="00E55CCE" w:rsidRDefault="00E52D16" w:rsidP="00E55CCE">
      <w:pPr>
        <w:pStyle w:val="gemStandard"/>
        <w:keepNext/>
        <w:tabs>
          <w:tab w:val="left" w:pos="567"/>
        </w:tabs>
        <w:ind w:left="567" w:hanging="567"/>
        <w:rPr>
          <w:b/>
        </w:rPr>
      </w:pPr>
      <w:r w:rsidRPr="000571F4">
        <w:rPr>
          <w:b/>
        </w:rPr>
        <w:sym w:font="Wingdings" w:char="F0D6"/>
      </w:r>
      <w:r w:rsidRPr="000571F4">
        <w:rPr>
          <w:b/>
        </w:rPr>
        <w:tab/>
      </w:r>
      <w:r w:rsidR="00F60AC8" w:rsidRPr="00E55CCE">
        <w:rPr>
          <w:b/>
        </w:rPr>
        <w:t>Card-G2-A</w:t>
      </w:r>
      <w:r w:rsidRPr="00E55CCE">
        <w:rPr>
          <w:b/>
        </w:rPr>
        <w:t>_</w:t>
      </w:r>
      <w:r w:rsidR="0096200A" w:rsidRPr="00E55CCE">
        <w:rPr>
          <w:b/>
        </w:rPr>
        <w:t>337</w:t>
      </w:r>
      <w:r w:rsidR="008F745D" w:rsidRPr="00E55CCE">
        <w:rPr>
          <w:b/>
        </w:rPr>
        <w:t>1</w:t>
      </w:r>
      <w:r w:rsidRPr="00E55CCE">
        <w:rPr>
          <w:b/>
        </w:rPr>
        <w:t xml:space="preserve"> K_Personalisierung: Personalisierte Attribute von </w:t>
      </w:r>
      <w:r w:rsidR="001D4413" w:rsidRPr="00E55CCE">
        <w:rPr>
          <w:b/>
        </w:rPr>
        <w:fldChar w:fldCharType="begin"/>
      </w:r>
      <w:r w:rsidR="001D4413" w:rsidRPr="00E55CCE">
        <w:rPr>
          <w:b/>
        </w:rPr>
        <w:instrText xml:space="preserve"> REF oMF \h  \* MERGEFORMAT </w:instrText>
      </w:r>
      <w:r w:rsidR="001D4413" w:rsidRPr="00E55CCE">
        <w:rPr>
          <w:b/>
        </w:rPr>
      </w:r>
      <w:r w:rsidR="001D4413" w:rsidRPr="00E55CCE">
        <w:rPr>
          <w:b/>
        </w:rPr>
        <w:fldChar w:fldCharType="separate"/>
      </w:r>
      <w:r w:rsidR="00997CBB" w:rsidRPr="00997CBB">
        <w:rPr>
          <w:b/>
        </w:rPr>
        <w:t>MF</w:t>
      </w:r>
      <w:r w:rsidR="001D4413" w:rsidRPr="00E55CCE">
        <w:rPr>
          <w:b/>
        </w:rPr>
        <w:fldChar w:fldCharType="end"/>
      </w:r>
      <w:r w:rsidR="001D4413" w:rsidRPr="00E55CCE">
        <w:rPr>
          <w:b/>
        </w:rPr>
        <w:t xml:space="preserve"> / </w:t>
      </w:r>
      <w:r w:rsidR="001D4413" w:rsidRPr="00E55CCE">
        <w:rPr>
          <w:b/>
        </w:rPr>
        <w:fldChar w:fldCharType="begin"/>
      </w:r>
      <w:r w:rsidR="001D4413" w:rsidRPr="00E55CCE">
        <w:rPr>
          <w:b/>
        </w:rPr>
        <w:instrText xml:space="preserve"> REF oDF_ESIGN \h  \* MERGEFORMAT </w:instrText>
      </w:r>
      <w:r w:rsidR="001D4413" w:rsidRPr="00E55CCE">
        <w:rPr>
          <w:b/>
        </w:rPr>
      </w:r>
      <w:r w:rsidR="001D4413" w:rsidRPr="00E55CCE">
        <w:rPr>
          <w:b/>
        </w:rPr>
        <w:fldChar w:fldCharType="separate"/>
      </w:r>
      <w:r w:rsidR="00997CBB" w:rsidRPr="00997CBB">
        <w:rPr>
          <w:b/>
        </w:rPr>
        <w:t>DF.ESIGN</w:t>
      </w:r>
      <w:r w:rsidR="001D4413" w:rsidRPr="00E55CCE">
        <w:rPr>
          <w:b/>
        </w:rPr>
        <w:fldChar w:fldCharType="end"/>
      </w:r>
      <w:r w:rsidR="001D4413" w:rsidRPr="00E55CCE">
        <w:rPr>
          <w:b/>
        </w:rPr>
        <w:t xml:space="preserve"> / </w:t>
      </w:r>
      <w:r w:rsidR="001D4413" w:rsidRPr="00E55CCE">
        <w:rPr>
          <w:b/>
        </w:rPr>
        <w:fldChar w:fldCharType="begin"/>
      </w:r>
      <w:r w:rsidR="001D4413" w:rsidRPr="00E55CCE">
        <w:rPr>
          <w:b/>
        </w:rPr>
        <w:instrText xml:space="preserve"> REF oEF_C_HCI_OSIG_R2048 \h  \* MERGEFORMAT </w:instrText>
      </w:r>
      <w:r w:rsidR="001D4413" w:rsidRPr="00E55CCE">
        <w:rPr>
          <w:b/>
        </w:rPr>
      </w:r>
      <w:r w:rsidR="001D4413" w:rsidRPr="00E55CCE">
        <w:rPr>
          <w:b/>
        </w:rPr>
        <w:fldChar w:fldCharType="separate"/>
      </w:r>
      <w:r w:rsidR="00997CBB" w:rsidRPr="00997CBB">
        <w:rPr>
          <w:b/>
        </w:rPr>
        <w:t>EF.C.HCI.OSIG.R2048</w:t>
      </w:r>
      <w:r w:rsidR="001D4413" w:rsidRPr="00E55CCE">
        <w:rPr>
          <w:b/>
        </w:rPr>
        <w:fldChar w:fldCharType="end"/>
      </w:r>
    </w:p>
    <w:p w:rsidR="00E52D16" w:rsidRPr="00AB7DFC" w:rsidRDefault="00E52D16" w:rsidP="007C26B1">
      <w:pPr>
        <w:pStyle w:val="gemEinzug"/>
        <w:ind w:left="567"/>
      </w:pPr>
      <w:r w:rsidRPr="000571F4">
        <w:t xml:space="preserve">Bei der Personalisierung von </w:t>
      </w:r>
      <w:r w:rsidR="001D4413" w:rsidRPr="000571F4">
        <w:fldChar w:fldCharType="begin"/>
      </w:r>
      <w:r w:rsidR="001D4413" w:rsidRPr="000571F4">
        <w:instrText xml:space="preserve"> REF oEF_C_HCI_OSIG_R2048 \h  \* MERGEFORMAT </w:instrText>
      </w:r>
      <w:r w:rsidR="001D4413" w:rsidRPr="000571F4">
        <w:fldChar w:fldCharType="separate"/>
      </w:r>
      <w:r w:rsidR="00997CBB" w:rsidRPr="000571F4">
        <w:t>EF.C.HCI.OSIG.R2048</w:t>
      </w:r>
      <w:r w:rsidR="001D4413" w:rsidRPr="000571F4">
        <w:fldChar w:fldCharType="end"/>
      </w:r>
      <w:r w:rsidRPr="000571F4">
        <w:t xml:space="preserve"> MÜSSEN die in Tab_</w:t>
      </w:r>
      <w:r w:rsidR="0062625C" w:rsidRPr="000571F4">
        <w:t>SMC-B_ObjSys_092</w:t>
      </w:r>
      <w:r w:rsidRPr="000571F4">
        <w:t xml:space="preserve"> angegebenen </w:t>
      </w:r>
      <w:r w:rsidRPr="00AB7DFC">
        <w:t>Attribute mit den dort angegebenen Inhalten personalisiert werden.</w:t>
      </w:r>
    </w:p>
    <w:p w:rsidR="00E52D16" w:rsidRPr="000571F4" w:rsidRDefault="00E52D16" w:rsidP="00AE4B6A">
      <w:pPr>
        <w:pStyle w:val="Beschriftung"/>
      </w:pPr>
    </w:p>
    <w:p w:rsidR="00E52D16" w:rsidRPr="000571F4" w:rsidRDefault="00E52D16" w:rsidP="00AE4B6A">
      <w:pPr>
        <w:pStyle w:val="Beschriftung"/>
      </w:pPr>
      <w:bookmarkStart w:id="438" w:name="_Toc501368313"/>
      <w:r w:rsidRPr="000571F4">
        <w:t xml:space="preserve">Tabelle </w:t>
      </w:r>
      <w:fldSimple w:instr=" SEQ Tabelle \* ARABIC ">
        <w:r w:rsidR="00997CBB">
          <w:rPr>
            <w:noProof/>
          </w:rPr>
          <w:t>49</w:t>
        </w:r>
      </w:fldSimple>
      <w:r w:rsidRPr="000571F4">
        <w:t>: Tab_</w:t>
      </w:r>
      <w:r w:rsidR="0062625C" w:rsidRPr="000571F4">
        <w:t>SMC-B_ObjSys_092</w:t>
      </w:r>
      <w:r w:rsidRPr="000571F4">
        <w:t xml:space="preserve"> Personalisierte Attribute von </w:t>
      </w:r>
      <w:r w:rsidR="001D4413" w:rsidRPr="000571F4">
        <w:fldChar w:fldCharType="begin"/>
      </w:r>
      <w:r w:rsidR="001D4413" w:rsidRPr="000571F4">
        <w:instrText xml:space="preserve"> REF oMF \h  \* MERGEFORMAT </w:instrText>
      </w:r>
      <w:r w:rsidR="001D4413" w:rsidRPr="000571F4">
        <w:fldChar w:fldCharType="separate"/>
      </w:r>
      <w:r w:rsidR="00997CBB" w:rsidRPr="000571F4">
        <w:t>MF</w:t>
      </w:r>
      <w:r w:rsidR="001D4413" w:rsidRPr="000571F4">
        <w:fldChar w:fldCharType="end"/>
      </w:r>
      <w:r w:rsidR="001D4413" w:rsidRPr="000571F4">
        <w:t xml:space="preserve"> / </w:t>
      </w:r>
      <w:r w:rsidR="001D4413" w:rsidRPr="000571F4">
        <w:fldChar w:fldCharType="begin"/>
      </w:r>
      <w:r w:rsidR="001D4413" w:rsidRPr="000571F4">
        <w:instrText xml:space="preserve"> REF oDF_ESIGN \h  \* MERGEFORMAT </w:instrText>
      </w:r>
      <w:r w:rsidR="001D4413" w:rsidRPr="000571F4">
        <w:fldChar w:fldCharType="separate"/>
      </w:r>
      <w:r w:rsidR="00997CBB" w:rsidRPr="000571F4">
        <w:t>DF.ESIGN</w:t>
      </w:r>
      <w:r w:rsidR="001D4413" w:rsidRPr="000571F4">
        <w:fldChar w:fldCharType="end"/>
      </w:r>
      <w:r w:rsidR="001D4413" w:rsidRPr="000571F4">
        <w:rPr>
          <w:rFonts w:cs="Arial"/>
        </w:rPr>
        <w:t xml:space="preserve"> / </w:t>
      </w:r>
      <w:r w:rsidR="001D4413" w:rsidRPr="000571F4">
        <w:rPr>
          <w:rFonts w:cs="Arial"/>
        </w:rPr>
        <w:fldChar w:fldCharType="begin"/>
      </w:r>
      <w:r w:rsidR="001D4413" w:rsidRPr="000571F4">
        <w:rPr>
          <w:rFonts w:cs="Arial"/>
        </w:rPr>
        <w:instrText xml:space="preserve"> REF oEF_C_HCI_OSIG_R2048 \h  \* MERGEFORMAT </w:instrText>
      </w:r>
      <w:r w:rsidR="001D4413" w:rsidRPr="000571F4">
        <w:rPr>
          <w:rFonts w:cs="Arial"/>
        </w:rPr>
      </w:r>
      <w:r w:rsidR="001D4413" w:rsidRPr="000571F4">
        <w:rPr>
          <w:rFonts w:cs="Arial"/>
        </w:rPr>
        <w:fldChar w:fldCharType="separate"/>
      </w:r>
      <w:r w:rsidR="00997CBB" w:rsidRPr="000571F4">
        <w:t>EF.C.HCI.OSIG.R2048</w:t>
      </w:r>
      <w:bookmarkEnd w:id="438"/>
      <w:r w:rsidR="001D4413"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E52D16"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Bemerkung</w:t>
            </w:r>
          </w:p>
        </w:tc>
      </w:tr>
      <w:tr w:rsidR="00B155DA" w:rsidRPr="000571F4">
        <w:tc>
          <w:tcPr>
            <w:tcW w:w="2088" w:type="dxa"/>
            <w:shd w:val="clear" w:color="auto" w:fill="auto"/>
            <w:vAlign w:val="center"/>
          </w:tcPr>
          <w:p w:rsidR="00B155DA" w:rsidRPr="000571F4" w:rsidRDefault="00B155DA" w:rsidP="001D4413">
            <w:pPr>
              <w:pStyle w:val="gemtab11ptAbstand"/>
              <w:rPr>
                <w:i/>
                <w:sz w:val="20"/>
              </w:rPr>
            </w:pPr>
            <w:r w:rsidRPr="000571F4">
              <w:rPr>
                <w:i/>
                <w:sz w:val="20"/>
              </w:rPr>
              <w:t>positionLogicalEndOfFile</w:t>
            </w:r>
          </w:p>
        </w:tc>
        <w:tc>
          <w:tcPr>
            <w:tcW w:w="4680" w:type="dxa"/>
            <w:shd w:val="clear" w:color="auto" w:fill="auto"/>
            <w:vAlign w:val="center"/>
          </w:tcPr>
          <w:p w:rsidR="00B155DA" w:rsidRPr="000571F4" w:rsidRDefault="00B155DA" w:rsidP="001D4413">
            <w:pPr>
              <w:pStyle w:val="gemtab11ptAbstand"/>
              <w:rPr>
                <w:sz w:val="20"/>
              </w:rPr>
            </w:pPr>
            <w:r w:rsidRPr="000571F4">
              <w:rPr>
                <w:sz w:val="20"/>
              </w:rPr>
              <w:t>Zahl der tatsächlich belegten Oktette</w:t>
            </w:r>
          </w:p>
        </w:tc>
        <w:tc>
          <w:tcPr>
            <w:tcW w:w="2160" w:type="dxa"/>
            <w:shd w:val="clear" w:color="auto" w:fill="auto"/>
            <w:vAlign w:val="center"/>
          </w:tcPr>
          <w:p w:rsidR="00B155DA" w:rsidRPr="000571F4" w:rsidRDefault="00B155DA" w:rsidP="001D4413">
            <w:pPr>
              <w:pStyle w:val="gemtab11ptAbstand"/>
              <w:rPr>
                <w:sz w:val="20"/>
              </w:rPr>
            </w:pPr>
          </w:p>
        </w:tc>
      </w:tr>
      <w:tr w:rsidR="00B155DA" w:rsidRPr="000571F4">
        <w:tc>
          <w:tcPr>
            <w:tcW w:w="2088" w:type="dxa"/>
            <w:shd w:val="clear" w:color="auto" w:fill="auto"/>
          </w:tcPr>
          <w:p w:rsidR="00B155DA" w:rsidRPr="000571F4" w:rsidRDefault="00284899" w:rsidP="001D4413">
            <w:pPr>
              <w:pStyle w:val="gemtab11ptAbstand"/>
              <w:rPr>
                <w:i/>
                <w:sz w:val="20"/>
              </w:rPr>
            </w:pPr>
            <w:r w:rsidRPr="000571F4">
              <w:rPr>
                <w:i/>
                <w:sz w:val="20"/>
              </w:rPr>
              <w:t>b</w:t>
            </w:r>
            <w:r w:rsidR="00B155DA" w:rsidRPr="000571F4">
              <w:rPr>
                <w:i/>
                <w:sz w:val="20"/>
              </w:rPr>
              <w:t>ody</w:t>
            </w:r>
          </w:p>
        </w:tc>
        <w:tc>
          <w:tcPr>
            <w:tcW w:w="4680" w:type="dxa"/>
            <w:shd w:val="clear" w:color="auto" w:fill="auto"/>
          </w:tcPr>
          <w:p w:rsidR="00B155DA" w:rsidRPr="000571F4" w:rsidRDefault="002736F9" w:rsidP="002736F9">
            <w:pPr>
              <w:pStyle w:val="gemtab11ptAbstand"/>
              <w:rPr>
                <w:sz w:val="20"/>
              </w:rPr>
            </w:pPr>
            <w:r w:rsidRPr="000571F4">
              <w:rPr>
                <w:sz w:val="20"/>
              </w:rPr>
              <w:t xml:space="preserve">C.HCI.OSIG.R2048 gemäß [gemSpec_PKI] passend zu dem privaten Schlüssel in </w:t>
            </w:r>
            <w:r w:rsidR="00284899" w:rsidRPr="000571F4">
              <w:rPr>
                <w:rFonts w:cs="Arial"/>
                <w:sz w:val="20"/>
              </w:rPr>
              <w:fldChar w:fldCharType="begin"/>
            </w:r>
            <w:r w:rsidR="00284899" w:rsidRPr="000571F4">
              <w:rPr>
                <w:rFonts w:cs="Arial"/>
                <w:sz w:val="20"/>
              </w:rPr>
              <w:instrText xml:space="preserve"> REF oPrK_HCI_OSIG_R2048 \h  \* MERGEFORMAT </w:instrText>
            </w:r>
            <w:r w:rsidR="00284899" w:rsidRPr="000571F4">
              <w:rPr>
                <w:rFonts w:cs="Arial"/>
                <w:sz w:val="20"/>
              </w:rPr>
            </w:r>
            <w:r w:rsidR="00284899" w:rsidRPr="000571F4">
              <w:rPr>
                <w:rFonts w:cs="Arial"/>
                <w:sz w:val="20"/>
              </w:rPr>
              <w:fldChar w:fldCharType="separate"/>
            </w:r>
            <w:r w:rsidR="00997CBB" w:rsidRPr="00997CBB">
              <w:rPr>
                <w:sz w:val="20"/>
              </w:rPr>
              <w:t>PrK.HCI.OSIG.R2048</w:t>
            </w:r>
            <w:r w:rsidR="00284899" w:rsidRPr="000571F4">
              <w:rPr>
                <w:rFonts w:cs="Arial"/>
                <w:sz w:val="20"/>
              </w:rPr>
              <w:fldChar w:fldCharType="end"/>
            </w:r>
          </w:p>
        </w:tc>
        <w:tc>
          <w:tcPr>
            <w:tcW w:w="2160" w:type="dxa"/>
            <w:shd w:val="clear" w:color="auto" w:fill="auto"/>
          </w:tcPr>
          <w:p w:rsidR="00B155DA" w:rsidRPr="000571F4" w:rsidRDefault="00B155DA" w:rsidP="001D4413">
            <w:pPr>
              <w:pStyle w:val="gemtab11ptAbstand"/>
              <w:rPr>
                <w:sz w:val="20"/>
              </w:rPr>
            </w:pPr>
          </w:p>
        </w:tc>
      </w:tr>
    </w:tbl>
    <w:p w:rsidR="00AE4B6A" w:rsidRDefault="00AE4B6A" w:rsidP="00D655AD">
      <w:pPr>
        <w:pStyle w:val="gemEinzug"/>
        <w:rPr>
          <w:b/>
        </w:rPr>
      </w:pPr>
    </w:p>
    <w:p w:rsidR="00D655AD" w:rsidRPr="00AE4B6A" w:rsidRDefault="00AE4B6A" w:rsidP="00AE4B6A">
      <w:pPr>
        <w:pStyle w:val="gemStandard"/>
      </w:pPr>
      <w:r>
        <w:rPr>
          <w:b/>
        </w:rPr>
        <w:sym w:font="Wingdings" w:char="F0D5"/>
      </w:r>
    </w:p>
    <w:bookmarkStart w:id="439" w:name="_Toc195062499"/>
    <w:bookmarkStart w:id="440" w:name="_Ref331411705"/>
    <w:bookmarkStart w:id="441" w:name="_Ref331411763"/>
    <w:p w:rsidR="00CA79C1" w:rsidRPr="000571F4" w:rsidRDefault="003937A9" w:rsidP="00AE4B6A">
      <w:pPr>
        <w:pStyle w:val="berschrift4"/>
      </w:pPr>
      <w:r w:rsidRPr="000571F4">
        <w:fldChar w:fldCharType="begin"/>
      </w:r>
      <w:r w:rsidRPr="000571F4">
        <w:instrText xml:space="preserve"> REF oMF \h </w:instrText>
      </w:r>
      <w:r w:rsidR="00A15EC5" w:rsidRPr="000571F4">
        <w:rPr>
          <w:rFonts w:hint="eastAsia"/>
        </w:rPr>
        <w:instrText xml:space="preserve"> \* MERGEFORMAT </w:instrText>
      </w:r>
      <w:r w:rsidRPr="000571F4">
        <w:fldChar w:fldCharType="separate"/>
      </w:r>
      <w:bookmarkStart w:id="442" w:name="_Toc502658479"/>
      <w:r w:rsidR="00997CBB" w:rsidRPr="000571F4">
        <w:t>MF</w:t>
      </w:r>
      <w:r w:rsidRPr="000571F4">
        <w:fldChar w:fldCharType="end"/>
      </w:r>
      <w:r w:rsidRPr="000571F4">
        <w:t xml:space="preserve"> / </w:t>
      </w:r>
      <w:r w:rsidRPr="000571F4">
        <w:fldChar w:fldCharType="begin"/>
      </w:r>
      <w:r w:rsidRPr="000571F4">
        <w:instrText xml:space="preserve"> REF oDF_ESIGN \h </w:instrText>
      </w:r>
      <w:r w:rsidR="00A15EC5" w:rsidRPr="000571F4">
        <w:rPr>
          <w:rFonts w:hint="eastAsia"/>
        </w:rPr>
        <w:instrText xml:space="preserve"> \* MERGEFORMAT </w:instrText>
      </w:r>
      <w:r w:rsidRPr="000571F4">
        <w:fldChar w:fldCharType="separate"/>
      </w:r>
      <w:r w:rsidR="00997CBB" w:rsidRPr="000571F4">
        <w:t>DF.ESIGN</w:t>
      </w:r>
      <w:r w:rsidRPr="000571F4">
        <w:fldChar w:fldCharType="end"/>
      </w:r>
      <w:r w:rsidR="00E51B4C" w:rsidRPr="000571F4">
        <w:t xml:space="preserve"> / </w:t>
      </w:r>
      <w:bookmarkStart w:id="443" w:name="oEF_C_HCI_AUT_R2048"/>
      <w:r w:rsidR="00CA79C1" w:rsidRPr="000571F4">
        <w:t>EF.C.HCI.AU</w:t>
      </w:r>
      <w:r w:rsidR="00696E24" w:rsidRPr="000571F4">
        <w:t>T.R2048</w:t>
      </w:r>
      <w:bookmarkEnd w:id="439"/>
      <w:bookmarkEnd w:id="440"/>
      <w:bookmarkEnd w:id="441"/>
      <w:bookmarkEnd w:id="443"/>
      <w:bookmarkEnd w:id="442"/>
    </w:p>
    <w:p w:rsidR="00CF6779" w:rsidRPr="000571F4" w:rsidRDefault="00CF6779" w:rsidP="00E543B6">
      <w:pPr>
        <w:pStyle w:val="gemStandard"/>
      </w:pPr>
      <w:r w:rsidRPr="000571F4">
        <w:t>Diese Datei enthält ein Zertifikat mit dem öffentlichen Schlüssel PuK.HCI.AUT</w:t>
      </w:r>
      <w:r w:rsidR="00696E24" w:rsidRPr="000571F4">
        <w:t xml:space="preserve">.R2048 </w:t>
      </w:r>
      <w:r w:rsidRPr="000571F4">
        <w:t xml:space="preserve">zu </w:t>
      </w:r>
      <w:r w:rsidR="00C94979" w:rsidRPr="000571F4">
        <w:fldChar w:fldCharType="begin"/>
      </w:r>
      <w:r w:rsidR="00C94979" w:rsidRPr="000571F4">
        <w:instrText xml:space="preserve"> REF oPrK_HCI_AUT_R2048 \h </w:instrText>
      </w:r>
      <w:r w:rsidR="003E07E3" w:rsidRPr="000571F4">
        <w:instrText xml:space="preserve"> \* MERGEFORMAT </w:instrText>
      </w:r>
      <w:r w:rsidR="00C94979" w:rsidRPr="000571F4">
        <w:fldChar w:fldCharType="separate"/>
      </w:r>
      <w:r w:rsidR="00997CBB" w:rsidRPr="000571F4">
        <w:t>PrK.HCI.AUT.R2048</w:t>
      </w:r>
      <w:r w:rsidR="00C94979" w:rsidRPr="000571F4">
        <w:fldChar w:fldCharType="end"/>
      </w:r>
      <w:r w:rsidRPr="000571F4">
        <w:t xml:space="preserve"> (siehe Kapitel </w:t>
      </w:r>
      <w:r w:rsidR="003E21FB" w:rsidRPr="000571F4">
        <w:fldChar w:fldCharType="begin"/>
      </w:r>
      <w:r w:rsidR="003E21FB" w:rsidRPr="000571F4">
        <w:instrText xml:space="preserve"> REF _Ref316907175 \r \h </w:instrText>
      </w:r>
      <w:r w:rsidR="003E07E3" w:rsidRPr="000571F4">
        <w:instrText xml:space="preserve"> \* MERGEFORMAT </w:instrText>
      </w:r>
      <w:r w:rsidR="003E21FB" w:rsidRPr="000571F4">
        <w:fldChar w:fldCharType="separate"/>
      </w:r>
      <w:r w:rsidR="00997CBB">
        <w:t>5.5.2.5</w:t>
      </w:r>
      <w:r w:rsidR="003E21FB" w:rsidRPr="000571F4">
        <w:fldChar w:fldCharType="end"/>
      </w:r>
      <w:r w:rsidRPr="000571F4">
        <w:t xml:space="preserve">). </w:t>
      </w:r>
    </w:p>
    <w:p w:rsidR="003F1CC7" w:rsidRPr="000571F4" w:rsidRDefault="003F1CC7" w:rsidP="00E55CCE">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Card-G2-A_2207</w:t>
      </w:r>
      <w:r w:rsidRPr="000571F4">
        <w:rPr>
          <w:b/>
        </w:rPr>
        <w:t xml:space="preserve"> </w:t>
      </w:r>
      <w:r w:rsidR="00DD3C19" w:rsidRPr="000571F4">
        <w:rPr>
          <w:b/>
        </w:rPr>
        <w:t>K_Initialisierung: Initialisierte</w:t>
      </w:r>
      <w:r w:rsidR="00E52D16" w:rsidRPr="000571F4">
        <w:rPr>
          <w:b/>
        </w:rPr>
        <w:t xml:space="preserve"> </w:t>
      </w:r>
      <w:r w:rsidR="00AF4F3D" w:rsidRPr="000571F4">
        <w:rPr>
          <w:b/>
        </w:rPr>
        <w:t xml:space="preserve">Attribute von </w:t>
      </w:r>
      <w:r w:rsidR="00AF4F3D" w:rsidRPr="000571F4">
        <w:rPr>
          <w:b/>
        </w:rPr>
        <w:fldChar w:fldCharType="begin"/>
      </w:r>
      <w:r w:rsidR="00AF4F3D" w:rsidRPr="000571F4">
        <w:rPr>
          <w:b/>
        </w:rPr>
        <w:instrText xml:space="preserve"> REF oMF \h  \* MERGEFORMAT </w:instrText>
      </w:r>
      <w:r w:rsidR="00AF4F3D" w:rsidRPr="000571F4">
        <w:rPr>
          <w:b/>
        </w:rPr>
      </w:r>
      <w:r w:rsidR="00AF4F3D" w:rsidRPr="000571F4">
        <w:rPr>
          <w:b/>
        </w:rPr>
        <w:fldChar w:fldCharType="separate"/>
      </w:r>
      <w:r w:rsidR="00997CBB" w:rsidRPr="00997CBB">
        <w:rPr>
          <w:b/>
        </w:rPr>
        <w:t>MF</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oDF_ESIGN \h  \* MERGEFORMAT </w:instrText>
      </w:r>
      <w:r w:rsidR="00AF4F3D" w:rsidRPr="000571F4">
        <w:rPr>
          <w:b/>
        </w:rPr>
      </w:r>
      <w:r w:rsidR="00AF4F3D" w:rsidRPr="000571F4">
        <w:rPr>
          <w:b/>
        </w:rPr>
        <w:fldChar w:fldCharType="separate"/>
      </w:r>
      <w:r w:rsidR="00997CBB" w:rsidRPr="00997CBB">
        <w:rPr>
          <w:b/>
        </w:rPr>
        <w:t>DF.ESIGN</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oEF_C_HCI_AUT_R2048 \h  \* MERGEFORMAT </w:instrText>
      </w:r>
      <w:r w:rsidR="00AF4F3D" w:rsidRPr="000571F4">
        <w:rPr>
          <w:b/>
        </w:rPr>
      </w:r>
      <w:r w:rsidR="00AF4F3D" w:rsidRPr="000571F4">
        <w:rPr>
          <w:b/>
        </w:rPr>
        <w:fldChar w:fldCharType="separate"/>
      </w:r>
      <w:r w:rsidR="00997CBB" w:rsidRPr="00997CBB">
        <w:rPr>
          <w:b/>
        </w:rPr>
        <w:t>EF.C.HCI.AUT.R2048</w:t>
      </w:r>
      <w:r w:rsidR="00AF4F3D" w:rsidRPr="000571F4">
        <w:rPr>
          <w:b/>
        </w:rPr>
        <w:fldChar w:fldCharType="end"/>
      </w:r>
    </w:p>
    <w:p w:rsidR="003F1CC7" w:rsidRPr="000571F4" w:rsidRDefault="00724CDC" w:rsidP="00ED6903">
      <w:pPr>
        <w:pStyle w:val="gemEinzug"/>
        <w:ind w:left="540"/>
        <w:rPr>
          <w:b/>
        </w:rPr>
      </w:pPr>
      <w:r w:rsidRPr="000571F4">
        <w:fldChar w:fldCharType="begin"/>
      </w:r>
      <w:r w:rsidRPr="000571F4">
        <w:instrText xml:space="preserve"> REF oEF_C_HCI_AUT_R2048 \h  \* MERGEFORMAT </w:instrText>
      </w:r>
      <w:r w:rsidRPr="000571F4">
        <w:fldChar w:fldCharType="separate"/>
      </w:r>
      <w:r w:rsidR="00997CBB" w:rsidRPr="000571F4">
        <w:t>EF.C.HCI.AUT.R2048</w:t>
      </w:r>
      <w:r w:rsidRPr="000571F4">
        <w:fldChar w:fldCharType="end"/>
      </w:r>
      <w:r w:rsidR="00763CFF" w:rsidRPr="000571F4">
        <w:t xml:space="preserve"> MUSS die in </w:t>
      </w:r>
      <w:r w:rsidR="008866E4" w:rsidRPr="000571F4">
        <w:t>Tab_SMC-B</w:t>
      </w:r>
      <w:r w:rsidR="00763CFF" w:rsidRPr="000571F4">
        <w:t>_ObjSys_0</w:t>
      </w:r>
      <w:r w:rsidRPr="000571F4">
        <w:t>42</w:t>
      </w:r>
      <w:r w:rsidR="00763CFF" w:rsidRPr="000571F4">
        <w:t xml:space="preserve"> dargestellten Werte besitzen.</w:t>
      </w:r>
    </w:p>
    <w:p w:rsidR="00CF6779" w:rsidRPr="000571F4" w:rsidRDefault="00CF6779" w:rsidP="00E543B6">
      <w:pPr>
        <w:pStyle w:val="gemStandard"/>
        <w:rPr>
          <w:rFonts w:cs="Arial"/>
          <w:sz w:val="2"/>
          <w:szCs w:val="2"/>
        </w:rPr>
      </w:pPr>
    </w:p>
    <w:p w:rsidR="00CF6779" w:rsidRPr="000571F4" w:rsidRDefault="00CF6779" w:rsidP="00AE4B6A">
      <w:pPr>
        <w:pStyle w:val="Beschriftung"/>
        <w:rPr>
          <w:rFonts w:cs="Arial"/>
        </w:rPr>
      </w:pPr>
      <w:bookmarkStart w:id="444" w:name="_Toc501368314"/>
      <w:r w:rsidRPr="000571F4">
        <w:lastRenderedPageBreak/>
        <w:t xml:space="preserve">Tabelle </w:t>
      </w:r>
      <w:fldSimple w:instr=" SEQ Tabelle \* ARABIC ">
        <w:r w:rsidR="00997CBB">
          <w:rPr>
            <w:noProof/>
          </w:rPr>
          <w:t>50</w:t>
        </w:r>
      </w:fldSimple>
      <w:r w:rsidR="00D926C6" w:rsidRPr="000571F4">
        <w:rPr>
          <w:rFonts w:cs="Arial"/>
        </w:rPr>
        <w:t xml:space="preserve">: </w:t>
      </w:r>
      <w:r w:rsidR="00A909C6" w:rsidRPr="000571F4">
        <w:rPr>
          <w:rFonts w:cs="Arial"/>
        </w:rPr>
        <w:t>Tab_SMC-B_ObjSys_0</w:t>
      </w:r>
      <w:r w:rsidR="00724CDC" w:rsidRPr="000571F4">
        <w:rPr>
          <w:rFonts w:cs="Arial"/>
        </w:rPr>
        <w:t>4</w:t>
      </w:r>
      <w:r w:rsidR="00A909C6" w:rsidRPr="000571F4">
        <w:rPr>
          <w:rFonts w:cs="Arial"/>
        </w:rPr>
        <w:t xml:space="preserve">2 </w:t>
      </w:r>
      <w:r w:rsidR="00E52D16" w:rsidRPr="000571F4">
        <w:t xml:space="preserve">Initialisierte </w:t>
      </w:r>
      <w:r w:rsidRPr="000571F4">
        <w:rPr>
          <w:rFonts w:cs="Arial"/>
        </w:rPr>
        <w:t xml:space="preserve">Attribute von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003937A9" w:rsidRPr="000571F4">
        <w:t xml:space="preserve"> / </w:t>
      </w:r>
      <w:r w:rsidR="003937A9" w:rsidRPr="000571F4">
        <w:fldChar w:fldCharType="begin"/>
      </w:r>
      <w:r w:rsidR="003937A9" w:rsidRPr="000571F4">
        <w:instrText xml:space="preserve"> REF oDF_ESIGN \h </w:instrText>
      </w:r>
      <w:r w:rsidR="003E07E3" w:rsidRPr="000571F4">
        <w:instrText xml:space="preserve"> \* MERGEFORMAT </w:instrText>
      </w:r>
      <w:r w:rsidR="003937A9" w:rsidRPr="000571F4">
        <w:fldChar w:fldCharType="separate"/>
      </w:r>
      <w:r w:rsidR="00997CBB" w:rsidRPr="000571F4">
        <w:t>DF.ESIGN</w:t>
      </w:r>
      <w:r w:rsidR="003937A9" w:rsidRPr="000571F4">
        <w:fldChar w:fldCharType="end"/>
      </w:r>
      <w:r w:rsidRPr="000571F4">
        <w:rPr>
          <w:rFonts w:cs="Arial"/>
        </w:rPr>
        <w:t xml:space="preserve"> / </w:t>
      </w:r>
      <w:r w:rsidR="00C94979" w:rsidRPr="000571F4">
        <w:rPr>
          <w:rFonts w:cs="Arial"/>
        </w:rPr>
        <w:fldChar w:fldCharType="begin"/>
      </w:r>
      <w:r w:rsidR="00C94979" w:rsidRPr="000571F4">
        <w:rPr>
          <w:rFonts w:cs="Arial"/>
        </w:rPr>
        <w:instrText xml:space="preserve"> REF oEF_C_HCI_AUT_R2048 \h </w:instrText>
      </w:r>
      <w:r w:rsidR="003E07E3" w:rsidRPr="000571F4">
        <w:rPr>
          <w:rFonts w:cs="Arial"/>
        </w:rPr>
        <w:instrText xml:space="preserve"> \* MERGEFORMAT </w:instrText>
      </w:r>
      <w:r w:rsidR="00C94979" w:rsidRPr="000571F4">
        <w:rPr>
          <w:rFonts w:cs="Arial"/>
        </w:rPr>
      </w:r>
      <w:r w:rsidR="00C94979" w:rsidRPr="000571F4">
        <w:rPr>
          <w:rFonts w:cs="Arial"/>
        </w:rPr>
        <w:fldChar w:fldCharType="separate"/>
      </w:r>
      <w:r w:rsidR="00997CBB" w:rsidRPr="000571F4">
        <w:t>EF.C.HCI.AUT.R2048</w:t>
      </w:r>
      <w:bookmarkEnd w:id="444"/>
      <w:r w:rsidR="00C94979"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F6779"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CF6779" w:rsidRPr="000571F4" w:rsidRDefault="00CF6779" w:rsidP="00DB674E">
            <w:pPr>
              <w:pStyle w:val="gemtab11ptAbstand"/>
              <w:rPr>
                <w:b/>
                <w:sz w:val="20"/>
                <w:lang w:val="en-GB"/>
              </w:rPr>
            </w:pPr>
            <w:r w:rsidRPr="000571F4">
              <w:rPr>
                <w:b/>
                <w:sz w:val="20"/>
                <w:lang w:val="en-GB"/>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F6779" w:rsidRPr="000571F4" w:rsidRDefault="00CF6779" w:rsidP="00DB674E">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F6779" w:rsidRPr="000571F4" w:rsidRDefault="00CF6779" w:rsidP="00DB674E">
            <w:pPr>
              <w:pStyle w:val="gemtab11ptAbstand"/>
              <w:rPr>
                <w:b/>
                <w:sz w:val="20"/>
              </w:rPr>
            </w:pPr>
            <w:r w:rsidRPr="000571F4">
              <w:rPr>
                <w:b/>
                <w:sz w:val="20"/>
              </w:rPr>
              <w:t>Bemerkung</w:t>
            </w:r>
          </w:p>
        </w:tc>
      </w:tr>
      <w:tr w:rsidR="00CF6779" w:rsidRPr="000571F4">
        <w:tc>
          <w:tcPr>
            <w:tcW w:w="2088" w:type="dxa"/>
            <w:shd w:val="clear" w:color="auto" w:fill="auto"/>
          </w:tcPr>
          <w:p w:rsidR="00CF6779" w:rsidRPr="000571F4" w:rsidRDefault="00CF6779" w:rsidP="00DB674E">
            <w:pPr>
              <w:pStyle w:val="gemtab11ptAbstand"/>
              <w:rPr>
                <w:sz w:val="20"/>
              </w:rPr>
            </w:pPr>
            <w:r w:rsidRPr="000571F4">
              <w:rPr>
                <w:sz w:val="20"/>
              </w:rPr>
              <w:t>Objekttyp</w:t>
            </w:r>
          </w:p>
        </w:tc>
        <w:tc>
          <w:tcPr>
            <w:tcW w:w="4680" w:type="dxa"/>
            <w:shd w:val="clear" w:color="auto" w:fill="auto"/>
          </w:tcPr>
          <w:p w:rsidR="00CF6779" w:rsidRPr="000571F4" w:rsidRDefault="00CF6779" w:rsidP="00DB674E">
            <w:pPr>
              <w:pStyle w:val="gemtab11ptAbstand"/>
              <w:rPr>
                <w:sz w:val="20"/>
              </w:rPr>
            </w:pPr>
            <w:r w:rsidRPr="000571F4">
              <w:rPr>
                <w:sz w:val="20"/>
              </w:rPr>
              <w:t>transparentes Elementary File</w:t>
            </w:r>
          </w:p>
        </w:tc>
        <w:tc>
          <w:tcPr>
            <w:tcW w:w="2160" w:type="dxa"/>
            <w:shd w:val="clear" w:color="auto" w:fill="auto"/>
          </w:tcPr>
          <w:p w:rsidR="00CF6779" w:rsidRPr="000571F4" w:rsidRDefault="00CF6779" w:rsidP="00DB674E">
            <w:pPr>
              <w:pStyle w:val="gemtab11ptAbstand"/>
              <w:rPr>
                <w:sz w:val="20"/>
              </w:rPr>
            </w:pPr>
          </w:p>
        </w:tc>
      </w:tr>
      <w:tr w:rsidR="00CF6779" w:rsidRPr="000571F4">
        <w:tc>
          <w:tcPr>
            <w:tcW w:w="2088" w:type="dxa"/>
            <w:tcBorders>
              <w:bottom w:val="single" w:sz="6" w:space="0" w:color="000000"/>
            </w:tcBorders>
            <w:shd w:val="clear" w:color="auto" w:fill="auto"/>
          </w:tcPr>
          <w:p w:rsidR="00CF6779" w:rsidRPr="000571F4" w:rsidRDefault="00CF6779" w:rsidP="00DB674E">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CF6779" w:rsidRPr="000571F4" w:rsidRDefault="00596EE0" w:rsidP="00DB674E">
            <w:pPr>
              <w:pStyle w:val="gemtab11ptAbstand"/>
              <w:rPr>
                <w:sz w:val="20"/>
              </w:rPr>
            </w:pPr>
            <w:r>
              <w:rPr>
                <w:sz w:val="20"/>
              </w:rPr>
              <w:t>‘</w:t>
            </w:r>
            <w:r w:rsidR="00CF6779" w:rsidRPr="000571F4">
              <w:rPr>
                <w:sz w:val="20"/>
              </w:rPr>
              <w:t>C5 00</w:t>
            </w:r>
            <w:r>
              <w:rPr>
                <w:sz w:val="20"/>
              </w:rPr>
              <w:t>’</w:t>
            </w:r>
          </w:p>
        </w:tc>
        <w:tc>
          <w:tcPr>
            <w:tcW w:w="2160" w:type="dxa"/>
            <w:tcBorders>
              <w:bottom w:val="single" w:sz="6" w:space="0" w:color="000000"/>
            </w:tcBorders>
            <w:shd w:val="clear" w:color="auto" w:fill="auto"/>
          </w:tcPr>
          <w:p w:rsidR="00CF6779" w:rsidRPr="000571F4" w:rsidRDefault="00CF6779" w:rsidP="00DB674E">
            <w:pPr>
              <w:pStyle w:val="gemtab11ptAbstand"/>
              <w:rPr>
                <w:sz w:val="20"/>
              </w:rPr>
            </w:pPr>
          </w:p>
        </w:tc>
      </w:tr>
      <w:tr w:rsidR="00CF6779" w:rsidRPr="000571F4">
        <w:tc>
          <w:tcPr>
            <w:tcW w:w="2088" w:type="dxa"/>
            <w:tcBorders>
              <w:bottom w:val="single" w:sz="6" w:space="0" w:color="000000"/>
            </w:tcBorders>
            <w:shd w:val="clear" w:color="auto" w:fill="auto"/>
          </w:tcPr>
          <w:p w:rsidR="00CF6779" w:rsidRPr="000571F4" w:rsidRDefault="00CF6779" w:rsidP="00DB674E">
            <w:pPr>
              <w:pStyle w:val="gemtab11ptAbstand"/>
              <w:rPr>
                <w:i/>
                <w:sz w:val="20"/>
              </w:rPr>
            </w:pPr>
            <w:r w:rsidRPr="000571F4">
              <w:rPr>
                <w:i/>
                <w:sz w:val="20"/>
              </w:rPr>
              <w:t>shortFileIdentifier</w:t>
            </w:r>
          </w:p>
        </w:tc>
        <w:tc>
          <w:tcPr>
            <w:tcW w:w="4680" w:type="dxa"/>
            <w:tcBorders>
              <w:bottom w:val="single" w:sz="6" w:space="0" w:color="000000"/>
            </w:tcBorders>
            <w:shd w:val="clear" w:color="auto" w:fill="auto"/>
          </w:tcPr>
          <w:p w:rsidR="00CF6779" w:rsidRPr="000571F4" w:rsidRDefault="00596EE0" w:rsidP="00DB674E">
            <w:pPr>
              <w:pStyle w:val="gemtab11ptAbstand"/>
              <w:rPr>
                <w:sz w:val="20"/>
              </w:rPr>
            </w:pPr>
            <w:r>
              <w:rPr>
                <w:sz w:val="20"/>
              </w:rPr>
              <w:t>‘</w:t>
            </w:r>
            <w:r w:rsidR="00CF6779" w:rsidRPr="000571F4">
              <w:rPr>
                <w:sz w:val="20"/>
              </w:rPr>
              <w:t>01</w:t>
            </w:r>
            <w:r>
              <w:rPr>
                <w:sz w:val="20"/>
              </w:rPr>
              <w:t>’</w:t>
            </w:r>
            <w:r w:rsidR="00CF6779" w:rsidRPr="000571F4">
              <w:rPr>
                <w:sz w:val="20"/>
              </w:rPr>
              <w:t>= 1</w:t>
            </w:r>
          </w:p>
        </w:tc>
        <w:tc>
          <w:tcPr>
            <w:tcW w:w="2160" w:type="dxa"/>
            <w:tcBorders>
              <w:bottom w:val="single" w:sz="6" w:space="0" w:color="000000"/>
            </w:tcBorders>
            <w:shd w:val="clear" w:color="auto" w:fill="auto"/>
          </w:tcPr>
          <w:p w:rsidR="00CF6779" w:rsidRPr="000571F4" w:rsidRDefault="00CF6779" w:rsidP="00DB674E">
            <w:pPr>
              <w:pStyle w:val="gemtab11ptAbstand"/>
              <w:rPr>
                <w:sz w:val="20"/>
              </w:rPr>
            </w:pPr>
          </w:p>
        </w:tc>
      </w:tr>
      <w:tr w:rsidR="00CF6779" w:rsidRPr="000571F4">
        <w:tc>
          <w:tcPr>
            <w:tcW w:w="2088" w:type="dxa"/>
            <w:tcBorders>
              <w:bottom w:val="single" w:sz="6" w:space="0" w:color="000000"/>
            </w:tcBorders>
            <w:shd w:val="clear" w:color="auto" w:fill="auto"/>
          </w:tcPr>
          <w:p w:rsidR="00CF6779" w:rsidRPr="000571F4" w:rsidRDefault="00B82A19" w:rsidP="00DB674E">
            <w:pPr>
              <w:pStyle w:val="gemtab11ptAbstand"/>
              <w:rPr>
                <w:i/>
                <w:sz w:val="20"/>
              </w:rPr>
            </w:pPr>
            <w:r w:rsidRPr="000571F4">
              <w:rPr>
                <w:i/>
                <w:sz w:val="20"/>
              </w:rPr>
              <w:t>numberOfOctet</w:t>
            </w:r>
          </w:p>
        </w:tc>
        <w:tc>
          <w:tcPr>
            <w:tcW w:w="4680" w:type="dxa"/>
            <w:tcBorders>
              <w:bottom w:val="single" w:sz="6" w:space="0" w:color="000000"/>
            </w:tcBorders>
            <w:shd w:val="clear" w:color="auto" w:fill="auto"/>
          </w:tcPr>
          <w:p w:rsidR="00CF6779" w:rsidRPr="000571F4" w:rsidRDefault="00596EE0" w:rsidP="00E06FF8">
            <w:pPr>
              <w:pStyle w:val="gemtab11ptAbstand"/>
              <w:rPr>
                <w:sz w:val="20"/>
              </w:rPr>
            </w:pPr>
            <w:r>
              <w:rPr>
                <w:sz w:val="20"/>
              </w:rPr>
              <w:t>‘</w:t>
            </w:r>
            <w:r w:rsidR="00DC196C">
              <w:rPr>
                <w:sz w:val="20"/>
              </w:rPr>
              <w:t>0</w:t>
            </w:r>
            <w:r w:rsidR="00A67E38" w:rsidRPr="000571F4">
              <w:rPr>
                <w:sz w:val="20"/>
              </w:rPr>
              <w:t>7</w:t>
            </w:r>
            <w:r w:rsidR="00DC196C">
              <w:rPr>
                <w:sz w:val="20"/>
              </w:rPr>
              <w:t xml:space="preserve"> </w:t>
            </w:r>
            <w:r w:rsidR="00A67E38" w:rsidRPr="000571F4">
              <w:rPr>
                <w:sz w:val="20"/>
              </w:rPr>
              <w:t>6C</w:t>
            </w:r>
            <w:r>
              <w:rPr>
                <w:sz w:val="20"/>
              </w:rPr>
              <w:t>’</w:t>
            </w:r>
            <w:r w:rsidR="00E06FF8" w:rsidRPr="000571F4">
              <w:rPr>
                <w:sz w:val="20"/>
              </w:rPr>
              <w:t xml:space="preserve"> Oktett = </w:t>
            </w:r>
            <w:r w:rsidR="00A67E38" w:rsidRPr="000571F4">
              <w:rPr>
                <w:sz w:val="20"/>
              </w:rPr>
              <w:t>1900</w:t>
            </w:r>
            <w:r w:rsidR="00E06FF8" w:rsidRPr="000571F4">
              <w:rPr>
                <w:sz w:val="20"/>
              </w:rPr>
              <w:t xml:space="preserve"> Oktett </w:t>
            </w:r>
          </w:p>
        </w:tc>
        <w:tc>
          <w:tcPr>
            <w:tcW w:w="2160" w:type="dxa"/>
            <w:tcBorders>
              <w:bottom w:val="single" w:sz="6" w:space="0" w:color="000000"/>
            </w:tcBorders>
            <w:shd w:val="clear" w:color="auto" w:fill="auto"/>
          </w:tcPr>
          <w:p w:rsidR="00CF6779" w:rsidRPr="000571F4" w:rsidRDefault="00CF6779" w:rsidP="00DB674E">
            <w:pPr>
              <w:pStyle w:val="gemtab11ptAbstand"/>
              <w:rPr>
                <w:sz w:val="20"/>
              </w:rPr>
            </w:pPr>
          </w:p>
        </w:tc>
      </w:tr>
      <w:tr w:rsidR="0047317C" w:rsidRPr="000571F4">
        <w:tc>
          <w:tcPr>
            <w:tcW w:w="2088" w:type="dxa"/>
            <w:tcBorders>
              <w:bottom w:val="single" w:sz="6" w:space="0" w:color="000000"/>
            </w:tcBorders>
            <w:shd w:val="clear" w:color="auto" w:fill="auto"/>
            <w:vAlign w:val="center"/>
          </w:tcPr>
          <w:p w:rsidR="0047317C" w:rsidRPr="000571F4" w:rsidRDefault="0047317C" w:rsidP="00260D4E">
            <w:pPr>
              <w:pStyle w:val="gemTab10pt"/>
              <w:rPr>
                <w:i/>
                <w:lang w:val="en-GB"/>
              </w:rPr>
            </w:pPr>
            <w:r w:rsidRPr="000571F4">
              <w:rPr>
                <w:i/>
              </w:rPr>
              <w:t>positionLogicalEndOfFile</w:t>
            </w:r>
          </w:p>
        </w:tc>
        <w:tc>
          <w:tcPr>
            <w:tcW w:w="4680" w:type="dxa"/>
            <w:tcBorders>
              <w:bottom w:val="single" w:sz="6" w:space="0" w:color="000000"/>
            </w:tcBorders>
            <w:shd w:val="clear" w:color="auto" w:fill="auto"/>
            <w:vAlign w:val="center"/>
          </w:tcPr>
          <w:p w:rsidR="0047317C" w:rsidRPr="000571F4" w:rsidRDefault="0047317C" w:rsidP="00260D4E">
            <w:pPr>
              <w:pStyle w:val="gemTab10pt"/>
            </w:pPr>
            <w:r w:rsidRPr="000571F4">
              <w:t>’0’</w:t>
            </w:r>
          </w:p>
        </w:tc>
        <w:tc>
          <w:tcPr>
            <w:tcW w:w="2160" w:type="dxa"/>
            <w:tcBorders>
              <w:bottom w:val="single" w:sz="6" w:space="0" w:color="000000"/>
            </w:tcBorders>
            <w:shd w:val="clear" w:color="auto" w:fill="auto"/>
            <w:vAlign w:val="center"/>
          </w:tcPr>
          <w:p w:rsidR="0047317C" w:rsidRPr="000571F4" w:rsidRDefault="0047317C" w:rsidP="00260D4E">
            <w:pPr>
              <w:pStyle w:val="gemTab10pt"/>
            </w:pPr>
            <w:r w:rsidRPr="000571F4">
              <w:t>wird personalisiert</w:t>
            </w:r>
          </w:p>
        </w:tc>
      </w:tr>
      <w:tr w:rsidR="0047317C" w:rsidRPr="000571F4">
        <w:tc>
          <w:tcPr>
            <w:tcW w:w="2088" w:type="dxa"/>
            <w:tcBorders>
              <w:bottom w:val="single" w:sz="6" w:space="0" w:color="000000"/>
            </w:tcBorders>
            <w:shd w:val="clear" w:color="auto" w:fill="auto"/>
          </w:tcPr>
          <w:p w:rsidR="0047317C" w:rsidRPr="008240E6" w:rsidRDefault="0047317C" w:rsidP="00DB674E">
            <w:pPr>
              <w:pStyle w:val="gemtab11ptAbstand"/>
              <w:rPr>
                <w:i/>
                <w:sz w:val="20"/>
              </w:rPr>
            </w:pPr>
            <w:r w:rsidRPr="008240E6">
              <w:rPr>
                <w:i/>
                <w:sz w:val="20"/>
              </w:rPr>
              <w:t>flagTransactionMode</w:t>
            </w:r>
          </w:p>
        </w:tc>
        <w:tc>
          <w:tcPr>
            <w:tcW w:w="4680" w:type="dxa"/>
            <w:tcBorders>
              <w:bottom w:val="single" w:sz="6" w:space="0" w:color="000000"/>
            </w:tcBorders>
            <w:shd w:val="clear" w:color="auto" w:fill="auto"/>
          </w:tcPr>
          <w:p w:rsidR="0047317C" w:rsidRPr="008240E6" w:rsidRDefault="00B20643" w:rsidP="00DB674E">
            <w:pPr>
              <w:pStyle w:val="gemtab11ptAbstand"/>
              <w:rPr>
                <w:sz w:val="20"/>
              </w:rPr>
            </w:pPr>
            <w:r w:rsidRPr="008240E6">
              <w:rPr>
                <w:sz w:val="20"/>
              </w:rPr>
              <w:t>True</w:t>
            </w:r>
          </w:p>
        </w:tc>
        <w:tc>
          <w:tcPr>
            <w:tcW w:w="2160" w:type="dxa"/>
            <w:tcBorders>
              <w:bottom w:val="single" w:sz="6" w:space="0" w:color="000000"/>
            </w:tcBorders>
            <w:shd w:val="clear" w:color="auto" w:fill="auto"/>
          </w:tcPr>
          <w:p w:rsidR="0047317C" w:rsidRPr="000571F4" w:rsidRDefault="0047317C" w:rsidP="00DB674E">
            <w:pPr>
              <w:pStyle w:val="gemtab11ptAbstand"/>
              <w:rPr>
                <w:sz w:val="20"/>
              </w:rPr>
            </w:pPr>
          </w:p>
        </w:tc>
      </w:tr>
      <w:tr w:rsidR="0047317C" w:rsidRPr="000571F4">
        <w:tc>
          <w:tcPr>
            <w:tcW w:w="2088" w:type="dxa"/>
            <w:tcBorders>
              <w:bottom w:val="single" w:sz="6" w:space="0" w:color="000000"/>
            </w:tcBorders>
            <w:shd w:val="clear" w:color="auto" w:fill="auto"/>
          </w:tcPr>
          <w:p w:rsidR="0047317C" w:rsidRPr="000571F4" w:rsidRDefault="0047317C" w:rsidP="00DB674E">
            <w:pPr>
              <w:pStyle w:val="gemtab11ptAbstand"/>
              <w:rPr>
                <w:i/>
                <w:sz w:val="20"/>
              </w:rPr>
            </w:pPr>
            <w:r w:rsidRPr="000571F4">
              <w:rPr>
                <w:i/>
                <w:sz w:val="20"/>
              </w:rPr>
              <w:t>flagChecksum</w:t>
            </w:r>
          </w:p>
        </w:tc>
        <w:tc>
          <w:tcPr>
            <w:tcW w:w="4680" w:type="dxa"/>
            <w:tcBorders>
              <w:bottom w:val="single" w:sz="6" w:space="0" w:color="000000"/>
            </w:tcBorders>
            <w:shd w:val="clear" w:color="auto" w:fill="auto"/>
          </w:tcPr>
          <w:p w:rsidR="0047317C" w:rsidRPr="000571F4" w:rsidRDefault="0047317C" w:rsidP="00DB674E">
            <w:pPr>
              <w:pStyle w:val="gemtab11ptAbstand"/>
              <w:rPr>
                <w:sz w:val="20"/>
              </w:rPr>
            </w:pPr>
            <w:r w:rsidRPr="000571F4">
              <w:rPr>
                <w:sz w:val="20"/>
              </w:rPr>
              <w:t>False</w:t>
            </w:r>
          </w:p>
        </w:tc>
        <w:tc>
          <w:tcPr>
            <w:tcW w:w="2160" w:type="dxa"/>
            <w:tcBorders>
              <w:bottom w:val="single" w:sz="6" w:space="0" w:color="000000"/>
            </w:tcBorders>
            <w:shd w:val="clear" w:color="auto" w:fill="auto"/>
          </w:tcPr>
          <w:p w:rsidR="0047317C" w:rsidRPr="000571F4" w:rsidRDefault="0047317C" w:rsidP="00DB674E">
            <w:pPr>
              <w:pStyle w:val="gemtab11ptAbstand"/>
              <w:rPr>
                <w:sz w:val="20"/>
              </w:rPr>
            </w:pPr>
          </w:p>
        </w:tc>
      </w:tr>
      <w:tr w:rsidR="0047317C" w:rsidRPr="000571F4">
        <w:tc>
          <w:tcPr>
            <w:tcW w:w="2088" w:type="dxa"/>
            <w:tcBorders>
              <w:bottom w:val="single" w:sz="6" w:space="0" w:color="000000"/>
            </w:tcBorders>
            <w:shd w:val="clear" w:color="auto" w:fill="auto"/>
          </w:tcPr>
          <w:p w:rsidR="0047317C" w:rsidRPr="000571F4" w:rsidRDefault="0047317C" w:rsidP="00DB674E">
            <w:pPr>
              <w:pStyle w:val="gemtab11ptAbstand"/>
              <w:rPr>
                <w:i/>
                <w:sz w:val="20"/>
              </w:rPr>
            </w:pPr>
            <w:r w:rsidRPr="000571F4">
              <w:rPr>
                <w:i/>
                <w:sz w:val="20"/>
              </w:rPr>
              <w:t>lifeCycleStatus</w:t>
            </w:r>
          </w:p>
        </w:tc>
        <w:tc>
          <w:tcPr>
            <w:tcW w:w="4680" w:type="dxa"/>
            <w:tcBorders>
              <w:bottom w:val="single" w:sz="6" w:space="0" w:color="000000"/>
            </w:tcBorders>
            <w:shd w:val="clear" w:color="auto" w:fill="auto"/>
          </w:tcPr>
          <w:p w:rsidR="0047317C" w:rsidRPr="000571F4" w:rsidRDefault="0047317C" w:rsidP="00DB674E">
            <w:pPr>
              <w:pStyle w:val="gemtab11ptAbstand"/>
              <w:rPr>
                <w:sz w:val="20"/>
              </w:rPr>
            </w:pPr>
            <w:r w:rsidRPr="000571F4">
              <w:rPr>
                <w:sz w:val="20"/>
              </w:rPr>
              <w:t>„Operational state (activated)“</w:t>
            </w:r>
          </w:p>
        </w:tc>
        <w:tc>
          <w:tcPr>
            <w:tcW w:w="2160" w:type="dxa"/>
            <w:tcBorders>
              <w:bottom w:val="single" w:sz="6" w:space="0" w:color="000000"/>
            </w:tcBorders>
            <w:shd w:val="clear" w:color="auto" w:fill="auto"/>
          </w:tcPr>
          <w:p w:rsidR="0047317C" w:rsidRPr="000571F4" w:rsidRDefault="0047317C" w:rsidP="00DB674E">
            <w:pPr>
              <w:pStyle w:val="gemtab11ptAbstand"/>
              <w:rPr>
                <w:sz w:val="20"/>
              </w:rPr>
            </w:pPr>
          </w:p>
        </w:tc>
      </w:tr>
      <w:tr w:rsidR="0047317C" w:rsidRPr="000571F4">
        <w:tc>
          <w:tcPr>
            <w:tcW w:w="2088" w:type="dxa"/>
            <w:tcBorders>
              <w:bottom w:val="single" w:sz="6" w:space="0" w:color="000000"/>
            </w:tcBorders>
            <w:shd w:val="clear" w:color="auto" w:fill="auto"/>
          </w:tcPr>
          <w:p w:rsidR="0047317C" w:rsidRPr="000571F4" w:rsidRDefault="0047317C" w:rsidP="0050009E">
            <w:pPr>
              <w:pStyle w:val="gemtab11ptAbstand"/>
              <w:rPr>
                <w:i/>
                <w:sz w:val="20"/>
              </w:rPr>
            </w:pPr>
            <w:r w:rsidRPr="000571F4">
              <w:rPr>
                <w:i/>
                <w:sz w:val="20"/>
              </w:rPr>
              <w:t>shareable</w:t>
            </w:r>
          </w:p>
        </w:tc>
        <w:tc>
          <w:tcPr>
            <w:tcW w:w="4680" w:type="dxa"/>
            <w:tcBorders>
              <w:bottom w:val="single" w:sz="6" w:space="0" w:color="000000"/>
            </w:tcBorders>
            <w:shd w:val="clear" w:color="auto" w:fill="auto"/>
          </w:tcPr>
          <w:p w:rsidR="0047317C" w:rsidRPr="000571F4" w:rsidRDefault="0047317C" w:rsidP="0050009E">
            <w:pPr>
              <w:pStyle w:val="gemtab11ptAbstand"/>
              <w:rPr>
                <w:sz w:val="20"/>
              </w:rPr>
            </w:pPr>
            <w:r w:rsidRPr="000571F4">
              <w:rPr>
                <w:sz w:val="20"/>
              </w:rPr>
              <w:t>True</w:t>
            </w:r>
          </w:p>
        </w:tc>
        <w:tc>
          <w:tcPr>
            <w:tcW w:w="2160" w:type="dxa"/>
            <w:tcBorders>
              <w:bottom w:val="single" w:sz="6" w:space="0" w:color="000000"/>
            </w:tcBorders>
            <w:shd w:val="clear" w:color="auto" w:fill="auto"/>
          </w:tcPr>
          <w:p w:rsidR="0047317C" w:rsidRPr="000571F4" w:rsidRDefault="0047317C" w:rsidP="00DB674E">
            <w:pPr>
              <w:pStyle w:val="gemVerz2"/>
              <w:rPr>
                <w:sz w:val="20"/>
              </w:rPr>
            </w:pPr>
          </w:p>
        </w:tc>
      </w:tr>
      <w:tr w:rsidR="00D655AD" w:rsidRPr="000571F4">
        <w:tc>
          <w:tcPr>
            <w:tcW w:w="2088" w:type="dxa"/>
            <w:tcBorders>
              <w:bottom w:val="single" w:sz="4" w:space="0" w:color="auto"/>
            </w:tcBorders>
            <w:shd w:val="clear" w:color="auto" w:fill="auto"/>
          </w:tcPr>
          <w:p w:rsidR="00D655AD" w:rsidRPr="000571F4" w:rsidRDefault="00D655AD" w:rsidP="0023085E">
            <w:pPr>
              <w:pStyle w:val="gemTab10pt"/>
              <w:rPr>
                <w:i/>
                <w:szCs w:val="20"/>
              </w:rPr>
            </w:pPr>
            <w:r w:rsidRPr="000571F4">
              <w:rPr>
                <w:i/>
                <w:szCs w:val="20"/>
              </w:rPr>
              <w:t>body</w:t>
            </w:r>
          </w:p>
        </w:tc>
        <w:tc>
          <w:tcPr>
            <w:tcW w:w="4680" w:type="dxa"/>
            <w:tcBorders>
              <w:bottom w:val="single" w:sz="4" w:space="0" w:color="auto"/>
            </w:tcBorders>
            <w:shd w:val="clear" w:color="auto" w:fill="auto"/>
          </w:tcPr>
          <w:p w:rsidR="00D655AD" w:rsidRPr="000571F4" w:rsidRDefault="007A4ACC" w:rsidP="00AE59EB">
            <w:pPr>
              <w:pStyle w:val="gemtab11ptAbstand"/>
              <w:rPr>
                <w:sz w:val="20"/>
              </w:rPr>
            </w:pPr>
            <w:r w:rsidRPr="000571F4">
              <w:rPr>
                <w:sz w:val="20"/>
              </w:rPr>
              <w:t>kein Inhalt</w:t>
            </w:r>
          </w:p>
        </w:tc>
        <w:tc>
          <w:tcPr>
            <w:tcW w:w="2160" w:type="dxa"/>
            <w:tcBorders>
              <w:bottom w:val="single" w:sz="4" w:space="0" w:color="auto"/>
            </w:tcBorders>
            <w:shd w:val="clear" w:color="auto" w:fill="auto"/>
          </w:tcPr>
          <w:p w:rsidR="00D655AD" w:rsidRPr="000571F4" w:rsidRDefault="00D655AD" w:rsidP="0023085E">
            <w:pPr>
              <w:pStyle w:val="gemTab10pt"/>
            </w:pPr>
            <w:r w:rsidRPr="000571F4">
              <w:t>wird personalisiert</w:t>
            </w:r>
          </w:p>
        </w:tc>
      </w:tr>
      <w:tr w:rsidR="00D655AD" w:rsidRPr="000571F4">
        <w:tc>
          <w:tcPr>
            <w:tcW w:w="8928" w:type="dxa"/>
            <w:gridSpan w:val="3"/>
            <w:tcBorders>
              <w:bottom w:val="single" w:sz="6" w:space="0" w:color="000000"/>
            </w:tcBorders>
            <w:shd w:val="clear" w:color="auto" w:fill="E0E0E0"/>
          </w:tcPr>
          <w:p w:rsidR="00D655AD" w:rsidRPr="000571F4" w:rsidRDefault="00D655AD" w:rsidP="00DB674E">
            <w:pPr>
              <w:pStyle w:val="gemtab11ptAbstand"/>
              <w:rPr>
                <w:b/>
                <w:sz w:val="20"/>
              </w:rPr>
            </w:pPr>
            <w:r w:rsidRPr="000571F4">
              <w:rPr>
                <w:b/>
                <w:sz w:val="20"/>
              </w:rPr>
              <w:t>Zugriffsregel für logischen LCS „Operational state (activated)”</w:t>
            </w:r>
          </w:p>
        </w:tc>
      </w:tr>
      <w:tr w:rsidR="00D655AD" w:rsidRPr="000571F4">
        <w:tc>
          <w:tcPr>
            <w:tcW w:w="2088" w:type="dxa"/>
            <w:tcBorders>
              <w:bottom w:val="single" w:sz="4" w:space="0" w:color="auto"/>
            </w:tcBorders>
            <w:shd w:val="clear" w:color="auto" w:fill="E0E0E0"/>
          </w:tcPr>
          <w:p w:rsidR="00D655AD" w:rsidRPr="000571F4" w:rsidRDefault="00D655AD" w:rsidP="00DB674E">
            <w:pPr>
              <w:pStyle w:val="gemtab11ptAbstand"/>
              <w:rPr>
                <w:b/>
                <w:sz w:val="20"/>
              </w:rPr>
            </w:pPr>
            <w:r w:rsidRPr="000571F4">
              <w:rPr>
                <w:b/>
                <w:sz w:val="20"/>
              </w:rPr>
              <w:t>Zugriffsart</w:t>
            </w:r>
          </w:p>
        </w:tc>
        <w:tc>
          <w:tcPr>
            <w:tcW w:w="4680" w:type="dxa"/>
            <w:tcBorders>
              <w:bottom w:val="single" w:sz="4" w:space="0" w:color="auto"/>
            </w:tcBorders>
            <w:shd w:val="clear" w:color="auto" w:fill="E0E0E0"/>
          </w:tcPr>
          <w:p w:rsidR="00D655AD" w:rsidRPr="000571F4" w:rsidRDefault="00D655AD" w:rsidP="00DB674E">
            <w:pPr>
              <w:pStyle w:val="gemtab11ptAbstand"/>
              <w:rPr>
                <w:b/>
                <w:sz w:val="20"/>
              </w:rPr>
            </w:pPr>
            <w:r w:rsidRPr="000571F4">
              <w:rPr>
                <w:b/>
                <w:sz w:val="20"/>
              </w:rPr>
              <w:t>Zugriffsbedingung</w:t>
            </w:r>
          </w:p>
        </w:tc>
        <w:tc>
          <w:tcPr>
            <w:tcW w:w="2160" w:type="dxa"/>
            <w:tcBorders>
              <w:bottom w:val="single" w:sz="4" w:space="0" w:color="auto"/>
            </w:tcBorders>
            <w:shd w:val="clear" w:color="auto" w:fill="E0E0E0"/>
          </w:tcPr>
          <w:p w:rsidR="00D655AD" w:rsidRPr="000571F4" w:rsidRDefault="00D655AD" w:rsidP="00DB674E">
            <w:pPr>
              <w:pStyle w:val="gemtab11ptAbstand"/>
              <w:rPr>
                <w:b/>
                <w:sz w:val="20"/>
              </w:rPr>
            </w:pPr>
            <w:r w:rsidRPr="000571F4">
              <w:rPr>
                <w:b/>
                <w:sz w:val="20"/>
              </w:rPr>
              <w:t>Bemerkung</w:t>
            </w:r>
          </w:p>
        </w:tc>
      </w:tr>
      <w:tr w:rsidR="00D655AD" w:rsidRPr="000571F4">
        <w:tc>
          <w:tcPr>
            <w:tcW w:w="2088" w:type="dxa"/>
            <w:shd w:val="clear" w:color="auto" w:fill="auto"/>
          </w:tcPr>
          <w:p w:rsidR="00D655AD" w:rsidRPr="000571F4" w:rsidRDefault="00D655AD" w:rsidP="00303696">
            <w:pPr>
              <w:pStyle w:val="gemtab11ptAbstand"/>
              <w:rPr>
                <w:sz w:val="20"/>
              </w:rPr>
            </w:pPr>
            <w:r w:rsidRPr="000571F4">
              <w:rPr>
                <w:smallCaps/>
                <w:sz w:val="20"/>
              </w:rPr>
              <w:t>Delete</w:t>
            </w:r>
          </w:p>
        </w:tc>
        <w:tc>
          <w:tcPr>
            <w:tcW w:w="4680" w:type="dxa"/>
            <w:shd w:val="clear" w:color="auto" w:fill="auto"/>
          </w:tcPr>
          <w:p w:rsidR="00D655AD" w:rsidRPr="000571F4" w:rsidRDefault="00D655AD" w:rsidP="00DB674E">
            <w:pPr>
              <w:pStyle w:val="gemtab11ptAbstand"/>
              <w:rPr>
                <w:sz w:val="20"/>
                <w:lang w:val="en-US"/>
              </w:rPr>
            </w:pPr>
            <w:r w:rsidRPr="001342B7">
              <w:rPr>
                <w:sz w:val="20"/>
              </w:rPr>
              <w:fldChar w:fldCharType="begin"/>
            </w:r>
            <w:r w:rsidRPr="001342B7">
              <w:rPr>
                <w:sz w:val="20"/>
                <w:lang w:val="en-US"/>
              </w:rPr>
              <w:instrText xml:space="preserve"> REF fAUT_CMS \h  \* MERGEFORMAT </w:instrText>
            </w:r>
            <w:r w:rsidRPr="001342B7">
              <w:rPr>
                <w:sz w:val="20"/>
              </w:rPr>
            </w:r>
            <w:r w:rsidRPr="001342B7">
              <w:rPr>
                <w:sz w:val="20"/>
              </w:rPr>
              <w:fldChar w:fldCharType="separate"/>
            </w:r>
            <w:r w:rsidR="00997CBB" w:rsidRPr="00997CBB">
              <w:rPr>
                <w:sz w:val="20"/>
                <w:lang w:val="en-US"/>
              </w:rPr>
              <w:t>AUT_CMS</w:t>
            </w:r>
            <w:r w:rsidRPr="001342B7">
              <w:rPr>
                <w:sz w:val="20"/>
              </w:rPr>
              <w:fldChar w:fldCharType="end"/>
            </w:r>
            <w:r w:rsidR="003C1A79" w:rsidRPr="001342B7">
              <w:rPr>
                <w:sz w:val="20"/>
                <w:lang w:val="en-US"/>
              </w:rPr>
              <w:t xml:space="preserve"> OR AUT_CUP</w:t>
            </w:r>
          </w:p>
        </w:tc>
        <w:tc>
          <w:tcPr>
            <w:tcW w:w="2160" w:type="dxa"/>
            <w:shd w:val="clear" w:color="auto" w:fill="auto"/>
          </w:tcPr>
          <w:p w:rsidR="00D655AD" w:rsidRPr="000571F4" w:rsidRDefault="00D655AD" w:rsidP="00DB674E">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_Ref326049025 \r \h  \* MERGEFORMAT </w:instrText>
            </w:r>
            <w:r w:rsidRPr="000571F4">
              <w:rPr>
                <w:sz w:val="20"/>
              </w:rPr>
            </w:r>
            <w:r w:rsidRPr="000571F4">
              <w:rPr>
                <w:sz w:val="20"/>
              </w:rPr>
              <w:fldChar w:fldCharType="separate"/>
            </w:r>
            <w:r w:rsidR="00997CBB">
              <w:rPr>
                <w:sz w:val="20"/>
              </w:rPr>
              <w:t>Hinweis 54:</w:t>
            </w:r>
            <w:r w:rsidRPr="000571F4">
              <w:rPr>
                <w:sz w:val="20"/>
              </w:rPr>
              <w:fldChar w:fldCharType="end"/>
            </w:r>
          </w:p>
        </w:tc>
      </w:tr>
      <w:tr w:rsidR="00D655AD" w:rsidRPr="000571F4">
        <w:tc>
          <w:tcPr>
            <w:tcW w:w="2088" w:type="dxa"/>
            <w:shd w:val="clear" w:color="auto" w:fill="auto"/>
          </w:tcPr>
          <w:p w:rsidR="00D655AD" w:rsidRPr="000571F4" w:rsidRDefault="00D655AD" w:rsidP="00303696">
            <w:pPr>
              <w:pStyle w:val="gemtab11ptAbstand"/>
              <w:rPr>
                <w:sz w:val="20"/>
              </w:rPr>
            </w:pPr>
            <w:r w:rsidRPr="000571F4">
              <w:rPr>
                <w:smallCaps/>
                <w:sz w:val="20"/>
              </w:rPr>
              <w:t>Read Binary</w:t>
            </w:r>
          </w:p>
        </w:tc>
        <w:tc>
          <w:tcPr>
            <w:tcW w:w="4680" w:type="dxa"/>
            <w:shd w:val="clear" w:color="auto" w:fill="auto"/>
          </w:tcPr>
          <w:p w:rsidR="00D655AD" w:rsidRPr="000571F4" w:rsidRDefault="00D655AD" w:rsidP="00DB674E">
            <w:pPr>
              <w:pStyle w:val="gemtab11ptAbstand"/>
              <w:rPr>
                <w:sz w:val="20"/>
              </w:rPr>
            </w:pPr>
            <w:r w:rsidRPr="000571F4">
              <w:rPr>
                <w:sz w:val="20"/>
              </w:rPr>
              <w:t>ALWAYS</w:t>
            </w:r>
          </w:p>
        </w:tc>
        <w:tc>
          <w:tcPr>
            <w:tcW w:w="2160" w:type="dxa"/>
            <w:shd w:val="clear" w:color="auto" w:fill="auto"/>
          </w:tcPr>
          <w:p w:rsidR="00D655AD" w:rsidRPr="000571F4" w:rsidRDefault="00D655AD" w:rsidP="00DB674E">
            <w:pPr>
              <w:pStyle w:val="gemtab11ptAbstand"/>
              <w:rPr>
                <w:sz w:val="20"/>
              </w:rPr>
            </w:pPr>
          </w:p>
        </w:tc>
      </w:tr>
      <w:tr w:rsidR="00D655AD" w:rsidRPr="000571F4">
        <w:tc>
          <w:tcPr>
            <w:tcW w:w="2088" w:type="dxa"/>
            <w:shd w:val="clear" w:color="auto" w:fill="auto"/>
          </w:tcPr>
          <w:p w:rsidR="00D655AD" w:rsidRPr="000571F4" w:rsidRDefault="00D655AD" w:rsidP="00E8756B">
            <w:pPr>
              <w:pStyle w:val="gemtab11ptAbstand"/>
              <w:spacing w:before="0" w:after="0"/>
              <w:rPr>
                <w:smallCaps/>
                <w:sz w:val="20"/>
                <w:lang w:val="en-GB"/>
              </w:rPr>
            </w:pPr>
            <w:r w:rsidRPr="000571F4">
              <w:rPr>
                <w:smallCaps/>
                <w:sz w:val="20"/>
                <w:lang w:val="en-GB"/>
              </w:rPr>
              <w:t>Set Logical EOF</w:t>
            </w:r>
          </w:p>
          <w:p w:rsidR="00D655AD" w:rsidRPr="00687406" w:rsidRDefault="00D655AD" w:rsidP="00E8756B">
            <w:pPr>
              <w:pStyle w:val="gemtab11ptAbstand"/>
              <w:spacing w:before="0" w:after="0"/>
              <w:rPr>
                <w:smallCaps/>
                <w:sz w:val="20"/>
                <w:lang w:val="en-US"/>
              </w:rPr>
            </w:pPr>
            <w:r w:rsidRPr="00687406">
              <w:rPr>
                <w:smallCaps/>
                <w:sz w:val="20"/>
                <w:lang w:val="en-US"/>
              </w:rPr>
              <w:t>Write</w:t>
            </w:r>
            <w:r w:rsidRPr="00687406">
              <w:rPr>
                <w:smallCaps/>
                <w:sz w:val="20"/>
                <w:lang w:val="en-US"/>
              </w:rPr>
              <w:tab/>
              <w:t>Binary</w:t>
            </w:r>
          </w:p>
        </w:tc>
        <w:tc>
          <w:tcPr>
            <w:tcW w:w="4680" w:type="dxa"/>
            <w:shd w:val="clear" w:color="auto" w:fill="auto"/>
          </w:tcPr>
          <w:p w:rsidR="00D655AD" w:rsidRPr="000571F4" w:rsidRDefault="00606991" w:rsidP="00DB674E">
            <w:pPr>
              <w:pStyle w:val="gemtab11ptAbstand"/>
              <w:rPr>
                <w:sz w:val="20"/>
                <w:lang w:val="en-US"/>
              </w:rPr>
            </w:pPr>
            <w:r w:rsidRPr="00E90098">
              <w:rPr>
                <w:sz w:val="20"/>
                <w:lang w:val="en-GB"/>
              </w:rPr>
              <w:t>AUT_CMS OR AUT_CUP</w:t>
            </w:r>
          </w:p>
        </w:tc>
        <w:tc>
          <w:tcPr>
            <w:tcW w:w="2160" w:type="dxa"/>
            <w:shd w:val="clear" w:color="auto" w:fill="auto"/>
          </w:tcPr>
          <w:p w:rsidR="00D655AD" w:rsidRPr="000571F4" w:rsidRDefault="00D655AD" w:rsidP="00DB674E">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_Ref326049025 \r \h  \* MERGEFORMAT </w:instrText>
            </w:r>
            <w:r w:rsidRPr="000571F4">
              <w:rPr>
                <w:sz w:val="20"/>
              </w:rPr>
            </w:r>
            <w:r w:rsidRPr="000571F4">
              <w:rPr>
                <w:sz w:val="20"/>
              </w:rPr>
              <w:fldChar w:fldCharType="separate"/>
            </w:r>
            <w:r w:rsidR="00997CBB">
              <w:rPr>
                <w:sz w:val="20"/>
              </w:rPr>
              <w:t>Hinweis 54:</w:t>
            </w:r>
            <w:r w:rsidRPr="000571F4">
              <w:rPr>
                <w:sz w:val="20"/>
              </w:rPr>
              <w:fldChar w:fldCharType="end"/>
            </w:r>
          </w:p>
        </w:tc>
      </w:tr>
      <w:tr w:rsidR="00D655AD" w:rsidRPr="000571F4">
        <w:tc>
          <w:tcPr>
            <w:tcW w:w="2088" w:type="dxa"/>
            <w:tcBorders>
              <w:bottom w:val="single" w:sz="4" w:space="0" w:color="auto"/>
            </w:tcBorders>
            <w:shd w:val="clear" w:color="auto" w:fill="auto"/>
          </w:tcPr>
          <w:p w:rsidR="00D655AD" w:rsidRPr="000571F4" w:rsidRDefault="00D655AD" w:rsidP="00DB674E">
            <w:pPr>
              <w:pStyle w:val="gemtab11ptAbstand"/>
              <w:rPr>
                <w:sz w:val="20"/>
              </w:rPr>
            </w:pPr>
            <w:r w:rsidRPr="000571F4">
              <w:rPr>
                <w:sz w:val="20"/>
              </w:rPr>
              <w:t>andere</w:t>
            </w:r>
          </w:p>
        </w:tc>
        <w:tc>
          <w:tcPr>
            <w:tcW w:w="4680" w:type="dxa"/>
            <w:tcBorders>
              <w:bottom w:val="single" w:sz="4" w:space="0" w:color="auto"/>
            </w:tcBorders>
            <w:shd w:val="clear" w:color="auto" w:fill="auto"/>
          </w:tcPr>
          <w:p w:rsidR="00D655AD" w:rsidRPr="000571F4" w:rsidRDefault="00D655AD" w:rsidP="00DB674E">
            <w:pPr>
              <w:pStyle w:val="gemtab11ptAbstand"/>
              <w:rPr>
                <w:sz w:val="20"/>
              </w:rPr>
            </w:pPr>
            <w:r w:rsidRPr="000571F4">
              <w:rPr>
                <w:sz w:val="20"/>
              </w:rPr>
              <w:t>NEVER</w:t>
            </w:r>
          </w:p>
        </w:tc>
        <w:tc>
          <w:tcPr>
            <w:tcW w:w="2160" w:type="dxa"/>
            <w:tcBorders>
              <w:bottom w:val="single" w:sz="4" w:space="0" w:color="auto"/>
            </w:tcBorders>
            <w:shd w:val="clear" w:color="auto" w:fill="auto"/>
          </w:tcPr>
          <w:p w:rsidR="00D655AD" w:rsidRPr="000571F4" w:rsidRDefault="00D655AD" w:rsidP="00DB674E">
            <w:pPr>
              <w:pStyle w:val="gemtab11ptAbstand"/>
              <w:rPr>
                <w:sz w:val="20"/>
              </w:rPr>
            </w:pPr>
          </w:p>
        </w:tc>
      </w:tr>
      <w:tr w:rsidR="00D655AD" w:rsidRPr="000571F4">
        <w:tc>
          <w:tcPr>
            <w:tcW w:w="8928" w:type="dxa"/>
            <w:gridSpan w:val="3"/>
            <w:tcBorders>
              <w:bottom w:val="single" w:sz="6" w:space="0" w:color="000000"/>
            </w:tcBorders>
            <w:shd w:val="clear" w:color="auto" w:fill="E0E0E0"/>
          </w:tcPr>
          <w:p w:rsidR="00D655AD" w:rsidRPr="000571F4" w:rsidRDefault="00D655AD" w:rsidP="00DB674E">
            <w:pPr>
              <w:pStyle w:val="gemtab11ptAbstand"/>
              <w:rPr>
                <w:b/>
                <w:sz w:val="20"/>
              </w:rPr>
            </w:pPr>
            <w:r w:rsidRPr="000571F4">
              <w:rPr>
                <w:b/>
                <w:sz w:val="20"/>
              </w:rPr>
              <w:t>Zugriffsregel für logischen LCS „Operational state (deactivated)”</w:t>
            </w:r>
          </w:p>
        </w:tc>
      </w:tr>
      <w:tr w:rsidR="00D655AD" w:rsidRPr="000571F4">
        <w:tc>
          <w:tcPr>
            <w:tcW w:w="2088" w:type="dxa"/>
            <w:shd w:val="clear" w:color="auto" w:fill="E0E0E0"/>
          </w:tcPr>
          <w:p w:rsidR="00D655AD" w:rsidRPr="000571F4" w:rsidRDefault="00D655AD" w:rsidP="00DB674E">
            <w:pPr>
              <w:pStyle w:val="gemtab11ptAbstand"/>
              <w:rPr>
                <w:b/>
                <w:sz w:val="20"/>
              </w:rPr>
            </w:pPr>
            <w:r w:rsidRPr="000571F4">
              <w:rPr>
                <w:b/>
                <w:sz w:val="20"/>
              </w:rPr>
              <w:t>Zugriffsart</w:t>
            </w:r>
          </w:p>
        </w:tc>
        <w:tc>
          <w:tcPr>
            <w:tcW w:w="4680" w:type="dxa"/>
            <w:shd w:val="clear" w:color="auto" w:fill="E0E0E0"/>
          </w:tcPr>
          <w:p w:rsidR="00D655AD" w:rsidRPr="000571F4" w:rsidRDefault="00D655AD" w:rsidP="00DB674E">
            <w:pPr>
              <w:pStyle w:val="gemtab11ptAbstand"/>
              <w:rPr>
                <w:b/>
                <w:sz w:val="20"/>
              </w:rPr>
            </w:pPr>
            <w:r w:rsidRPr="000571F4">
              <w:rPr>
                <w:b/>
                <w:sz w:val="20"/>
              </w:rPr>
              <w:t>Zugriffsbedingung</w:t>
            </w:r>
          </w:p>
        </w:tc>
        <w:tc>
          <w:tcPr>
            <w:tcW w:w="2160" w:type="dxa"/>
            <w:shd w:val="clear" w:color="auto" w:fill="E0E0E0"/>
          </w:tcPr>
          <w:p w:rsidR="00D655AD" w:rsidRPr="000571F4" w:rsidRDefault="00D655AD" w:rsidP="00DB674E">
            <w:pPr>
              <w:pStyle w:val="gemtab11ptAbstand"/>
              <w:rPr>
                <w:b/>
                <w:sz w:val="20"/>
              </w:rPr>
            </w:pPr>
            <w:r w:rsidRPr="000571F4">
              <w:rPr>
                <w:b/>
                <w:sz w:val="20"/>
              </w:rPr>
              <w:t>Bemerkung</w:t>
            </w:r>
          </w:p>
        </w:tc>
      </w:tr>
      <w:tr w:rsidR="00D655AD" w:rsidRPr="000571F4">
        <w:tc>
          <w:tcPr>
            <w:tcW w:w="2088" w:type="dxa"/>
            <w:tcBorders>
              <w:bottom w:val="single" w:sz="4" w:space="0" w:color="auto"/>
            </w:tcBorders>
            <w:shd w:val="clear" w:color="auto" w:fill="auto"/>
          </w:tcPr>
          <w:p w:rsidR="00D655AD" w:rsidRPr="000571F4" w:rsidRDefault="00D655AD" w:rsidP="00DB674E">
            <w:pPr>
              <w:pStyle w:val="gemtab11ptAbstand"/>
              <w:rPr>
                <w:sz w:val="20"/>
              </w:rPr>
            </w:pPr>
            <w:r w:rsidRPr="000571F4">
              <w:rPr>
                <w:sz w:val="20"/>
              </w:rPr>
              <w:t>alle</w:t>
            </w:r>
          </w:p>
        </w:tc>
        <w:tc>
          <w:tcPr>
            <w:tcW w:w="4680" w:type="dxa"/>
            <w:tcBorders>
              <w:bottom w:val="single" w:sz="4" w:space="0" w:color="auto"/>
            </w:tcBorders>
            <w:shd w:val="clear" w:color="auto" w:fill="auto"/>
          </w:tcPr>
          <w:p w:rsidR="00D655AD" w:rsidRPr="000571F4" w:rsidRDefault="00D655AD" w:rsidP="00DB674E">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D655AD" w:rsidRPr="000571F4" w:rsidRDefault="00D655AD" w:rsidP="00DB674E">
            <w:pPr>
              <w:pStyle w:val="gemtab11ptAbstand"/>
              <w:rPr>
                <w:sz w:val="20"/>
              </w:rPr>
            </w:pPr>
          </w:p>
        </w:tc>
      </w:tr>
      <w:tr w:rsidR="00D655AD" w:rsidRPr="000571F4">
        <w:tc>
          <w:tcPr>
            <w:tcW w:w="8928" w:type="dxa"/>
            <w:gridSpan w:val="3"/>
            <w:shd w:val="clear" w:color="auto" w:fill="E6E6E6"/>
          </w:tcPr>
          <w:p w:rsidR="00D655AD" w:rsidRPr="000571F4" w:rsidRDefault="00D655AD" w:rsidP="00DB674E">
            <w:pPr>
              <w:pStyle w:val="gemtab11ptAbstand"/>
              <w:rPr>
                <w:b/>
                <w:sz w:val="20"/>
              </w:rPr>
            </w:pPr>
            <w:r w:rsidRPr="000571F4">
              <w:rPr>
                <w:b/>
                <w:sz w:val="20"/>
              </w:rPr>
              <w:t>Zugriffsregel für logischen LCS „Termination state“</w:t>
            </w:r>
          </w:p>
        </w:tc>
      </w:tr>
      <w:tr w:rsidR="00D655AD" w:rsidRPr="000571F4">
        <w:tc>
          <w:tcPr>
            <w:tcW w:w="2088" w:type="dxa"/>
            <w:shd w:val="clear" w:color="auto" w:fill="E6E6E6"/>
          </w:tcPr>
          <w:p w:rsidR="00D655AD" w:rsidRPr="000571F4" w:rsidRDefault="00D655AD" w:rsidP="00DB674E">
            <w:pPr>
              <w:pStyle w:val="gemtab11ptAbstand"/>
              <w:rPr>
                <w:b/>
                <w:sz w:val="20"/>
              </w:rPr>
            </w:pPr>
            <w:r w:rsidRPr="000571F4">
              <w:rPr>
                <w:b/>
                <w:sz w:val="20"/>
              </w:rPr>
              <w:t>Zugriffsart</w:t>
            </w:r>
          </w:p>
        </w:tc>
        <w:tc>
          <w:tcPr>
            <w:tcW w:w="4680" w:type="dxa"/>
            <w:shd w:val="clear" w:color="auto" w:fill="E6E6E6"/>
          </w:tcPr>
          <w:p w:rsidR="00D655AD" w:rsidRPr="000571F4" w:rsidRDefault="00D655AD" w:rsidP="00DB674E">
            <w:pPr>
              <w:pStyle w:val="gemtab11ptAbstand"/>
              <w:rPr>
                <w:b/>
                <w:sz w:val="20"/>
              </w:rPr>
            </w:pPr>
            <w:r w:rsidRPr="000571F4">
              <w:rPr>
                <w:b/>
                <w:sz w:val="20"/>
              </w:rPr>
              <w:t>Zugriffsbedingung</w:t>
            </w:r>
          </w:p>
        </w:tc>
        <w:tc>
          <w:tcPr>
            <w:tcW w:w="2160" w:type="dxa"/>
            <w:shd w:val="clear" w:color="auto" w:fill="E6E6E6"/>
          </w:tcPr>
          <w:p w:rsidR="00D655AD" w:rsidRPr="000571F4" w:rsidRDefault="00D655AD" w:rsidP="00DB674E">
            <w:pPr>
              <w:pStyle w:val="gemtab11ptAbstand"/>
              <w:rPr>
                <w:b/>
                <w:sz w:val="20"/>
              </w:rPr>
            </w:pPr>
            <w:r w:rsidRPr="000571F4">
              <w:rPr>
                <w:b/>
                <w:sz w:val="20"/>
              </w:rPr>
              <w:t>Bemerkung</w:t>
            </w:r>
          </w:p>
        </w:tc>
      </w:tr>
      <w:tr w:rsidR="00D655AD" w:rsidRPr="000571F4">
        <w:tc>
          <w:tcPr>
            <w:tcW w:w="2088" w:type="dxa"/>
            <w:shd w:val="clear" w:color="auto" w:fill="auto"/>
          </w:tcPr>
          <w:p w:rsidR="00D655AD" w:rsidRPr="000571F4" w:rsidRDefault="00D655AD" w:rsidP="00DB674E">
            <w:pPr>
              <w:pStyle w:val="gemtab11ptAbstand"/>
              <w:rPr>
                <w:sz w:val="20"/>
              </w:rPr>
            </w:pPr>
            <w:r w:rsidRPr="000571F4">
              <w:rPr>
                <w:sz w:val="20"/>
              </w:rPr>
              <w:t>alle</w:t>
            </w:r>
          </w:p>
        </w:tc>
        <w:tc>
          <w:tcPr>
            <w:tcW w:w="4680" w:type="dxa"/>
            <w:shd w:val="clear" w:color="auto" w:fill="auto"/>
          </w:tcPr>
          <w:p w:rsidR="00D655AD" w:rsidRPr="000571F4" w:rsidRDefault="00D655AD" w:rsidP="00DB674E">
            <w:pPr>
              <w:pStyle w:val="gemtab11ptAbstand"/>
              <w:rPr>
                <w:sz w:val="20"/>
              </w:rPr>
            </w:pPr>
            <w:r w:rsidRPr="000571F4">
              <w:rPr>
                <w:sz w:val="20"/>
              </w:rPr>
              <w:t>herstellerspezifisch</w:t>
            </w:r>
          </w:p>
        </w:tc>
        <w:tc>
          <w:tcPr>
            <w:tcW w:w="2160" w:type="dxa"/>
            <w:shd w:val="clear" w:color="auto" w:fill="auto"/>
          </w:tcPr>
          <w:p w:rsidR="00D655AD" w:rsidRPr="000571F4" w:rsidRDefault="00D655AD" w:rsidP="00DB674E">
            <w:pPr>
              <w:pStyle w:val="gemtab11ptAbstand"/>
              <w:rPr>
                <w:sz w:val="20"/>
              </w:rPr>
            </w:pPr>
          </w:p>
        </w:tc>
      </w:tr>
    </w:tbl>
    <w:p w:rsidR="00AE4B6A" w:rsidRDefault="00AE4B6A" w:rsidP="003F1CC7">
      <w:pPr>
        <w:pStyle w:val="gemEinzug"/>
        <w:rPr>
          <w:b/>
        </w:rPr>
      </w:pPr>
    </w:p>
    <w:p w:rsidR="003F1CC7" w:rsidRPr="00AE4B6A" w:rsidRDefault="00AE4B6A" w:rsidP="00AE4B6A">
      <w:pPr>
        <w:pStyle w:val="gemStandard"/>
      </w:pPr>
      <w:r>
        <w:rPr>
          <w:b/>
        </w:rPr>
        <w:sym w:font="Wingdings" w:char="F0D5"/>
      </w:r>
    </w:p>
    <w:p w:rsidR="003F1CC7" w:rsidRPr="000571F4" w:rsidRDefault="003F1CC7" w:rsidP="003F1CC7">
      <w:pPr>
        <w:pStyle w:val="afiHinweise"/>
        <w:numPr>
          <w:ilvl w:val="0"/>
          <w:numId w:val="0"/>
        </w:numPr>
      </w:pPr>
    </w:p>
    <w:p w:rsidR="00CF6779" w:rsidRPr="00127F49" w:rsidRDefault="00B120AA" w:rsidP="00CF6779">
      <w:pPr>
        <w:pStyle w:val="afiHinweise"/>
        <w:rPr>
          <w:lang w:val="en-US"/>
        </w:rPr>
      </w:pPr>
      <w:r w:rsidRPr="000571F4">
        <w:fldChar w:fldCharType="begin"/>
      </w:r>
      <w:r w:rsidRPr="00127F49">
        <w:rPr>
          <w:lang w:val="en-US"/>
        </w:rPr>
        <w:instrText xml:space="preserve"> REF cmdtranspEF \h </w:instrText>
      </w:r>
      <w:r w:rsidR="002A48A6" w:rsidRPr="00127F49">
        <w:rPr>
          <w:lang w:val="en-US"/>
        </w:rPr>
        <w:instrText xml:space="preserve"> \* MERGEFORMAT </w:instrText>
      </w:r>
      <w:r w:rsidRPr="000571F4">
        <w:fldChar w:fldCharType="separate"/>
      </w:r>
      <w:proofErr w:type="spellStart"/>
      <w:r w:rsidR="00997CBB" w:rsidRPr="000101F4">
        <w:rPr>
          <w:lang w:val="en-US"/>
        </w:rPr>
        <w:t>Kommandos</w:t>
      </w:r>
      <w:proofErr w:type="spellEnd"/>
      <w:r w:rsidR="00997CBB" w:rsidRPr="000101F4">
        <w:rPr>
          <w:lang w:val="en-US"/>
        </w:rPr>
        <w:t xml:space="preserve">, die </w:t>
      </w:r>
      <w:proofErr w:type="spellStart"/>
      <w:r w:rsidR="00997CBB" w:rsidRPr="000101F4">
        <w:rPr>
          <w:lang w:val="en-US"/>
        </w:rPr>
        <w:t>gemäß</w:t>
      </w:r>
      <w:proofErr w:type="spellEnd"/>
      <w:r w:rsidR="00997CBB" w:rsidRPr="000101F4">
        <w:rPr>
          <w:lang w:val="en-US"/>
        </w:rPr>
        <w:t xml:space="preserve"> </w:t>
      </w:r>
      <w:r w:rsidR="00997CBB" w:rsidRPr="000101F4">
        <w:rPr>
          <w:rFonts w:cs="Arial"/>
          <w:lang w:val="en-US"/>
        </w:rPr>
        <w:t>[</w:t>
      </w:r>
      <w:proofErr w:type="spellStart"/>
      <w:r w:rsidR="00997CBB" w:rsidRPr="000101F4">
        <w:rPr>
          <w:rFonts w:cs="Arial"/>
          <w:lang w:val="en-US"/>
        </w:rPr>
        <w:t>gemSpec_COS</w:t>
      </w:r>
      <w:proofErr w:type="spellEnd"/>
      <w:r w:rsidR="00997CBB" w:rsidRPr="000101F4">
        <w:rPr>
          <w:rFonts w:cs="Arial"/>
          <w:lang w:val="en-US"/>
        </w:rPr>
        <w:t>]</w:t>
      </w:r>
      <w:r w:rsidR="00997CBB" w:rsidRPr="000101F4">
        <w:rPr>
          <w:lang w:val="en-US"/>
        </w:rPr>
        <w:t xml:space="preserve"> </w:t>
      </w:r>
      <w:proofErr w:type="spellStart"/>
      <w:r w:rsidR="00997CBB" w:rsidRPr="000101F4">
        <w:rPr>
          <w:lang w:val="en-US"/>
        </w:rPr>
        <w:t>mit</w:t>
      </w:r>
      <w:proofErr w:type="spellEnd"/>
      <w:r w:rsidR="00997CBB" w:rsidRPr="000101F4">
        <w:rPr>
          <w:lang w:val="en-US"/>
        </w:rPr>
        <w:t xml:space="preserve"> </w:t>
      </w:r>
      <w:proofErr w:type="spellStart"/>
      <w:r w:rsidR="00997CBB" w:rsidRPr="000101F4">
        <w:rPr>
          <w:lang w:val="en-US"/>
        </w:rPr>
        <w:t>einem</w:t>
      </w:r>
      <w:proofErr w:type="spellEnd"/>
      <w:r w:rsidR="00997CBB" w:rsidRPr="000101F4">
        <w:rPr>
          <w:lang w:val="en-US"/>
        </w:rPr>
        <w:t xml:space="preserve"> </w:t>
      </w:r>
      <w:proofErr w:type="spellStart"/>
      <w:r w:rsidR="00997CBB" w:rsidRPr="000101F4">
        <w:rPr>
          <w:lang w:val="en-US"/>
        </w:rPr>
        <w:t>transparenten</w:t>
      </w:r>
      <w:proofErr w:type="spellEnd"/>
      <w:r w:rsidR="00997CBB" w:rsidRPr="000101F4">
        <w:rPr>
          <w:lang w:val="en-US"/>
        </w:rPr>
        <w:t xml:space="preserve"> EF </w:t>
      </w:r>
      <w:proofErr w:type="spellStart"/>
      <w:r w:rsidR="00997CBB" w:rsidRPr="000101F4">
        <w:rPr>
          <w:lang w:val="en-US"/>
        </w:rPr>
        <w:t>arbeiten</w:t>
      </w:r>
      <w:proofErr w:type="spellEnd"/>
      <w:r w:rsidR="00997CBB" w:rsidRPr="000101F4">
        <w:rPr>
          <w:lang w:val="en-US"/>
        </w:rPr>
        <w:t xml:space="preserve">, </w:t>
      </w:r>
      <w:proofErr w:type="spellStart"/>
      <w:r w:rsidR="00997CBB" w:rsidRPr="000101F4">
        <w:rPr>
          <w:lang w:val="en-US"/>
        </w:rPr>
        <w:t>sind</w:t>
      </w:r>
      <w:proofErr w:type="spellEnd"/>
      <w:r w:rsidR="00997CBB" w:rsidRPr="000101F4">
        <w:rPr>
          <w:lang w:val="en-US"/>
        </w:rPr>
        <w:t xml:space="preserve">: </w:t>
      </w:r>
      <w:r w:rsidR="00997CBB" w:rsidRPr="000101F4">
        <w:rPr>
          <w:smallCaps/>
          <w:lang w:val="en-US"/>
        </w:rPr>
        <w:t xml:space="preserve">Activate, Deactivate, Delete, Erase Binary, Read Binary, Select, Set Logical </w:t>
      </w:r>
      <w:proofErr w:type="spellStart"/>
      <w:r w:rsidR="00997CBB" w:rsidRPr="000101F4">
        <w:rPr>
          <w:smallCaps/>
          <w:lang w:val="en-US"/>
        </w:rPr>
        <w:t>Eof</w:t>
      </w:r>
      <w:proofErr w:type="spellEnd"/>
      <w:r w:rsidR="00997CBB" w:rsidRPr="000101F4">
        <w:rPr>
          <w:smallCaps/>
          <w:lang w:val="en-US"/>
        </w:rPr>
        <w:t>, Update Binary, Terminate, Write Binary</w:t>
      </w:r>
      <w:r w:rsidRPr="000571F4">
        <w:fldChar w:fldCharType="end"/>
      </w:r>
    </w:p>
    <w:p w:rsidR="000C3280" w:rsidRPr="000571F4" w:rsidRDefault="00511E8B" w:rsidP="00CF6779">
      <w:pPr>
        <w:pStyle w:val="afiHinweise"/>
      </w:pPr>
      <w:bookmarkStart w:id="445" w:name="_Ref326049025"/>
      <w:r w:rsidRPr="000571F4">
        <w:t>Das Kommando ist nur vom Inhaber des CMS-</w:t>
      </w:r>
      <w:r w:rsidR="00606991" w:rsidRPr="000571F4">
        <w:t xml:space="preserve"> / CUP-</w:t>
      </w:r>
      <w:r w:rsidRPr="000571F4">
        <w:t>Schlüssels ausführbar,</w:t>
      </w:r>
      <w:r w:rsidR="000C3280" w:rsidRPr="000571F4">
        <w:t xml:space="preserve"> siehe Kap</w:t>
      </w:r>
      <w:r w:rsidR="006E6023" w:rsidRPr="000571F4">
        <w:t>.</w:t>
      </w:r>
      <w:r w:rsidR="000C3280" w:rsidRPr="000571F4">
        <w:t xml:space="preserve"> </w:t>
      </w:r>
      <w:r w:rsidR="000C3280" w:rsidRPr="000571F4">
        <w:fldChar w:fldCharType="begin"/>
      </w:r>
      <w:r w:rsidR="000C3280" w:rsidRPr="000571F4">
        <w:instrText xml:space="preserve"> REF _Ref326048151 \r \h  \* MERGEFORMAT </w:instrText>
      </w:r>
      <w:r w:rsidR="000C3280" w:rsidRPr="000571F4">
        <w:fldChar w:fldCharType="separate"/>
      </w:r>
      <w:r w:rsidR="00997CBB">
        <w:t>5.6</w:t>
      </w:r>
      <w:r w:rsidR="000C3280" w:rsidRPr="000571F4">
        <w:fldChar w:fldCharType="end"/>
      </w:r>
      <w:r w:rsidR="0079278C" w:rsidRPr="000571F4">
        <w:t>:</w:t>
      </w:r>
      <w:bookmarkEnd w:id="445"/>
    </w:p>
    <w:p w:rsidR="00E52D16" w:rsidRPr="000571F4" w:rsidRDefault="00E52D16" w:rsidP="00E52D16">
      <w:pPr>
        <w:pStyle w:val="afiHinweise"/>
        <w:numPr>
          <w:ilvl w:val="0"/>
          <w:numId w:val="0"/>
        </w:numPr>
        <w:ind w:left="284" w:hanging="284"/>
      </w:pPr>
    </w:p>
    <w:p w:rsidR="00E52D16" w:rsidRPr="000571F4" w:rsidRDefault="00E52D16" w:rsidP="00E55CCE">
      <w:pPr>
        <w:pStyle w:val="gemStandard"/>
        <w:keepNext/>
        <w:tabs>
          <w:tab w:val="left" w:pos="567"/>
        </w:tabs>
        <w:ind w:left="567" w:hanging="567"/>
        <w:rPr>
          <w:b/>
        </w:rPr>
      </w:pPr>
      <w:r w:rsidRPr="000571F4">
        <w:rPr>
          <w:b/>
        </w:rPr>
        <w:lastRenderedPageBreak/>
        <w:sym w:font="Wingdings" w:char="F0D6"/>
      </w:r>
      <w:r w:rsidRPr="000571F4">
        <w:rPr>
          <w:b/>
        </w:rPr>
        <w:tab/>
      </w:r>
      <w:r w:rsidR="008F745D" w:rsidRPr="00E55CCE">
        <w:rPr>
          <w:b/>
        </w:rPr>
        <w:t>Card-G2-A</w:t>
      </w:r>
      <w:r w:rsidRPr="00E55CCE">
        <w:rPr>
          <w:b/>
        </w:rPr>
        <w:t>_</w:t>
      </w:r>
      <w:r w:rsidR="008F745D" w:rsidRPr="00E55CCE">
        <w:rPr>
          <w:b/>
        </w:rPr>
        <w:t>3365</w:t>
      </w:r>
      <w:r w:rsidRPr="000571F4">
        <w:rPr>
          <w:b/>
        </w:rPr>
        <w:t xml:space="preserve"> K_Personalisierung: Personalisierte </w:t>
      </w:r>
      <w:r w:rsidRPr="00E55CCE">
        <w:rPr>
          <w:b/>
        </w:rPr>
        <w:t xml:space="preserve">Attribute von </w:t>
      </w:r>
      <w:r w:rsidR="001D4413" w:rsidRPr="00E55CCE">
        <w:rPr>
          <w:b/>
        </w:rPr>
        <w:fldChar w:fldCharType="begin"/>
      </w:r>
      <w:r w:rsidR="001D4413" w:rsidRPr="00E55CCE">
        <w:rPr>
          <w:b/>
        </w:rPr>
        <w:instrText xml:space="preserve"> REF oMF \h  \* MERGEFORMAT </w:instrText>
      </w:r>
      <w:r w:rsidR="001D4413" w:rsidRPr="00E55CCE">
        <w:rPr>
          <w:b/>
        </w:rPr>
      </w:r>
      <w:r w:rsidR="001D4413" w:rsidRPr="00E55CCE">
        <w:rPr>
          <w:b/>
        </w:rPr>
        <w:fldChar w:fldCharType="separate"/>
      </w:r>
      <w:r w:rsidR="00997CBB" w:rsidRPr="00997CBB">
        <w:rPr>
          <w:b/>
        </w:rPr>
        <w:t>MF</w:t>
      </w:r>
      <w:r w:rsidR="001D4413" w:rsidRPr="00E55CCE">
        <w:rPr>
          <w:b/>
        </w:rPr>
        <w:fldChar w:fldCharType="end"/>
      </w:r>
      <w:r w:rsidR="001D4413" w:rsidRPr="00E55CCE">
        <w:rPr>
          <w:b/>
        </w:rPr>
        <w:t xml:space="preserve"> / </w:t>
      </w:r>
      <w:r w:rsidR="001D4413" w:rsidRPr="00E55CCE">
        <w:rPr>
          <w:b/>
        </w:rPr>
        <w:fldChar w:fldCharType="begin"/>
      </w:r>
      <w:r w:rsidR="001D4413" w:rsidRPr="00E55CCE">
        <w:rPr>
          <w:b/>
        </w:rPr>
        <w:instrText xml:space="preserve"> REF oDF_ESIGN \h  \* MERGEFORMAT </w:instrText>
      </w:r>
      <w:r w:rsidR="001D4413" w:rsidRPr="00E55CCE">
        <w:rPr>
          <w:b/>
        </w:rPr>
      </w:r>
      <w:r w:rsidR="001D4413" w:rsidRPr="00E55CCE">
        <w:rPr>
          <w:b/>
        </w:rPr>
        <w:fldChar w:fldCharType="separate"/>
      </w:r>
      <w:r w:rsidR="00997CBB" w:rsidRPr="00997CBB">
        <w:rPr>
          <w:b/>
        </w:rPr>
        <w:t>DF.ESIGN</w:t>
      </w:r>
      <w:r w:rsidR="001D4413" w:rsidRPr="00E55CCE">
        <w:rPr>
          <w:b/>
        </w:rPr>
        <w:fldChar w:fldCharType="end"/>
      </w:r>
      <w:r w:rsidR="001D4413" w:rsidRPr="00E55CCE">
        <w:rPr>
          <w:b/>
        </w:rPr>
        <w:t xml:space="preserve"> / </w:t>
      </w:r>
      <w:r w:rsidR="001D4413" w:rsidRPr="00E55CCE">
        <w:rPr>
          <w:b/>
        </w:rPr>
        <w:fldChar w:fldCharType="begin"/>
      </w:r>
      <w:r w:rsidR="001D4413" w:rsidRPr="00E55CCE">
        <w:rPr>
          <w:b/>
        </w:rPr>
        <w:instrText xml:space="preserve"> REF oEF_C_HCI_AUT_R2048 \h  \* MERGEFORMAT </w:instrText>
      </w:r>
      <w:r w:rsidR="001D4413" w:rsidRPr="00E55CCE">
        <w:rPr>
          <w:b/>
        </w:rPr>
      </w:r>
      <w:r w:rsidR="001D4413" w:rsidRPr="00E55CCE">
        <w:rPr>
          <w:b/>
        </w:rPr>
        <w:fldChar w:fldCharType="separate"/>
      </w:r>
      <w:r w:rsidR="00997CBB" w:rsidRPr="00997CBB">
        <w:rPr>
          <w:b/>
        </w:rPr>
        <w:t>EF.C.HCI.AUT.R2048</w:t>
      </w:r>
      <w:r w:rsidR="001D4413" w:rsidRPr="00E55CCE">
        <w:rPr>
          <w:b/>
        </w:rPr>
        <w:fldChar w:fldCharType="end"/>
      </w:r>
    </w:p>
    <w:p w:rsidR="00E52D16" w:rsidRPr="000571F4" w:rsidRDefault="00E52D16" w:rsidP="00337C25">
      <w:pPr>
        <w:pStyle w:val="gemEinzug"/>
        <w:ind w:left="567"/>
      </w:pPr>
      <w:r w:rsidRPr="000571F4">
        <w:t xml:space="preserve">Bei der Personalisierung von </w:t>
      </w:r>
      <w:r w:rsidR="001D4413" w:rsidRPr="000571F4">
        <w:fldChar w:fldCharType="begin"/>
      </w:r>
      <w:r w:rsidR="001D4413" w:rsidRPr="000571F4">
        <w:instrText xml:space="preserve"> REF oEF_C_HCI_AUT_R2048 \h  \* MERGEFORMAT </w:instrText>
      </w:r>
      <w:r w:rsidR="001D4413" w:rsidRPr="000571F4">
        <w:fldChar w:fldCharType="separate"/>
      </w:r>
      <w:r w:rsidR="00997CBB" w:rsidRPr="000571F4">
        <w:t>EF.C.HCI.AUT.R2048</w:t>
      </w:r>
      <w:r w:rsidR="001D4413" w:rsidRPr="000571F4">
        <w:fldChar w:fldCharType="end"/>
      </w:r>
      <w:r w:rsidRPr="000571F4">
        <w:t xml:space="preserve"> MÜSSEN die in Tab_</w:t>
      </w:r>
      <w:r w:rsidR="0062625C" w:rsidRPr="000571F4">
        <w:t>SMC-B_ObjSys_094</w:t>
      </w:r>
      <w:r w:rsidRPr="000571F4">
        <w:t xml:space="preserve"> angegebenen Attribute mit den dort angegebenen Inhalten personalisiert werden.</w:t>
      </w:r>
    </w:p>
    <w:p w:rsidR="00E52D16" w:rsidRPr="000571F4" w:rsidRDefault="00E52D16" w:rsidP="00AE4B6A">
      <w:pPr>
        <w:pStyle w:val="Beschriftung"/>
      </w:pPr>
    </w:p>
    <w:p w:rsidR="00E52D16" w:rsidRPr="000571F4" w:rsidRDefault="00E52D16" w:rsidP="00AE4B6A">
      <w:pPr>
        <w:pStyle w:val="Beschriftung"/>
      </w:pPr>
      <w:bookmarkStart w:id="446" w:name="_Toc501368315"/>
      <w:r w:rsidRPr="000571F4">
        <w:t xml:space="preserve">Tabelle </w:t>
      </w:r>
      <w:fldSimple w:instr=" SEQ Tabelle \* ARABIC ">
        <w:r w:rsidR="00997CBB">
          <w:rPr>
            <w:noProof/>
          </w:rPr>
          <w:t>51</w:t>
        </w:r>
      </w:fldSimple>
      <w:r w:rsidRPr="000571F4">
        <w:t>: Tab_</w:t>
      </w:r>
      <w:r w:rsidR="0062625C" w:rsidRPr="000571F4">
        <w:t>SMC-B_ObjSys_094</w:t>
      </w:r>
      <w:r w:rsidRPr="000571F4">
        <w:t xml:space="preserve"> Personalisierte Attribute von </w:t>
      </w:r>
      <w:r w:rsidR="001D4413" w:rsidRPr="000571F4">
        <w:fldChar w:fldCharType="begin"/>
      </w:r>
      <w:r w:rsidR="001D4413" w:rsidRPr="000571F4">
        <w:instrText xml:space="preserve"> REF oMF \h  \* MERGEFORMAT </w:instrText>
      </w:r>
      <w:r w:rsidR="001D4413" w:rsidRPr="000571F4">
        <w:fldChar w:fldCharType="separate"/>
      </w:r>
      <w:r w:rsidR="00997CBB" w:rsidRPr="000571F4">
        <w:t>MF</w:t>
      </w:r>
      <w:r w:rsidR="001D4413" w:rsidRPr="000571F4">
        <w:fldChar w:fldCharType="end"/>
      </w:r>
      <w:r w:rsidR="001D4413" w:rsidRPr="000571F4">
        <w:t xml:space="preserve"> / </w:t>
      </w:r>
      <w:r w:rsidR="001D4413" w:rsidRPr="000571F4">
        <w:fldChar w:fldCharType="begin"/>
      </w:r>
      <w:r w:rsidR="001D4413" w:rsidRPr="000571F4">
        <w:instrText xml:space="preserve"> REF oDF_ESIGN \h  \* MERGEFORMAT </w:instrText>
      </w:r>
      <w:r w:rsidR="001D4413" w:rsidRPr="000571F4">
        <w:fldChar w:fldCharType="separate"/>
      </w:r>
      <w:r w:rsidR="00997CBB" w:rsidRPr="000571F4">
        <w:t>DF.ESIGN</w:t>
      </w:r>
      <w:r w:rsidR="001D4413" w:rsidRPr="000571F4">
        <w:fldChar w:fldCharType="end"/>
      </w:r>
      <w:r w:rsidR="001D4413" w:rsidRPr="000571F4">
        <w:rPr>
          <w:rFonts w:cs="Arial"/>
        </w:rPr>
        <w:t xml:space="preserve"> / </w:t>
      </w:r>
      <w:r w:rsidR="001D4413" w:rsidRPr="000571F4">
        <w:rPr>
          <w:rFonts w:cs="Arial"/>
        </w:rPr>
        <w:fldChar w:fldCharType="begin"/>
      </w:r>
      <w:r w:rsidR="001D4413" w:rsidRPr="000571F4">
        <w:rPr>
          <w:rFonts w:cs="Arial"/>
        </w:rPr>
        <w:instrText xml:space="preserve"> REF oEF_C_HCI_AUT_R2048 \h  \* MERGEFORMAT </w:instrText>
      </w:r>
      <w:r w:rsidR="001D4413" w:rsidRPr="000571F4">
        <w:rPr>
          <w:rFonts w:cs="Arial"/>
        </w:rPr>
      </w:r>
      <w:r w:rsidR="001D4413" w:rsidRPr="000571F4">
        <w:rPr>
          <w:rFonts w:cs="Arial"/>
        </w:rPr>
        <w:fldChar w:fldCharType="separate"/>
      </w:r>
      <w:r w:rsidR="00997CBB" w:rsidRPr="000571F4">
        <w:t>EF.C.HCI.AUT.R2048</w:t>
      </w:r>
      <w:bookmarkEnd w:id="446"/>
      <w:r w:rsidR="001D4413"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E52D16"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Bemerkung</w:t>
            </w:r>
          </w:p>
        </w:tc>
      </w:tr>
      <w:tr w:rsidR="00B155DA" w:rsidRPr="000571F4">
        <w:tc>
          <w:tcPr>
            <w:tcW w:w="2088" w:type="dxa"/>
            <w:shd w:val="clear" w:color="auto" w:fill="auto"/>
            <w:vAlign w:val="center"/>
          </w:tcPr>
          <w:p w:rsidR="00B155DA" w:rsidRPr="000571F4" w:rsidRDefault="00B155DA" w:rsidP="001D4413">
            <w:pPr>
              <w:pStyle w:val="gemtab11ptAbstand"/>
              <w:rPr>
                <w:i/>
                <w:sz w:val="20"/>
              </w:rPr>
            </w:pPr>
            <w:r w:rsidRPr="000571F4">
              <w:rPr>
                <w:i/>
                <w:sz w:val="20"/>
              </w:rPr>
              <w:t>positionLogicalEndOfFile</w:t>
            </w:r>
          </w:p>
        </w:tc>
        <w:tc>
          <w:tcPr>
            <w:tcW w:w="4680" w:type="dxa"/>
            <w:shd w:val="clear" w:color="auto" w:fill="auto"/>
            <w:vAlign w:val="center"/>
          </w:tcPr>
          <w:p w:rsidR="00B155DA" w:rsidRPr="000571F4" w:rsidRDefault="00B155DA" w:rsidP="001D4413">
            <w:pPr>
              <w:pStyle w:val="gemtab11ptAbstand"/>
              <w:rPr>
                <w:sz w:val="20"/>
              </w:rPr>
            </w:pPr>
            <w:r w:rsidRPr="000571F4">
              <w:rPr>
                <w:sz w:val="20"/>
              </w:rPr>
              <w:t>Zahl der tatsächlich belegten Oktette</w:t>
            </w:r>
          </w:p>
        </w:tc>
        <w:tc>
          <w:tcPr>
            <w:tcW w:w="2160" w:type="dxa"/>
            <w:shd w:val="clear" w:color="auto" w:fill="auto"/>
            <w:vAlign w:val="center"/>
          </w:tcPr>
          <w:p w:rsidR="00B155DA" w:rsidRPr="000571F4" w:rsidRDefault="00B155DA" w:rsidP="001D4413">
            <w:pPr>
              <w:pStyle w:val="gemtab11ptAbstand"/>
              <w:rPr>
                <w:sz w:val="20"/>
              </w:rPr>
            </w:pPr>
          </w:p>
        </w:tc>
      </w:tr>
      <w:tr w:rsidR="00B155DA" w:rsidRPr="000571F4">
        <w:tc>
          <w:tcPr>
            <w:tcW w:w="2088" w:type="dxa"/>
            <w:shd w:val="clear" w:color="auto" w:fill="auto"/>
          </w:tcPr>
          <w:p w:rsidR="00B155DA" w:rsidRPr="000571F4" w:rsidRDefault="00284899" w:rsidP="001D4413">
            <w:pPr>
              <w:pStyle w:val="gemtab11ptAbstand"/>
              <w:rPr>
                <w:i/>
                <w:sz w:val="20"/>
              </w:rPr>
            </w:pPr>
            <w:r w:rsidRPr="000571F4">
              <w:rPr>
                <w:i/>
                <w:sz w:val="20"/>
              </w:rPr>
              <w:t>b</w:t>
            </w:r>
            <w:r w:rsidR="00B155DA" w:rsidRPr="000571F4">
              <w:rPr>
                <w:i/>
                <w:sz w:val="20"/>
              </w:rPr>
              <w:t>ody</w:t>
            </w:r>
          </w:p>
        </w:tc>
        <w:tc>
          <w:tcPr>
            <w:tcW w:w="4680" w:type="dxa"/>
            <w:shd w:val="clear" w:color="auto" w:fill="auto"/>
          </w:tcPr>
          <w:p w:rsidR="00B155DA" w:rsidRPr="000571F4" w:rsidRDefault="00DB6806" w:rsidP="001D4413">
            <w:pPr>
              <w:pStyle w:val="gemtab11ptAbstand"/>
              <w:rPr>
                <w:sz w:val="20"/>
              </w:rPr>
            </w:pPr>
            <w:r w:rsidRPr="000571F4">
              <w:rPr>
                <w:sz w:val="20"/>
              </w:rPr>
              <w:t xml:space="preserve">C.HCI.AUT.R2048 gemäß [gemSpec_PKI] passend zu dem privaten Schlüssel in </w:t>
            </w:r>
            <w:r w:rsidR="00284899" w:rsidRPr="000571F4">
              <w:rPr>
                <w:rFonts w:cs="Arial"/>
                <w:sz w:val="20"/>
              </w:rPr>
              <w:fldChar w:fldCharType="begin"/>
            </w:r>
            <w:r w:rsidR="00284899" w:rsidRPr="000571F4">
              <w:rPr>
                <w:rFonts w:cs="Arial"/>
                <w:sz w:val="20"/>
              </w:rPr>
              <w:instrText xml:space="preserve"> REF oPrK_HCI_AUT_R2048 \h  \* MERGEFORMAT </w:instrText>
            </w:r>
            <w:r w:rsidR="00284899" w:rsidRPr="000571F4">
              <w:rPr>
                <w:rFonts w:cs="Arial"/>
                <w:sz w:val="20"/>
              </w:rPr>
            </w:r>
            <w:r w:rsidR="00284899" w:rsidRPr="000571F4">
              <w:rPr>
                <w:rFonts w:cs="Arial"/>
                <w:sz w:val="20"/>
              </w:rPr>
              <w:fldChar w:fldCharType="separate"/>
            </w:r>
            <w:r w:rsidR="00997CBB" w:rsidRPr="00997CBB">
              <w:rPr>
                <w:sz w:val="20"/>
              </w:rPr>
              <w:t>PrK.HCI.AUT.R2048</w:t>
            </w:r>
            <w:r w:rsidR="00284899" w:rsidRPr="000571F4">
              <w:rPr>
                <w:rFonts w:cs="Arial"/>
                <w:sz w:val="20"/>
              </w:rPr>
              <w:fldChar w:fldCharType="end"/>
            </w:r>
          </w:p>
        </w:tc>
        <w:tc>
          <w:tcPr>
            <w:tcW w:w="2160" w:type="dxa"/>
            <w:shd w:val="clear" w:color="auto" w:fill="auto"/>
          </w:tcPr>
          <w:p w:rsidR="00B155DA" w:rsidRPr="000571F4" w:rsidRDefault="00B155DA" w:rsidP="001D4413">
            <w:pPr>
              <w:pStyle w:val="gemtab11ptAbstand"/>
              <w:rPr>
                <w:sz w:val="20"/>
              </w:rPr>
            </w:pPr>
          </w:p>
        </w:tc>
      </w:tr>
    </w:tbl>
    <w:p w:rsidR="00AE4B6A" w:rsidRDefault="00AE4B6A" w:rsidP="00D655AD">
      <w:pPr>
        <w:pStyle w:val="gemEinzug"/>
        <w:rPr>
          <w:b/>
        </w:rPr>
      </w:pPr>
    </w:p>
    <w:p w:rsidR="00D655AD" w:rsidRPr="00AE4B6A" w:rsidRDefault="00AE4B6A" w:rsidP="00AE4B6A">
      <w:pPr>
        <w:pStyle w:val="gemStandard"/>
      </w:pPr>
      <w:r>
        <w:rPr>
          <w:b/>
        </w:rPr>
        <w:sym w:font="Wingdings" w:char="F0D5"/>
      </w:r>
    </w:p>
    <w:bookmarkStart w:id="447" w:name="_Toc195062500"/>
    <w:bookmarkStart w:id="448" w:name="_Ref331411925"/>
    <w:p w:rsidR="00CA79C1" w:rsidRPr="000571F4" w:rsidRDefault="003937A9" w:rsidP="00AE4B6A">
      <w:pPr>
        <w:pStyle w:val="berschrift4"/>
      </w:pPr>
      <w:r w:rsidRPr="000571F4">
        <w:fldChar w:fldCharType="begin"/>
      </w:r>
      <w:r w:rsidRPr="000571F4">
        <w:instrText xml:space="preserve"> REF oMF \h </w:instrText>
      </w:r>
      <w:r w:rsidR="00A15EC5" w:rsidRPr="000571F4">
        <w:rPr>
          <w:rFonts w:hint="eastAsia"/>
        </w:rPr>
        <w:instrText xml:space="preserve"> \* MERGEFORMAT </w:instrText>
      </w:r>
      <w:r w:rsidRPr="000571F4">
        <w:fldChar w:fldCharType="separate"/>
      </w:r>
      <w:bookmarkStart w:id="449" w:name="_Toc502658480"/>
      <w:r w:rsidR="00997CBB" w:rsidRPr="000571F4">
        <w:t>MF</w:t>
      </w:r>
      <w:r w:rsidRPr="000571F4">
        <w:fldChar w:fldCharType="end"/>
      </w:r>
      <w:r w:rsidRPr="000571F4">
        <w:t xml:space="preserve"> / </w:t>
      </w:r>
      <w:r w:rsidRPr="000571F4">
        <w:fldChar w:fldCharType="begin"/>
      </w:r>
      <w:r w:rsidRPr="000571F4">
        <w:instrText xml:space="preserve"> REF oDF_ESIGN \h </w:instrText>
      </w:r>
      <w:r w:rsidR="00A15EC5" w:rsidRPr="000571F4">
        <w:rPr>
          <w:rFonts w:hint="eastAsia"/>
        </w:rPr>
        <w:instrText xml:space="preserve"> \* MERGEFORMAT </w:instrText>
      </w:r>
      <w:r w:rsidRPr="000571F4">
        <w:fldChar w:fldCharType="separate"/>
      </w:r>
      <w:r w:rsidR="00997CBB" w:rsidRPr="000571F4">
        <w:t>DF.ESIGN</w:t>
      </w:r>
      <w:r w:rsidRPr="000571F4">
        <w:rPr>
          <w:lang w:val="en-GB"/>
        </w:rPr>
        <w:fldChar w:fldCharType="end"/>
      </w:r>
      <w:r w:rsidR="00E51B4C" w:rsidRPr="000571F4">
        <w:t xml:space="preserve"> / </w:t>
      </w:r>
      <w:bookmarkStart w:id="450" w:name="oEF_C_HCI_ENC_R2048"/>
      <w:r w:rsidR="00CA79C1" w:rsidRPr="000571F4">
        <w:t>EF.C.HCI.EN</w:t>
      </w:r>
      <w:r w:rsidR="00696E24" w:rsidRPr="000571F4">
        <w:t>C.R2048</w:t>
      </w:r>
      <w:bookmarkEnd w:id="447"/>
      <w:bookmarkEnd w:id="448"/>
      <w:bookmarkEnd w:id="450"/>
      <w:bookmarkEnd w:id="449"/>
    </w:p>
    <w:p w:rsidR="00CF6779" w:rsidRPr="000571F4" w:rsidRDefault="00CF6779" w:rsidP="00E543B6">
      <w:pPr>
        <w:pStyle w:val="gemStandard"/>
      </w:pPr>
      <w:r w:rsidRPr="000571F4">
        <w:t>Diese Datei enthält ein Zertifikat mit dem öffentlichen Schlüssel PuK.HCI.ENC</w:t>
      </w:r>
      <w:r w:rsidR="004D1C5F" w:rsidRPr="000571F4">
        <w:t>.R2048</w:t>
      </w:r>
      <w:r w:rsidR="002959BA" w:rsidRPr="000571F4">
        <w:t xml:space="preserve">. Das zugehörende private Schlüsselobjekt </w:t>
      </w:r>
      <w:r w:rsidR="002959BA" w:rsidRPr="000571F4">
        <w:rPr>
          <w:rFonts w:cs="Arial"/>
        </w:rPr>
        <w:fldChar w:fldCharType="begin"/>
      </w:r>
      <w:r w:rsidR="002959BA" w:rsidRPr="000571F4">
        <w:instrText xml:space="preserve"> REF oPrK_HCI_ENC_R2048 \h </w:instrText>
      </w:r>
      <w:r w:rsidR="002959BA" w:rsidRPr="000571F4">
        <w:rPr>
          <w:rFonts w:cs="Arial"/>
        </w:rPr>
        <w:instrText xml:space="preserve"> \* MERGEFORMAT </w:instrText>
      </w:r>
      <w:r w:rsidR="002959BA" w:rsidRPr="000571F4">
        <w:rPr>
          <w:rFonts w:cs="Arial"/>
        </w:rPr>
      </w:r>
      <w:r w:rsidR="002959BA" w:rsidRPr="000571F4">
        <w:rPr>
          <w:rFonts w:cs="Arial"/>
        </w:rPr>
        <w:fldChar w:fldCharType="separate"/>
      </w:r>
      <w:r w:rsidR="00997CBB" w:rsidRPr="000571F4">
        <w:t>PrK.HCI.ENC.R2048</w:t>
      </w:r>
      <w:r w:rsidR="002959BA" w:rsidRPr="000571F4">
        <w:rPr>
          <w:rFonts w:cs="Arial"/>
        </w:rPr>
        <w:fldChar w:fldCharType="end"/>
      </w:r>
      <w:r w:rsidR="002959BA" w:rsidRPr="000571F4">
        <w:rPr>
          <w:rFonts w:cs="Arial"/>
        </w:rPr>
        <w:t xml:space="preserve"> </w:t>
      </w:r>
      <w:r w:rsidR="002959BA" w:rsidRPr="000571F4">
        <w:t xml:space="preserve">ist in Kapitel </w:t>
      </w:r>
      <w:r w:rsidR="002959BA" w:rsidRPr="000571F4">
        <w:fldChar w:fldCharType="begin"/>
      </w:r>
      <w:r w:rsidR="002959BA" w:rsidRPr="000571F4">
        <w:instrText xml:space="preserve"> REF _Ref316907301 \r \h  \* MERGEFORMAT </w:instrText>
      </w:r>
      <w:r w:rsidR="002959BA" w:rsidRPr="000571F4">
        <w:fldChar w:fldCharType="separate"/>
      </w:r>
      <w:r w:rsidR="00997CBB">
        <w:t>5.5.2.6</w:t>
      </w:r>
      <w:r w:rsidR="002959BA" w:rsidRPr="000571F4">
        <w:fldChar w:fldCharType="end"/>
      </w:r>
      <w:r w:rsidR="002959BA" w:rsidRPr="000571F4">
        <w:t xml:space="preserve"> definiert.</w:t>
      </w:r>
    </w:p>
    <w:p w:rsidR="003F1CC7" w:rsidRPr="000571F4" w:rsidRDefault="003F1CC7" w:rsidP="00E55CCE">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Card-G2-A_2210</w:t>
      </w:r>
      <w:r w:rsidRPr="000571F4">
        <w:rPr>
          <w:b/>
        </w:rPr>
        <w:t xml:space="preserve"> </w:t>
      </w:r>
      <w:r w:rsidR="00DD3C19" w:rsidRPr="000571F4">
        <w:rPr>
          <w:b/>
        </w:rPr>
        <w:t>K_Initialisierung: Initialisierte</w:t>
      </w:r>
      <w:r w:rsidR="00E52D16" w:rsidRPr="000571F4">
        <w:rPr>
          <w:b/>
        </w:rPr>
        <w:t xml:space="preserve"> </w:t>
      </w:r>
      <w:r w:rsidR="00AF4F3D" w:rsidRPr="000571F4">
        <w:rPr>
          <w:b/>
        </w:rPr>
        <w:t xml:space="preserve">Attribute von </w:t>
      </w:r>
      <w:r w:rsidR="00AF4F3D" w:rsidRPr="000571F4">
        <w:rPr>
          <w:b/>
        </w:rPr>
        <w:fldChar w:fldCharType="begin"/>
      </w:r>
      <w:r w:rsidR="00AF4F3D" w:rsidRPr="000571F4">
        <w:rPr>
          <w:b/>
        </w:rPr>
        <w:instrText xml:space="preserve"> REF oMF \h  \* MERGEFORMAT </w:instrText>
      </w:r>
      <w:r w:rsidR="00AF4F3D" w:rsidRPr="000571F4">
        <w:rPr>
          <w:b/>
        </w:rPr>
      </w:r>
      <w:r w:rsidR="00AF4F3D" w:rsidRPr="000571F4">
        <w:rPr>
          <w:b/>
        </w:rPr>
        <w:fldChar w:fldCharType="separate"/>
      </w:r>
      <w:r w:rsidR="00997CBB" w:rsidRPr="00997CBB">
        <w:rPr>
          <w:b/>
        </w:rPr>
        <w:t>MF</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oDF_ESIGN \h  \* MERGEFORMAT </w:instrText>
      </w:r>
      <w:r w:rsidR="00AF4F3D" w:rsidRPr="000571F4">
        <w:rPr>
          <w:b/>
        </w:rPr>
      </w:r>
      <w:r w:rsidR="00AF4F3D" w:rsidRPr="000571F4">
        <w:rPr>
          <w:b/>
        </w:rPr>
        <w:fldChar w:fldCharType="separate"/>
      </w:r>
      <w:r w:rsidR="00997CBB" w:rsidRPr="00997CBB">
        <w:rPr>
          <w:b/>
        </w:rPr>
        <w:t>DF.ESIGN</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oEF_C_HCI_ENC_R2048 \h  \* MERGEFORMAT </w:instrText>
      </w:r>
      <w:r w:rsidR="00AF4F3D" w:rsidRPr="000571F4">
        <w:rPr>
          <w:b/>
        </w:rPr>
      </w:r>
      <w:r w:rsidR="00AF4F3D" w:rsidRPr="000571F4">
        <w:rPr>
          <w:b/>
        </w:rPr>
        <w:fldChar w:fldCharType="separate"/>
      </w:r>
      <w:r w:rsidR="00997CBB" w:rsidRPr="00997CBB">
        <w:rPr>
          <w:b/>
        </w:rPr>
        <w:t>EF.C.HCI.ENC.R2048</w:t>
      </w:r>
      <w:r w:rsidR="00AF4F3D" w:rsidRPr="000571F4">
        <w:rPr>
          <w:b/>
        </w:rPr>
        <w:fldChar w:fldCharType="end"/>
      </w:r>
    </w:p>
    <w:p w:rsidR="003F1CC7" w:rsidRPr="000571F4" w:rsidRDefault="00724CDC" w:rsidP="00ED6903">
      <w:pPr>
        <w:pStyle w:val="gemEinzug"/>
        <w:ind w:left="540"/>
        <w:rPr>
          <w:b/>
        </w:rPr>
      </w:pPr>
      <w:r w:rsidRPr="000571F4">
        <w:fldChar w:fldCharType="begin"/>
      </w:r>
      <w:r w:rsidRPr="000571F4">
        <w:instrText xml:space="preserve"> REF oEF_C_HCI_ENC_R2048 \h  \* MERGEFORMAT </w:instrText>
      </w:r>
      <w:r w:rsidRPr="000571F4">
        <w:fldChar w:fldCharType="separate"/>
      </w:r>
      <w:r w:rsidR="00997CBB" w:rsidRPr="000571F4">
        <w:t>EF.C.HCI.ENC.R2048</w:t>
      </w:r>
      <w:r w:rsidRPr="000571F4">
        <w:fldChar w:fldCharType="end"/>
      </w:r>
      <w:r w:rsidR="00763CFF" w:rsidRPr="000571F4">
        <w:t xml:space="preserve"> MUSS die in </w:t>
      </w:r>
      <w:r w:rsidR="008866E4" w:rsidRPr="000571F4">
        <w:t>Tab_SMC-B</w:t>
      </w:r>
      <w:r w:rsidR="00763CFF" w:rsidRPr="000571F4">
        <w:t>_ObjSys_0</w:t>
      </w:r>
      <w:r w:rsidRPr="000571F4">
        <w:t>4</w:t>
      </w:r>
      <w:r w:rsidR="00763CFF" w:rsidRPr="000571F4">
        <w:t>3 dargestellten Werte besitzen.</w:t>
      </w:r>
    </w:p>
    <w:p w:rsidR="00CF6779" w:rsidRPr="000571F4" w:rsidRDefault="00CF6779" w:rsidP="00E543B6">
      <w:pPr>
        <w:pStyle w:val="gemStandard"/>
        <w:rPr>
          <w:rFonts w:cs="Arial"/>
        </w:rPr>
      </w:pPr>
    </w:p>
    <w:p w:rsidR="00CF6779" w:rsidRPr="000571F4" w:rsidRDefault="00CF6779" w:rsidP="00AE4B6A">
      <w:pPr>
        <w:pStyle w:val="Beschriftung"/>
        <w:rPr>
          <w:rFonts w:cs="Arial"/>
        </w:rPr>
      </w:pPr>
      <w:bookmarkStart w:id="451" w:name="_Toc501368316"/>
      <w:bookmarkStart w:id="452" w:name="_Toc184358371"/>
      <w:bookmarkStart w:id="453" w:name="_Toc184742596"/>
      <w:bookmarkStart w:id="454" w:name="_Toc288061899"/>
      <w:r w:rsidRPr="000571F4">
        <w:t xml:space="preserve">Tabelle </w:t>
      </w:r>
      <w:fldSimple w:instr=" SEQ Tabelle \* ARABIC ">
        <w:r w:rsidR="00997CBB">
          <w:rPr>
            <w:noProof/>
          </w:rPr>
          <w:t>52</w:t>
        </w:r>
      </w:fldSimple>
      <w:r w:rsidR="00D926C6" w:rsidRPr="000571F4">
        <w:rPr>
          <w:rFonts w:cs="Arial"/>
        </w:rPr>
        <w:t xml:space="preserve">: </w:t>
      </w:r>
      <w:r w:rsidR="00A909C6" w:rsidRPr="000571F4">
        <w:rPr>
          <w:rFonts w:cs="Arial"/>
        </w:rPr>
        <w:t>Tab_SMC-B_ObjSys_0</w:t>
      </w:r>
      <w:r w:rsidR="00724CDC" w:rsidRPr="000571F4">
        <w:rPr>
          <w:rFonts w:cs="Arial"/>
        </w:rPr>
        <w:t>43</w:t>
      </w:r>
      <w:r w:rsidR="00A909C6" w:rsidRPr="000571F4">
        <w:rPr>
          <w:rFonts w:cs="Arial"/>
        </w:rPr>
        <w:t xml:space="preserve"> </w:t>
      </w:r>
      <w:r w:rsidR="00E52D16" w:rsidRPr="000571F4">
        <w:t xml:space="preserve">Initialisierte </w:t>
      </w:r>
      <w:r w:rsidRPr="000571F4">
        <w:rPr>
          <w:rFonts w:cs="Arial"/>
        </w:rPr>
        <w:t xml:space="preserve">Attribute von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003937A9" w:rsidRPr="000571F4">
        <w:t xml:space="preserve"> / </w:t>
      </w:r>
      <w:r w:rsidR="003937A9" w:rsidRPr="000571F4">
        <w:fldChar w:fldCharType="begin"/>
      </w:r>
      <w:r w:rsidR="003937A9" w:rsidRPr="000571F4">
        <w:instrText xml:space="preserve"> REF oDF_ESIGN \h </w:instrText>
      </w:r>
      <w:r w:rsidR="003E07E3" w:rsidRPr="000571F4">
        <w:instrText xml:space="preserve"> \* MERGEFORMAT </w:instrText>
      </w:r>
      <w:r w:rsidR="003937A9" w:rsidRPr="000571F4">
        <w:fldChar w:fldCharType="separate"/>
      </w:r>
      <w:r w:rsidR="00997CBB" w:rsidRPr="000571F4">
        <w:t>DF.ESIGN</w:t>
      </w:r>
      <w:r w:rsidR="003937A9" w:rsidRPr="000571F4">
        <w:fldChar w:fldCharType="end"/>
      </w:r>
      <w:r w:rsidRPr="000571F4">
        <w:rPr>
          <w:rFonts w:cs="Arial"/>
        </w:rPr>
        <w:t xml:space="preserve"> / </w:t>
      </w:r>
      <w:r w:rsidR="00C94979" w:rsidRPr="000571F4">
        <w:rPr>
          <w:rFonts w:cs="Arial"/>
        </w:rPr>
        <w:fldChar w:fldCharType="begin"/>
      </w:r>
      <w:r w:rsidR="00C94979" w:rsidRPr="000571F4">
        <w:rPr>
          <w:rFonts w:cs="Arial"/>
        </w:rPr>
        <w:instrText xml:space="preserve"> REF oEF_C_HCI_ENC_R2048 \h </w:instrText>
      </w:r>
      <w:r w:rsidR="003E07E3" w:rsidRPr="000571F4">
        <w:rPr>
          <w:rFonts w:cs="Arial"/>
        </w:rPr>
        <w:instrText xml:space="preserve"> \* MERGEFORMAT </w:instrText>
      </w:r>
      <w:r w:rsidR="00C94979" w:rsidRPr="000571F4">
        <w:rPr>
          <w:rFonts w:cs="Arial"/>
        </w:rPr>
      </w:r>
      <w:r w:rsidR="00C94979" w:rsidRPr="000571F4">
        <w:rPr>
          <w:rFonts w:cs="Arial"/>
        </w:rPr>
        <w:fldChar w:fldCharType="separate"/>
      </w:r>
      <w:r w:rsidR="00997CBB" w:rsidRPr="000571F4">
        <w:t>EF.C.HCI.ENC.R2048</w:t>
      </w:r>
      <w:bookmarkEnd w:id="451"/>
      <w:r w:rsidR="00C94979"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CF6779"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bookmarkEnd w:id="452"/>
          <w:bookmarkEnd w:id="453"/>
          <w:bookmarkEnd w:id="454"/>
          <w:p w:rsidR="00CF6779" w:rsidRPr="000571F4" w:rsidRDefault="00CF6779" w:rsidP="00DB674E">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CF6779" w:rsidRPr="000571F4" w:rsidRDefault="00CF6779" w:rsidP="00DB674E">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CF6779" w:rsidRPr="000571F4" w:rsidRDefault="00CF6779" w:rsidP="00DB674E">
            <w:pPr>
              <w:pStyle w:val="gemtab11ptAbstand"/>
              <w:rPr>
                <w:b/>
                <w:sz w:val="20"/>
              </w:rPr>
            </w:pPr>
            <w:r w:rsidRPr="000571F4">
              <w:rPr>
                <w:b/>
                <w:sz w:val="20"/>
              </w:rPr>
              <w:t>Bemerkung</w:t>
            </w:r>
          </w:p>
        </w:tc>
      </w:tr>
      <w:tr w:rsidR="00CF6779" w:rsidRPr="000571F4">
        <w:tc>
          <w:tcPr>
            <w:tcW w:w="2088" w:type="dxa"/>
            <w:shd w:val="clear" w:color="auto" w:fill="auto"/>
          </w:tcPr>
          <w:p w:rsidR="00CF6779" w:rsidRPr="000571F4" w:rsidRDefault="00CF6779" w:rsidP="00DB674E">
            <w:pPr>
              <w:pStyle w:val="gemtab11ptAbstand"/>
              <w:rPr>
                <w:sz w:val="20"/>
              </w:rPr>
            </w:pPr>
            <w:r w:rsidRPr="000571F4">
              <w:rPr>
                <w:sz w:val="20"/>
              </w:rPr>
              <w:t>Objekttyp</w:t>
            </w:r>
          </w:p>
        </w:tc>
        <w:tc>
          <w:tcPr>
            <w:tcW w:w="4680" w:type="dxa"/>
            <w:shd w:val="clear" w:color="auto" w:fill="auto"/>
          </w:tcPr>
          <w:p w:rsidR="00CF6779" w:rsidRPr="000571F4" w:rsidRDefault="00CF6779" w:rsidP="00DB674E">
            <w:pPr>
              <w:pStyle w:val="gemtab11ptAbstand"/>
              <w:rPr>
                <w:sz w:val="20"/>
              </w:rPr>
            </w:pPr>
            <w:r w:rsidRPr="000571F4">
              <w:rPr>
                <w:sz w:val="20"/>
              </w:rPr>
              <w:t>transparentes Elementary File</w:t>
            </w:r>
          </w:p>
        </w:tc>
        <w:tc>
          <w:tcPr>
            <w:tcW w:w="2160" w:type="dxa"/>
            <w:shd w:val="clear" w:color="auto" w:fill="auto"/>
          </w:tcPr>
          <w:p w:rsidR="00CF6779" w:rsidRPr="000571F4" w:rsidRDefault="00CF6779" w:rsidP="00DB674E">
            <w:pPr>
              <w:pStyle w:val="gemtab11ptAbstand"/>
              <w:rPr>
                <w:sz w:val="20"/>
              </w:rPr>
            </w:pPr>
          </w:p>
        </w:tc>
      </w:tr>
      <w:tr w:rsidR="00CF6779" w:rsidRPr="000571F4">
        <w:tc>
          <w:tcPr>
            <w:tcW w:w="2088" w:type="dxa"/>
            <w:tcBorders>
              <w:bottom w:val="single" w:sz="6" w:space="0" w:color="000000"/>
            </w:tcBorders>
            <w:shd w:val="clear" w:color="auto" w:fill="auto"/>
          </w:tcPr>
          <w:p w:rsidR="00CF6779" w:rsidRPr="000571F4" w:rsidRDefault="00CF6779" w:rsidP="00DB674E">
            <w:pPr>
              <w:pStyle w:val="gemtab11ptAbstand"/>
              <w:rPr>
                <w:i/>
                <w:sz w:val="20"/>
              </w:rPr>
            </w:pPr>
            <w:r w:rsidRPr="000571F4">
              <w:rPr>
                <w:i/>
                <w:sz w:val="20"/>
              </w:rPr>
              <w:t>fileIdentifier</w:t>
            </w:r>
          </w:p>
        </w:tc>
        <w:tc>
          <w:tcPr>
            <w:tcW w:w="4680" w:type="dxa"/>
            <w:tcBorders>
              <w:bottom w:val="single" w:sz="6" w:space="0" w:color="000000"/>
            </w:tcBorders>
            <w:shd w:val="clear" w:color="auto" w:fill="auto"/>
          </w:tcPr>
          <w:p w:rsidR="00CF6779" w:rsidRPr="000571F4" w:rsidRDefault="00596EE0" w:rsidP="00DB674E">
            <w:pPr>
              <w:pStyle w:val="gemtab11ptAbstand"/>
              <w:rPr>
                <w:sz w:val="20"/>
              </w:rPr>
            </w:pPr>
            <w:r>
              <w:rPr>
                <w:sz w:val="20"/>
              </w:rPr>
              <w:t>‘</w:t>
            </w:r>
            <w:r w:rsidR="00CF6779" w:rsidRPr="000571F4">
              <w:rPr>
                <w:sz w:val="20"/>
              </w:rPr>
              <w:t>C2 00</w:t>
            </w:r>
            <w:r>
              <w:rPr>
                <w:sz w:val="20"/>
              </w:rPr>
              <w:t>’</w:t>
            </w:r>
          </w:p>
        </w:tc>
        <w:tc>
          <w:tcPr>
            <w:tcW w:w="2160" w:type="dxa"/>
            <w:tcBorders>
              <w:bottom w:val="single" w:sz="6" w:space="0" w:color="000000"/>
            </w:tcBorders>
            <w:shd w:val="clear" w:color="auto" w:fill="auto"/>
          </w:tcPr>
          <w:p w:rsidR="00CF6779" w:rsidRPr="000571F4" w:rsidRDefault="00CF6779" w:rsidP="00DB674E">
            <w:pPr>
              <w:pStyle w:val="gemtab11ptAbstand"/>
              <w:rPr>
                <w:sz w:val="20"/>
              </w:rPr>
            </w:pPr>
          </w:p>
        </w:tc>
      </w:tr>
      <w:tr w:rsidR="00CF6779" w:rsidRPr="000571F4">
        <w:tc>
          <w:tcPr>
            <w:tcW w:w="2088" w:type="dxa"/>
            <w:tcBorders>
              <w:bottom w:val="single" w:sz="6" w:space="0" w:color="000000"/>
            </w:tcBorders>
            <w:shd w:val="clear" w:color="auto" w:fill="auto"/>
          </w:tcPr>
          <w:p w:rsidR="00CF6779" w:rsidRPr="000571F4" w:rsidRDefault="00CF6779" w:rsidP="00DB674E">
            <w:pPr>
              <w:pStyle w:val="gemtab11ptAbstand"/>
              <w:rPr>
                <w:i/>
                <w:sz w:val="20"/>
              </w:rPr>
            </w:pPr>
            <w:r w:rsidRPr="000571F4">
              <w:rPr>
                <w:i/>
                <w:sz w:val="20"/>
              </w:rPr>
              <w:t>shortFileIdentifier</w:t>
            </w:r>
          </w:p>
        </w:tc>
        <w:tc>
          <w:tcPr>
            <w:tcW w:w="4680" w:type="dxa"/>
            <w:tcBorders>
              <w:bottom w:val="single" w:sz="6" w:space="0" w:color="000000"/>
            </w:tcBorders>
            <w:shd w:val="clear" w:color="auto" w:fill="auto"/>
          </w:tcPr>
          <w:p w:rsidR="00CF6779" w:rsidRPr="000571F4" w:rsidRDefault="00596EE0" w:rsidP="00DB674E">
            <w:pPr>
              <w:pStyle w:val="gemtab11ptAbstand"/>
              <w:rPr>
                <w:sz w:val="20"/>
              </w:rPr>
            </w:pPr>
            <w:r>
              <w:rPr>
                <w:sz w:val="20"/>
              </w:rPr>
              <w:t>‘</w:t>
            </w:r>
            <w:r w:rsidR="00CF6779" w:rsidRPr="000571F4">
              <w:rPr>
                <w:sz w:val="20"/>
              </w:rPr>
              <w:t>02</w:t>
            </w:r>
            <w:r>
              <w:rPr>
                <w:sz w:val="20"/>
              </w:rPr>
              <w:t>’</w:t>
            </w:r>
            <w:r w:rsidR="00CF6779" w:rsidRPr="000571F4">
              <w:rPr>
                <w:sz w:val="20"/>
              </w:rPr>
              <w:t>= 2</w:t>
            </w:r>
          </w:p>
        </w:tc>
        <w:tc>
          <w:tcPr>
            <w:tcW w:w="2160" w:type="dxa"/>
            <w:tcBorders>
              <w:bottom w:val="single" w:sz="6" w:space="0" w:color="000000"/>
            </w:tcBorders>
            <w:shd w:val="clear" w:color="auto" w:fill="auto"/>
          </w:tcPr>
          <w:p w:rsidR="00CF6779" w:rsidRPr="000571F4" w:rsidRDefault="00CF6779" w:rsidP="00DB674E">
            <w:pPr>
              <w:pStyle w:val="gemtab11ptAbstand"/>
              <w:rPr>
                <w:sz w:val="20"/>
              </w:rPr>
            </w:pPr>
          </w:p>
        </w:tc>
      </w:tr>
      <w:tr w:rsidR="00ED769B" w:rsidRPr="000571F4">
        <w:tc>
          <w:tcPr>
            <w:tcW w:w="2088" w:type="dxa"/>
            <w:tcBorders>
              <w:bottom w:val="single" w:sz="6" w:space="0" w:color="000000"/>
            </w:tcBorders>
            <w:shd w:val="clear" w:color="auto" w:fill="auto"/>
          </w:tcPr>
          <w:p w:rsidR="00ED769B" w:rsidRPr="000571F4" w:rsidRDefault="00ED769B" w:rsidP="00B120AA">
            <w:pPr>
              <w:pStyle w:val="gemtab11ptAbstand"/>
              <w:rPr>
                <w:i/>
                <w:sz w:val="20"/>
              </w:rPr>
            </w:pPr>
            <w:r w:rsidRPr="000571F4">
              <w:rPr>
                <w:i/>
                <w:sz w:val="20"/>
              </w:rPr>
              <w:t>numberOfOctet</w:t>
            </w:r>
          </w:p>
        </w:tc>
        <w:tc>
          <w:tcPr>
            <w:tcW w:w="4680" w:type="dxa"/>
            <w:tcBorders>
              <w:bottom w:val="single" w:sz="6" w:space="0" w:color="000000"/>
            </w:tcBorders>
            <w:shd w:val="clear" w:color="auto" w:fill="auto"/>
          </w:tcPr>
          <w:p w:rsidR="00ED769B" w:rsidRPr="000571F4" w:rsidRDefault="00596EE0" w:rsidP="00E06FF8">
            <w:pPr>
              <w:pStyle w:val="gemtab11ptAbstand"/>
              <w:rPr>
                <w:sz w:val="20"/>
              </w:rPr>
            </w:pPr>
            <w:r>
              <w:rPr>
                <w:sz w:val="20"/>
              </w:rPr>
              <w:t>‘</w:t>
            </w:r>
            <w:r w:rsidR="00DC196C">
              <w:rPr>
                <w:sz w:val="20"/>
              </w:rPr>
              <w:t>0</w:t>
            </w:r>
            <w:r w:rsidR="00A67E38" w:rsidRPr="000571F4">
              <w:rPr>
                <w:sz w:val="20"/>
              </w:rPr>
              <w:t>7</w:t>
            </w:r>
            <w:r w:rsidR="00DC196C">
              <w:rPr>
                <w:sz w:val="20"/>
              </w:rPr>
              <w:t xml:space="preserve"> </w:t>
            </w:r>
            <w:r w:rsidR="00A67E38" w:rsidRPr="000571F4">
              <w:rPr>
                <w:sz w:val="20"/>
              </w:rPr>
              <w:t>6C</w:t>
            </w:r>
            <w:r>
              <w:rPr>
                <w:sz w:val="20"/>
              </w:rPr>
              <w:t>’</w:t>
            </w:r>
            <w:r w:rsidR="00E06FF8" w:rsidRPr="000571F4">
              <w:rPr>
                <w:sz w:val="20"/>
              </w:rPr>
              <w:t xml:space="preserve"> Oktett = </w:t>
            </w:r>
            <w:r w:rsidR="00A67E38" w:rsidRPr="000571F4">
              <w:rPr>
                <w:sz w:val="20"/>
              </w:rPr>
              <w:t>1900</w:t>
            </w:r>
            <w:r w:rsidR="00E06FF8" w:rsidRPr="000571F4">
              <w:rPr>
                <w:sz w:val="20"/>
              </w:rPr>
              <w:t xml:space="preserve"> Oktett</w:t>
            </w:r>
          </w:p>
        </w:tc>
        <w:tc>
          <w:tcPr>
            <w:tcW w:w="2160" w:type="dxa"/>
            <w:tcBorders>
              <w:bottom w:val="single" w:sz="6" w:space="0" w:color="000000"/>
            </w:tcBorders>
            <w:shd w:val="clear" w:color="auto" w:fill="auto"/>
          </w:tcPr>
          <w:p w:rsidR="00ED769B" w:rsidRPr="000571F4" w:rsidRDefault="00ED769B" w:rsidP="00B120AA">
            <w:pPr>
              <w:pStyle w:val="gemtab11ptAbstand"/>
              <w:rPr>
                <w:sz w:val="20"/>
              </w:rPr>
            </w:pPr>
          </w:p>
        </w:tc>
      </w:tr>
      <w:tr w:rsidR="0047317C" w:rsidRPr="000571F4">
        <w:tc>
          <w:tcPr>
            <w:tcW w:w="2088" w:type="dxa"/>
            <w:tcBorders>
              <w:bottom w:val="single" w:sz="6" w:space="0" w:color="000000"/>
            </w:tcBorders>
            <w:shd w:val="clear" w:color="auto" w:fill="auto"/>
            <w:vAlign w:val="center"/>
          </w:tcPr>
          <w:p w:rsidR="0047317C" w:rsidRPr="000571F4" w:rsidRDefault="0047317C" w:rsidP="00260D4E">
            <w:pPr>
              <w:pStyle w:val="gemTab10pt"/>
              <w:rPr>
                <w:i/>
                <w:lang w:val="en-GB"/>
              </w:rPr>
            </w:pPr>
            <w:r w:rsidRPr="000571F4">
              <w:rPr>
                <w:i/>
              </w:rPr>
              <w:t>positionLogicalEndOfFile</w:t>
            </w:r>
          </w:p>
        </w:tc>
        <w:tc>
          <w:tcPr>
            <w:tcW w:w="4680" w:type="dxa"/>
            <w:tcBorders>
              <w:bottom w:val="single" w:sz="6" w:space="0" w:color="000000"/>
            </w:tcBorders>
            <w:shd w:val="clear" w:color="auto" w:fill="auto"/>
            <w:vAlign w:val="center"/>
          </w:tcPr>
          <w:p w:rsidR="0047317C" w:rsidRPr="000571F4" w:rsidRDefault="0047317C" w:rsidP="00260D4E">
            <w:pPr>
              <w:pStyle w:val="gemTab10pt"/>
            </w:pPr>
            <w:r w:rsidRPr="000571F4">
              <w:t>’0’</w:t>
            </w:r>
          </w:p>
        </w:tc>
        <w:tc>
          <w:tcPr>
            <w:tcW w:w="2160" w:type="dxa"/>
            <w:tcBorders>
              <w:bottom w:val="single" w:sz="6" w:space="0" w:color="000000"/>
            </w:tcBorders>
            <w:shd w:val="clear" w:color="auto" w:fill="auto"/>
            <w:vAlign w:val="center"/>
          </w:tcPr>
          <w:p w:rsidR="0047317C" w:rsidRPr="000571F4" w:rsidRDefault="0047317C" w:rsidP="00260D4E">
            <w:pPr>
              <w:pStyle w:val="gemTab10pt"/>
            </w:pPr>
            <w:r w:rsidRPr="000571F4">
              <w:t>wird personalisiert</w:t>
            </w:r>
          </w:p>
        </w:tc>
      </w:tr>
      <w:tr w:rsidR="0047317C" w:rsidRPr="000571F4">
        <w:tc>
          <w:tcPr>
            <w:tcW w:w="2088" w:type="dxa"/>
            <w:tcBorders>
              <w:bottom w:val="single" w:sz="6" w:space="0" w:color="000000"/>
            </w:tcBorders>
            <w:shd w:val="clear" w:color="auto" w:fill="auto"/>
          </w:tcPr>
          <w:p w:rsidR="0047317C" w:rsidRPr="000571F4" w:rsidRDefault="0047317C" w:rsidP="00DB674E">
            <w:pPr>
              <w:pStyle w:val="gemtab11ptAbstand"/>
              <w:rPr>
                <w:i/>
                <w:sz w:val="20"/>
              </w:rPr>
            </w:pPr>
            <w:r w:rsidRPr="000571F4">
              <w:rPr>
                <w:i/>
                <w:sz w:val="20"/>
              </w:rPr>
              <w:t>flagTransactionMode</w:t>
            </w:r>
          </w:p>
        </w:tc>
        <w:tc>
          <w:tcPr>
            <w:tcW w:w="4680" w:type="dxa"/>
            <w:tcBorders>
              <w:bottom w:val="single" w:sz="6" w:space="0" w:color="000000"/>
            </w:tcBorders>
            <w:shd w:val="clear" w:color="auto" w:fill="auto"/>
          </w:tcPr>
          <w:p w:rsidR="0047317C" w:rsidRPr="000571F4" w:rsidRDefault="0047317C" w:rsidP="00DB674E">
            <w:pPr>
              <w:pStyle w:val="gemtab11ptAbstand"/>
              <w:rPr>
                <w:sz w:val="20"/>
              </w:rPr>
            </w:pPr>
            <w:r w:rsidRPr="000571F4">
              <w:rPr>
                <w:sz w:val="20"/>
              </w:rPr>
              <w:t>False</w:t>
            </w:r>
          </w:p>
        </w:tc>
        <w:tc>
          <w:tcPr>
            <w:tcW w:w="2160" w:type="dxa"/>
            <w:tcBorders>
              <w:bottom w:val="single" w:sz="6" w:space="0" w:color="000000"/>
            </w:tcBorders>
            <w:shd w:val="clear" w:color="auto" w:fill="auto"/>
          </w:tcPr>
          <w:p w:rsidR="0047317C" w:rsidRPr="000571F4" w:rsidRDefault="0047317C" w:rsidP="00DB674E">
            <w:pPr>
              <w:pStyle w:val="gemtab11ptAbstand"/>
              <w:rPr>
                <w:sz w:val="20"/>
              </w:rPr>
            </w:pPr>
          </w:p>
        </w:tc>
      </w:tr>
      <w:tr w:rsidR="0047317C" w:rsidRPr="000571F4">
        <w:tc>
          <w:tcPr>
            <w:tcW w:w="2088" w:type="dxa"/>
            <w:tcBorders>
              <w:bottom w:val="single" w:sz="6" w:space="0" w:color="000000"/>
            </w:tcBorders>
            <w:shd w:val="clear" w:color="auto" w:fill="auto"/>
          </w:tcPr>
          <w:p w:rsidR="0047317C" w:rsidRPr="000571F4" w:rsidRDefault="0047317C" w:rsidP="00DB674E">
            <w:pPr>
              <w:pStyle w:val="gemtab11ptAbstand"/>
              <w:rPr>
                <w:i/>
                <w:sz w:val="20"/>
              </w:rPr>
            </w:pPr>
            <w:r w:rsidRPr="000571F4">
              <w:rPr>
                <w:i/>
                <w:sz w:val="20"/>
              </w:rPr>
              <w:t>flagChecksum</w:t>
            </w:r>
          </w:p>
        </w:tc>
        <w:tc>
          <w:tcPr>
            <w:tcW w:w="4680" w:type="dxa"/>
            <w:tcBorders>
              <w:bottom w:val="single" w:sz="6" w:space="0" w:color="000000"/>
            </w:tcBorders>
            <w:shd w:val="clear" w:color="auto" w:fill="auto"/>
          </w:tcPr>
          <w:p w:rsidR="0047317C" w:rsidRPr="000571F4" w:rsidRDefault="0047317C" w:rsidP="00DB674E">
            <w:pPr>
              <w:pStyle w:val="gemtab11ptAbstand"/>
              <w:rPr>
                <w:sz w:val="20"/>
              </w:rPr>
            </w:pPr>
            <w:r w:rsidRPr="000571F4">
              <w:rPr>
                <w:sz w:val="20"/>
              </w:rPr>
              <w:t>False</w:t>
            </w:r>
          </w:p>
        </w:tc>
        <w:tc>
          <w:tcPr>
            <w:tcW w:w="2160" w:type="dxa"/>
            <w:tcBorders>
              <w:bottom w:val="single" w:sz="6" w:space="0" w:color="000000"/>
            </w:tcBorders>
            <w:shd w:val="clear" w:color="auto" w:fill="auto"/>
          </w:tcPr>
          <w:p w:rsidR="0047317C" w:rsidRPr="000571F4" w:rsidRDefault="0047317C" w:rsidP="00DB674E">
            <w:pPr>
              <w:pStyle w:val="gemtab11ptAbstand"/>
              <w:rPr>
                <w:sz w:val="20"/>
              </w:rPr>
            </w:pPr>
          </w:p>
        </w:tc>
      </w:tr>
      <w:tr w:rsidR="0047317C" w:rsidRPr="000571F4">
        <w:tc>
          <w:tcPr>
            <w:tcW w:w="2088" w:type="dxa"/>
            <w:tcBorders>
              <w:bottom w:val="single" w:sz="6" w:space="0" w:color="000000"/>
            </w:tcBorders>
            <w:shd w:val="clear" w:color="auto" w:fill="auto"/>
          </w:tcPr>
          <w:p w:rsidR="0047317C" w:rsidRPr="000571F4" w:rsidRDefault="0047317C" w:rsidP="00DB674E">
            <w:pPr>
              <w:pStyle w:val="gemtab11ptAbstand"/>
              <w:rPr>
                <w:i/>
                <w:sz w:val="20"/>
              </w:rPr>
            </w:pPr>
            <w:r w:rsidRPr="000571F4">
              <w:rPr>
                <w:i/>
                <w:sz w:val="20"/>
              </w:rPr>
              <w:t>lifeCycleStatus</w:t>
            </w:r>
          </w:p>
        </w:tc>
        <w:tc>
          <w:tcPr>
            <w:tcW w:w="4680" w:type="dxa"/>
            <w:tcBorders>
              <w:bottom w:val="single" w:sz="6" w:space="0" w:color="000000"/>
            </w:tcBorders>
            <w:shd w:val="clear" w:color="auto" w:fill="auto"/>
          </w:tcPr>
          <w:p w:rsidR="0047317C" w:rsidRPr="000571F4" w:rsidRDefault="0047317C" w:rsidP="00DB674E">
            <w:pPr>
              <w:pStyle w:val="gemtab11ptAbstand"/>
              <w:rPr>
                <w:sz w:val="20"/>
              </w:rPr>
            </w:pPr>
            <w:r w:rsidRPr="000571F4">
              <w:rPr>
                <w:sz w:val="20"/>
              </w:rPr>
              <w:t>„Operational state (activated)“</w:t>
            </w:r>
          </w:p>
        </w:tc>
        <w:tc>
          <w:tcPr>
            <w:tcW w:w="2160" w:type="dxa"/>
            <w:tcBorders>
              <w:bottom w:val="single" w:sz="6" w:space="0" w:color="000000"/>
            </w:tcBorders>
            <w:shd w:val="clear" w:color="auto" w:fill="auto"/>
          </w:tcPr>
          <w:p w:rsidR="0047317C" w:rsidRPr="000571F4" w:rsidRDefault="0047317C" w:rsidP="00DB674E">
            <w:pPr>
              <w:pStyle w:val="gemtab11ptAbstand"/>
              <w:rPr>
                <w:sz w:val="20"/>
              </w:rPr>
            </w:pPr>
          </w:p>
        </w:tc>
      </w:tr>
      <w:tr w:rsidR="0047317C" w:rsidRPr="000571F4">
        <w:tc>
          <w:tcPr>
            <w:tcW w:w="2088" w:type="dxa"/>
            <w:tcBorders>
              <w:bottom w:val="single" w:sz="6" w:space="0" w:color="000000"/>
            </w:tcBorders>
            <w:shd w:val="clear" w:color="auto" w:fill="auto"/>
          </w:tcPr>
          <w:p w:rsidR="0047317C" w:rsidRPr="000571F4" w:rsidRDefault="0047317C" w:rsidP="0050009E">
            <w:pPr>
              <w:pStyle w:val="gemtab11ptAbstand"/>
              <w:rPr>
                <w:i/>
                <w:sz w:val="20"/>
              </w:rPr>
            </w:pPr>
            <w:r w:rsidRPr="000571F4">
              <w:rPr>
                <w:i/>
                <w:sz w:val="20"/>
              </w:rPr>
              <w:t>shareable</w:t>
            </w:r>
          </w:p>
        </w:tc>
        <w:tc>
          <w:tcPr>
            <w:tcW w:w="4680" w:type="dxa"/>
            <w:tcBorders>
              <w:bottom w:val="single" w:sz="6" w:space="0" w:color="000000"/>
            </w:tcBorders>
            <w:shd w:val="clear" w:color="auto" w:fill="auto"/>
          </w:tcPr>
          <w:p w:rsidR="0047317C" w:rsidRPr="000571F4" w:rsidRDefault="0047317C" w:rsidP="0050009E">
            <w:pPr>
              <w:pStyle w:val="gemtab11ptAbstand"/>
              <w:rPr>
                <w:sz w:val="20"/>
              </w:rPr>
            </w:pPr>
            <w:r w:rsidRPr="000571F4">
              <w:rPr>
                <w:sz w:val="20"/>
              </w:rPr>
              <w:t>True</w:t>
            </w:r>
          </w:p>
        </w:tc>
        <w:tc>
          <w:tcPr>
            <w:tcW w:w="2160" w:type="dxa"/>
            <w:tcBorders>
              <w:bottom w:val="single" w:sz="6" w:space="0" w:color="000000"/>
            </w:tcBorders>
            <w:shd w:val="clear" w:color="auto" w:fill="auto"/>
          </w:tcPr>
          <w:p w:rsidR="0047317C" w:rsidRPr="000571F4" w:rsidRDefault="0047317C" w:rsidP="00DB674E">
            <w:pPr>
              <w:pStyle w:val="gemVerz2"/>
              <w:rPr>
                <w:sz w:val="20"/>
              </w:rPr>
            </w:pPr>
          </w:p>
        </w:tc>
      </w:tr>
      <w:tr w:rsidR="00D655AD" w:rsidRPr="000571F4">
        <w:tc>
          <w:tcPr>
            <w:tcW w:w="2088" w:type="dxa"/>
            <w:tcBorders>
              <w:bottom w:val="single" w:sz="4" w:space="0" w:color="auto"/>
            </w:tcBorders>
            <w:shd w:val="clear" w:color="auto" w:fill="auto"/>
          </w:tcPr>
          <w:p w:rsidR="00D655AD" w:rsidRPr="000571F4" w:rsidRDefault="00D655AD" w:rsidP="00DB674E">
            <w:pPr>
              <w:pStyle w:val="gemtab11ptAbstand"/>
              <w:rPr>
                <w:sz w:val="20"/>
              </w:rPr>
            </w:pPr>
            <w:r w:rsidRPr="000571F4">
              <w:rPr>
                <w:sz w:val="20"/>
              </w:rPr>
              <w:t>body</w:t>
            </w:r>
          </w:p>
        </w:tc>
        <w:tc>
          <w:tcPr>
            <w:tcW w:w="4680" w:type="dxa"/>
            <w:tcBorders>
              <w:bottom w:val="single" w:sz="4" w:space="0" w:color="auto"/>
            </w:tcBorders>
            <w:shd w:val="clear" w:color="auto" w:fill="auto"/>
          </w:tcPr>
          <w:p w:rsidR="00D655AD" w:rsidRPr="000571F4" w:rsidRDefault="007A4ACC" w:rsidP="00AE59EB">
            <w:pPr>
              <w:pStyle w:val="gemtab11ptAbstand"/>
              <w:rPr>
                <w:sz w:val="20"/>
              </w:rPr>
            </w:pPr>
            <w:r w:rsidRPr="000571F4">
              <w:rPr>
                <w:sz w:val="20"/>
              </w:rPr>
              <w:t>kein Inhalt</w:t>
            </w:r>
          </w:p>
        </w:tc>
        <w:tc>
          <w:tcPr>
            <w:tcW w:w="2160" w:type="dxa"/>
            <w:tcBorders>
              <w:bottom w:val="single" w:sz="4" w:space="0" w:color="auto"/>
            </w:tcBorders>
            <w:shd w:val="clear" w:color="auto" w:fill="auto"/>
          </w:tcPr>
          <w:p w:rsidR="00D655AD" w:rsidRPr="000571F4" w:rsidRDefault="00D655AD" w:rsidP="00DB674E">
            <w:pPr>
              <w:pStyle w:val="gemtab11ptAbstand"/>
              <w:rPr>
                <w:sz w:val="20"/>
              </w:rPr>
            </w:pPr>
            <w:r w:rsidRPr="000571F4">
              <w:rPr>
                <w:sz w:val="20"/>
              </w:rPr>
              <w:t>wird personalisiert</w:t>
            </w:r>
          </w:p>
        </w:tc>
      </w:tr>
      <w:tr w:rsidR="00D655AD" w:rsidRPr="000571F4">
        <w:tc>
          <w:tcPr>
            <w:tcW w:w="8928" w:type="dxa"/>
            <w:gridSpan w:val="3"/>
            <w:tcBorders>
              <w:bottom w:val="single" w:sz="6" w:space="0" w:color="000000"/>
            </w:tcBorders>
            <w:shd w:val="clear" w:color="auto" w:fill="E0E0E0"/>
          </w:tcPr>
          <w:p w:rsidR="00D655AD" w:rsidRPr="000571F4" w:rsidRDefault="00D655AD" w:rsidP="00DB674E">
            <w:pPr>
              <w:pStyle w:val="gemtab11ptAbstand"/>
              <w:rPr>
                <w:b/>
                <w:sz w:val="20"/>
              </w:rPr>
            </w:pPr>
            <w:r w:rsidRPr="000571F4">
              <w:rPr>
                <w:b/>
                <w:sz w:val="20"/>
              </w:rPr>
              <w:t>Zugriffsregel für logischen LCS „Operational state (activated)”</w:t>
            </w:r>
          </w:p>
        </w:tc>
      </w:tr>
      <w:tr w:rsidR="00D655AD" w:rsidRPr="000571F4">
        <w:tc>
          <w:tcPr>
            <w:tcW w:w="2088" w:type="dxa"/>
            <w:tcBorders>
              <w:bottom w:val="single" w:sz="4" w:space="0" w:color="auto"/>
            </w:tcBorders>
            <w:shd w:val="clear" w:color="auto" w:fill="E0E0E0"/>
          </w:tcPr>
          <w:p w:rsidR="00D655AD" w:rsidRPr="000571F4" w:rsidRDefault="00D655AD" w:rsidP="00DB674E">
            <w:pPr>
              <w:pStyle w:val="gemtab11ptAbstand"/>
              <w:rPr>
                <w:b/>
                <w:sz w:val="20"/>
              </w:rPr>
            </w:pPr>
            <w:r w:rsidRPr="000571F4">
              <w:rPr>
                <w:b/>
                <w:sz w:val="20"/>
              </w:rPr>
              <w:lastRenderedPageBreak/>
              <w:t>Zugriffsart</w:t>
            </w:r>
          </w:p>
        </w:tc>
        <w:tc>
          <w:tcPr>
            <w:tcW w:w="4680" w:type="dxa"/>
            <w:tcBorders>
              <w:bottom w:val="single" w:sz="4" w:space="0" w:color="auto"/>
            </w:tcBorders>
            <w:shd w:val="clear" w:color="auto" w:fill="E0E0E0"/>
          </w:tcPr>
          <w:p w:rsidR="00D655AD" w:rsidRPr="000571F4" w:rsidRDefault="00D655AD" w:rsidP="00DB674E">
            <w:pPr>
              <w:pStyle w:val="gemtab11ptAbstand"/>
              <w:rPr>
                <w:b/>
                <w:sz w:val="20"/>
              </w:rPr>
            </w:pPr>
            <w:r w:rsidRPr="000571F4">
              <w:rPr>
                <w:b/>
                <w:sz w:val="20"/>
              </w:rPr>
              <w:t>Zugriffsbedingung</w:t>
            </w:r>
          </w:p>
        </w:tc>
        <w:tc>
          <w:tcPr>
            <w:tcW w:w="2160" w:type="dxa"/>
            <w:tcBorders>
              <w:bottom w:val="single" w:sz="4" w:space="0" w:color="auto"/>
            </w:tcBorders>
            <w:shd w:val="clear" w:color="auto" w:fill="E0E0E0"/>
          </w:tcPr>
          <w:p w:rsidR="00D655AD" w:rsidRPr="000571F4" w:rsidRDefault="00D655AD" w:rsidP="00DB674E">
            <w:pPr>
              <w:pStyle w:val="gemtab11ptAbstand"/>
              <w:rPr>
                <w:b/>
                <w:sz w:val="20"/>
              </w:rPr>
            </w:pPr>
            <w:r w:rsidRPr="000571F4">
              <w:rPr>
                <w:b/>
                <w:sz w:val="20"/>
              </w:rPr>
              <w:t>Bemerkung</w:t>
            </w:r>
          </w:p>
        </w:tc>
      </w:tr>
      <w:tr w:rsidR="00D655AD" w:rsidRPr="000571F4">
        <w:tc>
          <w:tcPr>
            <w:tcW w:w="2088" w:type="dxa"/>
            <w:shd w:val="clear" w:color="auto" w:fill="auto"/>
          </w:tcPr>
          <w:p w:rsidR="00D655AD" w:rsidRPr="000571F4" w:rsidRDefault="00D655AD" w:rsidP="00DB674E">
            <w:pPr>
              <w:pStyle w:val="gemtab11ptAbstand"/>
              <w:rPr>
                <w:sz w:val="20"/>
              </w:rPr>
            </w:pPr>
            <w:r w:rsidRPr="000571F4">
              <w:rPr>
                <w:rFonts w:eastAsia="Times New Roman"/>
                <w:smallCaps/>
                <w:sz w:val="20"/>
              </w:rPr>
              <w:t>Read</w:t>
            </w:r>
            <w:r w:rsidRPr="000571F4">
              <w:rPr>
                <w:rFonts w:eastAsia="Times New Roman"/>
                <w:smallCaps/>
                <w:sz w:val="20"/>
              </w:rPr>
              <w:tab/>
              <w:t>Binary</w:t>
            </w:r>
          </w:p>
        </w:tc>
        <w:tc>
          <w:tcPr>
            <w:tcW w:w="4680" w:type="dxa"/>
            <w:shd w:val="clear" w:color="auto" w:fill="auto"/>
          </w:tcPr>
          <w:p w:rsidR="00D655AD" w:rsidRPr="000571F4" w:rsidRDefault="00D655AD" w:rsidP="00DB674E">
            <w:pPr>
              <w:pStyle w:val="gemtab11ptAbstand"/>
              <w:rPr>
                <w:sz w:val="20"/>
              </w:rPr>
            </w:pPr>
            <w:r w:rsidRPr="000571F4">
              <w:rPr>
                <w:sz w:val="20"/>
              </w:rPr>
              <w:t>ALWAYS</w:t>
            </w:r>
          </w:p>
        </w:tc>
        <w:tc>
          <w:tcPr>
            <w:tcW w:w="2160" w:type="dxa"/>
            <w:shd w:val="clear" w:color="auto" w:fill="auto"/>
          </w:tcPr>
          <w:p w:rsidR="00D655AD" w:rsidRPr="000571F4" w:rsidRDefault="00D655AD" w:rsidP="00DB674E">
            <w:pPr>
              <w:pStyle w:val="gemtab11ptAbstand"/>
              <w:rPr>
                <w:sz w:val="20"/>
              </w:rPr>
            </w:pPr>
          </w:p>
        </w:tc>
      </w:tr>
      <w:tr w:rsidR="00D818B5" w:rsidRPr="00D818B5">
        <w:tc>
          <w:tcPr>
            <w:tcW w:w="2088" w:type="dxa"/>
            <w:shd w:val="clear" w:color="auto" w:fill="auto"/>
          </w:tcPr>
          <w:p w:rsidR="00D818B5" w:rsidRPr="001342B7" w:rsidRDefault="00D818B5" w:rsidP="00D818B5">
            <w:pPr>
              <w:pStyle w:val="gemtab11ptAbstand"/>
              <w:spacing w:before="0" w:after="0"/>
              <w:rPr>
                <w:smallCaps/>
                <w:sz w:val="20"/>
                <w:lang w:val="en-GB"/>
              </w:rPr>
            </w:pPr>
            <w:r w:rsidRPr="001342B7">
              <w:rPr>
                <w:smallCaps/>
                <w:sz w:val="20"/>
                <w:lang w:val="en-GB"/>
              </w:rPr>
              <w:t>Delete</w:t>
            </w:r>
          </w:p>
          <w:p w:rsidR="00D818B5" w:rsidRPr="001342B7" w:rsidRDefault="00D818B5" w:rsidP="00D818B5">
            <w:pPr>
              <w:pStyle w:val="gemtab11ptAbstand"/>
              <w:spacing w:before="0" w:after="0"/>
              <w:rPr>
                <w:smallCaps/>
                <w:sz w:val="20"/>
                <w:lang w:val="en-GB"/>
              </w:rPr>
            </w:pPr>
            <w:r w:rsidRPr="001342B7">
              <w:rPr>
                <w:smallCaps/>
                <w:sz w:val="20"/>
                <w:lang w:val="en-GB"/>
              </w:rPr>
              <w:t>Set Logical EOF</w:t>
            </w:r>
          </w:p>
          <w:p w:rsidR="00D818B5" w:rsidRPr="001342B7" w:rsidRDefault="00D818B5" w:rsidP="00D818B5">
            <w:pPr>
              <w:pStyle w:val="gemtab11ptAbstand"/>
              <w:spacing w:before="0" w:after="0"/>
              <w:rPr>
                <w:rFonts w:eastAsia="Times New Roman"/>
                <w:smallCaps/>
                <w:sz w:val="20"/>
                <w:lang w:val="en-US"/>
              </w:rPr>
            </w:pPr>
            <w:r w:rsidRPr="001342B7">
              <w:rPr>
                <w:smallCaps/>
                <w:sz w:val="20"/>
                <w:lang w:val="en-US"/>
              </w:rPr>
              <w:t>Write</w:t>
            </w:r>
            <w:r w:rsidRPr="001342B7">
              <w:rPr>
                <w:smallCaps/>
                <w:sz w:val="20"/>
                <w:lang w:val="en-US"/>
              </w:rPr>
              <w:tab/>
              <w:t>Binary</w:t>
            </w:r>
          </w:p>
        </w:tc>
        <w:tc>
          <w:tcPr>
            <w:tcW w:w="4680" w:type="dxa"/>
            <w:shd w:val="clear" w:color="auto" w:fill="auto"/>
          </w:tcPr>
          <w:p w:rsidR="00D818B5" w:rsidRPr="001342B7" w:rsidRDefault="00D818B5" w:rsidP="00DE3C08">
            <w:pPr>
              <w:pStyle w:val="gemtab11ptAbstand"/>
              <w:rPr>
                <w:sz w:val="20"/>
                <w:lang w:val="en-US"/>
              </w:rPr>
            </w:pPr>
            <w:r w:rsidRPr="001342B7">
              <w:rPr>
                <w:sz w:val="20"/>
                <w:lang w:val="en-GB"/>
              </w:rPr>
              <w:t>AUT_CMS OR AUT_CUP</w:t>
            </w:r>
          </w:p>
        </w:tc>
        <w:tc>
          <w:tcPr>
            <w:tcW w:w="2160" w:type="dxa"/>
            <w:shd w:val="clear" w:color="auto" w:fill="auto"/>
          </w:tcPr>
          <w:p w:rsidR="00D818B5" w:rsidRPr="001342B7" w:rsidRDefault="00D818B5" w:rsidP="00C057E9">
            <w:pPr>
              <w:pStyle w:val="gemtab11ptAbstand"/>
              <w:rPr>
                <w:sz w:val="20"/>
              </w:rPr>
            </w:pPr>
            <w:r w:rsidRPr="001342B7">
              <w:rPr>
                <w:sz w:val="20"/>
              </w:rPr>
              <w:t xml:space="preserve">siehe </w:t>
            </w:r>
            <w:r w:rsidR="00C057E9" w:rsidRPr="001342B7">
              <w:rPr>
                <w:sz w:val="20"/>
              </w:rPr>
              <w:fldChar w:fldCharType="begin"/>
            </w:r>
            <w:r w:rsidR="00C057E9" w:rsidRPr="001342B7">
              <w:rPr>
                <w:sz w:val="20"/>
              </w:rPr>
              <w:instrText xml:space="preserve"> REF _Ref396805235 \r \h </w:instrText>
            </w:r>
            <w:r w:rsidR="001342B7">
              <w:rPr>
                <w:sz w:val="20"/>
              </w:rPr>
              <w:instrText xml:space="preserve"> \* MERGEFORMAT </w:instrText>
            </w:r>
            <w:r w:rsidR="00C057E9" w:rsidRPr="001342B7">
              <w:rPr>
                <w:sz w:val="20"/>
              </w:rPr>
            </w:r>
            <w:r w:rsidR="00C057E9" w:rsidRPr="001342B7">
              <w:rPr>
                <w:sz w:val="20"/>
              </w:rPr>
              <w:fldChar w:fldCharType="separate"/>
            </w:r>
            <w:r w:rsidR="00997CBB">
              <w:rPr>
                <w:sz w:val="20"/>
              </w:rPr>
              <w:t>Hinweis 56:</w:t>
            </w:r>
            <w:r w:rsidR="00C057E9" w:rsidRPr="001342B7">
              <w:rPr>
                <w:sz w:val="20"/>
              </w:rPr>
              <w:fldChar w:fldCharType="end"/>
            </w:r>
          </w:p>
        </w:tc>
      </w:tr>
      <w:tr w:rsidR="00D818B5" w:rsidRPr="000571F4">
        <w:tc>
          <w:tcPr>
            <w:tcW w:w="2088" w:type="dxa"/>
            <w:tcBorders>
              <w:bottom w:val="single" w:sz="4" w:space="0" w:color="auto"/>
            </w:tcBorders>
            <w:shd w:val="clear" w:color="auto" w:fill="auto"/>
          </w:tcPr>
          <w:p w:rsidR="00D818B5" w:rsidRPr="000571F4" w:rsidRDefault="00D818B5" w:rsidP="00DB674E">
            <w:pPr>
              <w:pStyle w:val="gemtab11ptAbstand"/>
              <w:rPr>
                <w:sz w:val="20"/>
              </w:rPr>
            </w:pPr>
            <w:r w:rsidRPr="000571F4">
              <w:rPr>
                <w:sz w:val="20"/>
              </w:rPr>
              <w:t>andere</w:t>
            </w:r>
          </w:p>
        </w:tc>
        <w:tc>
          <w:tcPr>
            <w:tcW w:w="4680" w:type="dxa"/>
            <w:tcBorders>
              <w:bottom w:val="single" w:sz="4" w:space="0" w:color="auto"/>
            </w:tcBorders>
            <w:shd w:val="clear" w:color="auto" w:fill="auto"/>
          </w:tcPr>
          <w:p w:rsidR="00D818B5" w:rsidRPr="000571F4" w:rsidRDefault="00D818B5" w:rsidP="00DB674E">
            <w:pPr>
              <w:pStyle w:val="gemtab11ptAbstand"/>
              <w:rPr>
                <w:sz w:val="20"/>
              </w:rPr>
            </w:pPr>
            <w:r w:rsidRPr="000571F4">
              <w:rPr>
                <w:sz w:val="20"/>
              </w:rPr>
              <w:t>NEVER</w:t>
            </w:r>
          </w:p>
        </w:tc>
        <w:tc>
          <w:tcPr>
            <w:tcW w:w="2160" w:type="dxa"/>
            <w:tcBorders>
              <w:bottom w:val="single" w:sz="4" w:space="0" w:color="auto"/>
            </w:tcBorders>
            <w:shd w:val="clear" w:color="auto" w:fill="auto"/>
          </w:tcPr>
          <w:p w:rsidR="00D818B5" w:rsidRPr="000571F4" w:rsidRDefault="00D818B5" w:rsidP="00DB674E">
            <w:pPr>
              <w:pStyle w:val="gemtab11ptAbstand"/>
              <w:rPr>
                <w:sz w:val="20"/>
              </w:rPr>
            </w:pPr>
          </w:p>
        </w:tc>
      </w:tr>
      <w:tr w:rsidR="00D818B5" w:rsidRPr="000571F4">
        <w:tc>
          <w:tcPr>
            <w:tcW w:w="8928" w:type="dxa"/>
            <w:gridSpan w:val="3"/>
            <w:tcBorders>
              <w:bottom w:val="single" w:sz="6" w:space="0" w:color="000000"/>
            </w:tcBorders>
            <w:shd w:val="clear" w:color="auto" w:fill="E0E0E0"/>
          </w:tcPr>
          <w:p w:rsidR="00D818B5" w:rsidRPr="000571F4" w:rsidRDefault="00D818B5" w:rsidP="00DB674E">
            <w:pPr>
              <w:pStyle w:val="gemtab11ptAbstand"/>
              <w:rPr>
                <w:b/>
                <w:sz w:val="20"/>
              </w:rPr>
            </w:pPr>
            <w:r w:rsidRPr="000571F4">
              <w:rPr>
                <w:b/>
                <w:sz w:val="20"/>
              </w:rPr>
              <w:t>Zugriffsregel für logischen LCS „Operational state (deactivated)”</w:t>
            </w:r>
          </w:p>
        </w:tc>
      </w:tr>
      <w:tr w:rsidR="00D818B5" w:rsidRPr="000571F4">
        <w:tc>
          <w:tcPr>
            <w:tcW w:w="2088" w:type="dxa"/>
            <w:shd w:val="clear" w:color="auto" w:fill="E0E0E0"/>
          </w:tcPr>
          <w:p w:rsidR="00D818B5" w:rsidRPr="000571F4" w:rsidRDefault="00D818B5" w:rsidP="00DB674E">
            <w:pPr>
              <w:pStyle w:val="gemtab11ptAbstand"/>
              <w:rPr>
                <w:b/>
                <w:sz w:val="20"/>
              </w:rPr>
            </w:pPr>
            <w:r w:rsidRPr="000571F4">
              <w:rPr>
                <w:b/>
                <w:sz w:val="20"/>
              </w:rPr>
              <w:t>Zugriffsart</w:t>
            </w:r>
          </w:p>
        </w:tc>
        <w:tc>
          <w:tcPr>
            <w:tcW w:w="4680" w:type="dxa"/>
            <w:shd w:val="clear" w:color="auto" w:fill="E0E0E0"/>
          </w:tcPr>
          <w:p w:rsidR="00D818B5" w:rsidRPr="000571F4" w:rsidRDefault="00D818B5" w:rsidP="00DB674E">
            <w:pPr>
              <w:pStyle w:val="gemtab11ptAbstand"/>
              <w:rPr>
                <w:b/>
                <w:sz w:val="20"/>
              </w:rPr>
            </w:pPr>
            <w:r w:rsidRPr="000571F4">
              <w:rPr>
                <w:b/>
                <w:sz w:val="20"/>
              </w:rPr>
              <w:t>Zugriffsbedingung</w:t>
            </w:r>
          </w:p>
        </w:tc>
        <w:tc>
          <w:tcPr>
            <w:tcW w:w="2160" w:type="dxa"/>
            <w:shd w:val="clear" w:color="auto" w:fill="E0E0E0"/>
          </w:tcPr>
          <w:p w:rsidR="00D818B5" w:rsidRPr="000571F4" w:rsidRDefault="00D818B5" w:rsidP="00DB674E">
            <w:pPr>
              <w:pStyle w:val="gemtab11ptAbstand"/>
              <w:rPr>
                <w:b/>
                <w:sz w:val="20"/>
              </w:rPr>
            </w:pPr>
            <w:r w:rsidRPr="000571F4">
              <w:rPr>
                <w:b/>
                <w:sz w:val="20"/>
              </w:rPr>
              <w:t>Bemerkung</w:t>
            </w:r>
          </w:p>
        </w:tc>
      </w:tr>
      <w:tr w:rsidR="00D818B5" w:rsidRPr="000571F4">
        <w:tc>
          <w:tcPr>
            <w:tcW w:w="2088" w:type="dxa"/>
            <w:tcBorders>
              <w:bottom w:val="single" w:sz="4" w:space="0" w:color="auto"/>
            </w:tcBorders>
            <w:shd w:val="clear" w:color="auto" w:fill="auto"/>
          </w:tcPr>
          <w:p w:rsidR="00D818B5" w:rsidRPr="000571F4" w:rsidRDefault="00D818B5" w:rsidP="00DB674E">
            <w:pPr>
              <w:pStyle w:val="gemtab11ptAbstand"/>
              <w:rPr>
                <w:sz w:val="20"/>
              </w:rPr>
            </w:pPr>
            <w:r w:rsidRPr="000571F4">
              <w:rPr>
                <w:sz w:val="20"/>
              </w:rPr>
              <w:t>alle</w:t>
            </w:r>
          </w:p>
        </w:tc>
        <w:tc>
          <w:tcPr>
            <w:tcW w:w="4680" w:type="dxa"/>
            <w:tcBorders>
              <w:bottom w:val="single" w:sz="4" w:space="0" w:color="auto"/>
            </w:tcBorders>
            <w:shd w:val="clear" w:color="auto" w:fill="auto"/>
          </w:tcPr>
          <w:p w:rsidR="00D818B5" w:rsidRPr="000571F4" w:rsidRDefault="00D818B5" w:rsidP="00DB674E">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D818B5" w:rsidRPr="000571F4" w:rsidRDefault="00D818B5" w:rsidP="00DB674E">
            <w:pPr>
              <w:pStyle w:val="gemtab11ptAbstand"/>
              <w:rPr>
                <w:sz w:val="20"/>
              </w:rPr>
            </w:pPr>
          </w:p>
        </w:tc>
      </w:tr>
      <w:tr w:rsidR="00D818B5" w:rsidRPr="000571F4">
        <w:tc>
          <w:tcPr>
            <w:tcW w:w="8928" w:type="dxa"/>
            <w:gridSpan w:val="3"/>
            <w:shd w:val="clear" w:color="auto" w:fill="E6E6E6"/>
          </w:tcPr>
          <w:p w:rsidR="00D818B5" w:rsidRPr="000571F4" w:rsidRDefault="00D818B5" w:rsidP="00DB674E">
            <w:pPr>
              <w:pStyle w:val="gemtab11ptAbstand"/>
              <w:rPr>
                <w:b/>
                <w:sz w:val="20"/>
              </w:rPr>
            </w:pPr>
            <w:r w:rsidRPr="000571F4">
              <w:rPr>
                <w:b/>
                <w:sz w:val="20"/>
              </w:rPr>
              <w:t>Zugriffsregel für logischen LCS „Termination state“</w:t>
            </w:r>
          </w:p>
        </w:tc>
      </w:tr>
      <w:tr w:rsidR="00D818B5" w:rsidRPr="000571F4">
        <w:tc>
          <w:tcPr>
            <w:tcW w:w="2088" w:type="dxa"/>
            <w:shd w:val="clear" w:color="auto" w:fill="E6E6E6"/>
          </w:tcPr>
          <w:p w:rsidR="00D818B5" w:rsidRPr="000571F4" w:rsidRDefault="00D818B5" w:rsidP="00DB674E">
            <w:pPr>
              <w:pStyle w:val="gemtab11ptAbstand"/>
              <w:rPr>
                <w:b/>
                <w:sz w:val="20"/>
              </w:rPr>
            </w:pPr>
            <w:r w:rsidRPr="000571F4">
              <w:rPr>
                <w:b/>
                <w:sz w:val="20"/>
              </w:rPr>
              <w:t>Zugriffsart</w:t>
            </w:r>
          </w:p>
        </w:tc>
        <w:tc>
          <w:tcPr>
            <w:tcW w:w="4680" w:type="dxa"/>
            <w:shd w:val="clear" w:color="auto" w:fill="E6E6E6"/>
          </w:tcPr>
          <w:p w:rsidR="00D818B5" w:rsidRPr="000571F4" w:rsidRDefault="00D818B5" w:rsidP="00DB674E">
            <w:pPr>
              <w:pStyle w:val="gemtab11ptAbstand"/>
              <w:rPr>
                <w:b/>
                <w:sz w:val="20"/>
              </w:rPr>
            </w:pPr>
            <w:r w:rsidRPr="000571F4">
              <w:rPr>
                <w:b/>
                <w:sz w:val="20"/>
              </w:rPr>
              <w:t>Zugriffsbedingung</w:t>
            </w:r>
          </w:p>
        </w:tc>
        <w:tc>
          <w:tcPr>
            <w:tcW w:w="2160" w:type="dxa"/>
            <w:shd w:val="clear" w:color="auto" w:fill="E6E6E6"/>
          </w:tcPr>
          <w:p w:rsidR="00D818B5" w:rsidRPr="000571F4" w:rsidRDefault="00D818B5" w:rsidP="00DB674E">
            <w:pPr>
              <w:pStyle w:val="gemtab11ptAbstand"/>
              <w:rPr>
                <w:b/>
                <w:sz w:val="20"/>
              </w:rPr>
            </w:pPr>
            <w:r w:rsidRPr="000571F4">
              <w:rPr>
                <w:b/>
                <w:sz w:val="20"/>
              </w:rPr>
              <w:t>Bemerkung</w:t>
            </w:r>
          </w:p>
        </w:tc>
      </w:tr>
      <w:tr w:rsidR="00D818B5" w:rsidRPr="000571F4">
        <w:tc>
          <w:tcPr>
            <w:tcW w:w="2088" w:type="dxa"/>
            <w:shd w:val="clear" w:color="auto" w:fill="auto"/>
          </w:tcPr>
          <w:p w:rsidR="00D818B5" w:rsidRPr="000571F4" w:rsidRDefault="00D818B5" w:rsidP="00DB674E">
            <w:pPr>
              <w:pStyle w:val="gemtab11ptAbstand"/>
              <w:rPr>
                <w:sz w:val="20"/>
              </w:rPr>
            </w:pPr>
            <w:r w:rsidRPr="000571F4">
              <w:rPr>
                <w:sz w:val="20"/>
              </w:rPr>
              <w:t>alle</w:t>
            </w:r>
          </w:p>
        </w:tc>
        <w:tc>
          <w:tcPr>
            <w:tcW w:w="4680" w:type="dxa"/>
            <w:shd w:val="clear" w:color="auto" w:fill="auto"/>
          </w:tcPr>
          <w:p w:rsidR="00D818B5" w:rsidRPr="000571F4" w:rsidRDefault="00D818B5" w:rsidP="00DB674E">
            <w:pPr>
              <w:pStyle w:val="gemtab11ptAbstand"/>
              <w:rPr>
                <w:sz w:val="20"/>
              </w:rPr>
            </w:pPr>
            <w:r w:rsidRPr="000571F4">
              <w:rPr>
                <w:sz w:val="20"/>
              </w:rPr>
              <w:t>herstellerspezifisch</w:t>
            </w:r>
          </w:p>
        </w:tc>
        <w:tc>
          <w:tcPr>
            <w:tcW w:w="2160" w:type="dxa"/>
            <w:shd w:val="clear" w:color="auto" w:fill="auto"/>
          </w:tcPr>
          <w:p w:rsidR="00D818B5" w:rsidRPr="000571F4" w:rsidRDefault="00D818B5" w:rsidP="00DB674E">
            <w:pPr>
              <w:pStyle w:val="gemtab11ptAbstand"/>
              <w:rPr>
                <w:sz w:val="20"/>
              </w:rPr>
            </w:pPr>
          </w:p>
        </w:tc>
      </w:tr>
    </w:tbl>
    <w:p w:rsidR="00AE4B6A" w:rsidRDefault="00AE4B6A" w:rsidP="003F1CC7">
      <w:pPr>
        <w:pStyle w:val="gemEinzug"/>
        <w:rPr>
          <w:b/>
        </w:rPr>
      </w:pPr>
    </w:p>
    <w:p w:rsidR="003F1CC7" w:rsidRPr="00AE4B6A" w:rsidRDefault="00AE4B6A" w:rsidP="00AE4B6A">
      <w:pPr>
        <w:pStyle w:val="gemStandard"/>
      </w:pPr>
      <w:r>
        <w:rPr>
          <w:b/>
        </w:rPr>
        <w:sym w:font="Wingdings" w:char="F0D5"/>
      </w:r>
    </w:p>
    <w:p w:rsidR="003F1CC7" w:rsidRPr="000571F4" w:rsidRDefault="003F1CC7" w:rsidP="003F1CC7">
      <w:pPr>
        <w:pStyle w:val="afiHinweise"/>
        <w:numPr>
          <w:ilvl w:val="0"/>
          <w:numId w:val="0"/>
        </w:numPr>
      </w:pPr>
    </w:p>
    <w:p w:rsidR="000C3280" w:rsidRPr="00D818B5" w:rsidRDefault="00B120AA" w:rsidP="00663367">
      <w:pPr>
        <w:pStyle w:val="afiHinweise"/>
        <w:rPr>
          <w:lang w:val="en-US"/>
        </w:rPr>
      </w:pPr>
      <w:r w:rsidRPr="000571F4">
        <w:fldChar w:fldCharType="begin"/>
      </w:r>
      <w:r w:rsidRPr="00127F49">
        <w:rPr>
          <w:lang w:val="en-US"/>
        </w:rPr>
        <w:instrText xml:space="preserve"> REF cmdtranspEF \h </w:instrText>
      </w:r>
      <w:r w:rsidR="002A48A6" w:rsidRPr="00127F49">
        <w:rPr>
          <w:lang w:val="en-US"/>
        </w:rPr>
        <w:instrText xml:space="preserve"> \* MERGEFORMAT </w:instrText>
      </w:r>
      <w:r w:rsidRPr="000571F4">
        <w:fldChar w:fldCharType="separate"/>
      </w:r>
      <w:proofErr w:type="spellStart"/>
      <w:r w:rsidR="00997CBB" w:rsidRPr="000101F4">
        <w:rPr>
          <w:lang w:val="en-US"/>
        </w:rPr>
        <w:t>Kommandos</w:t>
      </w:r>
      <w:proofErr w:type="spellEnd"/>
      <w:r w:rsidR="00997CBB" w:rsidRPr="000101F4">
        <w:rPr>
          <w:lang w:val="en-US"/>
        </w:rPr>
        <w:t xml:space="preserve">, die </w:t>
      </w:r>
      <w:proofErr w:type="spellStart"/>
      <w:r w:rsidR="00997CBB" w:rsidRPr="000101F4">
        <w:rPr>
          <w:lang w:val="en-US"/>
        </w:rPr>
        <w:t>gemäß</w:t>
      </w:r>
      <w:proofErr w:type="spellEnd"/>
      <w:r w:rsidR="00997CBB" w:rsidRPr="000101F4">
        <w:rPr>
          <w:lang w:val="en-US"/>
        </w:rPr>
        <w:t xml:space="preserve"> </w:t>
      </w:r>
      <w:r w:rsidR="00997CBB" w:rsidRPr="000101F4">
        <w:rPr>
          <w:rFonts w:cs="Arial"/>
          <w:lang w:val="en-US"/>
        </w:rPr>
        <w:t>[</w:t>
      </w:r>
      <w:proofErr w:type="spellStart"/>
      <w:r w:rsidR="00997CBB" w:rsidRPr="000101F4">
        <w:rPr>
          <w:rFonts w:cs="Arial"/>
          <w:lang w:val="en-US"/>
        </w:rPr>
        <w:t>gemSpec_COS</w:t>
      </w:r>
      <w:proofErr w:type="spellEnd"/>
      <w:r w:rsidR="00997CBB" w:rsidRPr="000101F4">
        <w:rPr>
          <w:rFonts w:cs="Arial"/>
          <w:lang w:val="en-US"/>
        </w:rPr>
        <w:t>]</w:t>
      </w:r>
      <w:r w:rsidR="00997CBB" w:rsidRPr="000101F4">
        <w:rPr>
          <w:lang w:val="en-US"/>
        </w:rPr>
        <w:t xml:space="preserve"> </w:t>
      </w:r>
      <w:proofErr w:type="spellStart"/>
      <w:r w:rsidR="00997CBB" w:rsidRPr="000101F4">
        <w:rPr>
          <w:lang w:val="en-US"/>
        </w:rPr>
        <w:t>mit</w:t>
      </w:r>
      <w:proofErr w:type="spellEnd"/>
      <w:r w:rsidR="00997CBB" w:rsidRPr="000101F4">
        <w:rPr>
          <w:lang w:val="en-US"/>
        </w:rPr>
        <w:t xml:space="preserve"> </w:t>
      </w:r>
      <w:proofErr w:type="spellStart"/>
      <w:r w:rsidR="00997CBB" w:rsidRPr="000101F4">
        <w:rPr>
          <w:lang w:val="en-US"/>
        </w:rPr>
        <w:t>einem</w:t>
      </w:r>
      <w:proofErr w:type="spellEnd"/>
      <w:r w:rsidR="00997CBB" w:rsidRPr="000101F4">
        <w:rPr>
          <w:lang w:val="en-US"/>
        </w:rPr>
        <w:t xml:space="preserve"> </w:t>
      </w:r>
      <w:proofErr w:type="spellStart"/>
      <w:r w:rsidR="00997CBB" w:rsidRPr="000101F4">
        <w:rPr>
          <w:lang w:val="en-US"/>
        </w:rPr>
        <w:t>transparenten</w:t>
      </w:r>
      <w:proofErr w:type="spellEnd"/>
      <w:r w:rsidR="00997CBB" w:rsidRPr="000101F4">
        <w:rPr>
          <w:lang w:val="en-US"/>
        </w:rPr>
        <w:t xml:space="preserve"> EF </w:t>
      </w:r>
      <w:proofErr w:type="spellStart"/>
      <w:r w:rsidR="00997CBB" w:rsidRPr="000101F4">
        <w:rPr>
          <w:lang w:val="en-US"/>
        </w:rPr>
        <w:t>arbeiten</w:t>
      </w:r>
      <w:proofErr w:type="spellEnd"/>
      <w:r w:rsidR="00997CBB" w:rsidRPr="000101F4">
        <w:rPr>
          <w:lang w:val="en-US"/>
        </w:rPr>
        <w:t xml:space="preserve">, </w:t>
      </w:r>
      <w:proofErr w:type="spellStart"/>
      <w:r w:rsidR="00997CBB" w:rsidRPr="000101F4">
        <w:rPr>
          <w:lang w:val="en-US"/>
        </w:rPr>
        <w:t>sind</w:t>
      </w:r>
      <w:proofErr w:type="spellEnd"/>
      <w:r w:rsidR="00997CBB" w:rsidRPr="000101F4">
        <w:rPr>
          <w:lang w:val="en-US"/>
        </w:rPr>
        <w:t xml:space="preserve">: </w:t>
      </w:r>
      <w:r w:rsidR="00997CBB" w:rsidRPr="000101F4">
        <w:rPr>
          <w:smallCaps/>
          <w:lang w:val="en-US"/>
        </w:rPr>
        <w:t xml:space="preserve">Activate, Deactivate, Delete, Erase Binary, Read Binary, Select, Set Logical </w:t>
      </w:r>
      <w:proofErr w:type="spellStart"/>
      <w:r w:rsidR="00997CBB" w:rsidRPr="000101F4">
        <w:rPr>
          <w:smallCaps/>
          <w:lang w:val="en-US"/>
        </w:rPr>
        <w:t>Eof</w:t>
      </w:r>
      <w:proofErr w:type="spellEnd"/>
      <w:r w:rsidR="00997CBB" w:rsidRPr="000101F4">
        <w:rPr>
          <w:smallCaps/>
          <w:lang w:val="en-US"/>
        </w:rPr>
        <w:t>, Update Binary, Terminate, Write Binary</w:t>
      </w:r>
      <w:r w:rsidRPr="000571F4">
        <w:fldChar w:fldCharType="end"/>
      </w:r>
    </w:p>
    <w:p w:rsidR="00D818B5" w:rsidRPr="001342B7" w:rsidRDefault="00D818B5" w:rsidP="00D818B5">
      <w:pPr>
        <w:pStyle w:val="afiHinweise"/>
      </w:pPr>
      <w:bookmarkStart w:id="455" w:name="_Ref396805235"/>
      <w:r w:rsidRPr="001342B7">
        <w:t xml:space="preserve">Das Kommando ist nur vom Inhaber des CMS- / CUP-Schlüssels ausführbar, siehe Kap. </w:t>
      </w:r>
      <w:r w:rsidRPr="001342B7">
        <w:fldChar w:fldCharType="begin"/>
      </w:r>
      <w:r w:rsidRPr="001342B7">
        <w:instrText xml:space="preserve"> REF _Ref326048151 \r \h  \* MERGEFORMAT </w:instrText>
      </w:r>
      <w:r w:rsidRPr="001342B7">
        <w:fldChar w:fldCharType="separate"/>
      </w:r>
      <w:r w:rsidR="00997CBB">
        <w:t>5.6</w:t>
      </w:r>
      <w:r w:rsidRPr="001342B7">
        <w:fldChar w:fldCharType="end"/>
      </w:r>
      <w:r w:rsidRPr="001342B7">
        <w:t>:</w:t>
      </w:r>
      <w:bookmarkEnd w:id="455"/>
    </w:p>
    <w:p w:rsidR="00E52D16" w:rsidRPr="00127F49" w:rsidRDefault="00E52D16" w:rsidP="00E52D16">
      <w:pPr>
        <w:pStyle w:val="afiHinweise"/>
        <w:numPr>
          <w:ilvl w:val="0"/>
          <w:numId w:val="0"/>
        </w:numPr>
        <w:ind w:left="284" w:hanging="284"/>
        <w:rPr>
          <w:lang w:val="en-US"/>
        </w:rPr>
      </w:pPr>
    </w:p>
    <w:p w:rsidR="00E52D16" w:rsidRPr="000571F4" w:rsidRDefault="00C82F82" w:rsidP="00E55CCE">
      <w:pPr>
        <w:pStyle w:val="gemStandard"/>
        <w:keepNext/>
        <w:tabs>
          <w:tab w:val="left" w:pos="567"/>
        </w:tabs>
        <w:ind w:left="567" w:hanging="567"/>
        <w:rPr>
          <w:b/>
        </w:rPr>
      </w:pPr>
      <w:r w:rsidRPr="000571F4">
        <w:rPr>
          <w:b/>
        </w:rPr>
        <w:sym w:font="Wingdings" w:char="F0D6"/>
      </w:r>
      <w:r w:rsidR="00F60AC8">
        <w:rPr>
          <w:b/>
        </w:rPr>
        <w:tab/>
      </w:r>
      <w:r w:rsidR="008F745D" w:rsidRPr="00E55CCE">
        <w:rPr>
          <w:b/>
        </w:rPr>
        <w:t>Card-G2-A</w:t>
      </w:r>
      <w:r w:rsidR="00E52D16" w:rsidRPr="00E55CCE">
        <w:rPr>
          <w:b/>
        </w:rPr>
        <w:t>_</w:t>
      </w:r>
      <w:r w:rsidR="008F745D" w:rsidRPr="00E55CCE">
        <w:rPr>
          <w:b/>
        </w:rPr>
        <w:t>3366</w:t>
      </w:r>
      <w:r w:rsidR="00E52D16" w:rsidRPr="000571F4">
        <w:rPr>
          <w:b/>
        </w:rPr>
        <w:t xml:space="preserve"> K_Personalisierung: Personalisierte Attribute </w:t>
      </w:r>
      <w:r w:rsidR="00E52D16" w:rsidRPr="00E55CCE">
        <w:rPr>
          <w:b/>
        </w:rPr>
        <w:t xml:space="preserve">von </w:t>
      </w:r>
      <w:r w:rsidR="001D4413" w:rsidRPr="00E55CCE">
        <w:rPr>
          <w:b/>
        </w:rPr>
        <w:fldChar w:fldCharType="begin"/>
      </w:r>
      <w:r w:rsidR="001D4413" w:rsidRPr="00E55CCE">
        <w:rPr>
          <w:b/>
        </w:rPr>
        <w:instrText xml:space="preserve"> REF oMF \h  \* MERGEFORMAT </w:instrText>
      </w:r>
      <w:r w:rsidR="001D4413" w:rsidRPr="00E55CCE">
        <w:rPr>
          <w:b/>
        </w:rPr>
      </w:r>
      <w:r w:rsidR="001D4413" w:rsidRPr="00E55CCE">
        <w:rPr>
          <w:b/>
        </w:rPr>
        <w:fldChar w:fldCharType="separate"/>
      </w:r>
      <w:r w:rsidR="00997CBB" w:rsidRPr="00997CBB">
        <w:rPr>
          <w:b/>
        </w:rPr>
        <w:t>MF</w:t>
      </w:r>
      <w:r w:rsidR="001D4413" w:rsidRPr="00E55CCE">
        <w:rPr>
          <w:b/>
        </w:rPr>
        <w:fldChar w:fldCharType="end"/>
      </w:r>
      <w:r w:rsidR="001D4413" w:rsidRPr="00E55CCE">
        <w:rPr>
          <w:b/>
        </w:rPr>
        <w:t xml:space="preserve"> / </w:t>
      </w:r>
      <w:r w:rsidR="001D4413" w:rsidRPr="00E55CCE">
        <w:rPr>
          <w:b/>
        </w:rPr>
        <w:fldChar w:fldCharType="begin"/>
      </w:r>
      <w:r w:rsidR="001D4413" w:rsidRPr="00E55CCE">
        <w:rPr>
          <w:b/>
        </w:rPr>
        <w:instrText xml:space="preserve"> REF oDF_ESIGN \h  \* MERGEFORMAT </w:instrText>
      </w:r>
      <w:r w:rsidR="001D4413" w:rsidRPr="00E55CCE">
        <w:rPr>
          <w:b/>
        </w:rPr>
      </w:r>
      <w:r w:rsidR="001D4413" w:rsidRPr="00E55CCE">
        <w:rPr>
          <w:b/>
        </w:rPr>
        <w:fldChar w:fldCharType="separate"/>
      </w:r>
      <w:r w:rsidR="00997CBB" w:rsidRPr="00997CBB">
        <w:rPr>
          <w:b/>
        </w:rPr>
        <w:t>DF.ESIGN</w:t>
      </w:r>
      <w:r w:rsidR="001D4413" w:rsidRPr="00E55CCE">
        <w:rPr>
          <w:b/>
        </w:rPr>
        <w:fldChar w:fldCharType="end"/>
      </w:r>
      <w:r w:rsidR="001D4413" w:rsidRPr="00E55CCE">
        <w:rPr>
          <w:b/>
        </w:rPr>
        <w:t xml:space="preserve"> / </w:t>
      </w:r>
      <w:r w:rsidR="001D4413" w:rsidRPr="00E55CCE">
        <w:rPr>
          <w:b/>
        </w:rPr>
        <w:fldChar w:fldCharType="begin"/>
      </w:r>
      <w:r w:rsidR="001D4413" w:rsidRPr="00E55CCE">
        <w:rPr>
          <w:b/>
        </w:rPr>
        <w:instrText xml:space="preserve"> REF oEF_C_HCI_ENC_R2048 \h  \* MERGEFORMAT </w:instrText>
      </w:r>
      <w:r w:rsidR="001D4413" w:rsidRPr="00E55CCE">
        <w:rPr>
          <w:b/>
        </w:rPr>
      </w:r>
      <w:r w:rsidR="001D4413" w:rsidRPr="00E55CCE">
        <w:rPr>
          <w:b/>
        </w:rPr>
        <w:fldChar w:fldCharType="separate"/>
      </w:r>
      <w:r w:rsidR="00997CBB" w:rsidRPr="00997CBB">
        <w:rPr>
          <w:b/>
        </w:rPr>
        <w:t>EF.C.HCI.ENC.R2048</w:t>
      </w:r>
      <w:r w:rsidR="001D4413" w:rsidRPr="00E55CCE">
        <w:rPr>
          <w:b/>
        </w:rPr>
        <w:fldChar w:fldCharType="end"/>
      </w:r>
    </w:p>
    <w:p w:rsidR="00E52D16" w:rsidRPr="00AB7DFC" w:rsidRDefault="00E52D16" w:rsidP="00C82F82">
      <w:pPr>
        <w:pStyle w:val="gemEinzug"/>
        <w:ind w:left="567"/>
      </w:pPr>
      <w:r w:rsidRPr="000571F4">
        <w:t xml:space="preserve">Bei der Personalisierung von </w:t>
      </w:r>
      <w:r w:rsidR="001D4413" w:rsidRPr="000571F4">
        <w:fldChar w:fldCharType="begin"/>
      </w:r>
      <w:r w:rsidR="001D4413" w:rsidRPr="000571F4">
        <w:instrText xml:space="preserve"> REF oEF_C_HCI_ENC_R2048 \h  \* MERGEFORMAT </w:instrText>
      </w:r>
      <w:r w:rsidR="001D4413" w:rsidRPr="000571F4">
        <w:fldChar w:fldCharType="separate"/>
      </w:r>
      <w:r w:rsidR="00997CBB" w:rsidRPr="000571F4">
        <w:t>EF.C.HCI.ENC.R2048</w:t>
      </w:r>
      <w:r w:rsidR="001D4413" w:rsidRPr="000571F4">
        <w:fldChar w:fldCharType="end"/>
      </w:r>
      <w:r w:rsidRPr="000571F4">
        <w:t xml:space="preserve"> MÜSSEN die in Tab_</w:t>
      </w:r>
      <w:r w:rsidR="0062625C" w:rsidRPr="000571F4">
        <w:t>SMC-B_ObjSys_096</w:t>
      </w:r>
      <w:r w:rsidRPr="000571F4">
        <w:t xml:space="preserve"> angegebenen Attribute mit den dort angegebenen Inha</w:t>
      </w:r>
      <w:r w:rsidRPr="00AB7DFC">
        <w:t>lten personalisiert werden.</w:t>
      </w:r>
    </w:p>
    <w:p w:rsidR="00E52D16" w:rsidRPr="000571F4" w:rsidRDefault="00E52D16" w:rsidP="00AE4B6A">
      <w:pPr>
        <w:pStyle w:val="Beschriftung"/>
      </w:pPr>
    </w:p>
    <w:p w:rsidR="00E52D16" w:rsidRPr="000571F4" w:rsidRDefault="00E52D16" w:rsidP="00AE4B6A">
      <w:pPr>
        <w:pStyle w:val="Beschriftung"/>
      </w:pPr>
      <w:bookmarkStart w:id="456" w:name="_Toc501368317"/>
      <w:r w:rsidRPr="000571F4">
        <w:t xml:space="preserve">Tabelle </w:t>
      </w:r>
      <w:fldSimple w:instr=" SEQ Tabelle \* ARABIC ">
        <w:r w:rsidR="00997CBB">
          <w:rPr>
            <w:noProof/>
          </w:rPr>
          <w:t>53</w:t>
        </w:r>
      </w:fldSimple>
      <w:r w:rsidRPr="000571F4">
        <w:t>: Tab_</w:t>
      </w:r>
      <w:r w:rsidR="0062625C" w:rsidRPr="000571F4">
        <w:t>SMC-B_ObjSys_096</w:t>
      </w:r>
      <w:r w:rsidRPr="000571F4">
        <w:t xml:space="preserve"> Personalisierte Attribute von </w:t>
      </w:r>
      <w:r w:rsidR="001D4413" w:rsidRPr="000571F4">
        <w:fldChar w:fldCharType="begin"/>
      </w:r>
      <w:r w:rsidR="001D4413" w:rsidRPr="000571F4">
        <w:instrText xml:space="preserve"> REF oMF \h  \* MERGEFORMAT </w:instrText>
      </w:r>
      <w:r w:rsidR="001D4413" w:rsidRPr="000571F4">
        <w:fldChar w:fldCharType="separate"/>
      </w:r>
      <w:r w:rsidR="00997CBB" w:rsidRPr="000571F4">
        <w:t>MF</w:t>
      </w:r>
      <w:r w:rsidR="001D4413" w:rsidRPr="000571F4">
        <w:fldChar w:fldCharType="end"/>
      </w:r>
      <w:r w:rsidR="001D4413" w:rsidRPr="000571F4">
        <w:t xml:space="preserve"> / </w:t>
      </w:r>
      <w:r w:rsidR="001D4413" w:rsidRPr="000571F4">
        <w:fldChar w:fldCharType="begin"/>
      </w:r>
      <w:r w:rsidR="001D4413" w:rsidRPr="000571F4">
        <w:instrText xml:space="preserve"> REF oDF_ESIGN \h  \* MERGEFORMAT </w:instrText>
      </w:r>
      <w:r w:rsidR="001D4413" w:rsidRPr="000571F4">
        <w:fldChar w:fldCharType="separate"/>
      </w:r>
      <w:r w:rsidR="00997CBB" w:rsidRPr="000571F4">
        <w:t>DF.ESIGN</w:t>
      </w:r>
      <w:r w:rsidR="001D4413" w:rsidRPr="000571F4">
        <w:fldChar w:fldCharType="end"/>
      </w:r>
      <w:r w:rsidR="001D4413" w:rsidRPr="000571F4">
        <w:rPr>
          <w:rFonts w:cs="Arial"/>
        </w:rPr>
        <w:t xml:space="preserve"> / </w:t>
      </w:r>
      <w:r w:rsidR="001D4413" w:rsidRPr="000571F4">
        <w:rPr>
          <w:rFonts w:cs="Arial"/>
        </w:rPr>
        <w:fldChar w:fldCharType="begin"/>
      </w:r>
      <w:r w:rsidR="001D4413" w:rsidRPr="000571F4">
        <w:rPr>
          <w:rFonts w:cs="Arial"/>
        </w:rPr>
        <w:instrText xml:space="preserve"> REF oEF_C_HCI_ENC_R2048 \h  \* MERGEFORMAT </w:instrText>
      </w:r>
      <w:r w:rsidR="001D4413" w:rsidRPr="000571F4">
        <w:rPr>
          <w:rFonts w:cs="Arial"/>
        </w:rPr>
      </w:r>
      <w:r w:rsidR="001D4413" w:rsidRPr="000571F4">
        <w:rPr>
          <w:rFonts w:cs="Arial"/>
        </w:rPr>
        <w:fldChar w:fldCharType="separate"/>
      </w:r>
      <w:r w:rsidR="00997CBB" w:rsidRPr="000571F4">
        <w:t>EF.C.HCI.ENC.R2048</w:t>
      </w:r>
      <w:bookmarkEnd w:id="456"/>
      <w:r w:rsidR="001D4413"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E52D16"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Bemerkung</w:t>
            </w:r>
          </w:p>
        </w:tc>
      </w:tr>
      <w:tr w:rsidR="00B155DA" w:rsidRPr="000571F4">
        <w:tc>
          <w:tcPr>
            <w:tcW w:w="2088" w:type="dxa"/>
            <w:shd w:val="clear" w:color="auto" w:fill="auto"/>
            <w:vAlign w:val="center"/>
          </w:tcPr>
          <w:p w:rsidR="00B155DA" w:rsidRPr="000571F4" w:rsidRDefault="00B155DA" w:rsidP="001D4413">
            <w:pPr>
              <w:pStyle w:val="gemtab11ptAbstand"/>
              <w:rPr>
                <w:i/>
                <w:sz w:val="20"/>
              </w:rPr>
            </w:pPr>
            <w:r w:rsidRPr="000571F4">
              <w:rPr>
                <w:i/>
                <w:sz w:val="20"/>
              </w:rPr>
              <w:t>positionLogicalEndOfFile</w:t>
            </w:r>
          </w:p>
        </w:tc>
        <w:tc>
          <w:tcPr>
            <w:tcW w:w="4680" w:type="dxa"/>
            <w:shd w:val="clear" w:color="auto" w:fill="auto"/>
            <w:vAlign w:val="center"/>
          </w:tcPr>
          <w:p w:rsidR="00B155DA" w:rsidRPr="000571F4" w:rsidRDefault="00B155DA" w:rsidP="001D4413">
            <w:pPr>
              <w:pStyle w:val="gemtab11ptAbstand"/>
              <w:rPr>
                <w:sz w:val="20"/>
              </w:rPr>
            </w:pPr>
            <w:r w:rsidRPr="000571F4">
              <w:rPr>
                <w:sz w:val="20"/>
              </w:rPr>
              <w:t>Zahl der tatsächlich belegten Oktette</w:t>
            </w:r>
          </w:p>
        </w:tc>
        <w:tc>
          <w:tcPr>
            <w:tcW w:w="2160" w:type="dxa"/>
            <w:shd w:val="clear" w:color="auto" w:fill="auto"/>
            <w:vAlign w:val="center"/>
          </w:tcPr>
          <w:p w:rsidR="00B155DA" w:rsidRPr="000571F4" w:rsidRDefault="00B155DA" w:rsidP="001D4413">
            <w:pPr>
              <w:pStyle w:val="gemtab11ptAbstand"/>
              <w:rPr>
                <w:sz w:val="20"/>
              </w:rPr>
            </w:pPr>
          </w:p>
        </w:tc>
      </w:tr>
      <w:tr w:rsidR="00B155DA" w:rsidRPr="000571F4">
        <w:tc>
          <w:tcPr>
            <w:tcW w:w="2088" w:type="dxa"/>
            <w:shd w:val="clear" w:color="auto" w:fill="auto"/>
          </w:tcPr>
          <w:p w:rsidR="00B155DA" w:rsidRPr="000571F4" w:rsidRDefault="00E46238" w:rsidP="001D4413">
            <w:pPr>
              <w:pStyle w:val="gemtab11ptAbstand"/>
              <w:rPr>
                <w:i/>
                <w:sz w:val="20"/>
              </w:rPr>
            </w:pPr>
            <w:r w:rsidRPr="000571F4">
              <w:rPr>
                <w:i/>
                <w:sz w:val="20"/>
              </w:rPr>
              <w:t>body</w:t>
            </w:r>
          </w:p>
        </w:tc>
        <w:tc>
          <w:tcPr>
            <w:tcW w:w="4680" w:type="dxa"/>
            <w:shd w:val="clear" w:color="auto" w:fill="auto"/>
          </w:tcPr>
          <w:p w:rsidR="00B155DA" w:rsidRPr="000571F4" w:rsidRDefault="00DB6806" w:rsidP="001D4413">
            <w:pPr>
              <w:pStyle w:val="gemtab11ptAbstand"/>
              <w:rPr>
                <w:sz w:val="20"/>
              </w:rPr>
            </w:pPr>
            <w:r w:rsidRPr="000571F4">
              <w:rPr>
                <w:sz w:val="20"/>
              </w:rPr>
              <w:t xml:space="preserve">C.HCI.ENC.R2048 gemäß [gemSpec_PKI] passend zu dem privaten Schlüssel in </w:t>
            </w:r>
            <w:r w:rsidR="00284899" w:rsidRPr="000571F4">
              <w:rPr>
                <w:rFonts w:cs="Arial"/>
                <w:sz w:val="20"/>
              </w:rPr>
              <w:fldChar w:fldCharType="begin"/>
            </w:r>
            <w:r w:rsidR="00284899" w:rsidRPr="000571F4">
              <w:rPr>
                <w:rFonts w:cs="Arial"/>
                <w:sz w:val="20"/>
              </w:rPr>
              <w:instrText xml:space="preserve"> REF oPrK_HCI_ENC_R2048 \h  \* MERGEFORMAT </w:instrText>
            </w:r>
            <w:r w:rsidR="00284899" w:rsidRPr="000571F4">
              <w:rPr>
                <w:rFonts w:cs="Arial"/>
                <w:sz w:val="20"/>
              </w:rPr>
            </w:r>
            <w:r w:rsidR="00284899" w:rsidRPr="000571F4">
              <w:rPr>
                <w:rFonts w:cs="Arial"/>
                <w:sz w:val="20"/>
              </w:rPr>
              <w:fldChar w:fldCharType="separate"/>
            </w:r>
            <w:r w:rsidR="00997CBB" w:rsidRPr="00997CBB">
              <w:rPr>
                <w:sz w:val="20"/>
              </w:rPr>
              <w:t>PrK.HCI.ENC.R2048</w:t>
            </w:r>
            <w:r w:rsidR="00284899" w:rsidRPr="000571F4">
              <w:rPr>
                <w:rFonts w:cs="Arial"/>
                <w:sz w:val="20"/>
              </w:rPr>
              <w:fldChar w:fldCharType="end"/>
            </w:r>
          </w:p>
        </w:tc>
        <w:tc>
          <w:tcPr>
            <w:tcW w:w="2160" w:type="dxa"/>
            <w:shd w:val="clear" w:color="auto" w:fill="auto"/>
          </w:tcPr>
          <w:p w:rsidR="00B155DA" w:rsidRPr="000571F4" w:rsidRDefault="00B155DA" w:rsidP="001D4413">
            <w:pPr>
              <w:pStyle w:val="gemtab11ptAbstand"/>
              <w:rPr>
                <w:sz w:val="20"/>
              </w:rPr>
            </w:pPr>
          </w:p>
        </w:tc>
      </w:tr>
    </w:tbl>
    <w:p w:rsidR="00AE4B6A" w:rsidRDefault="00AE4B6A" w:rsidP="000C037A">
      <w:pPr>
        <w:pStyle w:val="gemEinzug"/>
        <w:rPr>
          <w:b/>
        </w:rPr>
      </w:pPr>
    </w:p>
    <w:p w:rsidR="000C037A" w:rsidRPr="00AE4B6A" w:rsidRDefault="00AE4B6A" w:rsidP="00AE4B6A">
      <w:pPr>
        <w:pStyle w:val="gemStandard"/>
      </w:pPr>
      <w:bookmarkStart w:id="457" w:name="_Ref316907090"/>
      <w:bookmarkStart w:id="458" w:name="_Ref316907099"/>
      <w:bookmarkStart w:id="459" w:name="_Ref375224269"/>
      <w:r>
        <w:rPr>
          <w:b/>
        </w:rPr>
        <w:sym w:font="Wingdings" w:char="F0D5"/>
      </w:r>
    </w:p>
    <w:bookmarkStart w:id="460" w:name="_Ref459043992"/>
    <w:p w:rsidR="0032508F" w:rsidRPr="000571F4" w:rsidRDefault="003937A9" w:rsidP="00AE4B6A">
      <w:pPr>
        <w:pStyle w:val="berschrift4"/>
      </w:pPr>
      <w:r w:rsidRPr="000571F4">
        <w:fldChar w:fldCharType="begin"/>
      </w:r>
      <w:r w:rsidRPr="000571F4">
        <w:instrText xml:space="preserve"> REF oMF \h </w:instrText>
      </w:r>
      <w:r w:rsidR="00A15EC5" w:rsidRPr="000571F4">
        <w:rPr>
          <w:rFonts w:hint="eastAsia"/>
        </w:rPr>
        <w:instrText xml:space="preserve"> \* MERGEFORMAT </w:instrText>
      </w:r>
      <w:r w:rsidRPr="000571F4">
        <w:fldChar w:fldCharType="separate"/>
      </w:r>
      <w:bookmarkStart w:id="461" w:name="_Toc502658481"/>
      <w:r w:rsidR="00997CBB" w:rsidRPr="000571F4">
        <w:t>MF</w:t>
      </w:r>
      <w:r w:rsidRPr="000571F4">
        <w:fldChar w:fldCharType="end"/>
      </w:r>
      <w:r w:rsidRPr="000571F4">
        <w:t xml:space="preserve"> / </w:t>
      </w:r>
      <w:r w:rsidRPr="000571F4">
        <w:rPr>
          <w:lang w:val="en-GB"/>
        </w:rPr>
        <w:fldChar w:fldCharType="begin"/>
      </w:r>
      <w:r w:rsidRPr="000571F4">
        <w:instrText xml:space="preserve"> REF oDF_ESIGN \h </w:instrText>
      </w:r>
      <w:r w:rsidR="00A15EC5" w:rsidRPr="000571F4">
        <w:rPr>
          <w:rFonts w:hint="eastAsia"/>
        </w:rPr>
        <w:instrText xml:space="preserve"> \* MERGEFORMAT </w:instrText>
      </w:r>
      <w:r w:rsidRPr="000571F4">
        <w:rPr>
          <w:lang w:val="en-GB"/>
        </w:rPr>
      </w:r>
      <w:r w:rsidRPr="000571F4">
        <w:rPr>
          <w:lang w:val="en-GB"/>
        </w:rPr>
        <w:fldChar w:fldCharType="separate"/>
      </w:r>
      <w:r w:rsidR="00997CBB" w:rsidRPr="000571F4">
        <w:t>DF.ESIGN</w:t>
      </w:r>
      <w:r w:rsidRPr="000571F4">
        <w:rPr>
          <w:lang w:val="en-GB"/>
        </w:rPr>
        <w:fldChar w:fldCharType="end"/>
      </w:r>
      <w:r w:rsidR="00E51B4C" w:rsidRPr="000571F4">
        <w:t xml:space="preserve"> / </w:t>
      </w:r>
      <w:bookmarkStart w:id="462" w:name="oPrK_HCI_OSIG_R2048"/>
      <w:r w:rsidR="00CE0154" w:rsidRPr="000571F4">
        <w:t>PrK.HCI.OSI</w:t>
      </w:r>
      <w:r w:rsidR="00696E24" w:rsidRPr="000571F4">
        <w:t>G.R2048</w:t>
      </w:r>
      <w:bookmarkEnd w:id="457"/>
      <w:bookmarkEnd w:id="458"/>
      <w:bookmarkEnd w:id="459"/>
      <w:bookmarkEnd w:id="460"/>
      <w:bookmarkEnd w:id="462"/>
      <w:bookmarkEnd w:id="461"/>
    </w:p>
    <w:p w:rsidR="0032508F" w:rsidRPr="000571F4" w:rsidRDefault="00C94979" w:rsidP="00E543B6">
      <w:pPr>
        <w:pStyle w:val="gemStandard"/>
      </w:pPr>
      <w:r w:rsidRPr="000571F4">
        <w:fldChar w:fldCharType="begin"/>
      </w:r>
      <w:r w:rsidRPr="000571F4">
        <w:instrText xml:space="preserve"> REF oPrK_HCI_OSIG_R2048 \h </w:instrText>
      </w:r>
      <w:r w:rsidR="00A15EC5" w:rsidRPr="000571F4">
        <w:instrText xml:space="preserve"> \* MERGEFORMAT </w:instrText>
      </w:r>
      <w:r w:rsidRPr="000571F4">
        <w:fldChar w:fldCharType="separate"/>
      </w:r>
      <w:r w:rsidR="00997CBB" w:rsidRPr="000571F4">
        <w:t>PrK.HCI.OSIG.R2048</w:t>
      </w:r>
      <w:r w:rsidRPr="000571F4">
        <w:fldChar w:fldCharType="end"/>
      </w:r>
      <w:r w:rsidR="0032508F" w:rsidRPr="000571F4">
        <w:t xml:space="preserve"> </w:t>
      </w:r>
      <w:r w:rsidR="00CE0154" w:rsidRPr="000571F4">
        <w:t>ist der</w:t>
      </w:r>
      <w:r w:rsidR="004843ED" w:rsidRPr="000571F4">
        <w:t xml:space="preserve"> </w:t>
      </w:r>
      <w:r w:rsidR="0032508F" w:rsidRPr="000571F4">
        <w:t xml:space="preserve">private </w:t>
      </w:r>
      <w:r w:rsidR="000E432E" w:rsidRPr="000571F4">
        <w:t>Schlüssel</w:t>
      </w:r>
      <w:r w:rsidR="0032508F" w:rsidRPr="000571F4">
        <w:t xml:space="preserve"> </w:t>
      </w:r>
      <w:r w:rsidR="00CE0154" w:rsidRPr="000571F4">
        <w:t>zur Berechnung</w:t>
      </w:r>
      <w:r w:rsidR="000E283C" w:rsidRPr="000571F4">
        <w:t xml:space="preserve"> einer Organisations</w:t>
      </w:r>
      <w:r w:rsidR="000E283C" w:rsidRPr="000571F4">
        <w:softHyphen/>
        <w:t>sig</w:t>
      </w:r>
      <w:r w:rsidR="000E283C" w:rsidRPr="000571F4">
        <w:softHyphen/>
        <w:t>natur.</w:t>
      </w:r>
      <w:r w:rsidR="00D064E0" w:rsidRPr="000571F4">
        <w:t xml:space="preserve"> Der zugehörige öffentliche Schlüssel PuK.HCI.OSIG.R2048 ist in C.HCI.OSIG.R2048 (siehe Kapitel </w:t>
      </w:r>
      <w:r w:rsidR="00D064E0" w:rsidRPr="000571F4">
        <w:fldChar w:fldCharType="begin"/>
      </w:r>
      <w:r w:rsidR="00D064E0" w:rsidRPr="000571F4">
        <w:instrText xml:space="preserve"> REF _Ref331411615 \r \h </w:instrText>
      </w:r>
      <w:r w:rsidR="00263E20" w:rsidRPr="000571F4">
        <w:instrText xml:space="preserve"> \* MERGEFORMAT </w:instrText>
      </w:r>
      <w:r w:rsidR="00D064E0" w:rsidRPr="000571F4">
        <w:fldChar w:fldCharType="separate"/>
      </w:r>
      <w:r w:rsidR="00997CBB">
        <w:t>5.5.2.1</w:t>
      </w:r>
      <w:r w:rsidR="00D064E0" w:rsidRPr="000571F4">
        <w:fldChar w:fldCharType="end"/>
      </w:r>
      <w:r w:rsidR="00D064E0" w:rsidRPr="000571F4">
        <w:t>) enthalten.</w:t>
      </w:r>
    </w:p>
    <w:p w:rsidR="00060236" w:rsidRPr="000571F4" w:rsidRDefault="00060236" w:rsidP="00DB7146">
      <w:pPr>
        <w:pStyle w:val="gemStandard"/>
        <w:keepNext/>
        <w:tabs>
          <w:tab w:val="left" w:pos="567"/>
        </w:tabs>
        <w:ind w:left="567" w:hanging="567"/>
        <w:rPr>
          <w:b/>
        </w:rPr>
      </w:pPr>
      <w:r w:rsidRPr="000571F4">
        <w:rPr>
          <w:b/>
        </w:rPr>
        <w:lastRenderedPageBreak/>
        <w:sym w:font="Wingdings" w:char="F0D6"/>
      </w:r>
      <w:r w:rsidRPr="000571F4">
        <w:rPr>
          <w:b/>
        </w:rPr>
        <w:tab/>
      </w:r>
      <w:r w:rsidR="00935695" w:rsidRPr="000571F4">
        <w:rPr>
          <w:b/>
        </w:rPr>
        <w:t>Card-G2-A_2217</w:t>
      </w:r>
      <w:r w:rsidRPr="000571F4">
        <w:rPr>
          <w:b/>
        </w:rPr>
        <w:t xml:space="preserve"> </w:t>
      </w:r>
      <w:r w:rsidR="00DD3C19" w:rsidRPr="000571F4">
        <w:rPr>
          <w:b/>
        </w:rPr>
        <w:t>K_Initialisierung: Initialisierte</w:t>
      </w:r>
      <w:r w:rsidR="00E52D16" w:rsidRPr="000571F4">
        <w:rPr>
          <w:b/>
        </w:rPr>
        <w:t xml:space="preserve"> </w:t>
      </w:r>
      <w:r w:rsidR="00AF4F3D" w:rsidRPr="000571F4">
        <w:rPr>
          <w:b/>
        </w:rPr>
        <w:t xml:space="preserve">Attribute von </w:t>
      </w:r>
      <w:r w:rsidR="00AF4F3D" w:rsidRPr="000571F4">
        <w:rPr>
          <w:b/>
        </w:rPr>
        <w:fldChar w:fldCharType="begin"/>
      </w:r>
      <w:r w:rsidR="00AF4F3D" w:rsidRPr="000571F4">
        <w:rPr>
          <w:b/>
        </w:rPr>
        <w:instrText xml:space="preserve"> REF oMF \h  \* MERGEFORMAT </w:instrText>
      </w:r>
      <w:r w:rsidR="00AF4F3D" w:rsidRPr="000571F4">
        <w:rPr>
          <w:b/>
        </w:rPr>
      </w:r>
      <w:r w:rsidR="00AF4F3D" w:rsidRPr="000571F4">
        <w:rPr>
          <w:b/>
        </w:rPr>
        <w:fldChar w:fldCharType="separate"/>
      </w:r>
      <w:r w:rsidR="00997CBB" w:rsidRPr="00997CBB">
        <w:rPr>
          <w:b/>
        </w:rPr>
        <w:t>MF</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oDF_ESIGN \h  \* MERGEFORMAT </w:instrText>
      </w:r>
      <w:r w:rsidR="00AF4F3D" w:rsidRPr="000571F4">
        <w:rPr>
          <w:b/>
        </w:rPr>
      </w:r>
      <w:r w:rsidR="00AF4F3D" w:rsidRPr="000571F4">
        <w:rPr>
          <w:b/>
        </w:rPr>
        <w:fldChar w:fldCharType="separate"/>
      </w:r>
      <w:r w:rsidR="00997CBB" w:rsidRPr="00997CBB">
        <w:rPr>
          <w:b/>
        </w:rPr>
        <w:t>DF.ESIGN</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oPrK_HCI_OSIG_R2048 \h  \* MERGEFORMAT </w:instrText>
      </w:r>
      <w:r w:rsidR="00AF4F3D" w:rsidRPr="000571F4">
        <w:rPr>
          <w:b/>
        </w:rPr>
      </w:r>
      <w:r w:rsidR="00AF4F3D" w:rsidRPr="000571F4">
        <w:rPr>
          <w:b/>
        </w:rPr>
        <w:fldChar w:fldCharType="separate"/>
      </w:r>
      <w:r w:rsidR="00997CBB" w:rsidRPr="00997CBB">
        <w:rPr>
          <w:b/>
        </w:rPr>
        <w:t>PrK.HCI.OSIG.R2048</w:t>
      </w:r>
      <w:r w:rsidR="00AF4F3D" w:rsidRPr="000571F4">
        <w:rPr>
          <w:b/>
        </w:rPr>
        <w:fldChar w:fldCharType="end"/>
      </w:r>
    </w:p>
    <w:p w:rsidR="00060236" w:rsidRPr="000571F4" w:rsidRDefault="00724CDC" w:rsidP="00ED6903">
      <w:pPr>
        <w:pStyle w:val="gemEinzug"/>
        <w:ind w:left="540"/>
        <w:rPr>
          <w:b/>
        </w:rPr>
      </w:pPr>
      <w:r w:rsidRPr="000571F4">
        <w:fldChar w:fldCharType="begin"/>
      </w:r>
      <w:r w:rsidRPr="000571F4">
        <w:instrText xml:space="preserve"> REF oPrK_HCI_OSIG_R2048 \h  \* MERGEFORMAT </w:instrText>
      </w:r>
      <w:r w:rsidRPr="000571F4">
        <w:fldChar w:fldCharType="separate"/>
      </w:r>
      <w:r w:rsidR="00997CBB" w:rsidRPr="000571F4">
        <w:t>PrK.HCI.OSIG.R2048</w:t>
      </w:r>
      <w:r w:rsidRPr="000571F4">
        <w:fldChar w:fldCharType="end"/>
      </w:r>
      <w:r w:rsidR="00763CFF" w:rsidRPr="000571F4">
        <w:t xml:space="preserve"> MUSS die in </w:t>
      </w:r>
      <w:r w:rsidR="008866E4" w:rsidRPr="000571F4">
        <w:t>Tab_SMC-B</w:t>
      </w:r>
      <w:r w:rsidR="00763CFF" w:rsidRPr="000571F4">
        <w:t>_ObjSys_0</w:t>
      </w:r>
      <w:r w:rsidRPr="000571F4">
        <w:t>44</w:t>
      </w:r>
      <w:r w:rsidR="00763CFF" w:rsidRPr="000571F4">
        <w:t xml:space="preserve"> dargestellten Werte besitzen.</w:t>
      </w:r>
    </w:p>
    <w:p w:rsidR="008E4FEE" w:rsidRPr="000571F4" w:rsidRDefault="008E4FEE" w:rsidP="00E543B6">
      <w:pPr>
        <w:pStyle w:val="gemStandard"/>
      </w:pPr>
    </w:p>
    <w:p w:rsidR="008E4FEE" w:rsidRPr="000571F4" w:rsidRDefault="008E4FEE" w:rsidP="00AE4B6A">
      <w:pPr>
        <w:pStyle w:val="Beschriftung"/>
      </w:pPr>
      <w:bookmarkStart w:id="463" w:name="_Toc501368318"/>
      <w:r w:rsidRPr="000571F4">
        <w:t xml:space="preserve">Tabelle </w:t>
      </w:r>
      <w:fldSimple w:instr=" SEQ Tabelle \* ARABIC ">
        <w:r w:rsidR="00997CBB">
          <w:rPr>
            <w:noProof/>
          </w:rPr>
          <w:t>54</w:t>
        </w:r>
      </w:fldSimple>
      <w:r w:rsidR="00D926C6" w:rsidRPr="000571F4">
        <w:t xml:space="preserve">: </w:t>
      </w:r>
      <w:r w:rsidR="00A909C6" w:rsidRPr="000571F4">
        <w:t>Tab_SMC-B_ObjSys_0</w:t>
      </w:r>
      <w:r w:rsidR="00724CDC" w:rsidRPr="000571F4">
        <w:t>44</w:t>
      </w:r>
      <w:r w:rsidR="00A909C6" w:rsidRPr="000571F4">
        <w:t xml:space="preserve"> </w:t>
      </w:r>
      <w:r w:rsidR="00E52D16" w:rsidRPr="000571F4">
        <w:t xml:space="preserve">Initialisierte </w:t>
      </w:r>
      <w:r w:rsidRPr="000571F4">
        <w:t xml:space="preserve">Attribute von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003937A9" w:rsidRPr="000571F4">
        <w:t xml:space="preserve"> / </w:t>
      </w:r>
      <w:r w:rsidR="003937A9" w:rsidRPr="000571F4">
        <w:fldChar w:fldCharType="begin"/>
      </w:r>
      <w:r w:rsidR="003937A9" w:rsidRPr="000571F4">
        <w:instrText xml:space="preserve"> REF oDF_ESIGN \h </w:instrText>
      </w:r>
      <w:r w:rsidR="003E07E3" w:rsidRPr="000571F4">
        <w:instrText xml:space="preserve"> \* MERGEFORMAT </w:instrText>
      </w:r>
      <w:r w:rsidR="003937A9" w:rsidRPr="000571F4">
        <w:fldChar w:fldCharType="separate"/>
      </w:r>
      <w:r w:rsidR="00997CBB" w:rsidRPr="000571F4">
        <w:t>DF.ESIGN</w:t>
      </w:r>
      <w:r w:rsidR="003937A9" w:rsidRPr="000571F4">
        <w:fldChar w:fldCharType="end"/>
      </w:r>
      <w:r w:rsidRPr="000571F4">
        <w:t xml:space="preserve"> / </w:t>
      </w:r>
      <w:r w:rsidR="00C94979" w:rsidRPr="000571F4">
        <w:fldChar w:fldCharType="begin"/>
      </w:r>
      <w:r w:rsidR="00C94979" w:rsidRPr="000571F4">
        <w:instrText xml:space="preserve"> REF oPrK_HCI_OSIG_R2048 \h </w:instrText>
      </w:r>
      <w:r w:rsidR="003E07E3" w:rsidRPr="000571F4">
        <w:instrText xml:space="preserve"> \* MERGEFORMAT </w:instrText>
      </w:r>
      <w:r w:rsidR="00C94979" w:rsidRPr="000571F4">
        <w:fldChar w:fldCharType="separate"/>
      </w:r>
      <w:r w:rsidR="00997CBB" w:rsidRPr="000571F4">
        <w:t>PrK.HCI.OSIG.R2048</w:t>
      </w:r>
      <w:bookmarkEnd w:id="463"/>
      <w:r w:rsidR="00C94979" w:rsidRPr="000571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8E4FEE"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8E4FEE" w:rsidRPr="000571F4" w:rsidRDefault="008E4FEE" w:rsidP="00DB674E">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8E4FEE" w:rsidRPr="000571F4" w:rsidRDefault="008E4FEE" w:rsidP="00DB674E">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8E4FEE" w:rsidRPr="000571F4" w:rsidRDefault="008E4FEE" w:rsidP="00DB674E">
            <w:pPr>
              <w:pStyle w:val="gemtab11ptAbstand"/>
              <w:rPr>
                <w:b/>
                <w:sz w:val="20"/>
              </w:rPr>
            </w:pPr>
            <w:r w:rsidRPr="000571F4">
              <w:rPr>
                <w:b/>
                <w:sz w:val="20"/>
              </w:rPr>
              <w:t>Bemerkung</w:t>
            </w:r>
          </w:p>
        </w:tc>
      </w:tr>
      <w:tr w:rsidR="008E4FEE" w:rsidRPr="000571F4">
        <w:tc>
          <w:tcPr>
            <w:tcW w:w="2088" w:type="dxa"/>
            <w:shd w:val="clear" w:color="auto" w:fill="auto"/>
          </w:tcPr>
          <w:p w:rsidR="008E4FEE" w:rsidRPr="000571F4" w:rsidRDefault="008E4FEE" w:rsidP="00DB674E">
            <w:pPr>
              <w:pStyle w:val="gemtab11ptAbstand"/>
              <w:rPr>
                <w:sz w:val="20"/>
              </w:rPr>
            </w:pPr>
            <w:r w:rsidRPr="000571F4">
              <w:rPr>
                <w:sz w:val="20"/>
              </w:rPr>
              <w:t>Objekttyp</w:t>
            </w:r>
          </w:p>
        </w:tc>
        <w:tc>
          <w:tcPr>
            <w:tcW w:w="4680" w:type="dxa"/>
            <w:shd w:val="clear" w:color="auto" w:fill="auto"/>
          </w:tcPr>
          <w:p w:rsidR="008E4FEE" w:rsidRPr="000571F4" w:rsidRDefault="007268F1" w:rsidP="00DB674E">
            <w:pPr>
              <w:pStyle w:val="gemtab11ptAbstand"/>
              <w:rPr>
                <w:sz w:val="20"/>
                <w:lang w:val="en-GB"/>
              </w:rPr>
            </w:pPr>
            <w:r w:rsidRPr="000571F4">
              <w:rPr>
                <w:sz w:val="20"/>
                <w:lang w:val="en-GB"/>
              </w:rPr>
              <w:t>privates Schlüsselobjekt, RSA</w:t>
            </w:r>
            <w:r w:rsidR="007A6F7A">
              <w:rPr>
                <w:sz w:val="20"/>
                <w:lang w:val="en-GB"/>
              </w:rPr>
              <w:t xml:space="preserve"> 2048</w:t>
            </w:r>
          </w:p>
        </w:tc>
        <w:tc>
          <w:tcPr>
            <w:tcW w:w="2160" w:type="dxa"/>
            <w:shd w:val="clear" w:color="auto" w:fill="auto"/>
          </w:tcPr>
          <w:p w:rsidR="008E4FEE" w:rsidRPr="000571F4" w:rsidRDefault="008E4FEE" w:rsidP="00DB674E">
            <w:pPr>
              <w:pStyle w:val="gemtab11ptAbstand"/>
              <w:rPr>
                <w:sz w:val="20"/>
              </w:rPr>
            </w:pPr>
          </w:p>
        </w:tc>
      </w:tr>
      <w:tr w:rsidR="008E4FEE" w:rsidRPr="000571F4">
        <w:tc>
          <w:tcPr>
            <w:tcW w:w="2088" w:type="dxa"/>
            <w:tcBorders>
              <w:bottom w:val="single" w:sz="6" w:space="0" w:color="000000"/>
            </w:tcBorders>
            <w:shd w:val="clear" w:color="auto" w:fill="auto"/>
          </w:tcPr>
          <w:p w:rsidR="008E4FEE" w:rsidRPr="000571F4" w:rsidRDefault="008E4FEE" w:rsidP="00DB674E">
            <w:pPr>
              <w:pStyle w:val="gemtab11ptAbstand"/>
              <w:rPr>
                <w:i/>
                <w:sz w:val="20"/>
              </w:rPr>
            </w:pPr>
            <w:r w:rsidRPr="000571F4">
              <w:rPr>
                <w:i/>
                <w:sz w:val="20"/>
              </w:rPr>
              <w:t>keyIdentifier</w:t>
            </w:r>
          </w:p>
        </w:tc>
        <w:tc>
          <w:tcPr>
            <w:tcW w:w="4680" w:type="dxa"/>
            <w:tcBorders>
              <w:bottom w:val="single" w:sz="6" w:space="0" w:color="000000"/>
            </w:tcBorders>
            <w:shd w:val="clear" w:color="auto" w:fill="auto"/>
          </w:tcPr>
          <w:p w:rsidR="008E4FEE" w:rsidRPr="000571F4" w:rsidRDefault="00596EE0" w:rsidP="00DB674E">
            <w:pPr>
              <w:pStyle w:val="gemtab11ptAbstand"/>
              <w:rPr>
                <w:sz w:val="20"/>
                <w:lang w:val="en-GB"/>
              </w:rPr>
            </w:pPr>
            <w:r>
              <w:rPr>
                <w:sz w:val="20"/>
                <w:lang w:val="en-GB"/>
              </w:rPr>
              <w:t>‘</w:t>
            </w:r>
            <w:r w:rsidR="008E4FEE" w:rsidRPr="000571F4">
              <w:rPr>
                <w:sz w:val="20"/>
                <w:lang w:val="en-GB"/>
              </w:rPr>
              <w:t>04</w:t>
            </w:r>
            <w:r>
              <w:rPr>
                <w:sz w:val="20"/>
                <w:lang w:val="en-GB"/>
              </w:rPr>
              <w:t>’</w:t>
            </w:r>
            <w:r w:rsidR="008E4FEE" w:rsidRPr="000571F4">
              <w:rPr>
                <w:sz w:val="20"/>
                <w:lang w:val="en-GB"/>
              </w:rPr>
              <w:t xml:space="preserve"> = 4</w:t>
            </w:r>
          </w:p>
        </w:tc>
        <w:tc>
          <w:tcPr>
            <w:tcW w:w="2160" w:type="dxa"/>
            <w:tcBorders>
              <w:bottom w:val="single" w:sz="6" w:space="0" w:color="000000"/>
            </w:tcBorders>
            <w:shd w:val="clear" w:color="auto" w:fill="auto"/>
          </w:tcPr>
          <w:p w:rsidR="008E4FEE" w:rsidRPr="000571F4" w:rsidRDefault="008E4FEE" w:rsidP="00DB674E">
            <w:pPr>
              <w:pStyle w:val="gemtab11ptAbstand"/>
              <w:rPr>
                <w:sz w:val="20"/>
              </w:rPr>
            </w:pPr>
          </w:p>
        </w:tc>
      </w:tr>
      <w:tr w:rsidR="00C82F82" w:rsidRPr="000571F4" w:rsidTr="00AE59EB">
        <w:tc>
          <w:tcPr>
            <w:tcW w:w="2088" w:type="dxa"/>
            <w:tcBorders>
              <w:bottom w:val="single" w:sz="6" w:space="0" w:color="000000"/>
            </w:tcBorders>
            <w:shd w:val="clear" w:color="auto" w:fill="auto"/>
            <w:vAlign w:val="center"/>
          </w:tcPr>
          <w:p w:rsidR="00C82F82" w:rsidRPr="000571F4" w:rsidRDefault="00C82F82" w:rsidP="00AE59EB">
            <w:pPr>
              <w:pStyle w:val="gemTab10pt"/>
              <w:rPr>
                <w:i/>
              </w:rPr>
            </w:pPr>
            <w:r w:rsidRPr="000571F4">
              <w:rPr>
                <w:i/>
              </w:rPr>
              <w:t>privateKey</w:t>
            </w:r>
          </w:p>
        </w:tc>
        <w:tc>
          <w:tcPr>
            <w:tcW w:w="4680" w:type="dxa"/>
            <w:tcBorders>
              <w:bottom w:val="single" w:sz="6" w:space="0" w:color="000000"/>
            </w:tcBorders>
            <w:shd w:val="clear" w:color="auto" w:fill="auto"/>
            <w:vAlign w:val="center"/>
          </w:tcPr>
          <w:p w:rsidR="00C82F82" w:rsidRPr="000571F4" w:rsidRDefault="00710955" w:rsidP="00AE59EB">
            <w:pPr>
              <w:pStyle w:val="gemTab10pt"/>
            </w:pPr>
            <w:r w:rsidRPr="000571F4">
              <w:t>herstellerspezifisch „unbefüllt“, Speicherplatz hinreichend für einen Schlüssel mit Moduluslänge 2048 Bit</w:t>
            </w:r>
          </w:p>
        </w:tc>
        <w:tc>
          <w:tcPr>
            <w:tcW w:w="2160" w:type="dxa"/>
            <w:tcBorders>
              <w:bottom w:val="single" w:sz="6" w:space="0" w:color="000000"/>
            </w:tcBorders>
            <w:shd w:val="clear" w:color="auto" w:fill="auto"/>
            <w:vAlign w:val="center"/>
          </w:tcPr>
          <w:p w:rsidR="00C82F82" w:rsidRPr="000571F4" w:rsidRDefault="00C82F82" w:rsidP="00AE59EB">
            <w:pPr>
              <w:pStyle w:val="gemTab10pt"/>
            </w:pPr>
            <w:r w:rsidRPr="000571F4">
              <w:t>wird personalisiert</w:t>
            </w:r>
          </w:p>
        </w:tc>
      </w:tr>
      <w:tr w:rsidR="00C82F82" w:rsidRPr="000571F4">
        <w:tc>
          <w:tcPr>
            <w:tcW w:w="2088" w:type="dxa"/>
            <w:tcBorders>
              <w:bottom w:val="single" w:sz="6" w:space="0" w:color="000000"/>
            </w:tcBorders>
            <w:shd w:val="clear" w:color="auto" w:fill="auto"/>
          </w:tcPr>
          <w:p w:rsidR="00C82F82" w:rsidRPr="000571F4" w:rsidRDefault="00C82F82" w:rsidP="00765B91">
            <w:pPr>
              <w:pStyle w:val="gemtab11ptAbstand"/>
              <w:rPr>
                <w:i/>
                <w:sz w:val="20"/>
              </w:rPr>
            </w:pPr>
            <w:r w:rsidRPr="000571F4">
              <w:rPr>
                <w:i/>
                <w:sz w:val="20"/>
              </w:rPr>
              <w:t>keyAvailable</w:t>
            </w:r>
          </w:p>
        </w:tc>
        <w:tc>
          <w:tcPr>
            <w:tcW w:w="4680" w:type="dxa"/>
            <w:tcBorders>
              <w:bottom w:val="single" w:sz="6" w:space="0" w:color="000000"/>
            </w:tcBorders>
            <w:shd w:val="clear" w:color="auto" w:fill="auto"/>
          </w:tcPr>
          <w:p w:rsidR="00C82F82" w:rsidRPr="000571F4" w:rsidRDefault="00D85378" w:rsidP="00D85378">
            <w:pPr>
              <w:pStyle w:val="gemtab11ptAbstand"/>
              <w:tabs>
                <w:tab w:val="left" w:pos="855"/>
              </w:tabs>
              <w:rPr>
                <w:sz w:val="20"/>
              </w:rPr>
            </w:pPr>
            <w:r w:rsidRPr="008240E6">
              <w:rPr>
                <w:sz w:val="20"/>
              </w:rPr>
              <w:t>WildCard</w:t>
            </w:r>
          </w:p>
        </w:tc>
        <w:tc>
          <w:tcPr>
            <w:tcW w:w="2160" w:type="dxa"/>
            <w:tcBorders>
              <w:bottom w:val="single" w:sz="6" w:space="0" w:color="000000"/>
            </w:tcBorders>
            <w:shd w:val="clear" w:color="auto" w:fill="auto"/>
          </w:tcPr>
          <w:p w:rsidR="00C82F82" w:rsidRPr="000571F4" w:rsidRDefault="00C82F82" w:rsidP="00DB674E">
            <w:pPr>
              <w:pStyle w:val="gemVerz2"/>
              <w:rPr>
                <w:sz w:val="20"/>
              </w:rPr>
            </w:pPr>
          </w:p>
        </w:tc>
      </w:tr>
      <w:tr w:rsidR="00C82F82" w:rsidRPr="000571F4">
        <w:tc>
          <w:tcPr>
            <w:tcW w:w="2088" w:type="dxa"/>
            <w:tcBorders>
              <w:bottom w:val="single" w:sz="4" w:space="0" w:color="auto"/>
            </w:tcBorders>
            <w:shd w:val="clear" w:color="auto" w:fill="auto"/>
          </w:tcPr>
          <w:p w:rsidR="00C82F82" w:rsidRPr="001342B7" w:rsidRDefault="00287C07" w:rsidP="00DB674E">
            <w:pPr>
              <w:pStyle w:val="gemtab11ptAbstand"/>
              <w:rPr>
                <w:i/>
                <w:sz w:val="20"/>
              </w:rPr>
            </w:pPr>
            <w:r w:rsidRPr="001342B7">
              <w:rPr>
                <w:i/>
                <w:sz w:val="20"/>
              </w:rPr>
              <w:t>listA</w:t>
            </w:r>
            <w:r w:rsidR="00C82F82" w:rsidRPr="001342B7">
              <w:rPr>
                <w:i/>
                <w:sz w:val="20"/>
              </w:rPr>
              <w:t>lgorithmIdentifier</w:t>
            </w:r>
          </w:p>
        </w:tc>
        <w:tc>
          <w:tcPr>
            <w:tcW w:w="4680" w:type="dxa"/>
            <w:tcBorders>
              <w:bottom w:val="single" w:sz="4" w:space="0" w:color="auto"/>
            </w:tcBorders>
            <w:shd w:val="clear" w:color="auto" w:fill="auto"/>
          </w:tcPr>
          <w:p w:rsidR="00C82F82" w:rsidRPr="000571F4" w:rsidRDefault="00C82F82" w:rsidP="00DB674E">
            <w:pPr>
              <w:pStyle w:val="gemtab11ptAbstand"/>
              <w:rPr>
                <w:sz w:val="20"/>
              </w:rPr>
            </w:pPr>
            <w:r w:rsidRPr="000571F4">
              <w:rPr>
                <w:sz w:val="20"/>
              </w:rPr>
              <w:t xml:space="preserve">alle Werte aus der Menge, siehe </w:t>
            </w:r>
            <w:r w:rsidRPr="000571F4">
              <w:rPr>
                <w:sz w:val="20"/>
              </w:rPr>
              <w:fldChar w:fldCharType="begin"/>
            </w:r>
            <w:r w:rsidRPr="000571F4">
              <w:rPr>
                <w:sz w:val="20"/>
              </w:rPr>
              <w:instrText xml:space="preserve"> REF qgemSpecCOS \h  \* MERGEFORMAT </w:instrText>
            </w:r>
            <w:r w:rsidRPr="000571F4">
              <w:rPr>
                <w:sz w:val="20"/>
              </w:rPr>
            </w:r>
            <w:r w:rsidRPr="000571F4">
              <w:rPr>
                <w:sz w:val="20"/>
              </w:rPr>
              <w:fldChar w:fldCharType="separate"/>
            </w:r>
            <w:r w:rsidR="00997CBB" w:rsidRPr="000571F4">
              <w:rPr>
                <w:rFonts w:cs="Arial"/>
                <w:sz w:val="20"/>
              </w:rPr>
              <w:t>[</w:t>
            </w:r>
            <w:proofErr w:type="spellStart"/>
            <w:r w:rsidR="00997CBB" w:rsidRPr="000571F4">
              <w:rPr>
                <w:rFonts w:cs="Arial"/>
                <w:sz w:val="20"/>
              </w:rPr>
              <w:t>gemSpec_COS</w:t>
            </w:r>
            <w:proofErr w:type="spellEnd"/>
            <w:r w:rsidR="00997CBB" w:rsidRPr="000571F4">
              <w:rPr>
                <w:rFonts w:cs="Arial"/>
                <w:sz w:val="20"/>
              </w:rPr>
              <w:t>]</w:t>
            </w:r>
            <w:r w:rsidRPr="000571F4">
              <w:rPr>
                <w:sz w:val="20"/>
              </w:rPr>
              <w:fldChar w:fldCharType="end"/>
            </w:r>
          </w:p>
          <w:p w:rsidR="00C82F82" w:rsidRPr="000571F4" w:rsidRDefault="00C82F82" w:rsidP="00DB674E">
            <w:pPr>
              <w:pStyle w:val="gemtab11ptAbstand"/>
              <w:rPr>
                <w:sz w:val="20"/>
                <w:lang w:val="en-GB"/>
              </w:rPr>
            </w:pPr>
            <w:r w:rsidRPr="000571F4">
              <w:rPr>
                <w:sz w:val="20"/>
                <w:lang w:val="en-GB"/>
              </w:rPr>
              <w:t>{signPSS, sign9796_2_DS2}</w:t>
            </w:r>
          </w:p>
        </w:tc>
        <w:tc>
          <w:tcPr>
            <w:tcW w:w="2160" w:type="dxa"/>
            <w:tcBorders>
              <w:bottom w:val="single" w:sz="4" w:space="0" w:color="auto"/>
            </w:tcBorders>
            <w:shd w:val="clear" w:color="auto" w:fill="auto"/>
          </w:tcPr>
          <w:p w:rsidR="00C82F82" w:rsidRPr="000571F4" w:rsidRDefault="00C82F82" w:rsidP="00DB674E">
            <w:pPr>
              <w:pStyle w:val="gemtab11ptAbstand"/>
              <w:rPr>
                <w:strike/>
                <w:sz w:val="20"/>
                <w:lang w:val="en-GB"/>
              </w:rPr>
            </w:pPr>
          </w:p>
        </w:tc>
      </w:tr>
      <w:tr w:rsidR="00C82F82" w:rsidRPr="000571F4">
        <w:tc>
          <w:tcPr>
            <w:tcW w:w="2088" w:type="dxa"/>
            <w:tcBorders>
              <w:bottom w:val="single" w:sz="4" w:space="0" w:color="auto"/>
            </w:tcBorders>
            <w:shd w:val="clear" w:color="auto" w:fill="auto"/>
          </w:tcPr>
          <w:p w:rsidR="00C82F82" w:rsidRPr="001342B7" w:rsidRDefault="00C82F82" w:rsidP="00DB674E">
            <w:pPr>
              <w:pStyle w:val="gemtab11ptAbstand"/>
              <w:rPr>
                <w:i/>
                <w:sz w:val="20"/>
              </w:rPr>
            </w:pPr>
            <w:r w:rsidRPr="001342B7">
              <w:rPr>
                <w:i/>
                <w:sz w:val="20"/>
              </w:rPr>
              <w:t>lifeCycleStatus</w:t>
            </w:r>
          </w:p>
        </w:tc>
        <w:tc>
          <w:tcPr>
            <w:tcW w:w="4680" w:type="dxa"/>
            <w:tcBorders>
              <w:bottom w:val="single" w:sz="4" w:space="0" w:color="auto"/>
            </w:tcBorders>
            <w:shd w:val="clear" w:color="auto" w:fill="auto"/>
          </w:tcPr>
          <w:p w:rsidR="00C82F82" w:rsidRPr="000571F4" w:rsidRDefault="00C82F82" w:rsidP="00DB674E">
            <w:pPr>
              <w:pStyle w:val="gemtab11ptAbstand"/>
              <w:rPr>
                <w:sz w:val="20"/>
              </w:rPr>
            </w:pPr>
            <w:r w:rsidRPr="000571F4">
              <w:rPr>
                <w:sz w:val="20"/>
              </w:rPr>
              <w:t>„Operational state (activated)“</w:t>
            </w:r>
          </w:p>
        </w:tc>
        <w:tc>
          <w:tcPr>
            <w:tcW w:w="2160" w:type="dxa"/>
            <w:tcBorders>
              <w:bottom w:val="single" w:sz="4" w:space="0" w:color="auto"/>
            </w:tcBorders>
            <w:shd w:val="clear" w:color="auto" w:fill="auto"/>
          </w:tcPr>
          <w:p w:rsidR="00C82F82" w:rsidRPr="000571F4" w:rsidRDefault="00C82F82" w:rsidP="00DB674E">
            <w:pPr>
              <w:pStyle w:val="gemtab11ptAbstand"/>
              <w:rPr>
                <w:strike/>
                <w:sz w:val="20"/>
                <w:lang w:val="en-GB"/>
              </w:rPr>
            </w:pPr>
          </w:p>
        </w:tc>
      </w:tr>
      <w:tr w:rsidR="00C82F82" w:rsidRPr="000571F4">
        <w:tc>
          <w:tcPr>
            <w:tcW w:w="8928" w:type="dxa"/>
            <w:gridSpan w:val="3"/>
            <w:tcBorders>
              <w:bottom w:val="single" w:sz="6" w:space="0" w:color="000000"/>
            </w:tcBorders>
            <w:shd w:val="clear" w:color="auto" w:fill="E0E0E0"/>
          </w:tcPr>
          <w:p w:rsidR="00C82F82" w:rsidRPr="001342B7" w:rsidRDefault="00C82F82" w:rsidP="00DB674E">
            <w:pPr>
              <w:pStyle w:val="gemtab11ptAbstand"/>
              <w:rPr>
                <w:b/>
                <w:sz w:val="20"/>
              </w:rPr>
            </w:pPr>
            <w:r w:rsidRPr="001342B7">
              <w:rPr>
                <w:b/>
                <w:sz w:val="20"/>
              </w:rPr>
              <w:t>Zugriffsregel für logischen LCS „Operational state (activated)”</w:t>
            </w:r>
          </w:p>
        </w:tc>
      </w:tr>
      <w:tr w:rsidR="00C82F82" w:rsidRPr="000571F4">
        <w:tc>
          <w:tcPr>
            <w:tcW w:w="2088" w:type="dxa"/>
            <w:shd w:val="clear" w:color="auto" w:fill="E0E0E0"/>
          </w:tcPr>
          <w:p w:rsidR="00C82F82" w:rsidRPr="001342B7" w:rsidRDefault="00C82F82" w:rsidP="00DB674E">
            <w:pPr>
              <w:pStyle w:val="gemtab11ptAbstand"/>
              <w:rPr>
                <w:b/>
                <w:sz w:val="20"/>
              </w:rPr>
            </w:pPr>
            <w:r w:rsidRPr="001342B7">
              <w:rPr>
                <w:b/>
                <w:sz w:val="20"/>
              </w:rPr>
              <w:t>Zugriffsart</w:t>
            </w:r>
          </w:p>
        </w:tc>
        <w:tc>
          <w:tcPr>
            <w:tcW w:w="4680" w:type="dxa"/>
            <w:shd w:val="clear" w:color="auto" w:fill="E0E0E0"/>
          </w:tcPr>
          <w:p w:rsidR="00C82F82" w:rsidRPr="000571F4" w:rsidRDefault="00C82F82" w:rsidP="00DB674E">
            <w:pPr>
              <w:pStyle w:val="gemtab11ptAbstand"/>
              <w:rPr>
                <w:b/>
                <w:sz w:val="20"/>
              </w:rPr>
            </w:pPr>
            <w:r w:rsidRPr="000571F4">
              <w:rPr>
                <w:b/>
                <w:sz w:val="20"/>
              </w:rPr>
              <w:t>Zugriffsbedingung</w:t>
            </w:r>
          </w:p>
        </w:tc>
        <w:tc>
          <w:tcPr>
            <w:tcW w:w="2160" w:type="dxa"/>
            <w:shd w:val="clear" w:color="auto" w:fill="E0E0E0"/>
          </w:tcPr>
          <w:p w:rsidR="00C82F82" w:rsidRPr="000571F4" w:rsidRDefault="00C82F82" w:rsidP="00DB674E">
            <w:pPr>
              <w:pStyle w:val="gemtab11ptAbstand"/>
              <w:rPr>
                <w:b/>
                <w:sz w:val="20"/>
              </w:rPr>
            </w:pPr>
            <w:r w:rsidRPr="000571F4">
              <w:rPr>
                <w:b/>
                <w:sz w:val="20"/>
              </w:rPr>
              <w:t>Bemerkung</w:t>
            </w:r>
          </w:p>
        </w:tc>
      </w:tr>
      <w:tr w:rsidR="00C82F82" w:rsidRPr="000571F4">
        <w:tc>
          <w:tcPr>
            <w:tcW w:w="2088" w:type="dxa"/>
            <w:shd w:val="clear" w:color="auto" w:fill="auto"/>
          </w:tcPr>
          <w:p w:rsidR="00C82F82" w:rsidRPr="001342B7" w:rsidRDefault="00C82F82" w:rsidP="00DB674E">
            <w:pPr>
              <w:pStyle w:val="gemtab11ptAbstand"/>
              <w:rPr>
                <w:sz w:val="20"/>
              </w:rPr>
            </w:pPr>
            <w:r w:rsidRPr="001342B7">
              <w:rPr>
                <w:sz w:val="20"/>
              </w:rPr>
              <w:t>PSO Compute Digital Signature</w:t>
            </w:r>
          </w:p>
        </w:tc>
        <w:tc>
          <w:tcPr>
            <w:tcW w:w="4680" w:type="dxa"/>
            <w:shd w:val="clear" w:color="auto" w:fill="auto"/>
          </w:tcPr>
          <w:p w:rsidR="00C82F82" w:rsidRPr="000571F4" w:rsidRDefault="00C82F82" w:rsidP="00DB674E">
            <w:pPr>
              <w:pStyle w:val="gemtab11ptAbstand"/>
              <w:rPr>
                <w:sz w:val="20"/>
              </w:rPr>
            </w:pPr>
            <w:r w:rsidRPr="000571F4">
              <w:rPr>
                <w:sz w:val="20"/>
              </w:rPr>
              <w:t>PWD(PIN.SMC)</w:t>
            </w:r>
          </w:p>
        </w:tc>
        <w:tc>
          <w:tcPr>
            <w:tcW w:w="2160" w:type="dxa"/>
            <w:shd w:val="clear" w:color="auto" w:fill="auto"/>
          </w:tcPr>
          <w:p w:rsidR="00C82F82" w:rsidRPr="000571F4" w:rsidRDefault="00C82F82" w:rsidP="00DB674E">
            <w:pPr>
              <w:pStyle w:val="gemtab11ptAbstand"/>
              <w:rPr>
                <w:sz w:val="20"/>
              </w:rPr>
            </w:pPr>
            <w:r w:rsidRPr="000571F4">
              <w:rPr>
                <w:sz w:val="20"/>
              </w:rPr>
              <w:t>Die Zugriffsregel von PIN.SMC ist auf MF-Ebene definiert</w:t>
            </w:r>
          </w:p>
        </w:tc>
      </w:tr>
      <w:tr w:rsidR="0091375E" w:rsidRPr="000571F4" w:rsidTr="004E4203">
        <w:tc>
          <w:tcPr>
            <w:tcW w:w="2088" w:type="dxa"/>
            <w:shd w:val="clear" w:color="auto" w:fill="auto"/>
          </w:tcPr>
          <w:p w:rsidR="0091375E" w:rsidRPr="001342B7" w:rsidRDefault="0091375E" w:rsidP="004E4203">
            <w:pPr>
              <w:pStyle w:val="gemTab10pt"/>
              <w:rPr>
                <w:szCs w:val="20"/>
                <w:lang w:val="en-GB"/>
              </w:rPr>
            </w:pPr>
            <w:r w:rsidRPr="001342B7">
              <w:rPr>
                <w:rFonts w:eastAsia="Times New Roman"/>
                <w:smallCaps/>
                <w:lang w:val="en-GB"/>
              </w:rPr>
              <w:t>Generate Asymmetric Key Pair</w:t>
            </w:r>
          </w:p>
          <w:p w:rsidR="0091375E" w:rsidRPr="001342B7" w:rsidRDefault="0091375E" w:rsidP="004E4203">
            <w:pPr>
              <w:pStyle w:val="gemTab10pt"/>
              <w:rPr>
                <w:lang w:val="en-GB"/>
              </w:rPr>
            </w:pPr>
            <w:r w:rsidRPr="001342B7">
              <w:rPr>
                <w:lang w:val="en-GB"/>
              </w:rPr>
              <w:t>P1=</w:t>
            </w:r>
            <w:r w:rsidR="00596EE0" w:rsidRPr="001342B7">
              <w:rPr>
                <w:lang w:val="en-GB"/>
              </w:rPr>
              <w:t>‘</w:t>
            </w:r>
            <w:r w:rsidRPr="001342B7">
              <w:rPr>
                <w:lang w:val="en-GB"/>
              </w:rPr>
              <w:t>81</w:t>
            </w:r>
            <w:r w:rsidR="00596EE0" w:rsidRPr="001342B7">
              <w:rPr>
                <w:lang w:val="en-GB"/>
              </w:rPr>
              <w:t>’</w:t>
            </w:r>
          </w:p>
        </w:tc>
        <w:tc>
          <w:tcPr>
            <w:tcW w:w="4680" w:type="dxa"/>
            <w:shd w:val="clear" w:color="auto" w:fill="auto"/>
          </w:tcPr>
          <w:p w:rsidR="0091375E" w:rsidRPr="000571F4" w:rsidRDefault="0091375E" w:rsidP="004E4203">
            <w:pPr>
              <w:pStyle w:val="gemTab10pt"/>
            </w:pPr>
            <w:r w:rsidRPr="000571F4">
              <w:t>ALWAYS</w:t>
            </w:r>
          </w:p>
        </w:tc>
        <w:tc>
          <w:tcPr>
            <w:tcW w:w="2160" w:type="dxa"/>
            <w:shd w:val="clear" w:color="auto" w:fill="auto"/>
          </w:tcPr>
          <w:p w:rsidR="0091375E" w:rsidRPr="000571F4" w:rsidRDefault="0091375E" w:rsidP="00DB674E">
            <w:pPr>
              <w:pStyle w:val="gemtab11ptAbstand"/>
              <w:rPr>
                <w:strike/>
                <w:sz w:val="20"/>
              </w:rPr>
            </w:pPr>
          </w:p>
        </w:tc>
      </w:tr>
      <w:tr w:rsidR="0091375E" w:rsidRPr="000571F4">
        <w:tc>
          <w:tcPr>
            <w:tcW w:w="2088" w:type="dxa"/>
            <w:shd w:val="clear" w:color="auto" w:fill="auto"/>
          </w:tcPr>
          <w:p w:rsidR="0091375E" w:rsidRPr="001342B7" w:rsidRDefault="00471DB8" w:rsidP="00471DB8">
            <w:pPr>
              <w:pStyle w:val="gemtab11ptAbstand"/>
              <w:rPr>
                <w:rFonts w:eastAsia="Times New Roman"/>
                <w:smallCaps/>
                <w:sz w:val="20"/>
              </w:rPr>
            </w:pPr>
            <w:r w:rsidRPr="001342B7">
              <w:rPr>
                <w:smallCaps/>
                <w:sz w:val="20"/>
              </w:rPr>
              <w:t>Delete</w:t>
            </w:r>
          </w:p>
        </w:tc>
        <w:tc>
          <w:tcPr>
            <w:tcW w:w="4680" w:type="dxa"/>
            <w:shd w:val="clear" w:color="auto" w:fill="auto"/>
          </w:tcPr>
          <w:p w:rsidR="0091375E" w:rsidRPr="000571F4" w:rsidRDefault="0091375E" w:rsidP="00DB674E">
            <w:pPr>
              <w:pStyle w:val="gemtab11ptAbstand"/>
              <w:rPr>
                <w:sz w:val="20"/>
                <w:lang w:val="en-US"/>
              </w:rPr>
            </w:pPr>
            <w:r w:rsidRPr="00E90098">
              <w:rPr>
                <w:sz w:val="20"/>
                <w:lang w:val="en-GB"/>
              </w:rPr>
              <w:t>AUT_CMS</w:t>
            </w:r>
            <w:r w:rsidR="00606991" w:rsidRPr="00E90098">
              <w:rPr>
                <w:sz w:val="20"/>
                <w:lang w:val="en-GB"/>
              </w:rPr>
              <w:t xml:space="preserve"> OR AUT_CUP</w:t>
            </w:r>
          </w:p>
        </w:tc>
        <w:tc>
          <w:tcPr>
            <w:tcW w:w="2160" w:type="dxa"/>
            <w:shd w:val="clear" w:color="auto" w:fill="auto"/>
          </w:tcPr>
          <w:p w:rsidR="0091375E" w:rsidRPr="000571F4" w:rsidRDefault="0091375E" w:rsidP="00DB674E">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_Ref326049049 \r \h  \* MERGEFORMAT </w:instrText>
            </w:r>
            <w:r w:rsidRPr="000571F4">
              <w:rPr>
                <w:sz w:val="20"/>
              </w:rPr>
            </w:r>
            <w:r w:rsidRPr="000571F4">
              <w:rPr>
                <w:sz w:val="20"/>
              </w:rPr>
              <w:fldChar w:fldCharType="separate"/>
            </w:r>
            <w:r w:rsidR="00997CBB">
              <w:rPr>
                <w:sz w:val="20"/>
              </w:rPr>
              <w:t>Hinweis 58:</w:t>
            </w:r>
            <w:r w:rsidRPr="000571F4">
              <w:rPr>
                <w:sz w:val="20"/>
              </w:rPr>
              <w:fldChar w:fldCharType="end"/>
            </w:r>
          </w:p>
        </w:tc>
      </w:tr>
      <w:tr w:rsidR="0091375E" w:rsidRPr="000571F4">
        <w:tc>
          <w:tcPr>
            <w:tcW w:w="2088" w:type="dxa"/>
            <w:tcBorders>
              <w:bottom w:val="single" w:sz="4" w:space="0" w:color="auto"/>
            </w:tcBorders>
            <w:shd w:val="clear" w:color="auto" w:fill="auto"/>
          </w:tcPr>
          <w:p w:rsidR="0091375E" w:rsidRPr="000571F4" w:rsidRDefault="0091375E" w:rsidP="00DB674E">
            <w:pPr>
              <w:pStyle w:val="gemtab11ptAbstand"/>
              <w:rPr>
                <w:sz w:val="20"/>
              </w:rPr>
            </w:pPr>
            <w:r w:rsidRPr="000571F4">
              <w:rPr>
                <w:sz w:val="20"/>
              </w:rPr>
              <w:t>andere</w:t>
            </w:r>
          </w:p>
        </w:tc>
        <w:tc>
          <w:tcPr>
            <w:tcW w:w="4680" w:type="dxa"/>
            <w:tcBorders>
              <w:bottom w:val="single" w:sz="4" w:space="0" w:color="auto"/>
            </w:tcBorders>
            <w:shd w:val="clear" w:color="auto" w:fill="auto"/>
          </w:tcPr>
          <w:p w:rsidR="0091375E" w:rsidRPr="000571F4" w:rsidRDefault="0091375E" w:rsidP="00DB674E">
            <w:pPr>
              <w:pStyle w:val="gemtab11ptAbstand"/>
              <w:rPr>
                <w:sz w:val="20"/>
              </w:rPr>
            </w:pPr>
            <w:r w:rsidRPr="000571F4">
              <w:rPr>
                <w:sz w:val="20"/>
              </w:rPr>
              <w:t>NEVER</w:t>
            </w:r>
          </w:p>
        </w:tc>
        <w:tc>
          <w:tcPr>
            <w:tcW w:w="2160" w:type="dxa"/>
            <w:tcBorders>
              <w:bottom w:val="single" w:sz="4" w:space="0" w:color="auto"/>
            </w:tcBorders>
            <w:shd w:val="clear" w:color="auto" w:fill="auto"/>
          </w:tcPr>
          <w:p w:rsidR="0091375E" w:rsidRPr="000571F4" w:rsidRDefault="0091375E" w:rsidP="00DB674E">
            <w:pPr>
              <w:pStyle w:val="gemtab11ptAbstand"/>
              <w:rPr>
                <w:sz w:val="20"/>
              </w:rPr>
            </w:pPr>
          </w:p>
        </w:tc>
      </w:tr>
      <w:tr w:rsidR="0091375E" w:rsidRPr="000571F4">
        <w:tc>
          <w:tcPr>
            <w:tcW w:w="8928" w:type="dxa"/>
            <w:gridSpan w:val="3"/>
            <w:tcBorders>
              <w:bottom w:val="single" w:sz="6" w:space="0" w:color="000000"/>
            </w:tcBorders>
            <w:shd w:val="clear" w:color="auto" w:fill="E0E0E0"/>
          </w:tcPr>
          <w:p w:rsidR="0091375E" w:rsidRPr="000571F4" w:rsidRDefault="0091375E" w:rsidP="00DB674E">
            <w:pPr>
              <w:pStyle w:val="gemtab11ptAbstand"/>
              <w:rPr>
                <w:b/>
                <w:sz w:val="20"/>
              </w:rPr>
            </w:pPr>
            <w:r w:rsidRPr="000571F4">
              <w:rPr>
                <w:b/>
                <w:sz w:val="20"/>
              </w:rPr>
              <w:t>Zugriffsregel für logischen LCS „Operational state (deactivated)”</w:t>
            </w:r>
          </w:p>
        </w:tc>
      </w:tr>
      <w:tr w:rsidR="0091375E" w:rsidRPr="000571F4">
        <w:tc>
          <w:tcPr>
            <w:tcW w:w="2088" w:type="dxa"/>
            <w:shd w:val="clear" w:color="auto" w:fill="E0E0E0"/>
          </w:tcPr>
          <w:p w:rsidR="0091375E" w:rsidRPr="000571F4" w:rsidRDefault="0091375E" w:rsidP="00DB674E">
            <w:pPr>
              <w:pStyle w:val="gemtab11ptAbstand"/>
              <w:rPr>
                <w:b/>
                <w:sz w:val="20"/>
              </w:rPr>
            </w:pPr>
            <w:r w:rsidRPr="000571F4">
              <w:rPr>
                <w:b/>
                <w:sz w:val="20"/>
              </w:rPr>
              <w:t>Zugriffsart</w:t>
            </w:r>
          </w:p>
        </w:tc>
        <w:tc>
          <w:tcPr>
            <w:tcW w:w="4680" w:type="dxa"/>
            <w:shd w:val="clear" w:color="auto" w:fill="E0E0E0"/>
          </w:tcPr>
          <w:p w:rsidR="0091375E" w:rsidRPr="000571F4" w:rsidRDefault="0091375E" w:rsidP="00DB674E">
            <w:pPr>
              <w:pStyle w:val="gemtab11ptAbstand"/>
              <w:rPr>
                <w:b/>
                <w:sz w:val="20"/>
              </w:rPr>
            </w:pPr>
            <w:r w:rsidRPr="000571F4">
              <w:rPr>
                <w:b/>
                <w:sz w:val="20"/>
              </w:rPr>
              <w:t>Zugriffsbedingung</w:t>
            </w:r>
          </w:p>
        </w:tc>
        <w:tc>
          <w:tcPr>
            <w:tcW w:w="2160" w:type="dxa"/>
            <w:shd w:val="clear" w:color="auto" w:fill="E0E0E0"/>
          </w:tcPr>
          <w:p w:rsidR="0091375E" w:rsidRPr="000571F4" w:rsidRDefault="0091375E" w:rsidP="00DB674E">
            <w:pPr>
              <w:pStyle w:val="gemtab11ptAbstand"/>
              <w:rPr>
                <w:b/>
                <w:sz w:val="20"/>
              </w:rPr>
            </w:pPr>
            <w:r w:rsidRPr="000571F4">
              <w:rPr>
                <w:b/>
                <w:sz w:val="20"/>
              </w:rPr>
              <w:t>Bemerkung</w:t>
            </w:r>
          </w:p>
        </w:tc>
      </w:tr>
      <w:tr w:rsidR="0091375E" w:rsidRPr="000571F4">
        <w:tc>
          <w:tcPr>
            <w:tcW w:w="2088" w:type="dxa"/>
            <w:tcBorders>
              <w:bottom w:val="single" w:sz="4" w:space="0" w:color="auto"/>
            </w:tcBorders>
            <w:shd w:val="clear" w:color="auto" w:fill="auto"/>
          </w:tcPr>
          <w:p w:rsidR="0091375E" w:rsidRPr="000571F4" w:rsidRDefault="0091375E" w:rsidP="00DB674E">
            <w:pPr>
              <w:pStyle w:val="gemtab11ptAbstand"/>
              <w:rPr>
                <w:sz w:val="20"/>
              </w:rPr>
            </w:pPr>
            <w:r w:rsidRPr="000571F4">
              <w:rPr>
                <w:sz w:val="20"/>
              </w:rPr>
              <w:t>alle</w:t>
            </w:r>
          </w:p>
        </w:tc>
        <w:tc>
          <w:tcPr>
            <w:tcW w:w="4680" w:type="dxa"/>
            <w:tcBorders>
              <w:bottom w:val="single" w:sz="4" w:space="0" w:color="auto"/>
            </w:tcBorders>
            <w:shd w:val="clear" w:color="auto" w:fill="auto"/>
          </w:tcPr>
          <w:p w:rsidR="0091375E" w:rsidRPr="000571F4" w:rsidRDefault="0091375E" w:rsidP="00DB674E">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91375E" w:rsidRPr="000571F4" w:rsidRDefault="0091375E" w:rsidP="00DB674E">
            <w:pPr>
              <w:pStyle w:val="gemtab11ptAbstand"/>
              <w:rPr>
                <w:sz w:val="20"/>
              </w:rPr>
            </w:pPr>
          </w:p>
        </w:tc>
      </w:tr>
      <w:tr w:rsidR="0091375E" w:rsidRPr="000571F4">
        <w:tc>
          <w:tcPr>
            <w:tcW w:w="8928" w:type="dxa"/>
            <w:gridSpan w:val="3"/>
            <w:shd w:val="clear" w:color="auto" w:fill="E6E6E6"/>
          </w:tcPr>
          <w:p w:rsidR="0091375E" w:rsidRPr="000571F4" w:rsidRDefault="0091375E" w:rsidP="00DB674E">
            <w:pPr>
              <w:pStyle w:val="gemtab11ptAbstand"/>
              <w:rPr>
                <w:b/>
                <w:sz w:val="20"/>
              </w:rPr>
            </w:pPr>
            <w:r w:rsidRPr="000571F4">
              <w:rPr>
                <w:b/>
                <w:sz w:val="20"/>
              </w:rPr>
              <w:t>Zugriffsregel für logischen LCS „Termination state“</w:t>
            </w:r>
          </w:p>
        </w:tc>
      </w:tr>
      <w:tr w:rsidR="0091375E" w:rsidRPr="000571F4">
        <w:tc>
          <w:tcPr>
            <w:tcW w:w="2088" w:type="dxa"/>
            <w:shd w:val="clear" w:color="auto" w:fill="E6E6E6"/>
          </w:tcPr>
          <w:p w:rsidR="0091375E" w:rsidRPr="000571F4" w:rsidRDefault="0091375E" w:rsidP="00DB674E">
            <w:pPr>
              <w:pStyle w:val="gemtab11ptAbstand"/>
              <w:rPr>
                <w:b/>
                <w:sz w:val="20"/>
              </w:rPr>
            </w:pPr>
            <w:r w:rsidRPr="000571F4">
              <w:rPr>
                <w:b/>
                <w:sz w:val="20"/>
              </w:rPr>
              <w:t>Zugriffsart</w:t>
            </w:r>
          </w:p>
        </w:tc>
        <w:tc>
          <w:tcPr>
            <w:tcW w:w="4680" w:type="dxa"/>
            <w:shd w:val="clear" w:color="auto" w:fill="E6E6E6"/>
          </w:tcPr>
          <w:p w:rsidR="0091375E" w:rsidRPr="000571F4" w:rsidRDefault="0091375E" w:rsidP="00DB674E">
            <w:pPr>
              <w:pStyle w:val="gemtab11ptAbstand"/>
              <w:rPr>
                <w:b/>
                <w:sz w:val="20"/>
              </w:rPr>
            </w:pPr>
            <w:r w:rsidRPr="000571F4">
              <w:rPr>
                <w:b/>
                <w:sz w:val="20"/>
              </w:rPr>
              <w:t>Zugriffsbedingung</w:t>
            </w:r>
          </w:p>
        </w:tc>
        <w:tc>
          <w:tcPr>
            <w:tcW w:w="2160" w:type="dxa"/>
            <w:shd w:val="clear" w:color="auto" w:fill="E6E6E6"/>
          </w:tcPr>
          <w:p w:rsidR="0091375E" w:rsidRPr="000571F4" w:rsidRDefault="0091375E" w:rsidP="00DB674E">
            <w:pPr>
              <w:pStyle w:val="gemtab11ptAbstand"/>
              <w:rPr>
                <w:b/>
                <w:sz w:val="20"/>
              </w:rPr>
            </w:pPr>
            <w:r w:rsidRPr="000571F4">
              <w:rPr>
                <w:b/>
                <w:sz w:val="20"/>
              </w:rPr>
              <w:t>Bemerkung</w:t>
            </w:r>
          </w:p>
        </w:tc>
      </w:tr>
      <w:tr w:rsidR="0091375E" w:rsidRPr="000571F4">
        <w:tc>
          <w:tcPr>
            <w:tcW w:w="2088" w:type="dxa"/>
            <w:shd w:val="clear" w:color="auto" w:fill="auto"/>
          </w:tcPr>
          <w:p w:rsidR="0091375E" w:rsidRPr="000571F4" w:rsidRDefault="0091375E" w:rsidP="00DB674E">
            <w:pPr>
              <w:pStyle w:val="gemtab11ptAbstand"/>
              <w:rPr>
                <w:sz w:val="20"/>
              </w:rPr>
            </w:pPr>
            <w:r w:rsidRPr="000571F4">
              <w:rPr>
                <w:sz w:val="20"/>
              </w:rPr>
              <w:t>alle</w:t>
            </w:r>
          </w:p>
        </w:tc>
        <w:tc>
          <w:tcPr>
            <w:tcW w:w="4680" w:type="dxa"/>
            <w:shd w:val="clear" w:color="auto" w:fill="auto"/>
          </w:tcPr>
          <w:p w:rsidR="0091375E" w:rsidRPr="000571F4" w:rsidRDefault="0091375E" w:rsidP="00DB674E">
            <w:pPr>
              <w:pStyle w:val="gemtab11ptAbstand"/>
              <w:rPr>
                <w:sz w:val="20"/>
              </w:rPr>
            </w:pPr>
            <w:r w:rsidRPr="000571F4">
              <w:rPr>
                <w:sz w:val="20"/>
              </w:rPr>
              <w:t>NEVER</w:t>
            </w:r>
          </w:p>
        </w:tc>
        <w:tc>
          <w:tcPr>
            <w:tcW w:w="2160" w:type="dxa"/>
            <w:shd w:val="clear" w:color="auto" w:fill="auto"/>
          </w:tcPr>
          <w:p w:rsidR="0091375E" w:rsidRPr="000571F4" w:rsidRDefault="0091375E" w:rsidP="00DB674E">
            <w:pPr>
              <w:pStyle w:val="gemtab11ptAbstand"/>
              <w:rPr>
                <w:sz w:val="20"/>
              </w:rPr>
            </w:pPr>
          </w:p>
        </w:tc>
      </w:tr>
    </w:tbl>
    <w:p w:rsidR="00AE4B6A" w:rsidRDefault="00AE4B6A" w:rsidP="00060236">
      <w:pPr>
        <w:pStyle w:val="gemEinzug"/>
        <w:rPr>
          <w:b/>
        </w:rPr>
      </w:pPr>
    </w:p>
    <w:p w:rsidR="00060236" w:rsidRPr="00AE4B6A" w:rsidRDefault="00AE4B6A" w:rsidP="00AE4B6A">
      <w:pPr>
        <w:pStyle w:val="gemStandard"/>
      </w:pPr>
      <w:r>
        <w:rPr>
          <w:b/>
        </w:rPr>
        <w:sym w:font="Wingdings" w:char="F0D5"/>
      </w:r>
    </w:p>
    <w:p w:rsidR="00060236" w:rsidRPr="000571F4" w:rsidRDefault="00060236" w:rsidP="00060236">
      <w:pPr>
        <w:pStyle w:val="afiHinweise"/>
        <w:numPr>
          <w:ilvl w:val="0"/>
          <w:numId w:val="0"/>
        </w:numPr>
      </w:pPr>
    </w:p>
    <w:p w:rsidR="008E4FEE" w:rsidRPr="000571F4" w:rsidRDefault="00B120AA" w:rsidP="00060236">
      <w:pPr>
        <w:pStyle w:val="afiHinweise"/>
      </w:pPr>
      <w:r w:rsidRPr="000571F4">
        <w:fldChar w:fldCharType="begin"/>
      </w:r>
      <w:r w:rsidRPr="000571F4">
        <w:instrText xml:space="preserve"> REF cmdprivAut \h </w:instrText>
      </w:r>
      <w:r w:rsidR="002A48A6" w:rsidRPr="000571F4">
        <w:instrText xml:space="preserve"> \* MERGEFORMAT </w:instrText>
      </w:r>
      <w:r w:rsidRPr="000571F4">
        <w:fldChar w:fldCharType="separate"/>
      </w:r>
      <w:r w:rsidR="00997CBB" w:rsidRPr="000571F4">
        <w:t xml:space="preserve">Kommandos, die gemäß </w:t>
      </w:r>
      <w:r w:rsidR="00997CBB" w:rsidRPr="000571F4">
        <w:rPr>
          <w:rFonts w:cs="Arial"/>
        </w:rPr>
        <w:t>[</w:t>
      </w:r>
      <w:proofErr w:type="spellStart"/>
      <w:r w:rsidR="00997CBB" w:rsidRPr="000571F4">
        <w:rPr>
          <w:rFonts w:cs="Arial"/>
        </w:rPr>
        <w:t>gemSpec_COS</w:t>
      </w:r>
      <w:proofErr w:type="spellEnd"/>
      <w:r w:rsidR="00997CBB" w:rsidRPr="000571F4">
        <w:rPr>
          <w:rFonts w:cs="Arial"/>
        </w:rPr>
        <w:t>]</w:t>
      </w:r>
      <w:r w:rsidR="00997CBB" w:rsidRPr="000571F4">
        <w:t xml:space="preserve"> mit einem privaten Schlüsselobjekt RSA arbeiten, sind:</w:t>
      </w:r>
      <w:r w:rsidR="00997CBB" w:rsidRPr="000571F4">
        <w:tab/>
      </w:r>
      <w:r w:rsidR="00997CBB" w:rsidRPr="000571F4">
        <w:br/>
      </w:r>
      <w:r w:rsidR="00997CBB" w:rsidRPr="000571F4">
        <w:rPr>
          <w:smallCaps/>
        </w:rPr>
        <w:t xml:space="preserve">Activate, Deactivate, Delete, </w:t>
      </w:r>
      <w:proofErr w:type="spellStart"/>
      <w:r w:rsidR="00997CBB" w:rsidRPr="000571F4">
        <w:rPr>
          <w:smallCaps/>
        </w:rPr>
        <w:t>External</w:t>
      </w:r>
      <w:proofErr w:type="spellEnd"/>
      <w:r w:rsidR="00997CBB" w:rsidRPr="000571F4">
        <w:rPr>
          <w:smallCaps/>
        </w:rPr>
        <w:t xml:space="preserve"> </w:t>
      </w:r>
      <w:proofErr w:type="spellStart"/>
      <w:r w:rsidR="00997CBB" w:rsidRPr="000571F4">
        <w:rPr>
          <w:smallCaps/>
        </w:rPr>
        <w:t>Authenticate</w:t>
      </w:r>
      <w:proofErr w:type="spellEnd"/>
      <w:r w:rsidR="00997CBB" w:rsidRPr="000571F4">
        <w:rPr>
          <w:smallCaps/>
        </w:rPr>
        <w:t xml:space="preserve">, </w:t>
      </w:r>
      <w:proofErr w:type="spellStart"/>
      <w:r w:rsidR="00997CBB" w:rsidRPr="000571F4">
        <w:rPr>
          <w:smallCaps/>
        </w:rPr>
        <w:t>Generate</w:t>
      </w:r>
      <w:proofErr w:type="spellEnd"/>
      <w:r w:rsidR="00997CBB" w:rsidRPr="000571F4">
        <w:rPr>
          <w:smallCaps/>
        </w:rPr>
        <w:t xml:space="preserve"> </w:t>
      </w:r>
      <w:proofErr w:type="spellStart"/>
      <w:r w:rsidR="00997CBB" w:rsidRPr="000571F4">
        <w:rPr>
          <w:smallCaps/>
        </w:rPr>
        <w:t>Asymmetric</w:t>
      </w:r>
      <w:proofErr w:type="spellEnd"/>
      <w:r w:rsidR="00997CBB" w:rsidRPr="000571F4">
        <w:rPr>
          <w:smallCaps/>
        </w:rPr>
        <w:t xml:space="preserve"> Key Pair, Internal </w:t>
      </w:r>
      <w:proofErr w:type="spellStart"/>
      <w:r w:rsidR="00997CBB" w:rsidRPr="000571F4">
        <w:rPr>
          <w:smallCaps/>
        </w:rPr>
        <w:t>Authenticate</w:t>
      </w:r>
      <w:proofErr w:type="spellEnd"/>
      <w:r w:rsidR="00997CBB" w:rsidRPr="000571F4">
        <w:rPr>
          <w:smallCaps/>
        </w:rPr>
        <w:t xml:space="preserve">, </w:t>
      </w:r>
      <w:r w:rsidR="00997CBB" w:rsidRPr="000571F4">
        <w:t xml:space="preserve">PSO </w:t>
      </w:r>
      <w:proofErr w:type="spellStart"/>
      <w:r w:rsidR="00997CBB" w:rsidRPr="000571F4">
        <w:t>Decipher</w:t>
      </w:r>
      <w:proofErr w:type="spellEnd"/>
      <w:r w:rsidR="00997CBB" w:rsidRPr="000571F4">
        <w:t xml:space="preserve">, PSO </w:t>
      </w:r>
      <w:proofErr w:type="spellStart"/>
      <w:r w:rsidR="00997CBB" w:rsidRPr="000571F4">
        <w:t>Transcipher</w:t>
      </w:r>
      <w:proofErr w:type="spellEnd"/>
      <w:r w:rsidR="00997CBB" w:rsidRPr="000571F4">
        <w:t xml:space="preserve">, PSO </w:t>
      </w:r>
      <w:proofErr w:type="spellStart"/>
      <w:r w:rsidR="00997CBB" w:rsidRPr="000571F4">
        <w:t>Compute</w:t>
      </w:r>
      <w:proofErr w:type="spellEnd"/>
      <w:r w:rsidR="00997CBB" w:rsidRPr="000571F4">
        <w:t xml:space="preserve"> Digital </w:t>
      </w:r>
      <w:proofErr w:type="spellStart"/>
      <w:r w:rsidR="00997CBB" w:rsidRPr="000571F4">
        <w:t>Signature</w:t>
      </w:r>
      <w:proofErr w:type="spellEnd"/>
      <w:r w:rsidR="00997CBB" w:rsidRPr="00997CBB">
        <w:t>,</w:t>
      </w:r>
      <w:r w:rsidR="00997CBB" w:rsidRPr="000571F4">
        <w:rPr>
          <w:smallCaps/>
        </w:rPr>
        <w:t xml:space="preserve"> </w:t>
      </w:r>
      <w:proofErr w:type="spellStart"/>
      <w:r w:rsidR="00997CBB" w:rsidRPr="000571F4">
        <w:rPr>
          <w:smallCaps/>
        </w:rPr>
        <w:t>Terminate</w:t>
      </w:r>
      <w:proofErr w:type="spellEnd"/>
      <w:r w:rsidR="00997CBB" w:rsidRPr="000571F4">
        <w:rPr>
          <w:smallCaps/>
        </w:rPr>
        <w:t xml:space="preserve"> </w:t>
      </w:r>
      <w:r w:rsidRPr="000571F4">
        <w:fldChar w:fldCharType="end"/>
      </w:r>
    </w:p>
    <w:p w:rsidR="000C3280" w:rsidRPr="000571F4" w:rsidRDefault="00511E8B" w:rsidP="00060236">
      <w:pPr>
        <w:pStyle w:val="afiHinweise"/>
        <w:autoSpaceDE w:val="0"/>
        <w:autoSpaceDN w:val="0"/>
        <w:adjustRightInd w:val="0"/>
      </w:pPr>
      <w:bookmarkStart w:id="464" w:name="_Ref326049049"/>
      <w:r w:rsidRPr="000571F4">
        <w:lastRenderedPageBreak/>
        <w:t xml:space="preserve">Das Kommando ist nur vom Inhaber des </w:t>
      </w:r>
      <w:r w:rsidR="00606991" w:rsidRPr="000571F4">
        <w:t xml:space="preserve">CMS- / CUP-Schlüssels </w:t>
      </w:r>
      <w:r w:rsidRPr="000571F4">
        <w:t>ausführbar,</w:t>
      </w:r>
      <w:r w:rsidR="000C3280" w:rsidRPr="000571F4">
        <w:t xml:space="preserve"> siehe Kapitel </w:t>
      </w:r>
      <w:r w:rsidR="000C3280" w:rsidRPr="000571F4">
        <w:fldChar w:fldCharType="begin"/>
      </w:r>
      <w:r w:rsidR="000C3280" w:rsidRPr="000571F4">
        <w:instrText xml:space="preserve"> REF _Ref326048151 \r \h  \* MERGEFORMAT </w:instrText>
      </w:r>
      <w:r w:rsidR="000C3280" w:rsidRPr="000571F4">
        <w:fldChar w:fldCharType="separate"/>
      </w:r>
      <w:r w:rsidR="00997CBB">
        <w:t>5.6</w:t>
      </w:r>
      <w:r w:rsidR="000C3280" w:rsidRPr="000571F4">
        <w:fldChar w:fldCharType="end"/>
      </w:r>
      <w:r w:rsidR="0079278C" w:rsidRPr="000571F4">
        <w:t>:</w:t>
      </w:r>
      <w:bookmarkEnd w:id="464"/>
    </w:p>
    <w:p w:rsidR="00E52D16" w:rsidRPr="000571F4" w:rsidRDefault="00E52D16" w:rsidP="00E52D16">
      <w:pPr>
        <w:pStyle w:val="afiHinweise"/>
        <w:numPr>
          <w:ilvl w:val="0"/>
          <w:numId w:val="0"/>
        </w:numPr>
        <w:autoSpaceDE w:val="0"/>
        <w:autoSpaceDN w:val="0"/>
        <w:adjustRightInd w:val="0"/>
        <w:ind w:left="284" w:hanging="284"/>
      </w:pPr>
    </w:p>
    <w:p w:rsidR="00E52D16" w:rsidRPr="000571F4" w:rsidRDefault="00E52D16" w:rsidP="000D646A">
      <w:pPr>
        <w:pStyle w:val="gemStandard"/>
        <w:keepNext/>
        <w:tabs>
          <w:tab w:val="left" w:pos="567"/>
        </w:tabs>
        <w:ind w:left="567" w:hanging="567"/>
        <w:rPr>
          <w:b/>
        </w:rPr>
      </w:pPr>
      <w:r w:rsidRPr="000571F4">
        <w:rPr>
          <w:b/>
        </w:rPr>
        <w:sym w:font="Wingdings" w:char="F0D6"/>
      </w:r>
      <w:r w:rsidRPr="000571F4">
        <w:rPr>
          <w:b/>
        </w:rPr>
        <w:tab/>
      </w:r>
      <w:r w:rsidR="008F745D" w:rsidRPr="000571F4">
        <w:rPr>
          <w:rFonts w:cs="Arial"/>
          <w:b/>
        </w:rPr>
        <w:t>Card-G2-A</w:t>
      </w:r>
      <w:r w:rsidRPr="000571F4">
        <w:rPr>
          <w:rFonts w:cs="Arial"/>
          <w:b/>
        </w:rPr>
        <w:t>_</w:t>
      </w:r>
      <w:r w:rsidR="008F745D" w:rsidRPr="000571F4">
        <w:rPr>
          <w:rFonts w:cs="Arial"/>
          <w:b/>
        </w:rPr>
        <w:t>3367</w:t>
      </w:r>
      <w:r w:rsidRPr="000571F4">
        <w:rPr>
          <w:b/>
        </w:rPr>
        <w:t xml:space="preserve"> K_Personalisierung: Personalisierte Attribute von </w:t>
      </w:r>
      <w:r w:rsidR="001D4413" w:rsidRPr="000571F4">
        <w:rPr>
          <w:b/>
        </w:rPr>
        <w:fldChar w:fldCharType="begin"/>
      </w:r>
      <w:r w:rsidR="001D4413" w:rsidRPr="000571F4">
        <w:rPr>
          <w:b/>
        </w:rPr>
        <w:instrText xml:space="preserve"> REF oMF \h  \* MERGEFORMAT </w:instrText>
      </w:r>
      <w:r w:rsidR="001D4413" w:rsidRPr="000571F4">
        <w:rPr>
          <w:b/>
        </w:rPr>
      </w:r>
      <w:r w:rsidR="001D4413" w:rsidRPr="000571F4">
        <w:rPr>
          <w:b/>
        </w:rPr>
        <w:fldChar w:fldCharType="separate"/>
      </w:r>
      <w:r w:rsidR="00997CBB" w:rsidRPr="00997CBB">
        <w:rPr>
          <w:b/>
        </w:rPr>
        <w:t>MF</w:t>
      </w:r>
      <w:r w:rsidR="001D4413" w:rsidRPr="000571F4">
        <w:rPr>
          <w:b/>
        </w:rPr>
        <w:fldChar w:fldCharType="end"/>
      </w:r>
      <w:r w:rsidR="001D4413" w:rsidRPr="000571F4">
        <w:rPr>
          <w:b/>
        </w:rPr>
        <w:t xml:space="preserve"> / </w:t>
      </w:r>
      <w:r w:rsidR="001D4413" w:rsidRPr="000571F4">
        <w:rPr>
          <w:b/>
        </w:rPr>
        <w:fldChar w:fldCharType="begin"/>
      </w:r>
      <w:r w:rsidR="001D4413" w:rsidRPr="000571F4">
        <w:rPr>
          <w:b/>
        </w:rPr>
        <w:instrText xml:space="preserve"> REF oDF_ESIGN \h  \* MERGEFORMAT </w:instrText>
      </w:r>
      <w:r w:rsidR="001D4413" w:rsidRPr="000571F4">
        <w:rPr>
          <w:b/>
        </w:rPr>
      </w:r>
      <w:r w:rsidR="001D4413" w:rsidRPr="000571F4">
        <w:rPr>
          <w:b/>
        </w:rPr>
        <w:fldChar w:fldCharType="separate"/>
      </w:r>
      <w:r w:rsidR="00997CBB" w:rsidRPr="00997CBB">
        <w:rPr>
          <w:b/>
        </w:rPr>
        <w:t>DF.ESIGN</w:t>
      </w:r>
      <w:r w:rsidR="001D4413" w:rsidRPr="000571F4">
        <w:rPr>
          <w:b/>
        </w:rPr>
        <w:fldChar w:fldCharType="end"/>
      </w:r>
      <w:r w:rsidR="001D4413" w:rsidRPr="000571F4">
        <w:rPr>
          <w:b/>
        </w:rPr>
        <w:t xml:space="preserve"> / </w:t>
      </w:r>
      <w:r w:rsidR="001D4413" w:rsidRPr="000571F4">
        <w:rPr>
          <w:b/>
        </w:rPr>
        <w:fldChar w:fldCharType="begin"/>
      </w:r>
      <w:r w:rsidR="001D4413" w:rsidRPr="000571F4">
        <w:rPr>
          <w:b/>
        </w:rPr>
        <w:instrText xml:space="preserve"> REF oPrK_HCI_OSIG_R2048 \h  \* MERGEFORMAT </w:instrText>
      </w:r>
      <w:r w:rsidR="001D4413" w:rsidRPr="000571F4">
        <w:rPr>
          <w:b/>
        </w:rPr>
      </w:r>
      <w:r w:rsidR="001D4413" w:rsidRPr="000571F4">
        <w:rPr>
          <w:b/>
        </w:rPr>
        <w:fldChar w:fldCharType="separate"/>
      </w:r>
      <w:r w:rsidR="00997CBB" w:rsidRPr="00997CBB">
        <w:rPr>
          <w:b/>
        </w:rPr>
        <w:t>PrK.HCI.OSIG.R2048</w:t>
      </w:r>
      <w:r w:rsidR="001D4413" w:rsidRPr="000571F4">
        <w:rPr>
          <w:b/>
        </w:rPr>
        <w:fldChar w:fldCharType="end"/>
      </w:r>
    </w:p>
    <w:p w:rsidR="00E52D16" w:rsidRPr="00AB7DFC" w:rsidRDefault="00E52D16" w:rsidP="00337C25">
      <w:pPr>
        <w:pStyle w:val="gemEinzug"/>
        <w:ind w:left="567"/>
      </w:pPr>
      <w:r w:rsidRPr="000571F4">
        <w:t xml:space="preserve">Bei der Personalisierung von </w:t>
      </w:r>
      <w:r w:rsidR="001D4413" w:rsidRPr="000571F4">
        <w:fldChar w:fldCharType="begin"/>
      </w:r>
      <w:r w:rsidR="001D4413" w:rsidRPr="000571F4">
        <w:instrText xml:space="preserve"> REF oPrK_HCI_OSIG_R2048 \h  \* MERGEFORMAT </w:instrText>
      </w:r>
      <w:r w:rsidR="001D4413" w:rsidRPr="000571F4">
        <w:fldChar w:fldCharType="separate"/>
      </w:r>
      <w:r w:rsidR="00997CBB" w:rsidRPr="000571F4">
        <w:t>PrK.HCI.OSIG.R2048</w:t>
      </w:r>
      <w:r w:rsidR="001D4413" w:rsidRPr="000571F4">
        <w:fldChar w:fldCharType="end"/>
      </w:r>
      <w:r w:rsidRPr="000571F4">
        <w:t xml:space="preserve"> MÜSSEN die i</w:t>
      </w:r>
      <w:r w:rsidRPr="00AB7DFC">
        <w:t>n Tab_</w:t>
      </w:r>
      <w:r w:rsidR="0062625C" w:rsidRPr="00AB7DFC">
        <w:t>SMC-B_ObjSys_100</w:t>
      </w:r>
      <w:r w:rsidRPr="00AB7DFC">
        <w:t xml:space="preserve"> angegebenen Attribute mit den dort angegebenen Inhalten personalisiert werden.</w:t>
      </w:r>
    </w:p>
    <w:p w:rsidR="00E52D16" w:rsidRPr="000571F4" w:rsidRDefault="00E52D16" w:rsidP="00AE4B6A">
      <w:pPr>
        <w:pStyle w:val="Beschriftung"/>
      </w:pPr>
    </w:p>
    <w:p w:rsidR="00E52D16" w:rsidRPr="000571F4" w:rsidRDefault="00E52D16" w:rsidP="00AE4B6A">
      <w:pPr>
        <w:pStyle w:val="Beschriftung"/>
      </w:pPr>
      <w:bookmarkStart w:id="465" w:name="_Toc501368319"/>
      <w:r w:rsidRPr="000571F4">
        <w:t xml:space="preserve">Tabelle </w:t>
      </w:r>
      <w:fldSimple w:instr=" SEQ Tabelle \* ARABIC ">
        <w:r w:rsidR="00997CBB">
          <w:rPr>
            <w:noProof/>
          </w:rPr>
          <w:t>55</w:t>
        </w:r>
      </w:fldSimple>
      <w:r w:rsidRPr="000571F4">
        <w:t>: Tab_</w:t>
      </w:r>
      <w:r w:rsidR="0062625C" w:rsidRPr="000571F4">
        <w:t>SMC-B_ObjSys_100</w:t>
      </w:r>
      <w:r w:rsidRPr="000571F4">
        <w:t xml:space="preserve"> Personalisierte Attribute von </w:t>
      </w:r>
      <w:r w:rsidR="001D4413" w:rsidRPr="000571F4">
        <w:fldChar w:fldCharType="begin"/>
      </w:r>
      <w:r w:rsidR="001D4413" w:rsidRPr="000571F4">
        <w:instrText xml:space="preserve"> REF oMF \h  \* MERGEFORMAT </w:instrText>
      </w:r>
      <w:r w:rsidR="001D4413" w:rsidRPr="000571F4">
        <w:fldChar w:fldCharType="separate"/>
      </w:r>
      <w:r w:rsidR="00997CBB" w:rsidRPr="000571F4">
        <w:t>MF</w:t>
      </w:r>
      <w:r w:rsidR="001D4413" w:rsidRPr="000571F4">
        <w:fldChar w:fldCharType="end"/>
      </w:r>
      <w:r w:rsidR="001D4413" w:rsidRPr="000571F4">
        <w:t xml:space="preserve"> / </w:t>
      </w:r>
      <w:r w:rsidR="001D4413" w:rsidRPr="000571F4">
        <w:fldChar w:fldCharType="begin"/>
      </w:r>
      <w:r w:rsidR="001D4413" w:rsidRPr="000571F4">
        <w:instrText xml:space="preserve"> REF oDF_ESIGN \h  \* MERGEFORMAT </w:instrText>
      </w:r>
      <w:r w:rsidR="001D4413" w:rsidRPr="000571F4">
        <w:fldChar w:fldCharType="separate"/>
      </w:r>
      <w:r w:rsidR="00997CBB" w:rsidRPr="000571F4">
        <w:t>DF.ESIGN</w:t>
      </w:r>
      <w:r w:rsidR="001D4413" w:rsidRPr="000571F4">
        <w:fldChar w:fldCharType="end"/>
      </w:r>
      <w:r w:rsidR="001D4413" w:rsidRPr="000571F4">
        <w:rPr>
          <w:rFonts w:cs="Arial"/>
        </w:rPr>
        <w:t xml:space="preserve"> / </w:t>
      </w:r>
      <w:r w:rsidR="001D4413" w:rsidRPr="000571F4">
        <w:rPr>
          <w:rFonts w:cs="Arial"/>
        </w:rPr>
        <w:fldChar w:fldCharType="begin"/>
      </w:r>
      <w:r w:rsidR="001D4413" w:rsidRPr="000571F4">
        <w:rPr>
          <w:rFonts w:cs="Arial"/>
        </w:rPr>
        <w:instrText xml:space="preserve"> REF oPrK_HCI_OSIG_R2048 \h  \* MERGEFORMAT </w:instrText>
      </w:r>
      <w:r w:rsidR="001D4413" w:rsidRPr="000571F4">
        <w:rPr>
          <w:rFonts w:cs="Arial"/>
        </w:rPr>
      </w:r>
      <w:r w:rsidR="001D4413" w:rsidRPr="000571F4">
        <w:rPr>
          <w:rFonts w:cs="Arial"/>
        </w:rPr>
        <w:fldChar w:fldCharType="separate"/>
      </w:r>
      <w:r w:rsidR="00997CBB" w:rsidRPr="000571F4">
        <w:t>PrK.HCI.OSIG.R2048</w:t>
      </w:r>
      <w:bookmarkEnd w:id="465"/>
      <w:r w:rsidR="001D4413"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E52D16"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Bemerkung</w:t>
            </w:r>
          </w:p>
        </w:tc>
      </w:tr>
      <w:tr w:rsidR="00B155DA" w:rsidRPr="000571F4">
        <w:tc>
          <w:tcPr>
            <w:tcW w:w="2088" w:type="dxa"/>
            <w:shd w:val="clear" w:color="auto" w:fill="auto"/>
          </w:tcPr>
          <w:p w:rsidR="00B155DA" w:rsidRPr="000571F4" w:rsidRDefault="00B155DA" w:rsidP="001D4413">
            <w:pPr>
              <w:pStyle w:val="gemtab11ptAbstand"/>
              <w:rPr>
                <w:i/>
                <w:sz w:val="20"/>
              </w:rPr>
            </w:pPr>
            <w:r w:rsidRPr="000571F4">
              <w:rPr>
                <w:i/>
                <w:sz w:val="20"/>
              </w:rPr>
              <w:t>privateKey</w:t>
            </w:r>
          </w:p>
        </w:tc>
        <w:tc>
          <w:tcPr>
            <w:tcW w:w="4680" w:type="dxa"/>
            <w:shd w:val="clear" w:color="auto" w:fill="auto"/>
          </w:tcPr>
          <w:p w:rsidR="00B155DA" w:rsidRPr="000571F4" w:rsidRDefault="00444B6C" w:rsidP="001D4413">
            <w:pPr>
              <w:pStyle w:val="gemtab11ptAbstand"/>
              <w:rPr>
                <w:sz w:val="20"/>
              </w:rPr>
            </w:pPr>
            <w:r w:rsidRPr="000571F4">
              <w:rPr>
                <w:sz w:val="20"/>
              </w:rPr>
              <w:t xml:space="preserve">Moduluslänge 2048 Bit </w:t>
            </w:r>
          </w:p>
        </w:tc>
        <w:tc>
          <w:tcPr>
            <w:tcW w:w="2160" w:type="dxa"/>
            <w:shd w:val="clear" w:color="auto" w:fill="auto"/>
          </w:tcPr>
          <w:p w:rsidR="00B155DA" w:rsidRPr="000571F4" w:rsidRDefault="00B155DA" w:rsidP="001D4413">
            <w:pPr>
              <w:pStyle w:val="gemtab11ptAbstand"/>
              <w:rPr>
                <w:sz w:val="20"/>
              </w:rPr>
            </w:pPr>
          </w:p>
        </w:tc>
      </w:tr>
      <w:tr w:rsidR="00CF72AD" w:rsidRPr="000571F4">
        <w:tc>
          <w:tcPr>
            <w:tcW w:w="2088" w:type="dxa"/>
            <w:shd w:val="clear" w:color="auto" w:fill="auto"/>
          </w:tcPr>
          <w:p w:rsidR="00CF72AD" w:rsidRPr="008240E6" w:rsidRDefault="00CF72AD" w:rsidP="00414F42">
            <w:pPr>
              <w:pStyle w:val="gemtab11ptAbstand"/>
              <w:rPr>
                <w:i/>
                <w:sz w:val="20"/>
              </w:rPr>
            </w:pPr>
            <w:r w:rsidRPr="008240E6">
              <w:rPr>
                <w:i/>
                <w:sz w:val="20"/>
              </w:rPr>
              <w:t>keyAvailable</w:t>
            </w:r>
          </w:p>
        </w:tc>
        <w:tc>
          <w:tcPr>
            <w:tcW w:w="4680" w:type="dxa"/>
            <w:shd w:val="clear" w:color="auto" w:fill="auto"/>
          </w:tcPr>
          <w:p w:rsidR="00CF72AD" w:rsidRPr="008240E6" w:rsidRDefault="00CF72AD" w:rsidP="00414F42">
            <w:pPr>
              <w:pStyle w:val="gemtab11ptAbstand"/>
              <w:rPr>
                <w:sz w:val="20"/>
              </w:rPr>
            </w:pPr>
            <w:r w:rsidRPr="008240E6">
              <w:rPr>
                <w:sz w:val="20"/>
              </w:rPr>
              <w:t>True</w:t>
            </w:r>
          </w:p>
        </w:tc>
        <w:tc>
          <w:tcPr>
            <w:tcW w:w="2160" w:type="dxa"/>
            <w:shd w:val="clear" w:color="auto" w:fill="auto"/>
          </w:tcPr>
          <w:p w:rsidR="00CF72AD" w:rsidRPr="005C02F4" w:rsidRDefault="00CF72AD" w:rsidP="00414F42">
            <w:pPr>
              <w:pStyle w:val="gemtab11ptAbstand"/>
              <w:rPr>
                <w:sz w:val="20"/>
              </w:rPr>
            </w:pPr>
          </w:p>
        </w:tc>
      </w:tr>
    </w:tbl>
    <w:p w:rsidR="00AE4B6A" w:rsidRDefault="00AE4B6A" w:rsidP="00E6067B">
      <w:pPr>
        <w:pStyle w:val="gemEinzug"/>
        <w:rPr>
          <w:b/>
        </w:rPr>
      </w:pPr>
      <w:bookmarkStart w:id="466" w:name="_Ref326045079"/>
    </w:p>
    <w:p w:rsidR="00E6067B" w:rsidRPr="00AE4B6A" w:rsidRDefault="00AE4B6A" w:rsidP="00AE4B6A">
      <w:pPr>
        <w:pStyle w:val="gemStandard"/>
      </w:pPr>
      <w:r>
        <w:rPr>
          <w:b/>
        </w:rPr>
        <w:sym w:font="Wingdings" w:char="F0D5"/>
      </w:r>
    </w:p>
    <w:bookmarkStart w:id="467" w:name="_Ref316907136"/>
    <w:bookmarkStart w:id="468" w:name="_Ref316907145"/>
    <w:bookmarkStart w:id="469" w:name="_Ref316907175"/>
    <w:bookmarkEnd w:id="466"/>
    <w:p w:rsidR="00391A5E" w:rsidRPr="000571F4" w:rsidRDefault="003937A9" w:rsidP="00AE4B6A">
      <w:pPr>
        <w:pStyle w:val="berschrift4"/>
      </w:pPr>
      <w:r w:rsidRPr="000571F4">
        <w:fldChar w:fldCharType="begin"/>
      </w:r>
      <w:r w:rsidRPr="000571F4">
        <w:instrText xml:space="preserve"> REF oMF \h </w:instrText>
      </w:r>
      <w:r w:rsidR="00A15EC5" w:rsidRPr="000571F4">
        <w:rPr>
          <w:rFonts w:hint="eastAsia"/>
        </w:rPr>
        <w:instrText xml:space="preserve"> \* MERGEFORMAT </w:instrText>
      </w:r>
      <w:r w:rsidRPr="000571F4">
        <w:fldChar w:fldCharType="separate"/>
      </w:r>
      <w:bookmarkStart w:id="470" w:name="_Toc502658482"/>
      <w:r w:rsidR="00997CBB" w:rsidRPr="000571F4">
        <w:t>MF</w:t>
      </w:r>
      <w:r w:rsidRPr="000571F4">
        <w:fldChar w:fldCharType="end"/>
      </w:r>
      <w:r w:rsidRPr="000571F4">
        <w:t xml:space="preserve"> / </w:t>
      </w:r>
      <w:r w:rsidRPr="000571F4">
        <w:fldChar w:fldCharType="begin"/>
      </w:r>
      <w:r w:rsidRPr="000571F4">
        <w:instrText xml:space="preserve"> REF oDF_ESIGN \h </w:instrText>
      </w:r>
      <w:r w:rsidR="00A15EC5" w:rsidRPr="000571F4">
        <w:rPr>
          <w:rFonts w:hint="eastAsia"/>
        </w:rPr>
        <w:instrText xml:space="preserve"> \* MERGEFORMAT </w:instrText>
      </w:r>
      <w:r w:rsidRPr="000571F4">
        <w:fldChar w:fldCharType="separate"/>
      </w:r>
      <w:r w:rsidR="00997CBB" w:rsidRPr="000571F4">
        <w:t>DF.ESIGN</w:t>
      </w:r>
      <w:r w:rsidRPr="000571F4">
        <w:fldChar w:fldCharType="end"/>
      </w:r>
      <w:r w:rsidR="00E51B4C" w:rsidRPr="000571F4">
        <w:t xml:space="preserve"> / </w:t>
      </w:r>
      <w:bookmarkStart w:id="471" w:name="oPrK_HCI_AUT_R2048"/>
      <w:r w:rsidR="00391A5E" w:rsidRPr="000571F4">
        <w:t>PrK.HCI.AU</w:t>
      </w:r>
      <w:r w:rsidR="00696E24" w:rsidRPr="000571F4">
        <w:t>T.R2048</w:t>
      </w:r>
      <w:bookmarkEnd w:id="467"/>
      <w:bookmarkEnd w:id="468"/>
      <w:bookmarkEnd w:id="469"/>
      <w:bookmarkEnd w:id="471"/>
      <w:bookmarkEnd w:id="470"/>
    </w:p>
    <w:p w:rsidR="008E4FEE" w:rsidRPr="000571F4" w:rsidRDefault="003E07E3" w:rsidP="00E543B6">
      <w:pPr>
        <w:pStyle w:val="gemStandard"/>
      </w:pPr>
      <w:r w:rsidRPr="000571F4">
        <w:rPr>
          <w:rFonts w:cs="Arial"/>
        </w:rPr>
        <w:fldChar w:fldCharType="begin"/>
      </w:r>
      <w:r w:rsidRPr="000571F4">
        <w:rPr>
          <w:rFonts w:cs="Arial"/>
        </w:rPr>
        <w:instrText xml:space="preserve"> REF oPrK_HCI_AUT_R2048 \h  \* MERGEFORMAT </w:instrText>
      </w:r>
      <w:r w:rsidRPr="000571F4">
        <w:rPr>
          <w:rFonts w:cs="Arial"/>
        </w:rPr>
      </w:r>
      <w:r w:rsidRPr="000571F4">
        <w:rPr>
          <w:rFonts w:cs="Arial"/>
        </w:rPr>
        <w:fldChar w:fldCharType="separate"/>
      </w:r>
      <w:r w:rsidR="00997CBB" w:rsidRPr="000571F4">
        <w:t>PrK.HCI.AUT.R2048</w:t>
      </w:r>
      <w:r w:rsidRPr="000571F4">
        <w:rPr>
          <w:rFonts w:cs="Arial"/>
        </w:rPr>
        <w:fldChar w:fldCharType="end"/>
      </w:r>
      <w:r w:rsidR="008E4FEE" w:rsidRPr="000571F4">
        <w:t xml:space="preserve"> ist der private Schlüssel für Client/Server-Authentisierung</w:t>
      </w:r>
      <w:r w:rsidR="00977499" w:rsidRPr="000571F4">
        <w:t>.</w:t>
      </w:r>
      <w:r w:rsidR="00D064E0" w:rsidRPr="000571F4">
        <w:t xml:space="preserve"> Der zugehörige öffentliche Schlüssel PuK.HCI.AUT.R2048 ist in C.HCI.AUT.R2048 (siehe Kapitel </w:t>
      </w:r>
      <w:r w:rsidR="00D064E0" w:rsidRPr="000571F4">
        <w:fldChar w:fldCharType="begin"/>
      </w:r>
      <w:r w:rsidR="00D064E0" w:rsidRPr="000571F4">
        <w:instrText xml:space="preserve"> REF _Ref331411763 \r \h </w:instrText>
      </w:r>
      <w:r w:rsidR="00263E20" w:rsidRPr="000571F4">
        <w:instrText xml:space="preserve"> \* MERGEFORMAT </w:instrText>
      </w:r>
      <w:r w:rsidR="00D064E0" w:rsidRPr="000571F4">
        <w:fldChar w:fldCharType="separate"/>
      </w:r>
      <w:r w:rsidR="00997CBB">
        <w:t>5.5.2.2</w:t>
      </w:r>
      <w:r w:rsidR="00D064E0" w:rsidRPr="000571F4">
        <w:fldChar w:fldCharType="end"/>
      </w:r>
      <w:r w:rsidR="00D064E0" w:rsidRPr="000571F4">
        <w:t>) enthalten.</w:t>
      </w:r>
    </w:p>
    <w:p w:rsidR="00487582" w:rsidRPr="000571F4" w:rsidRDefault="00487582" w:rsidP="00DB7146">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Card-G2-A_2220</w:t>
      </w:r>
      <w:r w:rsidRPr="000571F4">
        <w:rPr>
          <w:b/>
        </w:rPr>
        <w:t xml:space="preserve"> </w:t>
      </w:r>
      <w:r w:rsidR="00DD3C19" w:rsidRPr="000571F4">
        <w:rPr>
          <w:b/>
        </w:rPr>
        <w:t>K_Initialisierung: Initialisierte</w:t>
      </w:r>
      <w:r w:rsidR="00E52D16" w:rsidRPr="000571F4">
        <w:rPr>
          <w:b/>
        </w:rPr>
        <w:t xml:space="preserve"> </w:t>
      </w:r>
      <w:r w:rsidR="00AF4F3D" w:rsidRPr="000571F4">
        <w:rPr>
          <w:b/>
        </w:rPr>
        <w:t xml:space="preserve">Attribute von </w:t>
      </w:r>
      <w:r w:rsidR="00AF4F3D" w:rsidRPr="000571F4">
        <w:rPr>
          <w:b/>
        </w:rPr>
        <w:fldChar w:fldCharType="begin"/>
      </w:r>
      <w:r w:rsidR="00AF4F3D" w:rsidRPr="000571F4">
        <w:rPr>
          <w:b/>
        </w:rPr>
        <w:instrText xml:space="preserve"> REF oMF \h  \* MERGEFORMAT </w:instrText>
      </w:r>
      <w:r w:rsidR="00AF4F3D" w:rsidRPr="000571F4">
        <w:rPr>
          <w:b/>
        </w:rPr>
      </w:r>
      <w:r w:rsidR="00AF4F3D" w:rsidRPr="000571F4">
        <w:rPr>
          <w:b/>
        </w:rPr>
        <w:fldChar w:fldCharType="separate"/>
      </w:r>
      <w:r w:rsidR="00997CBB" w:rsidRPr="00997CBB">
        <w:rPr>
          <w:b/>
        </w:rPr>
        <w:t>MF</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oDF_ESIGN \h  \* MERGEFORMAT </w:instrText>
      </w:r>
      <w:r w:rsidR="00AF4F3D" w:rsidRPr="000571F4">
        <w:rPr>
          <w:b/>
        </w:rPr>
      </w:r>
      <w:r w:rsidR="00AF4F3D" w:rsidRPr="000571F4">
        <w:rPr>
          <w:b/>
        </w:rPr>
        <w:fldChar w:fldCharType="separate"/>
      </w:r>
      <w:r w:rsidR="00997CBB" w:rsidRPr="00997CBB">
        <w:rPr>
          <w:b/>
        </w:rPr>
        <w:t>DF.ESIGN</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oPrK_HCI_AUT_R2048 \h  \* MERGEFORMAT </w:instrText>
      </w:r>
      <w:r w:rsidR="00AF4F3D" w:rsidRPr="000571F4">
        <w:rPr>
          <w:b/>
        </w:rPr>
      </w:r>
      <w:r w:rsidR="00AF4F3D" w:rsidRPr="000571F4">
        <w:rPr>
          <w:b/>
        </w:rPr>
        <w:fldChar w:fldCharType="separate"/>
      </w:r>
      <w:r w:rsidR="00997CBB" w:rsidRPr="00997CBB">
        <w:rPr>
          <w:b/>
        </w:rPr>
        <w:t>PrK.HCI.AUT.R2048</w:t>
      </w:r>
      <w:r w:rsidR="00AF4F3D" w:rsidRPr="000571F4">
        <w:rPr>
          <w:b/>
        </w:rPr>
        <w:fldChar w:fldCharType="end"/>
      </w:r>
    </w:p>
    <w:p w:rsidR="00487582" w:rsidRPr="000571F4" w:rsidRDefault="00724CDC" w:rsidP="00ED6903">
      <w:pPr>
        <w:pStyle w:val="gemEinzug"/>
        <w:ind w:left="540"/>
        <w:rPr>
          <w:b/>
        </w:rPr>
      </w:pPr>
      <w:r w:rsidRPr="000571F4">
        <w:fldChar w:fldCharType="begin"/>
      </w:r>
      <w:r w:rsidRPr="000571F4">
        <w:instrText xml:space="preserve"> REF oPrK_HCI_AUT_R2048 \h  \* MERGEFORMAT </w:instrText>
      </w:r>
      <w:r w:rsidRPr="000571F4">
        <w:fldChar w:fldCharType="separate"/>
      </w:r>
      <w:r w:rsidR="00997CBB" w:rsidRPr="000571F4">
        <w:t>PrK.HCI.AUT.R2048</w:t>
      </w:r>
      <w:r w:rsidRPr="000571F4">
        <w:fldChar w:fldCharType="end"/>
      </w:r>
      <w:r w:rsidR="00763CFF" w:rsidRPr="000571F4">
        <w:t xml:space="preserve"> MUSS die in </w:t>
      </w:r>
      <w:r w:rsidR="008866E4" w:rsidRPr="000571F4">
        <w:t>Tab_SMC-B</w:t>
      </w:r>
      <w:r w:rsidR="00763CFF" w:rsidRPr="000571F4">
        <w:t>_ObjSys_0</w:t>
      </w:r>
      <w:r w:rsidRPr="000571F4">
        <w:t>47</w:t>
      </w:r>
      <w:r w:rsidR="00763CFF" w:rsidRPr="000571F4">
        <w:t xml:space="preserve"> dargestellten Werte besitzen.</w:t>
      </w:r>
    </w:p>
    <w:p w:rsidR="008E4FEE" w:rsidRPr="000571F4" w:rsidRDefault="008E4FEE" w:rsidP="00E543B6">
      <w:pPr>
        <w:pStyle w:val="gemStandard"/>
        <w:rPr>
          <w:rFonts w:cs="Arial"/>
          <w:szCs w:val="22"/>
        </w:rPr>
      </w:pPr>
    </w:p>
    <w:p w:rsidR="008E4FEE" w:rsidRPr="000571F4" w:rsidRDefault="008E4FEE" w:rsidP="00AE4B6A">
      <w:pPr>
        <w:pStyle w:val="Beschriftung"/>
        <w:rPr>
          <w:rFonts w:cs="Arial"/>
        </w:rPr>
      </w:pPr>
      <w:bookmarkStart w:id="472" w:name="_Toc501368320"/>
      <w:bookmarkStart w:id="473" w:name="_Toc184358374"/>
      <w:bookmarkStart w:id="474" w:name="_Toc184742599"/>
      <w:bookmarkStart w:id="475" w:name="_Toc288061902"/>
      <w:r w:rsidRPr="000571F4">
        <w:t xml:space="preserve">Tabelle </w:t>
      </w:r>
      <w:fldSimple w:instr=" SEQ Tabelle \* ARABIC ">
        <w:r w:rsidR="00997CBB">
          <w:rPr>
            <w:noProof/>
          </w:rPr>
          <w:t>56</w:t>
        </w:r>
      </w:fldSimple>
      <w:r w:rsidR="00A909C6" w:rsidRPr="000571F4">
        <w:rPr>
          <w:rFonts w:cs="Arial"/>
        </w:rPr>
        <w:t xml:space="preserve">: </w:t>
      </w:r>
      <w:r w:rsidR="00D926C6" w:rsidRPr="000571F4">
        <w:rPr>
          <w:rFonts w:cs="Arial"/>
        </w:rPr>
        <w:t>Tab</w:t>
      </w:r>
      <w:r w:rsidR="00A909C6" w:rsidRPr="000571F4">
        <w:rPr>
          <w:rFonts w:cs="Arial"/>
        </w:rPr>
        <w:t>_SMC-B_ObjSys_0</w:t>
      </w:r>
      <w:r w:rsidR="00724CDC" w:rsidRPr="000571F4">
        <w:rPr>
          <w:rFonts w:cs="Arial"/>
        </w:rPr>
        <w:t>47</w:t>
      </w:r>
      <w:r w:rsidR="00A909C6" w:rsidRPr="000571F4">
        <w:rPr>
          <w:rFonts w:cs="Arial"/>
        </w:rPr>
        <w:t xml:space="preserve"> </w:t>
      </w:r>
      <w:r w:rsidR="00E52D16" w:rsidRPr="000571F4">
        <w:t xml:space="preserve">Initialisierte </w:t>
      </w:r>
      <w:r w:rsidRPr="000571F4">
        <w:rPr>
          <w:rFonts w:cs="Arial"/>
        </w:rPr>
        <w:t xml:space="preserve">Attribute von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003937A9" w:rsidRPr="000571F4">
        <w:t xml:space="preserve"> / </w:t>
      </w:r>
      <w:r w:rsidR="003937A9" w:rsidRPr="000571F4">
        <w:fldChar w:fldCharType="begin"/>
      </w:r>
      <w:r w:rsidR="003937A9" w:rsidRPr="000571F4">
        <w:instrText xml:space="preserve"> REF oDF_ESIGN \h </w:instrText>
      </w:r>
      <w:r w:rsidR="003E07E3" w:rsidRPr="000571F4">
        <w:instrText xml:space="preserve"> \* MERGEFORMAT </w:instrText>
      </w:r>
      <w:r w:rsidR="003937A9" w:rsidRPr="000571F4">
        <w:fldChar w:fldCharType="separate"/>
      </w:r>
      <w:r w:rsidR="00997CBB" w:rsidRPr="000571F4">
        <w:t>DF.ESIGN</w:t>
      </w:r>
      <w:r w:rsidR="003937A9" w:rsidRPr="000571F4">
        <w:fldChar w:fldCharType="end"/>
      </w:r>
      <w:r w:rsidRPr="000571F4">
        <w:rPr>
          <w:rFonts w:cs="Arial"/>
        </w:rPr>
        <w:t xml:space="preserve"> / </w:t>
      </w:r>
      <w:r w:rsidR="003E07E3" w:rsidRPr="000571F4">
        <w:rPr>
          <w:rFonts w:cs="Arial"/>
        </w:rPr>
        <w:fldChar w:fldCharType="begin"/>
      </w:r>
      <w:r w:rsidR="003E07E3" w:rsidRPr="000571F4">
        <w:rPr>
          <w:rFonts w:cs="Arial"/>
        </w:rPr>
        <w:instrText xml:space="preserve"> REF oPrK_HCI_AUT_R2048 \h  \* MERGEFORMAT </w:instrText>
      </w:r>
      <w:r w:rsidR="003E07E3" w:rsidRPr="000571F4">
        <w:rPr>
          <w:rFonts w:cs="Arial"/>
        </w:rPr>
      </w:r>
      <w:r w:rsidR="003E07E3" w:rsidRPr="000571F4">
        <w:rPr>
          <w:rFonts w:cs="Arial"/>
        </w:rPr>
        <w:fldChar w:fldCharType="separate"/>
      </w:r>
      <w:r w:rsidR="00997CBB" w:rsidRPr="000571F4">
        <w:t>PrK.HCI.AUT.R2048</w:t>
      </w:r>
      <w:bookmarkEnd w:id="472"/>
      <w:r w:rsidR="003E07E3"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8E4FEE"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bookmarkEnd w:id="473"/>
          <w:bookmarkEnd w:id="474"/>
          <w:bookmarkEnd w:id="475"/>
          <w:p w:rsidR="008E4FEE" w:rsidRPr="000571F4" w:rsidRDefault="008E4FEE" w:rsidP="00DB674E">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8E4FEE" w:rsidRPr="000571F4" w:rsidRDefault="008E4FEE" w:rsidP="00DB674E">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8E4FEE" w:rsidRPr="000571F4" w:rsidRDefault="008E4FEE" w:rsidP="00DB674E">
            <w:pPr>
              <w:pStyle w:val="gemtab11ptAbstand"/>
              <w:rPr>
                <w:b/>
                <w:sz w:val="20"/>
              </w:rPr>
            </w:pPr>
            <w:r w:rsidRPr="000571F4">
              <w:rPr>
                <w:b/>
                <w:sz w:val="20"/>
              </w:rPr>
              <w:t>Bemerkung</w:t>
            </w:r>
          </w:p>
        </w:tc>
      </w:tr>
      <w:tr w:rsidR="008E4FEE" w:rsidRPr="000571F4">
        <w:tc>
          <w:tcPr>
            <w:tcW w:w="2088" w:type="dxa"/>
            <w:shd w:val="clear" w:color="auto" w:fill="auto"/>
          </w:tcPr>
          <w:p w:rsidR="008E4FEE" w:rsidRPr="000571F4" w:rsidRDefault="008E4FEE" w:rsidP="00DB674E">
            <w:pPr>
              <w:pStyle w:val="gemtab11ptAbstand"/>
              <w:rPr>
                <w:sz w:val="20"/>
              </w:rPr>
            </w:pPr>
            <w:r w:rsidRPr="000571F4">
              <w:rPr>
                <w:sz w:val="20"/>
              </w:rPr>
              <w:t>Objekttyp</w:t>
            </w:r>
          </w:p>
        </w:tc>
        <w:tc>
          <w:tcPr>
            <w:tcW w:w="4680" w:type="dxa"/>
            <w:shd w:val="clear" w:color="auto" w:fill="auto"/>
          </w:tcPr>
          <w:p w:rsidR="008E4FEE" w:rsidRPr="000571F4" w:rsidRDefault="007268F1" w:rsidP="00DB674E">
            <w:pPr>
              <w:pStyle w:val="gemtab11ptAbstand"/>
              <w:rPr>
                <w:sz w:val="20"/>
                <w:lang w:val="en-GB"/>
              </w:rPr>
            </w:pPr>
            <w:r w:rsidRPr="000571F4">
              <w:rPr>
                <w:sz w:val="20"/>
                <w:lang w:val="en-GB"/>
              </w:rPr>
              <w:t>privates Schlüsselobjekt, RSA</w:t>
            </w:r>
            <w:r w:rsidR="007A6F7A">
              <w:rPr>
                <w:sz w:val="20"/>
                <w:lang w:val="en-GB"/>
              </w:rPr>
              <w:t xml:space="preserve"> 2048</w:t>
            </w:r>
          </w:p>
        </w:tc>
        <w:tc>
          <w:tcPr>
            <w:tcW w:w="2160" w:type="dxa"/>
            <w:shd w:val="clear" w:color="auto" w:fill="auto"/>
          </w:tcPr>
          <w:p w:rsidR="008E4FEE" w:rsidRPr="000571F4" w:rsidRDefault="008E4FEE" w:rsidP="00DB674E">
            <w:pPr>
              <w:pStyle w:val="gemtab11ptAbstand"/>
              <w:rPr>
                <w:sz w:val="20"/>
              </w:rPr>
            </w:pPr>
          </w:p>
        </w:tc>
      </w:tr>
      <w:tr w:rsidR="008E4FEE" w:rsidRPr="000571F4">
        <w:tc>
          <w:tcPr>
            <w:tcW w:w="2088" w:type="dxa"/>
            <w:tcBorders>
              <w:bottom w:val="single" w:sz="6" w:space="0" w:color="000000"/>
            </w:tcBorders>
            <w:shd w:val="clear" w:color="auto" w:fill="auto"/>
          </w:tcPr>
          <w:p w:rsidR="008E4FEE" w:rsidRPr="000571F4" w:rsidRDefault="008E4FEE" w:rsidP="00DB674E">
            <w:pPr>
              <w:pStyle w:val="gemtab11ptAbstand"/>
              <w:rPr>
                <w:i/>
                <w:sz w:val="20"/>
              </w:rPr>
            </w:pPr>
            <w:r w:rsidRPr="000571F4">
              <w:rPr>
                <w:i/>
                <w:sz w:val="20"/>
              </w:rPr>
              <w:t>keyIdentifier</w:t>
            </w:r>
          </w:p>
        </w:tc>
        <w:tc>
          <w:tcPr>
            <w:tcW w:w="4680" w:type="dxa"/>
            <w:tcBorders>
              <w:bottom w:val="single" w:sz="6" w:space="0" w:color="000000"/>
            </w:tcBorders>
            <w:shd w:val="clear" w:color="auto" w:fill="auto"/>
          </w:tcPr>
          <w:p w:rsidR="008E4FEE" w:rsidRPr="000571F4" w:rsidRDefault="00596EE0" w:rsidP="00DB674E">
            <w:pPr>
              <w:pStyle w:val="gemtab11ptAbstand"/>
              <w:rPr>
                <w:sz w:val="20"/>
                <w:lang w:val="en-GB"/>
              </w:rPr>
            </w:pPr>
            <w:r>
              <w:rPr>
                <w:sz w:val="20"/>
                <w:lang w:val="en-GB"/>
              </w:rPr>
              <w:t>‘</w:t>
            </w:r>
            <w:r w:rsidR="008E4FEE" w:rsidRPr="000571F4">
              <w:rPr>
                <w:sz w:val="20"/>
                <w:lang w:val="en-GB"/>
              </w:rPr>
              <w:t>02</w:t>
            </w:r>
            <w:r>
              <w:rPr>
                <w:sz w:val="20"/>
                <w:lang w:val="en-GB"/>
              </w:rPr>
              <w:t>’</w:t>
            </w:r>
            <w:r w:rsidR="008E4FEE" w:rsidRPr="000571F4">
              <w:rPr>
                <w:sz w:val="20"/>
                <w:lang w:val="en-GB"/>
              </w:rPr>
              <w:t xml:space="preserve"> = 2</w:t>
            </w:r>
          </w:p>
        </w:tc>
        <w:tc>
          <w:tcPr>
            <w:tcW w:w="2160" w:type="dxa"/>
            <w:tcBorders>
              <w:bottom w:val="single" w:sz="6" w:space="0" w:color="000000"/>
            </w:tcBorders>
            <w:shd w:val="clear" w:color="auto" w:fill="auto"/>
          </w:tcPr>
          <w:p w:rsidR="008E4FEE" w:rsidRPr="000571F4" w:rsidRDefault="008E4FEE" w:rsidP="00DB674E">
            <w:pPr>
              <w:pStyle w:val="gemtab11ptAbstand"/>
              <w:rPr>
                <w:sz w:val="20"/>
              </w:rPr>
            </w:pPr>
          </w:p>
        </w:tc>
      </w:tr>
      <w:tr w:rsidR="00C82F82" w:rsidRPr="000571F4" w:rsidTr="00AE59EB">
        <w:tc>
          <w:tcPr>
            <w:tcW w:w="2088" w:type="dxa"/>
            <w:tcBorders>
              <w:bottom w:val="single" w:sz="6" w:space="0" w:color="000000"/>
            </w:tcBorders>
            <w:shd w:val="clear" w:color="auto" w:fill="auto"/>
            <w:vAlign w:val="center"/>
          </w:tcPr>
          <w:p w:rsidR="00C82F82" w:rsidRPr="000571F4" w:rsidRDefault="00C82F82" w:rsidP="00AE59EB">
            <w:pPr>
              <w:pStyle w:val="gemTab10pt"/>
              <w:rPr>
                <w:i/>
              </w:rPr>
            </w:pPr>
            <w:r w:rsidRPr="000571F4">
              <w:rPr>
                <w:i/>
              </w:rPr>
              <w:t>privateKey</w:t>
            </w:r>
          </w:p>
        </w:tc>
        <w:tc>
          <w:tcPr>
            <w:tcW w:w="4680" w:type="dxa"/>
            <w:tcBorders>
              <w:bottom w:val="single" w:sz="6" w:space="0" w:color="000000"/>
            </w:tcBorders>
            <w:shd w:val="clear" w:color="auto" w:fill="auto"/>
            <w:vAlign w:val="center"/>
          </w:tcPr>
          <w:p w:rsidR="00C82F82" w:rsidRPr="000571F4" w:rsidRDefault="00710955" w:rsidP="00AE59EB">
            <w:pPr>
              <w:pStyle w:val="gemTab10pt"/>
            </w:pPr>
            <w:r w:rsidRPr="000571F4">
              <w:t>herstellerspezifisch „unbefüllt“, Speicherplatz hinreichend für einen Schlüssel mit Moduluslänge 2048 Bit</w:t>
            </w:r>
          </w:p>
        </w:tc>
        <w:tc>
          <w:tcPr>
            <w:tcW w:w="2160" w:type="dxa"/>
            <w:tcBorders>
              <w:bottom w:val="single" w:sz="6" w:space="0" w:color="000000"/>
            </w:tcBorders>
            <w:shd w:val="clear" w:color="auto" w:fill="auto"/>
            <w:vAlign w:val="center"/>
          </w:tcPr>
          <w:p w:rsidR="00C82F82" w:rsidRPr="000571F4" w:rsidRDefault="00C82F82" w:rsidP="00AE59EB">
            <w:pPr>
              <w:pStyle w:val="gemTab10pt"/>
            </w:pPr>
            <w:r w:rsidRPr="000571F4">
              <w:t>wird personalisiert</w:t>
            </w:r>
          </w:p>
        </w:tc>
      </w:tr>
      <w:tr w:rsidR="00C82F82" w:rsidRPr="000571F4">
        <w:tc>
          <w:tcPr>
            <w:tcW w:w="2088" w:type="dxa"/>
            <w:tcBorders>
              <w:bottom w:val="single" w:sz="6" w:space="0" w:color="000000"/>
            </w:tcBorders>
            <w:shd w:val="clear" w:color="auto" w:fill="auto"/>
          </w:tcPr>
          <w:p w:rsidR="00C82F82" w:rsidRPr="008240E6" w:rsidRDefault="00C82F82" w:rsidP="00765B91">
            <w:pPr>
              <w:pStyle w:val="gemtab11ptAbstand"/>
              <w:rPr>
                <w:i/>
                <w:sz w:val="20"/>
              </w:rPr>
            </w:pPr>
            <w:r w:rsidRPr="008240E6">
              <w:rPr>
                <w:i/>
                <w:sz w:val="20"/>
              </w:rPr>
              <w:t>keyAvailable</w:t>
            </w:r>
          </w:p>
        </w:tc>
        <w:tc>
          <w:tcPr>
            <w:tcW w:w="4680" w:type="dxa"/>
            <w:tcBorders>
              <w:bottom w:val="single" w:sz="6" w:space="0" w:color="000000"/>
            </w:tcBorders>
            <w:shd w:val="clear" w:color="auto" w:fill="auto"/>
          </w:tcPr>
          <w:p w:rsidR="00C82F82" w:rsidRPr="008240E6" w:rsidRDefault="00D85378" w:rsidP="00765B91">
            <w:pPr>
              <w:pStyle w:val="gemtab11ptAbstand"/>
              <w:rPr>
                <w:sz w:val="20"/>
              </w:rPr>
            </w:pPr>
            <w:r w:rsidRPr="008240E6">
              <w:rPr>
                <w:sz w:val="20"/>
              </w:rPr>
              <w:t>WildCard</w:t>
            </w:r>
          </w:p>
        </w:tc>
        <w:tc>
          <w:tcPr>
            <w:tcW w:w="2160" w:type="dxa"/>
            <w:tcBorders>
              <w:bottom w:val="single" w:sz="6" w:space="0" w:color="000000"/>
            </w:tcBorders>
            <w:shd w:val="clear" w:color="auto" w:fill="auto"/>
          </w:tcPr>
          <w:p w:rsidR="00C82F82" w:rsidRPr="000571F4" w:rsidRDefault="00C82F82" w:rsidP="00DB674E">
            <w:pPr>
              <w:pStyle w:val="gemVerz2"/>
              <w:rPr>
                <w:sz w:val="20"/>
              </w:rPr>
            </w:pPr>
          </w:p>
        </w:tc>
      </w:tr>
      <w:tr w:rsidR="00287C07" w:rsidRPr="007B2A84">
        <w:tc>
          <w:tcPr>
            <w:tcW w:w="2088" w:type="dxa"/>
            <w:tcBorders>
              <w:bottom w:val="single" w:sz="4" w:space="0" w:color="auto"/>
            </w:tcBorders>
            <w:shd w:val="clear" w:color="auto" w:fill="auto"/>
          </w:tcPr>
          <w:p w:rsidR="00287C07" w:rsidRPr="000571F4" w:rsidRDefault="00287C07" w:rsidP="004F43E6">
            <w:pPr>
              <w:pStyle w:val="gemtab11ptAbstand"/>
              <w:rPr>
                <w:i/>
                <w:sz w:val="20"/>
              </w:rPr>
            </w:pPr>
            <w:r w:rsidRPr="001342B7">
              <w:rPr>
                <w:i/>
                <w:sz w:val="20"/>
              </w:rPr>
              <w:t>listAlgorithmIdentif</w:t>
            </w:r>
            <w:r w:rsidRPr="000571F4">
              <w:rPr>
                <w:i/>
                <w:sz w:val="20"/>
              </w:rPr>
              <w:t>ier</w:t>
            </w:r>
          </w:p>
        </w:tc>
        <w:tc>
          <w:tcPr>
            <w:tcW w:w="4680" w:type="dxa"/>
            <w:tcBorders>
              <w:bottom w:val="single" w:sz="4" w:space="0" w:color="auto"/>
            </w:tcBorders>
            <w:shd w:val="clear" w:color="auto" w:fill="auto"/>
          </w:tcPr>
          <w:p w:rsidR="00287C07" w:rsidRPr="000571F4" w:rsidRDefault="00287C07" w:rsidP="00DB674E">
            <w:pPr>
              <w:pStyle w:val="gemtab11ptAbstand"/>
              <w:rPr>
                <w:sz w:val="20"/>
              </w:rPr>
            </w:pPr>
            <w:r w:rsidRPr="000571F4">
              <w:rPr>
                <w:sz w:val="20"/>
              </w:rPr>
              <w:t xml:space="preserve">alle Werte aus der Menge, siehe </w:t>
            </w:r>
            <w:r w:rsidRPr="000571F4">
              <w:rPr>
                <w:sz w:val="20"/>
              </w:rPr>
              <w:fldChar w:fldCharType="begin"/>
            </w:r>
            <w:r w:rsidRPr="000571F4">
              <w:rPr>
                <w:sz w:val="20"/>
              </w:rPr>
              <w:instrText xml:space="preserve"> REF qgemSpecCOS \h  \* MERGEFORMAT </w:instrText>
            </w:r>
            <w:r w:rsidRPr="000571F4">
              <w:rPr>
                <w:sz w:val="20"/>
              </w:rPr>
            </w:r>
            <w:r w:rsidRPr="000571F4">
              <w:rPr>
                <w:sz w:val="20"/>
              </w:rPr>
              <w:fldChar w:fldCharType="separate"/>
            </w:r>
            <w:r w:rsidR="00997CBB" w:rsidRPr="000571F4">
              <w:rPr>
                <w:rFonts w:cs="Arial"/>
                <w:sz w:val="20"/>
              </w:rPr>
              <w:t>[</w:t>
            </w:r>
            <w:proofErr w:type="spellStart"/>
            <w:r w:rsidR="00997CBB" w:rsidRPr="000571F4">
              <w:rPr>
                <w:rFonts w:cs="Arial"/>
                <w:sz w:val="20"/>
              </w:rPr>
              <w:t>gemSpec_COS</w:t>
            </w:r>
            <w:proofErr w:type="spellEnd"/>
            <w:r w:rsidR="00997CBB" w:rsidRPr="000571F4">
              <w:rPr>
                <w:rFonts w:cs="Arial"/>
                <w:sz w:val="20"/>
              </w:rPr>
              <w:t>]</w:t>
            </w:r>
            <w:r w:rsidRPr="000571F4">
              <w:rPr>
                <w:sz w:val="20"/>
              </w:rPr>
              <w:fldChar w:fldCharType="end"/>
            </w:r>
          </w:p>
          <w:p w:rsidR="00287C07" w:rsidRPr="000571F4" w:rsidRDefault="00287C07" w:rsidP="00DB674E">
            <w:pPr>
              <w:pStyle w:val="gemtab11ptAbstand"/>
              <w:rPr>
                <w:sz w:val="20"/>
                <w:lang w:val="en-GB"/>
              </w:rPr>
            </w:pPr>
            <w:r w:rsidRPr="000571F4">
              <w:rPr>
                <w:sz w:val="20"/>
                <w:lang w:val="en-GB"/>
              </w:rPr>
              <w:t>{rsaClientAuthentication, sign9796_2_DS2, signPKCS1_V1_5</w:t>
            </w:r>
            <w:r w:rsidRPr="000571F4">
              <w:rPr>
                <w:lang w:val="en-GB"/>
              </w:rPr>
              <w:t xml:space="preserve">, </w:t>
            </w:r>
            <w:r w:rsidRPr="000571F4">
              <w:rPr>
                <w:sz w:val="20"/>
                <w:lang w:val="en-GB"/>
              </w:rPr>
              <w:t>signPSS}</w:t>
            </w:r>
          </w:p>
        </w:tc>
        <w:tc>
          <w:tcPr>
            <w:tcW w:w="2160" w:type="dxa"/>
            <w:tcBorders>
              <w:bottom w:val="single" w:sz="4" w:space="0" w:color="auto"/>
            </w:tcBorders>
            <w:shd w:val="clear" w:color="auto" w:fill="auto"/>
          </w:tcPr>
          <w:p w:rsidR="00287C07" w:rsidRPr="000571F4" w:rsidRDefault="00287C07" w:rsidP="00DB674E">
            <w:pPr>
              <w:pStyle w:val="gemtab11ptAbstand"/>
              <w:rPr>
                <w:strike/>
                <w:sz w:val="20"/>
                <w:lang w:val="en-GB"/>
              </w:rPr>
            </w:pPr>
          </w:p>
        </w:tc>
      </w:tr>
      <w:tr w:rsidR="00287C07" w:rsidRPr="000571F4">
        <w:tc>
          <w:tcPr>
            <w:tcW w:w="2088" w:type="dxa"/>
            <w:tcBorders>
              <w:bottom w:val="single" w:sz="4" w:space="0" w:color="auto"/>
            </w:tcBorders>
            <w:shd w:val="clear" w:color="auto" w:fill="auto"/>
          </w:tcPr>
          <w:p w:rsidR="00287C07" w:rsidRPr="000571F4" w:rsidRDefault="00287C07" w:rsidP="00DB674E">
            <w:pPr>
              <w:pStyle w:val="gemtab11ptAbstand"/>
              <w:rPr>
                <w:i/>
                <w:sz w:val="20"/>
              </w:rPr>
            </w:pPr>
            <w:r w:rsidRPr="000571F4">
              <w:rPr>
                <w:i/>
                <w:sz w:val="20"/>
              </w:rPr>
              <w:t>lifeCycleStatus</w:t>
            </w:r>
          </w:p>
        </w:tc>
        <w:tc>
          <w:tcPr>
            <w:tcW w:w="4680" w:type="dxa"/>
            <w:tcBorders>
              <w:bottom w:val="single" w:sz="4" w:space="0" w:color="auto"/>
            </w:tcBorders>
            <w:shd w:val="clear" w:color="auto" w:fill="auto"/>
          </w:tcPr>
          <w:p w:rsidR="00287C07" w:rsidRPr="000571F4" w:rsidRDefault="00287C07" w:rsidP="00DB674E">
            <w:pPr>
              <w:pStyle w:val="gemtab11ptAbstand"/>
              <w:rPr>
                <w:sz w:val="20"/>
              </w:rPr>
            </w:pPr>
            <w:r w:rsidRPr="000571F4">
              <w:rPr>
                <w:sz w:val="20"/>
              </w:rPr>
              <w:t>„Operational state (activated)“</w:t>
            </w:r>
          </w:p>
        </w:tc>
        <w:tc>
          <w:tcPr>
            <w:tcW w:w="2160" w:type="dxa"/>
            <w:tcBorders>
              <w:bottom w:val="single" w:sz="4" w:space="0" w:color="auto"/>
            </w:tcBorders>
            <w:shd w:val="clear" w:color="auto" w:fill="auto"/>
          </w:tcPr>
          <w:p w:rsidR="00287C07" w:rsidRPr="000571F4" w:rsidRDefault="00287C07" w:rsidP="00DB674E">
            <w:pPr>
              <w:pStyle w:val="gemtab11ptAbstand"/>
              <w:rPr>
                <w:strike/>
                <w:sz w:val="20"/>
                <w:lang w:val="en-GB"/>
              </w:rPr>
            </w:pPr>
          </w:p>
        </w:tc>
      </w:tr>
      <w:tr w:rsidR="00287C07" w:rsidRPr="000571F4">
        <w:tc>
          <w:tcPr>
            <w:tcW w:w="8928" w:type="dxa"/>
            <w:gridSpan w:val="3"/>
            <w:tcBorders>
              <w:bottom w:val="single" w:sz="6" w:space="0" w:color="000000"/>
            </w:tcBorders>
            <w:shd w:val="clear" w:color="auto" w:fill="E0E0E0"/>
          </w:tcPr>
          <w:p w:rsidR="00287C07" w:rsidRPr="000571F4" w:rsidRDefault="00287C07" w:rsidP="00DB674E">
            <w:pPr>
              <w:pStyle w:val="gemtab11ptAbstand"/>
              <w:rPr>
                <w:b/>
                <w:sz w:val="20"/>
              </w:rPr>
            </w:pPr>
            <w:r w:rsidRPr="000571F4">
              <w:rPr>
                <w:b/>
                <w:sz w:val="20"/>
              </w:rPr>
              <w:t>Zugriffsregel für logischen LCS „Operational state (activated)”</w:t>
            </w:r>
          </w:p>
        </w:tc>
      </w:tr>
      <w:tr w:rsidR="00287C07" w:rsidRPr="000571F4">
        <w:tc>
          <w:tcPr>
            <w:tcW w:w="2088" w:type="dxa"/>
            <w:tcBorders>
              <w:bottom w:val="single" w:sz="4" w:space="0" w:color="auto"/>
            </w:tcBorders>
            <w:shd w:val="clear" w:color="auto" w:fill="E0E0E0"/>
          </w:tcPr>
          <w:p w:rsidR="00287C07" w:rsidRPr="000571F4" w:rsidRDefault="00287C07" w:rsidP="00DB674E">
            <w:pPr>
              <w:pStyle w:val="gemtab11ptAbstand"/>
              <w:rPr>
                <w:b/>
                <w:sz w:val="20"/>
              </w:rPr>
            </w:pPr>
            <w:r w:rsidRPr="000571F4">
              <w:rPr>
                <w:b/>
                <w:sz w:val="20"/>
              </w:rPr>
              <w:t>Zugriffsart</w:t>
            </w:r>
          </w:p>
        </w:tc>
        <w:tc>
          <w:tcPr>
            <w:tcW w:w="4680" w:type="dxa"/>
            <w:tcBorders>
              <w:bottom w:val="single" w:sz="4" w:space="0" w:color="auto"/>
            </w:tcBorders>
            <w:shd w:val="clear" w:color="auto" w:fill="E0E0E0"/>
          </w:tcPr>
          <w:p w:rsidR="00287C07" w:rsidRPr="000571F4" w:rsidRDefault="00287C07" w:rsidP="00DB674E">
            <w:pPr>
              <w:pStyle w:val="gemtab11ptAbstand"/>
              <w:rPr>
                <w:b/>
                <w:sz w:val="20"/>
              </w:rPr>
            </w:pPr>
            <w:r w:rsidRPr="000571F4">
              <w:rPr>
                <w:b/>
                <w:sz w:val="20"/>
              </w:rPr>
              <w:t>Zugriffsbedingung</w:t>
            </w:r>
          </w:p>
        </w:tc>
        <w:tc>
          <w:tcPr>
            <w:tcW w:w="2160" w:type="dxa"/>
            <w:tcBorders>
              <w:bottom w:val="single" w:sz="4" w:space="0" w:color="auto"/>
            </w:tcBorders>
            <w:shd w:val="clear" w:color="auto" w:fill="E0E0E0"/>
          </w:tcPr>
          <w:p w:rsidR="00287C07" w:rsidRPr="000571F4" w:rsidRDefault="00287C07" w:rsidP="00DB674E">
            <w:pPr>
              <w:pStyle w:val="gemtab11ptAbstand"/>
              <w:rPr>
                <w:b/>
                <w:sz w:val="20"/>
              </w:rPr>
            </w:pPr>
            <w:r w:rsidRPr="000571F4">
              <w:rPr>
                <w:b/>
                <w:sz w:val="20"/>
              </w:rPr>
              <w:t>Bemerkung</w:t>
            </w:r>
          </w:p>
        </w:tc>
      </w:tr>
      <w:tr w:rsidR="00287C07" w:rsidRPr="000571F4" w:rsidTr="004E4203">
        <w:tc>
          <w:tcPr>
            <w:tcW w:w="2088" w:type="dxa"/>
            <w:shd w:val="clear" w:color="auto" w:fill="auto"/>
          </w:tcPr>
          <w:p w:rsidR="00287C07" w:rsidRPr="000571F4" w:rsidRDefault="00287C07" w:rsidP="004E4203">
            <w:pPr>
              <w:pStyle w:val="gemTab10pt"/>
              <w:rPr>
                <w:szCs w:val="20"/>
                <w:lang w:val="en-GB"/>
              </w:rPr>
            </w:pPr>
            <w:r w:rsidRPr="000571F4">
              <w:rPr>
                <w:rFonts w:eastAsia="Times New Roman"/>
                <w:smallCaps/>
                <w:lang w:val="en-GB"/>
              </w:rPr>
              <w:lastRenderedPageBreak/>
              <w:t>Generate Asymmetric Key Pair</w:t>
            </w:r>
          </w:p>
          <w:p w:rsidR="00287C07" w:rsidRPr="000571F4" w:rsidRDefault="00287C07" w:rsidP="004E4203">
            <w:pPr>
              <w:pStyle w:val="gemTab10pt"/>
              <w:rPr>
                <w:lang w:val="en-GB"/>
              </w:rPr>
            </w:pPr>
            <w:r w:rsidRPr="000571F4">
              <w:rPr>
                <w:lang w:val="en-GB"/>
              </w:rPr>
              <w:t>P1=</w:t>
            </w:r>
            <w:r>
              <w:rPr>
                <w:lang w:val="en-GB"/>
              </w:rPr>
              <w:t>‘</w:t>
            </w:r>
            <w:r w:rsidRPr="000571F4">
              <w:rPr>
                <w:lang w:val="en-GB"/>
              </w:rPr>
              <w:t>81</w:t>
            </w:r>
            <w:r>
              <w:rPr>
                <w:lang w:val="en-GB"/>
              </w:rPr>
              <w:t>’</w:t>
            </w:r>
          </w:p>
        </w:tc>
        <w:tc>
          <w:tcPr>
            <w:tcW w:w="4680" w:type="dxa"/>
            <w:shd w:val="clear" w:color="auto" w:fill="auto"/>
          </w:tcPr>
          <w:p w:rsidR="00287C07" w:rsidRPr="000571F4" w:rsidRDefault="00287C07" w:rsidP="004E4203">
            <w:pPr>
              <w:pStyle w:val="gemTab10pt"/>
            </w:pPr>
            <w:r w:rsidRPr="000571F4">
              <w:t>ALWAYS</w:t>
            </w:r>
          </w:p>
        </w:tc>
        <w:tc>
          <w:tcPr>
            <w:tcW w:w="2160" w:type="dxa"/>
            <w:shd w:val="clear" w:color="auto" w:fill="auto"/>
          </w:tcPr>
          <w:p w:rsidR="00287C07" w:rsidRPr="000571F4" w:rsidRDefault="00287C07" w:rsidP="000D44F3">
            <w:pPr>
              <w:pStyle w:val="gemtab11ptAbstand"/>
              <w:spacing w:before="0" w:after="0"/>
              <w:rPr>
                <w:strike/>
                <w:sz w:val="20"/>
                <w:lang w:val="en-GB"/>
              </w:rPr>
            </w:pPr>
          </w:p>
        </w:tc>
      </w:tr>
      <w:tr w:rsidR="00287C07" w:rsidRPr="000571F4">
        <w:tc>
          <w:tcPr>
            <w:tcW w:w="2088" w:type="dxa"/>
            <w:shd w:val="clear" w:color="auto" w:fill="auto"/>
          </w:tcPr>
          <w:p w:rsidR="00287C07" w:rsidRPr="000571F4" w:rsidRDefault="00287C07" w:rsidP="00DB674E">
            <w:pPr>
              <w:pStyle w:val="gemtab11ptAbstand"/>
              <w:rPr>
                <w:rFonts w:eastAsia="Times New Roman"/>
                <w:smallCaps/>
                <w:sz w:val="20"/>
                <w:lang w:val="en-GB"/>
              </w:rPr>
            </w:pPr>
            <w:r w:rsidRPr="000571F4">
              <w:rPr>
                <w:rFonts w:eastAsia="Times New Roman"/>
                <w:smallCaps/>
                <w:sz w:val="20"/>
                <w:lang w:val="en-GB"/>
              </w:rPr>
              <w:t>Internal Authenticate</w:t>
            </w:r>
          </w:p>
          <w:p w:rsidR="00287C07" w:rsidRPr="000571F4" w:rsidRDefault="00287C07" w:rsidP="00DB674E">
            <w:pPr>
              <w:pStyle w:val="gemtab11ptAbstand"/>
              <w:rPr>
                <w:sz w:val="20"/>
                <w:lang w:val="en-GB"/>
              </w:rPr>
            </w:pPr>
            <w:r w:rsidRPr="000571F4">
              <w:rPr>
                <w:sz w:val="20"/>
                <w:lang w:val="en-GB"/>
              </w:rPr>
              <w:t>PSO Comp Dig Sig</w:t>
            </w:r>
          </w:p>
        </w:tc>
        <w:tc>
          <w:tcPr>
            <w:tcW w:w="4680" w:type="dxa"/>
            <w:shd w:val="clear" w:color="auto" w:fill="auto"/>
          </w:tcPr>
          <w:p w:rsidR="00287C07" w:rsidRPr="000571F4" w:rsidRDefault="00287C07" w:rsidP="00DB674E">
            <w:pPr>
              <w:pStyle w:val="gemtab11ptAbstand"/>
              <w:rPr>
                <w:sz w:val="20"/>
              </w:rPr>
            </w:pPr>
            <w:r w:rsidRPr="000571F4">
              <w:rPr>
                <w:sz w:val="20"/>
              </w:rPr>
              <w:t>PWD(</w:t>
            </w:r>
            <w:r w:rsidRPr="000571F4">
              <w:rPr>
                <w:sz w:val="20"/>
                <w:lang w:val="en-GB"/>
              </w:rPr>
              <w:t>PIN.SMC)</w:t>
            </w:r>
          </w:p>
          <w:p w:rsidR="00287C07" w:rsidRPr="000571F4" w:rsidRDefault="00287C07" w:rsidP="00DB674E">
            <w:pPr>
              <w:pStyle w:val="gemtab11ptAbstand"/>
              <w:rPr>
                <w:sz w:val="20"/>
              </w:rPr>
            </w:pPr>
          </w:p>
        </w:tc>
        <w:tc>
          <w:tcPr>
            <w:tcW w:w="2160" w:type="dxa"/>
            <w:shd w:val="clear" w:color="auto" w:fill="auto"/>
          </w:tcPr>
          <w:p w:rsidR="00287C07" w:rsidRPr="000571F4" w:rsidRDefault="00287C07" w:rsidP="00DB674E">
            <w:pPr>
              <w:pStyle w:val="gemtab11ptAbstand"/>
              <w:rPr>
                <w:sz w:val="20"/>
              </w:rPr>
            </w:pPr>
            <w:r w:rsidRPr="000571F4">
              <w:rPr>
                <w:sz w:val="20"/>
              </w:rPr>
              <w:t>Die Zugriffsregel für PIN.SMC ist auf MF-Ebene definiert</w:t>
            </w:r>
          </w:p>
        </w:tc>
      </w:tr>
      <w:tr w:rsidR="00287C07" w:rsidRPr="000571F4">
        <w:tc>
          <w:tcPr>
            <w:tcW w:w="2088" w:type="dxa"/>
            <w:shd w:val="clear" w:color="auto" w:fill="auto"/>
          </w:tcPr>
          <w:p w:rsidR="00287C07" w:rsidRPr="000571F4" w:rsidRDefault="00471DB8" w:rsidP="00471DB8">
            <w:pPr>
              <w:pStyle w:val="gemtab11ptAbstand"/>
              <w:rPr>
                <w:sz w:val="20"/>
              </w:rPr>
            </w:pPr>
            <w:r w:rsidRPr="001342B7">
              <w:rPr>
                <w:smallCaps/>
                <w:sz w:val="20"/>
              </w:rPr>
              <w:t>Delete</w:t>
            </w:r>
          </w:p>
        </w:tc>
        <w:tc>
          <w:tcPr>
            <w:tcW w:w="4680" w:type="dxa"/>
            <w:shd w:val="clear" w:color="auto" w:fill="auto"/>
          </w:tcPr>
          <w:p w:rsidR="00287C07" w:rsidRPr="000571F4" w:rsidRDefault="00287C07" w:rsidP="00DB674E">
            <w:pPr>
              <w:pStyle w:val="gemtab11ptAbstand"/>
              <w:rPr>
                <w:sz w:val="20"/>
                <w:lang w:val="en-US"/>
              </w:rPr>
            </w:pPr>
            <w:r w:rsidRPr="00E90098">
              <w:rPr>
                <w:sz w:val="20"/>
                <w:lang w:val="en-GB"/>
              </w:rPr>
              <w:t>AUT_CMS OR AUT_CUP</w:t>
            </w:r>
          </w:p>
        </w:tc>
        <w:tc>
          <w:tcPr>
            <w:tcW w:w="2160" w:type="dxa"/>
            <w:shd w:val="clear" w:color="auto" w:fill="auto"/>
          </w:tcPr>
          <w:p w:rsidR="00287C07" w:rsidRPr="000571F4" w:rsidRDefault="00287C07" w:rsidP="00DB674E">
            <w:pPr>
              <w:pStyle w:val="gemtab11ptAbstand"/>
              <w:rPr>
                <w:sz w:val="20"/>
              </w:rPr>
            </w:pPr>
            <w:r w:rsidRPr="000571F4">
              <w:rPr>
                <w:sz w:val="20"/>
              </w:rPr>
              <w:t xml:space="preserve">siehe </w:t>
            </w:r>
            <w:r w:rsidRPr="000571F4">
              <w:rPr>
                <w:sz w:val="20"/>
              </w:rPr>
              <w:fldChar w:fldCharType="begin"/>
            </w:r>
            <w:r w:rsidRPr="000571F4">
              <w:rPr>
                <w:sz w:val="20"/>
              </w:rPr>
              <w:instrText xml:space="preserve"> REF _Ref326049109 \r \h  \* MERGEFORMAT </w:instrText>
            </w:r>
            <w:r w:rsidRPr="000571F4">
              <w:rPr>
                <w:sz w:val="20"/>
              </w:rPr>
            </w:r>
            <w:r w:rsidRPr="000571F4">
              <w:rPr>
                <w:sz w:val="20"/>
              </w:rPr>
              <w:fldChar w:fldCharType="separate"/>
            </w:r>
            <w:r w:rsidR="00997CBB">
              <w:rPr>
                <w:sz w:val="20"/>
              </w:rPr>
              <w:t>Hinweis 60:</w:t>
            </w:r>
            <w:r w:rsidRPr="000571F4">
              <w:rPr>
                <w:sz w:val="20"/>
              </w:rPr>
              <w:fldChar w:fldCharType="end"/>
            </w:r>
          </w:p>
        </w:tc>
      </w:tr>
      <w:tr w:rsidR="00287C07" w:rsidRPr="000571F4">
        <w:tc>
          <w:tcPr>
            <w:tcW w:w="2088" w:type="dxa"/>
            <w:tcBorders>
              <w:bottom w:val="single" w:sz="4" w:space="0" w:color="auto"/>
            </w:tcBorders>
            <w:shd w:val="clear" w:color="auto" w:fill="auto"/>
          </w:tcPr>
          <w:p w:rsidR="00287C07" w:rsidRPr="000571F4" w:rsidRDefault="00287C07" w:rsidP="00DB674E">
            <w:pPr>
              <w:pStyle w:val="gemtab11ptAbstand"/>
              <w:rPr>
                <w:sz w:val="20"/>
              </w:rPr>
            </w:pPr>
            <w:r w:rsidRPr="000571F4">
              <w:rPr>
                <w:sz w:val="20"/>
              </w:rPr>
              <w:t>andere</w:t>
            </w:r>
          </w:p>
        </w:tc>
        <w:tc>
          <w:tcPr>
            <w:tcW w:w="4680" w:type="dxa"/>
            <w:tcBorders>
              <w:bottom w:val="single" w:sz="4" w:space="0" w:color="auto"/>
            </w:tcBorders>
            <w:shd w:val="clear" w:color="auto" w:fill="auto"/>
          </w:tcPr>
          <w:p w:rsidR="00287C07" w:rsidRPr="000571F4" w:rsidRDefault="00287C07" w:rsidP="00DB674E">
            <w:pPr>
              <w:pStyle w:val="gemtab11ptAbstand"/>
              <w:rPr>
                <w:sz w:val="20"/>
              </w:rPr>
            </w:pPr>
            <w:r w:rsidRPr="000571F4">
              <w:rPr>
                <w:sz w:val="20"/>
              </w:rPr>
              <w:t>NEVER</w:t>
            </w:r>
          </w:p>
        </w:tc>
        <w:tc>
          <w:tcPr>
            <w:tcW w:w="2160" w:type="dxa"/>
            <w:tcBorders>
              <w:bottom w:val="single" w:sz="4" w:space="0" w:color="auto"/>
            </w:tcBorders>
            <w:shd w:val="clear" w:color="auto" w:fill="auto"/>
          </w:tcPr>
          <w:p w:rsidR="00287C07" w:rsidRPr="000571F4" w:rsidRDefault="00287C07" w:rsidP="00DB674E">
            <w:pPr>
              <w:pStyle w:val="gemtab11ptAbstand"/>
              <w:rPr>
                <w:sz w:val="20"/>
              </w:rPr>
            </w:pPr>
          </w:p>
        </w:tc>
      </w:tr>
      <w:tr w:rsidR="00287C07" w:rsidRPr="000571F4">
        <w:tc>
          <w:tcPr>
            <w:tcW w:w="8928" w:type="dxa"/>
            <w:gridSpan w:val="3"/>
            <w:tcBorders>
              <w:bottom w:val="single" w:sz="6" w:space="0" w:color="000000"/>
            </w:tcBorders>
            <w:shd w:val="clear" w:color="auto" w:fill="E0E0E0"/>
          </w:tcPr>
          <w:p w:rsidR="00287C07" w:rsidRPr="000571F4" w:rsidRDefault="00287C07" w:rsidP="00DB674E">
            <w:pPr>
              <w:pStyle w:val="gemtab11ptAbstand"/>
              <w:rPr>
                <w:b/>
                <w:sz w:val="20"/>
              </w:rPr>
            </w:pPr>
            <w:r w:rsidRPr="000571F4">
              <w:rPr>
                <w:b/>
                <w:sz w:val="20"/>
              </w:rPr>
              <w:t>Zugriffsregel für logischen LCS „Operational state (deactivated)”</w:t>
            </w:r>
          </w:p>
        </w:tc>
      </w:tr>
      <w:tr w:rsidR="00287C07" w:rsidRPr="000571F4">
        <w:tc>
          <w:tcPr>
            <w:tcW w:w="2088" w:type="dxa"/>
            <w:shd w:val="clear" w:color="auto" w:fill="E0E0E0"/>
          </w:tcPr>
          <w:p w:rsidR="00287C07" w:rsidRPr="000571F4" w:rsidRDefault="00287C07" w:rsidP="00DB674E">
            <w:pPr>
              <w:pStyle w:val="gemtab11ptAbstand"/>
              <w:rPr>
                <w:b/>
                <w:sz w:val="20"/>
              </w:rPr>
            </w:pPr>
            <w:r w:rsidRPr="000571F4">
              <w:rPr>
                <w:b/>
                <w:sz w:val="20"/>
              </w:rPr>
              <w:t>Zugriffsart</w:t>
            </w:r>
          </w:p>
        </w:tc>
        <w:tc>
          <w:tcPr>
            <w:tcW w:w="4680" w:type="dxa"/>
            <w:shd w:val="clear" w:color="auto" w:fill="E0E0E0"/>
          </w:tcPr>
          <w:p w:rsidR="00287C07" w:rsidRPr="000571F4" w:rsidRDefault="00287C07" w:rsidP="00DB674E">
            <w:pPr>
              <w:pStyle w:val="gemtab11ptAbstand"/>
              <w:rPr>
                <w:b/>
                <w:sz w:val="20"/>
              </w:rPr>
            </w:pPr>
            <w:r w:rsidRPr="000571F4">
              <w:rPr>
                <w:b/>
                <w:sz w:val="20"/>
              </w:rPr>
              <w:t>Zugriffsbedingung</w:t>
            </w:r>
          </w:p>
        </w:tc>
        <w:tc>
          <w:tcPr>
            <w:tcW w:w="2160" w:type="dxa"/>
            <w:shd w:val="clear" w:color="auto" w:fill="E0E0E0"/>
          </w:tcPr>
          <w:p w:rsidR="00287C07" w:rsidRPr="000571F4" w:rsidRDefault="00287C07" w:rsidP="00DB674E">
            <w:pPr>
              <w:pStyle w:val="gemtab11ptAbstand"/>
              <w:rPr>
                <w:b/>
                <w:sz w:val="20"/>
              </w:rPr>
            </w:pPr>
            <w:r w:rsidRPr="000571F4">
              <w:rPr>
                <w:b/>
                <w:sz w:val="20"/>
              </w:rPr>
              <w:t>Bemerkung</w:t>
            </w:r>
          </w:p>
        </w:tc>
      </w:tr>
      <w:tr w:rsidR="00287C07" w:rsidRPr="000571F4">
        <w:tc>
          <w:tcPr>
            <w:tcW w:w="2088" w:type="dxa"/>
            <w:tcBorders>
              <w:bottom w:val="single" w:sz="4" w:space="0" w:color="auto"/>
            </w:tcBorders>
            <w:shd w:val="clear" w:color="auto" w:fill="auto"/>
          </w:tcPr>
          <w:p w:rsidR="00287C07" w:rsidRPr="000571F4" w:rsidRDefault="00287C07" w:rsidP="00DB674E">
            <w:pPr>
              <w:pStyle w:val="gemtab11ptAbstand"/>
              <w:rPr>
                <w:sz w:val="20"/>
              </w:rPr>
            </w:pPr>
            <w:r w:rsidRPr="000571F4">
              <w:rPr>
                <w:sz w:val="20"/>
              </w:rPr>
              <w:t>alle</w:t>
            </w:r>
          </w:p>
        </w:tc>
        <w:tc>
          <w:tcPr>
            <w:tcW w:w="4680" w:type="dxa"/>
            <w:tcBorders>
              <w:bottom w:val="single" w:sz="4" w:space="0" w:color="auto"/>
            </w:tcBorders>
            <w:shd w:val="clear" w:color="auto" w:fill="auto"/>
          </w:tcPr>
          <w:p w:rsidR="00287C07" w:rsidRPr="000571F4" w:rsidRDefault="00287C07" w:rsidP="00DB674E">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287C07" w:rsidRPr="000571F4" w:rsidRDefault="00287C07" w:rsidP="00DB674E">
            <w:pPr>
              <w:pStyle w:val="gemtab11ptAbstand"/>
              <w:rPr>
                <w:sz w:val="20"/>
              </w:rPr>
            </w:pPr>
          </w:p>
        </w:tc>
      </w:tr>
      <w:tr w:rsidR="00287C07" w:rsidRPr="000571F4">
        <w:tc>
          <w:tcPr>
            <w:tcW w:w="8928" w:type="dxa"/>
            <w:gridSpan w:val="3"/>
            <w:shd w:val="clear" w:color="auto" w:fill="E6E6E6"/>
          </w:tcPr>
          <w:p w:rsidR="00287C07" w:rsidRPr="000571F4" w:rsidRDefault="00287C07" w:rsidP="00DB674E">
            <w:pPr>
              <w:pStyle w:val="gemtab11ptAbstand"/>
              <w:rPr>
                <w:b/>
                <w:sz w:val="20"/>
              </w:rPr>
            </w:pPr>
            <w:r w:rsidRPr="000571F4">
              <w:rPr>
                <w:b/>
                <w:sz w:val="20"/>
              </w:rPr>
              <w:t>Zugriffsregel für logischen LCS „Termination state“</w:t>
            </w:r>
          </w:p>
        </w:tc>
      </w:tr>
      <w:tr w:rsidR="00287C07" w:rsidRPr="000571F4">
        <w:tc>
          <w:tcPr>
            <w:tcW w:w="2088" w:type="dxa"/>
            <w:shd w:val="clear" w:color="auto" w:fill="E6E6E6"/>
          </w:tcPr>
          <w:p w:rsidR="00287C07" w:rsidRPr="000571F4" w:rsidRDefault="00287C07" w:rsidP="00DB674E">
            <w:pPr>
              <w:pStyle w:val="gemtab11ptAbstand"/>
              <w:rPr>
                <w:b/>
                <w:sz w:val="20"/>
              </w:rPr>
            </w:pPr>
            <w:r w:rsidRPr="000571F4">
              <w:rPr>
                <w:b/>
                <w:sz w:val="20"/>
              </w:rPr>
              <w:t>Zugriffsart</w:t>
            </w:r>
          </w:p>
        </w:tc>
        <w:tc>
          <w:tcPr>
            <w:tcW w:w="4680" w:type="dxa"/>
            <w:shd w:val="clear" w:color="auto" w:fill="E6E6E6"/>
          </w:tcPr>
          <w:p w:rsidR="00287C07" w:rsidRPr="000571F4" w:rsidRDefault="00287C07" w:rsidP="00DB674E">
            <w:pPr>
              <w:pStyle w:val="gemtab11ptAbstand"/>
              <w:rPr>
                <w:b/>
                <w:sz w:val="20"/>
              </w:rPr>
            </w:pPr>
            <w:r w:rsidRPr="000571F4">
              <w:rPr>
                <w:b/>
                <w:sz w:val="20"/>
              </w:rPr>
              <w:t>Zugriffsbedingung</w:t>
            </w:r>
          </w:p>
        </w:tc>
        <w:tc>
          <w:tcPr>
            <w:tcW w:w="2160" w:type="dxa"/>
            <w:shd w:val="clear" w:color="auto" w:fill="E6E6E6"/>
          </w:tcPr>
          <w:p w:rsidR="00287C07" w:rsidRPr="000571F4" w:rsidRDefault="00287C07" w:rsidP="00DB674E">
            <w:pPr>
              <w:pStyle w:val="gemtab11ptAbstand"/>
              <w:rPr>
                <w:b/>
                <w:sz w:val="20"/>
              </w:rPr>
            </w:pPr>
            <w:r w:rsidRPr="000571F4">
              <w:rPr>
                <w:b/>
                <w:sz w:val="20"/>
              </w:rPr>
              <w:t>Bemerkung</w:t>
            </w:r>
          </w:p>
        </w:tc>
      </w:tr>
      <w:tr w:rsidR="00287C07" w:rsidRPr="000571F4">
        <w:tc>
          <w:tcPr>
            <w:tcW w:w="2088" w:type="dxa"/>
            <w:shd w:val="clear" w:color="auto" w:fill="auto"/>
          </w:tcPr>
          <w:p w:rsidR="00287C07" w:rsidRPr="000571F4" w:rsidRDefault="00287C07" w:rsidP="00DB674E">
            <w:pPr>
              <w:pStyle w:val="gemtab11ptAbstand"/>
              <w:rPr>
                <w:sz w:val="20"/>
              </w:rPr>
            </w:pPr>
            <w:r w:rsidRPr="000571F4">
              <w:rPr>
                <w:sz w:val="20"/>
              </w:rPr>
              <w:t>alle</w:t>
            </w:r>
          </w:p>
        </w:tc>
        <w:tc>
          <w:tcPr>
            <w:tcW w:w="4680" w:type="dxa"/>
            <w:shd w:val="clear" w:color="auto" w:fill="auto"/>
          </w:tcPr>
          <w:p w:rsidR="00287C07" w:rsidRPr="000571F4" w:rsidRDefault="00287C07" w:rsidP="00DB674E">
            <w:pPr>
              <w:pStyle w:val="gemtab11ptAbstand"/>
              <w:rPr>
                <w:sz w:val="20"/>
              </w:rPr>
            </w:pPr>
            <w:r w:rsidRPr="000571F4">
              <w:rPr>
                <w:sz w:val="20"/>
              </w:rPr>
              <w:t>NEVER</w:t>
            </w:r>
          </w:p>
        </w:tc>
        <w:tc>
          <w:tcPr>
            <w:tcW w:w="2160" w:type="dxa"/>
            <w:shd w:val="clear" w:color="auto" w:fill="auto"/>
          </w:tcPr>
          <w:p w:rsidR="00287C07" w:rsidRPr="000571F4" w:rsidRDefault="00287C07" w:rsidP="00DB674E">
            <w:pPr>
              <w:pStyle w:val="gemtab11ptAbstand"/>
              <w:rPr>
                <w:sz w:val="20"/>
              </w:rPr>
            </w:pPr>
          </w:p>
        </w:tc>
      </w:tr>
    </w:tbl>
    <w:p w:rsidR="00AE4B6A" w:rsidRDefault="00AE4B6A" w:rsidP="00487582">
      <w:pPr>
        <w:pStyle w:val="gemEinzug"/>
        <w:rPr>
          <w:b/>
        </w:rPr>
      </w:pPr>
    </w:p>
    <w:p w:rsidR="00487582" w:rsidRPr="00AE4B6A" w:rsidRDefault="00AE4B6A" w:rsidP="00AE4B6A">
      <w:pPr>
        <w:pStyle w:val="gemStandard"/>
      </w:pPr>
      <w:r>
        <w:rPr>
          <w:b/>
        </w:rPr>
        <w:sym w:font="Wingdings" w:char="F0D5"/>
      </w:r>
    </w:p>
    <w:p w:rsidR="00487582" w:rsidRPr="000571F4" w:rsidRDefault="00487582" w:rsidP="00487582">
      <w:pPr>
        <w:pStyle w:val="afiHinweise"/>
        <w:numPr>
          <w:ilvl w:val="0"/>
          <w:numId w:val="0"/>
        </w:numPr>
        <w:ind w:left="284" w:hanging="284"/>
      </w:pPr>
    </w:p>
    <w:p w:rsidR="008E4FEE" w:rsidRPr="000571F4" w:rsidRDefault="00B120AA" w:rsidP="008E4FEE">
      <w:pPr>
        <w:pStyle w:val="afiHinweise"/>
      </w:pPr>
      <w:r w:rsidRPr="000571F4">
        <w:fldChar w:fldCharType="begin"/>
      </w:r>
      <w:r w:rsidRPr="000571F4">
        <w:instrText xml:space="preserve"> REF cmdprivAut \h </w:instrText>
      </w:r>
      <w:r w:rsidR="002A48A6" w:rsidRPr="000571F4">
        <w:instrText xml:space="preserve"> \* MERGEFORMAT </w:instrText>
      </w:r>
      <w:r w:rsidRPr="000571F4">
        <w:fldChar w:fldCharType="separate"/>
      </w:r>
      <w:r w:rsidR="00997CBB" w:rsidRPr="000571F4">
        <w:t xml:space="preserve">Kommandos, die gemäß </w:t>
      </w:r>
      <w:r w:rsidR="00997CBB" w:rsidRPr="000571F4">
        <w:rPr>
          <w:rFonts w:cs="Arial"/>
        </w:rPr>
        <w:t>[</w:t>
      </w:r>
      <w:proofErr w:type="spellStart"/>
      <w:r w:rsidR="00997CBB" w:rsidRPr="000571F4">
        <w:rPr>
          <w:rFonts w:cs="Arial"/>
        </w:rPr>
        <w:t>gemSpec_COS</w:t>
      </w:r>
      <w:proofErr w:type="spellEnd"/>
      <w:r w:rsidR="00997CBB" w:rsidRPr="000571F4">
        <w:rPr>
          <w:rFonts w:cs="Arial"/>
        </w:rPr>
        <w:t>]</w:t>
      </w:r>
      <w:r w:rsidR="00997CBB" w:rsidRPr="000571F4">
        <w:t xml:space="preserve"> mit einem privaten Schlüsselobjekt RSA arbeiten, sind:</w:t>
      </w:r>
      <w:r w:rsidR="00997CBB" w:rsidRPr="000571F4">
        <w:tab/>
      </w:r>
      <w:r w:rsidR="00997CBB" w:rsidRPr="000571F4">
        <w:br/>
      </w:r>
      <w:r w:rsidR="00997CBB" w:rsidRPr="000571F4">
        <w:rPr>
          <w:smallCaps/>
        </w:rPr>
        <w:t xml:space="preserve">Activate, Deactivate, Delete, </w:t>
      </w:r>
      <w:proofErr w:type="spellStart"/>
      <w:r w:rsidR="00997CBB" w:rsidRPr="000571F4">
        <w:rPr>
          <w:smallCaps/>
        </w:rPr>
        <w:t>External</w:t>
      </w:r>
      <w:proofErr w:type="spellEnd"/>
      <w:r w:rsidR="00997CBB" w:rsidRPr="000571F4">
        <w:rPr>
          <w:smallCaps/>
        </w:rPr>
        <w:t xml:space="preserve"> </w:t>
      </w:r>
      <w:proofErr w:type="spellStart"/>
      <w:r w:rsidR="00997CBB" w:rsidRPr="000571F4">
        <w:rPr>
          <w:smallCaps/>
        </w:rPr>
        <w:t>Authenticate</w:t>
      </w:r>
      <w:proofErr w:type="spellEnd"/>
      <w:r w:rsidR="00997CBB" w:rsidRPr="000571F4">
        <w:rPr>
          <w:smallCaps/>
        </w:rPr>
        <w:t xml:space="preserve">, </w:t>
      </w:r>
      <w:proofErr w:type="spellStart"/>
      <w:r w:rsidR="00997CBB" w:rsidRPr="000571F4">
        <w:rPr>
          <w:smallCaps/>
        </w:rPr>
        <w:t>Generate</w:t>
      </w:r>
      <w:proofErr w:type="spellEnd"/>
      <w:r w:rsidR="00997CBB" w:rsidRPr="000571F4">
        <w:rPr>
          <w:smallCaps/>
        </w:rPr>
        <w:t xml:space="preserve"> </w:t>
      </w:r>
      <w:proofErr w:type="spellStart"/>
      <w:r w:rsidR="00997CBB" w:rsidRPr="000571F4">
        <w:rPr>
          <w:smallCaps/>
        </w:rPr>
        <w:t>Asymmetric</w:t>
      </w:r>
      <w:proofErr w:type="spellEnd"/>
      <w:r w:rsidR="00997CBB" w:rsidRPr="000571F4">
        <w:rPr>
          <w:smallCaps/>
        </w:rPr>
        <w:t xml:space="preserve"> Key Pair, Internal </w:t>
      </w:r>
      <w:proofErr w:type="spellStart"/>
      <w:r w:rsidR="00997CBB" w:rsidRPr="000571F4">
        <w:rPr>
          <w:smallCaps/>
        </w:rPr>
        <w:t>Authenticate</w:t>
      </w:r>
      <w:proofErr w:type="spellEnd"/>
      <w:r w:rsidR="00997CBB" w:rsidRPr="000571F4">
        <w:rPr>
          <w:smallCaps/>
        </w:rPr>
        <w:t xml:space="preserve">, </w:t>
      </w:r>
      <w:r w:rsidR="00997CBB" w:rsidRPr="000571F4">
        <w:t xml:space="preserve">PSO </w:t>
      </w:r>
      <w:proofErr w:type="spellStart"/>
      <w:r w:rsidR="00997CBB" w:rsidRPr="000571F4">
        <w:t>Decipher</w:t>
      </w:r>
      <w:proofErr w:type="spellEnd"/>
      <w:r w:rsidR="00997CBB" w:rsidRPr="000571F4">
        <w:t xml:space="preserve">, PSO </w:t>
      </w:r>
      <w:proofErr w:type="spellStart"/>
      <w:r w:rsidR="00997CBB" w:rsidRPr="000571F4">
        <w:t>Transcipher</w:t>
      </w:r>
      <w:proofErr w:type="spellEnd"/>
      <w:r w:rsidR="00997CBB" w:rsidRPr="000571F4">
        <w:t xml:space="preserve">, PSO </w:t>
      </w:r>
      <w:proofErr w:type="spellStart"/>
      <w:r w:rsidR="00997CBB" w:rsidRPr="000571F4">
        <w:t>Compute</w:t>
      </w:r>
      <w:proofErr w:type="spellEnd"/>
      <w:r w:rsidR="00997CBB" w:rsidRPr="000571F4">
        <w:t xml:space="preserve"> Digital </w:t>
      </w:r>
      <w:proofErr w:type="spellStart"/>
      <w:r w:rsidR="00997CBB" w:rsidRPr="000571F4">
        <w:t>Signature</w:t>
      </w:r>
      <w:proofErr w:type="spellEnd"/>
      <w:r w:rsidR="00997CBB" w:rsidRPr="00997CBB">
        <w:t>,</w:t>
      </w:r>
      <w:r w:rsidR="00997CBB" w:rsidRPr="000571F4">
        <w:rPr>
          <w:smallCaps/>
        </w:rPr>
        <w:t xml:space="preserve"> </w:t>
      </w:r>
      <w:proofErr w:type="spellStart"/>
      <w:r w:rsidR="00997CBB" w:rsidRPr="000571F4">
        <w:rPr>
          <w:smallCaps/>
        </w:rPr>
        <w:t>Terminate</w:t>
      </w:r>
      <w:proofErr w:type="spellEnd"/>
      <w:r w:rsidR="00997CBB" w:rsidRPr="000571F4">
        <w:rPr>
          <w:smallCaps/>
        </w:rPr>
        <w:t xml:space="preserve"> </w:t>
      </w:r>
      <w:r w:rsidRPr="000571F4">
        <w:fldChar w:fldCharType="end"/>
      </w:r>
    </w:p>
    <w:p w:rsidR="000C3280" w:rsidRPr="000571F4" w:rsidRDefault="00511E8B" w:rsidP="006D1737">
      <w:pPr>
        <w:pStyle w:val="afiHinweise"/>
        <w:autoSpaceDE w:val="0"/>
        <w:autoSpaceDN w:val="0"/>
        <w:adjustRightInd w:val="0"/>
      </w:pPr>
      <w:bookmarkStart w:id="476" w:name="_Ref326049109"/>
      <w:r w:rsidRPr="000571F4">
        <w:t xml:space="preserve">Das Kommando ist nur vom Inhaber des </w:t>
      </w:r>
      <w:r w:rsidR="00606991" w:rsidRPr="000571F4">
        <w:t xml:space="preserve">CMS- / CUP-Schlüssels </w:t>
      </w:r>
      <w:r w:rsidRPr="000571F4">
        <w:t>ausführbar,</w:t>
      </w:r>
      <w:r w:rsidR="000C3280" w:rsidRPr="000571F4">
        <w:t xml:space="preserve"> siehe Kapitel </w:t>
      </w:r>
      <w:r w:rsidR="000C3280" w:rsidRPr="000571F4">
        <w:fldChar w:fldCharType="begin"/>
      </w:r>
      <w:r w:rsidR="000C3280" w:rsidRPr="000571F4">
        <w:instrText xml:space="preserve"> REF _Ref326048151 \r \h  \* MERGEFORMAT </w:instrText>
      </w:r>
      <w:r w:rsidR="000C3280" w:rsidRPr="000571F4">
        <w:fldChar w:fldCharType="separate"/>
      </w:r>
      <w:r w:rsidR="00997CBB">
        <w:t>5.6</w:t>
      </w:r>
      <w:r w:rsidR="000C3280" w:rsidRPr="000571F4">
        <w:fldChar w:fldCharType="end"/>
      </w:r>
      <w:r w:rsidR="0079278C" w:rsidRPr="000571F4">
        <w:t>:</w:t>
      </w:r>
      <w:bookmarkEnd w:id="476"/>
    </w:p>
    <w:p w:rsidR="00E52D16" w:rsidRPr="000571F4" w:rsidRDefault="00E52D16" w:rsidP="00E52D16">
      <w:pPr>
        <w:pStyle w:val="afiHinweise"/>
        <w:numPr>
          <w:ilvl w:val="0"/>
          <w:numId w:val="0"/>
        </w:numPr>
        <w:autoSpaceDE w:val="0"/>
        <w:autoSpaceDN w:val="0"/>
        <w:adjustRightInd w:val="0"/>
        <w:ind w:left="284" w:hanging="284"/>
      </w:pPr>
    </w:p>
    <w:p w:rsidR="00E52D16" w:rsidRPr="000571F4" w:rsidRDefault="00E52D16" w:rsidP="00DB7146">
      <w:pPr>
        <w:pStyle w:val="gemStandard"/>
        <w:keepNext/>
        <w:tabs>
          <w:tab w:val="left" w:pos="567"/>
        </w:tabs>
        <w:ind w:left="567" w:hanging="567"/>
        <w:rPr>
          <w:b/>
        </w:rPr>
      </w:pPr>
      <w:r w:rsidRPr="000571F4">
        <w:rPr>
          <w:b/>
        </w:rPr>
        <w:sym w:font="Wingdings" w:char="F0D6"/>
      </w:r>
      <w:r w:rsidRPr="000571F4">
        <w:rPr>
          <w:b/>
        </w:rPr>
        <w:tab/>
      </w:r>
      <w:r w:rsidR="008F745D" w:rsidRPr="00DB7146">
        <w:rPr>
          <w:b/>
        </w:rPr>
        <w:t>Card-G2-A</w:t>
      </w:r>
      <w:r w:rsidRPr="00DB7146">
        <w:rPr>
          <w:b/>
        </w:rPr>
        <w:t>_</w:t>
      </w:r>
      <w:r w:rsidR="008F745D" w:rsidRPr="00DB7146">
        <w:rPr>
          <w:b/>
        </w:rPr>
        <w:t>3368</w:t>
      </w:r>
      <w:r w:rsidRPr="000571F4">
        <w:rPr>
          <w:b/>
        </w:rPr>
        <w:t xml:space="preserve"> K_Personalisierung: Personalisierte Attribute </w:t>
      </w:r>
      <w:r w:rsidRPr="00DB7146">
        <w:rPr>
          <w:b/>
        </w:rPr>
        <w:t xml:space="preserve">von </w:t>
      </w:r>
      <w:r w:rsidR="001D4413" w:rsidRPr="00DB7146">
        <w:rPr>
          <w:b/>
        </w:rPr>
        <w:fldChar w:fldCharType="begin"/>
      </w:r>
      <w:r w:rsidR="001D4413" w:rsidRPr="00DB7146">
        <w:rPr>
          <w:b/>
        </w:rPr>
        <w:instrText xml:space="preserve"> REF oMF \h  \* MERGEFORMAT </w:instrText>
      </w:r>
      <w:r w:rsidR="001D4413" w:rsidRPr="00DB7146">
        <w:rPr>
          <w:b/>
        </w:rPr>
      </w:r>
      <w:r w:rsidR="001D4413" w:rsidRPr="00DB7146">
        <w:rPr>
          <w:b/>
        </w:rPr>
        <w:fldChar w:fldCharType="separate"/>
      </w:r>
      <w:r w:rsidR="00997CBB" w:rsidRPr="00997CBB">
        <w:rPr>
          <w:b/>
        </w:rPr>
        <w:t>MF</w:t>
      </w:r>
      <w:r w:rsidR="001D4413" w:rsidRPr="00DB7146">
        <w:rPr>
          <w:b/>
        </w:rPr>
        <w:fldChar w:fldCharType="end"/>
      </w:r>
      <w:r w:rsidR="001D4413" w:rsidRPr="00DB7146">
        <w:rPr>
          <w:b/>
        </w:rPr>
        <w:t xml:space="preserve"> / </w:t>
      </w:r>
      <w:r w:rsidR="001D4413" w:rsidRPr="00DB7146">
        <w:rPr>
          <w:b/>
        </w:rPr>
        <w:fldChar w:fldCharType="begin"/>
      </w:r>
      <w:r w:rsidR="001D4413" w:rsidRPr="00DB7146">
        <w:rPr>
          <w:b/>
        </w:rPr>
        <w:instrText xml:space="preserve"> REF oDF_ESIGN \h  \* MERGEFORMAT </w:instrText>
      </w:r>
      <w:r w:rsidR="001D4413" w:rsidRPr="00DB7146">
        <w:rPr>
          <w:b/>
        </w:rPr>
      </w:r>
      <w:r w:rsidR="001D4413" w:rsidRPr="00DB7146">
        <w:rPr>
          <w:b/>
        </w:rPr>
        <w:fldChar w:fldCharType="separate"/>
      </w:r>
      <w:r w:rsidR="00997CBB" w:rsidRPr="00997CBB">
        <w:rPr>
          <w:b/>
        </w:rPr>
        <w:t>DF.ESIGN</w:t>
      </w:r>
      <w:r w:rsidR="001D4413" w:rsidRPr="00DB7146">
        <w:rPr>
          <w:b/>
        </w:rPr>
        <w:fldChar w:fldCharType="end"/>
      </w:r>
      <w:r w:rsidR="001D4413" w:rsidRPr="00DB7146">
        <w:rPr>
          <w:b/>
        </w:rPr>
        <w:t xml:space="preserve"> / </w:t>
      </w:r>
      <w:r w:rsidR="001D4413" w:rsidRPr="00DB7146">
        <w:rPr>
          <w:b/>
        </w:rPr>
        <w:fldChar w:fldCharType="begin"/>
      </w:r>
      <w:r w:rsidR="001D4413" w:rsidRPr="00DB7146">
        <w:rPr>
          <w:b/>
        </w:rPr>
        <w:instrText xml:space="preserve"> REF oPrK_HCI_AUT_R2048 \h  \* MERGEFORMAT </w:instrText>
      </w:r>
      <w:r w:rsidR="001D4413" w:rsidRPr="00DB7146">
        <w:rPr>
          <w:b/>
        </w:rPr>
      </w:r>
      <w:r w:rsidR="001D4413" w:rsidRPr="00DB7146">
        <w:rPr>
          <w:b/>
        </w:rPr>
        <w:fldChar w:fldCharType="separate"/>
      </w:r>
      <w:r w:rsidR="00997CBB" w:rsidRPr="00997CBB">
        <w:rPr>
          <w:b/>
        </w:rPr>
        <w:t>PrK.HCI.AUT.R2048</w:t>
      </w:r>
      <w:r w:rsidR="001D4413" w:rsidRPr="00DB7146">
        <w:rPr>
          <w:b/>
        </w:rPr>
        <w:fldChar w:fldCharType="end"/>
      </w:r>
    </w:p>
    <w:p w:rsidR="00E52D16" w:rsidRPr="00AB7DFC" w:rsidRDefault="00E52D16" w:rsidP="00337C25">
      <w:pPr>
        <w:pStyle w:val="gemEinzug"/>
        <w:ind w:left="567"/>
      </w:pPr>
      <w:r w:rsidRPr="000571F4">
        <w:t xml:space="preserve">Bei der Personalisierung von </w:t>
      </w:r>
      <w:r w:rsidR="001D4413" w:rsidRPr="000571F4">
        <w:fldChar w:fldCharType="begin"/>
      </w:r>
      <w:r w:rsidR="001D4413" w:rsidRPr="000571F4">
        <w:instrText xml:space="preserve"> REF oPrK_HCI_AUT_R2048 \h  \* MERGEFORMAT </w:instrText>
      </w:r>
      <w:r w:rsidR="001D4413" w:rsidRPr="000571F4">
        <w:fldChar w:fldCharType="separate"/>
      </w:r>
      <w:r w:rsidR="00997CBB" w:rsidRPr="000571F4">
        <w:t>PrK.HCI.AUT.R2048</w:t>
      </w:r>
      <w:r w:rsidR="001D4413" w:rsidRPr="000571F4">
        <w:fldChar w:fldCharType="end"/>
      </w:r>
      <w:r w:rsidRPr="000571F4">
        <w:t xml:space="preserve"> MÜSSEN die in Tab_</w:t>
      </w:r>
      <w:r w:rsidR="0062625C" w:rsidRPr="000571F4">
        <w:t>SMC-B_ObjSys_103</w:t>
      </w:r>
      <w:r w:rsidRPr="000571F4">
        <w:t xml:space="preserve"> angegebenen Attribute mit den do</w:t>
      </w:r>
      <w:r w:rsidRPr="00AB7DFC">
        <w:t>rt angegebenen Inhalten personalisiert werden.</w:t>
      </w:r>
    </w:p>
    <w:p w:rsidR="00E52D16" w:rsidRPr="000571F4" w:rsidRDefault="00E52D16" w:rsidP="00AE4B6A">
      <w:pPr>
        <w:pStyle w:val="Beschriftung"/>
      </w:pPr>
    </w:p>
    <w:p w:rsidR="00E52D16" w:rsidRPr="000571F4" w:rsidRDefault="00E52D16" w:rsidP="00AE4B6A">
      <w:pPr>
        <w:pStyle w:val="Beschriftung"/>
      </w:pPr>
      <w:bookmarkStart w:id="477" w:name="_Toc501368321"/>
      <w:r w:rsidRPr="000571F4">
        <w:t xml:space="preserve">Tabelle </w:t>
      </w:r>
      <w:fldSimple w:instr=" SEQ Tabelle \* ARABIC ">
        <w:r w:rsidR="00997CBB">
          <w:rPr>
            <w:noProof/>
          </w:rPr>
          <w:t>57</w:t>
        </w:r>
      </w:fldSimple>
      <w:r w:rsidRPr="000571F4">
        <w:t>: Tab_</w:t>
      </w:r>
      <w:r w:rsidR="0062625C" w:rsidRPr="000571F4">
        <w:t>SMC-B_ObjSys_103</w:t>
      </w:r>
      <w:r w:rsidRPr="000571F4">
        <w:t xml:space="preserve"> Personalisierte Attribute von </w:t>
      </w:r>
      <w:r w:rsidR="001D4413" w:rsidRPr="000571F4">
        <w:fldChar w:fldCharType="begin"/>
      </w:r>
      <w:r w:rsidR="001D4413" w:rsidRPr="000571F4">
        <w:instrText xml:space="preserve"> REF oMF \h  \* MERGEFORMAT </w:instrText>
      </w:r>
      <w:r w:rsidR="001D4413" w:rsidRPr="000571F4">
        <w:fldChar w:fldCharType="separate"/>
      </w:r>
      <w:r w:rsidR="00997CBB" w:rsidRPr="000571F4">
        <w:t>MF</w:t>
      </w:r>
      <w:r w:rsidR="001D4413" w:rsidRPr="000571F4">
        <w:fldChar w:fldCharType="end"/>
      </w:r>
      <w:r w:rsidR="001D4413" w:rsidRPr="000571F4">
        <w:t xml:space="preserve"> / </w:t>
      </w:r>
      <w:r w:rsidR="001D4413" w:rsidRPr="000571F4">
        <w:fldChar w:fldCharType="begin"/>
      </w:r>
      <w:r w:rsidR="001D4413" w:rsidRPr="000571F4">
        <w:instrText xml:space="preserve"> REF oDF_ESIGN \h  \* MERGEFORMAT </w:instrText>
      </w:r>
      <w:r w:rsidR="001D4413" w:rsidRPr="000571F4">
        <w:fldChar w:fldCharType="separate"/>
      </w:r>
      <w:r w:rsidR="00997CBB" w:rsidRPr="000571F4">
        <w:t>DF.ESIGN</w:t>
      </w:r>
      <w:r w:rsidR="001D4413" w:rsidRPr="000571F4">
        <w:fldChar w:fldCharType="end"/>
      </w:r>
      <w:r w:rsidR="001D4413" w:rsidRPr="000571F4">
        <w:rPr>
          <w:rFonts w:cs="Arial"/>
        </w:rPr>
        <w:t xml:space="preserve"> / </w:t>
      </w:r>
      <w:r w:rsidR="001D4413" w:rsidRPr="000571F4">
        <w:rPr>
          <w:rFonts w:cs="Arial"/>
        </w:rPr>
        <w:fldChar w:fldCharType="begin"/>
      </w:r>
      <w:r w:rsidR="001D4413" w:rsidRPr="000571F4">
        <w:rPr>
          <w:rFonts w:cs="Arial"/>
        </w:rPr>
        <w:instrText xml:space="preserve"> REF oPrK_HCI_AUT_R2048 \h  \* MERGEFORMAT </w:instrText>
      </w:r>
      <w:r w:rsidR="001D4413" w:rsidRPr="000571F4">
        <w:rPr>
          <w:rFonts w:cs="Arial"/>
        </w:rPr>
      </w:r>
      <w:r w:rsidR="001D4413" w:rsidRPr="000571F4">
        <w:rPr>
          <w:rFonts w:cs="Arial"/>
        </w:rPr>
        <w:fldChar w:fldCharType="separate"/>
      </w:r>
      <w:r w:rsidR="00997CBB" w:rsidRPr="000571F4">
        <w:t>PrK.HCI.AUT.R2048</w:t>
      </w:r>
      <w:bookmarkEnd w:id="477"/>
      <w:r w:rsidR="001D4413"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E52D16"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Bemerkung</w:t>
            </w:r>
          </w:p>
        </w:tc>
      </w:tr>
      <w:tr w:rsidR="00B155DA" w:rsidRPr="000571F4">
        <w:tc>
          <w:tcPr>
            <w:tcW w:w="2088" w:type="dxa"/>
            <w:shd w:val="clear" w:color="auto" w:fill="auto"/>
          </w:tcPr>
          <w:p w:rsidR="00B155DA" w:rsidRPr="000571F4" w:rsidRDefault="00B155DA" w:rsidP="001D4413">
            <w:pPr>
              <w:pStyle w:val="gemtab11ptAbstand"/>
              <w:rPr>
                <w:i/>
                <w:sz w:val="20"/>
              </w:rPr>
            </w:pPr>
            <w:r w:rsidRPr="000571F4">
              <w:rPr>
                <w:i/>
                <w:sz w:val="20"/>
              </w:rPr>
              <w:t>privateKey</w:t>
            </w:r>
          </w:p>
        </w:tc>
        <w:tc>
          <w:tcPr>
            <w:tcW w:w="4680" w:type="dxa"/>
            <w:shd w:val="clear" w:color="auto" w:fill="auto"/>
          </w:tcPr>
          <w:p w:rsidR="00B155DA" w:rsidRPr="000571F4" w:rsidRDefault="00444B6C" w:rsidP="001D4413">
            <w:pPr>
              <w:pStyle w:val="gemtab11ptAbstand"/>
              <w:rPr>
                <w:sz w:val="20"/>
              </w:rPr>
            </w:pPr>
            <w:r w:rsidRPr="000571F4">
              <w:rPr>
                <w:sz w:val="20"/>
              </w:rPr>
              <w:t>Moduluslänge 2048 Bit]</w:t>
            </w:r>
          </w:p>
        </w:tc>
        <w:tc>
          <w:tcPr>
            <w:tcW w:w="2160" w:type="dxa"/>
            <w:shd w:val="clear" w:color="auto" w:fill="auto"/>
          </w:tcPr>
          <w:p w:rsidR="00B155DA" w:rsidRPr="000571F4" w:rsidRDefault="00B155DA" w:rsidP="001D4413">
            <w:pPr>
              <w:pStyle w:val="gemtab11ptAbstand"/>
              <w:rPr>
                <w:sz w:val="20"/>
              </w:rPr>
            </w:pPr>
          </w:p>
        </w:tc>
      </w:tr>
      <w:tr w:rsidR="00CF72AD" w:rsidRPr="000571F4">
        <w:tc>
          <w:tcPr>
            <w:tcW w:w="2088" w:type="dxa"/>
            <w:shd w:val="clear" w:color="auto" w:fill="auto"/>
          </w:tcPr>
          <w:p w:rsidR="00CF72AD" w:rsidRPr="008240E6" w:rsidRDefault="00CF72AD" w:rsidP="00414F42">
            <w:pPr>
              <w:pStyle w:val="gemtab11ptAbstand"/>
              <w:rPr>
                <w:i/>
                <w:sz w:val="20"/>
              </w:rPr>
            </w:pPr>
            <w:r w:rsidRPr="008240E6">
              <w:rPr>
                <w:i/>
                <w:sz w:val="20"/>
              </w:rPr>
              <w:t>keyAvailable</w:t>
            </w:r>
          </w:p>
        </w:tc>
        <w:tc>
          <w:tcPr>
            <w:tcW w:w="4680" w:type="dxa"/>
            <w:shd w:val="clear" w:color="auto" w:fill="auto"/>
          </w:tcPr>
          <w:p w:rsidR="00CF72AD" w:rsidRPr="008240E6" w:rsidRDefault="00CF72AD" w:rsidP="00414F42">
            <w:pPr>
              <w:pStyle w:val="gemtab11ptAbstand"/>
              <w:rPr>
                <w:sz w:val="20"/>
              </w:rPr>
            </w:pPr>
            <w:r w:rsidRPr="008240E6">
              <w:rPr>
                <w:sz w:val="20"/>
              </w:rPr>
              <w:t>True</w:t>
            </w:r>
          </w:p>
        </w:tc>
        <w:tc>
          <w:tcPr>
            <w:tcW w:w="2160" w:type="dxa"/>
            <w:shd w:val="clear" w:color="auto" w:fill="auto"/>
          </w:tcPr>
          <w:p w:rsidR="00CF72AD" w:rsidRPr="005C02F4" w:rsidRDefault="00CF72AD" w:rsidP="00414F42">
            <w:pPr>
              <w:pStyle w:val="gemtab11ptAbstand"/>
              <w:rPr>
                <w:sz w:val="20"/>
              </w:rPr>
            </w:pPr>
          </w:p>
        </w:tc>
      </w:tr>
    </w:tbl>
    <w:p w:rsidR="00AE4B6A" w:rsidRDefault="00AE4B6A" w:rsidP="00D655AD">
      <w:pPr>
        <w:pStyle w:val="gemEinzug"/>
        <w:rPr>
          <w:b/>
        </w:rPr>
      </w:pPr>
    </w:p>
    <w:p w:rsidR="00D655AD" w:rsidRPr="00AE4B6A" w:rsidRDefault="00AE4B6A" w:rsidP="00AE4B6A">
      <w:pPr>
        <w:pStyle w:val="gemStandard"/>
      </w:pPr>
      <w:r>
        <w:rPr>
          <w:b/>
        </w:rPr>
        <w:sym w:font="Wingdings" w:char="F0D5"/>
      </w:r>
    </w:p>
    <w:bookmarkStart w:id="478" w:name="_Ref316907268"/>
    <w:bookmarkStart w:id="479" w:name="_Ref316907301"/>
    <w:p w:rsidR="00391A5E" w:rsidRPr="000571F4" w:rsidRDefault="003937A9" w:rsidP="00AE4B6A">
      <w:pPr>
        <w:pStyle w:val="berschrift4"/>
      </w:pPr>
      <w:r w:rsidRPr="000571F4">
        <w:lastRenderedPageBreak/>
        <w:fldChar w:fldCharType="begin"/>
      </w:r>
      <w:r w:rsidRPr="000571F4">
        <w:instrText xml:space="preserve"> REF oMF \h </w:instrText>
      </w:r>
      <w:r w:rsidR="00A15EC5" w:rsidRPr="000571F4">
        <w:rPr>
          <w:rFonts w:hint="eastAsia"/>
        </w:rPr>
        <w:instrText xml:space="preserve"> \* MERGEFORMAT </w:instrText>
      </w:r>
      <w:r w:rsidRPr="000571F4">
        <w:fldChar w:fldCharType="separate"/>
      </w:r>
      <w:bookmarkStart w:id="480" w:name="_Toc502658483"/>
      <w:r w:rsidR="00997CBB" w:rsidRPr="000571F4">
        <w:t>MF</w:t>
      </w:r>
      <w:r w:rsidRPr="000571F4">
        <w:fldChar w:fldCharType="end"/>
      </w:r>
      <w:r w:rsidRPr="000571F4">
        <w:t xml:space="preserve"> / </w:t>
      </w:r>
      <w:r w:rsidRPr="000571F4">
        <w:fldChar w:fldCharType="begin"/>
      </w:r>
      <w:r w:rsidRPr="000571F4">
        <w:instrText xml:space="preserve"> REF oDF_ESIGN \h </w:instrText>
      </w:r>
      <w:r w:rsidR="00A15EC5" w:rsidRPr="000571F4">
        <w:rPr>
          <w:rFonts w:hint="eastAsia"/>
        </w:rPr>
        <w:instrText xml:space="preserve"> \* MERGEFORMAT </w:instrText>
      </w:r>
      <w:r w:rsidRPr="000571F4">
        <w:fldChar w:fldCharType="separate"/>
      </w:r>
      <w:r w:rsidR="00997CBB" w:rsidRPr="000571F4">
        <w:t>DF.ESIGN</w:t>
      </w:r>
      <w:r w:rsidRPr="000571F4">
        <w:fldChar w:fldCharType="end"/>
      </w:r>
      <w:r w:rsidR="00E51B4C" w:rsidRPr="000571F4">
        <w:t xml:space="preserve"> / </w:t>
      </w:r>
      <w:bookmarkStart w:id="481" w:name="oPrK_HCI_ENC_R2048"/>
      <w:r w:rsidR="00391A5E" w:rsidRPr="000571F4">
        <w:t>PrK.HCI.EN</w:t>
      </w:r>
      <w:r w:rsidR="00696E24" w:rsidRPr="000571F4">
        <w:t>C.R2048</w:t>
      </w:r>
      <w:bookmarkEnd w:id="478"/>
      <w:bookmarkEnd w:id="479"/>
      <w:bookmarkEnd w:id="481"/>
      <w:bookmarkEnd w:id="480"/>
    </w:p>
    <w:p w:rsidR="00391A5E" w:rsidRPr="000571F4" w:rsidRDefault="00C94979" w:rsidP="00E543B6">
      <w:pPr>
        <w:pStyle w:val="gemStandard"/>
      </w:pPr>
      <w:r w:rsidRPr="000571F4">
        <w:fldChar w:fldCharType="begin"/>
      </w:r>
      <w:r w:rsidRPr="000571F4">
        <w:instrText xml:space="preserve"> REF oPrK_HCI_ENC_R2048 \h </w:instrText>
      </w:r>
      <w:r w:rsidR="00A15EC5" w:rsidRPr="000571F4">
        <w:instrText xml:space="preserve"> \* MERGEFORMAT </w:instrText>
      </w:r>
      <w:r w:rsidRPr="000571F4">
        <w:fldChar w:fldCharType="separate"/>
      </w:r>
      <w:r w:rsidR="00997CBB" w:rsidRPr="000571F4">
        <w:t>PrK.HCI.ENC.R2048</w:t>
      </w:r>
      <w:r w:rsidRPr="000571F4">
        <w:fldChar w:fldCharType="end"/>
      </w:r>
      <w:r w:rsidR="00391A5E" w:rsidRPr="000571F4">
        <w:t xml:space="preserve"> ist der private Schlüssel für den PKI-Dienst zur Entschlüsselung und Umschlüsselung eines Doku</w:t>
      </w:r>
      <w:r w:rsidR="00977499" w:rsidRPr="000571F4">
        <w:t>menten-Chiffrierungsschlüssels.</w:t>
      </w:r>
      <w:r w:rsidR="00D064E0" w:rsidRPr="000571F4">
        <w:t xml:space="preserve"> Der zugehörige öffentliche Schlüssel PuK.HCI.ENC.R2048 ist in C.HCI.ENC.R2048 (siehe Kapitel </w:t>
      </w:r>
      <w:r w:rsidR="00D064E0" w:rsidRPr="000571F4">
        <w:fldChar w:fldCharType="begin"/>
      </w:r>
      <w:r w:rsidR="00D064E0" w:rsidRPr="000571F4">
        <w:instrText xml:space="preserve"> REF _Ref331411925 \r \h </w:instrText>
      </w:r>
      <w:r w:rsidR="00263E20" w:rsidRPr="000571F4">
        <w:instrText xml:space="preserve"> \* MERGEFORMAT </w:instrText>
      </w:r>
      <w:r w:rsidR="00D064E0" w:rsidRPr="000571F4">
        <w:fldChar w:fldCharType="separate"/>
      </w:r>
      <w:r w:rsidR="00997CBB">
        <w:t>5.5.2.3</w:t>
      </w:r>
      <w:r w:rsidR="00D064E0" w:rsidRPr="000571F4">
        <w:fldChar w:fldCharType="end"/>
      </w:r>
      <w:r w:rsidR="00D064E0" w:rsidRPr="000571F4">
        <w:t>) enthalten.</w:t>
      </w:r>
    </w:p>
    <w:p w:rsidR="003A49BE" w:rsidRPr="000571F4" w:rsidRDefault="003A49BE" w:rsidP="000D646A">
      <w:pPr>
        <w:pStyle w:val="gemStandard"/>
        <w:keepNext/>
        <w:tabs>
          <w:tab w:val="left" w:pos="567"/>
        </w:tabs>
        <w:ind w:left="567" w:hanging="567"/>
        <w:rPr>
          <w:b/>
        </w:rPr>
      </w:pPr>
      <w:r w:rsidRPr="000571F4">
        <w:rPr>
          <w:b/>
        </w:rPr>
        <w:sym w:font="Wingdings" w:char="F0D6"/>
      </w:r>
      <w:r w:rsidRPr="000571F4">
        <w:rPr>
          <w:b/>
        </w:rPr>
        <w:tab/>
      </w:r>
      <w:r w:rsidR="00935695" w:rsidRPr="000571F4">
        <w:rPr>
          <w:b/>
        </w:rPr>
        <w:t>Card-G2-A_2223</w:t>
      </w:r>
      <w:r w:rsidRPr="000571F4">
        <w:rPr>
          <w:b/>
        </w:rPr>
        <w:t xml:space="preserve"> </w:t>
      </w:r>
      <w:r w:rsidR="00DD3C19" w:rsidRPr="000571F4">
        <w:rPr>
          <w:b/>
        </w:rPr>
        <w:t>K_Initialisierung: Initialisierte</w:t>
      </w:r>
      <w:r w:rsidR="00E52D16" w:rsidRPr="000571F4">
        <w:rPr>
          <w:b/>
        </w:rPr>
        <w:t xml:space="preserve"> </w:t>
      </w:r>
      <w:r w:rsidR="00AF4F3D" w:rsidRPr="000571F4">
        <w:rPr>
          <w:b/>
        </w:rPr>
        <w:t xml:space="preserve">Attribute von </w:t>
      </w:r>
      <w:r w:rsidR="00AF4F3D" w:rsidRPr="000571F4">
        <w:rPr>
          <w:b/>
        </w:rPr>
        <w:fldChar w:fldCharType="begin"/>
      </w:r>
      <w:r w:rsidR="00AF4F3D" w:rsidRPr="000571F4">
        <w:rPr>
          <w:b/>
        </w:rPr>
        <w:instrText xml:space="preserve"> REF oMF \h  \* MERGEFORMAT </w:instrText>
      </w:r>
      <w:r w:rsidR="00AF4F3D" w:rsidRPr="000571F4">
        <w:rPr>
          <w:b/>
        </w:rPr>
      </w:r>
      <w:r w:rsidR="00AF4F3D" w:rsidRPr="000571F4">
        <w:rPr>
          <w:b/>
        </w:rPr>
        <w:fldChar w:fldCharType="separate"/>
      </w:r>
      <w:r w:rsidR="00997CBB" w:rsidRPr="00997CBB">
        <w:rPr>
          <w:b/>
        </w:rPr>
        <w:t>MF</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oDF_ESIGN \h  \* MERGEFORMAT </w:instrText>
      </w:r>
      <w:r w:rsidR="00AF4F3D" w:rsidRPr="000571F4">
        <w:rPr>
          <w:b/>
        </w:rPr>
      </w:r>
      <w:r w:rsidR="00AF4F3D" w:rsidRPr="000571F4">
        <w:rPr>
          <w:b/>
        </w:rPr>
        <w:fldChar w:fldCharType="separate"/>
      </w:r>
      <w:r w:rsidR="00997CBB" w:rsidRPr="00997CBB">
        <w:rPr>
          <w:b/>
        </w:rPr>
        <w:t>DF.ESIGN</w:t>
      </w:r>
      <w:r w:rsidR="00AF4F3D" w:rsidRPr="000571F4">
        <w:rPr>
          <w:b/>
        </w:rPr>
        <w:fldChar w:fldCharType="end"/>
      </w:r>
      <w:r w:rsidR="00AF4F3D" w:rsidRPr="000571F4">
        <w:rPr>
          <w:b/>
        </w:rPr>
        <w:t xml:space="preserve"> / </w:t>
      </w:r>
      <w:r w:rsidR="00AF4F3D" w:rsidRPr="000571F4">
        <w:rPr>
          <w:b/>
        </w:rPr>
        <w:fldChar w:fldCharType="begin"/>
      </w:r>
      <w:r w:rsidR="00AF4F3D" w:rsidRPr="000571F4">
        <w:rPr>
          <w:b/>
        </w:rPr>
        <w:instrText xml:space="preserve"> REF oPrK_HCI_ENC_R2048 \h  \* MERGEFORMAT </w:instrText>
      </w:r>
      <w:r w:rsidR="00AF4F3D" w:rsidRPr="000571F4">
        <w:rPr>
          <w:b/>
        </w:rPr>
      </w:r>
      <w:r w:rsidR="00AF4F3D" w:rsidRPr="000571F4">
        <w:rPr>
          <w:b/>
        </w:rPr>
        <w:fldChar w:fldCharType="separate"/>
      </w:r>
      <w:r w:rsidR="00997CBB" w:rsidRPr="00997CBB">
        <w:rPr>
          <w:b/>
        </w:rPr>
        <w:t>PrK.HCI.ENC.R2048</w:t>
      </w:r>
      <w:r w:rsidR="00AF4F3D" w:rsidRPr="000571F4">
        <w:rPr>
          <w:b/>
        </w:rPr>
        <w:fldChar w:fldCharType="end"/>
      </w:r>
    </w:p>
    <w:p w:rsidR="003A49BE" w:rsidRPr="000571F4" w:rsidRDefault="00724CDC" w:rsidP="00ED6903">
      <w:pPr>
        <w:pStyle w:val="gemEinzug"/>
        <w:ind w:left="540"/>
        <w:rPr>
          <w:b/>
        </w:rPr>
      </w:pPr>
      <w:r w:rsidRPr="000571F4">
        <w:fldChar w:fldCharType="begin"/>
      </w:r>
      <w:r w:rsidRPr="000571F4">
        <w:instrText xml:space="preserve"> REF oPrK_HCI_ENC_R2048 \h  \* MERGEFORMAT </w:instrText>
      </w:r>
      <w:r w:rsidRPr="000571F4">
        <w:fldChar w:fldCharType="separate"/>
      </w:r>
      <w:r w:rsidR="00997CBB" w:rsidRPr="000571F4">
        <w:t>PrK.HCI.ENC.R2048</w:t>
      </w:r>
      <w:r w:rsidRPr="000571F4">
        <w:fldChar w:fldCharType="end"/>
      </w:r>
      <w:r w:rsidR="00763CFF" w:rsidRPr="000571F4">
        <w:t xml:space="preserve"> MUSS die in </w:t>
      </w:r>
      <w:r w:rsidR="008866E4" w:rsidRPr="000571F4">
        <w:t>Tab_SMC-B</w:t>
      </w:r>
      <w:r w:rsidR="00763CFF" w:rsidRPr="000571F4">
        <w:t>_ObjSys_0</w:t>
      </w:r>
      <w:r w:rsidRPr="000571F4">
        <w:t>50</w:t>
      </w:r>
      <w:r w:rsidR="00763CFF" w:rsidRPr="000571F4">
        <w:t xml:space="preserve"> dargestellten Werte besitzen.</w:t>
      </w:r>
    </w:p>
    <w:p w:rsidR="00ED6903" w:rsidRPr="000571F4" w:rsidRDefault="00ED6903" w:rsidP="00E543B6">
      <w:pPr>
        <w:pStyle w:val="gemStandard"/>
        <w:rPr>
          <w:sz w:val="4"/>
          <w:szCs w:val="4"/>
        </w:rPr>
      </w:pPr>
    </w:p>
    <w:p w:rsidR="008E4FEE" w:rsidRPr="000571F4" w:rsidRDefault="008E4FEE" w:rsidP="00AE4B6A">
      <w:pPr>
        <w:pStyle w:val="Beschriftung"/>
        <w:rPr>
          <w:rFonts w:cs="Arial"/>
        </w:rPr>
      </w:pPr>
      <w:bookmarkStart w:id="482" w:name="_Toc501368322"/>
      <w:r w:rsidRPr="000571F4">
        <w:t xml:space="preserve">Tabelle </w:t>
      </w:r>
      <w:fldSimple w:instr=" SEQ Tabelle \* ARABIC ">
        <w:r w:rsidR="00997CBB">
          <w:rPr>
            <w:noProof/>
          </w:rPr>
          <w:t>58</w:t>
        </w:r>
      </w:fldSimple>
      <w:r w:rsidR="00A909C6" w:rsidRPr="000571F4">
        <w:t xml:space="preserve">: </w:t>
      </w:r>
      <w:r w:rsidR="00D926C6" w:rsidRPr="000571F4">
        <w:t>Tab</w:t>
      </w:r>
      <w:r w:rsidR="00A909C6" w:rsidRPr="000571F4">
        <w:t>_SMC-B_ObjSys_0</w:t>
      </w:r>
      <w:r w:rsidR="00724CDC" w:rsidRPr="000571F4">
        <w:t>50</w:t>
      </w:r>
      <w:r w:rsidR="00A909C6" w:rsidRPr="000571F4">
        <w:t xml:space="preserve"> </w:t>
      </w:r>
      <w:r w:rsidR="00E52D16" w:rsidRPr="000571F4">
        <w:t xml:space="preserve">Initialisierte </w:t>
      </w:r>
      <w:r w:rsidRPr="000571F4">
        <w:rPr>
          <w:rFonts w:cs="Arial"/>
        </w:rPr>
        <w:t xml:space="preserve">Attribute von </w:t>
      </w:r>
      <w:r w:rsidR="003937A9" w:rsidRPr="000571F4">
        <w:fldChar w:fldCharType="begin"/>
      </w:r>
      <w:r w:rsidR="003937A9" w:rsidRPr="000571F4">
        <w:instrText xml:space="preserve"> REF oMF \h </w:instrText>
      </w:r>
      <w:r w:rsidR="003E07E3" w:rsidRPr="000571F4">
        <w:instrText xml:space="preserve"> \* MERGEFORMAT </w:instrText>
      </w:r>
      <w:r w:rsidR="003937A9" w:rsidRPr="000571F4">
        <w:fldChar w:fldCharType="separate"/>
      </w:r>
      <w:r w:rsidR="00997CBB" w:rsidRPr="000571F4">
        <w:t>MF</w:t>
      </w:r>
      <w:r w:rsidR="003937A9" w:rsidRPr="000571F4">
        <w:fldChar w:fldCharType="end"/>
      </w:r>
      <w:r w:rsidR="003937A9" w:rsidRPr="000571F4">
        <w:t xml:space="preserve"> / </w:t>
      </w:r>
      <w:r w:rsidR="003937A9" w:rsidRPr="000571F4">
        <w:fldChar w:fldCharType="begin"/>
      </w:r>
      <w:r w:rsidR="003937A9" w:rsidRPr="000571F4">
        <w:instrText xml:space="preserve"> REF oDF_ESIGN \h </w:instrText>
      </w:r>
      <w:r w:rsidR="003E07E3" w:rsidRPr="000571F4">
        <w:instrText xml:space="preserve"> \* MERGEFORMAT </w:instrText>
      </w:r>
      <w:r w:rsidR="003937A9" w:rsidRPr="000571F4">
        <w:fldChar w:fldCharType="separate"/>
      </w:r>
      <w:r w:rsidR="00997CBB" w:rsidRPr="000571F4">
        <w:t>DF.ESIGN</w:t>
      </w:r>
      <w:r w:rsidR="003937A9" w:rsidRPr="000571F4">
        <w:fldChar w:fldCharType="end"/>
      </w:r>
      <w:r w:rsidRPr="000571F4">
        <w:rPr>
          <w:rFonts w:cs="Arial"/>
        </w:rPr>
        <w:t xml:space="preserve"> / </w:t>
      </w:r>
      <w:r w:rsidR="00C94979" w:rsidRPr="000571F4">
        <w:rPr>
          <w:rFonts w:cs="Arial"/>
        </w:rPr>
        <w:fldChar w:fldCharType="begin"/>
      </w:r>
      <w:r w:rsidR="00C94979" w:rsidRPr="000571F4">
        <w:rPr>
          <w:rFonts w:cs="Arial"/>
        </w:rPr>
        <w:instrText xml:space="preserve"> REF oPrK_HCI_ENC_R2048 \h </w:instrText>
      </w:r>
      <w:r w:rsidR="003E07E3" w:rsidRPr="000571F4">
        <w:rPr>
          <w:rFonts w:cs="Arial"/>
        </w:rPr>
        <w:instrText xml:space="preserve"> \* MERGEFORMAT </w:instrText>
      </w:r>
      <w:r w:rsidR="00C94979" w:rsidRPr="000571F4">
        <w:rPr>
          <w:rFonts w:cs="Arial"/>
        </w:rPr>
      </w:r>
      <w:r w:rsidR="00C94979" w:rsidRPr="000571F4">
        <w:rPr>
          <w:rFonts w:cs="Arial"/>
        </w:rPr>
        <w:fldChar w:fldCharType="separate"/>
      </w:r>
      <w:r w:rsidR="00997CBB" w:rsidRPr="000571F4">
        <w:t>PrK.HCI.ENC.R2048</w:t>
      </w:r>
      <w:bookmarkEnd w:id="482"/>
      <w:r w:rsidR="00C94979"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8E4FEE"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8E4FEE" w:rsidRPr="000571F4" w:rsidRDefault="008E4FEE" w:rsidP="00DB674E">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8E4FEE" w:rsidRPr="000571F4" w:rsidRDefault="008E4FEE" w:rsidP="00DB674E">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8E4FEE" w:rsidRPr="000571F4" w:rsidRDefault="008E4FEE" w:rsidP="00DB674E">
            <w:pPr>
              <w:pStyle w:val="gemtab11ptAbstand"/>
              <w:rPr>
                <w:b/>
                <w:sz w:val="20"/>
              </w:rPr>
            </w:pPr>
            <w:r w:rsidRPr="000571F4">
              <w:rPr>
                <w:b/>
                <w:sz w:val="20"/>
              </w:rPr>
              <w:t>Bemerkung</w:t>
            </w:r>
          </w:p>
        </w:tc>
      </w:tr>
      <w:tr w:rsidR="008E4FEE" w:rsidRPr="000571F4">
        <w:tc>
          <w:tcPr>
            <w:tcW w:w="2088" w:type="dxa"/>
            <w:shd w:val="clear" w:color="auto" w:fill="auto"/>
          </w:tcPr>
          <w:p w:rsidR="008E4FEE" w:rsidRPr="000571F4" w:rsidRDefault="008E4FEE" w:rsidP="00DB674E">
            <w:pPr>
              <w:pStyle w:val="gemtab11ptAbstand"/>
              <w:rPr>
                <w:sz w:val="20"/>
              </w:rPr>
            </w:pPr>
            <w:r w:rsidRPr="000571F4">
              <w:rPr>
                <w:sz w:val="20"/>
              </w:rPr>
              <w:t>Objekttyp</w:t>
            </w:r>
          </w:p>
        </w:tc>
        <w:tc>
          <w:tcPr>
            <w:tcW w:w="4680" w:type="dxa"/>
            <w:shd w:val="clear" w:color="auto" w:fill="auto"/>
          </w:tcPr>
          <w:p w:rsidR="008E4FEE" w:rsidRPr="000571F4" w:rsidRDefault="008E4FEE" w:rsidP="00DB674E">
            <w:pPr>
              <w:pStyle w:val="gemtab11ptAbstand"/>
              <w:rPr>
                <w:sz w:val="20"/>
              </w:rPr>
            </w:pPr>
            <w:r w:rsidRPr="000571F4">
              <w:rPr>
                <w:sz w:val="20"/>
              </w:rPr>
              <w:t>privates RSA Entschlüsselungsobjekt</w:t>
            </w:r>
          </w:p>
        </w:tc>
        <w:tc>
          <w:tcPr>
            <w:tcW w:w="2160" w:type="dxa"/>
            <w:shd w:val="clear" w:color="auto" w:fill="auto"/>
          </w:tcPr>
          <w:p w:rsidR="008E4FEE" w:rsidRPr="000571F4" w:rsidRDefault="008E4FEE" w:rsidP="00DB674E">
            <w:pPr>
              <w:pStyle w:val="gemtab11ptAbstand"/>
              <w:rPr>
                <w:sz w:val="20"/>
              </w:rPr>
            </w:pPr>
          </w:p>
        </w:tc>
      </w:tr>
      <w:tr w:rsidR="008E4FEE" w:rsidRPr="000571F4">
        <w:tc>
          <w:tcPr>
            <w:tcW w:w="2088" w:type="dxa"/>
            <w:tcBorders>
              <w:bottom w:val="single" w:sz="6" w:space="0" w:color="000000"/>
            </w:tcBorders>
            <w:shd w:val="clear" w:color="auto" w:fill="auto"/>
          </w:tcPr>
          <w:p w:rsidR="008E4FEE" w:rsidRPr="000571F4" w:rsidRDefault="008E4FEE" w:rsidP="00DB674E">
            <w:pPr>
              <w:pStyle w:val="gemtab11ptAbstand"/>
              <w:rPr>
                <w:i/>
                <w:sz w:val="20"/>
              </w:rPr>
            </w:pPr>
            <w:r w:rsidRPr="000571F4">
              <w:rPr>
                <w:i/>
                <w:sz w:val="20"/>
              </w:rPr>
              <w:t>keyIdentifier</w:t>
            </w:r>
          </w:p>
        </w:tc>
        <w:tc>
          <w:tcPr>
            <w:tcW w:w="4680" w:type="dxa"/>
            <w:tcBorders>
              <w:bottom w:val="single" w:sz="6" w:space="0" w:color="000000"/>
            </w:tcBorders>
            <w:shd w:val="clear" w:color="auto" w:fill="auto"/>
          </w:tcPr>
          <w:p w:rsidR="008E4FEE" w:rsidRPr="000571F4" w:rsidRDefault="00596EE0" w:rsidP="00DB674E">
            <w:pPr>
              <w:pStyle w:val="gemtab11ptAbstand"/>
              <w:rPr>
                <w:sz w:val="20"/>
              </w:rPr>
            </w:pPr>
            <w:r>
              <w:rPr>
                <w:sz w:val="20"/>
              </w:rPr>
              <w:t>‘</w:t>
            </w:r>
            <w:r w:rsidR="008E4FEE" w:rsidRPr="000571F4">
              <w:rPr>
                <w:sz w:val="20"/>
              </w:rPr>
              <w:t>03</w:t>
            </w:r>
            <w:r>
              <w:rPr>
                <w:sz w:val="20"/>
              </w:rPr>
              <w:t>’</w:t>
            </w:r>
            <w:r w:rsidR="008E4FEE" w:rsidRPr="000571F4">
              <w:rPr>
                <w:sz w:val="20"/>
              </w:rPr>
              <w:t xml:space="preserve"> = 3</w:t>
            </w:r>
          </w:p>
        </w:tc>
        <w:tc>
          <w:tcPr>
            <w:tcW w:w="2160" w:type="dxa"/>
            <w:tcBorders>
              <w:bottom w:val="single" w:sz="6" w:space="0" w:color="000000"/>
            </w:tcBorders>
            <w:shd w:val="clear" w:color="auto" w:fill="auto"/>
          </w:tcPr>
          <w:p w:rsidR="008E4FEE" w:rsidRPr="000571F4" w:rsidRDefault="008E4FEE" w:rsidP="00DB674E">
            <w:pPr>
              <w:pStyle w:val="gemtab11ptAbstand"/>
              <w:rPr>
                <w:sz w:val="20"/>
              </w:rPr>
            </w:pPr>
          </w:p>
        </w:tc>
      </w:tr>
      <w:tr w:rsidR="00C82F82" w:rsidRPr="000571F4" w:rsidTr="00AE59EB">
        <w:tc>
          <w:tcPr>
            <w:tcW w:w="2088" w:type="dxa"/>
            <w:tcBorders>
              <w:bottom w:val="single" w:sz="6" w:space="0" w:color="000000"/>
            </w:tcBorders>
            <w:shd w:val="clear" w:color="auto" w:fill="auto"/>
            <w:vAlign w:val="center"/>
          </w:tcPr>
          <w:p w:rsidR="00C82F82" w:rsidRPr="000571F4" w:rsidRDefault="00C82F82" w:rsidP="00AE59EB">
            <w:pPr>
              <w:pStyle w:val="gemTab10pt"/>
              <w:rPr>
                <w:i/>
              </w:rPr>
            </w:pPr>
            <w:r w:rsidRPr="000571F4">
              <w:rPr>
                <w:i/>
              </w:rPr>
              <w:t>privateKey</w:t>
            </w:r>
          </w:p>
        </w:tc>
        <w:tc>
          <w:tcPr>
            <w:tcW w:w="4680" w:type="dxa"/>
            <w:tcBorders>
              <w:bottom w:val="single" w:sz="6" w:space="0" w:color="000000"/>
            </w:tcBorders>
            <w:shd w:val="clear" w:color="auto" w:fill="auto"/>
            <w:vAlign w:val="center"/>
          </w:tcPr>
          <w:p w:rsidR="00C82F82" w:rsidRPr="000571F4" w:rsidRDefault="00710955" w:rsidP="00AE59EB">
            <w:pPr>
              <w:pStyle w:val="gemTab10pt"/>
            </w:pPr>
            <w:r w:rsidRPr="000571F4">
              <w:t>herstellerspezifisch „unbefüllt“, Speicherplatz hinreichend für einen Schlüssel mit Moduluslänge 2048 Bit</w:t>
            </w:r>
          </w:p>
        </w:tc>
        <w:tc>
          <w:tcPr>
            <w:tcW w:w="2160" w:type="dxa"/>
            <w:tcBorders>
              <w:bottom w:val="single" w:sz="6" w:space="0" w:color="000000"/>
            </w:tcBorders>
            <w:shd w:val="clear" w:color="auto" w:fill="auto"/>
            <w:vAlign w:val="center"/>
          </w:tcPr>
          <w:p w:rsidR="00C82F82" w:rsidRPr="000571F4" w:rsidRDefault="00C82F82" w:rsidP="00AE59EB">
            <w:pPr>
              <w:pStyle w:val="gemTab10pt"/>
            </w:pPr>
            <w:r w:rsidRPr="000571F4">
              <w:t>wird personalisiert</w:t>
            </w:r>
          </w:p>
        </w:tc>
      </w:tr>
      <w:tr w:rsidR="00C82F82" w:rsidRPr="000571F4">
        <w:tc>
          <w:tcPr>
            <w:tcW w:w="2088" w:type="dxa"/>
            <w:tcBorders>
              <w:bottom w:val="single" w:sz="6" w:space="0" w:color="000000"/>
            </w:tcBorders>
            <w:shd w:val="clear" w:color="auto" w:fill="auto"/>
          </w:tcPr>
          <w:p w:rsidR="00C82F82" w:rsidRPr="008240E6" w:rsidRDefault="00C82F82" w:rsidP="00765B91">
            <w:pPr>
              <w:pStyle w:val="gemtab11ptAbstand"/>
              <w:rPr>
                <w:i/>
                <w:sz w:val="20"/>
              </w:rPr>
            </w:pPr>
            <w:r w:rsidRPr="008240E6">
              <w:rPr>
                <w:i/>
                <w:sz w:val="20"/>
              </w:rPr>
              <w:t>keyAvailable</w:t>
            </w:r>
          </w:p>
        </w:tc>
        <w:tc>
          <w:tcPr>
            <w:tcW w:w="4680" w:type="dxa"/>
            <w:tcBorders>
              <w:bottom w:val="single" w:sz="6" w:space="0" w:color="000000"/>
            </w:tcBorders>
            <w:shd w:val="clear" w:color="auto" w:fill="auto"/>
          </w:tcPr>
          <w:p w:rsidR="00C82F82" w:rsidRPr="008240E6" w:rsidRDefault="00D85378" w:rsidP="00765B91">
            <w:pPr>
              <w:pStyle w:val="gemtab11ptAbstand"/>
              <w:rPr>
                <w:sz w:val="20"/>
              </w:rPr>
            </w:pPr>
            <w:r w:rsidRPr="008240E6">
              <w:rPr>
                <w:sz w:val="20"/>
              </w:rPr>
              <w:t>WildCard</w:t>
            </w:r>
          </w:p>
        </w:tc>
        <w:tc>
          <w:tcPr>
            <w:tcW w:w="2160" w:type="dxa"/>
            <w:tcBorders>
              <w:bottom w:val="single" w:sz="6" w:space="0" w:color="000000"/>
            </w:tcBorders>
            <w:shd w:val="clear" w:color="auto" w:fill="auto"/>
          </w:tcPr>
          <w:p w:rsidR="00C82F82" w:rsidRPr="000571F4" w:rsidRDefault="00C82F82" w:rsidP="00DB674E">
            <w:pPr>
              <w:pStyle w:val="gemVerz2"/>
              <w:rPr>
                <w:sz w:val="20"/>
              </w:rPr>
            </w:pPr>
          </w:p>
        </w:tc>
      </w:tr>
      <w:tr w:rsidR="00287C07" w:rsidRPr="000571F4">
        <w:tc>
          <w:tcPr>
            <w:tcW w:w="2088" w:type="dxa"/>
            <w:tcBorders>
              <w:bottom w:val="single" w:sz="4" w:space="0" w:color="auto"/>
            </w:tcBorders>
            <w:shd w:val="clear" w:color="auto" w:fill="auto"/>
          </w:tcPr>
          <w:p w:rsidR="00287C07" w:rsidRPr="001342B7" w:rsidRDefault="00287C07" w:rsidP="004F43E6">
            <w:pPr>
              <w:pStyle w:val="gemtab11ptAbstand"/>
              <w:rPr>
                <w:i/>
                <w:sz w:val="20"/>
              </w:rPr>
            </w:pPr>
            <w:r w:rsidRPr="001342B7">
              <w:rPr>
                <w:i/>
                <w:sz w:val="20"/>
              </w:rPr>
              <w:t>listAlgorithmIdentifier</w:t>
            </w:r>
          </w:p>
        </w:tc>
        <w:tc>
          <w:tcPr>
            <w:tcW w:w="4680" w:type="dxa"/>
            <w:tcBorders>
              <w:bottom w:val="single" w:sz="4" w:space="0" w:color="auto"/>
            </w:tcBorders>
            <w:shd w:val="clear" w:color="auto" w:fill="auto"/>
          </w:tcPr>
          <w:p w:rsidR="00287C07" w:rsidRPr="001342B7" w:rsidRDefault="00287C07" w:rsidP="00DB674E">
            <w:pPr>
              <w:pStyle w:val="gemtab11ptAbstand"/>
              <w:rPr>
                <w:sz w:val="20"/>
              </w:rPr>
            </w:pPr>
            <w:r w:rsidRPr="001342B7">
              <w:rPr>
                <w:sz w:val="20"/>
              </w:rPr>
              <w:t xml:space="preserve">alle Werte aus der Menge, siehe </w:t>
            </w:r>
            <w:r w:rsidRPr="001342B7">
              <w:rPr>
                <w:sz w:val="20"/>
              </w:rPr>
              <w:fldChar w:fldCharType="begin"/>
            </w:r>
            <w:r w:rsidRPr="001342B7">
              <w:rPr>
                <w:sz w:val="20"/>
              </w:rPr>
              <w:instrText xml:space="preserve"> REF qgemSpecCOS \h  \* MERGEFORMAT </w:instrText>
            </w:r>
            <w:r w:rsidRPr="001342B7">
              <w:rPr>
                <w:sz w:val="20"/>
              </w:rPr>
            </w:r>
            <w:r w:rsidRPr="001342B7">
              <w:rPr>
                <w:sz w:val="20"/>
              </w:rPr>
              <w:fldChar w:fldCharType="separate"/>
            </w:r>
            <w:r w:rsidR="00997CBB" w:rsidRPr="000571F4">
              <w:rPr>
                <w:rFonts w:cs="Arial"/>
                <w:sz w:val="20"/>
              </w:rPr>
              <w:t>[</w:t>
            </w:r>
            <w:proofErr w:type="spellStart"/>
            <w:r w:rsidR="00997CBB" w:rsidRPr="000571F4">
              <w:rPr>
                <w:rFonts w:cs="Arial"/>
                <w:sz w:val="20"/>
              </w:rPr>
              <w:t>gemSpec_COS</w:t>
            </w:r>
            <w:proofErr w:type="spellEnd"/>
            <w:r w:rsidR="00997CBB" w:rsidRPr="000571F4">
              <w:rPr>
                <w:rFonts w:cs="Arial"/>
                <w:sz w:val="20"/>
              </w:rPr>
              <w:t>]</w:t>
            </w:r>
            <w:r w:rsidRPr="001342B7">
              <w:rPr>
                <w:sz w:val="20"/>
              </w:rPr>
              <w:fldChar w:fldCharType="end"/>
            </w:r>
          </w:p>
          <w:p w:rsidR="00287C07" w:rsidRPr="001342B7" w:rsidRDefault="00287C07" w:rsidP="00DB674E">
            <w:pPr>
              <w:pStyle w:val="gemtab11ptAbstand"/>
              <w:rPr>
                <w:sz w:val="20"/>
              </w:rPr>
            </w:pPr>
            <w:r w:rsidRPr="001342B7">
              <w:rPr>
                <w:sz w:val="20"/>
              </w:rPr>
              <w:t>{rsaDecipherOaep, rsaDecipherPKCS1_V1_5}</w:t>
            </w:r>
          </w:p>
        </w:tc>
        <w:tc>
          <w:tcPr>
            <w:tcW w:w="2160" w:type="dxa"/>
            <w:tcBorders>
              <w:bottom w:val="single" w:sz="4" w:space="0" w:color="auto"/>
            </w:tcBorders>
            <w:shd w:val="clear" w:color="auto" w:fill="auto"/>
          </w:tcPr>
          <w:p w:rsidR="00287C07" w:rsidRPr="001342B7" w:rsidRDefault="00287C07" w:rsidP="00DB674E">
            <w:pPr>
              <w:pStyle w:val="gemtab11ptAbstand"/>
              <w:rPr>
                <w:sz w:val="20"/>
              </w:rPr>
            </w:pPr>
          </w:p>
        </w:tc>
      </w:tr>
      <w:tr w:rsidR="00287C07" w:rsidRPr="000571F4">
        <w:tc>
          <w:tcPr>
            <w:tcW w:w="2088" w:type="dxa"/>
            <w:tcBorders>
              <w:bottom w:val="single" w:sz="4" w:space="0" w:color="auto"/>
            </w:tcBorders>
            <w:shd w:val="clear" w:color="auto" w:fill="auto"/>
          </w:tcPr>
          <w:p w:rsidR="00287C07" w:rsidRPr="001342B7" w:rsidRDefault="00287C07" w:rsidP="00DB674E">
            <w:pPr>
              <w:pStyle w:val="gemtab11ptAbstand"/>
              <w:rPr>
                <w:i/>
                <w:sz w:val="20"/>
              </w:rPr>
            </w:pPr>
            <w:r w:rsidRPr="001342B7">
              <w:rPr>
                <w:i/>
                <w:sz w:val="20"/>
              </w:rPr>
              <w:t>lifeCycleStatus</w:t>
            </w:r>
          </w:p>
        </w:tc>
        <w:tc>
          <w:tcPr>
            <w:tcW w:w="4680" w:type="dxa"/>
            <w:tcBorders>
              <w:bottom w:val="single" w:sz="4" w:space="0" w:color="auto"/>
            </w:tcBorders>
            <w:shd w:val="clear" w:color="auto" w:fill="auto"/>
          </w:tcPr>
          <w:p w:rsidR="00287C07" w:rsidRPr="001342B7" w:rsidRDefault="00287C07" w:rsidP="00DB674E">
            <w:pPr>
              <w:pStyle w:val="gemtab11ptAbstand"/>
              <w:rPr>
                <w:sz w:val="20"/>
              </w:rPr>
            </w:pPr>
            <w:r w:rsidRPr="001342B7">
              <w:rPr>
                <w:sz w:val="20"/>
              </w:rPr>
              <w:t>„Operational state (activated)“</w:t>
            </w:r>
          </w:p>
        </w:tc>
        <w:tc>
          <w:tcPr>
            <w:tcW w:w="2160" w:type="dxa"/>
            <w:tcBorders>
              <w:bottom w:val="single" w:sz="4" w:space="0" w:color="auto"/>
            </w:tcBorders>
            <w:shd w:val="clear" w:color="auto" w:fill="auto"/>
          </w:tcPr>
          <w:p w:rsidR="00287C07" w:rsidRPr="001342B7" w:rsidRDefault="00287C07" w:rsidP="00DB674E">
            <w:pPr>
              <w:pStyle w:val="gemtab11ptAbstand"/>
              <w:rPr>
                <w:sz w:val="20"/>
              </w:rPr>
            </w:pPr>
          </w:p>
        </w:tc>
      </w:tr>
      <w:tr w:rsidR="00287C07" w:rsidRPr="000571F4">
        <w:tc>
          <w:tcPr>
            <w:tcW w:w="8928" w:type="dxa"/>
            <w:gridSpan w:val="3"/>
            <w:tcBorders>
              <w:bottom w:val="single" w:sz="6" w:space="0" w:color="000000"/>
            </w:tcBorders>
            <w:shd w:val="clear" w:color="auto" w:fill="E0E0E0"/>
          </w:tcPr>
          <w:p w:rsidR="00287C07" w:rsidRPr="001342B7" w:rsidRDefault="00287C07" w:rsidP="00DB674E">
            <w:pPr>
              <w:pStyle w:val="gemtab11ptAbstand"/>
              <w:rPr>
                <w:b/>
                <w:sz w:val="20"/>
              </w:rPr>
            </w:pPr>
            <w:r w:rsidRPr="001342B7">
              <w:rPr>
                <w:b/>
                <w:sz w:val="20"/>
              </w:rPr>
              <w:t>Zugriffsregel für logischen LCS „Operational state (activated)”</w:t>
            </w:r>
          </w:p>
        </w:tc>
      </w:tr>
      <w:tr w:rsidR="00287C07" w:rsidRPr="000571F4">
        <w:tc>
          <w:tcPr>
            <w:tcW w:w="2088" w:type="dxa"/>
            <w:shd w:val="clear" w:color="auto" w:fill="E0E0E0"/>
          </w:tcPr>
          <w:p w:rsidR="00287C07" w:rsidRPr="001342B7" w:rsidRDefault="00287C07" w:rsidP="00DB674E">
            <w:pPr>
              <w:pStyle w:val="gemtab11ptAbstand"/>
              <w:rPr>
                <w:b/>
                <w:sz w:val="20"/>
              </w:rPr>
            </w:pPr>
            <w:r w:rsidRPr="001342B7">
              <w:rPr>
                <w:b/>
                <w:sz w:val="20"/>
              </w:rPr>
              <w:t>Zugriffsart</w:t>
            </w:r>
          </w:p>
        </w:tc>
        <w:tc>
          <w:tcPr>
            <w:tcW w:w="4680" w:type="dxa"/>
            <w:shd w:val="clear" w:color="auto" w:fill="E0E0E0"/>
          </w:tcPr>
          <w:p w:rsidR="00287C07" w:rsidRPr="001342B7" w:rsidRDefault="00287C07" w:rsidP="00DB674E">
            <w:pPr>
              <w:pStyle w:val="gemtab11ptAbstand"/>
              <w:rPr>
                <w:b/>
                <w:sz w:val="20"/>
              </w:rPr>
            </w:pPr>
            <w:r w:rsidRPr="001342B7">
              <w:rPr>
                <w:b/>
                <w:sz w:val="20"/>
              </w:rPr>
              <w:t>Zugriffsbedingung</w:t>
            </w:r>
          </w:p>
        </w:tc>
        <w:tc>
          <w:tcPr>
            <w:tcW w:w="2160" w:type="dxa"/>
            <w:shd w:val="clear" w:color="auto" w:fill="E0E0E0"/>
          </w:tcPr>
          <w:p w:rsidR="00287C07" w:rsidRPr="001342B7" w:rsidRDefault="00287C07" w:rsidP="00DB674E">
            <w:pPr>
              <w:pStyle w:val="gemtab11ptAbstand"/>
              <w:rPr>
                <w:b/>
                <w:sz w:val="20"/>
              </w:rPr>
            </w:pPr>
            <w:r w:rsidRPr="001342B7">
              <w:rPr>
                <w:b/>
                <w:sz w:val="20"/>
              </w:rPr>
              <w:t>Bemerkung</w:t>
            </w:r>
          </w:p>
        </w:tc>
      </w:tr>
      <w:tr w:rsidR="00287C07" w:rsidRPr="000571F4">
        <w:tc>
          <w:tcPr>
            <w:tcW w:w="2088" w:type="dxa"/>
            <w:shd w:val="clear" w:color="auto" w:fill="auto"/>
          </w:tcPr>
          <w:p w:rsidR="00287C07" w:rsidRPr="001342B7" w:rsidRDefault="00287C07" w:rsidP="00DB674E">
            <w:pPr>
              <w:pStyle w:val="gemtab11ptAbstand"/>
              <w:rPr>
                <w:sz w:val="20"/>
              </w:rPr>
            </w:pPr>
            <w:r w:rsidRPr="001342B7">
              <w:rPr>
                <w:sz w:val="20"/>
              </w:rPr>
              <w:t>PSO Decipher</w:t>
            </w:r>
          </w:p>
          <w:p w:rsidR="00287C07" w:rsidRPr="001342B7" w:rsidRDefault="00287C07" w:rsidP="00DB674E">
            <w:pPr>
              <w:pStyle w:val="gemtab11ptAbstand"/>
              <w:rPr>
                <w:sz w:val="20"/>
              </w:rPr>
            </w:pPr>
            <w:r w:rsidRPr="001342B7">
              <w:rPr>
                <w:sz w:val="20"/>
              </w:rPr>
              <w:t>PSO Transcipher</w:t>
            </w:r>
          </w:p>
        </w:tc>
        <w:tc>
          <w:tcPr>
            <w:tcW w:w="4680" w:type="dxa"/>
            <w:shd w:val="clear" w:color="auto" w:fill="auto"/>
          </w:tcPr>
          <w:p w:rsidR="00287C07" w:rsidRPr="001342B7" w:rsidRDefault="00287C07" w:rsidP="00DB674E">
            <w:pPr>
              <w:pStyle w:val="gemtab11ptAbstand"/>
              <w:rPr>
                <w:sz w:val="20"/>
                <w:lang w:val="en-GB"/>
              </w:rPr>
            </w:pPr>
            <w:r w:rsidRPr="001342B7">
              <w:rPr>
                <w:sz w:val="20"/>
              </w:rPr>
              <w:t>PWD(</w:t>
            </w:r>
            <w:r w:rsidRPr="001342B7">
              <w:rPr>
                <w:sz w:val="20"/>
                <w:lang w:val="en-GB"/>
              </w:rPr>
              <w:t>PIN.SMC)</w:t>
            </w:r>
          </w:p>
          <w:p w:rsidR="00287C07" w:rsidRPr="001342B7" w:rsidRDefault="00287C07" w:rsidP="00DB674E">
            <w:pPr>
              <w:pStyle w:val="gemtab11ptAbstand"/>
              <w:rPr>
                <w:sz w:val="20"/>
                <w:lang w:val="en-GB"/>
              </w:rPr>
            </w:pPr>
          </w:p>
        </w:tc>
        <w:tc>
          <w:tcPr>
            <w:tcW w:w="2160" w:type="dxa"/>
            <w:shd w:val="clear" w:color="auto" w:fill="auto"/>
          </w:tcPr>
          <w:p w:rsidR="00287C07" w:rsidRPr="001342B7" w:rsidRDefault="00287C07" w:rsidP="00DB674E">
            <w:pPr>
              <w:pStyle w:val="gemtab11ptAbstand"/>
              <w:rPr>
                <w:sz w:val="20"/>
              </w:rPr>
            </w:pPr>
            <w:r w:rsidRPr="001342B7">
              <w:rPr>
                <w:rFonts w:cs="Arial"/>
                <w:sz w:val="20"/>
              </w:rPr>
              <w:t>Die Zugriffsregel für PIN.SMC ist auf MF-Ebene definiert.</w:t>
            </w:r>
          </w:p>
        </w:tc>
      </w:tr>
      <w:tr w:rsidR="00287C07" w:rsidRPr="000571F4">
        <w:tc>
          <w:tcPr>
            <w:tcW w:w="2088" w:type="dxa"/>
            <w:shd w:val="clear" w:color="auto" w:fill="auto"/>
          </w:tcPr>
          <w:p w:rsidR="00287C07" w:rsidRPr="001342B7" w:rsidRDefault="00287C07" w:rsidP="004E4203">
            <w:pPr>
              <w:pStyle w:val="gemTab10pt"/>
              <w:rPr>
                <w:szCs w:val="20"/>
                <w:lang w:val="en-GB"/>
              </w:rPr>
            </w:pPr>
            <w:r w:rsidRPr="001342B7">
              <w:rPr>
                <w:rFonts w:eastAsia="Times New Roman"/>
                <w:smallCaps/>
                <w:lang w:val="en-GB"/>
              </w:rPr>
              <w:t>Generate Asymmetric Key Pair</w:t>
            </w:r>
          </w:p>
          <w:p w:rsidR="00287C07" w:rsidRPr="001342B7" w:rsidRDefault="00287C07" w:rsidP="004E4203">
            <w:pPr>
              <w:pStyle w:val="gemTab10pt"/>
              <w:rPr>
                <w:lang w:val="en-GB"/>
              </w:rPr>
            </w:pPr>
            <w:r w:rsidRPr="001342B7">
              <w:rPr>
                <w:lang w:val="en-GB"/>
              </w:rPr>
              <w:t>P1=‘81’</w:t>
            </w:r>
          </w:p>
        </w:tc>
        <w:tc>
          <w:tcPr>
            <w:tcW w:w="4680" w:type="dxa"/>
            <w:shd w:val="clear" w:color="auto" w:fill="auto"/>
          </w:tcPr>
          <w:p w:rsidR="00287C07" w:rsidRPr="001342B7" w:rsidRDefault="00287C07" w:rsidP="004E4203">
            <w:pPr>
              <w:pStyle w:val="gemTab10pt"/>
            </w:pPr>
            <w:r w:rsidRPr="001342B7">
              <w:t>ALWAYS</w:t>
            </w:r>
          </w:p>
        </w:tc>
        <w:tc>
          <w:tcPr>
            <w:tcW w:w="2160" w:type="dxa"/>
            <w:shd w:val="clear" w:color="auto" w:fill="auto"/>
          </w:tcPr>
          <w:p w:rsidR="00287C07" w:rsidRPr="001342B7" w:rsidRDefault="00287C07" w:rsidP="00DB674E">
            <w:pPr>
              <w:pStyle w:val="gemtab11ptAbstand"/>
              <w:rPr>
                <w:rFonts w:cs="Arial"/>
                <w:sz w:val="20"/>
              </w:rPr>
            </w:pPr>
          </w:p>
        </w:tc>
      </w:tr>
      <w:tr w:rsidR="00471DB8" w:rsidRPr="000571F4">
        <w:tc>
          <w:tcPr>
            <w:tcW w:w="2088" w:type="dxa"/>
            <w:shd w:val="clear" w:color="auto" w:fill="auto"/>
          </w:tcPr>
          <w:p w:rsidR="00471DB8" w:rsidRPr="001342B7" w:rsidRDefault="00471DB8" w:rsidP="00471DB8">
            <w:pPr>
              <w:pStyle w:val="gemTab10pt"/>
              <w:rPr>
                <w:rFonts w:eastAsia="Times New Roman"/>
                <w:smallCaps/>
                <w:lang w:val="en-GB"/>
              </w:rPr>
            </w:pPr>
            <w:r w:rsidRPr="001342B7">
              <w:rPr>
                <w:smallCaps/>
              </w:rPr>
              <w:t>Delete</w:t>
            </w:r>
          </w:p>
        </w:tc>
        <w:tc>
          <w:tcPr>
            <w:tcW w:w="4680" w:type="dxa"/>
            <w:shd w:val="clear" w:color="auto" w:fill="auto"/>
          </w:tcPr>
          <w:p w:rsidR="00471DB8" w:rsidRPr="001342B7" w:rsidRDefault="00471DB8" w:rsidP="00DE3C08">
            <w:pPr>
              <w:pStyle w:val="gemtab11ptAbstand"/>
              <w:rPr>
                <w:sz w:val="20"/>
                <w:lang w:val="en-US"/>
              </w:rPr>
            </w:pPr>
            <w:r w:rsidRPr="001342B7">
              <w:rPr>
                <w:sz w:val="20"/>
                <w:lang w:val="en-GB"/>
              </w:rPr>
              <w:t>AUT_CMS OR AUT_CUP</w:t>
            </w:r>
          </w:p>
        </w:tc>
        <w:tc>
          <w:tcPr>
            <w:tcW w:w="2160" w:type="dxa"/>
            <w:shd w:val="clear" w:color="auto" w:fill="auto"/>
          </w:tcPr>
          <w:p w:rsidR="00471DB8" w:rsidRPr="001342B7" w:rsidRDefault="00471DB8" w:rsidP="00471DB8">
            <w:pPr>
              <w:pStyle w:val="gemtab11ptAbstand"/>
              <w:rPr>
                <w:sz w:val="20"/>
              </w:rPr>
            </w:pPr>
            <w:r w:rsidRPr="001342B7">
              <w:rPr>
                <w:sz w:val="20"/>
              </w:rPr>
              <w:t xml:space="preserve">siehe </w:t>
            </w:r>
            <w:r w:rsidRPr="001342B7">
              <w:rPr>
                <w:sz w:val="20"/>
              </w:rPr>
              <w:fldChar w:fldCharType="begin"/>
            </w:r>
            <w:r w:rsidRPr="001342B7">
              <w:rPr>
                <w:sz w:val="20"/>
              </w:rPr>
              <w:instrText xml:space="preserve"> REF _Ref396804860 \r \h </w:instrText>
            </w:r>
            <w:r w:rsidR="001342B7">
              <w:rPr>
                <w:sz w:val="20"/>
              </w:rPr>
              <w:instrText xml:space="preserve"> \* MERGEFORMAT </w:instrText>
            </w:r>
            <w:r w:rsidRPr="001342B7">
              <w:rPr>
                <w:sz w:val="20"/>
              </w:rPr>
            </w:r>
            <w:r w:rsidRPr="001342B7">
              <w:rPr>
                <w:sz w:val="20"/>
              </w:rPr>
              <w:fldChar w:fldCharType="separate"/>
            </w:r>
            <w:r w:rsidR="00997CBB">
              <w:rPr>
                <w:sz w:val="20"/>
              </w:rPr>
              <w:t>Hinweis 62:</w:t>
            </w:r>
            <w:r w:rsidRPr="001342B7">
              <w:rPr>
                <w:sz w:val="20"/>
              </w:rPr>
              <w:fldChar w:fldCharType="end"/>
            </w:r>
          </w:p>
        </w:tc>
      </w:tr>
      <w:tr w:rsidR="00471DB8" w:rsidRPr="000571F4">
        <w:tc>
          <w:tcPr>
            <w:tcW w:w="2088" w:type="dxa"/>
            <w:tcBorders>
              <w:bottom w:val="single" w:sz="4" w:space="0" w:color="auto"/>
            </w:tcBorders>
            <w:shd w:val="clear" w:color="auto" w:fill="auto"/>
          </w:tcPr>
          <w:p w:rsidR="00471DB8" w:rsidRPr="000571F4" w:rsidRDefault="00471DB8" w:rsidP="00DB674E">
            <w:pPr>
              <w:pStyle w:val="gemtab11ptAbstand"/>
              <w:rPr>
                <w:sz w:val="20"/>
              </w:rPr>
            </w:pPr>
            <w:r w:rsidRPr="000571F4">
              <w:rPr>
                <w:sz w:val="20"/>
              </w:rPr>
              <w:t>andere</w:t>
            </w:r>
          </w:p>
        </w:tc>
        <w:tc>
          <w:tcPr>
            <w:tcW w:w="4680" w:type="dxa"/>
            <w:tcBorders>
              <w:bottom w:val="single" w:sz="4" w:space="0" w:color="auto"/>
            </w:tcBorders>
            <w:shd w:val="clear" w:color="auto" w:fill="auto"/>
          </w:tcPr>
          <w:p w:rsidR="00471DB8" w:rsidRPr="000571F4" w:rsidRDefault="00471DB8" w:rsidP="00DB674E">
            <w:pPr>
              <w:pStyle w:val="gemtab11ptAbstand"/>
              <w:rPr>
                <w:sz w:val="20"/>
              </w:rPr>
            </w:pPr>
            <w:r w:rsidRPr="000571F4">
              <w:rPr>
                <w:sz w:val="20"/>
              </w:rPr>
              <w:t>NEVER</w:t>
            </w:r>
          </w:p>
        </w:tc>
        <w:tc>
          <w:tcPr>
            <w:tcW w:w="2160" w:type="dxa"/>
            <w:tcBorders>
              <w:bottom w:val="single" w:sz="4" w:space="0" w:color="auto"/>
            </w:tcBorders>
            <w:shd w:val="clear" w:color="auto" w:fill="auto"/>
          </w:tcPr>
          <w:p w:rsidR="00471DB8" w:rsidRPr="000571F4" w:rsidRDefault="00471DB8" w:rsidP="00DB674E">
            <w:pPr>
              <w:pStyle w:val="gemtab11ptAbstand"/>
              <w:rPr>
                <w:sz w:val="20"/>
              </w:rPr>
            </w:pPr>
          </w:p>
        </w:tc>
      </w:tr>
      <w:tr w:rsidR="00471DB8" w:rsidRPr="000571F4">
        <w:tc>
          <w:tcPr>
            <w:tcW w:w="8928" w:type="dxa"/>
            <w:gridSpan w:val="3"/>
            <w:tcBorders>
              <w:bottom w:val="single" w:sz="6" w:space="0" w:color="000000"/>
            </w:tcBorders>
            <w:shd w:val="clear" w:color="auto" w:fill="E0E0E0"/>
          </w:tcPr>
          <w:p w:rsidR="00471DB8" w:rsidRPr="000571F4" w:rsidRDefault="00471DB8" w:rsidP="00DB674E">
            <w:pPr>
              <w:pStyle w:val="gemtab11ptAbstand"/>
              <w:rPr>
                <w:b/>
                <w:sz w:val="20"/>
              </w:rPr>
            </w:pPr>
            <w:r w:rsidRPr="000571F4">
              <w:rPr>
                <w:b/>
                <w:sz w:val="20"/>
              </w:rPr>
              <w:t>Zugriffsregel für logischen LCS „Operational state (deactivated)”</w:t>
            </w:r>
          </w:p>
        </w:tc>
      </w:tr>
      <w:tr w:rsidR="00471DB8" w:rsidRPr="000571F4">
        <w:tc>
          <w:tcPr>
            <w:tcW w:w="2088" w:type="dxa"/>
            <w:shd w:val="clear" w:color="auto" w:fill="E0E0E0"/>
          </w:tcPr>
          <w:p w:rsidR="00471DB8" w:rsidRPr="000571F4" w:rsidRDefault="00471DB8" w:rsidP="00DB674E">
            <w:pPr>
              <w:pStyle w:val="gemtab11ptAbstand"/>
              <w:rPr>
                <w:b/>
                <w:sz w:val="20"/>
              </w:rPr>
            </w:pPr>
            <w:r w:rsidRPr="000571F4">
              <w:rPr>
                <w:b/>
                <w:sz w:val="20"/>
              </w:rPr>
              <w:t>Zugriffsart</w:t>
            </w:r>
          </w:p>
        </w:tc>
        <w:tc>
          <w:tcPr>
            <w:tcW w:w="4680" w:type="dxa"/>
            <w:shd w:val="clear" w:color="auto" w:fill="E0E0E0"/>
          </w:tcPr>
          <w:p w:rsidR="00471DB8" w:rsidRPr="000571F4" w:rsidRDefault="00471DB8" w:rsidP="00DB674E">
            <w:pPr>
              <w:pStyle w:val="gemtab11ptAbstand"/>
              <w:rPr>
                <w:b/>
                <w:sz w:val="20"/>
              </w:rPr>
            </w:pPr>
            <w:r w:rsidRPr="000571F4">
              <w:rPr>
                <w:b/>
                <w:sz w:val="20"/>
              </w:rPr>
              <w:t>Zugriffsbedingung</w:t>
            </w:r>
          </w:p>
        </w:tc>
        <w:tc>
          <w:tcPr>
            <w:tcW w:w="2160" w:type="dxa"/>
            <w:shd w:val="clear" w:color="auto" w:fill="E0E0E0"/>
          </w:tcPr>
          <w:p w:rsidR="00471DB8" w:rsidRPr="000571F4" w:rsidRDefault="00471DB8" w:rsidP="00DB674E">
            <w:pPr>
              <w:pStyle w:val="gemtab11ptAbstand"/>
              <w:rPr>
                <w:b/>
                <w:sz w:val="20"/>
              </w:rPr>
            </w:pPr>
            <w:r w:rsidRPr="000571F4">
              <w:rPr>
                <w:b/>
                <w:sz w:val="20"/>
              </w:rPr>
              <w:t>Bemerkung</w:t>
            </w:r>
          </w:p>
        </w:tc>
      </w:tr>
      <w:tr w:rsidR="00471DB8" w:rsidRPr="000571F4">
        <w:tc>
          <w:tcPr>
            <w:tcW w:w="2088" w:type="dxa"/>
            <w:tcBorders>
              <w:bottom w:val="single" w:sz="4" w:space="0" w:color="auto"/>
            </w:tcBorders>
            <w:shd w:val="clear" w:color="auto" w:fill="auto"/>
          </w:tcPr>
          <w:p w:rsidR="00471DB8" w:rsidRPr="000571F4" w:rsidRDefault="00471DB8" w:rsidP="00DB674E">
            <w:pPr>
              <w:pStyle w:val="gemtab11ptAbstand"/>
              <w:rPr>
                <w:sz w:val="20"/>
              </w:rPr>
            </w:pPr>
            <w:r w:rsidRPr="000571F4">
              <w:rPr>
                <w:sz w:val="20"/>
              </w:rPr>
              <w:t>alle</w:t>
            </w:r>
          </w:p>
        </w:tc>
        <w:tc>
          <w:tcPr>
            <w:tcW w:w="4680" w:type="dxa"/>
            <w:tcBorders>
              <w:bottom w:val="single" w:sz="4" w:space="0" w:color="auto"/>
            </w:tcBorders>
            <w:shd w:val="clear" w:color="auto" w:fill="auto"/>
          </w:tcPr>
          <w:p w:rsidR="00471DB8" w:rsidRPr="000571F4" w:rsidRDefault="00471DB8" w:rsidP="00DB674E">
            <w:pPr>
              <w:pStyle w:val="gemtab11ptAbstand"/>
              <w:rPr>
                <w:sz w:val="20"/>
              </w:rPr>
            </w:pPr>
            <w:r w:rsidRPr="000571F4">
              <w:rPr>
                <w:sz w:val="20"/>
              </w:rPr>
              <w:t>herstellerspezifisch</w:t>
            </w:r>
          </w:p>
        </w:tc>
        <w:tc>
          <w:tcPr>
            <w:tcW w:w="2160" w:type="dxa"/>
            <w:tcBorders>
              <w:bottom w:val="single" w:sz="4" w:space="0" w:color="auto"/>
            </w:tcBorders>
            <w:shd w:val="clear" w:color="auto" w:fill="auto"/>
          </w:tcPr>
          <w:p w:rsidR="00471DB8" w:rsidRPr="000571F4" w:rsidRDefault="00471DB8" w:rsidP="00DB674E">
            <w:pPr>
              <w:pStyle w:val="gemtab11ptAbstand"/>
              <w:rPr>
                <w:sz w:val="20"/>
              </w:rPr>
            </w:pPr>
          </w:p>
        </w:tc>
      </w:tr>
      <w:tr w:rsidR="00471DB8" w:rsidRPr="000571F4">
        <w:tc>
          <w:tcPr>
            <w:tcW w:w="8928" w:type="dxa"/>
            <w:gridSpan w:val="3"/>
            <w:shd w:val="clear" w:color="auto" w:fill="E6E6E6"/>
          </w:tcPr>
          <w:p w:rsidR="00471DB8" w:rsidRPr="000571F4" w:rsidRDefault="00471DB8" w:rsidP="00DB674E">
            <w:pPr>
              <w:pStyle w:val="gemtab11ptAbstand"/>
              <w:rPr>
                <w:b/>
                <w:sz w:val="20"/>
              </w:rPr>
            </w:pPr>
            <w:r w:rsidRPr="000571F4">
              <w:rPr>
                <w:b/>
                <w:sz w:val="20"/>
              </w:rPr>
              <w:t>Zugriffsregel für logischen LCS „Termination state“</w:t>
            </w:r>
          </w:p>
        </w:tc>
      </w:tr>
      <w:tr w:rsidR="00471DB8" w:rsidRPr="000571F4">
        <w:tc>
          <w:tcPr>
            <w:tcW w:w="2088" w:type="dxa"/>
            <w:shd w:val="clear" w:color="auto" w:fill="E6E6E6"/>
          </w:tcPr>
          <w:p w:rsidR="00471DB8" w:rsidRPr="000571F4" w:rsidRDefault="00471DB8" w:rsidP="00DB674E">
            <w:pPr>
              <w:pStyle w:val="gemtab11ptAbstand"/>
              <w:rPr>
                <w:b/>
                <w:sz w:val="20"/>
              </w:rPr>
            </w:pPr>
            <w:r w:rsidRPr="000571F4">
              <w:rPr>
                <w:b/>
                <w:sz w:val="20"/>
              </w:rPr>
              <w:t>Zugriffsart</w:t>
            </w:r>
          </w:p>
        </w:tc>
        <w:tc>
          <w:tcPr>
            <w:tcW w:w="4680" w:type="dxa"/>
            <w:shd w:val="clear" w:color="auto" w:fill="E6E6E6"/>
          </w:tcPr>
          <w:p w:rsidR="00471DB8" w:rsidRPr="000571F4" w:rsidRDefault="00471DB8" w:rsidP="00DB674E">
            <w:pPr>
              <w:pStyle w:val="gemtab11ptAbstand"/>
              <w:rPr>
                <w:b/>
                <w:sz w:val="20"/>
              </w:rPr>
            </w:pPr>
            <w:r w:rsidRPr="000571F4">
              <w:rPr>
                <w:b/>
                <w:sz w:val="20"/>
              </w:rPr>
              <w:t>Zugriffsbedingung</w:t>
            </w:r>
          </w:p>
        </w:tc>
        <w:tc>
          <w:tcPr>
            <w:tcW w:w="2160" w:type="dxa"/>
            <w:shd w:val="clear" w:color="auto" w:fill="E6E6E6"/>
          </w:tcPr>
          <w:p w:rsidR="00471DB8" w:rsidRPr="000571F4" w:rsidRDefault="00471DB8" w:rsidP="00DB674E">
            <w:pPr>
              <w:pStyle w:val="gemtab11ptAbstand"/>
              <w:rPr>
                <w:b/>
                <w:sz w:val="20"/>
              </w:rPr>
            </w:pPr>
            <w:r w:rsidRPr="000571F4">
              <w:rPr>
                <w:b/>
                <w:sz w:val="20"/>
              </w:rPr>
              <w:t>Bemerkung</w:t>
            </w:r>
          </w:p>
        </w:tc>
      </w:tr>
      <w:tr w:rsidR="00471DB8" w:rsidRPr="000571F4">
        <w:tc>
          <w:tcPr>
            <w:tcW w:w="2088" w:type="dxa"/>
            <w:shd w:val="clear" w:color="auto" w:fill="auto"/>
          </w:tcPr>
          <w:p w:rsidR="00471DB8" w:rsidRPr="000571F4" w:rsidRDefault="00471DB8" w:rsidP="00DB674E">
            <w:pPr>
              <w:pStyle w:val="gemtab11ptAbstand"/>
              <w:rPr>
                <w:sz w:val="20"/>
              </w:rPr>
            </w:pPr>
            <w:r w:rsidRPr="000571F4">
              <w:rPr>
                <w:sz w:val="20"/>
              </w:rPr>
              <w:t>alle</w:t>
            </w:r>
          </w:p>
        </w:tc>
        <w:tc>
          <w:tcPr>
            <w:tcW w:w="4680" w:type="dxa"/>
            <w:shd w:val="clear" w:color="auto" w:fill="auto"/>
          </w:tcPr>
          <w:p w:rsidR="00471DB8" w:rsidRPr="000571F4" w:rsidRDefault="00471DB8" w:rsidP="00DB674E">
            <w:pPr>
              <w:pStyle w:val="gemtab11ptAbstand"/>
              <w:rPr>
                <w:sz w:val="20"/>
              </w:rPr>
            </w:pPr>
            <w:r w:rsidRPr="000571F4">
              <w:rPr>
                <w:sz w:val="20"/>
              </w:rPr>
              <w:t>NEVER</w:t>
            </w:r>
          </w:p>
        </w:tc>
        <w:tc>
          <w:tcPr>
            <w:tcW w:w="2160" w:type="dxa"/>
            <w:shd w:val="clear" w:color="auto" w:fill="auto"/>
          </w:tcPr>
          <w:p w:rsidR="00471DB8" w:rsidRPr="000571F4" w:rsidRDefault="00471DB8" w:rsidP="00DB674E">
            <w:pPr>
              <w:pStyle w:val="gemtab11ptAbstand"/>
              <w:rPr>
                <w:sz w:val="20"/>
              </w:rPr>
            </w:pPr>
          </w:p>
        </w:tc>
      </w:tr>
    </w:tbl>
    <w:p w:rsidR="00AE4B6A" w:rsidRDefault="00AE4B6A" w:rsidP="00FD37F3">
      <w:pPr>
        <w:pStyle w:val="gemEinzug"/>
        <w:rPr>
          <w:b/>
        </w:rPr>
      </w:pPr>
    </w:p>
    <w:p w:rsidR="00FD37F3" w:rsidRPr="00AE4B6A" w:rsidRDefault="00AE4B6A" w:rsidP="00AE4B6A">
      <w:pPr>
        <w:pStyle w:val="gemStandard"/>
      </w:pPr>
      <w:r>
        <w:rPr>
          <w:b/>
        </w:rPr>
        <w:sym w:font="Wingdings" w:char="F0D5"/>
      </w:r>
    </w:p>
    <w:p w:rsidR="00FD37F3" w:rsidRPr="000571F4" w:rsidRDefault="00FD37F3" w:rsidP="00FD37F3">
      <w:pPr>
        <w:pStyle w:val="afiHinweise"/>
        <w:numPr>
          <w:ilvl w:val="0"/>
          <w:numId w:val="0"/>
        </w:numPr>
        <w:rPr>
          <w:sz w:val="4"/>
          <w:szCs w:val="4"/>
        </w:rPr>
      </w:pPr>
    </w:p>
    <w:p w:rsidR="008E4FEE" w:rsidRDefault="008E4FEE" w:rsidP="008E4FEE">
      <w:pPr>
        <w:pStyle w:val="afiHinweise"/>
      </w:pPr>
      <w:bookmarkStart w:id="483" w:name="cmdprivEntschl"/>
      <w:r w:rsidRPr="000571F4">
        <w:lastRenderedPageBreak/>
        <w:t xml:space="preserve">Kommandos, die gemäß </w:t>
      </w:r>
      <w:r w:rsidR="00A20F26" w:rsidRPr="000571F4">
        <w:fldChar w:fldCharType="begin"/>
      </w:r>
      <w:r w:rsidR="00A20F26" w:rsidRPr="000571F4">
        <w:instrText xml:space="preserve"> REF qgemSpecCOS \h </w:instrText>
      </w:r>
      <w:r w:rsidR="003E07E3" w:rsidRPr="000571F4">
        <w:instrText xml:space="preserve"> \* MERGEFORMAT </w:instrText>
      </w:r>
      <w:r w:rsidR="00A20F26" w:rsidRPr="000571F4">
        <w:fldChar w:fldCharType="separate"/>
      </w:r>
      <w:r w:rsidR="00997CBB" w:rsidRPr="000571F4">
        <w:rPr>
          <w:rFonts w:cs="Arial"/>
        </w:rPr>
        <w:t>[</w:t>
      </w:r>
      <w:proofErr w:type="spellStart"/>
      <w:r w:rsidR="00997CBB" w:rsidRPr="000571F4">
        <w:rPr>
          <w:rFonts w:cs="Arial"/>
        </w:rPr>
        <w:t>gemSpec_COS</w:t>
      </w:r>
      <w:proofErr w:type="spellEnd"/>
      <w:r w:rsidR="00997CBB" w:rsidRPr="000571F4">
        <w:rPr>
          <w:rFonts w:cs="Arial"/>
        </w:rPr>
        <w:t>]</w:t>
      </w:r>
      <w:r w:rsidR="00A20F26" w:rsidRPr="000571F4">
        <w:fldChar w:fldCharType="end"/>
      </w:r>
      <w:r w:rsidRPr="000571F4">
        <w:t xml:space="preserve"> mit einem privaten Entschlüsselungsobjekt arbeiten, sind:</w:t>
      </w:r>
      <w:r w:rsidRPr="000571F4">
        <w:tab/>
      </w:r>
      <w:r w:rsidRPr="000571F4">
        <w:br/>
        <w:t>PSO DECIPHER, PSO TRANSCIPHER</w:t>
      </w:r>
      <w:bookmarkEnd w:id="483"/>
    </w:p>
    <w:p w:rsidR="00471DB8" w:rsidRPr="001342B7" w:rsidRDefault="00471DB8" w:rsidP="008E4FEE">
      <w:pPr>
        <w:pStyle w:val="afiHinweise"/>
      </w:pPr>
      <w:bookmarkStart w:id="484" w:name="_Ref396804860"/>
      <w:r w:rsidRPr="001342B7">
        <w:t xml:space="preserve">Das Kommando ist nur vom Inhaber des CMS- / CUP-Schlüssels ausführbar, siehe Kapitel </w:t>
      </w:r>
      <w:r w:rsidRPr="001342B7">
        <w:fldChar w:fldCharType="begin"/>
      </w:r>
      <w:r w:rsidRPr="001342B7">
        <w:instrText xml:space="preserve"> REF _Ref326048151 \r \h  \* MERGEFORMAT </w:instrText>
      </w:r>
      <w:r w:rsidRPr="001342B7">
        <w:fldChar w:fldCharType="separate"/>
      </w:r>
      <w:r w:rsidR="00997CBB">
        <w:t>5.6</w:t>
      </w:r>
      <w:r w:rsidRPr="001342B7">
        <w:fldChar w:fldCharType="end"/>
      </w:r>
      <w:r w:rsidRPr="001342B7">
        <w:t>:</w:t>
      </w:r>
      <w:bookmarkEnd w:id="484"/>
    </w:p>
    <w:p w:rsidR="00E52D16" w:rsidRPr="000571F4" w:rsidRDefault="00E52D16" w:rsidP="00E52D16">
      <w:pPr>
        <w:pStyle w:val="afiHinweise"/>
        <w:numPr>
          <w:ilvl w:val="0"/>
          <w:numId w:val="0"/>
        </w:numPr>
        <w:ind w:left="284" w:hanging="284"/>
      </w:pPr>
    </w:p>
    <w:p w:rsidR="00E52D16" w:rsidRPr="000571F4" w:rsidRDefault="00E52D16" w:rsidP="004C050C">
      <w:pPr>
        <w:pStyle w:val="gemStandard"/>
        <w:keepNext/>
        <w:tabs>
          <w:tab w:val="left" w:pos="567"/>
        </w:tabs>
        <w:ind w:left="567" w:hanging="567"/>
        <w:rPr>
          <w:b/>
        </w:rPr>
      </w:pPr>
      <w:r w:rsidRPr="000571F4">
        <w:rPr>
          <w:b/>
        </w:rPr>
        <w:sym w:font="Wingdings" w:char="F0D6"/>
      </w:r>
      <w:r w:rsidRPr="000571F4">
        <w:rPr>
          <w:b/>
        </w:rPr>
        <w:tab/>
      </w:r>
      <w:r w:rsidR="008F745D" w:rsidRPr="000571F4">
        <w:rPr>
          <w:rFonts w:cs="Arial"/>
          <w:b/>
        </w:rPr>
        <w:t>Card-G2-A</w:t>
      </w:r>
      <w:r w:rsidRPr="000571F4">
        <w:rPr>
          <w:rFonts w:cs="Arial"/>
          <w:b/>
        </w:rPr>
        <w:t>_</w:t>
      </w:r>
      <w:r w:rsidR="008F745D" w:rsidRPr="000571F4">
        <w:rPr>
          <w:rFonts w:cs="Arial"/>
          <w:b/>
        </w:rPr>
        <w:t>3369</w:t>
      </w:r>
      <w:r w:rsidRPr="000571F4">
        <w:rPr>
          <w:b/>
        </w:rPr>
        <w:t xml:space="preserve"> K_Personalisierung: Personalisierte Attribute von </w:t>
      </w:r>
      <w:r w:rsidR="001D4413" w:rsidRPr="000571F4">
        <w:rPr>
          <w:b/>
        </w:rPr>
        <w:fldChar w:fldCharType="begin"/>
      </w:r>
      <w:r w:rsidR="001D4413" w:rsidRPr="000571F4">
        <w:rPr>
          <w:b/>
        </w:rPr>
        <w:instrText xml:space="preserve"> REF oMF \h  \* MERGEFORMAT </w:instrText>
      </w:r>
      <w:r w:rsidR="001D4413" w:rsidRPr="000571F4">
        <w:rPr>
          <w:b/>
        </w:rPr>
      </w:r>
      <w:r w:rsidR="001D4413" w:rsidRPr="000571F4">
        <w:rPr>
          <w:b/>
        </w:rPr>
        <w:fldChar w:fldCharType="separate"/>
      </w:r>
      <w:r w:rsidR="00997CBB" w:rsidRPr="00997CBB">
        <w:rPr>
          <w:b/>
        </w:rPr>
        <w:t>MF</w:t>
      </w:r>
      <w:r w:rsidR="001D4413" w:rsidRPr="000571F4">
        <w:rPr>
          <w:b/>
        </w:rPr>
        <w:fldChar w:fldCharType="end"/>
      </w:r>
      <w:r w:rsidR="001D4413" w:rsidRPr="000571F4">
        <w:rPr>
          <w:b/>
        </w:rPr>
        <w:t xml:space="preserve"> / </w:t>
      </w:r>
      <w:r w:rsidR="001D4413" w:rsidRPr="000571F4">
        <w:rPr>
          <w:b/>
        </w:rPr>
        <w:fldChar w:fldCharType="begin"/>
      </w:r>
      <w:r w:rsidR="001D4413" w:rsidRPr="000571F4">
        <w:rPr>
          <w:b/>
        </w:rPr>
        <w:instrText xml:space="preserve"> REF oDF_ESIGN \h  \* MERGEFORMAT </w:instrText>
      </w:r>
      <w:r w:rsidR="001D4413" w:rsidRPr="000571F4">
        <w:rPr>
          <w:b/>
        </w:rPr>
      </w:r>
      <w:r w:rsidR="001D4413" w:rsidRPr="000571F4">
        <w:rPr>
          <w:b/>
        </w:rPr>
        <w:fldChar w:fldCharType="separate"/>
      </w:r>
      <w:r w:rsidR="00997CBB" w:rsidRPr="00997CBB">
        <w:rPr>
          <w:b/>
        </w:rPr>
        <w:t>DF.ESIGN</w:t>
      </w:r>
      <w:r w:rsidR="001D4413" w:rsidRPr="000571F4">
        <w:rPr>
          <w:b/>
        </w:rPr>
        <w:fldChar w:fldCharType="end"/>
      </w:r>
      <w:r w:rsidR="001D4413" w:rsidRPr="000571F4">
        <w:rPr>
          <w:b/>
        </w:rPr>
        <w:t xml:space="preserve"> / </w:t>
      </w:r>
      <w:r w:rsidR="001D4413" w:rsidRPr="000571F4">
        <w:rPr>
          <w:b/>
        </w:rPr>
        <w:fldChar w:fldCharType="begin"/>
      </w:r>
      <w:r w:rsidR="001D4413" w:rsidRPr="000571F4">
        <w:rPr>
          <w:b/>
        </w:rPr>
        <w:instrText xml:space="preserve"> REF oPrK_HCI_ENC_R2048 \h  \* MERGEFORMAT </w:instrText>
      </w:r>
      <w:r w:rsidR="001D4413" w:rsidRPr="000571F4">
        <w:rPr>
          <w:b/>
        </w:rPr>
      </w:r>
      <w:r w:rsidR="001D4413" w:rsidRPr="000571F4">
        <w:rPr>
          <w:b/>
        </w:rPr>
        <w:fldChar w:fldCharType="separate"/>
      </w:r>
      <w:r w:rsidR="00997CBB" w:rsidRPr="00997CBB">
        <w:rPr>
          <w:b/>
        </w:rPr>
        <w:t>PrK.HCI.ENC.R2048</w:t>
      </w:r>
      <w:r w:rsidR="001D4413" w:rsidRPr="000571F4">
        <w:rPr>
          <w:b/>
        </w:rPr>
        <w:fldChar w:fldCharType="end"/>
      </w:r>
    </w:p>
    <w:p w:rsidR="00E52D16" w:rsidRPr="000571F4" w:rsidRDefault="00E52D16" w:rsidP="007C26B1">
      <w:pPr>
        <w:pStyle w:val="gemEinzug"/>
        <w:ind w:left="567"/>
      </w:pPr>
      <w:r w:rsidRPr="000571F4">
        <w:t xml:space="preserve">Bei der Personalisierung von </w:t>
      </w:r>
      <w:r w:rsidR="001D4413" w:rsidRPr="000571F4">
        <w:fldChar w:fldCharType="begin"/>
      </w:r>
      <w:r w:rsidR="001D4413" w:rsidRPr="000571F4">
        <w:instrText xml:space="preserve"> REF oPrK_HCI_ENC_R2048 \h  \* MERGEFORMAT </w:instrText>
      </w:r>
      <w:r w:rsidR="001D4413" w:rsidRPr="000571F4">
        <w:fldChar w:fldCharType="separate"/>
      </w:r>
      <w:r w:rsidR="00997CBB" w:rsidRPr="000571F4">
        <w:t>PrK.HCI.ENC.R2048</w:t>
      </w:r>
      <w:r w:rsidR="001D4413" w:rsidRPr="000571F4">
        <w:fldChar w:fldCharType="end"/>
      </w:r>
      <w:r w:rsidRPr="000571F4">
        <w:t xml:space="preserve"> MÜSSEN die in Tab_</w:t>
      </w:r>
      <w:r w:rsidR="0062625C" w:rsidRPr="000571F4">
        <w:t>SMC-B_ObjSys_106</w:t>
      </w:r>
      <w:r w:rsidRPr="000571F4">
        <w:t xml:space="preserve"> angegebenen Attribute mit den dort angegebenen Inhalten personalisiert werden.</w:t>
      </w:r>
    </w:p>
    <w:p w:rsidR="00E52D16" w:rsidRPr="000571F4" w:rsidRDefault="00E52D16" w:rsidP="00AE4B6A">
      <w:pPr>
        <w:pStyle w:val="Beschriftung"/>
      </w:pPr>
    </w:p>
    <w:p w:rsidR="00E52D16" w:rsidRPr="000571F4" w:rsidRDefault="00E52D16" w:rsidP="00AE4B6A">
      <w:pPr>
        <w:pStyle w:val="Beschriftung"/>
      </w:pPr>
      <w:bookmarkStart w:id="485" w:name="_Toc501368323"/>
      <w:r w:rsidRPr="000571F4">
        <w:t xml:space="preserve">Tabelle </w:t>
      </w:r>
      <w:fldSimple w:instr=" SEQ Tabelle \* ARABIC ">
        <w:r w:rsidR="00997CBB">
          <w:rPr>
            <w:noProof/>
          </w:rPr>
          <w:t>59</w:t>
        </w:r>
      </w:fldSimple>
      <w:r w:rsidRPr="000571F4">
        <w:t>: Tab_</w:t>
      </w:r>
      <w:r w:rsidR="0062625C" w:rsidRPr="000571F4">
        <w:t>SMC-B_ObjSys_106</w:t>
      </w:r>
      <w:r w:rsidRPr="000571F4">
        <w:t xml:space="preserve"> Personalisierte Attribute von </w:t>
      </w:r>
      <w:r w:rsidR="001D4413" w:rsidRPr="000571F4">
        <w:fldChar w:fldCharType="begin"/>
      </w:r>
      <w:r w:rsidR="001D4413" w:rsidRPr="000571F4">
        <w:instrText xml:space="preserve"> REF oMF \h  \* MERGEFORMAT </w:instrText>
      </w:r>
      <w:r w:rsidR="001D4413" w:rsidRPr="000571F4">
        <w:fldChar w:fldCharType="separate"/>
      </w:r>
      <w:r w:rsidR="00997CBB" w:rsidRPr="000571F4">
        <w:t>MF</w:t>
      </w:r>
      <w:r w:rsidR="001D4413" w:rsidRPr="000571F4">
        <w:fldChar w:fldCharType="end"/>
      </w:r>
      <w:r w:rsidR="001D4413" w:rsidRPr="000571F4">
        <w:t xml:space="preserve"> / </w:t>
      </w:r>
      <w:r w:rsidR="001D4413" w:rsidRPr="000571F4">
        <w:fldChar w:fldCharType="begin"/>
      </w:r>
      <w:r w:rsidR="001D4413" w:rsidRPr="000571F4">
        <w:instrText xml:space="preserve"> REF oDF_ESIGN \h  \* MERGEFORMAT </w:instrText>
      </w:r>
      <w:r w:rsidR="001D4413" w:rsidRPr="000571F4">
        <w:fldChar w:fldCharType="separate"/>
      </w:r>
      <w:r w:rsidR="00997CBB" w:rsidRPr="000571F4">
        <w:t>DF.ESIGN</w:t>
      </w:r>
      <w:r w:rsidR="001D4413" w:rsidRPr="000571F4">
        <w:fldChar w:fldCharType="end"/>
      </w:r>
      <w:r w:rsidR="001D4413" w:rsidRPr="000571F4">
        <w:rPr>
          <w:rFonts w:cs="Arial"/>
        </w:rPr>
        <w:t xml:space="preserve"> / </w:t>
      </w:r>
      <w:r w:rsidR="001D4413" w:rsidRPr="000571F4">
        <w:rPr>
          <w:rFonts w:cs="Arial"/>
        </w:rPr>
        <w:fldChar w:fldCharType="begin"/>
      </w:r>
      <w:r w:rsidR="001D4413" w:rsidRPr="000571F4">
        <w:rPr>
          <w:rFonts w:cs="Arial"/>
        </w:rPr>
        <w:instrText xml:space="preserve"> REF oPrK_HCI_ENC_R2048 \h  \* MERGEFORMAT </w:instrText>
      </w:r>
      <w:r w:rsidR="001D4413" w:rsidRPr="000571F4">
        <w:rPr>
          <w:rFonts w:cs="Arial"/>
        </w:rPr>
      </w:r>
      <w:r w:rsidR="001D4413" w:rsidRPr="000571F4">
        <w:rPr>
          <w:rFonts w:cs="Arial"/>
        </w:rPr>
        <w:fldChar w:fldCharType="separate"/>
      </w:r>
      <w:r w:rsidR="00997CBB" w:rsidRPr="000571F4">
        <w:t>PrK.HCI.ENC.R2048</w:t>
      </w:r>
      <w:bookmarkEnd w:id="485"/>
      <w:r w:rsidR="001D4413" w:rsidRPr="000571F4">
        <w:rPr>
          <w:rFonts w:cs="Arial"/>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E52D16" w:rsidRPr="000571F4">
        <w:tc>
          <w:tcPr>
            <w:tcW w:w="2088"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E52D16" w:rsidRPr="000571F4" w:rsidRDefault="00E52D16" w:rsidP="00E52D16">
            <w:pPr>
              <w:pStyle w:val="gemtab11ptAbstand"/>
              <w:rPr>
                <w:b/>
                <w:sz w:val="20"/>
              </w:rPr>
            </w:pPr>
            <w:r w:rsidRPr="000571F4">
              <w:rPr>
                <w:b/>
                <w:sz w:val="20"/>
              </w:rPr>
              <w:t>Bemerkung</w:t>
            </w:r>
          </w:p>
        </w:tc>
      </w:tr>
      <w:tr w:rsidR="00B155DA" w:rsidRPr="000571F4">
        <w:tc>
          <w:tcPr>
            <w:tcW w:w="2088" w:type="dxa"/>
            <w:shd w:val="clear" w:color="auto" w:fill="auto"/>
          </w:tcPr>
          <w:p w:rsidR="00B155DA" w:rsidRPr="000571F4" w:rsidRDefault="00B155DA" w:rsidP="001D4413">
            <w:pPr>
              <w:pStyle w:val="gemtab11ptAbstand"/>
              <w:rPr>
                <w:i/>
                <w:sz w:val="20"/>
              </w:rPr>
            </w:pPr>
            <w:r w:rsidRPr="000571F4">
              <w:rPr>
                <w:i/>
                <w:sz w:val="20"/>
              </w:rPr>
              <w:t>privateKey</w:t>
            </w:r>
          </w:p>
        </w:tc>
        <w:tc>
          <w:tcPr>
            <w:tcW w:w="4680" w:type="dxa"/>
            <w:shd w:val="clear" w:color="auto" w:fill="auto"/>
          </w:tcPr>
          <w:p w:rsidR="00B155DA" w:rsidRPr="000571F4" w:rsidRDefault="00444B6C" w:rsidP="001D4413">
            <w:pPr>
              <w:pStyle w:val="gemtab11ptAbstand"/>
              <w:rPr>
                <w:sz w:val="20"/>
              </w:rPr>
            </w:pPr>
            <w:r w:rsidRPr="000571F4">
              <w:rPr>
                <w:sz w:val="20"/>
              </w:rPr>
              <w:t xml:space="preserve">Moduluslänge 2048 Bit </w:t>
            </w:r>
          </w:p>
        </w:tc>
        <w:tc>
          <w:tcPr>
            <w:tcW w:w="2160" w:type="dxa"/>
            <w:shd w:val="clear" w:color="auto" w:fill="auto"/>
          </w:tcPr>
          <w:p w:rsidR="00B155DA" w:rsidRPr="000571F4" w:rsidRDefault="00B155DA" w:rsidP="001D4413">
            <w:pPr>
              <w:pStyle w:val="gemtab11ptAbstand"/>
              <w:rPr>
                <w:sz w:val="20"/>
              </w:rPr>
            </w:pPr>
          </w:p>
        </w:tc>
      </w:tr>
      <w:tr w:rsidR="00CF72AD" w:rsidRPr="000571F4">
        <w:tc>
          <w:tcPr>
            <w:tcW w:w="2088" w:type="dxa"/>
            <w:shd w:val="clear" w:color="auto" w:fill="auto"/>
          </w:tcPr>
          <w:p w:rsidR="00CF72AD" w:rsidRPr="008240E6" w:rsidRDefault="00CF72AD" w:rsidP="00414F42">
            <w:pPr>
              <w:pStyle w:val="gemtab11ptAbstand"/>
              <w:rPr>
                <w:i/>
                <w:sz w:val="20"/>
              </w:rPr>
            </w:pPr>
            <w:r w:rsidRPr="008240E6">
              <w:rPr>
                <w:i/>
                <w:sz w:val="20"/>
              </w:rPr>
              <w:t>keyAvailable</w:t>
            </w:r>
          </w:p>
        </w:tc>
        <w:tc>
          <w:tcPr>
            <w:tcW w:w="4680" w:type="dxa"/>
            <w:shd w:val="clear" w:color="auto" w:fill="auto"/>
          </w:tcPr>
          <w:p w:rsidR="00CF72AD" w:rsidRPr="008240E6" w:rsidRDefault="00CF72AD" w:rsidP="00414F42">
            <w:pPr>
              <w:pStyle w:val="gemtab11ptAbstand"/>
              <w:rPr>
                <w:sz w:val="20"/>
              </w:rPr>
            </w:pPr>
            <w:r w:rsidRPr="008240E6">
              <w:rPr>
                <w:sz w:val="20"/>
              </w:rPr>
              <w:t>True</w:t>
            </w:r>
          </w:p>
        </w:tc>
        <w:tc>
          <w:tcPr>
            <w:tcW w:w="2160" w:type="dxa"/>
            <w:shd w:val="clear" w:color="auto" w:fill="auto"/>
          </w:tcPr>
          <w:p w:rsidR="00CF72AD" w:rsidRPr="000571F4" w:rsidRDefault="00CF72AD" w:rsidP="001D4413">
            <w:pPr>
              <w:pStyle w:val="gemtab11ptAbstand"/>
              <w:rPr>
                <w:sz w:val="20"/>
              </w:rPr>
            </w:pPr>
          </w:p>
        </w:tc>
      </w:tr>
    </w:tbl>
    <w:p w:rsidR="00AE4B6A" w:rsidRDefault="00AE4B6A" w:rsidP="00D655AD">
      <w:pPr>
        <w:pStyle w:val="gemEinzug"/>
        <w:rPr>
          <w:b/>
        </w:rPr>
      </w:pPr>
    </w:p>
    <w:p w:rsidR="00D655AD" w:rsidRPr="00AE4B6A" w:rsidRDefault="00AE4B6A" w:rsidP="00AE4B6A">
      <w:pPr>
        <w:pStyle w:val="gemStandard"/>
      </w:pPr>
      <w:r>
        <w:rPr>
          <w:b/>
        </w:rPr>
        <w:sym w:font="Wingdings" w:char="F0D5"/>
      </w:r>
    </w:p>
    <w:p w:rsidR="002666F0" w:rsidRPr="000571F4" w:rsidRDefault="004827FC" w:rsidP="00AE4B6A">
      <w:pPr>
        <w:pStyle w:val="berschrift2"/>
      </w:pPr>
      <w:bookmarkStart w:id="486" w:name="_Toc195062505"/>
      <w:bookmarkStart w:id="487" w:name="_Ref316903365"/>
      <w:bookmarkStart w:id="488" w:name="_Ref316905551"/>
      <w:bookmarkStart w:id="489" w:name="_Ref317080207"/>
      <w:bookmarkStart w:id="490" w:name="_Ref326048151"/>
      <w:bookmarkStart w:id="491" w:name="_Toc502658484"/>
      <w:r w:rsidRPr="000571F4">
        <w:t xml:space="preserve">Laden einer neuen </w:t>
      </w:r>
      <w:r w:rsidR="000E432E" w:rsidRPr="000571F4">
        <w:t>Anwendung</w:t>
      </w:r>
      <w:r w:rsidR="002666F0" w:rsidRPr="000571F4">
        <w:t xml:space="preserve"> </w:t>
      </w:r>
      <w:r w:rsidR="000E432E" w:rsidRPr="000571F4">
        <w:t>oder</w:t>
      </w:r>
      <w:r w:rsidR="002666F0" w:rsidRPr="000571F4">
        <w:t xml:space="preserve"> </w:t>
      </w:r>
      <w:r w:rsidRPr="000571F4">
        <w:t xml:space="preserve">Anlegen eines </w:t>
      </w:r>
      <w:r w:rsidR="002666F0" w:rsidRPr="000571F4">
        <w:t>EF</w:t>
      </w:r>
      <w:r w:rsidRPr="000571F4">
        <w:t>s</w:t>
      </w:r>
      <w:r w:rsidR="002666F0" w:rsidRPr="000571F4">
        <w:t xml:space="preserve"> </w:t>
      </w:r>
      <w:r w:rsidRPr="000571F4">
        <w:t>nach Ausgabe der SMC-B</w:t>
      </w:r>
      <w:bookmarkEnd w:id="486"/>
      <w:bookmarkEnd w:id="487"/>
      <w:bookmarkEnd w:id="488"/>
      <w:bookmarkEnd w:id="489"/>
      <w:bookmarkEnd w:id="490"/>
      <w:bookmarkEnd w:id="491"/>
    </w:p>
    <w:p w:rsidR="004827FC" w:rsidRPr="000571F4" w:rsidRDefault="004827FC" w:rsidP="00DC3E8D">
      <w:pPr>
        <w:pStyle w:val="gemStandard"/>
      </w:pPr>
      <w:r w:rsidRPr="000571F4">
        <w:t xml:space="preserve">Es wird angenommen, dass das Laden neuer Anwendungen oder das Erstellen neuer EFs auf MF-Ebene (einschließlich Aktualisieren der Dateien </w:t>
      </w:r>
      <w:r w:rsidR="003C499F" w:rsidRPr="000571F4">
        <w:fldChar w:fldCharType="begin"/>
      </w:r>
      <w:r w:rsidR="003C499F" w:rsidRPr="000571F4">
        <w:instrText xml:space="preserve"> REF oEF_DIR \h </w:instrText>
      </w:r>
      <w:r w:rsidR="00A15EC5" w:rsidRPr="000571F4">
        <w:instrText xml:space="preserve"> \* MERGEFORMAT </w:instrText>
      </w:r>
      <w:r w:rsidR="003C499F" w:rsidRPr="000571F4">
        <w:fldChar w:fldCharType="separate"/>
      </w:r>
      <w:r w:rsidR="00997CBB" w:rsidRPr="000571F4">
        <w:t>EF.DIR</w:t>
      </w:r>
      <w:r w:rsidR="003C499F" w:rsidRPr="000571F4">
        <w:fldChar w:fldCharType="end"/>
      </w:r>
      <w:r w:rsidRPr="000571F4">
        <w:t xml:space="preserve"> und </w:t>
      </w:r>
      <w:r w:rsidR="003C499F" w:rsidRPr="000571F4">
        <w:fldChar w:fldCharType="begin"/>
      </w:r>
      <w:r w:rsidR="003C499F" w:rsidRPr="000571F4">
        <w:instrText xml:space="preserve"> REF oEF_Version \h </w:instrText>
      </w:r>
      <w:r w:rsidR="00A15EC5" w:rsidRPr="000571F4">
        <w:instrText xml:space="preserve"> \* MERGEFORMAT </w:instrText>
      </w:r>
      <w:r w:rsidR="003C499F" w:rsidRPr="000571F4">
        <w:fldChar w:fldCharType="separate"/>
      </w:r>
      <w:r w:rsidR="00997CBB" w:rsidRPr="000571F4">
        <w:t>EF.Version2</w:t>
      </w:r>
      <w:r w:rsidR="003C499F" w:rsidRPr="000571F4">
        <w:fldChar w:fldCharType="end"/>
      </w:r>
      <w:r w:rsidRPr="000571F4">
        <w:t xml:space="preserve">) oder das Anlegen von neuen EFs in </w:t>
      </w:r>
      <w:r w:rsidR="003C499F" w:rsidRPr="000571F4">
        <w:fldChar w:fldCharType="begin"/>
      </w:r>
      <w:r w:rsidR="003C499F" w:rsidRPr="000571F4">
        <w:instrText xml:space="preserve"> REF oDF_SMA \h </w:instrText>
      </w:r>
      <w:r w:rsidR="00A15EC5" w:rsidRPr="000571F4">
        <w:instrText xml:space="preserve"> \* MERGEFORMAT </w:instrText>
      </w:r>
      <w:r w:rsidR="003C499F" w:rsidRPr="000571F4">
        <w:fldChar w:fldCharType="separate"/>
      </w:r>
      <w:r w:rsidR="00997CBB" w:rsidRPr="000571F4">
        <w:t>DF.SM</w:t>
      </w:r>
      <w:r w:rsidR="00997CBB" w:rsidRPr="00CD2682">
        <w:t>A</w:t>
      </w:r>
      <w:r w:rsidR="003C499F" w:rsidRPr="000571F4">
        <w:fldChar w:fldCharType="end"/>
      </w:r>
      <w:r w:rsidRPr="000571F4">
        <w:t xml:space="preserve"> </w:t>
      </w:r>
      <w:r w:rsidR="000C3280" w:rsidRPr="000571F4">
        <w:t xml:space="preserve">oder das Nachladen von Zertifikaten oder das </w:t>
      </w:r>
      <w:r w:rsidR="00E62E27" w:rsidRPr="000571F4">
        <w:t xml:space="preserve">Generieren und </w:t>
      </w:r>
      <w:r w:rsidR="000C3280" w:rsidRPr="000571F4">
        <w:t xml:space="preserve">Sperren von Schlüsseln </w:t>
      </w:r>
      <w:r w:rsidRPr="000571F4">
        <w:t xml:space="preserve">nach der Ausgabe der SMC-B von einem Card </w:t>
      </w:r>
      <w:r w:rsidR="007A6409" w:rsidRPr="000571F4">
        <w:t>Management System (C</w:t>
      </w:r>
      <w:r w:rsidRPr="000571F4">
        <w:t xml:space="preserve">MS) durchgeführt wird. Dies ist ein optionaler Prozess. </w:t>
      </w:r>
    </w:p>
    <w:p w:rsidR="000A73B5" w:rsidRDefault="007A6409" w:rsidP="00DC3E8D">
      <w:pPr>
        <w:pStyle w:val="gemStandard"/>
      </w:pPr>
      <w:r w:rsidRPr="000571F4">
        <w:t>Ebenso ist das C</w:t>
      </w:r>
      <w:r w:rsidR="004827FC" w:rsidRPr="000571F4">
        <w:t xml:space="preserve">MS optional. Die Inhalte </w:t>
      </w:r>
      <w:r w:rsidR="004827FC" w:rsidRPr="000571F4">
        <w:rPr>
          <w:rFonts w:cs="Arial"/>
        </w:rPr>
        <w:t xml:space="preserve">des </w:t>
      </w:r>
      <w:r w:rsidR="009933A2" w:rsidRPr="000571F4">
        <w:rPr>
          <w:rFonts w:cs="Arial"/>
        </w:rPr>
        <w:t xml:space="preserve">Kapitels </w:t>
      </w:r>
      <w:r w:rsidR="004F3414" w:rsidRPr="000571F4">
        <w:rPr>
          <w:rFonts w:cs="Arial"/>
        </w:rPr>
        <w:t>14</w:t>
      </w:r>
      <w:r w:rsidR="00F42718" w:rsidRPr="000571F4">
        <w:rPr>
          <w:rFonts w:cs="Arial"/>
        </w:rPr>
        <w:t>.2.5</w:t>
      </w:r>
      <w:r w:rsidR="009933A2" w:rsidRPr="000571F4">
        <w:rPr>
          <w:rFonts w:cs="Arial"/>
        </w:rPr>
        <w:t xml:space="preserve"> in </w:t>
      </w:r>
      <w:r w:rsidR="00F42718" w:rsidRPr="000571F4">
        <w:t>[gemSpec_COS]</w:t>
      </w:r>
      <w:r w:rsidR="004827FC" w:rsidRPr="000571F4">
        <w:rPr>
          <w:rFonts w:cs="Arial"/>
        </w:rPr>
        <w:t xml:space="preserve"> </w:t>
      </w:r>
      <w:r w:rsidR="004827FC" w:rsidRPr="000571F4">
        <w:t>sind allerdings normativ, wenn das Laden neuer Anwendungen oder das Erstellen neuer EFs nach Aus</w:t>
      </w:r>
      <w:r w:rsidR="004827FC" w:rsidRPr="000571F4">
        <w:softHyphen/>
        <w:t>gabe der SMC-B durchgeführt werden müssen.</w:t>
      </w:r>
    </w:p>
    <w:p w:rsidR="000A73B5" w:rsidRPr="00AB7DFC" w:rsidRDefault="00C22C26" w:rsidP="00C22C26">
      <w:pPr>
        <w:pStyle w:val="Formatvorlagegemnonum1Fett"/>
      </w:pPr>
      <w:bookmarkStart w:id="492" w:name="_Toc502658485"/>
      <w:r w:rsidRPr="00AB7DFC">
        <w:lastRenderedPageBreak/>
        <w:t>Anhang A - Verzeichnisse</w:t>
      </w:r>
      <w:bookmarkEnd w:id="492"/>
    </w:p>
    <w:p w:rsidR="000A73B5" w:rsidRPr="00AE4B6A" w:rsidRDefault="000A73B5" w:rsidP="00AE4B6A">
      <w:pPr>
        <w:pStyle w:val="Titel"/>
        <w:jc w:val="left"/>
        <w:rPr>
          <w:rFonts w:cs="Arial"/>
          <w:sz w:val="26"/>
        </w:rPr>
      </w:pPr>
      <w:bookmarkStart w:id="493" w:name="_Toc316548701"/>
      <w:r w:rsidRPr="00AE4B6A">
        <w:rPr>
          <w:rFonts w:cs="Arial"/>
          <w:sz w:val="26"/>
        </w:rPr>
        <w:t xml:space="preserve">A1 </w:t>
      </w:r>
      <w:r w:rsidR="005C1EB5" w:rsidRPr="00AE4B6A">
        <w:rPr>
          <w:rFonts w:cs="Arial"/>
          <w:sz w:val="26"/>
        </w:rPr>
        <w:t>–</w:t>
      </w:r>
      <w:r w:rsidRPr="00AE4B6A">
        <w:rPr>
          <w:rFonts w:cs="Arial"/>
          <w:sz w:val="26"/>
        </w:rPr>
        <w:t xml:space="preserve"> Abkürzungen</w:t>
      </w:r>
      <w:bookmarkEnd w:id="49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740"/>
      </w:tblGrid>
      <w:tr w:rsidR="002F11B9" w:rsidRPr="000571F4">
        <w:trPr>
          <w:tblHeader/>
        </w:trPr>
        <w:tc>
          <w:tcPr>
            <w:tcW w:w="1188" w:type="dxa"/>
            <w:shd w:val="clear" w:color="auto" w:fill="E0E0E0"/>
          </w:tcPr>
          <w:p w:rsidR="002F11B9" w:rsidRPr="000571F4" w:rsidRDefault="002F11B9" w:rsidP="002F11B9">
            <w:pPr>
              <w:pStyle w:val="gemtab11ptAbstand"/>
              <w:rPr>
                <w:b/>
                <w:bCs/>
                <w:sz w:val="20"/>
              </w:rPr>
            </w:pPr>
            <w:r w:rsidRPr="000571F4">
              <w:rPr>
                <w:b/>
                <w:bCs/>
                <w:sz w:val="20"/>
              </w:rPr>
              <w:t>Kürzel</w:t>
            </w:r>
          </w:p>
        </w:tc>
        <w:tc>
          <w:tcPr>
            <w:tcW w:w="7740" w:type="dxa"/>
            <w:shd w:val="clear" w:color="auto" w:fill="E0E0E0"/>
          </w:tcPr>
          <w:p w:rsidR="002F11B9" w:rsidRPr="000571F4" w:rsidRDefault="002F11B9" w:rsidP="002F11B9">
            <w:pPr>
              <w:pStyle w:val="gemtab11ptAbstand"/>
              <w:rPr>
                <w:b/>
                <w:bCs/>
                <w:sz w:val="20"/>
              </w:rPr>
            </w:pPr>
            <w:r w:rsidRPr="000571F4">
              <w:rPr>
                <w:b/>
                <w:bCs/>
                <w:sz w:val="20"/>
              </w:rPr>
              <w:t>Erläuterung</w:t>
            </w:r>
          </w:p>
        </w:tc>
      </w:tr>
      <w:tr w:rsidR="002F11B9" w:rsidRPr="000571F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AES</w:t>
            </w: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rPr>
              <w:t>Advanced Encryption Standard</w:t>
            </w:r>
          </w:p>
        </w:tc>
      </w:tr>
      <w:tr w:rsidR="002F11B9" w:rsidRPr="000571F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AID</w:t>
            </w: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rPr>
              <w:t>Application Identifier (Anwendungskennung)</w:t>
            </w:r>
          </w:p>
        </w:tc>
      </w:tr>
      <w:tr w:rsidR="002F11B9" w:rsidRPr="007B2A8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APDU</w:t>
            </w:r>
          </w:p>
        </w:tc>
        <w:tc>
          <w:tcPr>
            <w:tcW w:w="7740" w:type="dxa"/>
            <w:shd w:val="clear" w:color="auto" w:fill="auto"/>
          </w:tcPr>
          <w:p w:rsidR="002F11B9" w:rsidRPr="007B2A84" w:rsidRDefault="002F11B9" w:rsidP="002F11B9">
            <w:pPr>
              <w:pStyle w:val="gemtab11ptAbstand"/>
              <w:rPr>
                <w:rFonts w:cs="Arial"/>
                <w:sz w:val="20"/>
                <w:lang w:val="en-US"/>
              </w:rPr>
            </w:pPr>
            <w:proofErr w:type="gramStart"/>
            <w:r w:rsidRPr="000571F4">
              <w:rPr>
                <w:rFonts w:cs="Arial"/>
                <w:sz w:val="20"/>
                <w:lang w:val="it-IT"/>
              </w:rPr>
              <w:t>Application</w:t>
            </w:r>
            <w:proofErr w:type="gramEnd"/>
            <w:r w:rsidRPr="000571F4">
              <w:rPr>
                <w:rFonts w:cs="Arial"/>
                <w:sz w:val="20"/>
                <w:lang w:val="it-IT"/>
              </w:rPr>
              <w:t xml:space="preserve"> </w:t>
            </w:r>
            <w:proofErr w:type="spellStart"/>
            <w:r w:rsidRPr="000571F4">
              <w:rPr>
                <w:rFonts w:cs="Arial"/>
                <w:sz w:val="20"/>
                <w:lang w:val="it-IT"/>
              </w:rPr>
              <w:t>Protocol</w:t>
            </w:r>
            <w:proofErr w:type="spellEnd"/>
            <w:r w:rsidRPr="000571F4">
              <w:rPr>
                <w:rFonts w:cs="Arial"/>
                <w:sz w:val="20"/>
                <w:lang w:val="it-IT"/>
              </w:rPr>
              <w:t xml:space="preserve"> Data Unit [ISO7816-3]</w:t>
            </w:r>
            <w:r w:rsidRPr="000571F4">
              <w:rPr>
                <w:rFonts w:cs="Arial"/>
                <w:sz w:val="20"/>
                <w:lang w:val="en-GB"/>
              </w:rPr>
              <w:fldChar w:fldCharType="begin"/>
            </w:r>
            <w:r w:rsidRPr="007B2A84">
              <w:rPr>
                <w:rFonts w:cs="Arial"/>
                <w:sz w:val="20"/>
                <w:lang w:val="en-US"/>
              </w:rPr>
              <w:instrText xml:space="preserve"> REF dISO7816_3 \h  \* MERGEFORMAT </w:instrText>
            </w:r>
            <w:r w:rsidRPr="000571F4">
              <w:rPr>
                <w:rFonts w:cs="Arial"/>
                <w:sz w:val="20"/>
                <w:lang w:val="en-GB"/>
              </w:rPr>
            </w:r>
            <w:r w:rsidRPr="000571F4">
              <w:rPr>
                <w:rFonts w:cs="Arial"/>
                <w:sz w:val="20"/>
                <w:lang w:val="en-GB"/>
              </w:rPr>
              <w:fldChar w:fldCharType="separate"/>
            </w:r>
            <w:r w:rsidR="00997CBB" w:rsidRPr="007B2A84">
              <w:rPr>
                <w:sz w:val="20"/>
                <w:lang w:val="en-US"/>
              </w:rPr>
              <w:t>[ISO7816-3]</w:t>
            </w:r>
            <w:r w:rsidRPr="000571F4">
              <w:rPr>
                <w:rFonts w:cs="Arial"/>
                <w:sz w:val="20"/>
                <w:lang w:val="en-GB"/>
              </w:rPr>
              <w:fldChar w:fldCharType="end"/>
            </w:r>
          </w:p>
        </w:tc>
      </w:tr>
      <w:tr w:rsidR="002F11B9" w:rsidRPr="000571F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ASN.1</w:t>
            </w: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rPr>
              <w:t>Abstract Syntax Notation One</w:t>
            </w:r>
          </w:p>
        </w:tc>
      </w:tr>
      <w:tr w:rsidR="002F11B9" w:rsidRPr="000571F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 xml:space="preserve">ATR </w:t>
            </w: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rPr>
              <w:t>Answer-to-Reset</w:t>
            </w:r>
          </w:p>
        </w:tc>
      </w:tr>
      <w:tr w:rsidR="002F11B9" w:rsidRPr="000571F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 xml:space="preserve">AUT </w:t>
            </w: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rPr>
              <w:t>Authentisierung</w:t>
            </w:r>
          </w:p>
        </w:tc>
      </w:tr>
      <w:tr w:rsidR="002F11B9" w:rsidRPr="000571F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AUTD</w:t>
            </w: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lang w:val="en-US"/>
              </w:rPr>
              <w:t xml:space="preserve">CV-basierte Geräteauthentisierung </w:t>
            </w:r>
          </w:p>
        </w:tc>
      </w:tr>
      <w:tr w:rsidR="002F11B9" w:rsidRPr="000571F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AUTR</w:t>
            </w: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lang w:val="en-US"/>
              </w:rPr>
              <w:t>CV-basierte Rollenauthentisierung</w:t>
            </w:r>
          </w:p>
        </w:tc>
      </w:tr>
      <w:tr w:rsidR="002F11B9" w:rsidRPr="000571F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 xml:space="preserve">BCD </w:t>
            </w: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rPr>
              <w:t xml:space="preserve">Binary Coded Decimal </w:t>
            </w:r>
          </w:p>
        </w:tc>
      </w:tr>
      <w:tr w:rsidR="002F11B9" w:rsidRPr="000571F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 xml:space="preserve">BER </w:t>
            </w: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rPr>
              <w:t>Basic Encoding Rules</w:t>
            </w:r>
          </w:p>
        </w:tc>
      </w:tr>
      <w:tr w:rsidR="002F11B9" w:rsidRPr="000571F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C</w:t>
            </w: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rPr>
              <w:t>Zertifikat</w:t>
            </w:r>
          </w:p>
        </w:tc>
      </w:tr>
      <w:tr w:rsidR="002F11B9" w:rsidRPr="000571F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C2C</w:t>
            </w: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rPr>
              <w:t>Card to Card</w:t>
            </w:r>
          </w:p>
        </w:tc>
      </w:tr>
      <w:tr w:rsidR="002F11B9" w:rsidRPr="000571F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CA</w:t>
            </w: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rPr>
              <w:t>Certification Authority (Zertifizierungsdiensteanbieter)</w:t>
            </w:r>
          </w:p>
        </w:tc>
      </w:tr>
      <w:tr w:rsidR="002F11B9" w:rsidRPr="000571F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 xml:space="preserve">CMS </w:t>
            </w:r>
          </w:p>
        </w:tc>
        <w:tc>
          <w:tcPr>
            <w:tcW w:w="7740" w:type="dxa"/>
            <w:shd w:val="clear" w:color="auto" w:fill="auto"/>
          </w:tcPr>
          <w:p w:rsidR="002F11B9" w:rsidRPr="000571F4" w:rsidRDefault="002F11B9" w:rsidP="00687406">
            <w:pPr>
              <w:pStyle w:val="gemtab11ptAbstand"/>
              <w:rPr>
                <w:rFonts w:cs="Arial"/>
                <w:sz w:val="20"/>
              </w:rPr>
            </w:pPr>
            <w:r w:rsidRPr="000571F4">
              <w:rPr>
                <w:rFonts w:cs="Arial"/>
                <w:sz w:val="20"/>
              </w:rPr>
              <w:t xml:space="preserve">Card Management System </w:t>
            </w:r>
          </w:p>
        </w:tc>
      </w:tr>
      <w:tr w:rsidR="002F11B9" w:rsidRPr="000571F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 xml:space="preserve">CAR </w:t>
            </w: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rPr>
              <w:t xml:space="preserve">Certification Authority Reference </w:t>
            </w:r>
          </w:p>
        </w:tc>
      </w:tr>
      <w:tr w:rsidR="002F11B9" w:rsidRPr="000571F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CC</w:t>
            </w: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rPr>
              <w:t>Cryptographic Checksum (kryptographische Prüfsumme)</w:t>
            </w:r>
          </w:p>
        </w:tc>
      </w:tr>
      <w:tr w:rsidR="002F11B9" w:rsidRPr="000571F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CER</w:t>
            </w: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lang w:val="en-GB"/>
              </w:rPr>
              <w:t>Canonical Encoding Rules</w:t>
            </w:r>
          </w:p>
        </w:tc>
      </w:tr>
      <w:tr w:rsidR="002F11B9" w:rsidRPr="000571F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CH</w:t>
            </w: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rPr>
              <w:t>Cardholder (Karteninhaber)</w:t>
            </w:r>
          </w:p>
        </w:tc>
      </w:tr>
      <w:tr w:rsidR="002F11B9" w:rsidRPr="000571F4">
        <w:tc>
          <w:tcPr>
            <w:tcW w:w="1188" w:type="dxa"/>
            <w:vMerge w:val="restart"/>
            <w:shd w:val="clear" w:color="auto" w:fill="auto"/>
          </w:tcPr>
          <w:p w:rsidR="002F11B9" w:rsidRPr="000571F4" w:rsidRDefault="002F11B9" w:rsidP="002F11B9">
            <w:pPr>
              <w:pStyle w:val="gemtab11ptAbstand"/>
              <w:rPr>
                <w:rFonts w:cs="Arial"/>
                <w:sz w:val="20"/>
              </w:rPr>
            </w:pPr>
            <w:r w:rsidRPr="000571F4">
              <w:rPr>
                <w:rFonts w:cs="Arial"/>
                <w:sz w:val="20"/>
              </w:rPr>
              <w:t xml:space="preserve">CHAT </w:t>
            </w: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rPr>
              <w:t>Certificate Holder Autorisation Template</w:t>
            </w:r>
          </w:p>
        </w:tc>
      </w:tr>
      <w:tr w:rsidR="002F11B9" w:rsidRPr="000571F4">
        <w:tc>
          <w:tcPr>
            <w:tcW w:w="1188" w:type="dxa"/>
            <w:vMerge/>
            <w:shd w:val="clear" w:color="auto" w:fill="auto"/>
          </w:tcPr>
          <w:p w:rsidR="002F11B9" w:rsidRPr="000571F4" w:rsidRDefault="002F11B9" w:rsidP="002F11B9">
            <w:pPr>
              <w:pStyle w:val="gemtab11ptAbstand"/>
              <w:rPr>
                <w:rFonts w:cs="Arial"/>
                <w:sz w:val="20"/>
              </w:rPr>
            </w:pP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rPr>
              <w:t>Liste von Rechten, die ein Zertifikatsinhaber besitzt</w:t>
            </w:r>
          </w:p>
        </w:tc>
      </w:tr>
      <w:tr w:rsidR="002F11B9" w:rsidRPr="000571F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 xml:space="preserve">COS </w:t>
            </w: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rPr>
              <w:t xml:space="preserve">Card Operating System (Chipkartenbetriebssystem) </w:t>
            </w:r>
          </w:p>
        </w:tc>
      </w:tr>
      <w:tr w:rsidR="002F11B9" w:rsidRPr="000571F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CPI</w:t>
            </w: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rPr>
              <w:t xml:space="preserve">Certificate Profile Identifier </w:t>
            </w:r>
          </w:p>
        </w:tc>
      </w:tr>
      <w:tr w:rsidR="002F11B9" w:rsidRPr="000571F4">
        <w:tc>
          <w:tcPr>
            <w:tcW w:w="1188" w:type="dxa"/>
            <w:shd w:val="clear" w:color="auto" w:fill="auto"/>
          </w:tcPr>
          <w:p w:rsidR="002F11B9" w:rsidRPr="000571F4" w:rsidRDefault="002F11B9" w:rsidP="002F11B9">
            <w:pPr>
              <w:pStyle w:val="gemtab11ptAbstand"/>
              <w:rPr>
                <w:rFonts w:cs="Arial"/>
                <w:sz w:val="20"/>
              </w:rPr>
            </w:pPr>
            <w:r w:rsidRPr="000571F4">
              <w:rPr>
                <w:rFonts w:cs="Arial"/>
                <w:sz w:val="20"/>
              </w:rPr>
              <w:t>CRL</w:t>
            </w:r>
          </w:p>
        </w:tc>
        <w:tc>
          <w:tcPr>
            <w:tcW w:w="7740" w:type="dxa"/>
            <w:shd w:val="clear" w:color="auto" w:fill="auto"/>
          </w:tcPr>
          <w:p w:rsidR="002F11B9" w:rsidRPr="000571F4" w:rsidRDefault="002F11B9" w:rsidP="002F11B9">
            <w:pPr>
              <w:pStyle w:val="gemtab11ptAbstand"/>
              <w:rPr>
                <w:rFonts w:cs="Arial"/>
                <w:sz w:val="20"/>
              </w:rPr>
            </w:pPr>
            <w:r w:rsidRPr="000571F4">
              <w:rPr>
                <w:rFonts w:cs="Arial"/>
                <w:sz w:val="20"/>
              </w:rPr>
              <w:t>Certificate Revocation List (Zertifikatssperrliste)</w:t>
            </w:r>
          </w:p>
        </w:tc>
      </w:tr>
      <w:tr w:rsidR="00095B29" w:rsidRPr="000571F4">
        <w:tc>
          <w:tcPr>
            <w:tcW w:w="1188" w:type="dxa"/>
            <w:shd w:val="clear" w:color="auto" w:fill="auto"/>
          </w:tcPr>
          <w:p w:rsidR="00095B29" w:rsidRPr="00687406" w:rsidRDefault="00095B29" w:rsidP="00F4089D">
            <w:pPr>
              <w:pStyle w:val="gemtabohne"/>
              <w:spacing w:after="40"/>
              <w:rPr>
                <w:sz w:val="20"/>
              </w:rPr>
            </w:pPr>
            <w:r w:rsidRPr="00687406">
              <w:rPr>
                <w:sz w:val="20"/>
              </w:rPr>
              <w:t>CUP</w:t>
            </w:r>
          </w:p>
        </w:tc>
        <w:tc>
          <w:tcPr>
            <w:tcW w:w="7740" w:type="dxa"/>
            <w:shd w:val="clear" w:color="auto" w:fill="auto"/>
          </w:tcPr>
          <w:p w:rsidR="00095B29" w:rsidRPr="00687406" w:rsidRDefault="00095B29" w:rsidP="00F4089D">
            <w:pPr>
              <w:pStyle w:val="gemtabohne"/>
              <w:spacing w:after="40"/>
              <w:rPr>
                <w:sz w:val="20"/>
              </w:rPr>
            </w:pPr>
            <w:r w:rsidRPr="00687406">
              <w:rPr>
                <w:sz w:val="20"/>
              </w:rPr>
              <w:t>Certificate Update</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CV</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Card Verifiable</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CVC</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Card Verifiable Certificate</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D,DIR</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 xml:space="preserve">Directory </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DER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Distinguished Encoding Rules</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DES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Daten Encryption Standard</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DF</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Dedicated File</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lastRenderedPageBreak/>
              <w:t>DO</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Datenobjekt</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DS</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Digital Signature</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DSI</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Digital Signature Input</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lang w:val="en-US"/>
              </w:rPr>
              <w:t>DTBS</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lang w:val="en-US"/>
              </w:rPr>
              <w:t>Data to be signed</w:t>
            </w:r>
          </w:p>
        </w:tc>
      </w:tr>
      <w:tr w:rsidR="00095B29" w:rsidRPr="007B2A8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ECDSA</w:t>
            </w:r>
          </w:p>
        </w:tc>
        <w:tc>
          <w:tcPr>
            <w:tcW w:w="7740" w:type="dxa"/>
            <w:shd w:val="clear" w:color="auto" w:fill="auto"/>
          </w:tcPr>
          <w:p w:rsidR="00095B29" w:rsidRPr="000571F4" w:rsidRDefault="00095B29" w:rsidP="002F11B9">
            <w:pPr>
              <w:pStyle w:val="gemtab11ptAbstand"/>
              <w:rPr>
                <w:rFonts w:cs="Arial"/>
                <w:sz w:val="20"/>
                <w:lang w:val="en-GB"/>
              </w:rPr>
            </w:pPr>
            <w:r w:rsidRPr="000571F4">
              <w:rPr>
                <w:rFonts w:cs="Arial"/>
                <w:sz w:val="20"/>
                <w:lang w:val="fr-FR"/>
              </w:rPr>
              <w:t>Elliptic Curve Digital Signature Algorithm</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EF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Elementary File</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eGK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 xml:space="preserve">elektronische Gesundheitskarte </w:t>
            </w:r>
          </w:p>
        </w:tc>
      </w:tr>
      <w:tr w:rsidR="00095B29" w:rsidRPr="000571F4" w:rsidTr="00AF634A">
        <w:tc>
          <w:tcPr>
            <w:tcW w:w="1188" w:type="dxa"/>
            <w:shd w:val="clear" w:color="auto" w:fill="auto"/>
            <w:vAlign w:val="center"/>
          </w:tcPr>
          <w:p w:rsidR="00095B29" w:rsidRPr="00DE607F" w:rsidRDefault="00095B29" w:rsidP="00AF634A">
            <w:pPr>
              <w:pStyle w:val="gemtabohne"/>
              <w:rPr>
                <w:sz w:val="20"/>
              </w:rPr>
            </w:pPr>
            <w:r w:rsidRPr="00DE607F">
              <w:rPr>
                <w:sz w:val="20"/>
              </w:rPr>
              <w:t>ELC</w:t>
            </w:r>
          </w:p>
        </w:tc>
        <w:tc>
          <w:tcPr>
            <w:tcW w:w="7740" w:type="dxa"/>
            <w:shd w:val="clear" w:color="auto" w:fill="auto"/>
            <w:vAlign w:val="center"/>
          </w:tcPr>
          <w:p w:rsidR="00095B29" w:rsidRPr="00DE607F" w:rsidRDefault="00095B29" w:rsidP="00AF634A">
            <w:pPr>
              <w:pStyle w:val="gemtabohne"/>
              <w:rPr>
                <w:sz w:val="20"/>
              </w:rPr>
            </w:pPr>
            <w:r w:rsidRPr="00DE607F">
              <w:rPr>
                <w:sz w:val="20"/>
              </w:rPr>
              <w:t>Elliptic Curve Cryptography, Kryptographie mittels elliptischer Kurven</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ENC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 xml:space="preserve">Encryption </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FCI</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File Control Information</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FCP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File Control Parameter</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FI</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Clock rate conversion factor</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FID</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 xml:space="preserve">File Identifier </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GDO</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Global Data Object</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GKV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Gesetzliche Krankenversicherung</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GP</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Global Platform</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HB</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Historical Bytes</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HBA</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Heilberufsausweis (Health Professional Card)</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HCI</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Health Care Institution (Institution des Gesundheitswesens)</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HP</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lang w:val="en-GB"/>
              </w:rPr>
              <w:t>Health Professional (Heilberufler)</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HPC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Health Professional Card (Heilberufsausweis)</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ICC</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Integrated Circuit Card (Chipkarte)</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ICCSN</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lang w:val="en-GB"/>
              </w:rPr>
              <w:t>ICC Serial Number (Chipkarten-Seriennummer)</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ICM</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IC Manufacturer (Kartenhersteller)</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ID</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Identifier</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IIN</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lang w:val="en-US"/>
              </w:rPr>
              <w:t>Issuer Identification Number</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KeyRef</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 xml:space="preserve">Key Reference </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KM</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Komfortmerkmal</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KT</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Karten-Terminal</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LCS</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Life Cycle Status</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LSB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Least Significant Byte(s)</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MAC</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Message Authentication Code</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MF</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Master File</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MII</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Major Industry Identifier</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MSE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Manage Security Environment</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lastRenderedPageBreak/>
              <w:t>OCSP</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Online Certificate Status Protocol</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OD</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Object Directory</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OID</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Object Identifier</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OSIG</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Organisationssignatur</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PIN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Personal Identification Number</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PIX</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Proprietary Application Provider Extension</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PK, PuK</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Public Key</w:t>
            </w:r>
          </w:p>
        </w:tc>
      </w:tr>
      <w:tr w:rsidR="00095B29" w:rsidRPr="007B2A8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PKCS</w:t>
            </w:r>
          </w:p>
        </w:tc>
        <w:tc>
          <w:tcPr>
            <w:tcW w:w="7740" w:type="dxa"/>
            <w:shd w:val="clear" w:color="auto" w:fill="auto"/>
          </w:tcPr>
          <w:p w:rsidR="00095B29" w:rsidRPr="000571F4" w:rsidRDefault="00095B29" w:rsidP="002F11B9">
            <w:pPr>
              <w:pStyle w:val="gemtab11ptAbstand"/>
              <w:rPr>
                <w:rFonts w:cs="Arial"/>
                <w:sz w:val="20"/>
                <w:lang w:val="en-GB"/>
              </w:rPr>
            </w:pPr>
            <w:r w:rsidRPr="000571F4">
              <w:rPr>
                <w:rFonts w:cs="Arial"/>
                <w:sz w:val="20"/>
                <w:lang w:val="en-GB"/>
              </w:rPr>
              <w:t>Public Key Cryptography Standard (</w:t>
            </w:r>
            <w:proofErr w:type="spellStart"/>
            <w:r w:rsidRPr="000571F4">
              <w:rPr>
                <w:rFonts w:cs="Arial"/>
                <w:sz w:val="20"/>
                <w:lang w:val="en-GB"/>
              </w:rPr>
              <w:t>hier</w:t>
            </w:r>
            <w:proofErr w:type="spellEnd"/>
            <w:r w:rsidRPr="000571F4">
              <w:rPr>
                <w:rFonts w:cs="Arial"/>
                <w:sz w:val="20"/>
                <w:lang w:val="en-GB"/>
              </w:rPr>
              <w:t>[PKCS#1])</w:t>
            </w:r>
            <w:r w:rsidRPr="000571F4">
              <w:rPr>
                <w:rFonts w:cs="Arial"/>
                <w:sz w:val="20"/>
                <w:lang w:val="en-GB"/>
              </w:rPr>
              <w:fldChar w:fldCharType="begin"/>
            </w:r>
            <w:r w:rsidRPr="000571F4">
              <w:rPr>
                <w:rFonts w:cs="Arial"/>
                <w:sz w:val="20"/>
                <w:lang w:val="en-GB"/>
              </w:rPr>
              <w:instrText xml:space="preserve"> REF dPKCS_1 \h  \* MERGEFORMAT </w:instrText>
            </w:r>
            <w:r w:rsidRPr="000571F4">
              <w:rPr>
                <w:rFonts w:cs="Arial"/>
                <w:sz w:val="20"/>
                <w:lang w:val="en-GB"/>
              </w:rPr>
            </w:r>
            <w:r w:rsidRPr="000571F4">
              <w:rPr>
                <w:rFonts w:cs="Arial"/>
                <w:sz w:val="20"/>
                <w:lang w:val="en-GB"/>
              </w:rPr>
              <w:fldChar w:fldCharType="separate"/>
            </w:r>
            <w:r w:rsidR="00997CBB" w:rsidRPr="00997CBB">
              <w:rPr>
                <w:sz w:val="20"/>
                <w:lang w:val="en-GB"/>
              </w:rPr>
              <w:t>[PKCS#1]</w:t>
            </w:r>
            <w:r w:rsidRPr="000571F4">
              <w:rPr>
                <w:rFonts w:cs="Arial"/>
                <w:sz w:val="20"/>
                <w:lang w:val="en-GB"/>
              </w:rPr>
              <w:fldChar w:fldCharType="end"/>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PKI</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Public Key Infrastructure</w:t>
            </w:r>
          </w:p>
        </w:tc>
      </w:tr>
      <w:tr w:rsidR="00095B29" w:rsidRPr="007B2A8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PKIX</w:t>
            </w:r>
          </w:p>
        </w:tc>
        <w:tc>
          <w:tcPr>
            <w:tcW w:w="7740" w:type="dxa"/>
            <w:shd w:val="clear" w:color="auto" w:fill="auto"/>
          </w:tcPr>
          <w:p w:rsidR="00095B29" w:rsidRPr="000571F4" w:rsidRDefault="00095B29" w:rsidP="002F11B9">
            <w:pPr>
              <w:pStyle w:val="gemtab11ptAbstand"/>
              <w:rPr>
                <w:rFonts w:cs="Arial"/>
                <w:sz w:val="20"/>
                <w:lang w:val="en-GB"/>
              </w:rPr>
            </w:pPr>
            <w:r w:rsidRPr="000571F4">
              <w:rPr>
                <w:rFonts w:cs="Arial"/>
                <w:sz w:val="20"/>
                <w:lang w:val="en-GB"/>
              </w:rPr>
              <w:t>Public Key Infrastructure for X.509 Certificates (IETF)</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PP</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Protection Profile (Schutzprofil)</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PrK</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Private Key</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PSO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Perform Security Operation</w:t>
            </w:r>
          </w:p>
        </w:tc>
      </w:tr>
      <w:tr w:rsidR="00095B29" w:rsidRPr="007B2A8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PUK </w:t>
            </w:r>
          </w:p>
        </w:tc>
        <w:tc>
          <w:tcPr>
            <w:tcW w:w="7740" w:type="dxa"/>
            <w:shd w:val="clear" w:color="auto" w:fill="auto"/>
          </w:tcPr>
          <w:p w:rsidR="00095B29" w:rsidRPr="000571F4" w:rsidRDefault="00095B29" w:rsidP="002F11B9">
            <w:pPr>
              <w:pStyle w:val="gemtab11ptAbstand"/>
              <w:rPr>
                <w:rFonts w:cs="Arial"/>
                <w:sz w:val="20"/>
                <w:lang w:val="en-GB"/>
              </w:rPr>
            </w:pPr>
            <w:r w:rsidRPr="000571F4">
              <w:rPr>
                <w:rFonts w:cs="Arial"/>
                <w:sz w:val="20"/>
                <w:lang w:val="en-GB"/>
              </w:rPr>
              <w:t>Personal Unblocking Key (Resetting Code)</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PV</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lang w:val="en-GB"/>
              </w:rPr>
              <w:t>Plain Value</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P1</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Parameter P1 einer Kommando-APDU</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lang w:val="en-GB"/>
              </w:rPr>
              <w:t>P2</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Parameter P2 einer Kommando-APDU</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RA</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Registration Authority (Registrierungsinstanz)</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RAM</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Random Access Memory</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RC</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Retry Counter (Fehlbedienungszähler)</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RCA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Root CA</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RFC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Request für Comment</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RFID</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Radio Frequency Identification</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RFU</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Reserved for future use</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RND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Random Number (Zufallszahl)</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ROM</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Read Only Memory</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RPE</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Remote PIN-Empfänger</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RPS</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Remote PIN-Sender</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RSA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 xml:space="preserve">Algorithmus von Rivest, </w:t>
            </w:r>
            <w:proofErr w:type="spellStart"/>
            <w:r w:rsidRPr="000571F4">
              <w:rPr>
                <w:rFonts w:cs="Arial"/>
                <w:sz w:val="20"/>
              </w:rPr>
              <w:t>Shamir</w:t>
            </w:r>
            <w:proofErr w:type="spellEnd"/>
            <w:r w:rsidRPr="000571F4">
              <w:rPr>
                <w:rFonts w:cs="Arial"/>
                <w:sz w:val="20"/>
              </w:rPr>
              <w:t xml:space="preserve">, </w:t>
            </w:r>
            <w:proofErr w:type="spellStart"/>
            <w:r w:rsidRPr="000571F4">
              <w:rPr>
                <w:rFonts w:cs="Arial"/>
                <w:sz w:val="20"/>
              </w:rPr>
              <w:t>Adleman</w:t>
            </w:r>
            <w:proofErr w:type="spellEnd"/>
            <w:r w:rsidRPr="000571F4">
              <w:rPr>
                <w:rFonts w:cs="Arial"/>
                <w:sz w:val="20"/>
              </w:rPr>
              <w:t xml:space="preserve"> [RSA]</w:t>
            </w:r>
            <w:r w:rsidRPr="000571F4">
              <w:rPr>
                <w:rFonts w:cs="Arial"/>
                <w:sz w:val="20"/>
              </w:rPr>
              <w:fldChar w:fldCharType="begin"/>
            </w:r>
            <w:r w:rsidRPr="000571F4">
              <w:rPr>
                <w:rFonts w:cs="Arial"/>
                <w:sz w:val="20"/>
              </w:rPr>
              <w:instrText xml:space="preserve"> REF dRSA \h  \* MERGEFORMAT </w:instrText>
            </w:r>
            <w:r w:rsidRPr="000571F4">
              <w:rPr>
                <w:rFonts w:cs="Arial"/>
                <w:sz w:val="20"/>
              </w:rPr>
            </w:r>
            <w:r w:rsidRPr="000571F4">
              <w:rPr>
                <w:rFonts w:cs="Arial"/>
                <w:sz w:val="20"/>
              </w:rPr>
              <w:fldChar w:fldCharType="separate"/>
            </w:r>
            <w:r w:rsidR="00997CBB" w:rsidRPr="000571F4">
              <w:rPr>
                <w:sz w:val="20"/>
              </w:rPr>
              <w:t>[RSA]</w:t>
            </w:r>
            <w:r w:rsidRPr="000571F4">
              <w:rPr>
                <w:rFonts w:cs="Arial"/>
                <w:sz w:val="20"/>
              </w:rPr>
              <w:fldChar w:fldCharType="end"/>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SE</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Security Environment (Sicherheitsumgebung)</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SFID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Short EF Identifier</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SIG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 xml:space="preserve">Signatur </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SK</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Secret Key</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SM</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Secure Messaging</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SMC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Security Module Card</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lastRenderedPageBreak/>
              <w:t>SMD</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lang w:val="en-US"/>
              </w:rPr>
              <w:t>Security Module Data</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lang w:val="en-GB"/>
              </w:rPr>
              <w:t>SSEE</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lang w:val="en-GB"/>
              </w:rPr>
              <w:t>Sichere Signaturerstellungseinheit</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lang w:val="en-GB"/>
              </w:rPr>
              <w:t xml:space="preserve">SSL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lang w:val="en-GB"/>
              </w:rPr>
              <w:t xml:space="preserve">Security Sockets Layer </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TLV</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Tag Length Value</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TC</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Trusted Channel</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TLS</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Transport Layer Security</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 xml:space="preserve">ZDA </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Zertifizierungsdiensteanbieter</w:t>
            </w:r>
          </w:p>
        </w:tc>
      </w:tr>
      <w:tr w:rsidR="00095B29" w:rsidRPr="000571F4">
        <w:tc>
          <w:tcPr>
            <w:tcW w:w="1188" w:type="dxa"/>
            <w:shd w:val="clear" w:color="auto" w:fill="auto"/>
          </w:tcPr>
          <w:p w:rsidR="00095B29" w:rsidRPr="000571F4" w:rsidRDefault="00095B29" w:rsidP="002F11B9">
            <w:pPr>
              <w:pStyle w:val="gemtab11ptAbstand"/>
              <w:rPr>
                <w:rFonts w:cs="Arial"/>
                <w:sz w:val="20"/>
              </w:rPr>
            </w:pPr>
            <w:r w:rsidRPr="000571F4">
              <w:rPr>
                <w:rFonts w:cs="Arial"/>
                <w:sz w:val="20"/>
              </w:rPr>
              <w:t>3TDES</w:t>
            </w:r>
          </w:p>
        </w:tc>
        <w:tc>
          <w:tcPr>
            <w:tcW w:w="7740" w:type="dxa"/>
            <w:shd w:val="clear" w:color="auto" w:fill="auto"/>
          </w:tcPr>
          <w:p w:rsidR="00095B29" w:rsidRPr="000571F4" w:rsidRDefault="00095B29" w:rsidP="002F11B9">
            <w:pPr>
              <w:pStyle w:val="gemtab11ptAbstand"/>
              <w:rPr>
                <w:rFonts w:cs="Arial"/>
                <w:sz w:val="20"/>
              </w:rPr>
            </w:pPr>
            <w:r w:rsidRPr="000571F4">
              <w:rPr>
                <w:rFonts w:cs="Arial"/>
                <w:sz w:val="20"/>
              </w:rPr>
              <w:t>3-Key-Triple-DES</w:t>
            </w:r>
          </w:p>
        </w:tc>
      </w:tr>
    </w:tbl>
    <w:p w:rsidR="000D1992" w:rsidRPr="00AE4B6A" w:rsidRDefault="000D1992" w:rsidP="00AE4B6A">
      <w:pPr>
        <w:pStyle w:val="Titel"/>
        <w:jc w:val="left"/>
        <w:rPr>
          <w:rFonts w:cs="Arial"/>
          <w:sz w:val="26"/>
        </w:rPr>
      </w:pPr>
      <w:r w:rsidRPr="00AE4B6A">
        <w:rPr>
          <w:rFonts w:cs="Arial"/>
          <w:sz w:val="26"/>
        </w:rPr>
        <w:t>A2 - Glossar</w:t>
      </w:r>
    </w:p>
    <w:p w:rsidR="00AC7D41" w:rsidRPr="000571F4" w:rsidRDefault="00A728A3" w:rsidP="00A728A3">
      <w:pPr>
        <w:pStyle w:val="gemStandard"/>
      </w:pPr>
      <w:r w:rsidRPr="000571F4">
        <w:rPr>
          <w:szCs w:val="22"/>
        </w:rPr>
        <w:t>Das Glossar der Telematikinfrastruktur wird als eigenständiges Dokument, vgl. [gemGlossar] zur Verfügung gestellt.</w:t>
      </w:r>
      <w:bookmarkStart w:id="494" w:name="_Toc316548702"/>
    </w:p>
    <w:p w:rsidR="000D1992" w:rsidRPr="00AE4B6A" w:rsidRDefault="000D1992" w:rsidP="00AE4B6A">
      <w:pPr>
        <w:pStyle w:val="Titel"/>
        <w:jc w:val="left"/>
        <w:rPr>
          <w:rFonts w:cs="Arial"/>
          <w:sz w:val="26"/>
        </w:rPr>
      </w:pPr>
      <w:r w:rsidRPr="00AE4B6A">
        <w:rPr>
          <w:rFonts w:cs="Arial"/>
          <w:sz w:val="26"/>
        </w:rPr>
        <w:t>A3 – Abbildungsverzeichnis</w:t>
      </w:r>
    </w:p>
    <w:p w:rsidR="00997CBB" w:rsidRPr="00040894" w:rsidRDefault="000D1992">
      <w:pPr>
        <w:pStyle w:val="Abbildungsverzeichnis"/>
        <w:tabs>
          <w:tab w:val="right" w:leader="dot" w:pos="8726"/>
        </w:tabs>
        <w:rPr>
          <w:rFonts w:ascii="Calibri" w:hAnsi="Calibri"/>
          <w:noProof/>
          <w:szCs w:val="22"/>
        </w:rPr>
      </w:pPr>
      <w:r w:rsidRPr="00AE4B6A">
        <w:rPr>
          <w:lang w:val="en-US"/>
        </w:rPr>
        <w:fldChar w:fldCharType="begin"/>
      </w:r>
      <w:r w:rsidRPr="000571F4">
        <w:rPr>
          <w:lang w:val="en-US"/>
        </w:rPr>
        <w:instrText xml:space="preserve"> TOC \h \z \c "Abbildung" </w:instrText>
      </w:r>
      <w:r w:rsidRPr="00AE4B6A">
        <w:rPr>
          <w:lang w:val="en-US"/>
        </w:rPr>
        <w:fldChar w:fldCharType="separate"/>
      </w:r>
      <w:hyperlink w:anchor="_Toc501368261" w:history="1">
        <w:r w:rsidR="00997CBB" w:rsidRPr="00CA1CA4">
          <w:rPr>
            <w:rStyle w:val="Hyperlink"/>
            <w:noProof/>
          </w:rPr>
          <w:t>Abbildung 1: Abb_SMC-B_ObjSys_001 Allgemeine Struktur der SMC-B</w:t>
        </w:r>
        <w:r w:rsidR="00997CBB">
          <w:rPr>
            <w:noProof/>
            <w:webHidden/>
          </w:rPr>
          <w:tab/>
        </w:r>
        <w:r w:rsidR="00997CBB">
          <w:rPr>
            <w:noProof/>
            <w:webHidden/>
          </w:rPr>
          <w:fldChar w:fldCharType="begin"/>
        </w:r>
        <w:r w:rsidR="00997CBB">
          <w:rPr>
            <w:noProof/>
            <w:webHidden/>
          </w:rPr>
          <w:instrText xml:space="preserve"> PAGEREF _Toc501368261 \h </w:instrText>
        </w:r>
        <w:r w:rsidR="00997CBB">
          <w:rPr>
            <w:noProof/>
            <w:webHidden/>
          </w:rPr>
        </w:r>
        <w:r w:rsidR="00997CBB">
          <w:rPr>
            <w:noProof/>
            <w:webHidden/>
          </w:rPr>
          <w:fldChar w:fldCharType="separate"/>
        </w:r>
        <w:r w:rsidR="00997CBB">
          <w:rPr>
            <w:noProof/>
            <w:webHidden/>
          </w:rPr>
          <w:t>21</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62" w:history="1">
        <w:r w:rsidR="00997CBB" w:rsidRPr="00CA1CA4">
          <w:rPr>
            <w:rStyle w:val="Hyperlink"/>
            <w:noProof/>
          </w:rPr>
          <w:t>Abbildung 2: (Abb_SMC-B_ObjSys_002) Prinzipielle Struktur der Sicherheitsmodul-Anwendung der SMC-B</w:t>
        </w:r>
        <w:r w:rsidR="00997CBB">
          <w:rPr>
            <w:noProof/>
            <w:webHidden/>
          </w:rPr>
          <w:tab/>
        </w:r>
        <w:r w:rsidR="00997CBB">
          <w:rPr>
            <w:noProof/>
            <w:webHidden/>
          </w:rPr>
          <w:fldChar w:fldCharType="begin"/>
        </w:r>
        <w:r w:rsidR="00997CBB">
          <w:rPr>
            <w:noProof/>
            <w:webHidden/>
          </w:rPr>
          <w:instrText xml:space="preserve"> PAGEREF _Toc501368262 \h </w:instrText>
        </w:r>
        <w:r w:rsidR="00997CBB">
          <w:rPr>
            <w:noProof/>
            <w:webHidden/>
          </w:rPr>
        </w:r>
        <w:r w:rsidR="00997CBB">
          <w:rPr>
            <w:noProof/>
            <w:webHidden/>
          </w:rPr>
          <w:fldChar w:fldCharType="separate"/>
        </w:r>
        <w:r w:rsidR="00997CBB">
          <w:rPr>
            <w:noProof/>
            <w:webHidden/>
          </w:rPr>
          <w:t>55</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63" w:history="1">
        <w:r w:rsidR="00997CBB" w:rsidRPr="00CA1CA4">
          <w:rPr>
            <w:rStyle w:val="Hyperlink"/>
            <w:noProof/>
          </w:rPr>
          <w:t>Abbildung 3: (Abb_SMC-B_ObjSys_003) Arten der digitalen Signatur</w:t>
        </w:r>
        <w:r w:rsidR="00997CBB">
          <w:rPr>
            <w:noProof/>
            <w:webHidden/>
          </w:rPr>
          <w:tab/>
        </w:r>
        <w:r w:rsidR="00997CBB">
          <w:rPr>
            <w:noProof/>
            <w:webHidden/>
          </w:rPr>
          <w:fldChar w:fldCharType="begin"/>
        </w:r>
        <w:r w:rsidR="00997CBB">
          <w:rPr>
            <w:noProof/>
            <w:webHidden/>
          </w:rPr>
          <w:instrText xml:space="preserve"> PAGEREF _Toc501368263 \h </w:instrText>
        </w:r>
        <w:r w:rsidR="00997CBB">
          <w:rPr>
            <w:noProof/>
            <w:webHidden/>
          </w:rPr>
        </w:r>
        <w:r w:rsidR="00997CBB">
          <w:rPr>
            <w:noProof/>
            <w:webHidden/>
          </w:rPr>
          <w:fldChar w:fldCharType="separate"/>
        </w:r>
        <w:r w:rsidR="00997CBB">
          <w:rPr>
            <w:noProof/>
            <w:webHidden/>
          </w:rPr>
          <w:t>62</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64" w:history="1">
        <w:r w:rsidR="00997CBB" w:rsidRPr="00CA1CA4">
          <w:rPr>
            <w:rStyle w:val="Hyperlink"/>
            <w:noProof/>
          </w:rPr>
          <w:t>Abbildung 4: (Abb_SMC-B_ObjSys_004) Allgemeine Struktur von MF / DF.ESIGN</w:t>
        </w:r>
        <w:r w:rsidR="00997CBB">
          <w:rPr>
            <w:noProof/>
            <w:webHidden/>
          </w:rPr>
          <w:tab/>
        </w:r>
        <w:r w:rsidR="00997CBB">
          <w:rPr>
            <w:noProof/>
            <w:webHidden/>
          </w:rPr>
          <w:fldChar w:fldCharType="begin"/>
        </w:r>
        <w:r w:rsidR="00997CBB">
          <w:rPr>
            <w:noProof/>
            <w:webHidden/>
          </w:rPr>
          <w:instrText xml:space="preserve"> PAGEREF _Toc501368264 \h </w:instrText>
        </w:r>
        <w:r w:rsidR="00997CBB">
          <w:rPr>
            <w:noProof/>
            <w:webHidden/>
          </w:rPr>
        </w:r>
        <w:r w:rsidR="00997CBB">
          <w:rPr>
            <w:noProof/>
            <w:webHidden/>
          </w:rPr>
          <w:fldChar w:fldCharType="separate"/>
        </w:r>
        <w:r w:rsidR="00997CBB">
          <w:rPr>
            <w:noProof/>
            <w:webHidden/>
          </w:rPr>
          <w:t>63</w:t>
        </w:r>
        <w:r w:rsidR="00997CBB">
          <w:rPr>
            <w:noProof/>
            <w:webHidden/>
          </w:rPr>
          <w:fldChar w:fldCharType="end"/>
        </w:r>
      </w:hyperlink>
    </w:p>
    <w:p w:rsidR="000D1992" w:rsidRPr="00AE4B6A" w:rsidRDefault="000D1992" w:rsidP="00AE4B6A">
      <w:pPr>
        <w:pStyle w:val="Titel"/>
        <w:jc w:val="left"/>
        <w:rPr>
          <w:rFonts w:cs="Arial"/>
          <w:sz w:val="26"/>
        </w:rPr>
      </w:pPr>
      <w:r w:rsidRPr="00AE4B6A">
        <w:rPr>
          <w:rFonts w:cs="Arial"/>
          <w:sz w:val="26"/>
          <w:lang w:val="en-US"/>
        </w:rPr>
        <w:fldChar w:fldCharType="end"/>
      </w:r>
      <w:r w:rsidRPr="00AE4B6A">
        <w:rPr>
          <w:rFonts w:cs="Arial"/>
          <w:sz w:val="26"/>
        </w:rPr>
        <w:t>A4 – Tabellenverzeichnis</w:t>
      </w:r>
    </w:p>
    <w:p w:rsidR="00997CBB" w:rsidRPr="00040894" w:rsidRDefault="000D1992">
      <w:pPr>
        <w:pStyle w:val="Abbildungsverzeichnis"/>
        <w:tabs>
          <w:tab w:val="right" w:leader="dot" w:pos="8726"/>
        </w:tabs>
        <w:rPr>
          <w:rFonts w:ascii="Calibri" w:hAnsi="Calibri"/>
          <w:noProof/>
          <w:szCs w:val="22"/>
        </w:rPr>
      </w:pPr>
      <w:r w:rsidRPr="00AE4B6A">
        <w:rPr>
          <w:lang w:val="en-US"/>
        </w:rPr>
        <w:fldChar w:fldCharType="begin"/>
      </w:r>
      <w:r w:rsidRPr="000571F4">
        <w:rPr>
          <w:lang w:val="en-US"/>
        </w:rPr>
        <w:instrText xml:space="preserve"> TOC \h \z \c "Tabelle" </w:instrText>
      </w:r>
      <w:r w:rsidRPr="00AE4B6A">
        <w:rPr>
          <w:lang w:val="en-US"/>
        </w:rPr>
        <w:fldChar w:fldCharType="separate"/>
      </w:r>
      <w:hyperlink w:anchor="_Toc501368265" w:history="1">
        <w:r w:rsidR="00997CBB" w:rsidRPr="00A84B0D">
          <w:rPr>
            <w:rStyle w:val="Hyperlink"/>
            <w:noProof/>
          </w:rPr>
          <w:t>Tabelle 1: Tab_SMC-B_ObjSys_001 Liste der Komponenten, an welche dieses Dokument Anforderungen stellt</w:t>
        </w:r>
        <w:r w:rsidR="00997CBB">
          <w:rPr>
            <w:noProof/>
            <w:webHidden/>
          </w:rPr>
          <w:tab/>
        </w:r>
        <w:r w:rsidR="00997CBB">
          <w:rPr>
            <w:noProof/>
            <w:webHidden/>
          </w:rPr>
          <w:fldChar w:fldCharType="begin"/>
        </w:r>
        <w:r w:rsidR="00997CBB">
          <w:rPr>
            <w:noProof/>
            <w:webHidden/>
          </w:rPr>
          <w:instrText xml:space="preserve"> PAGEREF _Toc501368265 \h </w:instrText>
        </w:r>
        <w:r w:rsidR="00997CBB">
          <w:rPr>
            <w:noProof/>
            <w:webHidden/>
          </w:rPr>
        </w:r>
        <w:r w:rsidR="00997CBB">
          <w:rPr>
            <w:noProof/>
            <w:webHidden/>
          </w:rPr>
          <w:fldChar w:fldCharType="separate"/>
        </w:r>
        <w:r w:rsidR="00997CBB">
          <w:rPr>
            <w:noProof/>
            <w:webHidden/>
          </w:rPr>
          <w:t>11</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66" w:history="1">
        <w:r w:rsidR="00997CBB" w:rsidRPr="00A84B0D">
          <w:rPr>
            <w:rStyle w:val="Hyperlink"/>
            <w:noProof/>
          </w:rPr>
          <w:t>Tabelle 2: Tab_SMC-B_ObjSys_117 ATR-Kodierung (Sequenz von oben nach unten)</w:t>
        </w:r>
        <w:r w:rsidR="00997CBB">
          <w:rPr>
            <w:noProof/>
            <w:webHidden/>
          </w:rPr>
          <w:tab/>
        </w:r>
        <w:r w:rsidR="00997CBB">
          <w:rPr>
            <w:noProof/>
            <w:webHidden/>
          </w:rPr>
          <w:fldChar w:fldCharType="begin"/>
        </w:r>
        <w:r w:rsidR="00997CBB">
          <w:rPr>
            <w:noProof/>
            <w:webHidden/>
          </w:rPr>
          <w:instrText xml:space="preserve"> PAGEREF _Toc501368266 \h </w:instrText>
        </w:r>
        <w:r w:rsidR="00997CBB">
          <w:rPr>
            <w:noProof/>
            <w:webHidden/>
          </w:rPr>
        </w:r>
        <w:r w:rsidR="00997CBB">
          <w:rPr>
            <w:noProof/>
            <w:webHidden/>
          </w:rPr>
          <w:fldChar w:fldCharType="separate"/>
        </w:r>
        <w:r w:rsidR="00997CBB">
          <w:rPr>
            <w:noProof/>
            <w:webHidden/>
          </w:rPr>
          <w:t>20</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67" w:history="1">
        <w:r w:rsidR="00997CBB" w:rsidRPr="00A84B0D">
          <w:rPr>
            <w:rStyle w:val="Hyperlink"/>
            <w:noProof/>
          </w:rPr>
          <w:t>Tabelle 3: Tab_SMC-B_ObjSys_002 Initialisierte Attribute von MF</w:t>
        </w:r>
        <w:r w:rsidR="00997CBB">
          <w:rPr>
            <w:noProof/>
            <w:webHidden/>
          </w:rPr>
          <w:tab/>
        </w:r>
        <w:r w:rsidR="00997CBB">
          <w:rPr>
            <w:noProof/>
            <w:webHidden/>
          </w:rPr>
          <w:fldChar w:fldCharType="begin"/>
        </w:r>
        <w:r w:rsidR="00997CBB">
          <w:rPr>
            <w:noProof/>
            <w:webHidden/>
          </w:rPr>
          <w:instrText xml:space="preserve"> PAGEREF _Toc501368267 \h </w:instrText>
        </w:r>
        <w:r w:rsidR="00997CBB">
          <w:rPr>
            <w:noProof/>
            <w:webHidden/>
          </w:rPr>
        </w:r>
        <w:r w:rsidR="00997CBB">
          <w:rPr>
            <w:noProof/>
            <w:webHidden/>
          </w:rPr>
          <w:fldChar w:fldCharType="separate"/>
        </w:r>
        <w:r w:rsidR="00997CBB">
          <w:rPr>
            <w:noProof/>
            <w:webHidden/>
          </w:rPr>
          <w:t>21</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68" w:history="1">
        <w:r w:rsidR="00997CBB" w:rsidRPr="00A84B0D">
          <w:rPr>
            <w:rStyle w:val="Hyperlink"/>
            <w:noProof/>
          </w:rPr>
          <w:t>Tabelle 4: Tab_SMC-B_ObjSys_003 Initialisierte Attribute von MF / EF.ATR</w:t>
        </w:r>
        <w:r w:rsidR="00997CBB">
          <w:rPr>
            <w:noProof/>
            <w:webHidden/>
          </w:rPr>
          <w:tab/>
        </w:r>
        <w:r w:rsidR="00997CBB">
          <w:rPr>
            <w:noProof/>
            <w:webHidden/>
          </w:rPr>
          <w:fldChar w:fldCharType="begin"/>
        </w:r>
        <w:r w:rsidR="00997CBB">
          <w:rPr>
            <w:noProof/>
            <w:webHidden/>
          </w:rPr>
          <w:instrText xml:space="preserve"> PAGEREF _Toc501368268 \h </w:instrText>
        </w:r>
        <w:r w:rsidR="00997CBB">
          <w:rPr>
            <w:noProof/>
            <w:webHidden/>
          </w:rPr>
        </w:r>
        <w:r w:rsidR="00997CBB">
          <w:rPr>
            <w:noProof/>
            <w:webHidden/>
          </w:rPr>
          <w:fldChar w:fldCharType="separate"/>
        </w:r>
        <w:r w:rsidR="00997CBB">
          <w:rPr>
            <w:noProof/>
            <w:webHidden/>
          </w:rPr>
          <w:t>22</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69" w:history="1">
        <w:r w:rsidR="00997CBB" w:rsidRPr="00A84B0D">
          <w:rPr>
            <w:rStyle w:val="Hyperlink"/>
            <w:noProof/>
          </w:rPr>
          <w:t xml:space="preserve">Tabelle 5: Tab_SMC-B_ObjSys_005 Initialisierte </w:t>
        </w:r>
        <w:r w:rsidR="00997CBB" w:rsidRPr="00A84B0D">
          <w:rPr>
            <w:rStyle w:val="Hyperlink"/>
            <w:rFonts w:cs="Arial"/>
            <w:noProof/>
          </w:rPr>
          <w:t xml:space="preserve">Attribute von </w:t>
        </w:r>
        <w:r w:rsidR="00997CBB" w:rsidRPr="00A84B0D">
          <w:rPr>
            <w:rStyle w:val="Hyperlink"/>
            <w:noProof/>
          </w:rPr>
          <w:t>MF</w:t>
        </w:r>
        <w:r w:rsidR="00997CBB" w:rsidRPr="00A84B0D">
          <w:rPr>
            <w:rStyle w:val="Hyperlink"/>
            <w:rFonts w:cs="Arial"/>
            <w:noProof/>
          </w:rPr>
          <w:t xml:space="preserve"> / </w:t>
        </w:r>
        <w:r w:rsidR="00997CBB" w:rsidRPr="00A84B0D">
          <w:rPr>
            <w:rStyle w:val="Hyperlink"/>
            <w:noProof/>
          </w:rPr>
          <w:t>EF.DIR</w:t>
        </w:r>
        <w:r w:rsidR="00997CBB">
          <w:rPr>
            <w:noProof/>
            <w:webHidden/>
          </w:rPr>
          <w:tab/>
        </w:r>
        <w:r w:rsidR="00997CBB">
          <w:rPr>
            <w:noProof/>
            <w:webHidden/>
          </w:rPr>
          <w:fldChar w:fldCharType="begin"/>
        </w:r>
        <w:r w:rsidR="00997CBB">
          <w:rPr>
            <w:noProof/>
            <w:webHidden/>
          </w:rPr>
          <w:instrText xml:space="preserve"> PAGEREF _Toc501368269 \h </w:instrText>
        </w:r>
        <w:r w:rsidR="00997CBB">
          <w:rPr>
            <w:noProof/>
            <w:webHidden/>
          </w:rPr>
        </w:r>
        <w:r w:rsidR="00997CBB">
          <w:rPr>
            <w:noProof/>
            <w:webHidden/>
          </w:rPr>
          <w:fldChar w:fldCharType="separate"/>
        </w:r>
        <w:r w:rsidR="00997CBB">
          <w:rPr>
            <w:noProof/>
            <w:webHidden/>
          </w:rPr>
          <w:t>24</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70" w:history="1">
        <w:r w:rsidR="00997CBB" w:rsidRPr="00A84B0D">
          <w:rPr>
            <w:rStyle w:val="Hyperlink"/>
            <w:noProof/>
            <w:lang w:val="fr-FR"/>
          </w:rPr>
          <w:t xml:space="preserve">Tabelle 6: Tab_SMC-B_ObjSys_006 </w:t>
        </w:r>
        <w:r w:rsidR="00997CBB" w:rsidRPr="00A84B0D">
          <w:rPr>
            <w:rStyle w:val="Hyperlink"/>
            <w:noProof/>
          </w:rPr>
          <w:t xml:space="preserve">Initialisierte </w:t>
        </w:r>
        <w:r w:rsidR="00997CBB" w:rsidRPr="00A84B0D">
          <w:rPr>
            <w:rStyle w:val="Hyperlink"/>
            <w:rFonts w:cs="Arial"/>
            <w:noProof/>
            <w:lang w:val="fr-FR"/>
          </w:rPr>
          <w:t xml:space="preserve">Attribute von </w:t>
        </w:r>
        <w:r w:rsidR="00997CBB" w:rsidRPr="00A84B0D">
          <w:rPr>
            <w:rStyle w:val="Hyperlink"/>
            <w:noProof/>
            <w:lang w:val="fr-FR"/>
          </w:rPr>
          <w:t>MF / EF.GDO</w:t>
        </w:r>
        <w:r w:rsidR="00997CBB">
          <w:rPr>
            <w:noProof/>
            <w:webHidden/>
          </w:rPr>
          <w:tab/>
        </w:r>
        <w:r w:rsidR="00997CBB">
          <w:rPr>
            <w:noProof/>
            <w:webHidden/>
          </w:rPr>
          <w:fldChar w:fldCharType="begin"/>
        </w:r>
        <w:r w:rsidR="00997CBB">
          <w:rPr>
            <w:noProof/>
            <w:webHidden/>
          </w:rPr>
          <w:instrText xml:space="preserve"> PAGEREF _Toc501368270 \h </w:instrText>
        </w:r>
        <w:r w:rsidR="00997CBB">
          <w:rPr>
            <w:noProof/>
            <w:webHidden/>
          </w:rPr>
        </w:r>
        <w:r w:rsidR="00997CBB">
          <w:rPr>
            <w:noProof/>
            <w:webHidden/>
          </w:rPr>
          <w:fldChar w:fldCharType="separate"/>
        </w:r>
        <w:r w:rsidR="00997CBB">
          <w:rPr>
            <w:noProof/>
            <w:webHidden/>
          </w:rPr>
          <w:t>25</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71" w:history="1">
        <w:r w:rsidR="00997CBB" w:rsidRPr="00A84B0D">
          <w:rPr>
            <w:rStyle w:val="Hyperlink"/>
            <w:noProof/>
            <w:lang w:val="fr-FR"/>
          </w:rPr>
          <w:t>Tabelle 7: Tab_SMC-B_ObjSys_107 Personalisierte Attribute von MF / EF.GDO</w:t>
        </w:r>
        <w:r w:rsidR="00997CBB">
          <w:rPr>
            <w:noProof/>
            <w:webHidden/>
          </w:rPr>
          <w:tab/>
        </w:r>
        <w:r w:rsidR="00997CBB">
          <w:rPr>
            <w:noProof/>
            <w:webHidden/>
          </w:rPr>
          <w:fldChar w:fldCharType="begin"/>
        </w:r>
        <w:r w:rsidR="00997CBB">
          <w:rPr>
            <w:noProof/>
            <w:webHidden/>
          </w:rPr>
          <w:instrText xml:space="preserve"> PAGEREF _Toc501368271 \h </w:instrText>
        </w:r>
        <w:r w:rsidR="00997CBB">
          <w:rPr>
            <w:noProof/>
            <w:webHidden/>
          </w:rPr>
        </w:r>
        <w:r w:rsidR="00997CBB">
          <w:rPr>
            <w:noProof/>
            <w:webHidden/>
          </w:rPr>
          <w:fldChar w:fldCharType="separate"/>
        </w:r>
        <w:r w:rsidR="00997CBB">
          <w:rPr>
            <w:noProof/>
            <w:webHidden/>
          </w:rPr>
          <w:t>26</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72" w:history="1">
        <w:r w:rsidR="00997CBB" w:rsidRPr="00A84B0D">
          <w:rPr>
            <w:rStyle w:val="Hyperlink"/>
            <w:noProof/>
          </w:rPr>
          <w:t xml:space="preserve">Tabelle 8: Tab_SMC-B_ObjSys_007 Initialisierte </w:t>
        </w:r>
        <w:r w:rsidR="00997CBB" w:rsidRPr="00A84B0D">
          <w:rPr>
            <w:rStyle w:val="Hyperlink"/>
            <w:rFonts w:cs="Arial"/>
            <w:noProof/>
          </w:rPr>
          <w:t xml:space="preserve">Attribute von </w:t>
        </w:r>
        <w:r w:rsidR="00997CBB" w:rsidRPr="00A84B0D">
          <w:rPr>
            <w:rStyle w:val="Hyperlink"/>
            <w:noProof/>
          </w:rPr>
          <w:t>MF / EF.Version2</w:t>
        </w:r>
        <w:r w:rsidR="00997CBB">
          <w:rPr>
            <w:noProof/>
            <w:webHidden/>
          </w:rPr>
          <w:tab/>
        </w:r>
        <w:r w:rsidR="00997CBB">
          <w:rPr>
            <w:noProof/>
            <w:webHidden/>
          </w:rPr>
          <w:fldChar w:fldCharType="begin"/>
        </w:r>
        <w:r w:rsidR="00997CBB">
          <w:rPr>
            <w:noProof/>
            <w:webHidden/>
          </w:rPr>
          <w:instrText xml:space="preserve"> PAGEREF _Toc501368272 \h </w:instrText>
        </w:r>
        <w:r w:rsidR="00997CBB">
          <w:rPr>
            <w:noProof/>
            <w:webHidden/>
          </w:rPr>
        </w:r>
        <w:r w:rsidR="00997CBB">
          <w:rPr>
            <w:noProof/>
            <w:webHidden/>
          </w:rPr>
          <w:fldChar w:fldCharType="separate"/>
        </w:r>
        <w:r w:rsidR="00997CBB">
          <w:rPr>
            <w:noProof/>
            <w:webHidden/>
          </w:rPr>
          <w:t>27</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73" w:history="1">
        <w:r w:rsidR="00997CBB" w:rsidRPr="00A84B0D">
          <w:rPr>
            <w:rStyle w:val="Hyperlink"/>
            <w:noProof/>
          </w:rPr>
          <w:t>Tabelle 9: Tab_SMC-B_ObjSys_008 Initialisierte Attribute von MF / EF.C.CA_SMC.CS.R2048</w:t>
        </w:r>
        <w:r w:rsidR="00997CBB">
          <w:rPr>
            <w:noProof/>
            <w:webHidden/>
          </w:rPr>
          <w:tab/>
        </w:r>
        <w:r w:rsidR="00997CBB">
          <w:rPr>
            <w:noProof/>
            <w:webHidden/>
          </w:rPr>
          <w:fldChar w:fldCharType="begin"/>
        </w:r>
        <w:r w:rsidR="00997CBB">
          <w:rPr>
            <w:noProof/>
            <w:webHidden/>
          </w:rPr>
          <w:instrText xml:space="preserve"> PAGEREF _Toc501368273 \h </w:instrText>
        </w:r>
        <w:r w:rsidR="00997CBB">
          <w:rPr>
            <w:noProof/>
            <w:webHidden/>
          </w:rPr>
        </w:r>
        <w:r w:rsidR="00997CBB">
          <w:rPr>
            <w:noProof/>
            <w:webHidden/>
          </w:rPr>
          <w:fldChar w:fldCharType="separate"/>
        </w:r>
        <w:r w:rsidR="00997CBB">
          <w:rPr>
            <w:noProof/>
            <w:webHidden/>
          </w:rPr>
          <w:t>28</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74" w:history="1">
        <w:r w:rsidR="00997CBB" w:rsidRPr="00A84B0D">
          <w:rPr>
            <w:rStyle w:val="Hyperlink"/>
            <w:noProof/>
          </w:rPr>
          <w:t>Tabelle 10: Tab_SMC-B_ObjSys_068 Personalisierte Attribute von MF / EF.C.CA_SMC.CS.R2048</w:t>
        </w:r>
        <w:r w:rsidR="00997CBB">
          <w:rPr>
            <w:noProof/>
            <w:webHidden/>
          </w:rPr>
          <w:tab/>
        </w:r>
        <w:r w:rsidR="00997CBB">
          <w:rPr>
            <w:noProof/>
            <w:webHidden/>
          </w:rPr>
          <w:fldChar w:fldCharType="begin"/>
        </w:r>
        <w:r w:rsidR="00997CBB">
          <w:rPr>
            <w:noProof/>
            <w:webHidden/>
          </w:rPr>
          <w:instrText xml:space="preserve"> PAGEREF _Toc501368274 \h </w:instrText>
        </w:r>
        <w:r w:rsidR="00997CBB">
          <w:rPr>
            <w:noProof/>
            <w:webHidden/>
          </w:rPr>
        </w:r>
        <w:r w:rsidR="00997CBB">
          <w:rPr>
            <w:noProof/>
            <w:webHidden/>
          </w:rPr>
          <w:fldChar w:fldCharType="separate"/>
        </w:r>
        <w:r w:rsidR="00997CBB">
          <w:rPr>
            <w:noProof/>
            <w:webHidden/>
          </w:rPr>
          <w:t>29</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75" w:history="1">
        <w:r w:rsidR="00997CBB" w:rsidRPr="00A84B0D">
          <w:rPr>
            <w:rStyle w:val="Hyperlink"/>
            <w:noProof/>
          </w:rPr>
          <w:t>Tabelle 11: Tab_SMC-B_ObjSys_009 Initialisierte Attribute MF / EF.C.CA_SMC.CS.E256</w:t>
        </w:r>
        <w:r w:rsidR="00997CBB">
          <w:rPr>
            <w:noProof/>
            <w:webHidden/>
          </w:rPr>
          <w:tab/>
        </w:r>
        <w:r w:rsidR="00997CBB">
          <w:rPr>
            <w:noProof/>
            <w:webHidden/>
          </w:rPr>
          <w:fldChar w:fldCharType="begin"/>
        </w:r>
        <w:r w:rsidR="00997CBB">
          <w:rPr>
            <w:noProof/>
            <w:webHidden/>
          </w:rPr>
          <w:instrText xml:space="preserve"> PAGEREF _Toc501368275 \h </w:instrText>
        </w:r>
        <w:r w:rsidR="00997CBB">
          <w:rPr>
            <w:noProof/>
            <w:webHidden/>
          </w:rPr>
        </w:r>
        <w:r w:rsidR="00997CBB">
          <w:rPr>
            <w:noProof/>
            <w:webHidden/>
          </w:rPr>
          <w:fldChar w:fldCharType="separate"/>
        </w:r>
        <w:r w:rsidR="00997CBB">
          <w:rPr>
            <w:noProof/>
            <w:webHidden/>
          </w:rPr>
          <w:t>29</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76" w:history="1">
        <w:r w:rsidR="00997CBB" w:rsidRPr="00A84B0D">
          <w:rPr>
            <w:rStyle w:val="Hyperlink"/>
            <w:noProof/>
          </w:rPr>
          <w:t>Tabelle 12: Tab_SMC-B_ObjSys_069 Personalisierte Attribute von MF / EF.C.CA_SMC.CS.E256</w:t>
        </w:r>
        <w:r w:rsidR="00997CBB">
          <w:rPr>
            <w:noProof/>
            <w:webHidden/>
          </w:rPr>
          <w:tab/>
        </w:r>
        <w:r w:rsidR="00997CBB">
          <w:rPr>
            <w:noProof/>
            <w:webHidden/>
          </w:rPr>
          <w:fldChar w:fldCharType="begin"/>
        </w:r>
        <w:r w:rsidR="00997CBB">
          <w:rPr>
            <w:noProof/>
            <w:webHidden/>
          </w:rPr>
          <w:instrText xml:space="preserve"> PAGEREF _Toc501368276 \h </w:instrText>
        </w:r>
        <w:r w:rsidR="00997CBB">
          <w:rPr>
            <w:noProof/>
            <w:webHidden/>
          </w:rPr>
        </w:r>
        <w:r w:rsidR="00997CBB">
          <w:rPr>
            <w:noProof/>
            <w:webHidden/>
          </w:rPr>
          <w:fldChar w:fldCharType="separate"/>
        </w:r>
        <w:r w:rsidR="00997CBB">
          <w:rPr>
            <w:noProof/>
            <w:webHidden/>
          </w:rPr>
          <w:t>30</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77" w:history="1">
        <w:r w:rsidR="00997CBB" w:rsidRPr="00A84B0D">
          <w:rPr>
            <w:rStyle w:val="Hyperlink"/>
            <w:noProof/>
          </w:rPr>
          <w:t>Tabelle 13: (Tab_SMC-B_ObjSys_011) Initialisierte Attribute von MF / EF.C.SMC.AUTR_CVC.R2048</w:t>
        </w:r>
        <w:r w:rsidR="00997CBB">
          <w:rPr>
            <w:noProof/>
            <w:webHidden/>
          </w:rPr>
          <w:tab/>
        </w:r>
        <w:r w:rsidR="00997CBB">
          <w:rPr>
            <w:noProof/>
            <w:webHidden/>
          </w:rPr>
          <w:fldChar w:fldCharType="begin"/>
        </w:r>
        <w:r w:rsidR="00997CBB">
          <w:rPr>
            <w:noProof/>
            <w:webHidden/>
          </w:rPr>
          <w:instrText xml:space="preserve"> PAGEREF _Toc501368277 \h </w:instrText>
        </w:r>
        <w:r w:rsidR="00997CBB">
          <w:rPr>
            <w:noProof/>
            <w:webHidden/>
          </w:rPr>
        </w:r>
        <w:r w:rsidR="00997CBB">
          <w:rPr>
            <w:noProof/>
            <w:webHidden/>
          </w:rPr>
          <w:fldChar w:fldCharType="separate"/>
        </w:r>
        <w:r w:rsidR="00997CBB">
          <w:rPr>
            <w:noProof/>
            <w:webHidden/>
          </w:rPr>
          <w:t>31</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78" w:history="1">
        <w:r w:rsidR="00997CBB" w:rsidRPr="00A84B0D">
          <w:rPr>
            <w:rStyle w:val="Hyperlink"/>
            <w:noProof/>
          </w:rPr>
          <w:t>Tabelle 14: Tab_SMC-B_ObjSys_071 Personalisierte Attribute von MF / EF.C.SMC.AUTR_CVC.R2048</w:t>
        </w:r>
        <w:r w:rsidR="00997CBB">
          <w:rPr>
            <w:noProof/>
            <w:webHidden/>
          </w:rPr>
          <w:tab/>
        </w:r>
        <w:r w:rsidR="00997CBB">
          <w:rPr>
            <w:noProof/>
            <w:webHidden/>
          </w:rPr>
          <w:fldChar w:fldCharType="begin"/>
        </w:r>
        <w:r w:rsidR="00997CBB">
          <w:rPr>
            <w:noProof/>
            <w:webHidden/>
          </w:rPr>
          <w:instrText xml:space="preserve"> PAGEREF _Toc501368278 \h </w:instrText>
        </w:r>
        <w:r w:rsidR="00997CBB">
          <w:rPr>
            <w:noProof/>
            <w:webHidden/>
          </w:rPr>
        </w:r>
        <w:r w:rsidR="00997CBB">
          <w:rPr>
            <w:noProof/>
            <w:webHidden/>
          </w:rPr>
          <w:fldChar w:fldCharType="separate"/>
        </w:r>
        <w:r w:rsidR="00997CBB">
          <w:rPr>
            <w:noProof/>
            <w:webHidden/>
          </w:rPr>
          <w:t>32</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79" w:history="1">
        <w:r w:rsidR="00997CBB" w:rsidRPr="00A84B0D">
          <w:rPr>
            <w:rStyle w:val="Hyperlink"/>
            <w:noProof/>
          </w:rPr>
          <w:t>Tabelle 15: (Tab_SMC-B_ObjSys_012) Initialisierte Attribute von MF / EF.C.SMC.AUTR_CVC.E256</w:t>
        </w:r>
        <w:r w:rsidR="00997CBB">
          <w:rPr>
            <w:noProof/>
            <w:webHidden/>
          </w:rPr>
          <w:tab/>
        </w:r>
        <w:r w:rsidR="00997CBB">
          <w:rPr>
            <w:noProof/>
            <w:webHidden/>
          </w:rPr>
          <w:fldChar w:fldCharType="begin"/>
        </w:r>
        <w:r w:rsidR="00997CBB">
          <w:rPr>
            <w:noProof/>
            <w:webHidden/>
          </w:rPr>
          <w:instrText xml:space="preserve"> PAGEREF _Toc501368279 \h </w:instrText>
        </w:r>
        <w:r w:rsidR="00997CBB">
          <w:rPr>
            <w:noProof/>
            <w:webHidden/>
          </w:rPr>
        </w:r>
        <w:r w:rsidR="00997CBB">
          <w:rPr>
            <w:noProof/>
            <w:webHidden/>
          </w:rPr>
          <w:fldChar w:fldCharType="separate"/>
        </w:r>
        <w:r w:rsidR="00997CBB">
          <w:rPr>
            <w:noProof/>
            <w:webHidden/>
          </w:rPr>
          <w:t>33</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80" w:history="1">
        <w:r w:rsidR="00997CBB" w:rsidRPr="00A84B0D">
          <w:rPr>
            <w:rStyle w:val="Hyperlink"/>
            <w:noProof/>
          </w:rPr>
          <w:t>Tabelle 16: Tab_SMC-B_ObjSys_072 Personalisierte Attribute von MF / EF.C.SMC.AUTR_CVC.E256</w:t>
        </w:r>
        <w:r w:rsidR="00997CBB">
          <w:rPr>
            <w:noProof/>
            <w:webHidden/>
          </w:rPr>
          <w:tab/>
        </w:r>
        <w:r w:rsidR="00997CBB">
          <w:rPr>
            <w:noProof/>
            <w:webHidden/>
          </w:rPr>
          <w:fldChar w:fldCharType="begin"/>
        </w:r>
        <w:r w:rsidR="00997CBB">
          <w:rPr>
            <w:noProof/>
            <w:webHidden/>
          </w:rPr>
          <w:instrText xml:space="preserve"> PAGEREF _Toc501368280 \h </w:instrText>
        </w:r>
        <w:r w:rsidR="00997CBB">
          <w:rPr>
            <w:noProof/>
            <w:webHidden/>
          </w:rPr>
        </w:r>
        <w:r w:rsidR="00997CBB">
          <w:rPr>
            <w:noProof/>
            <w:webHidden/>
          </w:rPr>
          <w:fldChar w:fldCharType="separate"/>
        </w:r>
        <w:r w:rsidR="00997CBB">
          <w:rPr>
            <w:noProof/>
            <w:webHidden/>
          </w:rPr>
          <w:t>34</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81" w:history="1">
        <w:r w:rsidR="00997CBB" w:rsidRPr="00A84B0D">
          <w:rPr>
            <w:rStyle w:val="Hyperlink"/>
            <w:noProof/>
          </w:rPr>
          <w:t>Tabelle 17</w:t>
        </w:r>
        <w:r w:rsidR="00997CBB" w:rsidRPr="00A84B0D">
          <w:rPr>
            <w:rStyle w:val="Hyperlink"/>
            <w:rFonts w:cs="Arial"/>
            <w:noProof/>
          </w:rPr>
          <w:t xml:space="preserve">: (Tab_SMC-B_ObjSys_018) </w:t>
        </w:r>
        <w:r w:rsidR="00997CBB" w:rsidRPr="00A84B0D">
          <w:rPr>
            <w:rStyle w:val="Hyperlink"/>
            <w:noProof/>
          </w:rPr>
          <w:t>Initialisierte Attribute von MF / EF.C.SMC.AUTD_RPE_CVC.E256</w:t>
        </w:r>
        <w:r w:rsidR="00997CBB">
          <w:rPr>
            <w:noProof/>
            <w:webHidden/>
          </w:rPr>
          <w:tab/>
        </w:r>
        <w:r w:rsidR="00997CBB">
          <w:rPr>
            <w:noProof/>
            <w:webHidden/>
          </w:rPr>
          <w:fldChar w:fldCharType="begin"/>
        </w:r>
        <w:r w:rsidR="00997CBB">
          <w:rPr>
            <w:noProof/>
            <w:webHidden/>
          </w:rPr>
          <w:instrText xml:space="preserve"> PAGEREF _Toc501368281 \h </w:instrText>
        </w:r>
        <w:r w:rsidR="00997CBB">
          <w:rPr>
            <w:noProof/>
            <w:webHidden/>
          </w:rPr>
        </w:r>
        <w:r w:rsidR="00997CBB">
          <w:rPr>
            <w:noProof/>
            <w:webHidden/>
          </w:rPr>
          <w:fldChar w:fldCharType="separate"/>
        </w:r>
        <w:r w:rsidR="00997CBB">
          <w:rPr>
            <w:noProof/>
            <w:webHidden/>
          </w:rPr>
          <w:t>34</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82" w:history="1">
        <w:r w:rsidR="00997CBB" w:rsidRPr="00A84B0D">
          <w:rPr>
            <w:rStyle w:val="Hyperlink"/>
            <w:noProof/>
          </w:rPr>
          <w:t>Tabelle 18: Tab_SMC-B_ObjSys_074 Personalisierte Attribute von MF / EF.C.SMC.AUTD_RPE_CVC.E256</w:t>
        </w:r>
        <w:r w:rsidR="00997CBB">
          <w:rPr>
            <w:noProof/>
            <w:webHidden/>
          </w:rPr>
          <w:tab/>
        </w:r>
        <w:r w:rsidR="00997CBB">
          <w:rPr>
            <w:noProof/>
            <w:webHidden/>
          </w:rPr>
          <w:fldChar w:fldCharType="begin"/>
        </w:r>
        <w:r w:rsidR="00997CBB">
          <w:rPr>
            <w:noProof/>
            <w:webHidden/>
          </w:rPr>
          <w:instrText xml:space="preserve"> PAGEREF _Toc501368282 \h </w:instrText>
        </w:r>
        <w:r w:rsidR="00997CBB">
          <w:rPr>
            <w:noProof/>
            <w:webHidden/>
          </w:rPr>
        </w:r>
        <w:r w:rsidR="00997CBB">
          <w:rPr>
            <w:noProof/>
            <w:webHidden/>
          </w:rPr>
          <w:fldChar w:fldCharType="separate"/>
        </w:r>
        <w:r w:rsidR="00997CBB">
          <w:rPr>
            <w:noProof/>
            <w:webHidden/>
          </w:rPr>
          <w:t>36</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83" w:history="1">
        <w:r w:rsidR="00997CBB" w:rsidRPr="00A84B0D">
          <w:rPr>
            <w:rStyle w:val="Hyperlink"/>
            <w:noProof/>
          </w:rPr>
          <w:t>Tabelle 19</w:t>
        </w:r>
        <w:r w:rsidR="00997CBB" w:rsidRPr="00A84B0D">
          <w:rPr>
            <w:rStyle w:val="Hyperlink"/>
            <w:rFonts w:cs="Arial"/>
            <w:noProof/>
          </w:rPr>
          <w:t xml:space="preserve">: Tab_SMC-B_ObjSys_020 </w:t>
        </w:r>
        <w:r w:rsidR="00997CBB" w:rsidRPr="00A84B0D">
          <w:rPr>
            <w:rStyle w:val="Hyperlink"/>
            <w:noProof/>
          </w:rPr>
          <w:t xml:space="preserve">Initialisierte </w:t>
        </w:r>
        <w:r w:rsidR="00997CBB" w:rsidRPr="00A84B0D">
          <w:rPr>
            <w:rStyle w:val="Hyperlink"/>
            <w:rFonts w:cs="Arial"/>
            <w:noProof/>
          </w:rPr>
          <w:t xml:space="preserve">Attribute von </w:t>
        </w:r>
        <w:r w:rsidR="00997CBB" w:rsidRPr="00A84B0D">
          <w:rPr>
            <w:rStyle w:val="Hyperlink"/>
            <w:noProof/>
          </w:rPr>
          <w:t>MF</w:t>
        </w:r>
        <w:r w:rsidR="00997CBB" w:rsidRPr="00A84B0D">
          <w:rPr>
            <w:rStyle w:val="Hyperlink"/>
            <w:rFonts w:cs="Arial"/>
            <w:noProof/>
          </w:rPr>
          <w:t xml:space="preserve"> / </w:t>
        </w:r>
        <w:r w:rsidR="00997CBB" w:rsidRPr="00A84B0D">
          <w:rPr>
            <w:rStyle w:val="Hyperlink"/>
            <w:noProof/>
          </w:rPr>
          <w:t>PIN.SMC</w:t>
        </w:r>
        <w:r w:rsidR="00997CBB">
          <w:rPr>
            <w:noProof/>
            <w:webHidden/>
          </w:rPr>
          <w:tab/>
        </w:r>
        <w:r w:rsidR="00997CBB">
          <w:rPr>
            <w:noProof/>
            <w:webHidden/>
          </w:rPr>
          <w:fldChar w:fldCharType="begin"/>
        </w:r>
        <w:r w:rsidR="00997CBB">
          <w:rPr>
            <w:noProof/>
            <w:webHidden/>
          </w:rPr>
          <w:instrText xml:space="preserve"> PAGEREF _Toc501368283 \h </w:instrText>
        </w:r>
        <w:r w:rsidR="00997CBB">
          <w:rPr>
            <w:noProof/>
            <w:webHidden/>
          </w:rPr>
        </w:r>
        <w:r w:rsidR="00997CBB">
          <w:rPr>
            <w:noProof/>
            <w:webHidden/>
          </w:rPr>
          <w:fldChar w:fldCharType="separate"/>
        </w:r>
        <w:r w:rsidR="00997CBB">
          <w:rPr>
            <w:noProof/>
            <w:webHidden/>
          </w:rPr>
          <w:t>36</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84" w:history="1">
        <w:r w:rsidR="00997CBB" w:rsidRPr="00A84B0D">
          <w:rPr>
            <w:rStyle w:val="Hyperlink"/>
            <w:noProof/>
          </w:rPr>
          <w:t>Tabelle 20: Tab_SMC-B_ObjSys_076 Personalisierte Attribute von MF / PIN.SMC</w:t>
        </w:r>
        <w:r w:rsidR="00997CBB">
          <w:rPr>
            <w:noProof/>
            <w:webHidden/>
          </w:rPr>
          <w:tab/>
        </w:r>
        <w:r w:rsidR="00997CBB">
          <w:rPr>
            <w:noProof/>
            <w:webHidden/>
          </w:rPr>
          <w:fldChar w:fldCharType="begin"/>
        </w:r>
        <w:r w:rsidR="00997CBB">
          <w:rPr>
            <w:noProof/>
            <w:webHidden/>
          </w:rPr>
          <w:instrText xml:space="preserve"> PAGEREF _Toc501368284 \h </w:instrText>
        </w:r>
        <w:r w:rsidR="00997CBB">
          <w:rPr>
            <w:noProof/>
            <w:webHidden/>
          </w:rPr>
        </w:r>
        <w:r w:rsidR="00997CBB">
          <w:rPr>
            <w:noProof/>
            <w:webHidden/>
          </w:rPr>
          <w:fldChar w:fldCharType="separate"/>
        </w:r>
        <w:r w:rsidR="00997CBB">
          <w:rPr>
            <w:noProof/>
            <w:webHidden/>
          </w:rPr>
          <w:t>37</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85" w:history="1">
        <w:r w:rsidR="00997CBB" w:rsidRPr="00A84B0D">
          <w:rPr>
            <w:rStyle w:val="Hyperlink"/>
            <w:noProof/>
          </w:rPr>
          <w:t>Tabelle 21</w:t>
        </w:r>
        <w:r w:rsidR="00997CBB" w:rsidRPr="00A84B0D">
          <w:rPr>
            <w:rStyle w:val="Hyperlink"/>
            <w:rFonts w:cs="Arial"/>
            <w:noProof/>
          </w:rPr>
          <w:t>: Tab_SMC-B_ObjSys_112 Hex-Werte in Zugriffsregel</w:t>
        </w:r>
        <w:r w:rsidR="00997CBB">
          <w:rPr>
            <w:noProof/>
            <w:webHidden/>
          </w:rPr>
          <w:tab/>
        </w:r>
        <w:r w:rsidR="00997CBB">
          <w:rPr>
            <w:noProof/>
            <w:webHidden/>
          </w:rPr>
          <w:fldChar w:fldCharType="begin"/>
        </w:r>
        <w:r w:rsidR="00997CBB">
          <w:rPr>
            <w:noProof/>
            <w:webHidden/>
          </w:rPr>
          <w:instrText xml:space="preserve"> PAGEREF _Toc501368285 \h </w:instrText>
        </w:r>
        <w:r w:rsidR="00997CBB">
          <w:rPr>
            <w:noProof/>
            <w:webHidden/>
          </w:rPr>
        </w:r>
        <w:r w:rsidR="00997CBB">
          <w:rPr>
            <w:noProof/>
            <w:webHidden/>
          </w:rPr>
          <w:fldChar w:fldCharType="separate"/>
        </w:r>
        <w:r w:rsidR="00997CBB">
          <w:rPr>
            <w:noProof/>
            <w:webHidden/>
          </w:rPr>
          <w:t>38</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86" w:history="1">
        <w:r w:rsidR="00997CBB" w:rsidRPr="00A84B0D">
          <w:rPr>
            <w:rStyle w:val="Hyperlink"/>
            <w:rFonts w:cs="Arial"/>
            <w:noProof/>
          </w:rPr>
          <w:t xml:space="preserve">Tabelle 22: Tab_SMC-B_ObjSys_021 </w:t>
        </w:r>
        <w:r w:rsidR="00997CBB" w:rsidRPr="00A84B0D">
          <w:rPr>
            <w:rStyle w:val="Hyperlink"/>
            <w:noProof/>
          </w:rPr>
          <w:t xml:space="preserve">Initialisierte </w:t>
        </w:r>
        <w:r w:rsidR="00997CBB" w:rsidRPr="00A84B0D">
          <w:rPr>
            <w:rStyle w:val="Hyperlink"/>
            <w:rFonts w:cs="Arial"/>
            <w:noProof/>
          </w:rPr>
          <w:t xml:space="preserve">Attribute von </w:t>
        </w:r>
        <w:r w:rsidR="00997CBB" w:rsidRPr="00A84B0D">
          <w:rPr>
            <w:rStyle w:val="Hyperlink"/>
            <w:noProof/>
          </w:rPr>
          <w:t>MF</w:t>
        </w:r>
        <w:r w:rsidR="00997CBB" w:rsidRPr="00A84B0D">
          <w:rPr>
            <w:rStyle w:val="Hyperlink"/>
            <w:rFonts w:cs="Arial"/>
            <w:noProof/>
          </w:rPr>
          <w:t xml:space="preserve"> / </w:t>
        </w:r>
        <w:r w:rsidR="00997CBB" w:rsidRPr="00A84B0D">
          <w:rPr>
            <w:rStyle w:val="Hyperlink"/>
            <w:noProof/>
          </w:rPr>
          <w:t>PrK.SMC.AUTR_CVC.R2048</w:t>
        </w:r>
        <w:r w:rsidR="00997CBB">
          <w:rPr>
            <w:noProof/>
            <w:webHidden/>
          </w:rPr>
          <w:tab/>
        </w:r>
        <w:r w:rsidR="00997CBB">
          <w:rPr>
            <w:noProof/>
            <w:webHidden/>
          </w:rPr>
          <w:fldChar w:fldCharType="begin"/>
        </w:r>
        <w:r w:rsidR="00997CBB">
          <w:rPr>
            <w:noProof/>
            <w:webHidden/>
          </w:rPr>
          <w:instrText xml:space="preserve"> PAGEREF _Toc501368286 \h </w:instrText>
        </w:r>
        <w:r w:rsidR="00997CBB">
          <w:rPr>
            <w:noProof/>
            <w:webHidden/>
          </w:rPr>
        </w:r>
        <w:r w:rsidR="00997CBB">
          <w:rPr>
            <w:noProof/>
            <w:webHidden/>
          </w:rPr>
          <w:fldChar w:fldCharType="separate"/>
        </w:r>
        <w:r w:rsidR="00997CBB">
          <w:rPr>
            <w:noProof/>
            <w:webHidden/>
          </w:rPr>
          <w:t>38</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87" w:history="1">
        <w:r w:rsidR="00997CBB" w:rsidRPr="00A84B0D">
          <w:rPr>
            <w:rStyle w:val="Hyperlink"/>
            <w:noProof/>
          </w:rPr>
          <w:t>Tabelle 23: Tab_SMC-B_ObjSys_077 Personalisierte Attribute von MF / PrK.SMC.AUTR_CVC.R2048</w:t>
        </w:r>
        <w:r w:rsidR="00997CBB">
          <w:rPr>
            <w:noProof/>
            <w:webHidden/>
          </w:rPr>
          <w:tab/>
        </w:r>
        <w:r w:rsidR="00997CBB">
          <w:rPr>
            <w:noProof/>
            <w:webHidden/>
          </w:rPr>
          <w:fldChar w:fldCharType="begin"/>
        </w:r>
        <w:r w:rsidR="00997CBB">
          <w:rPr>
            <w:noProof/>
            <w:webHidden/>
          </w:rPr>
          <w:instrText xml:space="preserve"> PAGEREF _Toc501368287 \h </w:instrText>
        </w:r>
        <w:r w:rsidR="00997CBB">
          <w:rPr>
            <w:noProof/>
            <w:webHidden/>
          </w:rPr>
        </w:r>
        <w:r w:rsidR="00997CBB">
          <w:rPr>
            <w:noProof/>
            <w:webHidden/>
          </w:rPr>
          <w:fldChar w:fldCharType="separate"/>
        </w:r>
        <w:r w:rsidR="00997CBB">
          <w:rPr>
            <w:noProof/>
            <w:webHidden/>
          </w:rPr>
          <w:t>40</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88" w:history="1">
        <w:r w:rsidR="00997CBB" w:rsidRPr="00A84B0D">
          <w:rPr>
            <w:rStyle w:val="Hyperlink"/>
            <w:rFonts w:cs="Arial"/>
            <w:noProof/>
          </w:rPr>
          <w:t xml:space="preserve">Tabelle 24: Tab_SMC-B_ObjSys_022 </w:t>
        </w:r>
        <w:r w:rsidR="00997CBB" w:rsidRPr="00A84B0D">
          <w:rPr>
            <w:rStyle w:val="Hyperlink"/>
            <w:noProof/>
          </w:rPr>
          <w:t xml:space="preserve">Initialisierte </w:t>
        </w:r>
        <w:r w:rsidR="00997CBB" w:rsidRPr="00A84B0D">
          <w:rPr>
            <w:rStyle w:val="Hyperlink"/>
            <w:rFonts w:cs="Arial"/>
            <w:noProof/>
          </w:rPr>
          <w:t xml:space="preserve">Attribute von </w:t>
        </w:r>
        <w:r w:rsidR="00997CBB" w:rsidRPr="00A84B0D">
          <w:rPr>
            <w:rStyle w:val="Hyperlink"/>
            <w:noProof/>
          </w:rPr>
          <w:t>MF</w:t>
        </w:r>
        <w:r w:rsidR="00997CBB" w:rsidRPr="00A84B0D">
          <w:rPr>
            <w:rStyle w:val="Hyperlink"/>
            <w:rFonts w:cs="Arial"/>
            <w:noProof/>
          </w:rPr>
          <w:t xml:space="preserve"> / </w:t>
        </w:r>
        <w:r w:rsidR="00997CBB" w:rsidRPr="00A84B0D">
          <w:rPr>
            <w:rStyle w:val="Hyperlink"/>
            <w:noProof/>
          </w:rPr>
          <w:t>PrK.SMC.AUTR_CVC.E256</w:t>
        </w:r>
        <w:r w:rsidR="00997CBB">
          <w:rPr>
            <w:noProof/>
            <w:webHidden/>
          </w:rPr>
          <w:tab/>
        </w:r>
        <w:r w:rsidR="00997CBB">
          <w:rPr>
            <w:noProof/>
            <w:webHidden/>
          </w:rPr>
          <w:fldChar w:fldCharType="begin"/>
        </w:r>
        <w:r w:rsidR="00997CBB">
          <w:rPr>
            <w:noProof/>
            <w:webHidden/>
          </w:rPr>
          <w:instrText xml:space="preserve"> PAGEREF _Toc501368288 \h </w:instrText>
        </w:r>
        <w:r w:rsidR="00997CBB">
          <w:rPr>
            <w:noProof/>
            <w:webHidden/>
          </w:rPr>
        </w:r>
        <w:r w:rsidR="00997CBB">
          <w:rPr>
            <w:noProof/>
            <w:webHidden/>
          </w:rPr>
          <w:fldChar w:fldCharType="separate"/>
        </w:r>
        <w:r w:rsidR="00997CBB">
          <w:rPr>
            <w:noProof/>
            <w:webHidden/>
          </w:rPr>
          <w:t>41</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89" w:history="1">
        <w:r w:rsidR="00997CBB" w:rsidRPr="00A84B0D">
          <w:rPr>
            <w:rStyle w:val="Hyperlink"/>
            <w:noProof/>
          </w:rPr>
          <w:t>Tabelle 25: Tab_SMC-B_ObjSys_078 Personalisierte Attribute von MF / PrK.SMC.AUTR_CVC.E256</w:t>
        </w:r>
        <w:r w:rsidR="00997CBB">
          <w:rPr>
            <w:noProof/>
            <w:webHidden/>
          </w:rPr>
          <w:tab/>
        </w:r>
        <w:r w:rsidR="00997CBB">
          <w:rPr>
            <w:noProof/>
            <w:webHidden/>
          </w:rPr>
          <w:fldChar w:fldCharType="begin"/>
        </w:r>
        <w:r w:rsidR="00997CBB">
          <w:rPr>
            <w:noProof/>
            <w:webHidden/>
          </w:rPr>
          <w:instrText xml:space="preserve"> PAGEREF _Toc501368289 \h </w:instrText>
        </w:r>
        <w:r w:rsidR="00997CBB">
          <w:rPr>
            <w:noProof/>
            <w:webHidden/>
          </w:rPr>
        </w:r>
        <w:r w:rsidR="00997CBB">
          <w:rPr>
            <w:noProof/>
            <w:webHidden/>
          </w:rPr>
          <w:fldChar w:fldCharType="separate"/>
        </w:r>
        <w:r w:rsidR="00997CBB">
          <w:rPr>
            <w:noProof/>
            <w:webHidden/>
          </w:rPr>
          <w:t>42</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90" w:history="1">
        <w:r w:rsidR="00997CBB" w:rsidRPr="00A84B0D">
          <w:rPr>
            <w:rStyle w:val="Hyperlink"/>
            <w:rFonts w:cs="Arial"/>
            <w:noProof/>
          </w:rPr>
          <w:t xml:space="preserve">Tabelle 26: Tab_SMC-B_ObjSys_028 </w:t>
        </w:r>
        <w:r w:rsidR="00997CBB" w:rsidRPr="00A84B0D">
          <w:rPr>
            <w:rStyle w:val="Hyperlink"/>
            <w:noProof/>
          </w:rPr>
          <w:t xml:space="preserve">Initialisierte </w:t>
        </w:r>
        <w:r w:rsidR="00997CBB" w:rsidRPr="00A84B0D">
          <w:rPr>
            <w:rStyle w:val="Hyperlink"/>
            <w:rFonts w:cs="Arial"/>
            <w:noProof/>
          </w:rPr>
          <w:t xml:space="preserve">Attribute von </w:t>
        </w:r>
        <w:r w:rsidR="00997CBB" w:rsidRPr="00A84B0D">
          <w:rPr>
            <w:rStyle w:val="Hyperlink"/>
            <w:noProof/>
          </w:rPr>
          <w:t>MF</w:t>
        </w:r>
        <w:r w:rsidR="00997CBB" w:rsidRPr="00A84B0D">
          <w:rPr>
            <w:rStyle w:val="Hyperlink"/>
            <w:rFonts w:cs="Arial"/>
            <w:noProof/>
          </w:rPr>
          <w:t xml:space="preserve"> / </w:t>
        </w:r>
        <w:r w:rsidR="00997CBB" w:rsidRPr="00A84B0D">
          <w:rPr>
            <w:rStyle w:val="Hyperlink"/>
            <w:noProof/>
          </w:rPr>
          <w:t>PrK.SMC.AUTD_RPE_CVC.E256</w:t>
        </w:r>
        <w:r w:rsidR="00997CBB">
          <w:rPr>
            <w:noProof/>
            <w:webHidden/>
          </w:rPr>
          <w:tab/>
        </w:r>
        <w:r w:rsidR="00997CBB">
          <w:rPr>
            <w:noProof/>
            <w:webHidden/>
          </w:rPr>
          <w:fldChar w:fldCharType="begin"/>
        </w:r>
        <w:r w:rsidR="00997CBB">
          <w:rPr>
            <w:noProof/>
            <w:webHidden/>
          </w:rPr>
          <w:instrText xml:space="preserve"> PAGEREF _Toc501368290 \h </w:instrText>
        </w:r>
        <w:r w:rsidR="00997CBB">
          <w:rPr>
            <w:noProof/>
            <w:webHidden/>
          </w:rPr>
        </w:r>
        <w:r w:rsidR="00997CBB">
          <w:rPr>
            <w:noProof/>
            <w:webHidden/>
          </w:rPr>
          <w:fldChar w:fldCharType="separate"/>
        </w:r>
        <w:r w:rsidR="00997CBB">
          <w:rPr>
            <w:noProof/>
            <w:webHidden/>
          </w:rPr>
          <w:t>42</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91" w:history="1">
        <w:r w:rsidR="00997CBB" w:rsidRPr="00A84B0D">
          <w:rPr>
            <w:rStyle w:val="Hyperlink"/>
            <w:noProof/>
          </w:rPr>
          <w:t>Tabelle 27: Tab_SMC-B_ObjSys_080 Personalisierte Attribute von MF / PrK.SMC.AUTD_RPE_CVC.E256</w:t>
        </w:r>
        <w:r w:rsidR="00997CBB">
          <w:rPr>
            <w:noProof/>
            <w:webHidden/>
          </w:rPr>
          <w:tab/>
        </w:r>
        <w:r w:rsidR="00997CBB">
          <w:rPr>
            <w:noProof/>
            <w:webHidden/>
          </w:rPr>
          <w:fldChar w:fldCharType="begin"/>
        </w:r>
        <w:r w:rsidR="00997CBB">
          <w:rPr>
            <w:noProof/>
            <w:webHidden/>
          </w:rPr>
          <w:instrText xml:space="preserve"> PAGEREF _Toc501368291 \h </w:instrText>
        </w:r>
        <w:r w:rsidR="00997CBB">
          <w:rPr>
            <w:noProof/>
            <w:webHidden/>
          </w:rPr>
        </w:r>
        <w:r w:rsidR="00997CBB">
          <w:rPr>
            <w:noProof/>
            <w:webHidden/>
          </w:rPr>
          <w:fldChar w:fldCharType="separate"/>
        </w:r>
        <w:r w:rsidR="00997CBB">
          <w:rPr>
            <w:noProof/>
            <w:webHidden/>
          </w:rPr>
          <w:t>44</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92" w:history="1">
        <w:r w:rsidR="00997CBB" w:rsidRPr="00A84B0D">
          <w:rPr>
            <w:rStyle w:val="Hyperlink"/>
            <w:noProof/>
          </w:rPr>
          <w:t>Tabelle 28: Tab_SMC-B_ObjSys_030 Initialisierte Attribute von MF / PuK.RCA.CS.R2048</w:t>
        </w:r>
        <w:r w:rsidR="00997CBB">
          <w:rPr>
            <w:noProof/>
            <w:webHidden/>
          </w:rPr>
          <w:tab/>
        </w:r>
        <w:r w:rsidR="00997CBB">
          <w:rPr>
            <w:noProof/>
            <w:webHidden/>
          </w:rPr>
          <w:fldChar w:fldCharType="begin"/>
        </w:r>
        <w:r w:rsidR="00997CBB">
          <w:rPr>
            <w:noProof/>
            <w:webHidden/>
          </w:rPr>
          <w:instrText xml:space="preserve"> PAGEREF _Toc501368292 \h </w:instrText>
        </w:r>
        <w:r w:rsidR="00997CBB">
          <w:rPr>
            <w:noProof/>
            <w:webHidden/>
          </w:rPr>
        </w:r>
        <w:r w:rsidR="00997CBB">
          <w:rPr>
            <w:noProof/>
            <w:webHidden/>
          </w:rPr>
          <w:fldChar w:fldCharType="separate"/>
        </w:r>
        <w:r w:rsidR="00997CBB">
          <w:rPr>
            <w:noProof/>
            <w:webHidden/>
          </w:rPr>
          <w:t>44</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93" w:history="1">
        <w:r w:rsidR="00997CBB" w:rsidRPr="00A84B0D">
          <w:rPr>
            <w:rStyle w:val="Hyperlink"/>
            <w:noProof/>
          </w:rPr>
          <w:t>Tabelle 29: Tab_SMC-B_ObjSys_118 Personalisierte Attribute von MF / PuK.RCA.CS.R2048 für Testkarten</w:t>
        </w:r>
        <w:r w:rsidR="00997CBB">
          <w:rPr>
            <w:noProof/>
            <w:webHidden/>
          </w:rPr>
          <w:tab/>
        </w:r>
        <w:r w:rsidR="00997CBB">
          <w:rPr>
            <w:noProof/>
            <w:webHidden/>
          </w:rPr>
          <w:fldChar w:fldCharType="begin"/>
        </w:r>
        <w:r w:rsidR="00997CBB">
          <w:rPr>
            <w:noProof/>
            <w:webHidden/>
          </w:rPr>
          <w:instrText xml:space="preserve"> PAGEREF _Toc501368293 \h </w:instrText>
        </w:r>
        <w:r w:rsidR="00997CBB">
          <w:rPr>
            <w:noProof/>
            <w:webHidden/>
          </w:rPr>
        </w:r>
        <w:r w:rsidR="00997CBB">
          <w:rPr>
            <w:noProof/>
            <w:webHidden/>
          </w:rPr>
          <w:fldChar w:fldCharType="separate"/>
        </w:r>
        <w:r w:rsidR="00997CBB">
          <w:rPr>
            <w:noProof/>
            <w:webHidden/>
          </w:rPr>
          <w:t>45</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94" w:history="1">
        <w:r w:rsidR="00997CBB" w:rsidRPr="00A84B0D">
          <w:rPr>
            <w:rStyle w:val="Hyperlink"/>
            <w:noProof/>
          </w:rPr>
          <w:t>Tabelle 30: Tab_SMC-B_ObjSys_031 Initialisierte Attribute von MF / PuK.RCA.CS.E256</w:t>
        </w:r>
        <w:r w:rsidR="00997CBB">
          <w:rPr>
            <w:noProof/>
            <w:webHidden/>
          </w:rPr>
          <w:tab/>
        </w:r>
        <w:r w:rsidR="00997CBB">
          <w:rPr>
            <w:noProof/>
            <w:webHidden/>
          </w:rPr>
          <w:fldChar w:fldCharType="begin"/>
        </w:r>
        <w:r w:rsidR="00997CBB">
          <w:rPr>
            <w:noProof/>
            <w:webHidden/>
          </w:rPr>
          <w:instrText xml:space="preserve"> PAGEREF _Toc501368294 \h </w:instrText>
        </w:r>
        <w:r w:rsidR="00997CBB">
          <w:rPr>
            <w:noProof/>
            <w:webHidden/>
          </w:rPr>
        </w:r>
        <w:r w:rsidR="00997CBB">
          <w:rPr>
            <w:noProof/>
            <w:webHidden/>
          </w:rPr>
          <w:fldChar w:fldCharType="separate"/>
        </w:r>
        <w:r w:rsidR="00997CBB">
          <w:rPr>
            <w:noProof/>
            <w:webHidden/>
          </w:rPr>
          <w:t>46</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95" w:history="1">
        <w:r w:rsidR="00997CBB" w:rsidRPr="00A84B0D">
          <w:rPr>
            <w:rStyle w:val="Hyperlink"/>
            <w:noProof/>
          </w:rPr>
          <w:t>Tabelle 31: Tab_SMC-B_ObjSys_119 Personalisierte Attribute von MF / PuK.RCA.CS.E256 für Testkarten</w:t>
        </w:r>
        <w:r w:rsidR="00997CBB">
          <w:rPr>
            <w:noProof/>
            <w:webHidden/>
          </w:rPr>
          <w:tab/>
        </w:r>
        <w:r w:rsidR="00997CBB">
          <w:rPr>
            <w:noProof/>
            <w:webHidden/>
          </w:rPr>
          <w:fldChar w:fldCharType="begin"/>
        </w:r>
        <w:r w:rsidR="00997CBB">
          <w:rPr>
            <w:noProof/>
            <w:webHidden/>
          </w:rPr>
          <w:instrText xml:space="preserve"> PAGEREF _Toc501368295 \h </w:instrText>
        </w:r>
        <w:r w:rsidR="00997CBB">
          <w:rPr>
            <w:noProof/>
            <w:webHidden/>
          </w:rPr>
        </w:r>
        <w:r w:rsidR="00997CBB">
          <w:rPr>
            <w:noProof/>
            <w:webHidden/>
          </w:rPr>
          <w:fldChar w:fldCharType="separate"/>
        </w:r>
        <w:r w:rsidR="00997CBB">
          <w:rPr>
            <w:noProof/>
            <w:webHidden/>
          </w:rPr>
          <w:t>47</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96" w:history="1">
        <w:r w:rsidR="00997CBB" w:rsidRPr="00A84B0D">
          <w:rPr>
            <w:rStyle w:val="Hyperlink"/>
            <w:noProof/>
          </w:rPr>
          <w:t>Tabelle 32: Tab_SMC-B_ObjSys_063 Initialisierte Attribute von MF / PuK.RCA.ADMINCMS.CS.E256</w:t>
        </w:r>
        <w:r w:rsidR="00997CBB">
          <w:rPr>
            <w:noProof/>
            <w:webHidden/>
          </w:rPr>
          <w:tab/>
        </w:r>
        <w:r w:rsidR="00997CBB">
          <w:rPr>
            <w:noProof/>
            <w:webHidden/>
          </w:rPr>
          <w:fldChar w:fldCharType="begin"/>
        </w:r>
        <w:r w:rsidR="00997CBB">
          <w:rPr>
            <w:noProof/>
            <w:webHidden/>
          </w:rPr>
          <w:instrText xml:space="preserve"> PAGEREF _Toc501368296 \h </w:instrText>
        </w:r>
        <w:r w:rsidR="00997CBB">
          <w:rPr>
            <w:noProof/>
            <w:webHidden/>
          </w:rPr>
        </w:r>
        <w:r w:rsidR="00997CBB">
          <w:rPr>
            <w:noProof/>
            <w:webHidden/>
          </w:rPr>
          <w:fldChar w:fldCharType="separate"/>
        </w:r>
        <w:r w:rsidR="00997CBB">
          <w:rPr>
            <w:noProof/>
            <w:webHidden/>
          </w:rPr>
          <w:t>48</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97" w:history="1">
        <w:r w:rsidR="00997CBB" w:rsidRPr="00A84B0D">
          <w:rPr>
            <w:rStyle w:val="Hyperlink"/>
            <w:noProof/>
          </w:rPr>
          <w:t>Tabelle 33: Tab_SMC-B_ObjSys_083 Personalisierte Attribute von MF / PuK.RCA.ADMINCMS.CS.E256</w:t>
        </w:r>
        <w:r w:rsidR="00997CBB">
          <w:rPr>
            <w:noProof/>
            <w:webHidden/>
          </w:rPr>
          <w:tab/>
        </w:r>
        <w:r w:rsidR="00997CBB">
          <w:rPr>
            <w:noProof/>
            <w:webHidden/>
          </w:rPr>
          <w:fldChar w:fldCharType="begin"/>
        </w:r>
        <w:r w:rsidR="00997CBB">
          <w:rPr>
            <w:noProof/>
            <w:webHidden/>
          </w:rPr>
          <w:instrText xml:space="preserve"> PAGEREF _Toc501368297 \h </w:instrText>
        </w:r>
        <w:r w:rsidR="00997CBB">
          <w:rPr>
            <w:noProof/>
            <w:webHidden/>
          </w:rPr>
        </w:r>
        <w:r w:rsidR="00997CBB">
          <w:rPr>
            <w:noProof/>
            <w:webHidden/>
          </w:rPr>
          <w:fldChar w:fldCharType="separate"/>
        </w:r>
        <w:r w:rsidR="00997CBB">
          <w:rPr>
            <w:noProof/>
            <w:webHidden/>
          </w:rPr>
          <w:t>49</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98" w:history="1">
        <w:r w:rsidR="00997CBB" w:rsidRPr="00A84B0D">
          <w:rPr>
            <w:rStyle w:val="Hyperlink"/>
            <w:noProof/>
          </w:rPr>
          <w:t>Tabelle 34: Tab_SMC-B_ObjSys_033 Initialisierte Attribute von MF / SK.CMS.AES128</w:t>
        </w:r>
        <w:r w:rsidR="00997CBB">
          <w:rPr>
            <w:noProof/>
            <w:webHidden/>
          </w:rPr>
          <w:tab/>
        </w:r>
        <w:r w:rsidR="00997CBB">
          <w:rPr>
            <w:noProof/>
            <w:webHidden/>
          </w:rPr>
          <w:fldChar w:fldCharType="begin"/>
        </w:r>
        <w:r w:rsidR="00997CBB">
          <w:rPr>
            <w:noProof/>
            <w:webHidden/>
          </w:rPr>
          <w:instrText xml:space="preserve"> PAGEREF _Toc501368298 \h </w:instrText>
        </w:r>
        <w:r w:rsidR="00997CBB">
          <w:rPr>
            <w:noProof/>
            <w:webHidden/>
          </w:rPr>
        </w:r>
        <w:r w:rsidR="00997CBB">
          <w:rPr>
            <w:noProof/>
            <w:webHidden/>
          </w:rPr>
          <w:fldChar w:fldCharType="separate"/>
        </w:r>
        <w:r w:rsidR="00997CBB">
          <w:rPr>
            <w:noProof/>
            <w:webHidden/>
          </w:rPr>
          <w:t>50</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299" w:history="1">
        <w:r w:rsidR="00997CBB" w:rsidRPr="00A84B0D">
          <w:rPr>
            <w:rStyle w:val="Hyperlink"/>
            <w:noProof/>
          </w:rPr>
          <w:t>Tabelle 35: Tab_SMC-B_ObjSys_086 Personalisierte Attribute von MF / SK.CMS.AES128</w:t>
        </w:r>
        <w:r w:rsidR="00997CBB">
          <w:rPr>
            <w:noProof/>
            <w:webHidden/>
          </w:rPr>
          <w:tab/>
        </w:r>
        <w:r w:rsidR="00997CBB">
          <w:rPr>
            <w:noProof/>
            <w:webHidden/>
          </w:rPr>
          <w:fldChar w:fldCharType="begin"/>
        </w:r>
        <w:r w:rsidR="00997CBB">
          <w:rPr>
            <w:noProof/>
            <w:webHidden/>
          </w:rPr>
          <w:instrText xml:space="preserve"> PAGEREF _Toc501368299 \h </w:instrText>
        </w:r>
        <w:r w:rsidR="00997CBB">
          <w:rPr>
            <w:noProof/>
            <w:webHidden/>
          </w:rPr>
        </w:r>
        <w:r w:rsidR="00997CBB">
          <w:rPr>
            <w:noProof/>
            <w:webHidden/>
          </w:rPr>
          <w:fldChar w:fldCharType="separate"/>
        </w:r>
        <w:r w:rsidR="00997CBB">
          <w:rPr>
            <w:noProof/>
            <w:webHidden/>
          </w:rPr>
          <w:t>51</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00" w:history="1">
        <w:r w:rsidR="00997CBB" w:rsidRPr="00A84B0D">
          <w:rPr>
            <w:rStyle w:val="Hyperlink"/>
            <w:noProof/>
          </w:rPr>
          <w:t>Tabelle 36: Tab_SMC-B_ObjSys_034 Initialisierte Attribute von MF / SK.CMS.AES256</w:t>
        </w:r>
        <w:r w:rsidR="00997CBB">
          <w:rPr>
            <w:noProof/>
            <w:webHidden/>
          </w:rPr>
          <w:tab/>
        </w:r>
        <w:r w:rsidR="00997CBB">
          <w:rPr>
            <w:noProof/>
            <w:webHidden/>
          </w:rPr>
          <w:fldChar w:fldCharType="begin"/>
        </w:r>
        <w:r w:rsidR="00997CBB">
          <w:rPr>
            <w:noProof/>
            <w:webHidden/>
          </w:rPr>
          <w:instrText xml:space="preserve"> PAGEREF _Toc501368300 \h </w:instrText>
        </w:r>
        <w:r w:rsidR="00997CBB">
          <w:rPr>
            <w:noProof/>
            <w:webHidden/>
          </w:rPr>
        </w:r>
        <w:r w:rsidR="00997CBB">
          <w:rPr>
            <w:noProof/>
            <w:webHidden/>
          </w:rPr>
          <w:fldChar w:fldCharType="separate"/>
        </w:r>
        <w:r w:rsidR="00997CBB">
          <w:rPr>
            <w:noProof/>
            <w:webHidden/>
          </w:rPr>
          <w:t>52</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01" w:history="1">
        <w:r w:rsidR="00997CBB" w:rsidRPr="00A84B0D">
          <w:rPr>
            <w:rStyle w:val="Hyperlink"/>
            <w:noProof/>
          </w:rPr>
          <w:t>Tabelle 37: Tab_SMC-B_ObjSys_087 Personalisierte Attribute von MF / SK.CMS.AES256</w:t>
        </w:r>
        <w:r w:rsidR="00997CBB">
          <w:rPr>
            <w:noProof/>
            <w:webHidden/>
          </w:rPr>
          <w:tab/>
        </w:r>
        <w:r w:rsidR="00997CBB">
          <w:rPr>
            <w:noProof/>
            <w:webHidden/>
          </w:rPr>
          <w:fldChar w:fldCharType="begin"/>
        </w:r>
        <w:r w:rsidR="00997CBB">
          <w:rPr>
            <w:noProof/>
            <w:webHidden/>
          </w:rPr>
          <w:instrText xml:space="preserve"> PAGEREF _Toc501368301 \h </w:instrText>
        </w:r>
        <w:r w:rsidR="00997CBB">
          <w:rPr>
            <w:noProof/>
            <w:webHidden/>
          </w:rPr>
        </w:r>
        <w:r w:rsidR="00997CBB">
          <w:rPr>
            <w:noProof/>
            <w:webHidden/>
          </w:rPr>
          <w:fldChar w:fldCharType="separate"/>
        </w:r>
        <w:r w:rsidR="00997CBB">
          <w:rPr>
            <w:noProof/>
            <w:webHidden/>
          </w:rPr>
          <w:t>52</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02" w:history="1">
        <w:r w:rsidR="00997CBB" w:rsidRPr="00A84B0D">
          <w:rPr>
            <w:rStyle w:val="Hyperlink"/>
            <w:noProof/>
          </w:rPr>
          <w:t xml:space="preserve">Tabelle 38: </w:t>
        </w:r>
        <w:r w:rsidR="00997CBB" w:rsidRPr="00A84B0D">
          <w:rPr>
            <w:rStyle w:val="Hyperlink"/>
            <w:noProof/>
            <w:lang w:val="fr-FR"/>
          </w:rPr>
          <w:t>Tab_SMC-B_ObjSys_113</w:t>
        </w:r>
        <w:r w:rsidR="00997CBB" w:rsidRPr="00A84B0D">
          <w:rPr>
            <w:rStyle w:val="Hyperlink"/>
            <w:noProof/>
          </w:rPr>
          <w:t xml:space="preserve"> Initialisierte Attribute von MF / SK.CUP.AES128</w:t>
        </w:r>
        <w:r w:rsidR="00997CBB">
          <w:rPr>
            <w:noProof/>
            <w:webHidden/>
          </w:rPr>
          <w:tab/>
        </w:r>
        <w:r w:rsidR="00997CBB">
          <w:rPr>
            <w:noProof/>
            <w:webHidden/>
          </w:rPr>
          <w:fldChar w:fldCharType="begin"/>
        </w:r>
        <w:r w:rsidR="00997CBB">
          <w:rPr>
            <w:noProof/>
            <w:webHidden/>
          </w:rPr>
          <w:instrText xml:space="preserve"> PAGEREF _Toc501368302 \h </w:instrText>
        </w:r>
        <w:r w:rsidR="00997CBB">
          <w:rPr>
            <w:noProof/>
            <w:webHidden/>
          </w:rPr>
        </w:r>
        <w:r w:rsidR="00997CBB">
          <w:rPr>
            <w:noProof/>
            <w:webHidden/>
          </w:rPr>
          <w:fldChar w:fldCharType="separate"/>
        </w:r>
        <w:r w:rsidR="00997CBB">
          <w:rPr>
            <w:noProof/>
            <w:webHidden/>
          </w:rPr>
          <w:t>53</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03" w:history="1">
        <w:r w:rsidR="00997CBB" w:rsidRPr="00A84B0D">
          <w:rPr>
            <w:rStyle w:val="Hyperlink"/>
            <w:noProof/>
          </w:rPr>
          <w:t xml:space="preserve">Tabelle 39: </w:t>
        </w:r>
        <w:r w:rsidR="00997CBB" w:rsidRPr="00A84B0D">
          <w:rPr>
            <w:rStyle w:val="Hyperlink"/>
            <w:noProof/>
            <w:lang w:val="fr-FR"/>
          </w:rPr>
          <w:t>Tab_SMC-B_ObjSys_114</w:t>
        </w:r>
        <w:r w:rsidR="00997CBB" w:rsidRPr="00A84B0D">
          <w:rPr>
            <w:rStyle w:val="Hyperlink"/>
            <w:noProof/>
          </w:rPr>
          <w:t xml:space="preserve"> Personalisierte Attribute von MF / SK.CUP.AES128</w:t>
        </w:r>
        <w:r w:rsidR="00997CBB">
          <w:rPr>
            <w:noProof/>
            <w:webHidden/>
          </w:rPr>
          <w:tab/>
        </w:r>
        <w:r w:rsidR="00997CBB">
          <w:rPr>
            <w:noProof/>
            <w:webHidden/>
          </w:rPr>
          <w:fldChar w:fldCharType="begin"/>
        </w:r>
        <w:r w:rsidR="00997CBB">
          <w:rPr>
            <w:noProof/>
            <w:webHidden/>
          </w:rPr>
          <w:instrText xml:space="preserve"> PAGEREF _Toc501368303 \h </w:instrText>
        </w:r>
        <w:r w:rsidR="00997CBB">
          <w:rPr>
            <w:noProof/>
            <w:webHidden/>
          </w:rPr>
        </w:r>
        <w:r w:rsidR="00997CBB">
          <w:rPr>
            <w:noProof/>
            <w:webHidden/>
          </w:rPr>
          <w:fldChar w:fldCharType="separate"/>
        </w:r>
        <w:r w:rsidR="00997CBB">
          <w:rPr>
            <w:noProof/>
            <w:webHidden/>
          </w:rPr>
          <w:t>53</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04" w:history="1">
        <w:r w:rsidR="00997CBB" w:rsidRPr="00A84B0D">
          <w:rPr>
            <w:rStyle w:val="Hyperlink"/>
            <w:noProof/>
          </w:rPr>
          <w:t xml:space="preserve">Tabelle 40: </w:t>
        </w:r>
        <w:r w:rsidR="00997CBB" w:rsidRPr="00A84B0D">
          <w:rPr>
            <w:rStyle w:val="Hyperlink"/>
            <w:noProof/>
            <w:lang w:val="fr-FR"/>
          </w:rPr>
          <w:t>Tab_SMC-B_ObjSys_115</w:t>
        </w:r>
        <w:r w:rsidR="00997CBB" w:rsidRPr="00A84B0D">
          <w:rPr>
            <w:rStyle w:val="Hyperlink"/>
            <w:noProof/>
          </w:rPr>
          <w:t xml:space="preserve"> Initialisierte Attribute von MF / SK.CUP.AES256</w:t>
        </w:r>
        <w:r w:rsidR="00997CBB">
          <w:rPr>
            <w:noProof/>
            <w:webHidden/>
          </w:rPr>
          <w:tab/>
        </w:r>
        <w:r w:rsidR="00997CBB">
          <w:rPr>
            <w:noProof/>
            <w:webHidden/>
          </w:rPr>
          <w:fldChar w:fldCharType="begin"/>
        </w:r>
        <w:r w:rsidR="00997CBB">
          <w:rPr>
            <w:noProof/>
            <w:webHidden/>
          </w:rPr>
          <w:instrText xml:space="preserve"> PAGEREF _Toc501368304 \h </w:instrText>
        </w:r>
        <w:r w:rsidR="00997CBB">
          <w:rPr>
            <w:noProof/>
            <w:webHidden/>
          </w:rPr>
        </w:r>
        <w:r w:rsidR="00997CBB">
          <w:rPr>
            <w:noProof/>
            <w:webHidden/>
          </w:rPr>
          <w:fldChar w:fldCharType="separate"/>
        </w:r>
        <w:r w:rsidR="00997CBB">
          <w:rPr>
            <w:noProof/>
            <w:webHidden/>
          </w:rPr>
          <w:t>54</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05" w:history="1">
        <w:r w:rsidR="00997CBB" w:rsidRPr="00A84B0D">
          <w:rPr>
            <w:rStyle w:val="Hyperlink"/>
            <w:noProof/>
          </w:rPr>
          <w:t xml:space="preserve">Tabelle 41: </w:t>
        </w:r>
        <w:r w:rsidR="00997CBB" w:rsidRPr="00A84B0D">
          <w:rPr>
            <w:rStyle w:val="Hyperlink"/>
            <w:noProof/>
            <w:lang w:val="fr-FR"/>
          </w:rPr>
          <w:t>Tab_SMC-B_ObjSys_116</w:t>
        </w:r>
        <w:r w:rsidR="00997CBB" w:rsidRPr="00A84B0D">
          <w:rPr>
            <w:rStyle w:val="Hyperlink"/>
            <w:noProof/>
          </w:rPr>
          <w:t xml:space="preserve"> Personalisierte Attribute von MF / SK.CUP.AES256</w:t>
        </w:r>
        <w:r w:rsidR="00997CBB">
          <w:rPr>
            <w:noProof/>
            <w:webHidden/>
          </w:rPr>
          <w:tab/>
        </w:r>
        <w:r w:rsidR="00997CBB">
          <w:rPr>
            <w:noProof/>
            <w:webHidden/>
          </w:rPr>
          <w:fldChar w:fldCharType="begin"/>
        </w:r>
        <w:r w:rsidR="00997CBB">
          <w:rPr>
            <w:noProof/>
            <w:webHidden/>
          </w:rPr>
          <w:instrText xml:space="preserve"> PAGEREF _Toc501368305 \h </w:instrText>
        </w:r>
        <w:r w:rsidR="00997CBB">
          <w:rPr>
            <w:noProof/>
            <w:webHidden/>
          </w:rPr>
        </w:r>
        <w:r w:rsidR="00997CBB">
          <w:rPr>
            <w:noProof/>
            <w:webHidden/>
          </w:rPr>
          <w:fldChar w:fldCharType="separate"/>
        </w:r>
        <w:r w:rsidR="00997CBB">
          <w:rPr>
            <w:noProof/>
            <w:webHidden/>
          </w:rPr>
          <w:t>54</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06" w:history="1">
        <w:r w:rsidR="00997CBB" w:rsidRPr="00A84B0D">
          <w:rPr>
            <w:rStyle w:val="Hyperlink"/>
            <w:noProof/>
          </w:rPr>
          <w:t xml:space="preserve">Tabelle 42: Tab_SMC-B_ObjSys_035 Initialisierte </w:t>
        </w:r>
        <w:r w:rsidR="00997CBB" w:rsidRPr="00A84B0D">
          <w:rPr>
            <w:rStyle w:val="Hyperlink"/>
            <w:rFonts w:cs="Arial"/>
            <w:noProof/>
          </w:rPr>
          <w:t xml:space="preserve">Attribute von </w:t>
        </w:r>
        <w:r w:rsidR="00997CBB" w:rsidRPr="00A84B0D">
          <w:rPr>
            <w:rStyle w:val="Hyperlink"/>
            <w:noProof/>
          </w:rPr>
          <w:t>MF</w:t>
        </w:r>
        <w:r w:rsidR="00997CBB" w:rsidRPr="00A84B0D">
          <w:rPr>
            <w:rStyle w:val="Hyperlink"/>
            <w:rFonts w:cs="Arial"/>
            <w:noProof/>
          </w:rPr>
          <w:t xml:space="preserve"> / </w:t>
        </w:r>
        <w:r w:rsidR="00997CBB" w:rsidRPr="00A84B0D">
          <w:rPr>
            <w:rStyle w:val="Hyperlink"/>
            <w:noProof/>
          </w:rPr>
          <w:t>DF.SMA</w:t>
        </w:r>
        <w:r w:rsidR="00997CBB">
          <w:rPr>
            <w:noProof/>
            <w:webHidden/>
          </w:rPr>
          <w:tab/>
        </w:r>
        <w:r w:rsidR="00997CBB">
          <w:rPr>
            <w:noProof/>
            <w:webHidden/>
          </w:rPr>
          <w:fldChar w:fldCharType="begin"/>
        </w:r>
        <w:r w:rsidR="00997CBB">
          <w:rPr>
            <w:noProof/>
            <w:webHidden/>
          </w:rPr>
          <w:instrText xml:space="preserve"> PAGEREF _Toc501368306 \h </w:instrText>
        </w:r>
        <w:r w:rsidR="00997CBB">
          <w:rPr>
            <w:noProof/>
            <w:webHidden/>
          </w:rPr>
        </w:r>
        <w:r w:rsidR="00997CBB">
          <w:rPr>
            <w:noProof/>
            <w:webHidden/>
          </w:rPr>
          <w:fldChar w:fldCharType="separate"/>
        </w:r>
        <w:r w:rsidR="00997CBB">
          <w:rPr>
            <w:noProof/>
            <w:webHidden/>
          </w:rPr>
          <w:t>55</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07" w:history="1">
        <w:r w:rsidR="00997CBB" w:rsidRPr="00A84B0D">
          <w:rPr>
            <w:rStyle w:val="Hyperlink"/>
            <w:noProof/>
          </w:rPr>
          <w:t xml:space="preserve">Tabelle 43: Tab_SMC-B_ObjSys_036 Initialisierte </w:t>
        </w:r>
        <w:r w:rsidR="00997CBB" w:rsidRPr="00A84B0D">
          <w:rPr>
            <w:rStyle w:val="Hyperlink"/>
            <w:rFonts w:cs="Arial"/>
            <w:noProof/>
          </w:rPr>
          <w:t xml:space="preserve">Attribute von </w:t>
        </w:r>
        <w:r w:rsidR="00997CBB" w:rsidRPr="00A84B0D">
          <w:rPr>
            <w:rStyle w:val="Hyperlink"/>
            <w:noProof/>
          </w:rPr>
          <w:t>MF / DF.SMA / EF.SMD</w:t>
        </w:r>
        <w:r w:rsidR="00997CBB">
          <w:rPr>
            <w:noProof/>
            <w:webHidden/>
          </w:rPr>
          <w:tab/>
        </w:r>
        <w:r w:rsidR="00997CBB">
          <w:rPr>
            <w:noProof/>
            <w:webHidden/>
          </w:rPr>
          <w:fldChar w:fldCharType="begin"/>
        </w:r>
        <w:r w:rsidR="00997CBB">
          <w:rPr>
            <w:noProof/>
            <w:webHidden/>
          </w:rPr>
          <w:instrText xml:space="preserve"> PAGEREF _Toc501368307 \h </w:instrText>
        </w:r>
        <w:r w:rsidR="00997CBB">
          <w:rPr>
            <w:noProof/>
            <w:webHidden/>
          </w:rPr>
        </w:r>
        <w:r w:rsidR="00997CBB">
          <w:rPr>
            <w:noProof/>
            <w:webHidden/>
          </w:rPr>
          <w:fldChar w:fldCharType="separate"/>
        </w:r>
        <w:r w:rsidR="00997CBB">
          <w:rPr>
            <w:noProof/>
            <w:webHidden/>
          </w:rPr>
          <w:t>56</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08" w:history="1">
        <w:r w:rsidR="00997CBB" w:rsidRPr="00A84B0D">
          <w:rPr>
            <w:rStyle w:val="Hyperlink"/>
            <w:noProof/>
          </w:rPr>
          <w:t>Tabelle 44: Tab_SMC-B_ObjSys_037 Initialisierte Attribute von MF / DF.SMA / EF.CONF</w:t>
        </w:r>
        <w:r w:rsidR="00997CBB">
          <w:rPr>
            <w:noProof/>
            <w:webHidden/>
          </w:rPr>
          <w:tab/>
        </w:r>
        <w:r w:rsidR="00997CBB">
          <w:rPr>
            <w:noProof/>
            <w:webHidden/>
          </w:rPr>
          <w:fldChar w:fldCharType="begin"/>
        </w:r>
        <w:r w:rsidR="00997CBB">
          <w:rPr>
            <w:noProof/>
            <w:webHidden/>
          </w:rPr>
          <w:instrText xml:space="preserve"> PAGEREF _Toc501368308 \h </w:instrText>
        </w:r>
        <w:r w:rsidR="00997CBB">
          <w:rPr>
            <w:noProof/>
            <w:webHidden/>
          </w:rPr>
        </w:r>
        <w:r w:rsidR="00997CBB">
          <w:rPr>
            <w:noProof/>
            <w:webHidden/>
          </w:rPr>
          <w:fldChar w:fldCharType="separate"/>
        </w:r>
        <w:r w:rsidR="00997CBB">
          <w:rPr>
            <w:noProof/>
            <w:webHidden/>
          </w:rPr>
          <w:t>57</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09" w:history="1">
        <w:r w:rsidR="00997CBB" w:rsidRPr="00A84B0D">
          <w:rPr>
            <w:rStyle w:val="Hyperlink"/>
            <w:noProof/>
          </w:rPr>
          <w:t>Tabelle 45: Tab_SMC-B_ObjSys_038 Initialisierte Attribute von MF / DF.SMA / EF.NET</w:t>
        </w:r>
        <w:r w:rsidR="00997CBB">
          <w:rPr>
            <w:noProof/>
            <w:webHidden/>
          </w:rPr>
          <w:tab/>
        </w:r>
        <w:r w:rsidR="00997CBB">
          <w:rPr>
            <w:noProof/>
            <w:webHidden/>
          </w:rPr>
          <w:fldChar w:fldCharType="begin"/>
        </w:r>
        <w:r w:rsidR="00997CBB">
          <w:rPr>
            <w:noProof/>
            <w:webHidden/>
          </w:rPr>
          <w:instrText xml:space="preserve"> PAGEREF _Toc501368309 \h </w:instrText>
        </w:r>
        <w:r w:rsidR="00997CBB">
          <w:rPr>
            <w:noProof/>
            <w:webHidden/>
          </w:rPr>
        </w:r>
        <w:r w:rsidR="00997CBB">
          <w:rPr>
            <w:noProof/>
            <w:webHidden/>
          </w:rPr>
          <w:fldChar w:fldCharType="separate"/>
        </w:r>
        <w:r w:rsidR="00997CBB">
          <w:rPr>
            <w:noProof/>
            <w:webHidden/>
          </w:rPr>
          <w:t>59</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10" w:history="1">
        <w:r w:rsidR="00997CBB" w:rsidRPr="00A84B0D">
          <w:rPr>
            <w:rStyle w:val="Hyperlink"/>
            <w:noProof/>
            <w:lang w:val="it-IT"/>
          </w:rPr>
          <w:t xml:space="preserve">Tabelle 46: Tab_SMC-B_ObjSys_039 </w:t>
        </w:r>
        <w:r w:rsidR="00997CBB" w:rsidRPr="00A84B0D">
          <w:rPr>
            <w:rStyle w:val="Hyperlink"/>
            <w:noProof/>
          </w:rPr>
          <w:t xml:space="preserve">Initialisierte </w:t>
        </w:r>
        <w:r w:rsidR="00997CBB" w:rsidRPr="00A84B0D">
          <w:rPr>
            <w:rStyle w:val="Hyperlink"/>
            <w:noProof/>
            <w:lang w:val="it-IT"/>
          </w:rPr>
          <w:t>Attribute von MF / DF.SMA / PIN.CONF</w:t>
        </w:r>
        <w:r w:rsidR="00997CBB">
          <w:rPr>
            <w:noProof/>
            <w:webHidden/>
          </w:rPr>
          <w:tab/>
        </w:r>
        <w:r w:rsidR="00997CBB">
          <w:rPr>
            <w:noProof/>
            <w:webHidden/>
          </w:rPr>
          <w:fldChar w:fldCharType="begin"/>
        </w:r>
        <w:r w:rsidR="00997CBB">
          <w:rPr>
            <w:noProof/>
            <w:webHidden/>
          </w:rPr>
          <w:instrText xml:space="preserve"> PAGEREF _Toc501368310 \h </w:instrText>
        </w:r>
        <w:r w:rsidR="00997CBB">
          <w:rPr>
            <w:noProof/>
            <w:webHidden/>
          </w:rPr>
        </w:r>
        <w:r w:rsidR="00997CBB">
          <w:rPr>
            <w:noProof/>
            <w:webHidden/>
          </w:rPr>
          <w:fldChar w:fldCharType="separate"/>
        </w:r>
        <w:r w:rsidR="00997CBB">
          <w:rPr>
            <w:noProof/>
            <w:webHidden/>
          </w:rPr>
          <w:t>60</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11" w:history="1">
        <w:r w:rsidR="00997CBB" w:rsidRPr="00A84B0D">
          <w:rPr>
            <w:rStyle w:val="Hyperlink"/>
            <w:rFonts w:cs="Arial"/>
            <w:noProof/>
          </w:rPr>
          <w:t xml:space="preserve">Tabelle 47: Tab_SMC-B_ObjSys_040 </w:t>
        </w:r>
        <w:r w:rsidR="00997CBB" w:rsidRPr="00A84B0D">
          <w:rPr>
            <w:rStyle w:val="Hyperlink"/>
            <w:noProof/>
          </w:rPr>
          <w:t xml:space="preserve">Initialisierte </w:t>
        </w:r>
        <w:r w:rsidR="00997CBB" w:rsidRPr="00A84B0D">
          <w:rPr>
            <w:rStyle w:val="Hyperlink"/>
            <w:rFonts w:cs="Arial"/>
            <w:noProof/>
          </w:rPr>
          <w:t xml:space="preserve">Attribute von </w:t>
        </w:r>
        <w:r w:rsidR="00997CBB" w:rsidRPr="00A84B0D">
          <w:rPr>
            <w:rStyle w:val="Hyperlink"/>
            <w:noProof/>
          </w:rPr>
          <w:t>MF / DF.ESIGN</w:t>
        </w:r>
        <w:r w:rsidR="00997CBB">
          <w:rPr>
            <w:noProof/>
            <w:webHidden/>
          </w:rPr>
          <w:tab/>
        </w:r>
        <w:r w:rsidR="00997CBB">
          <w:rPr>
            <w:noProof/>
            <w:webHidden/>
          </w:rPr>
          <w:fldChar w:fldCharType="begin"/>
        </w:r>
        <w:r w:rsidR="00997CBB">
          <w:rPr>
            <w:noProof/>
            <w:webHidden/>
          </w:rPr>
          <w:instrText xml:space="preserve"> PAGEREF _Toc501368311 \h </w:instrText>
        </w:r>
        <w:r w:rsidR="00997CBB">
          <w:rPr>
            <w:noProof/>
            <w:webHidden/>
          </w:rPr>
        </w:r>
        <w:r w:rsidR="00997CBB">
          <w:rPr>
            <w:noProof/>
            <w:webHidden/>
          </w:rPr>
          <w:fldChar w:fldCharType="separate"/>
        </w:r>
        <w:r w:rsidR="00997CBB">
          <w:rPr>
            <w:noProof/>
            <w:webHidden/>
          </w:rPr>
          <w:t>63</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12" w:history="1">
        <w:r w:rsidR="00997CBB" w:rsidRPr="00A84B0D">
          <w:rPr>
            <w:rStyle w:val="Hyperlink"/>
            <w:noProof/>
          </w:rPr>
          <w:t>Tabelle 48</w:t>
        </w:r>
        <w:r w:rsidR="00997CBB" w:rsidRPr="00A84B0D">
          <w:rPr>
            <w:rStyle w:val="Hyperlink"/>
            <w:rFonts w:cs="Arial"/>
            <w:noProof/>
          </w:rPr>
          <w:t xml:space="preserve">: Tab_SMC-B_ObjSys_041 </w:t>
        </w:r>
        <w:r w:rsidR="00997CBB" w:rsidRPr="00A84B0D">
          <w:rPr>
            <w:rStyle w:val="Hyperlink"/>
            <w:noProof/>
          </w:rPr>
          <w:t xml:space="preserve">Initialisierte </w:t>
        </w:r>
        <w:r w:rsidR="00997CBB" w:rsidRPr="00A84B0D">
          <w:rPr>
            <w:rStyle w:val="Hyperlink"/>
            <w:rFonts w:cs="Arial"/>
            <w:noProof/>
          </w:rPr>
          <w:t xml:space="preserve">Attribute von </w:t>
        </w:r>
        <w:r w:rsidR="00997CBB" w:rsidRPr="00A84B0D">
          <w:rPr>
            <w:rStyle w:val="Hyperlink"/>
            <w:noProof/>
          </w:rPr>
          <w:t>MF / DF.ESIGN</w:t>
        </w:r>
        <w:r w:rsidR="00997CBB" w:rsidRPr="00A84B0D">
          <w:rPr>
            <w:rStyle w:val="Hyperlink"/>
            <w:rFonts w:cs="Arial"/>
            <w:noProof/>
          </w:rPr>
          <w:t xml:space="preserve"> / </w:t>
        </w:r>
        <w:r w:rsidR="00997CBB" w:rsidRPr="00A84B0D">
          <w:rPr>
            <w:rStyle w:val="Hyperlink"/>
            <w:noProof/>
          </w:rPr>
          <w:t>EF.C.HCI.OSIG.R2048</w:t>
        </w:r>
        <w:r w:rsidR="00997CBB">
          <w:rPr>
            <w:noProof/>
            <w:webHidden/>
          </w:rPr>
          <w:tab/>
        </w:r>
        <w:r w:rsidR="00997CBB">
          <w:rPr>
            <w:noProof/>
            <w:webHidden/>
          </w:rPr>
          <w:fldChar w:fldCharType="begin"/>
        </w:r>
        <w:r w:rsidR="00997CBB">
          <w:rPr>
            <w:noProof/>
            <w:webHidden/>
          </w:rPr>
          <w:instrText xml:space="preserve"> PAGEREF _Toc501368312 \h </w:instrText>
        </w:r>
        <w:r w:rsidR="00997CBB">
          <w:rPr>
            <w:noProof/>
            <w:webHidden/>
          </w:rPr>
        </w:r>
        <w:r w:rsidR="00997CBB">
          <w:rPr>
            <w:noProof/>
            <w:webHidden/>
          </w:rPr>
          <w:fldChar w:fldCharType="separate"/>
        </w:r>
        <w:r w:rsidR="00997CBB">
          <w:rPr>
            <w:noProof/>
            <w:webHidden/>
          </w:rPr>
          <w:t>64</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13" w:history="1">
        <w:r w:rsidR="00997CBB" w:rsidRPr="00A84B0D">
          <w:rPr>
            <w:rStyle w:val="Hyperlink"/>
            <w:noProof/>
          </w:rPr>
          <w:t>Tabelle 49: Tab_SMC-B_ObjSys_092 Personalisierte Attribute von MF / DF.ESIGN</w:t>
        </w:r>
        <w:r w:rsidR="00997CBB" w:rsidRPr="00A84B0D">
          <w:rPr>
            <w:rStyle w:val="Hyperlink"/>
            <w:rFonts w:cs="Arial"/>
            <w:noProof/>
          </w:rPr>
          <w:t xml:space="preserve"> / </w:t>
        </w:r>
        <w:r w:rsidR="00997CBB" w:rsidRPr="00A84B0D">
          <w:rPr>
            <w:rStyle w:val="Hyperlink"/>
            <w:noProof/>
          </w:rPr>
          <w:t>EF.C.HCI.OSIG.R2048</w:t>
        </w:r>
        <w:r w:rsidR="00997CBB">
          <w:rPr>
            <w:noProof/>
            <w:webHidden/>
          </w:rPr>
          <w:tab/>
        </w:r>
        <w:r w:rsidR="00997CBB">
          <w:rPr>
            <w:noProof/>
            <w:webHidden/>
          </w:rPr>
          <w:fldChar w:fldCharType="begin"/>
        </w:r>
        <w:r w:rsidR="00997CBB">
          <w:rPr>
            <w:noProof/>
            <w:webHidden/>
          </w:rPr>
          <w:instrText xml:space="preserve"> PAGEREF _Toc501368313 \h </w:instrText>
        </w:r>
        <w:r w:rsidR="00997CBB">
          <w:rPr>
            <w:noProof/>
            <w:webHidden/>
          </w:rPr>
        </w:r>
        <w:r w:rsidR="00997CBB">
          <w:rPr>
            <w:noProof/>
            <w:webHidden/>
          </w:rPr>
          <w:fldChar w:fldCharType="separate"/>
        </w:r>
        <w:r w:rsidR="00997CBB">
          <w:rPr>
            <w:noProof/>
            <w:webHidden/>
          </w:rPr>
          <w:t>65</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14" w:history="1">
        <w:r w:rsidR="00997CBB" w:rsidRPr="00A84B0D">
          <w:rPr>
            <w:rStyle w:val="Hyperlink"/>
            <w:noProof/>
          </w:rPr>
          <w:t>Tabelle 50</w:t>
        </w:r>
        <w:r w:rsidR="00997CBB" w:rsidRPr="00A84B0D">
          <w:rPr>
            <w:rStyle w:val="Hyperlink"/>
            <w:rFonts w:cs="Arial"/>
            <w:noProof/>
          </w:rPr>
          <w:t xml:space="preserve">: Tab_SMC-B_ObjSys_042 </w:t>
        </w:r>
        <w:r w:rsidR="00997CBB" w:rsidRPr="00A84B0D">
          <w:rPr>
            <w:rStyle w:val="Hyperlink"/>
            <w:noProof/>
          </w:rPr>
          <w:t xml:space="preserve">Initialisierte </w:t>
        </w:r>
        <w:r w:rsidR="00997CBB" w:rsidRPr="00A84B0D">
          <w:rPr>
            <w:rStyle w:val="Hyperlink"/>
            <w:rFonts w:cs="Arial"/>
            <w:noProof/>
          </w:rPr>
          <w:t xml:space="preserve">Attribute von </w:t>
        </w:r>
        <w:r w:rsidR="00997CBB" w:rsidRPr="00A84B0D">
          <w:rPr>
            <w:rStyle w:val="Hyperlink"/>
            <w:noProof/>
          </w:rPr>
          <w:t>MF / DF.ESIGN</w:t>
        </w:r>
        <w:r w:rsidR="00997CBB" w:rsidRPr="00A84B0D">
          <w:rPr>
            <w:rStyle w:val="Hyperlink"/>
            <w:rFonts w:cs="Arial"/>
            <w:noProof/>
          </w:rPr>
          <w:t xml:space="preserve"> / </w:t>
        </w:r>
        <w:r w:rsidR="00997CBB" w:rsidRPr="00A84B0D">
          <w:rPr>
            <w:rStyle w:val="Hyperlink"/>
            <w:noProof/>
          </w:rPr>
          <w:t>EF.C.HCI.AUT.R2048</w:t>
        </w:r>
        <w:r w:rsidR="00997CBB">
          <w:rPr>
            <w:noProof/>
            <w:webHidden/>
          </w:rPr>
          <w:tab/>
        </w:r>
        <w:r w:rsidR="00997CBB">
          <w:rPr>
            <w:noProof/>
            <w:webHidden/>
          </w:rPr>
          <w:fldChar w:fldCharType="begin"/>
        </w:r>
        <w:r w:rsidR="00997CBB">
          <w:rPr>
            <w:noProof/>
            <w:webHidden/>
          </w:rPr>
          <w:instrText xml:space="preserve"> PAGEREF _Toc501368314 \h </w:instrText>
        </w:r>
        <w:r w:rsidR="00997CBB">
          <w:rPr>
            <w:noProof/>
            <w:webHidden/>
          </w:rPr>
        </w:r>
        <w:r w:rsidR="00997CBB">
          <w:rPr>
            <w:noProof/>
            <w:webHidden/>
          </w:rPr>
          <w:fldChar w:fldCharType="separate"/>
        </w:r>
        <w:r w:rsidR="00997CBB">
          <w:rPr>
            <w:noProof/>
            <w:webHidden/>
          </w:rPr>
          <w:t>65</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15" w:history="1">
        <w:r w:rsidR="00997CBB" w:rsidRPr="00A84B0D">
          <w:rPr>
            <w:rStyle w:val="Hyperlink"/>
            <w:noProof/>
          </w:rPr>
          <w:t>Tabelle 51: Tab_SMC-B_ObjSys_094 Personalisierte Attribute von MF / DF.ESIGN</w:t>
        </w:r>
        <w:r w:rsidR="00997CBB" w:rsidRPr="00A84B0D">
          <w:rPr>
            <w:rStyle w:val="Hyperlink"/>
            <w:rFonts w:cs="Arial"/>
            <w:noProof/>
          </w:rPr>
          <w:t xml:space="preserve"> / </w:t>
        </w:r>
        <w:r w:rsidR="00997CBB" w:rsidRPr="00A84B0D">
          <w:rPr>
            <w:rStyle w:val="Hyperlink"/>
            <w:noProof/>
          </w:rPr>
          <w:t>EF.C.HCI.AUT.R2048</w:t>
        </w:r>
        <w:r w:rsidR="00997CBB">
          <w:rPr>
            <w:noProof/>
            <w:webHidden/>
          </w:rPr>
          <w:tab/>
        </w:r>
        <w:r w:rsidR="00997CBB">
          <w:rPr>
            <w:noProof/>
            <w:webHidden/>
          </w:rPr>
          <w:fldChar w:fldCharType="begin"/>
        </w:r>
        <w:r w:rsidR="00997CBB">
          <w:rPr>
            <w:noProof/>
            <w:webHidden/>
          </w:rPr>
          <w:instrText xml:space="preserve"> PAGEREF _Toc501368315 \h </w:instrText>
        </w:r>
        <w:r w:rsidR="00997CBB">
          <w:rPr>
            <w:noProof/>
            <w:webHidden/>
          </w:rPr>
        </w:r>
        <w:r w:rsidR="00997CBB">
          <w:rPr>
            <w:noProof/>
            <w:webHidden/>
          </w:rPr>
          <w:fldChar w:fldCharType="separate"/>
        </w:r>
        <w:r w:rsidR="00997CBB">
          <w:rPr>
            <w:noProof/>
            <w:webHidden/>
          </w:rPr>
          <w:t>67</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16" w:history="1">
        <w:r w:rsidR="00997CBB" w:rsidRPr="00A84B0D">
          <w:rPr>
            <w:rStyle w:val="Hyperlink"/>
            <w:noProof/>
          </w:rPr>
          <w:t>Tabelle 52</w:t>
        </w:r>
        <w:r w:rsidR="00997CBB" w:rsidRPr="00A84B0D">
          <w:rPr>
            <w:rStyle w:val="Hyperlink"/>
            <w:rFonts w:cs="Arial"/>
            <w:noProof/>
          </w:rPr>
          <w:t xml:space="preserve">: Tab_SMC-B_ObjSys_043 </w:t>
        </w:r>
        <w:r w:rsidR="00997CBB" w:rsidRPr="00A84B0D">
          <w:rPr>
            <w:rStyle w:val="Hyperlink"/>
            <w:noProof/>
          </w:rPr>
          <w:t xml:space="preserve">Initialisierte </w:t>
        </w:r>
        <w:r w:rsidR="00997CBB" w:rsidRPr="00A84B0D">
          <w:rPr>
            <w:rStyle w:val="Hyperlink"/>
            <w:rFonts w:cs="Arial"/>
            <w:noProof/>
          </w:rPr>
          <w:t xml:space="preserve">Attribute von </w:t>
        </w:r>
        <w:r w:rsidR="00997CBB" w:rsidRPr="00A84B0D">
          <w:rPr>
            <w:rStyle w:val="Hyperlink"/>
            <w:noProof/>
          </w:rPr>
          <w:t>MF / DF.ESIGN</w:t>
        </w:r>
        <w:r w:rsidR="00997CBB" w:rsidRPr="00A84B0D">
          <w:rPr>
            <w:rStyle w:val="Hyperlink"/>
            <w:rFonts w:cs="Arial"/>
            <w:noProof/>
          </w:rPr>
          <w:t xml:space="preserve"> / </w:t>
        </w:r>
        <w:r w:rsidR="00997CBB" w:rsidRPr="00A84B0D">
          <w:rPr>
            <w:rStyle w:val="Hyperlink"/>
            <w:noProof/>
          </w:rPr>
          <w:t>EF.C.HCI.ENC.R2048</w:t>
        </w:r>
        <w:r w:rsidR="00997CBB">
          <w:rPr>
            <w:noProof/>
            <w:webHidden/>
          </w:rPr>
          <w:tab/>
        </w:r>
        <w:r w:rsidR="00997CBB">
          <w:rPr>
            <w:noProof/>
            <w:webHidden/>
          </w:rPr>
          <w:fldChar w:fldCharType="begin"/>
        </w:r>
        <w:r w:rsidR="00997CBB">
          <w:rPr>
            <w:noProof/>
            <w:webHidden/>
          </w:rPr>
          <w:instrText xml:space="preserve"> PAGEREF _Toc501368316 \h </w:instrText>
        </w:r>
        <w:r w:rsidR="00997CBB">
          <w:rPr>
            <w:noProof/>
            <w:webHidden/>
          </w:rPr>
        </w:r>
        <w:r w:rsidR="00997CBB">
          <w:rPr>
            <w:noProof/>
            <w:webHidden/>
          </w:rPr>
          <w:fldChar w:fldCharType="separate"/>
        </w:r>
        <w:r w:rsidR="00997CBB">
          <w:rPr>
            <w:noProof/>
            <w:webHidden/>
          </w:rPr>
          <w:t>67</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17" w:history="1">
        <w:r w:rsidR="00997CBB" w:rsidRPr="00A84B0D">
          <w:rPr>
            <w:rStyle w:val="Hyperlink"/>
            <w:noProof/>
          </w:rPr>
          <w:t>Tabelle 53: Tab_SMC-B_ObjSys_096 Personalisierte Attribute von MF / DF.ESIGN</w:t>
        </w:r>
        <w:r w:rsidR="00997CBB" w:rsidRPr="00A84B0D">
          <w:rPr>
            <w:rStyle w:val="Hyperlink"/>
            <w:rFonts w:cs="Arial"/>
            <w:noProof/>
          </w:rPr>
          <w:t xml:space="preserve"> / </w:t>
        </w:r>
        <w:r w:rsidR="00997CBB" w:rsidRPr="00A84B0D">
          <w:rPr>
            <w:rStyle w:val="Hyperlink"/>
            <w:noProof/>
          </w:rPr>
          <w:t>EF.C.HCI.ENC.R2048</w:t>
        </w:r>
        <w:r w:rsidR="00997CBB">
          <w:rPr>
            <w:noProof/>
            <w:webHidden/>
          </w:rPr>
          <w:tab/>
        </w:r>
        <w:r w:rsidR="00997CBB">
          <w:rPr>
            <w:noProof/>
            <w:webHidden/>
          </w:rPr>
          <w:fldChar w:fldCharType="begin"/>
        </w:r>
        <w:r w:rsidR="00997CBB">
          <w:rPr>
            <w:noProof/>
            <w:webHidden/>
          </w:rPr>
          <w:instrText xml:space="preserve"> PAGEREF _Toc501368317 \h </w:instrText>
        </w:r>
        <w:r w:rsidR="00997CBB">
          <w:rPr>
            <w:noProof/>
            <w:webHidden/>
          </w:rPr>
        </w:r>
        <w:r w:rsidR="00997CBB">
          <w:rPr>
            <w:noProof/>
            <w:webHidden/>
          </w:rPr>
          <w:fldChar w:fldCharType="separate"/>
        </w:r>
        <w:r w:rsidR="00997CBB">
          <w:rPr>
            <w:noProof/>
            <w:webHidden/>
          </w:rPr>
          <w:t>68</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18" w:history="1">
        <w:r w:rsidR="00997CBB" w:rsidRPr="00A84B0D">
          <w:rPr>
            <w:rStyle w:val="Hyperlink"/>
            <w:rFonts w:cs="Arial"/>
            <w:noProof/>
          </w:rPr>
          <w:t xml:space="preserve">Tabelle 54: Tab_SMC-B_ObjSys_044 </w:t>
        </w:r>
        <w:r w:rsidR="00997CBB" w:rsidRPr="00A84B0D">
          <w:rPr>
            <w:rStyle w:val="Hyperlink"/>
            <w:noProof/>
          </w:rPr>
          <w:t xml:space="preserve">Initialisierte </w:t>
        </w:r>
        <w:r w:rsidR="00997CBB" w:rsidRPr="00A84B0D">
          <w:rPr>
            <w:rStyle w:val="Hyperlink"/>
            <w:rFonts w:cs="Arial"/>
            <w:noProof/>
          </w:rPr>
          <w:t xml:space="preserve">Attribute von </w:t>
        </w:r>
        <w:r w:rsidR="00997CBB" w:rsidRPr="00A84B0D">
          <w:rPr>
            <w:rStyle w:val="Hyperlink"/>
            <w:noProof/>
          </w:rPr>
          <w:t>MF / DF.ESIGN</w:t>
        </w:r>
        <w:r w:rsidR="00997CBB" w:rsidRPr="00A84B0D">
          <w:rPr>
            <w:rStyle w:val="Hyperlink"/>
            <w:rFonts w:cs="Arial"/>
            <w:noProof/>
          </w:rPr>
          <w:t xml:space="preserve"> / </w:t>
        </w:r>
        <w:r w:rsidR="00997CBB" w:rsidRPr="00A84B0D">
          <w:rPr>
            <w:rStyle w:val="Hyperlink"/>
            <w:noProof/>
          </w:rPr>
          <w:t>PrK.HCI.OSIG.R2048</w:t>
        </w:r>
        <w:r w:rsidR="00997CBB">
          <w:rPr>
            <w:noProof/>
            <w:webHidden/>
          </w:rPr>
          <w:tab/>
        </w:r>
        <w:r w:rsidR="00997CBB">
          <w:rPr>
            <w:noProof/>
            <w:webHidden/>
          </w:rPr>
          <w:fldChar w:fldCharType="begin"/>
        </w:r>
        <w:r w:rsidR="00997CBB">
          <w:rPr>
            <w:noProof/>
            <w:webHidden/>
          </w:rPr>
          <w:instrText xml:space="preserve"> PAGEREF _Toc501368318 \h </w:instrText>
        </w:r>
        <w:r w:rsidR="00997CBB">
          <w:rPr>
            <w:noProof/>
            <w:webHidden/>
          </w:rPr>
        </w:r>
        <w:r w:rsidR="00997CBB">
          <w:rPr>
            <w:noProof/>
            <w:webHidden/>
          </w:rPr>
          <w:fldChar w:fldCharType="separate"/>
        </w:r>
        <w:r w:rsidR="00997CBB">
          <w:rPr>
            <w:noProof/>
            <w:webHidden/>
          </w:rPr>
          <w:t>68</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19" w:history="1">
        <w:r w:rsidR="00997CBB" w:rsidRPr="00A84B0D">
          <w:rPr>
            <w:rStyle w:val="Hyperlink"/>
            <w:noProof/>
          </w:rPr>
          <w:t>Tabelle 55: Tab_SMC-B_ObjSys_100 Personalisierte Attribute von MF / DF.ESIGN</w:t>
        </w:r>
        <w:r w:rsidR="00997CBB" w:rsidRPr="00A84B0D">
          <w:rPr>
            <w:rStyle w:val="Hyperlink"/>
            <w:rFonts w:cs="Arial"/>
            <w:noProof/>
          </w:rPr>
          <w:t xml:space="preserve"> / </w:t>
        </w:r>
        <w:r w:rsidR="00997CBB" w:rsidRPr="00A84B0D">
          <w:rPr>
            <w:rStyle w:val="Hyperlink"/>
            <w:noProof/>
          </w:rPr>
          <w:t>PrK.HCI.OSIG.R2048</w:t>
        </w:r>
        <w:r w:rsidR="00997CBB">
          <w:rPr>
            <w:noProof/>
            <w:webHidden/>
          </w:rPr>
          <w:tab/>
        </w:r>
        <w:r w:rsidR="00997CBB">
          <w:rPr>
            <w:noProof/>
            <w:webHidden/>
          </w:rPr>
          <w:fldChar w:fldCharType="begin"/>
        </w:r>
        <w:r w:rsidR="00997CBB">
          <w:rPr>
            <w:noProof/>
            <w:webHidden/>
          </w:rPr>
          <w:instrText xml:space="preserve"> PAGEREF _Toc501368319 \h </w:instrText>
        </w:r>
        <w:r w:rsidR="00997CBB">
          <w:rPr>
            <w:noProof/>
            <w:webHidden/>
          </w:rPr>
        </w:r>
        <w:r w:rsidR="00997CBB">
          <w:rPr>
            <w:noProof/>
            <w:webHidden/>
          </w:rPr>
          <w:fldChar w:fldCharType="separate"/>
        </w:r>
        <w:r w:rsidR="00997CBB">
          <w:rPr>
            <w:noProof/>
            <w:webHidden/>
          </w:rPr>
          <w:t>70</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20" w:history="1">
        <w:r w:rsidR="00997CBB" w:rsidRPr="00A84B0D">
          <w:rPr>
            <w:rStyle w:val="Hyperlink"/>
            <w:noProof/>
          </w:rPr>
          <w:t>Tabelle 56</w:t>
        </w:r>
        <w:r w:rsidR="00997CBB" w:rsidRPr="00A84B0D">
          <w:rPr>
            <w:rStyle w:val="Hyperlink"/>
            <w:rFonts w:cs="Arial"/>
            <w:noProof/>
          </w:rPr>
          <w:t xml:space="preserve">: Tab_SMC-B_ObjSys_047 </w:t>
        </w:r>
        <w:r w:rsidR="00997CBB" w:rsidRPr="00A84B0D">
          <w:rPr>
            <w:rStyle w:val="Hyperlink"/>
            <w:noProof/>
          </w:rPr>
          <w:t xml:space="preserve">Initialisierte </w:t>
        </w:r>
        <w:r w:rsidR="00997CBB" w:rsidRPr="00A84B0D">
          <w:rPr>
            <w:rStyle w:val="Hyperlink"/>
            <w:rFonts w:cs="Arial"/>
            <w:noProof/>
          </w:rPr>
          <w:t xml:space="preserve">Attribute von </w:t>
        </w:r>
        <w:r w:rsidR="00997CBB" w:rsidRPr="00A84B0D">
          <w:rPr>
            <w:rStyle w:val="Hyperlink"/>
            <w:noProof/>
          </w:rPr>
          <w:t>MF / DF.ESIGN</w:t>
        </w:r>
        <w:r w:rsidR="00997CBB" w:rsidRPr="00A84B0D">
          <w:rPr>
            <w:rStyle w:val="Hyperlink"/>
            <w:rFonts w:cs="Arial"/>
            <w:noProof/>
          </w:rPr>
          <w:t xml:space="preserve"> / </w:t>
        </w:r>
        <w:r w:rsidR="00997CBB" w:rsidRPr="00A84B0D">
          <w:rPr>
            <w:rStyle w:val="Hyperlink"/>
            <w:noProof/>
          </w:rPr>
          <w:t>PrK.HCI.AUT.R2048</w:t>
        </w:r>
        <w:r w:rsidR="00997CBB">
          <w:rPr>
            <w:noProof/>
            <w:webHidden/>
          </w:rPr>
          <w:tab/>
        </w:r>
        <w:r w:rsidR="00997CBB">
          <w:rPr>
            <w:noProof/>
            <w:webHidden/>
          </w:rPr>
          <w:fldChar w:fldCharType="begin"/>
        </w:r>
        <w:r w:rsidR="00997CBB">
          <w:rPr>
            <w:noProof/>
            <w:webHidden/>
          </w:rPr>
          <w:instrText xml:space="preserve"> PAGEREF _Toc501368320 \h </w:instrText>
        </w:r>
        <w:r w:rsidR="00997CBB">
          <w:rPr>
            <w:noProof/>
            <w:webHidden/>
          </w:rPr>
        </w:r>
        <w:r w:rsidR="00997CBB">
          <w:rPr>
            <w:noProof/>
            <w:webHidden/>
          </w:rPr>
          <w:fldChar w:fldCharType="separate"/>
        </w:r>
        <w:r w:rsidR="00997CBB">
          <w:rPr>
            <w:noProof/>
            <w:webHidden/>
          </w:rPr>
          <w:t>70</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21" w:history="1">
        <w:r w:rsidR="00997CBB" w:rsidRPr="00A84B0D">
          <w:rPr>
            <w:rStyle w:val="Hyperlink"/>
            <w:noProof/>
          </w:rPr>
          <w:t>Tabelle 57: Tab_SMC-B_ObjSys_103 Personalisierte Attribute von MF / DF.ESIGN</w:t>
        </w:r>
        <w:r w:rsidR="00997CBB" w:rsidRPr="00A84B0D">
          <w:rPr>
            <w:rStyle w:val="Hyperlink"/>
            <w:rFonts w:cs="Arial"/>
            <w:noProof/>
          </w:rPr>
          <w:t xml:space="preserve"> / </w:t>
        </w:r>
        <w:r w:rsidR="00997CBB" w:rsidRPr="00A84B0D">
          <w:rPr>
            <w:rStyle w:val="Hyperlink"/>
            <w:noProof/>
          </w:rPr>
          <w:t>PrK.HCI.AUT.R2048</w:t>
        </w:r>
        <w:r w:rsidR="00997CBB">
          <w:rPr>
            <w:noProof/>
            <w:webHidden/>
          </w:rPr>
          <w:tab/>
        </w:r>
        <w:r w:rsidR="00997CBB">
          <w:rPr>
            <w:noProof/>
            <w:webHidden/>
          </w:rPr>
          <w:fldChar w:fldCharType="begin"/>
        </w:r>
        <w:r w:rsidR="00997CBB">
          <w:rPr>
            <w:noProof/>
            <w:webHidden/>
          </w:rPr>
          <w:instrText xml:space="preserve"> PAGEREF _Toc501368321 \h </w:instrText>
        </w:r>
        <w:r w:rsidR="00997CBB">
          <w:rPr>
            <w:noProof/>
            <w:webHidden/>
          </w:rPr>
        </w:r>
        <w:r w:rsidR="00997CBB">
          <w:rPr>
            <w:noProof/>
            <w:webHidden/>
          </w:rPr>
          <w:fldChar w:fldCharType="separate"/>
        </w:r>
        <w:r w:rsidR="00997CBB">
          <w:rPr>
            <w:noProof/>
            <w:webHidden/>
          </w:rPr>
          <w:t>71</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22" w:history="1">
        <w:r w:rsidR="00997CBB" w:rsidRPr="00A84B0D">
          <w:rPr>
            <w:rStyle w:val="Hyperlink"/>
            <w:noProof/>
          </w:rPr>
          <w:t xml:space="preserve">Tabelle 58: Tab_SMC-B_ObjSys_050 Initialisierte </w:t>
        </w:r>
        <w:r w:rsidR="00997CBB" w:rsidRPr="00A84B0D">
          <w:rPr>
            <w:rStyle w:val="Hyperlink"/>
            <w:rFonts w:cs="Arial"/>
            <w:noProof/>
          </w:rPr>
          <w:t xml:space="preserve">Attribute von </w:t>
        </w:r>
        <w:r w:rsidR="00997CBB" w:rsidRPr="00A84B0D">
          <w:rPr>
            <w:rStyle w:val="Hyperlink"/>
            <w:noProof/>
          </w:rPr>
          <w:t>MF / DF.ESIGN</w:t>
        </w:r>
        <w:r w:rsidR="00997CBB" w:rsidRPr="00A84B0D">
          <w:rPr>
            <w:rStyle w:val="Hyperlink"/>
            <w:rFonts w:cs="Arial"/>
            <w:noProof/>
          </w:rPr>
          <w:t xml:space="preserve"> / </w:t>
        </w:r>
        <w:r w:rsidR="00997CBB" w:rsidRPr="00A84B0D">
          <w:rPr>
            <w:rStyle w:val="Hyperlink"/>
            <w:noProof/>
          </w:rPr>
          <w:t>PrK.HCI.ENC.R2048</w:t>
        </w:r>
        <w:r w:rsidR="00997CBB">
          <w:rPr>
            <w:noProof/>
            <w:webHidden/>
          </w:rPr>
          <w:tab/>
        </w:r>
        <w:r w:rsidR="00997CBB">
          <w:rPr>
            <w:noProof/>
            <w:webHidden/>
          </w:rPr>
          <w:fldChar w:fldCharType="begin"/>
        </w:r>
        <w:r w:rsidR="00997CBB">
          <w:rPr>
            <w:noProof/>
            <w:webHidden/>
          </w:rPr>
          <w:instrText xml:space="preserve"> PAGEREF _Toc501368322 \h </w:instrText>
        </w:r>
        <w:r w:rsidR="00997CBB">
          <w:rPr>
            <w:noProof/>
            <w:webHidden/>
          </w:rPr>
        </w:r>
        <w:r w:rsidR="00997CBB">
          <w:rPr>
            <w:noProof/>
            <w:webHidden/>
          </w:rPr>
          <w:fldChar w:fldCharType="separate"/>
        </w:r>
        <w:r w:rsidR="00997CBB">
          <w:rPr>
            <w:noProof/>
            <w:webHidden/>
          </w:rPr>
          <w:t>71</w:t>
        </w:r>
        <w:r w:rsidR="00997CBB">
          <w:rPr>
            <w:noProof/>
            <w:webHidden/>
          </w:rPr>
          <w:fldChar w:fldCharType="end"/>
        </w:r>
      </w:hyperlink>
    </w:p>
    <w:p w:rsidR="00997CBB" w:rsidRPr="00040894" w:rsidRDefault="007B2A84">
      <w:pPr>
        <w:pStyle w:val="Abbildungsverzeichnis"/>
        <w:tabs>
          <w:tab w:val="right" w:leader="dot" w:pos="8726"/>
        </w:tabs>
        <w:rPr>
          <w:rFonts w:ascii="Calibri" w:hAnsi="Calibri"/>
          <w:noProof/>
          <w:szCs w:val="22"/>
        </w:rPr>
      </w:pPr>
      <w:hyperlink w:anchor="_Toc501368323" w:history="1">
        <w:r w:rsidR="00997CBB" w:rsidRPr="00A84B0D">
          <w:rPr>
            <w:rStyle w:val="Hyperlink"/>
            <w:noProof/>
          </w:rPr>
          <w:t>Tabelle 59: Tab_SMC-B_ObjSys_106 Personalisierte Attribute von MF / DF.ESIGN</w:t>
        </w:r>
        <w:r w:rsidR="00997CBB" w:rsidRPr="00A84B0D">
          <w:rPr>
            <w:rStyle w:val="Hyperlink"/>
            <w:rFonts w:cs="Arial"/>
            <w:noProof/>
          </w:rPr>
          <w:t xml:space="preserve"> / </w:t>
        </w:r>
        <w:r w:rsidR="00997CBB" w:rsidRPr="00A84B0D">
          <w:rPr>
            <w:rStyle w:val="Hyperlink"/>
            <w:noProof/>
          </w:rPr>
          <w:t>PrK.HCI.ENC.R2048</w:t>
        </w:r>
        <w:r w:rsidR="00997CBB">
          <w:rPr>
            <w:noProof/>
            <w:webHidden/>
          </w:rPr>
          <w:tab/>
        </w:r>
        <w:r w:rsidR="00997CBB">
          <w:rPr>
            <w:noProof/>
            <w:webHidden/>
          </w:rPr>
          <w:fldChar w:fldCharType="begin"/>
        </w:r>
        <w:r w:rsidR="00997CBB">
          <w:rPr>
            <w:noProof/>
            <w:webHidden/>
          </w:rPr>
          <w:instrText xml:space="preserve"> PAGEREF _Toc501368323 \h </w:instrText>
        </w:r>
        <w:r w:rsidR="00997CBB">
          <w:rPr>
            <w:noProof/>
            <w:webHidden/>
          </w:rPr>
        </w:r>
        <w:r w:rsidR="00997CBB">
          <w:rPr>
            <w:noProof/>
            <w:webHidden/>
          </w:rPr>
          <w:fldChar w:fldCharType="separate"/>
        </w:r>
        <w:r w:rsidR="00997CBB">
          <w:rPr>
            <w:noProof/>
            <w:webHidden/>
          </w:rPr>
          <w:t>73</w:t>
        </w:r>
        <w:r w:rsidR="00997CBB">
          <w:rPr>
            <w:noProof/>
            <w:webHidden/>
          </w:rPr>
          <w:fldChar w:fldCharType="end"/>
        </w:r>
      </w:hyperlink>
    </w:p>
    <w:p w:rsidR="000A73B5" w:rsidRPr="00AE4B6A" w:rsidRDefault="000D1992" w:rsidP="00AE4B6A">
      <w:pPr>
        <w:pStyle w:val="Titel"/>
        <w:jc w:val="left"/>
        <w:rPr>
          <w:rFonts w:cs="Arial"/>
          <w:sz w:val="26"/>
        </w:rPr>
      </w:pPr>
      <w:r w:rsidRPr="00AE4B6A">
        <w:rPr>
          <w:rFonts w:cs="Arial"/>
          <w:sz w:val="26"/>
          <w:lang w:val="en-US"/>
        </w:rPr>
        <w:fldChar w:fldCharType="end"/>
      </w:r>
      <w:r w:rsidRPr="00AE4B6A">
        <w:rPr>
          <w:rFonts w:cs="Arial"/>
          <w:sz w:val="26"/>
        </w:rPr>
        <w:t>A5</w:t>
      </w:r>
      <w:r w:rsidR="000A73B5" w:rsidRPr="00AE4B6A">
        <w:rPr>
          <w:rFonts w:cs="Arial"/>
          <w:sz w:val="26"/>
        </w:rPr>
        <w:t xml:space="preserve"> - Referenzierte Dokumente</w:t>
      </w:r>
      <w:bookmarkEnd w:id="494"/>
    </w:p>
    <w:p w:rsidR="00C22C26" w:rsidRPr="00AE4B6A" w:rsidRDefault="00C22C26" w:rsidP="00AE4B6A">
      <w:pPr>
        <w:pStyle w:val="Titel"/>
        <w:jc w:val="left"/>
        <w:rPr>
          <w:rFonts w:cs="Arial"/>
          <w:sz w:val="24"/>
        </w:rPr>
      </w:pPr>
      <w:r w:rsidRPr="00AE4B6A">
        <w:rPr>
          <w:rFonts w:cs="Arial"/>
          <w:sz w:val="24"/>
        </w:rPr>
        <w:t>A5.1 - Dokumente der gematik</w:t>
      </w:r>
    </w:p>
    <w:p w:rsidR="00C22C26" w:rsidRPr="000571F4" w:rsidRDefault="00350EB0" w:rsidP="00C22C26">
      <w:pPr>
        <w:pStyle w:val="gemStandard"/>
        <w:rPr>
          <w:szCs w:val="22"/>
        </w:rPr>
      </w:pPr>
      <w:r w:rsidRPr="000571F4">
        <w:rPr>
          <w:szCs w:val="22"/>
        </w:rPr>
        <w:t>Die nachfolgende Tabelle enthält die Bezeichnung der in dem vorliegenden Dokument referenzierten Dokumente der gematik zur Telematikinfrastruktur. Version und Stand der referenzierten Dokumente sind daher in der nachfolgenden Tabelle nicht aufgeführt. Deren zu diesem Dokument passende jeweils gültige Versionen sind in den von der gematik veröffentlichten Produkttypsteckbriefen enthalten, in denen die vorliegende Version aufgeführt wird.</w:t>
      </w:r>
    </w:p>
    <w:p w:rsidR="00DC3E8D" w:rsidRPr="000571F4" w:rsidRDefault="00DC3E8D" w:rsidP="00C22C26">
      <w:pPr>
        <w:pStyle w:val="gemStandard"/>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1"/>
        <w:gridCol w:w="5993"/>
      </w:tblGrid>
      <w:tr w:rsidR="000A73B5" w:rsidRPr="000571F4" w:rsidTr="002D359D">
        <w:trPr>
          <w:tblHeader/>
        </w:trPr>
        <w:tc>
          <w:tcPr>
            <w:tcW w:w="2851" w:type="dxa"/>
            <w:shd w:val="clear" w:color="auto" w:fill="E0E0E0"/>
          </w:tcPr>
          <w:p w:rsidR="000A73B5" w:rsidRPr="000571F4" w:rsidRDefault="000A73B5" w:rsidP="00730479">
            <w:pPr>
              <w:pStyle w:val="gemtabohne"/>
              <w:rPr>
                <w:b/>
                <w:sz w:val="20"/>
              </w:rPr>
            </w:pPr>
            <w:r w:rsidRPr="000571F4">
              <w:rPr>
                <w:b/>
                <w:sz w:val="20"/>
              </w:rPr>
              <w:t>[Quelle]</w:t>
            </w:r>
          </w:p>
        </w:tc>
        <w:tc>
          <w:tcPr>
            <w:tcW w:w="5993" w:type="dxa"/>
            <w:shd w:val="clear" w:color="auto" w:fill="E0E0E0"/>
          </w:tcPr>
          <w:p w:rsidR="000A73B5" w:rsidRPr="000571F4" w:rsidRDefault="000A73B5" w:rsidP="00730479">
            <w:pPr>
              <w:pStyle w:val="gemtabohne"/>
              <w:rPr>
                <w:b/>
                <w:sz w:val="20"/>
              </w:rPr>
            </w:pPr>
            <w:r w:rsidRPr="000571F4">
              <w:rPr>
                <w:b/>
                <w:sz w:val="20"/>
              </w:rPr>
              <w:t>Herausgeber (Erscheinungsdatum): Titel</w:t>
            </w:r>
          </w:p>
        </w:tc>
      </w:tr>
      <w:tr w:rsidR="0029387E" w:rsidRPr="000571F4" w:rsidTr="002D359D">
        <w:tc>
          <w:tcPr>
            <w:tcW w:w="2851" w:type="dxa"/>
            <w:shd w:val="clear" w:color="auto" w:fill="auto"/>
          </w:tcPr>
          <w:p w:rsidR="0029387E" w:rsidRPr="000571F4" w:rsidRDefault="0029387E" w:rsidP="00730479">
            <w:pPr>
              <w:pStyle w:val="gemtabohne"/>
              <w:rPr>
                <w:rFonts w:cs="Arial"/>
                <w:sz w:val="20"/>
              </w:rPr>
            </w:pPr>
            <w:bookmarkStart w:id="495" w:name="dHPC_P1"/>
            <w:bookmarkStart w:id="496" w:name="qgemSpecCOS"/>
            <w:r w:rsidRPr="000571F4">
              <w:rPr>
                <w:rFonts w:cs="Arial"/>
                <w:sz w:val="20"/>
              </w:rPr>
              <w:t>[gemSpec_COS]</w:t>
            </w:r>
            <w:bookmarkEnd w:id="495"/>
            <w:bookmarkEnd w:id="496"/>
          </w:p>
        </w:tc>
        <w:tc>
          <w:tcPr>
            <w:tcW w:w="5993" w:type="dxa"/>
            <w:shd w:val="clear" w:color="auto" w:fill="auto"/>
          </w:tcPr>
          <w:p w:rsidR="0029387E" w:rsidRPr="000571F4" w:rsidRDefault="005B13CE" w:rsidP="00730479">
            <w:pPr>
              <w:pStyle w:val="gemtabohne"/>
              <w:rPr>
                <w:rFonts w:cs="Arial"/>
                <w:sz w:val="20"/>
              </w:rPr>
            </w:pPr>
            <w:r w:rsidRPr="000571F4">
              <w:rPr>
                <w:rFonts w:cs="Arial"/>
                <w:sz w:val="20"/>
              </w:rPr>
              <w:t xml:space="preserve">gematik: </w:t>
            </w:r>
            <w:r w:rsidR="0029387E" w:rsidRPr="000571F4">
              <w:rPr>
                <w:rFonts w:cs="Arial"/>
                <w:sz w:val="20"/>
              </w:rPr>
              <w:t xml:space="preserve">Spezifikation </w:t>
            </w:r>
            <w:r w:rsidRPr="000571F4">
              <w:rPr>
                <w:rFonts w:cs="Arial"/>
                <w:sz w:val="20"/>
              </w:rPr>
              <w:t>des Card Operating System (</w:t>
            </w:r>
            <w:r w:rsidR="0029387E" w:rsidRPr="000571F4">
              <w:rPr>
                <w:rFonts w:cs="Arial"/>
                <w:sz w:val="20"/>
              </w:rPr>
              <w:t>COS</w:t>
            </w:r>
            <w:r w:rsidRPr="000571F4">
              <w:rPr>
                <w:rFonts w:cs="Arial"/>
                <w:sz w:val="20"/>
              </w:rPr>
              <w:t>)</w:t>
            </w:r>
            <w:r w:rsidR="0029387E" w:rsidRPr="000571F4">
              <w:rPr>
                <w:rFonts w:cs="Arial"/>
                <w:sz w:val="20"/>
              </w:rPr>
              <w:t xml:space="preserve"> </w:t>
            </w:r>
            <w:r w:rsidRPr="000571F4">
              <w:rPr>
                <w:rFonts w:cs="Arial"/>
                <w:sz w:val="20"/>
              </w:rPr>
              <w:br/>
              <w:t>(e</w:t>
            </w:r>
            <w:r w:rsidR="0029387E" w:rsidRPr="000571F4">
              <w:rPr>
                <w:rFonts w:cs="Arial"/>
                <w:sz w:val="20"/>
              </w:rPr>
              <w:t>lektrische Schnittstelle</w:t>
            </w:r>
            <w:r w:rsidRPr="000571F4">
              <w:rPr>
                <w:rFonts w:cs="Arial"/>
                <w:sz w:val="20"/>
              </w:rPr>
              <w:t>)</w:t>
            </w:r>
          </w:p>
        </w:tc>
      </w:tr>
      <w:tr w:rsidR="00A96D3F" w:rsidRPr="000571F4" w:rsidTr="002D359D">
        <w:tc>
          <w:tcPr>
            <w:tcW w:w="2851" w:type="dxa"/>
            <w:shd w:val="clear" w:color="auto" w:fill="auto"/>
          </w:tcPr>
          <w:p w:rsidR="00A96D3F" w:rsidRPr="008240E6" w:rsidRDefault="00A96D3F" w:rsidP="004E4203">
            <w:pPr>
              <w:pStyle w:val="gemtab11ptAbstand"/>
              <w:rPr>
                <w:sz w:val="20"/>
              </w:rPr>
            </w:pPr>
            <w:bookmarkStart w:id="497" w:name="qgemSpec_Karten_Fach_TIP"/>
            <w:r w:rsidRPr="008240E6">
              <w:rPr>
                <w:sz w:val="20"/>
              </w:rPr>
              <w:t>[gemSpec_Karten_Fach_TIP]</w:t>
            </w:r>
            <w:bookmarkEnd w:id="497"/>
          </w:p>
        </w:tc>
        <w:tc>
          <w:tcPr>
            <w:tcW w:w="5993" w:type="dxa"/>
            <w:shd w:val="clear" w:color="auto" w:fill="auto"/>
          </w:tcPr>
          <w:p w:rsidR="00A96D3F" w:rsidRPr="008240E6" w:rsidRDefault="006F1F31" w:rsidP="004E4203">
            <w:pPr>
              <w:pStyle w:val="gemtab11ptAbstand"/>
              <w:rPr>
                <w:sz w:val="20"/>
              </w:rPr>
            </w:pPr>
            <w:r w:rsidRPr="008240E6">
              <w:rPr>
                <w:rFonts w:cs="Arial"/>
                <w:sz w:val="20"/>
              </w:rPr>
              <w:t xml:space="preserve">gematik: </w:t>
            </w:r>
            <w:r w:rsidR="001565DF" w:rsidRPr="008240E6">
              <w:rPr>
                <w:sz w:val="20"/>
              </w:rPr>
              <w:t>Befüllvorschriften für die Plattformanteile der Karten der TI</w:t>
            </w:r>
          </w:p>
        </w:tc>
      </w:tr>
      <w:tr w:rsidR="002D359D" w:rsidRPr="000571F4" w:rsidTr="002D359D">
        <w:tc>
          <w:tcPr>
            <w:tcW w:w="2851" w:type="dxa"/>
            <w:shd w:val="clear" w:color="auto" w:fill="auto"/>
          </w:tcPr>
          <w:p w:rsidR="002D359D" w:rsidRPr="000571F4" w:rsidRDefault="002D359D" w:rsidP="006F2B03">
            <w:pPr>
              <w:pStyle w:val="gemtab11ptAbstand"/>
              <w:rPr>
                <w:sz w:val="20"/>
              </w:rPr>
            </w:pPr>
            <w:bookmarkStart w:id="498" w:name="qgemSpec_PINPUK_TI"/>
            <w:r w:rsidRPr="000571F4">
              <w:rPr>
                <w:sz w:val="20"/>
              </w:rPr>
              <w:t>[gemSpec_PINPUK_TI]</w:t>
            </w:r>
            <w:bookmarkEnd w:id="498"/>
          </w:p>
        </w:tc>
        <w:tc>
          <w:tcPr>
            <w:tcW w:w="5993" w:type="dxa"/>
            <w:shd w:val="clear" w:color="auto" w:fill="auto"/>
          </w:tcPr>
          <w:p w:rsidR="002D359D" w:rsidRPr="000571F4" w:rsidRDefault="006F1F31" w:rsidP="006F2B03">
            <w:pPr>
              <w:pStyle w:val="gemtab11ptAbstand"/>
              <w:rPr>
                <w:sz w:val="20"/>
              </w:rPr>
            </w:pPr>
            <w:r w:rsidRPr="000571F4">
              <w:rPr>
                <w:rFonts w:cs="Arial"/>
                <w:sz w:val="20"/>
              </w:rPr>
              <w:t xml:space="preserve">gematik: </w:t>
            </w:r>
            <w:r w:rsidR="002D359D" w:rsidRPr="000571F4">
              <w:rPr>
                <w:sz w:val="20"/>
              </w:rPr>
              <w:t>Übergreifende Spezifikation PIN/PUK-Policy für Smartcards der Telematikinfrastruktur</w:t>
            </w:r>
          </w:p>
        </w:tc>
      </w:tr>
      <w:tr w:rsidR="002D359D" w:rsidRPr="000571F4" w:rsidTr="002D359D">
        <w:tc>
          <w:tcPr>
            <w:tcW w:w="2851" w:type="dxa"/>
            <w:shd w:val="clear" w:color="auto" w:fill="auto"/>
          </w:tcPr>
          <w:p w:rsidR="002D359D" w:rsidRPr="000571F4" w:rsidRDefault="002D359D" w:rsidP="001A1715">
            <w:pPr>
              <w:pStyle w:val="gemtab11ptAbstand"/>
              <w:rPr>
                <w:rFonts w:eastAsia="Times New Roman"/>
                <w:sz w:val="20"/>
                <w:szCs w:val="22"/>
              </w:rPr>
            </w:pPr>
            <w:bookmarkStart w:id="499" w:name="Referenzierung"/>
            <w:bookmarkStart w:id="500" w:name="qgemSpec_OID"/>
            <w:r w:rsidRPr="000571F4">
              <w:rPr>
                <w:sz w:val="20"/>
              </w:rPr>
              <w:t>[gemSpec_OID</w:t>
            </w:r>
            <w:bookmarkEnd w:id="499"/>
            <w:bookmarkEnd w:id="500"/>
            <w:r w:rsidRPr="000571F4">
              <w:rPr>
                <w:sz w:val="20"/>
              </w:rPr>
              <w:t>]</w:t>
            </w:r>
          </w:p>
        </w:tc>
        <w:tc>
          <w:tcPr>
            <w:tcW w:w="5993" w:type="dxa"/>
            <w:shd w:val="clear" w:color="auto" w:fill="auto"/>
          </w:tcPr>
          <w:p w:rsidR="002D359D" w:rsidRPr="000571F4" w:rsidRDefault="002D359D" w:rsidP="001A1715">
            <w:pPr>
              <w:pStyle w:val="gemtab11ptAbstand"/>
              <w:rPr>
                <w:sz w:val="20"/>
              </w:rPr>
            </w:pPr>
            <w:r w:rsidRPr="000571F4">
              <w:rPr>
                <w:sz w:val="20"/>
              </w:rPr>
              <w:t>gematik: Spezifikation Festlegung von OIDs</w:t>
            </w:r>
          </w:p>
        </w:tc>
      </w:tr>
      <w:tr w:rsidR="002D359D" w:rsidRPr="000571F4" w:rsidTr="002D359D">
        <w:tc>
          <w:tcPr>
            <w:tcW w:w="2851" w:type="dxa"/>
            <w:shd w:val="clear" w:color="auto" w:fill="auto"/>
          </w:tcPr>
          <w:p w:rsidR="002D359D" w:rsidRPr="00E01BDF" w:rsidRDefault="002D359D" w:rsidP="001A1715">
            <w:pPr>
              <w:pStyle w:val="gemtab11ptAbstand"/>
              <w:rPr>
                <w:sz w:val="20"/>
              </w:rPr>
            </w:pPr>
            <w:bookmarkStart w:id="501" w:name="qgemSpec_PKI"/>
            <w:r w:rsidRPr="00E01BDF">
              <w:rPr>
                <w:sz w:val="20"/>
              </w:rPr>
              <w:t>[gemSpec_PKI</w:t>
            </w:r>
            <w:bookmarkEnd w:id="501"/>
            <w:r w:rsidRPr="00E01BDF">
              <w:rPr>
                <w:sz w:val="20"/>
              </w:rPr>
              <w:t>]</w:t>
            </w:r>
          </w:p>
        </w:tc>
        <w:tc>
          <w:tcPr>
            <w:tcW w:w="5993" w:type="dxa"/>
            <w:shd w:val="clear" w:color="auto" w:fill="auto"/>
          </w:tcPr>
          <w:p w:rsidR="002D359D" w:rsidRPr="000571F4" w:rsidRDefault="002D359D" w:rsidP="001A1715">
            <w:pPr>
              <w:pStyle w:val="gemtab11ptAbstand"/>
              <w:rPr>
                <w:sz w:val="20"/>
              </w:rPr>
            </w:pPr>
            <w:r w:rsidRPr="000571F4">
              <w:rPr>
                <w:sz w:val="20"/>
              </w:rPr>
              <w:t>gematik: Übergreifende Spezifikation Spezifikation PKI</w:t>
            </w:r>
          </w:p>
        </w:tc>
      </w:tr>
      <w:tr w:rsidR="00B40C86" w:rsidRPr="000571F4" w:rsidTr="002D359D">
        <w:tc>
          <w:tcPr>
            <w:tcW w:w="2851" w:type="dxa"/>
            <w:shd w:val="clear" w:color="auto" w:fill="auto"/>
          </w:tcPr>
          <w:p w:rsidR="00B40C86" w:rsidRPr="008240E6" w:rsidRDefault="00B40C86" w:rsidP="007A76C8">
            <w:pPr>
              <w:pStyle w:val="gemtab11ptAbstand"/>
              <w:rPr>
                <w:rFonts w:eastAsia="Times New Roman"/>
                <w:sz w:val="20"/>
              </w:rPr>
            </w:pPr>
            <w:bookmarkStart w:id="502" w:name="qgemSpec_CVC_Root"/>
            <w:r w:rsidRPr="008240E6">
              <w:rPr>
                <w:sz w:val="20"/>
              </w:rPr>
              <w:lastRenderedPageBreak/>
              <w:t>[gemSpec_CVC_Root</w:t>
            </w:r>
            <w:bookmarkEnd w:id="502"/>
            <w:r w:rsidRPr="008240E6">
              <w:rPr>
                <w:sz w:val="20"/>
              </w:rPr>
              <w:t>]</w:t>
            </w:r>
          </w:p>
        </w:tc>
        <w:tc>
          <w:tcPr>
            <w:tcW w:w="5993" w:type="dxa"/>
            <w:shd w:val="clear" w:color="auto" w:fill="auto"/>
          </w:tcPr>
          <w:p w:rsidR="00B40C86" w:rsidRPr="008240E6" w:rsidRDefault="001565DF" w:rsidP="007A76C8">
            <w:pPr>
              <w:pStyle w:val="gemtab11ptAbstand"/>
              <w:rPr>
                <w:sz w:val="20"/>
              </w:rPr>
            </w:pPr>
            <w:r w:rsidRPr="008240E6">
              <w:rPr>
                <w:sz w:val="20"/>
              </w:rPr>
              <w:t>g</w:t>
            </w:r>
            <w:r w:rsidR="00B40C86" w:rsidRPr="008240E6">
              <w:rPr>
                <w:sz w:val="20"/>
              </w:rPr>
              <w:t>ematik: Spezifikation CVC - Root</w:t>
            </w:r>
          </w:p>
        </w:tc>
      </w:tr>
      <w:tr w:rsidR="00B40C86" w:rsidRPr="000571F4" w:rsidTr="002D359D">
        <w:tc>
          <w:tcPr>
            <w:tcW w:w="2851" w:type="dxa"/>
            <w:shd w:val="clear" w:color="auto" w:fill="auto"/>
          </w:tcPr>
          <w:p w:rsidR="00B40C86" w:rsidRPr="008240E6" w:rsidRDefault="00B40C86" w:rsidP="00BD22C8">
            <w:pPr>
              <w:pStyle w:val="gemtab11ptAbstand"/>
              <w:rPr>
                <w:rFonts w:eastAsia="Times New Roman"/>
                <w:sz w:val="20"/>
              </w:rPr>
            </w:pPr>
            <w:bookmarkStart w:id="503" w:name="qgemSpec_CVC_TSP"/>
            <w:r w:rsidRPr="008240E6">
              <w:rPr>
                <w:rFonts w:eastAsia="Times New Roman"/>
                <w:sz w:val="20"/>
              </w:rPr>
              <w:t>[gemSpec_CVC_TSP</w:t>
            </w:r>
            <w:bookmarkEnd w:id="503"/>
            <w:r w:rsidRPr="008240E6">
              <w:rPr>
                <w:rFonts w:eastAsia="Times New Roman"/>
                <w:sz w:val="20"/>
              </w:rPr>
              <w:t>]</w:t>
            </w:r>
          </w:p>
        </w:tc>
        <w:tc>
          <w:tcPr>
            <w:tcW w:w="5993" w:type="dxa"/>
            <w:shd w:val="clear" w:color="auto" w:fill="auto"/>
          </w:tcPr>
          <w:p w:rsidR="00B40C86" w:rsidRPr="008240E6" w:rsidRDefault="00B40C86" w:rsidP="00BD22C8">
            <w:pPr>
              <w:pStyle w:val="gemtab11ptAbstand"/>
              <w:rPr>
                <w:sz w:val="20"/>
              </w:rPr>
            </w:pPr>
            <w:r w:rsidRPr="008240E6">
              <w:rPr>
                <w:sz w:val="20"/>
              </w:rPr>
              <w:t xml:space="preserve">gematik: </w:t>
            </w:r>
            <w:r w:rsidR="001565DF" w:rsidRPr="008240E6">
              <w:rPr>
                <w:sz w:val="20"/>
              </w:rPr>
              <w:t>Spezifikation Trust Service Provider CVC</w:t>
            </w:r>
          </w:p>
        </w:tc>
      </w:tr>
      <w:tr w:rsidR="00B40C86" w:rsidRPr="000571F4" w:rsidTr="002D359D">
        <w:tc>
          <w:tcPr>
            <w:tcW w:w="2851" w:type="dxa"/>
            <w:shd w:val="clear" w:color="auto" w:fill="auto"/>
          </w:tcPr>
          <w:p w:rsidR="00B40C86" w:rsidRPr="00E01BDF" w:rsidRDefault="00B40C86" w:rsidP="001A1715">
            <w:pPr>
              <w:pStyle w:val="gemtab11ptAbstand"/>
              <w:rPr>
                <w:sz w:val="20"/>
              </w:rPr>
            </w:pPr>
            <w:bookmarkStart w:id="504" w:name="qgemSpec_Krypt"/>
            <w:r w:rsidRPr="00E01BDF">
              <w:rPr>
                <w:sz w:val="20"/>
              </w:rPr>
              <w:t>[gemSpec_Krypt</w:t>
            </w:r>
            <w:bookmarkEnd w:id="504"/>
            <w:r w:rsidRPr="00E01BDF">
              <w:rPr>
                <w:sz w:val="20"/>
              </w:rPr>
              <w:t>]</w:t>
            </w:r>
          </w:p>
        </w:tc>
        <w:tc>
          <w:tcPr>
            <w:tcW w:w="5993" w:type="dxa"/>
            <w:shd w:val="clear" w:color="auto" w:fill="auto"/>
          </w:tcPr>
          <w:p w:rsidR="00B40C86" w:rsidRPr="000571F4" w:rsidRDefault="00B40C86" w:rsidP="001A1715">
            <w:pPr>
              <w:pStyle w:val="gemtab11ptAbstand"/>
              <w:rPr>
                <w:sz w:val="20"/>
              </w:rPr>
            </w:pPr>
            <w:r w:rsidRPr="000571F4">
              <w:rPr>
                <w:sz w:val="20"/>
              </w:rPr>
              <w:t>gematik: Verwendung kryptographischer Algorithmen in der Telematikinfrastruktur</w:t>
            </w:r>
          </w:p>
        </w:tc>
      </w:tr>
      <w:tr w:rsidR="00B40C86" w:rsidRPr="000571F4" w:rsidTr="002D359D">
        <w:tc>
          <w:tcPr>
            <w:tcW w:w="2851" w:type="dxa"/>
            <w:shd w:val="clear" w:color="auto" w:fill="auto"/>
          </w:tcPr>
          <w:p w:rsidR="00B40C86" w:rsidRPr="000571F4" w:rsidRDefault="00B40C86" w:rsidP="0086278A">
            <w:pPr>
              <w:pStyle w:val="gemtabohne"/>
              <w:rPr>
                <w:sz w:val="20"/>
              </w:rPr>
            </w:pPr>
            <w:bookmarkStart w:id="505" w:name="qgemSpec_TK"/>
            <w:r w:rsidRPr="000571F4">
              <w:rPr>
                <w:sz w:val="20"/>
              </w:rPr>
              <w:t>[gemSpec_TK</w:t>
            </w:r>
            <w:bookmarkEnd w:id="505"/>
            <w:r w:rsidRPr="000571F4">
              <w:rPr>
                <w:sz w:val="20"/>
              </w:rPr>
              <w:t>]</w:t>
            </w:r>
          </w:p>
        </w:tc>
        <w:tc>
          <w:tcPr>
            <w:tcW w:w="5993" w:type="dxa"/>
            <w:shd w:val="clear" w:color="auto" w:fill="auto"/>
          </w:tcPr>
          <w:p w:rsidR="00B40C86" w:rsidRPr="000571F4" w:rsidRDefault="00B40C86" w:rsidP="0086278A">
            <w:pPr>
              <w:pStyle w:val="gemtabohne"/>
              <w:rPr>
                <w:sz w:val="20"/>
              </w:rPr>
            </w:pPr>
            <w:r w:rsidRPr="000571F4">
              <w:rPr>
                <w:rFonts w:cs="Arial"/>
                <w:sz w:val="20"/>
              </w:rPr>
              <w:t xml:space="preserve">gematik: </w:t>
            </w:r>
            <w:r w:rsidRPr="000571F4">
              <w:rPr>
                <w:sz w:val="20"/>
              </w:rPr>
              <w:t>Spezifikation für Testkarten gematik (eGK, HBA, (g)SMC) der Generation 2</w:t>
            </w:r>
          </w:p>
        </w:tc>
      </w:tr>
      <w:tr w:rsidR="00B40C86" w:rsidRPr="000571F4" w:rsidTr="002D359D">
        <w:tc>
          <w:tcPr>
            <w:tcW w:w="2851" w:type="dxa"/>
            <w:shd w:val="clear" w:color="auto" w:fill="auto"/>
          </w:tcPr>
          <w:p w:rsidR="00B40C86" w:rsidRPr="000571F4" w:rsidRDefault="00B40C86" w:rsidP="001A1715">
            <w:pPr>
              <w:pStyle w:val="gemtabohne"/>
              <w:rPr>
                <w:rFonts w:cs="Arial"/>
                <w:sz w:val="20"/>
              </w:rPr>
            </w:pPr>
            <w:r w:rsidRPr="000571F4">
              <w:rPr>
                <w:rFonts w:cs="Arial"/>
                <w:sz w:val="20"/>
              </w:rPr>
              <w:t>[gemSpec_SMC_OPT]</w:t>
            </w:r>
          </w:p>
        </w:tc>
        <w:tc>
          <w:tcPr>
            <w:tcW w:w="5993" w:type="dxa"/>
            <w:shd w:val="clear" w:color="auto" w:fill="auto"/>
          </w:tcPr>
          <w:p w:rsidR="00B40C86" w:rsidRPr="000571F4" w:rsidRDefault="00B40C86" w:rsidP="001A1715">
            <w:pPr>
              <w:pStyle w:val="gemtabohne"/>
              <w:rPr>
                <w:rFonts w:cs="Arial"/>
                <w:sz w:val="20"/>
              </w:rPr>
            </w:pPr>
            <w:r w:rsidRPr="000571F4">
              <w:rPr>
                <w:rFonts w:cs="Arial"/>
                <w:sz w:val="20"/>
              </w:rPr>
              <w:t>gematik: Gemeinsame optische Merkmale der SMC</w:t>
            </w:r>
          </w:p>
        </w:tc>
      </w:tr>
    </w:tbl>
    <w:p w:rsidR="00723160" w:rsidRPr="00AE4B6A" w:rsidRDefault="00723160" w:rsidP="00AE4B6A">
      <w:pPr>
        <w:pStyle w:val="Titel"/>
        <w:jc w:val="left"/>
        <w:rPr>
          <w:rFonts w:cs="Arial"/>
          <w:sz w:val="24"/>
        </w:rPr>
      </w:pPr>
      <w:bookmarkStart w:id="506" w:name="_Toc244580836"/>
      <w:bookmarkStart w:id="507" w:name="_Toc321891200"/>
      <w:bookmarkStart w:id="508" w:name="_Toc328557901"/>
      <w:r w:rsidRPr="00AE4B6A">
        <w:rPr>
          <w:rFonts w:cs="Arial"/>
          <w:sz w:val="24"/>
        </w:rPr>
        <w:t>A5.2 – Weitere Dokumente</w:t>
      </w:r>
      <w:bookmarkEnd w:id="506"/>
      <w:bookmarkEnd w:id="507"/>
      <w:bookmarkEnd w:id="50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7120"/>
      </w:tblGrid>
      <w:tr w:rsidR="00723160" w:rsidRPr="000571F4">
        <w:trPr>
          <w:tblHeader/>
        </w:trPr>
        <w:tc>
          <w:tcPr>
            <w:tcW w:w="1724" w:type="dxa"/>
            <w:shd w:val="clear" w:color="auto" w:fill="E0E0E0"/>
          </w:tcPr>
          <w:p w:rsidR="00723160" w:rsidRPr="000571F4" w:rsidRDefault="00723160" w:rsidP="008E6F9A">
            <w:pPr>
              <w:pStyle w:val="gemtabohne"/>
              <w:rPr>
                <w:b/>
                <w:sz w:val="20"/>
              </w:rPr>
            </w:pPr>
            <w:r w:rsidRPr="000571F4">
              <w:rPr>
                <w:b/>
                <w:sz w:val="20"/>
              </w:rPr>
              <w:t>[Quelle]</w:t>
            </w:r>
          </w:p>
        </w:tc>
        <w:tc>
          <w:tcPr>
            <w:tcW w:w="7120" w:type="dxa"/>
            <w:shd w:val="clear" w:color="auto" w:fill="E0E0E0"/>
          </w:tcPr>
          <w:p w:rsidR="00723160" w:rsidRPr="000571F4" w:rsidRDefault="00723160" w:rsidP="008E6F9A">
            <w:pPr>
              <w:pStyle w:val="gemtabohne"/>
              <w:rPr>
                <w:b/>
                <w:sz w:val="20"/>
              </w:rPr>
            </w:pPr>
            <w:r w:rsidRPr="000571F4">
              <w:rPr>
                <w:b/>
                <w:sz w:val="20"/>
              </w:rPr>
              <w:t>Herausgeber (Erscheinungsdatum): Titel</w:t>
            </w:r>
          </w:p>
        </w:tc>
      </w:tr>
      <w:tr w:rsidR="00723160" w:rsidRPr="007B2A84">
        <w:tc>
          <w:tcPr>
            <w:tcW w:w="1724" w:type="dxa"/>
            <w:shd w:val="clear" w:color="auto" w:fill="auto"/>
          </w:tcPr>
          <w:p w:rsidR="00723160" w:rsidRPr="000571F4" w:rsidRDefault="00723160" w:rsidP="003C5024">
            <w:pPr>
              <w:pStyle w:val="gemtab11ptAbstand"/>
              <w:rPr>
                <w:sz w:val="20"/>
              </w:rPr>
            </w:pPr>
            <w:bookmarkStart w:id="509" w:name="dEN14890_1"/>
            <w:r w:rsidRPr="000571F4">
              <w:rPr>
                <w:sz w:val="20"/>
              </w:rPr>
              <w:t>[</w:t>
            </w:r>
            <w:bookmarkStart w:id="510" w:name="dEN14890"/>
            <w:r w:rsidRPr="000571F4">
              <w:rPr>
                <w:sz w:val="20"/>
              </w:rPr>
              <w:t>EN14890</w:t>
            </w:r>
            <w:bookmarkEnd w:id="510"/>
            <w:r w:rsidRPr="000571F4">
              <w:rPr>
                <w:sz w:val="20"/>
              </w:rPr>
              <w:t>-1]</w:t>
            </w:r>
            <w:bookmarkEnd w:id="509"/>
          </w:p>
        </w:tc>
        <w:tc>
          <w:tcPr>
            <w:tcW w:w="7120" w:type="dxa"/>
            <w:shd w:val="clear" w:color="auto" w:fill="auto"/>
          </w:tcPr>
          <w:p w:rsidR="00723160" w:rsidRPr="000571F4" w:rsidRDefault="00723160" w:rsidP="003C5024">
            <w:pPr>
              <w:pStyle w:val="gemtab11ptAbstand"/>
              <w:rPr>
                <w:sz w:val="20"/>
                <w:lang w:val="en-GB"/>
              </w:rPr>
            </w:pPr>
            <w:r w:rsidRPr="000571F4">
              <w:rPr>
                <w:sz w:val="20"/>
                <w:lang w:val="en-US"/>
              </w:rPr>
              <w:t>EN 14890-1: 2008</w:t>
            </w:r>
            <w:r w:rsidRPr="000571F4">
              <w:rPr>
                <w:sz w:val="20"/>
                <w:lang w:val="en-GB"/>
              </w:rPr>
              <w:br/>
              <w:t>Application Interface for smart cards used as secure signature creation devices, Part 1: Basic services</w:t>
            </w:r>
          </w:p>
        </w:tc>
      </w:tr>
      <w:tr w:rsidR="00723160" w:rsidRPr="007B2A84">
        <w:tc>
          <w:tcPr>
            <w:tcW w:w="1724" w:type="dxa"/>
            <w:shd w:val="clear" w:color="auto" w:fill="auto"/>
          </w:tcPr>
          <w:p w:rsidR="00723160" w:rsidRPr="000571F4" w:rsidRDefault="00723160" w:rsidP="003C5024">
            <w:pPr>
              <w:pStyle w:val="gemtab11ptAbstand"/>
              <w:rPr>
                <w:sz w:val="20"/>
              </w:rPr>
            </w:pPr>
            <w:bookmarkStart w:id="511" w:name="dEN1867"/>
            <w:r w:rsidRPr="000571F4">
              <w:rPr>
                <w:sz w:val="20"/>
              </w:rPr>
              <w:t>[</w:t>
            </w:r>
            <w:r w:rsidR="00BA4AEA" w:rsidRPr="000571F4">
              <w:rPr>
                <w:sz w:val="20"/>
              </w:rPr>
              <w:t>DIN_EN_1</w:t>
            </w:r>
            <w:r w:rsidRPr="000571F4">
              <w:rPr>
                <w:sz w:val="20"/>
              </w:rPr>
              <w:t>867]</w:t>
            </w:r>
            <w:bookmarkEnd w:id="511"/>
          </w:p>
        </w:tc>
        <w:tc>
          <w:tcPr>
            <w:tcW w:w="7120" w:type="dxa"/>
            <w:shd w:val="clear" w:color="auto" w:fill="auto"/>
          </w:tcPr>
          <w:p w:rsidR="00723160" w:rsidRPr="000571F4" w:rsidRDefault="00723160" w:rsidP="003C5024">
            <w:pPr>
              <w:pStyle w:val="gemtab11ptAbstand"/>
              <w:rPr>
                <w:sz w:val="20"/>
                <w:lang w:val="en-GB"/>
              </w:rPr>
            </w:pPr>
            <w:r w:rsidRPr="000571F4">
              <w:rPr>
                <w:sz w:val="20"/>
                <w:lang w:val="en-GB"/>
              </w:rPr>
              <w:t>EN 1867:1997</w:t>
            </w:r>
            <w:r w:rsidR="003C5024" w:rsidRPr="000571F4">
              <w:rPr>
                <w:sz w:val="20"/>
                <w:lang w:val="en-GB"/>
              </w:rPr>
              <w:br/>
            </w:r>
            <w:r w:rsidRPr="000571F4">
              <w:rPr>
                <w:sz w:val="20"/>
                <w:lang w:val="en-GB"/>
              </w:rPr>
              <w:t>Machine readable cards – Health care ap</w:t>
            </w:r>
            <w:r w:rsidRPr="000571F4">
              <w:rPr>
                <w:sz w:val="20"/>
                <w:lang w:val="en-GB"/>
              </w:rPr>
              <w:softHyphen/>
              <w:t>pli</w:t>
            </w:r>
            <w:r w:rsidRPr="000571F4">
              <w:rPr>
                <w:sz w:val="20"/>
                <w:lang w:val="en-GB"/>
              </w:rPr>
              <w:softHyphen/>
              <w:t>cations – Numbering system and re</w:t>
            </w:r>
            <w:r w:rsidRPr="000571F4">
              <w:rPr>
                <w:sz w:val="20"/>
                <w:lang w:val="en-GB"/>
              </w:rPr>
              <w:softHyphen/>
              <w:t>gistration procedure for issuer identifiers</w:t>
            </w:r>
          </w:p>
        </w:tc>
      </w:tr>
      <w:tr w:rsidR="00723160" w:rsidRPr="007B2A84">
        <w:tc>
          <w:tcPr>
            <w:tcW w:w="1724" w:type="dxa"/>
            <w:shd w:val="clear" w:color="auto" w:fill="auto"/>
          </w:tcPr>
          <w:p w:rsidR="00723160" w:rsidRPr="000571F4" w:rsidRDefault="00723160" w:rsidP="003C5024">
            <w:pPr>
              <w:pStyle w:val="gemtab11ptAbstand"/>
              <w:rPr>
                <w:sz w:val="20"/>
              </w:rPr>
            </w:pPr>
            <w:bookmarkStart w:id="512" w:name="dISO3166"/>
            <w:r w:rsidRPr="000571F4">
              <w:rPr>
                <w:sz w:val="20"/>
              </w:rPr>
              <w:t>[ISO3166</w:t>
            </w:r>
            <w:r w:rsidR="00BA4AEA" w:rsidRPr="000571F4">
              <w:rPr>
                <w:sz w:val="20"/>
              </w:rPr>
              <w:t>-1</w:t>
            </w:r>
            <w:r w:rsidRPr="000571F4">
              <w:rPr>
                <w:sz w:val="20"/>
              </w:rPr>
              <w:t>]</w:t>
            </w:r>
            <w:bookmarkEnd w:id="512"/>
          </w:p>
        </w:tc>
        <w:tc>
          <w:tcPr>
            <w:tcW w:w="7120" w:type="dxa"/>
            <w:shd w:val="clear" w:color="auto" w:fill="auto"/>
          </w:tcPr>
          <w:p w:rsidR="00723160" w:rsidRPr="000571F4" w:rsidRDefault="00723160" w:rsidP="003C5024">
            <w:pPr>
              <w:pStyle w:val="gemtab11ptAbstand"/>
              <w:rPr>
                <w:sz w:val="20"/>
                <w:lang w:val="en-GB"/>
              </w:rPr>
            </w:pPr>
            <w:r w:rsidRPr="000571F4">
              <w:rPr>
                <w:sz w:val="20"/>
                <w:lang w:val="en-GB"/>
              </w:rPr>
              <w:t>ISO/IEC 3166-1: 2006</w:t>
            </w:r>
            <w:r w:rsidR="003C5024" w:rsidRPr="000571F4">
              <w:rPr>
                <w:sz w:val="20"/>
                <w:lang w:val="en-GB"/>
              </w:rPr>
              <w:br/>
            </w:r>
            <w:r w:rsidRPr="000571F4">
              <w:rPr>
                <w:sz w:val="20"/>
                <w:lang w:val="en-GB"/>
              </w:rPr>
              <w:t>Codes for the representations of names of countries and their subdivisions – Part 1: Country codes</w:t>
            </w:r>
          </w:p>
        </w:tc>
      </w:tr>
      <w:tr w:rsidR="00723160" w:rsidRPr="007B2A84">
        <w:tc>
          <w:tcPr>
            <w:tcW w:w="1724" w:type="dxa"/>
            <w:shd w:val="clear" w:color="auto" w:fill="auto"/>
          </w:tcPr>
          <w:p w:rsidR="00723160" w:rsidRPr="000571F4" w:rsidRDefault="00723160" w:rsidP="003C5024">
            <w:pPr>
              <w:pStyle w:val="gemtab11ptAbstand"/>
              <w:rPr>
                <w:sz w:val="20"/>
              </w:rPr>
            </w:pPr>
            <w:bookmarkStart w:id="513" w:name="dISO7816_3"/>
            <w:r w:rsidRPr="000571F4">
              <w:rPr>
                <w:sz w:val="20"/>
              </w:rPr>
              <w:t>[ISO7816-3]</w:t>
            </w:r>
            <w:bookmarkEnd w:id="513"/>
          </w:p>
        </w:tc>
        <w:tc>
          <w:tcPr>
            <w:tcW w:w="7120" w:type="dxa"/>
            <w:shd w:val="clear" w:color="auto" w:fill="auto"/>
          </w:tcPr>
          <w:p w:rsidR="00723160" w:rsidRPr="000571F4" w:rsidRDefault="00723160" w:rsidP="003C5024">
            <w:pPr>
              <w:pStyle w:val="gemtab11ptAbstand"/>
              <w:rPr>
                <w:sz w:val="20"/>
                <w:lang w:val="en-GB"/>
              </w:rPr>
            </w:pPr>
            <w:r w:rsidRPr="000571F4">
              <w:rPr>
                <w:sz w:val="20"/>
                <w:lang w:val="en-GB"/>
              </w:rPr>
              <w:t>ISO/IEC 7816-3: 2006</w:t>
            </w:r>
            <w:r w:rsidR="003C5024" w:rsidRPr="000571F4">
              <w:rPr>
                <w:sz w:val="20"/>
                <w:lang w:val="en-GB"/>
              </w:rPr>
              <w:br/>
            </w:r>
            <w:r w:rsidRPr="000571F4">
              <w:rPr>
                <w:sz w:val="20"/>
                <w:lang w:val="en-GB"/>
              </w:rPr>
              <w:t xml:space="preserve">Identification cards - Integrated circuit cards with contacts - </w:t>
            </w:r>
            <w:r w:rsidR="003C5024" w:rsidRPr="000571F4">
              <w:rPr>
                <w:sz w:val="20"/>
                <w:lang w:val="en-GB"/>
              </w:rPr>
              <w:br/>
            </w:r>
            <w:r w:rsidRPr="000571F4">
              <w:rPr>
                <w:sz w:val="20"/>
                <w:lang w:val="en-GB"/>
              </w:rPr>
              <w:t>Part 3: Electrical interface and transmission protocols</w:t>
            </w:r>
          </w:p>
        </w:tc>
      </w:tr>
      <w:tr w:rsidR="00723160" w:rsidRPr="007B2A84">
        <w:tc>
          <w:tcPr>
            <w:tcW w:w="1724" w:type="dxa"/>
            <w:shd w:val="clear" w:color="auto" w:fill="auto"/>
          </w:tcPr>
          <w:p w:rsidR="00723160" w:rsidRPr="000571F4" w:rsidRDefault="00723160" w:rsidP="003C5024">
            <w:pPr>
              <w:pStyle w:val="gemtab11ptAbstand"/>
              <w:rPr>
                <w:sz w:val="20"/>
              </w:rPr>
            </w:pPr>
            <w:bookmarkStart w:id="514" w:name="dISO7816_4"/>
            <w:r w:rsidRPr="000571F4">
              <w:rPr>
                <w:sz w:val="20"/>
              </w:rPr>
              <w:t>[ISO7816-4]</w:t>
            </w:r>
            <w:bookmarkEnd w:id="514"/>
          </w:p>
        </w:tc>
        <w:tc>
          <w:tcPr>
            <w:tcW w:w="7120" w:type="dxa"/>
            <w:shd w:val="clear" w:color="auto" w:fill="auto"/>
          </w:tcPr>
          <w:p w:rsidR="00723160" w:rsidRPr="000571F4" w:rsidRDefault="00723160" w:rsidP="003C5024">
            <w:pPr>
              <w:pStyle w:val="gemtab11ptAbstand"/>
              <w:rPr>
                <w:sz w:val="20"/>
                <w:lang w:val="en-GB"/>
              </w:rPr>
            </w:pPr>
            <w:bookmarkStart w:id="515" w:name="d_ISOIEC7816_4"/>
            <w:r w:rsidRPr="000571F4">
              <w:rPr>
                <w:sz w:val="20"/>
                <w:lang w:val="en-US"/>
              </w:rPr>
              <w:t>ISO/IEC 7816-4</w:t>
            </w:r>
            <w:bookmarkEnd w:id="515"/>
            <w:r w:rsidRPr="000571F4">
              <w:rPr>
                <w:sz w:val="20"/>
                <w:lang w:val="en-GB"/>
              </w:rPr>
              <w:t xml:space="preserve">: 2005 </w:t>
            </w:r>
            <w:r w:rsidR="003C5024" w:rsidRPr="000571F4">
              <w:rPr>
                <w:sz w:val="20"/>
                <w:lang w:val="en-GB"/>
              </w:rPr>
              <w:br/>
            </w:r>
            <w:r w:rsidRPr="000571F4">
              <w:rPr>
                <w:sz w:val="20"/>
                <w:lang w:val="en-GB"/>
              </w:rPr>
              <w:t xml:space="preserve">Identification cards - Integrated circuit cards - </w:t>
            </w:r>
            <w:r w:rsidRPr="000571F4">
              <w:rPr>
                <w:sz w:val="20"/>
                <w:lang w:val="en-GB"/>
              </w:rPr>
              <w:br/>
              <w:t>Part 4: Organization, security and commands for interchange</w:t>
            </w:r>
          </w:p>
        </w:tc>
      </w:tr>
      <w:tr w:rsidR="00723160" w:rsidRPr="007B2A84">
        <w:tc>
          <w:tcPr>
            <w:tcW w:w="1724" w:type="dxa"/>
            <w:shd w:val="clear" w:color="auto" w:fill="auto"/>
          </w:tcPr>
          <w:p w:rsidR="00723160" w:rsidRPr="000571F4" w:rsidRDefault="00723160" w:rsidP="003C5024">
            <w:pPr>
              <w:pStyle w:val="gemtab11ptAbstand"/>
              <w:rPr>
                <w:sz w:val="20"/>
              </w:rPr>
            </w:pPr>
            <w:bookmarkStart w:id="516" w:name="dISO8825"/>
            <w:r w:rsidRPr="000571F4">
              <w:rPr>
                <w:sz w:val="20"/>
              </w:rPr>
              <w:t>[ISO8825-1]</w:t>
            </w:r>
            <w:bookmarkEnd w:id="516"/>
          </w:p>
        </w:tc>
        <w:tc>
          <w:tcPr>
            <w:tcW w:w="7120" w:type="dxa"/>
            <w:shd w:val="clear" w:color="auto" w:fill="auto"/>
          </w:tcPr>
          <w:p w:rsidR="00723160" w:rsidRPr="000571F4" w:rsidRDefault="00723160" w:rsidP="003C5024">
            <w:pPr>
              <w:pStyle w:val="gemtab11ptAbstand"/>
              <w:rPr>
                <w:sz w:val="20"/>
                <w:lang w:val="en-GB"/>
              </w:rPr>
            </w:pPr>
            <w:r w:rsidRPr="000571F4">
              <w:rPr>
                <w:sz w:val="20"/>
                <w:lang w:val="en-GB"/>
              </w:rPr>
              <w:t>ISO/IEC 8825-1: 2002</w:t>
            </w:r>
            <w:r w:rsidR="003C5024" w:rsidRPr="000571F4">
              <w:rPr>
                <w:sz w:val="20"/>
                <w:lang w:val="en-GB"/>
              </w:rPr>
              <w:br/>
            </w:r>
            <w:r w:rsidRPr="000571F4">
              <w:rPr>
                <w:sz w:val="20"/>
                <w:lang w:val="en-GB"/>
              </w:rPr>
              <w:t>Information technology - ASN.1 encoding rules - Specification of Basic Encoding Rules (BER), Canonical Encoding Rules (CER) and Distin</w:t>
            </w:r>
            <w:r w:rsidRPr="000571F4">
              <w:rPr>
                <w:sz w:val="20"/>
                <w:lang w:val="en-GB"/>
              </w:rPr>
              <w:softHyphen/>
              <w:t>guished Encoding Rules (DER)</w:t>
            </w:r>
          </w:p>
        </w:tc>
      </w:tr>
      <w:tr w:rsidR="00723160" w:rsidRPr="007B2A84">
        <w:tc>
          <w:tcPr>
            <w:tcW w:w="1724" w:type="dxa"/>
            <w:shd w:val="clear" w:color="auto" w:fill="auto"/>
          </w:tcPr>
          <w:p w:rsidR="00723160" w:rsidRPr="000571F4" w:rsidRDefault="00723160" w:rsidP="003C5024">
            <w:pPr>
              <w:pStyle w:val="gemtab11ptAbstand"/>
              <w:rPr>
                <w:sz w:val="20"/>
              </w:rPr>
            </w:pPr>
            <w:bookmarkStart w:id="517" w:name="dPKCS_1"/>
            <w:r w:rsidRPr="000571F4">
              <w:rPr>
                <w:sz w:val="20"/>
              </w:rPr>
              <w:t>[PKCS#1]</w:t>
            </w:r>
            <w:bookmarkEnd w:id="517"/>
          </w:p>
        </w:tc>
        <w:tc>
          <w:tcPr>
            <w:tcW w:w="7120" w:type="dxa"/>
            <w:shd w:val="clear" w:color="auto" w:fill="auto"/>
          </w:tcPr>
          <w:p w:rsidR="00723160" w:rsidRPr="000571F4" w:rsidRDefault="00723160" w:rsidP="003C5024">
            <w:pPr>
              <w:pStyle w:val="gemtab11ptAbstand"/>
              <w:rPr>
                <w:sz w:val="20"/>
                <w:lang w:val="en-GB"/>
              </w:rPr>
            </w:pPr>
            <w:r w:rsidRPr="000571F4">
              <w:rPr>
                <w:sz w:val="20"/>
                <w:lang w:val="en-GB"/>
              </w:rPr>
              <w:t>PKCS #1 RSA Cryptography Standard</w:t>
            </w:r>
            <w:r w:rsidR="003C5024" w:rsidRPr="000571F4">
              <w:rPr>
                <w:sz w:val="20"/>
                <w:lang w:val="en-GB"/>
              </w:rPr>
              <w:br/>
            </w:r>
            <w:r w:rsidRPr="000571F4">
              <w:rPr>
                <w:sz w:val="20"/>
                <w:lang w:val="en-GB"/>
              </w:rPr>
              <w:t>V2.1: June 14, 2002</w:t>
            </w:r>
          </w:p>
        </w:tc>
      </w:tr>
      <w:tr w:rsidR="00723160" w:rsidRPr="000571F4">
        <w:tc>
          <w:tcPr>
            <w:tcW w:w="1724" w:type="dxa"/>
            <w:shd w:val="clear" w:color="auto" w:fill="auto"/>
          </w:tcPr>
          <w:p w:rsidR="00723160" w:rsidRPr="000571F4" w:rsidRDefault="00723160" w:rsidP="003C5024">
            <w:pPr>
              <w:pStyle w:val="gemtab11ptAbstand"/>
              <w:rPr>
                <w:sz w:val="20"/>
              </w:rPr>
            </w:pPr>
            <w:bookmarkStart w:id="518" w:name="dResolution190"/>
            <w:r w:rsidRPr="000571F4">
              <w:rPr>
                <w:sz w:val="20"/>
              </w:rPr>
              <w:t>[Beschl</w:t>
            </w:r>
            <w:r w:rsidR="00766DE1" w:rsidRPr="000571F4">
              <w:rPr>
                <w:sz w:val="20"/>
              </w:rPr>
              <w:t>uss</w:t>
            </w:r>
            <w:r w:rsidRPr="000571F4">
              <w:rPr>
                <w:sz w:val="20"/>
              </w:rPr>
              <w:t>190]</w:t>
            </w:r>
            <w:bookmarkEnd w:id="518"/>
          </w:p>
        </w:tc>
        <w:tc>
          <w:tcPr>
            <w:tcW w:w="7120" w:type="dxa"/>
            <w:shd w:val="clear" w:color="auto" w:fill="auto"/>
          </w:tcPr>
          <w:p w:rsidR="00723160" w:rsidRPr="000571F4" w:rsidRDefault="00723160" w:rsidP="003C5024">
            <w:pPr>
              <w:pStyle w:val="gemtab11ptAbstand"/>
              <w:rPr>
                <w:sz w:val="20"/>
              </w:rPr>
            </w:pPr>
            <w:r w:rsidRPr="000571F4">
              <w:rPr>
                <w:sz w:val="20"/>
              </w:rPr>
              <w:t>Beschluss Nr. 190 der Europäischen Union vom 18. Juni 2003 betreffend die technischen Merkmale der europäischen Krankenversicherungskarte</w:t>
            </w:r>
          </w:p>
        </w:tc>
      </w:tr>
      <w:tr w:rsidR="00723160" w:rsidRPr="007B2A84">
        <w:tc>
          <w:tcPr>
            <w:tcW w:w="1724" w:type="dxa"/>
            <w:shd w:val="clear" w:color="auto" w:fill="auto"/>
          </w:tcPr>
          <w:p w:rsidR="00723160" w:rsidRPr="000571F4" w:rsidRDefault="00723160" w:rsidP="003C5024">
            <w:pPr>
              <w:pStyle w:val="gemtab11ptAbstand"/>
              <w:rPr>
                <w:sz w:val="20"/>
              </w:rPr>
            </w:pPr>
            <w:bookmarkStart w:id="519" w:name="RFC2119"/>
            <w:r w:rsidRPr="000571F4">
              <w:rPr>
                <w:sz w:val="20"/>
              </w:rPr>
              <w:t>[RFC2119]</w:t>
            </w:r>
            <w:bookmarkEnd w:id="519"/>
          </w:p>
        </w:tc>
        <w:tc>
          <w:tcPr>
            <w:tcW w:w="7120" w:type="dxa"/>
            <w:shd w:val="clear" w:color="auto" w:fill="auto"/>
          </w:tcPr>
          <w:p w:rsidR="003C5024" w:rsidRPr="000571F4" w:rsidRDefault="00723160" w:rsidP="003C5024">
            <w:pPr>
              <w:pStyle w:val="gemtab11ptAbstand"/>
              <w:rPr>
                <w:sz w:val="20"/>
                <w:lang w:val="en-GB"/>
              </w:rPr>
            </w:pPr>
            <w:r w:rsidRPr="000571F4">
              <w:rPr>
                <w:sz w:val="20"/>
                <w:lang w:val="en-GB"/>
              </w:rPr>
              <w:t>Network Working Group, Request for Comments: 2119, S. Bradner Harvard,</w:t>
            </w:r>
            <w:r w:rsidR="003C5024" w:rsidRPr="000571F4">
              <w:rPr>
                <w:sz w:val="20"/>
                <w:lang w:val="en-GB"/>
              </w:rPr>
              <w:t xml:space="preserve"> </w:t>
            </w:r>
            <w:r w:rsidRPr="000571F4">
              <w:rPr>
                <w:sz w:val="20"/>
                <w:lang w:val="en-GB"/>
              </w:rPr>
              <w:t>University, March 1997, Category: Best Current Practice</w:t>
            </w:r>
            <w:r w:rsidR="003C5024" w:rsidRPr="000571F4">
              <w:rPr>
                <w:sz w:val="20"/>
                <w:lang w:val="en-GB"/>
              </w:rPr>
              <w:br/>
            </w:r>
            <w:r w:rsidRPr="000571F4">
              <w:rPr>
                <w:sz w:val="20"/>
                <w:lang w:val="en-GB"/>
              </w:rPr>
              <w:t>Key words for use in RFCs to Indicate Requirement Levels</w:t>
            </w:r>
            <w:r w:rsidR="003C5024" w:rsidRPr="000571F4">
              <w:rPr>
                <w:sz w:val="20"/>
                <w:lang w:val="en-GB"/>
              </w:rPr>
              <w:br/>
            </w:r>
            <w:hyperlink r:id="rId21" w:history="1">
              <w:r w:rsidRPr="000571F4">
                <w:rPr>
                  <w:rStyle w:val="Hyperlink"/>
                  <w:color w:val="auto"/>
                  <w:sz w:val="20"/>
                  <w:u w:val="none"/>
                  <w:lang w:val="en-GB"/>
                </w:rPr>
                <w:t>http://www.apps.ietf.org/rfc/rfc2119.html</w:t>
              </w:r>
            </w:hyperlink>
          </w:p>
        </w:tc>
      </w:tr>
      <w:tr w:rsidR="00723160" w:rsidRPr="007B2A84">
        <w:tc>
          <w:tcPr>
            <w:tcW w:w="1724" w:type="dxa"/>
            <w:shd w:val="clear" w:color="auto" w:fill="auto"/>
          </w:tcPr>
          <w:p w:rsidR="00723160" w:rsidRPr="000571F4" w:rsidRDefault="00723160" w:rsidP="003C5024">
            <w:pPr>
              <w:pStyle w:val="gemtab11ptAbstand"/>
              <w:rPr>
                <w:sz w:val="20"/>
              </w:rPr>
            </w:pPr>
            <w:bookmarkStart w:id="520" w:name="dRSA"/>
            <w:r w:rsidRPr="000571F4">
              <w:rPr>
                <w:sz w:val="20"/>
              </w:rPr>
              <w:t>[RSA]</w:t>
            </w:r>
            <w:bookmarkEnd w:id="520"/>
          </w:p>
        </w:tc>
        <w:tc>
          <w:tcPr>
            <w:tcW w:w="7120" w:type="dxa"/>
            <w:shd w:val="clear" w:color="auto" w:fill="auto"/>
          </w:tcPr>
          <w:p w:rsidR="00723160" w:rsidRPr="000571F4" w:rsidRDefault="00723160" w:rsidP="003C5024">
            <w:pPr>
              <w:pStyle w:val="gemtab11ptAbstand"/>
              <w:rPr>
                <w:sz w:val="20"/>
                <w:lang w:val="en-GB"/>
              </w:rPr>
            </w:pPr>
            <w:r w:rsidRPr="000571F4">
              <w:rPr>
                <w:sz w:val="20"/>
                <w:lang w:val="en-GB"/>
              </w:rPr>
              <w:t>R. Rivest, A. Shamir, L. Adleman:</w:t>
            </w:r>
            <w:r w:rsidR="003C5024" w:rsidRPr="000571F4">
              <w:rPr>
                <w:sz w:val="20"/>
                <w:lang w:val="en-GB"/>
              </w:rPr>
              <w:br/>
            </w:r>
            <w:r w:rsidRPr="000571F4">
              <w:rPr>
                <w:sz w:val="20"/>
                <w:lang w:val="en-GB"/>
              </w:rPr>
              <w:t>A method for obtaining digital signatures and public key cryptosystems, Communications of the ACM, Vol. 21 No. 2, 1978</w:t>
            </w:r>
          </w:p>
        </w:tc>
      </w:tr>
      <w:tr w:rsidR="00A10355" w:rsidRPr="007B2A84">
        <w:tc>
          <w:tcPr>
            <w:tcW w:w="1724" w:type="dxa"/>
            <w:shd w:val="clear" w:color="auto" w:fill="auto"/>
          </w:tcPr>
          <w:p w:rsidR="00A10355" w:rsidRPr="000571F4" w:rsidRDefault="00A10355" w:rsidP="003C5024">
            <w:pPr>
              <w:pStyle w:val="gemtab11ptAbstand"/>
              <w:rPr>
                <w:sz w:val="20"/>
                <w:lang w:val="en-GB"/>
              </w:rPr>
            </w:pPr>
            <w:bookmarkStart w:id="521" w:name="qSD5"/>
            <w:r w:rsidRPr="000571F4">
              <w:rPr>
                <w:sz w:val="20"/>
                <w:lang w:val="en-GB"/>
              </w:rPr>
              <w:t>[SD5]</w:t>
            </w:r>
            <w:bookmarkEnd w:id="521"/>
          </w:p>
        </w:tc>
        <w:tc>
          <w:tcPr>
            <w:tcW w:w="7120" w:type="dxa"/>
            <w:shd w:val="clear" w:color="auto" w:fill="auto"/>
          </w:tcPr>
          <w:p w:rsidR="00A10355" w:rsidRPr="000571F4" w:rsidRDefault="00A10355" w:rsidP="003C5024">
            <w:pPr>
              <w:pStyle w:val="gemtab11ptAbstand"/>
              <w:rPr>
                <w:sz w:val="20"/>
                <w:lang w:val="en-GB"/>
              </w:rPr>
            </w:pPr>
            <w:r w:rsidRPr="000571F4">
              <w:rPr>
                <w:sz w:val="20"/>
                <w:lang w:val="en-GB"/>
              </w:rPr>
              <w:t>ISO/IEC JTC1/SC17 STANDING DOCUMENT 5, 2006-06-19</w:t>
            </w:r>
            <w:r w:rsidR="003C5024" w:rsidRPr="000571F4">
              <w:rPr>
                <w:sz w:val="20"/>
                <w:lang w:val="en-GB"/>
              </w:rPr>
              <w:br/>
            </w:r>
            <w:r w:rsidRPr="000571F4">
              <w:rPr>
                <w:sz w:val="20"/>
                <w:lang w:val="en-GB"/>
              </w:rPr>
              <w:t>Register of IC manufacturers</w:t>
            </w:r>
          </w:p>
          <w:p w:rsidR="00A10355" w:rsidRPr="003C5024" w:rsidRDefault="007B2A84" w:rsidP="003C5024">
            <w:pPr>
              <w:pStyle w:val="gemtab11ptAbstand"/>
              <w:rPr>
                <w:sz w:val="20"/>
                <w:lang w:val="en-GB"/>
              </w:rPr>
            </w:pPr>
            <w:hyperlink r:id="rId22" w:history="1">
              <w:r w:rsidR="00A10355" w:rsidRPr="000571F4">
                <w:rPr>
                  <w:rStyle w:val="Hyperlink"/>
                  <w:sz w:val="20"/>
                  <w:lang w:val="en-GB"/>
                </w:rPr>
                <w:t>http://www.pkicc.de/cms/media/pdfs/IC_manufacturer_ISO_SD5_1962006.pdf</w:t>
              </w:r>
            </w:hyperlink>
          </w:p>
        </w:tc>
      </w:tr>
    </w:tbl>
    <w:p w:rsidR="00CE1B78" w:rsidRPr="00AC07FA" w:rsidRDefault="00CE1B78">
      <w:pPr>
        <w:rPr>
          <w:rFonts w:eastAsia="MS Mincho"/>
          <w:szCs w:val="24"/>
          <w:lang w:val="en-GB"/>
        </w:rPr>
      </w:pPr>
    </w:p>
    <w:sectPr w:rsidR="00CE1B78" w:rsidRPr="00AC07FA" w:rsidSect="006D2CA2">
      <w:pgSz w:w="11906" w:h="16838" w:code="9"/>
      <w:pgMar w:top="1701" w:right="1701" w:bottom="1469" w:left="1469" w:header="720" w:footer="720" w:gutter="0"/>
      <w:pgBorders w:offsetFrom="page">
        <w:right w:val="single" w:sz="48" w:space="24" w:color="FFCC99"/>
      </w:pgBorders>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4" w:author="Silvia Kortmann" w:date="2016-08-16T15:33:00Z" w:initials="SKO">
    <w:p w:rsidR="009E0227" w:rsidRDefault="009E0227">
      <w:pPr>
        <w:pStyle w:val="Kommentartext"/>
      </w:pPr>
      <w:r>
        <w:rPr>
          <w:rStyle w:val="Kommentarzeichen"/>
        </w:rPr>
        <w:annotationRef/>
      </w:r>
      <w:r>
        <w:t>C_5035</w:t>
      </w:r>
    </w:p>
  </w:comment>
  <w:comment w:id="127" w:author="Vortmann, Daniel" w:date="2015-11-24T08:52:00Z" w:initials="VD">
    <w:p w:rsidR="009E0227" w:rsidRDefault="009E0227" w:rsidP="00551FE9">
      <w:pPr>
        <w:pStyle w:val="Kommentartext"/>
      </w:pPr>
      <w:r>
        <w:rPr>
          <w:rStyle w:val="Kommentarzeichen"/>
        </w:rPr>
        <w:annotationRef/>
      </w:r>
      <w:r>
        <w:t>C_4987</w:t>
      </w:r>
    </w:p>
    <w:p w:rsidR="009E0227" w:rsidRDefault="009E0227" w:rsidP="00551FE9">
      <w:pPr>
        <w:pStyle w:val="Kommentartext"/>
      </w:pPr>
      <w:r>
        <w:t xml:space="preserve">(3 Anforderungen gem. Begleitdokument zu C_4987) </w:t>
      </w:r>
    </w:p>
  </w:comment>
  <w:comment w:id="129" w:author="Vortmann, Daniel" w:date="2017-12-13T10:35:00Z" w:initials="VD">
    <w:p w:rsidR="009E0227" w:rsidRDefault="009E0227" w:rsidP="00242A71">
      <w:pPr>
        <w:pStyle w:val="Kommentartext"/>
      </w:pPr>
      <w:r>
        <w:rPr>
          <w:rStyle w:val="Kommentarzeichen"/>
        </w:rPr>
        <w:annotationRef/>
      </w:r>
      <w:r>
        <w:t>C_6230</w:t>
      </w:r>
    </w:p>
  </w:comment>
  <w:comment w:id="130" w:author="Vortmann, Daniel" w:date="2017-12-13T10:35:00Z" w:initials="VD">
    <w:p w:rsidR="009E0227" w:rsidRDefault="009E0227">
      <w:pPr>
        <w:pStyle w:val="Kommentartext"/>
      </w:pPr>
      <w:r>
        <w:rPr>
          <w:rStyle w:val="Kommentarzeichen"/>
        </w:rPr>
        <w:annotationRef/>
      </w:r>
      <w:r>
        <w:t>C_5534</w:t>
      </w:r>
    </w:p>
  </w:comment>
  <w:comment w:id="147" w:author="Steves, Janet" w:date="2016-08-08T13:37:00Z" w:initials="JSt">
    <w:p w:rsidR="009E0227" w:rsidRDefault="009E0227">
      <w:pPr>
        <w:pStyle w:val="Kommentartext"/>
      </w:pPr>
      <w:r>
        <w:rPr>
          <w:rStyle w:val="Kommentarzeichen"/>
        </w:rPr>
        <w:annotationRef/>
      </w:r>
      <w:r>
        <w:t xml:space="preserve">Anpassung aus Rev13, </w:t>
      </w:r>
      <w:proofErr w:type="spellStart"/>
      <w:r>
        <w:t>Abb</w:t>
      </w:r>
      <w:proofErr w:type="spellEnd"/>
      <w:r>
        <w:t xml:space="preserve"> 1 richtig gestellt</w:t>
      </w:r>
    </w:p>
  </w:comment>
  <w:comment w:id="196" w:author="Silvia Kortmann" w:date="2016-08-16T15:33:00Z" w:initials="SKO">
    <w:p w:rsidR="009E0227" w:rsidRDefault="009E0227">
      <w:pPr>
        <w:pStyle w:val="Kommentartext"/>
      </w:pPr>
      <w:r>
        <w:rPr>
          <w:rStyle w:val="Kommentarzeichen"/>
        </w:rPr>
        <w:annotationRef/>
      </w:r>
      <w:r>
        <w:t>C_5035</w:t>
      </w:r>
    </w:p>
  </w:comment>
  <w:comment w:id="205" w:author="Silvia Kortmann" w:date="2016-08-16T15:34:00Z" w:initials="SKO">
    <w:p w:rsidR="009E0227" w:rsidRDefault="009E0227">
      <w:pPr>
        <w:pStyle w:val="Kommentartext"/>
      </w:pPr>
      <w:r>
        <w:rPr>
          <w:rStyle w:val="Kommentarzeichen"/>
        </w:rPr>
        <w:annotationRef/>
      </w:r>
      <w:r>
        <w:t>_C_5035</w:t>
      </w:r>
    </w:p>
  </w:comment>
  <w:comment w:id="206" w:author="Silvia Kortmann" w:date="2016-08-16T15:34:00Z" w:initials="SKO">
    <w:p w:rsidR="009E0227" w:rsidRDefault="009E0227">
      <w:pPr>
        <w:pStyle w:val="Kommentartext"/>
      </w:pPr>
      <w:r>
        <w:rPr>
          <w:rStyle w:val="Kommentarzeichen"/>
        </w:rPr>
        <w:annotationRef/>
      </w:r>
      <w:r>
        <w:t>C_5035</w:t>
      </w:r>
    </w:p>
  </w:comment>
  <w:comment w:id="217" w:author="Silvia Kortmann" w:date="2016-08-16T15:34:00Z" w:initials="SKO">
    <w:p w:rsidR="009E0227" w:rsidRDefault="009E0227" w:rsidP="00C802E8">
      <w:pPr>
        <w:pStyle w:val="Kommentartext"/>
      </w:pPr>
      <w:r>
        <w:rPr>
          <w:rStyle w:val="Kommentarzeichen"/>
        </w:rPr>
        <w:annotationRef/>
      </w:r>
      <w:r>
        <w:t>C_5035</w:t>
      </w:r>
    </w:p>
  </w:comment>
  <w:comment w:id="222" w:author="Silvia Kortmann" w:date="2016-08-16T15:34:00Z" w:initials="SKO">
    <w:p w:rsidR="009E0227" w:rsidRDefault="009E0227" w:rsidP="00C802E8">
      <w:pPr>
        <w:pStyle w:val="Kommentartext"/>
      </w:pPr>
      <w:r>
        <w:rPr>
          <w:rStyle w:val="Kommentarzeichen"/>
        </w:rPr>
        <w:annotationRef/>
      </w:r>
      <w:r>
        <w:t>C_5035</w:t>
      </w:r>
    </w:p>
  </w:comment>
  <w:comment w:id="223" w:author="Silvia Kortmann" w:date="2016-08-16T15:34:00Z" w:initials="SKO">
    <w:p w:rsidR="009E0227" w:rsidRDefault="009E0227">
      <w:pPr>
        <w:pStyle w:val="Kommentartext"/>
      </w:pPr>
      <w:r>
        <w:rPr>
          <w:rStyle w:val="Kommentarzeichen"/>
        </w:rPr>
        <w:annotationRef/>
      </w:r>
      <w:r>
        <w:t>C_5035</w:t>
      </w:r>
    </w:p>
  </w:comment>
  <w:comment w:id="229" w:author="Silvia Kortmann" w:date="2016-08-16T15:34:00Z" w:initials="SKO">
    <w:p w:rsidR="009E0227" w:rsidRDefault="009E0227" w:rsidP="00C802E8">
      <w:pPr>
        <w:pStyle w:val="Kommentartext"/>
      </w:pPr>
      <w:r>
        <w:rPr>
          <w:rStyle w:val="Kommentarzeichen"/>
        </w:rPr>
        <w:annotationRef/>
      </w:r>
      <w:r>
        <w:t>C_5035</w:t>
      </w:r>
    </w:p>
  </w:comment>
  <w:comment w:id="233" w:author="Silvia Kortmann" w:date="2016-08-16T15:34:00Z" w:initials="SKO">
    <w:p w:rsidR="009E0227" w:rsidRDefault="009E0227">
      <w:pPr>
        <w:pStyle w:val="Kommentartext"/>
      </w:pPr>
      <w:r>
        <w:rPr>
          <w:rStyle w:val="Kommentarzeichen"/>
        </w:rPr>
        <w:annotationRef/>
      </w:r>
      <w:r>
        <w:t>C_5035</w:t>
      </w:r>
    </w:p>
  </w:comment>
  <w:comment w:id="234" w:author="Silvia Kortmann" w:date="2016-08-16T15:34:00Z" w:initials="SKO">
    <w:p w:rsidR="009E0227" w:rsidRDefault="009E0227">
      <w:pPr>
        <w:pStyle w:val="Kommentartext"/>
      </w:pPr>
      <w:r>
        <w:rPr>
          <w:rStyle w:val="Kommentarzeichen"/>
        </w:rPr>
        <w:annotationRef/>
      </w:r>
      <w:r>
        <w:t>C_5035</w:t>
      </w:r>
    </w:p>
  </w:comment>
  <w:comment w:id="256" w:author="Silvia Kortmann" w:date="2016-08-16T15:34:00Z" w:initials="SKO">
    <w:p w:rsidR="009E0227" w:rsidRDefault="009E0227">
      <w:pPr>
        <w:pStyle w:val="Kommentartext"/>
      </w:pPr>
      <w:r>
        <w:rPr>
          <w:rStyle w:val="Kommentarzeichen"/>
        </w:rPr>
        <w:annotationRef/>
      </w:r>
      <w:r>
        <w:t>C_5035</w:t>
      </w:r>
    </w:p>
  </w:comment>
  <w:comment w:id="264" w:author="Silvia Kortmann" w:date="2016-08-16T15:34:00Z" w:initials="SKO">
    <w:p w:rsidR="009E0227" w:rsidRDefault="009E0227">
      <w:pPr>
        <w:pStyle w:val="Kommentartext"/>
      </w:pPr>
      <w:r>
        <w:rPr>
          <w:rStyle w:val="Kommentarzeichen"/>
        </w:rPr>
        <w:annotationRef/>
      </w:r>
      <w:r>
        <w:t>C_5035</w:t>
      </w:r>
    </w:p>
  </w:comment>
  <w:comment w:id="265" w:author="Silvia Kortmann" w:date="2016-08-16T15:34:00Z" w:initials="SKO">
    <w:p w:rsidR="009E0227" w:rsidRDefault="009E0227">
      <w:pPr>
        <w:pStyle w:val="Kommentartext"/>
      </w:pPr>
      <w:r>
        <w:rPr>
          <w:rStyle w:val="Kommentarzeichen"/>
        </w:rPr>
        <w:annotationRef/>
      </w:r>
      <w:r>
        <w:t>C_5035</w:t>
      </w:r>
    </w:p>
  </w:comment>
  <w:comment w:id="269" w:author="Silvia Kortmann" w:date="2016-08-16T15:34:00Z" w:initials="SKO">
    <w:p w:rsidR="009E0227" w:rsidRDefault="009E0227" w:rsidP="00224783">
      <w:pPr>
        <w:pStyle w:val="Kommentartext"/>
      </w:pPr>
      <w:r>
        <w:rPr>
          <w:rStyle w:val="Kommentarzeichen"/>
        </w:rPr>
        <w:annotationRef/>
      </w:r>
      <w:r>
        <w:t>C_5035</w:t>
      </w:r>
    </w:p>
  </w:comment>
  <w:comment w:id="271" w:author="Vortmann, Daniel" w:date="2015-10-23T13:32:00Z" w:initials="VD">
    <w:p w:rsidR="009E0227" w:rsidRDefault="009E0227">
      <w:pPr>
        <w:pStyle w:val="Kommentartext"/>
      </w:pPr>
      <w:r>
        <w:rPr>
          <w:rStyle w:val="Kommentarzeichen"/>
        </w:rPr>
        <w:annotationRef/>
      </w:r>
      <w:r>
        <w:t>C_5301</w:t>
      </w:r>
    </w:p>
  </w:comment>
  <w:comment w:id="277" w:author="Silvia Kortmann" w:date="2016-08-16T15:34:00Z" w:initials="SKO">
    <w:p w:rsidR="009E0227" w:rsidRDefault="009E0227">
      <w:pPr>
        <w:pStyle w:val="Kommentartext"/>
      </w:pPr>
      <w:r>
        <w:rPr>
          <w:rStyle w:val="Kommentarzeichen"/>
        </w:rPr>
        <w:annotationRef/>
      </w:r>
      <w:r>
        <w:t>C_5035</w:t>
      </w:r>
    </w:p>
  </w:comment>
  <w:comment w:id="278" w:author="Silvia Kortmann" w:date="2016-08-16T15:35:00Z" w:initials="SKO">
    <w:p w:rsidR="009E0227" w:rsidRDefault="009E0227">
      <w:pPr>
        <w:pStyle w:val="Kommentartext"/>
      </w:pPr>
      <w:r>
        <w:rPr>
          <w:rStyle w:val="Kommentarzeichen"/>
        </w:rPr>
        <w:annotationRef/>
      </w:r>
      <w:r>
        <w:t>C_5035</w:t>
      </w:r>
    </w:p>
  </w:comment>
  <w:comment w:id="282" w:author="Vortmann, Daniel" w:date="2015-10-23T12:18:00Z" w:initials="VD">
    <w:p w:rsidR="009E0227" w:rsidRDefault="009E0227">
      <w:pPr>
        <w:pStyle w:val="Kommentartext"/>
      </w:pPr>
      <w:r>
        <w:rPr>
          <w:rStyle w:val="Kommentarzeichen"/>
        </w:rPr>
        <w:annotationRef/>
      </w:r>
      <w:r>
        <w:t>C_5286</w:t>
      </w:r>
    </w:p>
  </w:comment>
  <w:comment w:id="297" w:author="Vortmann, Daniel" w:date="2015-10-26T16:35:00Z" w:initials="VD">
    <w:p w:rsidR="009E0227" w:rsidRDefault="009E0227" w:rsidP="00EE264B">
      <w:pPr>
        <w:pStyle w:val="Kommentartext"/>
      </w:pPr>
      <w:r>
        <w:rPr>
          <w:rStyle w:val="Kommentarzeichen"/>
        </w:rPr>
        <w:annotationRef/>
      </w:r>
      <w:r>
        <w:t>C_5002</w:t>
      </w:r>
    </w:p>
  </w:comment>
  <w:comment w:id="303" w:author="Vortmann, Daniel" w:date="2015-10-26T16:36:00Z" w:initials="VD">
    <w:p w:rsidR="009E0227" w:rsidRDefault="009E0227" w:rsidP="00EE264B">
      <w:pPr>
        <w:pStyle w:val="Kommentartext"/>
      </w:pPr>
      <w:r>
        <w:rPr>
          <w:rStyle w:val="Kommentarzeichen"/>
        </w:rPr>
        <w:annotationRef/>
      </w:r>
      <w:r>
        <w:t>C_5002</w:t>
      </w:r>
    </w:p>
  </w:comment>
  <w:comment w:id="304" w:author="Vortmann, Daniel" w:date="2015-10-26T16:36:00Z" w:initials="VD">
    <w:p w:rsidR="009E0227" w:rsidRDefault="009E0227" w:rsidP="00EE264B">
      <w:pPr>
        <w:pStyle w:val="Kommentartext"/>
      </w:pPr>
      <w:r>
        <w:rPr>
          <w:rStyle w:val="Kommentarzeichen"/>
        </w:rPr>
        <w:annotationRef/>
      </w:r>
      <w:r>
        <w:t>C_5002</w:t>
      </w:r>
    </w:p>
  </w:comment>
  <w:comment w:id="328" w:author="Vortmann, Daniel" w:date="2016-04-28T09:27:00Z" w:initials="VD">
    <w:p w:rsidR="009E0227" w:rsidRDefault="009E0227">
      <w:pPr>
        <w:pStyle w:val="Kommentartext"/>
      </w:pPr>
      <w:r>
        <w:rPr>
          <w:rStyle w:val="Kommentarzeichen"/>
        </w:rPr>
        <w:annotationRef/>
      </w:r>
      <w:r>
        <w:t>C_5534</w:t>
      </w:r>
    </w:p>
  </w:comment>
  <w:comment w:id="329" w:author="Vortmann, Daniel" w:date="2016-04-28T09:27:00Z" w:initials="VD">
    <w:p w:rsidR="009E0227" w:rsidRDefault="009E0227">
      <w:pPr>
        <w:pStyle w:val="Kommentartext"/>
      </w:pPr>
      <w:r>
        <w:rPr>
          <w:rStyle w:val="Kommentarzeichen"/>
        </w:rPr>
        <w:annotationRef/>
      </w:r>
      <w:r>
        <w:t>C_5534</w:t>
      </w:r>
    </w:p>
  </w:comment>
  <w:comment w:id="369" w:author="Vortmann, Daniel" w:date="2016-12-14T17:09:00Z" w:initials="VD">
    <w:p w:rsidR="009E0227" w:rsidRDefault="009E0227">
      <w:pPr>
        <w:pStyle w:val="Kommentartext"/>
      </w:pPr>
      <w:r>
        <w:rPr>
          <w:rStyle w:val="Kommentarzeichen"/>
        </w:rPr>
        <w:annotationRef/>
      </w:r>
      <w:r>
        <w:t>C_5879</w:t>
      </w:r>
    </w:p>
  </w:comment>
  <w:comment w:id="371" w:author="Vortmann, Daniel" w:date="2016-12-14T17:09:00Z" w:initials="VD">
    <w:p w:rsidR="009E0227" w:rsidRDefault="009E0227">
      <w:pPr>
        <w:pStyle w:val="Kommentartext"/>
      </w:pPr>
      <w:r>
        <w:rPr>
          <w:rStyle w:val="Kommentarzeichen"/>
        </w:rPr>
        <w:annotationRef/>
      </w:r>
      <w:r>
        <w:t>C_5879</w:t>
      </w:r>
    </w:p>
  </w:comment>
  <w:comment w:id="373" w:author="Vortmann, Daniel" w:date="2016-12-14T17:11:00Z" w:initials="VD">
    <w:p w:rsidR="009E0227" w:rsidRDefault="009E0227" w:rsidP="007416A5">
      <w:pPr>
        <w:pStyle w:val="Kommentartext"/>
      </w:pPr>
      <w:r>
        <w:rPr>
          <w:rStyle w:val="Kommentarzeichen"/>
        </w:rPr>
        <w:annotationRef/>
      </w:r>
      <w:r>
        <w:t>C_5879</w:t>
      </w:r>
    </w:p>
  </w:comment>
  <w:comment w:id="378" w:author="Vortmann, Daniel" w:date="2016-12-14T17:11:00Z" w:initials="VD">
    <w:p w:rsidR="009E0227" w:rsidRDefault="009E0227" w:rsidP="007416A5">
      <w:pPr>
        <w:pStyle w:val="Kommentartext"/>
      </w:pPr>
      <w:r>
        <w:rPr>
          <w:rStyle w:val="Kommentarzeichen"/>
        </w:rPr>
        <w:annotationRef/>
      </w:r>
      <w:r>
        <w:t>C_5879</w:t>
      </w:r>
    </w:p>
  </w:comment>
  <w:comment w:id="379" w:author="Vortmann, Daniel" w:date="2016-12-14T17:10:00Z" w:initials="VD">
    <w:p w:rsidR="009E0227" w:rsidRDefault="009E0227">
      <w:pPr>
        <w:pStyle w:val="Kommentartext"/>
      </w:pPr>
      <w:r>
        <w:rPr>
          <w:rStyle w:val="Kommentarzeichen"/>
        </w:rPr>
        <w:annotationRef/>
      </w:r>
      <w:r>
        <w:t>C_5879</w:t>
      </w:r>
    </w:p>
  </w:comment>
  <w:comment w:id="386" w:author="Vortmann, Daniel" w:date="2016-12-14T17:11:00Z" w:initials="VD">
    <w:p w:rsidR="009E0227" w:rsidRDefault="009E0227" w:rsidP="007416A5">
      <w:pPr>
        <w:pStyle w:val="Kommentartext"/>
      </w:pPr>
      <w:r>
        <w:rPr>
          <w:rStyle w:val="Kommentarzeichen"/>
        </w:rPr>
        <w:annotationRef/>
      </w:r>
      <w:r>
        <w:t>C_5879</w:t>
      </w:r>
    </w:p>
  </w:comment>
  <w:comment w:id="387" w:author="Vortmann, Daniel" w:date="2016-12-14T17:10:00Z" w:initials="VD">
    <w:p w:rsidR="009E0227" w:rsidRDefault="009E0227" w:rsidP="007416A5">
      <w:pPr>
        <w:pStyle w:val="Kommentartext"/>
      </w:pPr>
      <w:r>
        <w:rPr>
          <w:rStyle w:val="Kommentarzeichen"/>
        </w:rPr>
        <w:annotationRef/>
      </w:r>
      <w:r>
        <w:t>C_5879</w:t>
      </w:r>
    </w:p>
  </w:comment>
  <w:comment w:id="392" w:author="Vortmann, Daniel" w:date="2016-12-14T17:11:00Z" w:initials="VD">
    <w:p w:rsidR="009E0227" w:rsidRDefault="009E0227" w:rsidP="007416A5">
      <w:pPr>
        <w:pStyle w:val="Kommentartext"/>
      </w:pPr>
      <w:r>
        <w:rPr>
          <w:rStyle w:val="Kommentarzeichen"/>
        </w:rPr>
        <w:annotationRef/>
      </w:r>
      <w:r>
        <w:t>C_5879</w:t>
      </w:r>
    </w:p>
  </w:comment>
  <w:comment w:id="393" w:author="Vortmann, Daniel" w:date="2016-12-14T17:10:00Z" w:initials="VD">
    <w:p w:rsidR="009E0227" w:rsidRDefault="009E0227" w:rsidP="007416A5">
      <w:pPr>
        <w:pStyle w:val="Kommentartext"/>
      </w:pPr>
      <w:r>
        <w:rPr>
          <w:rStyle w:val="Kommentarzeichen"/>
        </w:rPr>
        <w:annotationRef/>
      </w:r>
      <w:r>
        <w:t>C_5879</w:t>
      </w:r>
    </w:p>
  </w:comment>
  <w:comment w:id="398" w:author="Vortmann, Daniel" w:date="2016-12-14T17:11:00Z" w:initials="VD">
    <w:p w:rsidR="009E0227" w:rsidRDefault="009E0227" w:rsidP="007416A5">
      <w:pPr>
        <w:pStyle w:val="Kommentartext"/>
      </w:pPr>
      <w:r>
        <w:rPr>
          <w:rStyle w:val="Kommentarzeichen"/>
        </w:rPr>
        <w:annotationRef/>
      </w:r>
      <w:r>
        <w:t>C_5879</w:t>
      </w:r>
    </w:p>
  </w:comment>
  <w:comment w:id="399" w:author="Vortmann, Daniel" w:date="2016-12-14T17:10:00Z" w:initials="VD">
    <w:p w:rsidR="009E0227" w:rsidRDefault="009E0227" w:rsidP="007416A5">
      <w:pPr>
        <w:pStyle w:val="Kommentartext"/>
      </w:pPr>
      <w:r>
        <w:rPr>
          <w:rStyle w:val="Kommentarzeichen"/>
        </w:rPr>
        <w:annotationRef/>
      </w:r>
      <w:r>
        <w:t>C_5879</w:t>
      </w:r>
    </w:p>
  </w:comment>
  <w:comment w:id="404" w:author="Vortmann, Daniel" w:date="2016-12-14T17:11:00Z" w:initials="VD">
    <w:p w:rsidR="009E0227" w:rsidRDefault="009E0227" w:rsidP="007416A5">
      <w:pPr>
        <w:pStyle w:val="Kommentartext"/>
      </w:pPr>
      <w:r>
        <w:rPr>
          <w:rStyle w:val="Kommentarzeichen"/>
        </w:rPr>
        <w:annotationRef/>
      </w:r>
      <w:r>
        <w:t>C_5879</w:t>
      </w:r>
    </w:p>
  </w:comment>
  <w:comment w:id="405" w:author="Vortmann, Daniel" w:date="2016-12-14T17:10:00Z" w:initials="VD">
    <w:p w:rsidR="009E0227" w:rsidRDefault="009E0227" w:rsidP="007416A5">
      <w:pPr>
        <w:pStyle w:val="Kommentartext"/>
      </w:pPr>
      <w:r>
        <w:rPr>
          <w:rStyle w:val="Kommentarzeichen"/>
        </w:rPr>
        <w:annotationRef/>
      </w:r>
      <w:r>
        <w:t>C_5879</w:t>
      </w:r>
    </w:p>
  </w:comment>
  <w:comment w:id="408" w:author="Vortmann, Daniel" w:date="2015-10-23T11:05:00Z" w:initials="VD">
    <w:p w:rsidR="009E0227" w:rsidRDefault="009E0227">
      <w:pPr>
        <w:pStyle w:val="Kommentartext"/>
      </w:pPr>
      <w:r>
        <w:rPr>
          <w:rStyle w:val="Kommentarzeichen"/>
        </w:rPr>
        <w:annotationRef/>
      </w:r>
      <w:r>
        <w:t>C_5001</w:t>
      </w:r>
    </w:p>
  </w:comment>
  <w:comment w:id="409" w:author="Vortmann, Daniel" w:date="2016-12-14T17:10:00Z" w:initials="VD">
    <w:p w:rsidR="009E0227" w:rsidRDefault="009E0227" w:rsidP="007416A5">
      <w:pPr>
        <w:pStyle w:val="Kommentartext"/>
      </w:pPr>
      <w:r>
        <w:rPr>
          <w:rStyle w:val="Kommentarzeichen"/>
        </w:rPr>
        <w:annotationRef/>
      </w:r>
      <w:r>
        <w:t>C_5879</w:t>
      </w:r>
    </w:p>
  </w:comment>
  <w:comment w:id="410" w:author="Silvia Kortmann" w:date="2015-12-07T11:55:00Z" w:initials="SKO">
    <w:p w:rsidR="009E0227" w:rsidRDefault="009E0227">
      <w:pPr>
        <w:pStyle w:val="Kommentartext"/>
      </w:pPr>
      <w:r>
        <w:rPr>
          <w:rStyle w:val="Kommentarzeichen"/>
        </w:rPr>
        <w:annotationRef/>
      </w:r>
      <w:r>
        <w:t>C_5389</w:t>
      </w:r>
    </w:p>
  </w:comment>
  <w:comment w:id="411" w:author="Silvia Kortmann" w:date="2016-02-16T11:02:00Z" w:initials="SKO">
    <w:p w:rsidR="009E0227" w:rsidRDefault="009E0227">
      <w:pPr>
        <w:pStyle w:val="Kommentartext"/>
      </w:pPr>
      <w:r>
        <w:rPr>
          <w:rStyle w:val="Kommentarzeichen"/>
        </w:rPr>
        <w:annotationRef/>
      </w:r>
      <w:r w:rsidRPr="00522F5D">
        <w:rPr>
          <w:sz w:val="20"/>
        </w:rPr>
        <w:t>gematik_01</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0BC" w:rsidRDefault="000D50BC">
      <w:r>
        <w:separator/>
      </w:r>
    </w:p>
  </w:endnote>
  <w:endnote w:type="continuationSeparator" w:id="0">
    <w:p w:rsidR="000D50BC" w:rsidRDefault="000D5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Fett">
    <w:altName w:val="Arial"/>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227" w:rsidRDefault="009E0227">
    <w:pPr>
      <w:pStyle w:val="Fuzeile"/>
      <w:rPr>
        <w:b/>
        <w:lang w:val="en-US"/>
      </w:rPr>
    </w:pPr>
    <w:r>
      <w:rPr>
        <w:lang w:val="en-US"/>
      </w:rPr>
      <w:tab/>
    </w:r>
    <w:r>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3348"/>
      <w:gridCol w:w="3240"/>
      <w:gridCol w:w="2308"/>
    </w:tblGrid>
    <w:tr w:rsidR="009E0227" w:rsidRPr="00285024">
      <w:tc>
        <w:tcPr>
          <w:tcW w:w="6588" w:type="dxa"/>
          <w:gridSpan w:val="2"/>
          <w:tcBorders>
            <w:top w:val="nil"/>
            <w:bottom w:val="single" w:sz="4" w:space="0" w:color="auto"/>
          </w:tcBorders>
          <w:shd w:val="clear" w:color="auto" w:fill="auto"/>
        </w:tcPr>
        <w:p w:rsidR="009E0227" w:rsidRPr="00285024" w:rsidRDefault="009E0227" w:rsidP="005C7D6B">
          <w:pPr>
            <w:pStyle w:val="Fuzeile"/>
            <w:spacing w:before="60"/>
            <w:rPr>
              <w:rFonts w:cs="Arial"/>
              <w:sz w:val="16"/>
              <w:szCs w:val="16"/>
            </w:rPr>
          </w:pPr>
        </w:p>
      </w:tc>
      <w:tc>
        <w:tcPr>
          <w:tcW w:w="2308" w:type="dxa"/>
          <w:tcBorders>
            <w:top w:val="nil"/>
            <w:bottom w:val="single" w:sz="4" w:space="0" w:color="auto"/>
          </w:tcBorders>
          <w:shd w:val="clear" w:color="auto" w:fill="auto"/>
        </w:tcPr>
        <w:p w:rsidR="009E0227" w:rsidRPr="00285024" w:rsidRDefault="009E0227" w:rsidP="005C7D6B">
          <w:pPr>
            <w:pStyle w:val="Fuzeile"/>
            <w:spacing w:before="60"/>
            <w:jc w:val="right"/>
            <w:rPr>
              <w:rFonts w:cs="Arial"/>
              <w:sz w:val="16"/>
              <w:szCs w:val="16"/>
            </w:rPr>
          </w:pPr>
        </w:p>
      </w:tc>
    </w:tr>
    <w:tr w:rsidR="009E0227" w:rsidRPr="00ED550F">
      <w:tc>
        <w:tcPr>
          <w:tcW w:w="6588" w:type="dxa"/>
          <w:gridSpan w:val="2"/>
          <w:tcBorders>
            <w:top w:val="single" w:sz="4" w:space="0" w:color="auto"/>
            <w:bottom w:val="nil"/>
          </w:tcBorders>
          <w:shd w:val="clear" w:color="auto" w:fill="auto"/>
        </w:tcPr>
        <w:p w:rsidR="009E0227" w:rsidRPr="00ED550F" w:rsidRDefault="009E0227" w:rsidP="005C7D6B">
          <w:pPr>
            <w:pStyle w:val="Fuzeile"/>
            <w:spacing w:before="60"/>
            <w:rPr>
              <w:rFonts w:cs="Arial"/>
              <w:sz w:val="16"/>
              <w:szCs w:val="16"/>
            </w:rPr>
          </w:pPr>
          <w:r w:rsidRPr="00ED550F">
            <w:rPr>
              <w:rFonts w:eastAsia="MS Mincho" w:cs="Arial"/>
              <w:noProof/>
              <w:sz w:val="16"/>
              <w:szCs w:val="16"/>
            </w:rPr>
            <w:fldChar w:fldCharType="begin"/>
          </w:r>
          <w:r w:rsidRPr="00ED550F">
            <w:rPr>
              <w:rFonts w:eastAsia="MS Mincho" w:cs="Arial"/>
              <w:noProof/>
              <w:sz w:val="16"/>
              <w:szCs w:val="16"/>
            </w:rPr>
            <w:instrText xml:space="preserve"> FILENAME </w:instrText>
          </w:r>
          <w:r w:rsidRPr="00ED550F">
            <w:rPr>
              <w:rFonts w:eastAsia="MS Mincho" w:cs="Arial"/>
              <w:noProof/>
              <w:sz w:val="16"/>
              <w:szCs w:val="16"/>
            </w:rPr>
            <w:fldChar w:fldCharType="separate"/>
          </w:r>
          <w:r>
            <w:rPr>
              <w:rFonts w:eastAsia="MS Mincho" w:cs="Arial"/>
              <w:noProof/>
              <w:sz w:val="16"/>
              <w:szCs w:val="16"/>
            </w:rPr>
            <w:t>gemSpec_SMC-B_ObjSys.doc</w:t>
          </w:r>
          <w:r w:rsidRPr="00ED550F">
            <w:rPr>
              <w:rFonts w:eastAsia="MS Mincho" w:cs="Arial"/>
              <w:noProof/>
              <w:sz w:val="16"/>
              <w:szCs w:val="16"/>
            </w:rPr>
            <w:fldChar w:fldCharType="end"/>
          </w:r>
        </w:p>
      </w:tc>
      <w:tc>
        <w:tcPr>
          <w:tcW w:w="2308" w:type="dxa"/>
          <w:tcBorders>
            <w:top w:val="single" w:sz="4" w:space="0" w:color="auto"/>
            <w:bottom w:val="nil"/>
          </w:tcBorders>
          <w:shd w:val="clear" w:color="auto" w:fill="auto"/>
        </w:tcPr>
        <w:p w:rsidR="009E0227" w:rsidRPr="00ED550F" w:rsidRDefault="009E0227" w:rsidP="005C7D6B">
          <w:pPr>
            <w:pStyle w:val="Fuzeile"/>
            <w:spacing w:before="60"/>
            <w:jc w:val="right"/>
            <w:rPr>
              <w:rFonts w:cs="Arial"/>
              <w:sz w:val="16"/>
              <w:szCs w:val="16"/>
            </w:rPr>
          </w:pPr>
          <w:r w:rsidRPr="00ED550F">
            <w:rPr>
              <w:rFonts w:cs="Arial"/>
              <w:sz w:val="16"/>
              <w:szCs w:val="16"/>
            </w:rPr>
            <w:t xml:space="preserve">Seite </w:t>
          </w:r>
          <w:r w:rsidRPr="00ED550F">
            <w:rPr>
              <w:rStyle w:val="Seitenzahl"/>
              <w:rFonts w:cs="Arial"/>
              <w:sz w:val="16"/>
              <w:szCs w:val="16"/>
            </w:rPr>
            <w:fldChar w:fldCharType="begin"/>
          </w:r>
          <w:r w:rsidRPr="00ED550F">
            <w:rPr>
              <w:rStyle w:val="Seitenzahl"/>
              <w:rFonts w:cs="Arial"/>
              <w:sz w:val="16"/>
              <w:szCs w:val="16"/>
            </w:rPr>
            <w:instrText xml:space="preserve"> PAGE </w:instrText>
          </w:r>
          <w:r w:rsidRPr="00ED550F">
            <w:rPr>
              <w:rStyle w:val="Seitenzahl"/>
              <w:rFonts w:cs="Arial"/>
              <w:sz w:val="16"/>
              <w:szCs w:val="16"/>
            </w:rPr>
            <w:fldChar w:fldCharType="separate"/>
          </w:r>
          <w:r w:rsidR="007B2A84">
            <w:rPr>
              <w:rStyle w:val="Seitenzahl"/>
              <w:rFonts w:cs="Arial"/>
              <w:noProof/>
              <w:sz w:val="16"/>
              <w:szCs w:val="16"/>
            </w:rPr>
            <w:t>2</w:t>
          </w:r>
          <w:r w:rsidRPr="00ED550F">
            <w:rPr>
              <w:rStyle w:val="Seitenzahl"/>
              <w:rFonts w:cs="Arial"/>
              <w:sz w:val="16"/>
              <w:szCs w:val="16"/>
            </w:rPr>
            <w:fldChar w:fldCharType="end"/>
          </w:r>
          <w:r w:rsidRPr="00ED550F">
            <w:rPr>
              <w:rStyle w:val="Seitenzahl"/>
              <w:rFonts w:cs="Arial"/>
              <w:sz w:val="16"/>
              <w:szCs w:val="16"/>
            </w:rPr>
            <w:t xml:space="preserve"> von </w:t>
          </w:r>
          <w:r w:rsidRPr="00ED550F">
            <w:rPr>
              <w:rStyle w:val="Seitenzahl"/>
              <w:rFonts w:cs="Arial"/>
              <w:sz w:val="16"/>
              <w:szCs w:val="16"/>
            </w:rPr>
            <w:fldChar w:fldCharType="begin"/>
          </w:r>
          <w:r w:rsidRPr="00ED550F">
            <w:rPr>
              <w:rStyle w:val="Seitenzahl"/>
              <w:rFonts w:cs="Arial"/>
              <w:sz w:val="16"/>
              <w:szCs w:val="16"/>
            </w:rPr>
            <w:instrText xml:space="preserve"> NUMPAGES </w:instrText>
          </w:r>
          <w:r w:rsidRPr="00ED550F">
            <w:rPr>
              <w:rStyle w:val="Seitenzahl"/>
              <w:rFonts w:cs="Arial"/>
              <w:sz w:val="16"/>
              <w:szCs w:val="16"/>
            </w:rPr>
            <w:fldChar w:fldCharType="separate"/>
          </w:r>
          <w:r w:rsidR="007B2A84">
            <w:rPr>
              <w:rStyle w:val="Seitenzahl"/>
              <w:rFonts w:cs="Arial"/>
              <w:noProof/>
              <w:sz w:val="16"/>
              <w:szCs w:val="16"/>
            </w:rPr>
            <w:t>81</w:t>
          </w:r>
          <w:r w:rsidRPr="00ED550F">
            <w:rPr>
              <w:rStyle w:val="Seitenzahl"/>
              <w:rFonts w:cs="Arial"/>
              <w:sz w:val="16"/>
              <w:szCs w:val="16"/>
            </w:rPr>
            <w:fldChar w:fldCharType="end"/>
          </w:r>
        </w:p>
      </w:tc>
    </w:tr>
    <w:tr w:rsidR="009E0227" w:rsidRPr="003D4E53">
      <w:tc>
        <w:tcPr>
          <w:tcW w:w="3348" w:type="dxa"/>
          <w:tcBorders>
            <w:top w:val="nil"/>
          </w:tcBorders>
          <w:shd w:val="clear" w:color="auto" w:fill="auto"/>
        </w:tcPr>
        <w:p w:rsidR="009E0227" w:rsidRPr="003D4E53" w:rsidRDefault="009E0227" w:rsidP="005C7D6B">
          <w:pPr>
            <w:pStyle w:val="Fuzeile"/>
            <w:spacing w:before="60"/>
            <w:rPr>
              <w:rFonts w:cs="Arial"/>
              <w:sz w:val="16"/>
              <w:szCs w:val="16"/>
            </w:rPr>
          </w:pPr>
          <w:r w:rsidRPr="003D4E53">
            <w:rPr>
              <w:rFonts w:cs="Arial"/>
              <w:sz w:val="16"/>
              <w:szCs w:val="16"/>
            </w:rPr>
            <w:t xml:space="preserve">Version: </w:t>
          </w:r>
          <w:r w:rsidRPr="003D4E53">
            <w:rPr>
              <w:rFonts w:cs="Arial"/>
              <w:sz w:val="16"/>
              <w:szCs w:val="16"/>
            </w:rPr>
            <w:fldChar w:fldCharType="begin"/>
          </w:r>
          <w:r w:rsidRPr="003D4E53">
            <w:rPr>
              <w:rFonts w:cs="Arial"/>
              <w:sz w:val="16"/>
              <w:szCs w:val="16"/>
            </w:rPr>
            <w:instrText xml:space="preserve"> REF Version \h  \* MERGEFORMAT </w:instrText>
          </w:r>
          <w:r w:rsidRPr="003D4E53">
            <w:rPr>
              <w:rFonts w:cs="Arial"/>
              <w:sz w:val="16"/>
              <w:szCs w:val="16"/>
            </w:rPr>
          </w:r>
          <w:r w:rsidRPr="003D4E53">
            <w:rPr>
              <w:rFonts w:cs="Arial"/>
              <w:sz w:val="16"/>
              <w:szCs w:val="16"/>
            </w:rPr>
            <w:fldChar w:fldCharType="separate"/>
          </w:r>
          <w:r w:rsidRPr="009E0227">
            <w:rPr>
              <w:rFonts w:cs="Arial"/>
              <w:sz w:val="16"/>
              <w:szCs w:val="16"/>
            </w:rPr>
            <w:t>3.11.0</w:t>
          </w:r>
          <w:r w:rsidRPr="003D4E53">
            <w:rPr>
              <w:rFonts w:cs="Arial"/>
              <w:sz w:val="16"/>
              <w:szCs w:val="16"/>
            </w:rPr>
            <w:fldChar w:fldCharType="end"/>
          </w:r>
        </w:p>
      </w:tc>
      <w:tc>
        <w:tcPr>
          <w:tcW w:w="3240" w:type="dxa"/>
          <w:tcBorders>
            <w:top w:val="nil"/>
          </w:tcBorders>
          <w:shd w:val="clear" w:color="auto" w:fill="auto"/>
        </w:tcPr>
        <w:p w:rsidR="009E0227" w:rsidRPr="003D4E53" w:rsidRDefault="009E0227" w:rsidP="005C7D6B">
          <w:pPr>
            <w:pStyle w:val="Fuzeile"/>
            <w:spacing w:before="60"/>
            <w:rPr>
              <w:rFonts w:cs="Arial"/>
              <w:sz w:val="16"/>
              <w:szCs w:val="16"/>
            </w:rPr>
          </w:pPr>
          <w:r w:rsidRPr="003D4E53">
            <w:rPr>
              <w:rStyle w:val="Seitenzahl"/>
              <w:rFonts w:cs="Arial"/>
              <w:sz w:val="16"/>
              <w:szCs w:val="16"/>
            </w:rPr>
            <w:t xml:space="preserve">© gematik – </w:t>
          </w:r>
          <w:r w:rsidRPr="003D4E53">
            <w:rPr>
              <w:rStyle w:val="Seitenzahl"/>
              <w:rFonts w:cs="Arial"/>
              <w:sz w:val="16"/>
              <w:szCs w:val="16"/>
            </w:rPr>
            <w:fldChar w:fldCharType="begin"/>
          </w:r>
          <w:r w:rsidRPr="003D4E53">
            <w:rPr>
              <w:rStyle w:val="Seitenzahl"/>
              <w:rFonts w:cs="Arial"/>
              <w:sz w:val="16"/>
              <w:szCs w:val="16"/>
            </w:rPr>
            <w:instrText xml:space="preserve"> REF  Klassifizierung  \* MERGEFORMAT </w:instrText>
          </w:r>
          <w:r w:rsidRPr="003D4E53">
            <w:rPr>
              <w:rStyle w:val="Seitenzahl"/>
              <w:rFonts w:cs="Arial"/>
              <w:sz w:val="16"/>
              <w:szCs w:val="16"/>
            </w:rPr>
            <w:fldChar w:fldCharType="separate"/>
          </w:r>
          <w:r w:rsidRPr="009E0227">
            <w:rPr>
              <w:rStyle w:val="Seitenzahl"/>
              <w:rFonts w:cs="Arial"/>
              <w:bCs/>
              <w:sz w:val="16"/>
              <w:szCs w:val="16"/>
            </w:rPr>
            <w:t>öffentlich</w:t>
          </w:r>
          <w:r w:rsidRPr="003D4E53">
            <w:rPr>
              <w:rStyle w:val="Seitenzahl"/>
              <w:rFonts w:cs="Arial"/>
              <w:sz w:val="16"/>
              <w:szCs w:val="16"/>
            </w:rPr>
            <w:fldChar w:fldCharType="end"/>
          </w:r>
        </w:p>
      </w:tc>
      <w:tc>
        <w:tcPr>
          <w:tcW w:w="2308" w:type="dxa"/>
          <w:tcBorders>
            <w:top w:val="nil"/>
          </w:tcBorders>
          <w:shd w:val="clear" w:color="auto" w:fill="auto"/>
        </w:tcPr>
        <w:p w:rsidR="009E0227" w:rsidRPr="003D4E53" w:rsidRDefault="009E0227" w:rsidP="005C7D6B">
          <w:pPr>
            <w:pStyle w:val="Fuzeile"/>
            <w:autoSpaceDE w:val="0"/>
            <w:autoSpaceDN w:val="0"/>
            <w:adjustRightInd w:val="0"/>
            <w:spacing w:before="60"/>
            <w:jc w:val="right"/>
            <w:rPr>
              <w:rFonts w:eastAsia="MS Mincho" w:cs="Arial"/>
              <w:noProof/>
              <w:sz w:val="16"/>
              <w:szCs w:val="16"/>
            </w:rPr>
          </w:pPr>
          <w:r w:rsidRPr="003D4E53">
            <w:rPr>
              <w:rFonts w:cs="Arial"/>
              <w:sz w:val="16"/>
              <w:szCs w:val="16"/>
            </w:rPr>
            <w:t>Stand:</w:t>
          </w:r>
          <w:r w:rsidRPr="003D4E53">
            <w:rPr>
              <w:rFonts w:eastAsia="MS Mincho" w:cs="Arial"/>
              <w:noProof/>
              <w:sz w:val="16"/>
              <w:szCs w:val="16"/>
            </w:rPr>
            <w:t xml:space="preserve"> </w:t>
          </w:r>
          <w:r w:rsidRPr="003D4E53">
            <w:rPr>
              <w:rFonts w:eastAsia="MS Mincho" w:cs="Arial"/>
              <w:noProof/>
              <w:sz w:val="16"/>
              <w:szCs w:val="16"/>
            </w:rPr>
            <w:fldChar w:fldCharType="begin"/>
          </w:r>
          <w:r w:rsidRPr="003D4E53">
            <w:rPr>
              <w:rFonts w:eastAsia="MS Mincho" w:cs="Arial"/>
              <w:noProof/>
              <w:sz w:val="16"/>
              <w:szCs w:val="16"/>
            </w:rPr>
            <w:instrText xml:space="preserve"> REF Datum \h  \* MERGEFORMAT </w:instrText>
          </w:r>
          <w:r w:rsidRPr="003D4E53">
            <w:rPr>
              <w:rFonts w:eastAsia="MS Mincho" w:cs="Arial"/>
              <w:noProof/>
              <w:sz w:val="16"/>
              <w:szCs w:val="16"/>
            </w:rPr>
          </w:r>
          <w:r w:rsidRPr="003D4E53">
            <w:rPr>
              <w:rFonts w:eastAsia="MS Mincho" w:cs="Arial"/>
              <w:noProof/>
              <w:sz w:val="16"/>
              <w:szCs w:val="16"/>
            </w:rPr>
            <w:fldChar w:fldCharType="separate"/>
          </w:r>
          <w:r w:rsidRPr="009E0227">
            <w:rPr>
              <w:rFonts w:eastAsia="MS Mincho" w:cs="Arial"/>
              <w:noProof/>
              <w:sz w:val="16"/>
              <w:szCs w:val="16"/>
            </w:rPr>
            <w:t>18.12.2017</w:t>
          </w:r>
          <w:r w:rsidRPr="003D4E53">
            <w:rPr>
              <w:rFonts w:eastAsia="MS Mincho" w:cs="Arial"/>
              <w:noProof/>
              <w:sz w:val="16"/>
              <w:szCs w:val="16"/>
            </w:rPr>
            <w:fldChar w:fldCharType="end"/>
          </w:r>
        </w:p>
      </w:tc>
    </w:tr>
  </w:tbl>
  <w:p w:rsidR="009E0227" w:rsidRDefault="009E022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3528"/>
      <w:gridCol w:w="3060"/>
      <w:gridCol w:w="2308"/>
    </w:tblGrid>
    <w:tr w:rsidR="009E0227" w:rsidRPr="00CD1FB0">
      <w:tc>
        <w:tcPr>
          <w:tcW w:w="6588" w:type="dxa"/>
          <w:gridSpan w:val="2"/>
          <w:tcBorders>
            <w:top w:val="nil"/>
            <w:bottom w:val="single" w:sz="4" w:space="0" w:color="auto"/>
          </w:tcBorders>
          <w:shd w:val="clear" w:color="auto" w:fill="auto"/>
        </w:tcPr>
        <w:p w:rsidR="009E0227" w:rsidRPr="00CD1FB0" w:rsidRDefault="009E0227" w:rsidP="009750B8">
          <w:pPr>
            <w:pStyle w:val="Fuzeile"/>
            <w:spacing w:before="60"/>
            <w:rPr>
              <w:sz w:val="16"/>
              <w:szCs w:val="16"/>
            </w:rPr>
          </w:pPr>
        </w:p>
      </w:tc>
      <w:tc>
        <w:tcPr>
          <w:tcW w:w="2308" w:type="dxa"/>
          <w:tcBorders>
            <w:top w:val="nil"/>
            <w:bottom w:val="single" w:sz="4" w:space="0" w:color="auto"/>
          </w:tcBorders>
          <w:shd w:val="clear" w:color="auto" w:fill="auto"/>
        </w:tcPr>
        <w:p w:rsidR="009E0227" w:rsidRPr="00CD1FB0" w:rsidRDefault="009E0227" w:rsidP="009750B8">
          <w:pPr>
            <w:pStyle w:val="Fuzeile"/>
            <w:spacing w:before="60"/>
            <w:jc w:val="right"/>
            <w:rPr>
              <w:sz w:val="16"/>
              <w:szCs w:val="16"/>
            </w:rPr>
          </w:pPr>
        </w:p>
      </w:tc>
    </w:tr>
    <w:tr w:rsidR="009E0227" w:rsidRPr="00CD1FB0">
      <w:tc>
        <w:tcPr>
          <w:tcW w:w="6588" w:type="dxa"/>
          <w:gridSpan w:val="2"/>
          <w:tcBorders>
            <w:top w:val="single" w:sz="4" w:space="0" w:color="auto"/>
            <w:bottom w:val="nil"/>
          </w:tcBorders>
          <w:shd w:val="clear" w:color="auto" w:fill="auto"/>
        </w:tcPr>
        <w:p w:rsidR="009E0227" w:rsidRPr="00CD1FB0" w:rsidRDefault="009E0227" w:rsidP="009750B8">
          <w:pPr>
            <w:pStyle w:val="Fuzeile"/>
            <w:spacing w:before="60"/>
            <w:rPr>
              <w:sz w:val="16"/>
              <w:szCs w:val="16"/>
            </w:rPr>
          </w:pPr>
          <w:r w:rsidRPr="00CD1FB0">
            <w:rPr>
              <w:sz w:val="16"/>
              <w:szCs w:val="16"/>
            </w:rPr>
            <w:fldChar w:fldCharType="begin"/>
          </w:r>
          <w:r w:rsidRPr="00CD1FB0">
            <w:rPr>
              <w:sz w:val="16"/>
              <w:szCs w:val="16"/>
            </w:rPr>
            <w:instrText xml:space="preserve"> FILENAME </w:instrText>
          </w:r>
          <w:r w:rsidRPr="00CD1FB0">
            <w:rPr>
              <w:sz w:val="16"/>
              <w:szCs w:val="16"/>
            </w:rPr>
            <w:fldChar w:fldCharType="separate"/>
          </w:r>
          <w:r>
            <w:rPr>
              <w:noProof/>
              <w:sz w:val="16"/>
              <w:szCs w:val="16"/>
            </w:rPr>
            <w:t>gemSpec_SMC-B_ObjSys.doc</w:t>
          </w:r>
          <w:r w:rsidRPr="00CD1FB0">
            <w:rPr>
              <w:sz w:val="16"/>
              <w:szCs w:val="16"/>
            </w:rPr>
            <w:fldChar w:fldCharType="end"/>
          </w:r>
        </w:p>
      </w:tc>
      <w:tc>
        <w:tcPr>
          <w:tcW w:w="2308" w:type="dxa"/>
          <w:tcBorders>
            <w:top w:val="single" w:sz="4" w:space="0" w:color="auto"/>
            <w:bottom w:val="nil"/>
          </w:tcBorders>
          <w:shd w:val="clear" w:color="auto" w:fill="auto"/>
        </w:tcPr>
        <w:p w:rsidR="009E0227" w:rsidRPr="00CD1FB0" w:rsidRDefault="009E0227" w:rsidP="009750B8">
          <w:pPr>
            <w:pStyle w:val="Fuzeile"/>
            <w:spacing w:before="60"/>
            <w:jc w:val="right"/>
            <w:rPr>
              <w:sz w:val="16"/>
              <w:szCs w:val="16"/>
            </w:rPr>
          </w:pPr>
          <w:r w:rsidRPr="00CD1FB0">
            <w:rPr>
              <w:sz w:val="16"/>
              <w:szCs w:val="16"/>
            </w:rPr>
            <w:t xml:space="preserve">Seite </w:t>
          </w:r>
          <w:r w:rsidRPr="00CD1FB0">
            <w:rPr>
              <w:rStyle w:val="Seitenzahl"/>
              <w:sz w:val="16"/>
              <w:szCs w:val="16"/>
            </w:rPr>
            <w:fldChar w:fldCharType="begin"/>
          </w:r>
          <w:r w:rsidRPr="00CD1FB0">
            <w:rPr>
              <w:rStyle w:val="Seitenzahl"/>
              <w:sz w:val="16"/>
              <w:szCs w:val="16"/>
            </w:rPr>
            <w:instrText xml:space="preserve"> PAGE </w:instrText>
          </w:r>
          <w:r w:rsidRPr="00CD1FB0">
            <w:rPr>
              <w:rStyle w:val="Seitenzahl"/>
              <w:sz w:val="16"/>
              <w:szCs w:val="16"/>
            </w:rPr>
            <w:fldChar w:fldCharType="separate"/>
          </w:r>
          <w:r w:rsidR="007B2A84">
            <w:rPr>
              <w:rStyle w:val="Seitenzahl"/>
              <w:noProof/>
              <w:sz w:val="16"/>
              <w:szCs w:val="16"/>
            </w:rPr>
            <w:t>3</w:t>
          </w:r>
          <w:r w:rsidRPr="00CD1FB0">
            <w:rPr>
              <w:rStyle w:val="Seitenzahl"/>
              <w:sz w:val="16"/>
              <w:szCs w:val="16"/>
            </w:rPr>
            <w:fldChar w:fldCharType="end"/>
          </w:r>
          <w:r w:rsidRPr="00CD1FB0">
            <w:rPr>
              <w:rStyle w:val="Seitenzahl"/>
              <w:sz w:val="16"/>
              <w:szCs w:val="16"/>
            </w:rPr>
            <w:t xml:space="preserve"> von </w:t>
          </w:r>
          <w:r w:rsidRPr="00CD1FB0">
            <w:rPr>
              <w:rStyle w:val="Seitenzahl"/>
              <w:sz w:val="16"/>
              <w:szCs w:val="16"/>
            </w:rPr>
            <w:fldChar w:fldCharType="begin"/>
          </w:r>
          <w:r w:rsidRPr="00CD1FB0">
            <w:rPr>
              <w:rStyle w:val="Seitenzahl"/>
              <w:sz w:val="16"/>
              <w:szCs w:val="16"/>
            </w:rPr>
            <w:instrText xml:space="preserve"> NUMPAGES </w:instrText>
          </w:r>
          <w:r w:rsidRPr="00CD1FB0">
            <w:rPr>
              <w:rStyle w:val="Seitenzahl"/>
              <w:sz w:val="16"/>
              <w:szCs w:val="16"/>
            </w:rPr>
            <w:fldChar w:fldCharType="separate"/>
          </w:r>
          <w:r w:rsidR="007B2A84">
            <w:rPr>
              <w:rStyle w:val="Seitenzahl"/>
              <w:noProof/>
              <w:sz w:val="16"/>
              <w:szCs w:val="16"/>
            </w:rPr>
            <w:t>81</w:t>
          </w:r>
          <w:r w:rsidRPr="00CD1FB0">
            <w:rPr>
              <w:rStyle w:val="Seitenzahl"/>
              <w:sz w:val="16"/>
              <w:szCs w:val="16"/>
            </w:rPr>
            <w:fldChar w:fldCharType="end"/>
          </w:r>
        </w:p>
      </w:tc>
    </w:tr>
    <w:tr w:rsidR="009E0227" w:rsidRPr="009C20ED">
      <w:tc>
        <w:tcPr>
          <w:tcW w:w="3528" w:type="dxa"/>
          <w:tcBorders>
            <w:top w:val="nil"/>
          </w:tcBorders>
          <w:shd w:val="clear" w:color="auto" w:fill="auto"/>
        </w:tcPr>
        <w:p w:rsidR="009E0227" w:rsidRPr="009C20ED" w:rsidRDefault="009E0227" w:rsidP="009750B8">
          <w:pPr>
            <w:pStyle w:val="Fuzeile"/>
            <w:spacing w:before="60"/>
            <w:rPr>
              <w:sz w:val="16"/>
              <w:szCs w:val="16"/>
            </w:rPr>
          </w:pPr>
          <w:r w:rsidRPr="009C20ED">
            <w:rPr>
              <w:sz w:val="16"/>
              <w:szCs w:val="16"/>
            </w:rPr>
            <w:t xml:space="preserve">Version: </w:t>
          </w:r>
          <w:r w:rsidRPr="009C20ED">
            <w:rPr>
              <w:sz w:val="16"/>
              <w:szCs w:val="16"/>
            </w:rPr>
            <w:fldChar w:fldCharType="begin"/>
          </w:r>
          <w:r w:rsidRPr="009C20ED">
            <w:rPr>
              <w:sz w:val="16"/>
              <w:szCs w:val="16"/>
            </w:rPr>
            <w:instrText xml:space="preserve"> REF Version \h  \* MERGEFORMAT </w:instrText>
          </w:r>
          <w:r w:rsidRPr="009C20ED">
            <w:rPr>
              <w:sz w:val="16"/>
              <w:szCs w:val="16"/>
            </w:rPr>
          </w:r>
          <w:r w:rsidRPr="009C20ED">
            <w:rPr>
              <w:sz w:val="16"/>
              <w:szCs w:val="16"/>
            </w:rPr>
            <w:fldChar w:fldCharType="separate"/>
          </w:r>
          <w:r w:rsidRPr="009E0227">
            <w:rPr>
              <w:sz w:val="16"/>
              <w:szCs w:val="16"/>
            </w:rPr>
            <w:t>3.11.0</w:t>
          </w:r>
          <w:r w:rsidRPr="009C20ED">
            <w:rPr>
              <w:sz w:val="16"/>
              <w:szCs w:val="16"/>
            </w:rPr>
            <w:fldChar w:fldCharType="end"/>
          </w:r>
        </w:p>
      </w:tc>
      <w:tc>
        <w:tcPr>
          <w:tcW w:w="3060" w:type="dxa"/>
          <w:tcBorders>
            <w:top w:val="nil"/>
          </w:tcBorders>
          <w:shd w:val="clear" w:color="auto" w:fill="auto"/>
        </w:tcPr>
        <w:p w:rsidR="009E0227" w:rsidRPr="009C20ED" w:rsidRDefault="009E0227" w:rsidP="009750B8">
          <w:pPr>
            <w:pStyle w:val="Fuzeile"/>
            <w:spacing w:before="60"/>
            <w:rPr>
              <w:sz w:val="16"/>
              <w:szCs w:val="16"/>
            </w:rPr>
          </w:pPr>
          <w:r w:rsidRPr="009C20ED">
            <w:rPr>
              <w:rStyle w:val="Seitenzahl"/>
              <w:sz w:val="16"/>
              <w:szCs w:val="16"/>
            </w:rPr>
            <w:t xml:space="preserve">© gematik – </w:t>
          </w:r>
          <w:r w:rsidRPr="009C20ED">
            <w:rPr>
              <w:rStyle w:val="Seitenzahl"/>
              <w:sz w:val="16"/>
              <w:szCs w:val="16"/>
            </w:rPr>
            <w:fldChar w:fldCharType="begin"/>
          </w:r>
          <w:r w:rsidRPr="009C20ED">
            <w:rPr>
              <w:rStyle w:val="Seitenzahl"/>
              <w:sz w:val="16"/>
              <w:szCs w:val="16"/>
            </w:rPr>
            <w:instrText xml:space="preserve"> REF  Klassifizierung  \* MERGEFORMAT </w:instrText>
          </w:r>
          <w:r w:rsidRPr="009C20ED">
            <w:rPr>
              <w:rStyle w:val="Seitenzahl"/>
              <w:sz w:val="16"/>
              <w:szCs w:val="16"/>
            </w:rPr>
            <w:fldChar w:fldCharType="separate"/>
          </w:r>
          <w:r w:rsidRPr="009E0227">
            <w:rPr>
              <w:rStyle w:val="Seitenzahl"/>
              <w:bCs/>
              <w:sz w:val="16"/>
              <w:szCs w:val="16"/>
            </w:rPr>
            <w:t>öffentlich</w:t>
          </w:r>
          <w:r w:rsidRPr="009C20ED">
            <w:rPr>
              <w:rStyle w:val="Seitenzahl"/>
              <w:sz w:val="16"/>
              <w:szCs w:val="16"/>
            </w:rPr>
            <w:fldChar w:fldCharType="end"/>
          </w:r>
        </w:p>
      </w:tc>
      <w:tc>
        <w:tcPr>
          <w:tcW w:w="2308" w:type="dxa"/>
          <w:tcBorders>
            <w:top w:val="nil"/>
          </w:tcBorders>
          <w:shd w:val="clear" w:color="auto" w:fill="auto"/>
        </w:tcPr>
        <w:p w:rsidR="009E0227" w:rsidRPr="009C20ED" w:rsidRDefault="009E0227" w:rsidP="004C3AA2">
          <w:pPr>
            <w:pStyle w:val="Fuzeile"/>
            <w:spacing w:before="60"/>
            <w:jc w:val="right"/>
            <w:rPr>
              <w:rStyle w:val="Seitenzahl"/>
              <w:sz w:val="16"/>
              <w:szCs w:val="16"/>
            </w:rPr>
          </w:pPr>
          <w:r w:rsidRPr="009C20ED">
            <w:rPr>
              <w:rStyle w:val="Seitenzahl"/>
              <w:sz w:val="16"/>
              <w:szCs w:val="16"/>
            </w:rPr>
            <w:t xml:space="preserve">Stand: </w:t>
          </w:r>
          <w:r w:rsidRPr="009C20ED">
            <w:rPr>
              <w:rStyle w:val="Seitenzahl"/>
              <w:sz w:val="16"/>
              <w:szCs w:val="16"/>
            </w:rPr>
            <w:fldChar w:fldCharType="begin"/>
          </w:r>
          <w:r w:rsidRPr="009C20ED">
            <w:rPr>
              <w:rStyle w:val="Seitenzahl"/>
              <w:sz w:val="16"/>
              <w:szCs w:val="16"/>
            </w:rPr>
            <w:instrText xml:space="preserve"> REF Stand \h  \* MERGEFORMAT </w:instrText>
          </w:r>
          <w:r w:rsidRPr="009C20ED">
            <w:rPr>
              <w:rStyle w:val="Seitenzahl"/>
              <w:sz w:val="16"/>
              <w:szCs w:val="16"/>
            </w:rPr>
          </w:r>
          <w:r w:rsidRPr="009C20ED">
            <w:rPr>
              <w:rStyle w:val="Seitenzahl"/>
              <w:sz w:val="16"/>
              <w:szCs w:val="16"/>
            </w:rPr>
            <w:fldChar w:fldCharType="separate"/>
          </w:r>
          <w:r w:rsidRPr="009E0227">
            <w:rPr>
              <w:rStyle w:val="Seitenzahl"/>
              <w:sz w:val="16"/>
              <w:szCs w:val="16"/>
            </w:rPr>
            <w:t>18.12.2017</w:t>
          </w:r>
          <w:r w:rsidRPr="009C20ED">
            <w:rPr>
              <w:rStyle w:val="Seitenzahl"/>
              <w:sz w:val="16"/>
              <w:szCs w:val="16"/>
            </w:rPr>
            <w:fldChar w:fldCharType="end"/>
          </w:r>
        </w:p>
      </w:tc>
    </w:tr>
  </w:tbl>
  <w:p w:rsidR="009E0227" w:rsidRPr="003819A1" w:rsidRDefault="009E0227" w:rsidP="001140A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0BC" w:rsidRDefault="000D50BC">
      <w:r>
        <w:separator/>
      </w:r>
    </w:p>
  </w:footnote>
  <w:footnote w:type="continuationSeparator" w:id="0">
    <w:p w:rsidR="000D50BC" w:rsidRDefault="000D50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9E0227">
      <w:tc>
        <w:tcPr>
          <w:tcW w:w="6503" w:type="dxa"/>
        </w:tcPr>
        <w:p w:rsidR="009E0227" w:rsidRPr="009E0227" w:rsidRDefault="009E0227" w:rsidP="009E0227">
          <w:pPr>
            <w:pStyle w:val="gemTitelKopf"/>
            <w:rPr>
              <w:rFonts w:cs="Tahoma"/>
              <w:lang w:val="en-GB"/>
            </w:rPr>
          </w:pPr>
          <w:r w:rsidRPr="00D1460C">
            <w:rPr>
              <w:rFonts w:cs="Tahoma"/>
            </w:rPr>
            <w:fldChar w:fldCharType="begin"/>
          </w:r>
          <w:r w:rsidRPr="004E6D4C">
            <w:rPr>
              <w:rFonts w:cs="Tahoma"/>
              <w:lang w:val="en-GB"/>
            </w:rPr>
            <w:instrText xml:space="preserve"> REF  DokTitel \h  \* MERGEFORMAT </w:instrText>
          </w:r>
          <w:r w:rsidRPr="00D1460C">
            <w:rPr>
              <w:rFonts w:cs="Tahoma"/>
            </w:rPr>
          </w:r>
          <w:r w:rsidRPr="00D1460C">
            <w:rPr>
              <w:rFonts w:cs="Tahoma"/>
            </w:rPr>
            <w:fldChar w:fldCharType="separate"/>
          </w:r>
          <w:proofErr w:type="spellStart"/>
          <w:r w:rsidRPr="009E0227">
            <w:rPr>
              <w:rFonts w:cs="Tahoma"/>
              <w:lang w:val="en-GB"/>
            </w:rPr>
            <w:t>Spezifikation</w:t>
          </w:r>
          <w:proofErr w:type="spellEnd"/>
          <w:r w:rsidRPr="009E0227">
            <w:rPr>
              <w:rFonts w:cs="Tahoma"/>
              <w:lang w:val="en-GB"/>
            </w:rPr>
            <w:t xml:space="preserve"> der Security Module Card SMC-B</w:t>
          </w:r>
        </w:p>
        <w:p w:rsidR="009E0227" w:rsidRPr="001263E7" w:rsidRDefault="009E0227" w:rsidP="001263E7">
          <w:pPr>
            <w:pStyle w:val="gemTitelKopf"/>
            <w:rPr>
              <w:rFonts w:cs="Tahoma"/>
              <w:lang w:val="en-GB"/>
            </w:rPr>
          </w:pPr>
          <w:proofErr w:type="spellStart"/>
          <w:r w:rsidRPr="009E0227">
            <w:rPr>
              <w:rFonts w:cs="Tahoma"/>
              <w:lang w:val="en-GB"/>
            </w:rPr>
            <w:t>Objektsystem</w:t>
          </w:r>
          <w:proofErr w:type="spellEnd"/>
          <w:r w:rsidRPr="00D1460C">
            <w:rPr>
              <w:rFonts w:cs="Tahoma"/>
            </w:rPr>
            <w:fldChar w:fldCharType="end"/>
          </w:r>
        </w:p>
      </w:tc>
      <w:tc>
        <w:tcPr>
          <w:tcW w:w="2442" w:type="dxa"/>
        </w:tcPr>
        <w:p w:rsidR="009E0227" w:rsidRDefault="007B2A84" w:rsidP="00A15EC5">
          <w:pPr>
            <w:pStyle w:val="gemTitelKop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 o:spid="_x0000_i1025" type="#_x0000_t75" alt="Logo_Gematik_2012_Claim" style="width:108pt;height:43.2pt;visibility:visible">
                <v:imagedata r:id="rId1" o:title="Logo_Gematik_2012_Claim"/>
              </v:shape>
            </w:pict>
          </w:r>
        </w:p>
      </w:tc>
    </w:tr>
  </w:tbl>
  <w:p w:rsidR="009E0227" w:rsidRDefault="009E022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227" w:rsidRDefault="007B2A84" w:rsidP="00E0540F">
    <w:pPr>
      <w:pStyle w:val="Kopfzeile"/>
      <w:ind w:left="1136" w:firstLine="453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 o:spid="_x0000_i1026" type="#_x0000_t75" alt="Logo_Gematik_2012_Claim" style="width:148.2pt;height:55.8pt;visibility:visible">
          <v:imagedata r:id="rId1" o:title="Logo_Gematik_2012_Clai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9E0227">
      <w:trPr>
        <w:trHeight w:val="726"/>
      </w:trPr>
      <w:tc>
        <w:tcPr>
          <w:tcW w:w="6503" w:type="dxa"/>
          <w:shd w:val="clear" w:color="auto" w:fill="auto"/>
        </w:tcPr>
        <w:p w:rsidR="009E0227" w:rsidRPr="009E0227" w:rsidRDefault="009E0227" w:rsidP="009E0227">
          <w:pPr>
            <w:pStyle w:val="gemTitelKopf"/>
            <w:rPr>
              <w:rFonts w:cs="Tahoma"/>
              <w:lang w:val="en-GB"/>
            </w:rPr>
          </w:pPr>
          <w:r w:rsidRPr="00D1460C">
            <w:rPr>
              <w:rFonts w:cs="Tahoma"/>
            </w:rPr>
            <w:fldChar w:fldCharType="begin"/>
          </w:r>
          <w:r w:rsidRPr="004E6D4C">
            <w:rPr>
              <w:rFonts w:cs="Tahoma"/>
              <w:lang w:val="en-GB"/>
            </w:rPr>
            <w:instrText xml:space="preserve"> REF  DokTitel \h  \* MERGEFORMAT </w:instrText>
          </w:r>
          <w:r w:rsidRPr="00D1460C">
            <w:rPr>
              <w:rFonts w:cs="Tahoma"/>
            </w:rPr>
          </w:r>
          <w:r w:rsidRPr="00D1460C">
            <w:rPr>
              <w:rFonts w:cs="Tahoma"/>
            </w:rPr>
            <w:fldChar w:fldCharType="separate"/>
          </w:r>
          <w:proofErr w:type="spellStart"/>
          <w:r w:rsidRPr="009E0227">
            <w:rPr>
              <w:rFonts w:cs="Tahoma"/>
              <w:lang w:val="en-GB"/>
            </w:rPr>
            <w:t>Spezifikation</w:t>
          </w:r>
          <w:proofErr w:type="spellEnd"/>
          <w:r w:rsidRPr="009E0227">
            <w:rPr>
              <w:rFonts w:cs="Tahoma"/>
              <w:lang w:val="en-GB"/>
            </w:rPr>
            <w:t xml:space="preserve"> der Security Module Card SMC-B</w:t>
          </w:r>
        </w:p>
        <w:p w:rsidR="009E0227" w:rsidRPr="001263E7" w:rsidRDefault="009E0227" w:rsidP="001263E7">
          <w:pPr>
            <w:pStyle w:val="gemTitelKopf"/>
            <w:rPr>
              <w:rFonts w:cs="Tahoma"/>
              <w:lang w:val="en-GB"/>
            </w:rPr>
          </w:pPr>
          <w:proofErr w:type="spellStart"/>
          <w:r w:rsidRPr="009E0227">
            <w:rPr>
              <w:rFonts w:cs="Tahoma"/>
              <w:lang w:val="en-GB"/>
            </w:rPr>
            <w:t>Objektsystem</w:t>
          </w:r>
          <w:proofErr w:type="spellEnd"/>
          <w:r w:rsidRPr="00D1460C">
            <w:rPr>
              <w:rFonts w:cs="Tahoma"/>
            </w:rPr>
            <w:fldChar w:fldCharType="end"/>
          </w:r>
          <w:r w:rsidRPr="00615A0F">
            <w:rPr>
              <w:lang w:val="en-GB"/>
            </w:rPr>
            <w:t xml:space="preserve"> </w:t>
          </w:r>
        </w:p>
      </w:tc>
      <w:tc>
        <w:tcPr>
          <w:tcW w:w="2442" w:type="dxa"/>
          <w:shd w:val="clear" w:color="auto" w:fill="auto"/>
        </w:tcPr>
        <w:p w:rsidR="009E0227" w:rsidRDefault="007B2A84" w:rsidP="00FC1F6A">
          <w:pPr>
            <w:pStyle w:val="gemTitelKop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7" o:spid="_x0000_i1027" type="#_x0000_t75" alt="Logo_Gematik_2012_Claim" style="width:108pt;height:43.2pt;visibility:visible">
                <v:imagedata r:id="rId1" o:title="Logo_Gematik_2012_Claim"/>
              </v:shape>
            </w:pict>
          </w:r>
        </w:p>
      </w:tc>
    </w:tr>
  </w:tbl>
  <w:p w:rsidR="009E0227" w:rsidRDefault="009E022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5D677B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F70C2D"/>
    <w:multiLevelType w:val="multilevel"/>
    <w:tmpl w:val="6136D38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576"/>
      </w:pPr>
      <w:rPr>
        <w:rFonts w:hint="default"/>
        <w:b/>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8A55008"/>
    <w:multiLevelType w:val="multilevel"/>
    <w:tmpl w:val="6F129B2A"/>
    <w:lvl w:ilvl="0">
      <w:start w:val="1"/>
      <w:numFmt w:val="upperLetter"/>
      <w:pStyle w:val="a6"/>
      <w:suff w:val="nothing"/>
      <w:lvlText w:val="Annex %1"/>
      <w:lvlJc w:val="left"/>
      <w:pPr>
        <w:ind w:left="0" w:firstLine="0"/>
      </w:pPr>
      <w:rPr>
        <w:b/>
        <w:i w:val="0"/>
      </w:rPr>
    </w:lvl>
    <w:lvl w:ilvl="1">
      <w:start w:val="1"/>
      <w:numFmt w:val="decimal"/>
      <w:pStyle w:val="a2"/>
      <w:lvlText w:val="%1.%2"/>
      <w:lvlJc w:val="left"/>
      <w:pPr>
        <w:tabs>
          <w:tab w:val="num" w:pos="360"/>
        </w:tabs>
        <w:ind w:left="0" w:firstLine="0"/>
      </w:pPr>
      <w:rPr>
        <w:b/>
        <w:i w:val="0"/>
      </w:rPr>
    </w:lvl>
    <w:lvl w:ilvl="2">
      <w:start w:val="1"/>
      <w:numFmt w:val="decimal"/>
      <w:pStyle w:val="a2"/>
      <w:lvlText w:val="%1.%2.%3"/>
      <w:lvlJc w:val="left"/>
      <w:pPr>
        <w:tabs>
          <w:tab w:val="num" w:pos="720"/>
        </w:tabs>
        <w:ind w:left="0" w:firstLine="0"/>
      </w:pPr>
      <w:rPr>
        <w:b/>
        <w:i w:val="0"/>
      </w:rPr>
    </w:lvl>
    <w:lvl w:ilvl="3">
      <w:start w:val="1"/>
      <w:numFmt w:val="decimal"/>
      <w:pStyle w:val="a3"/>
      <w:lvlText w:val="%1.%2.%3.%4"/>
      <w:lvlJc w:val="left"/>
      <w:pPr>
        <w:tabs>
          <w:tab w:val="num" w:pos="1080"/>
        </w:tabs>
        <w:ind w:left="0" w:firstLine="0"/>
      </w:pPr>
      <w:rPr>
        <w:b/>
        <w:i w:val="0"/>
      </w:rPr>
    </w:lvl>
    <w:lvl w:ilvl="4">
      <w:start w:val="1"/>
      <w:numFmt w:val="decimal"/>
      <w:pStyle w:val="a4"/>
      <w:lvlText w:val="%1.%2.%3.%4.%5"/>
      <w:lvlJc w:val="left"/>
      <w:pPr>
        <w:tabs>
          <w:tab w:val="num" w:pos="1080"/>
        </w:tabs>
        <w:ind w:left="0" w:firstLine="0"/>
      </w:pPr>
      <w:rPr>
        <w:b/>
        <w:i w:val="0"/>
      </w:rPr>
    </w:lvl>
    <w:lvl w:ilvl="5">
      <w:start w:val="1"/>
      <w:numFmt w:val="decimal"/>
      <w:pStyle w:val="a5"/>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
    <w:nsid w:val="11616CE2"/>
    <w:multiLevelType w:val="hybridMultilevel"/>
    <w:tmpl w:val="8228B868"/>
    <w:lvl w:ilvl="0" w:tplc="0407000F">
      <w:start w:val="1"/>
      <w:numFmt w:val="decimal"/>
      <w:lvlText w:val="%1."/>
      <w:lvlJc w:val="left"/>
      <w:pPr>
        <w:tabs>
          <w:tab w:val="num" w:pos="927"/>
        </w:tabs>
        <w:ind w:left="927" w:hanging="360"/>
      </w:pPr>
    </w:lvl>
    <w:lvl w:ilvl="1" w:tplc="04070019">
      <w:start w:val="1"/>
      <w:numFmt w:val="lowerLetter"/>
      <w:lvlText w:val="%2."/>
      <w:lvlJc w:val="left"/>
      <w:pPr>
        <w:tabs>
          <w:tab w:val="num" w:pos="1647"/>
        </w:tabs>
        <w:ind w:left="1647" w:hanging="360"/>
      </w:pPr>
    </w:lvl>
    <w:lvl w:ilvl="2" w:tplc="B0B24622">
      <w:start w:val="1"/>
      <w:numFmt w:val="decimal"/>
      <w:lvlText w:val="%3."/>
      <w:lvlJc w:val="left"/>
      <w:pPr>
        <w:tabs>
          <w:tab w:val="num" w:pos="2547"/>
        </w:tabs>
        <w:ind w:left="2547" w:hanging="360"/>
      </w:pPr>
      <w:rPr>
        <w:rFonts w:hint="default"/>
      </w:rPr>
    </w:lvl>
    <w:lvl w:ilvl="3" w:tplc="0407000F" w:tentative="1">
      <w:start w:val="1"/>
      <w:numFmt w:val="decimal"/>
      <w:lvlText w:val="%4."/>
      <w:lvlJc w:val="left"/>
      <w:pPr>
        <w:tabs>
          <w:tab w:val="num" w:pos="3087"/>
        </w:tabs>
        <w:ind w:left="3087" w:hanging="360"/>
      </w:pPr>
    </w:lvl>
    <w:lvl w:ilvl="4" w:tplc="04070019" w:tentative="1">
      <w:start w:val="1"/>
      <w:numFmt w:val="lowerLetter"/>
      <w:lvlText w:val="%5."/>
      <w:lvlJc w:val="left"/>
      <w:pPr>
        <w:tabs>
          <w:tab w:val="num" w:pos="3807"/>
        </w:tabs>
        <w:ind w:left="3807" w:hanging="360"/>
      </w:pPr>
    </w:lvl>
    <w:lvl w:ilvl="5" w:tplc="0407001B" w:tentative="1">
      <w:start w:val="1"/>
      <w:numFmt w:val="lowerRoman"/>
      <w:lvlText w:val="%6."/>
      <w:lvlJc w:val="right"/>
      <w:pPr>
        <w:tabs>
          <w:tab w:val="num" w:pos="4527"/>
        </w:tabs>
        <w:ind w:left="4527" w:hanging="180"/>
      </w:pPr>
    </w:lvl>
    <w:lvl w:ilvl="6" w:tplc="0407000F" w:tentative="1">
      <w:start w:val="1"/>
      <w:numFmt w:val="decimal"/>
      <w:lvlText w:val="%7."/>
      <w:lvlJc w:val="left"/>
      <w:pPr>
        <w:tabs>
          <w:tab w:val="num" w:pos="5247"/>
        </w:tabs>
        <w:ind w:left="5247" w:hanging="360"/>
      </w:pPr>
    </w:lvl>
    <w:lvl w:ilvl="7" w:tplc="04070019" w:tentative="1">
      <w:start w:val="1"/>
      <w:numFmt w:val="lowerLetter"/>
      <w:lvlText w:val="%8."/>
      <w:lvlJc w:val="left"/>
      <w:pPr>
        <w:tabs>
          <w:tab w:val="num" w:pos="5967"/>
        </w:tabs>
        <w:ind w:left="5967" w:hanging="360"/>
      </w:pPr>
    </w:lvl>
    <w:lvl w:ilvl="8" w:tplc="0407001B" w:tentative="1">
      <w:start w:val="1"/>
      <w:numFmt w:val="lowerRoman"/>
      <w:lvlText w:val="%9."/>
      <w:lvlJc w:val="right"/>
      <w:pPr>
        <w:tabs>
          <w:tab w:val="num" w:pos="6687"/>
        </w:tabs>
        <w:ind w:left="6687" w:hanging="180"/>
      </w:pPr>
    </w:lvl>
  </w:abstractNum>
  <w:abstractNum w:abstractNumId="4">
    <w:nsid w:val="1A69663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BA36F7C"/>
    <w:multiLevelType w:val="hybridMultilevel"/>
    <w:tmpl w:val="7B1C8802"/>
    <w:lvl w:ilvl="0" w:tplc="7740378C">
      <w:start w:val="1"/>
      <w:numFmt w:val="bullet"/>
      <w:lvlText w:val=""/>
      <w:lvlJc w:val="left"/>
      <w:pPr>
        <w:tabs>
          <w:tab w:val="num" w:pos="643"/>
        </w:tabs>
        <w:ind w:left="643" w:hanging="283"/>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1CC6217C"/>
    <w:multiLevelType w:val="multilevel"/>
    <w:tmpl w:val="A9DC0746"/>
    <w:lvl w:ilvl="0">
      <w:start w:val="1"/>
      <w:numFmt w:val="decimal"/>
      <w:pStyle w:val="gemListe12"/>
      <w:lvlText w:val="(N%1)"/>
      <w:lvlJc w:val="left"/>
      <w:pPr>
        <w:tabs>
          <w:tab w:val="num" w:pos="851"/>
        </w:tabs>
        <w:ind w:left="851" w:hanging="851"/>
      </w:pPr>
      <w:rPr>
        <w:rFonts w:hint="default"/>
      </w:rPr>
    </w:lvl>
    <w:lvl w:ilvl="1">
      <w:start w:val="1"/>
      <w:numFmt w:val="lowerLetter"/>
      <w:lvlText w:val="%2."/>
      <w:lvlJc w:val="left"/>
      <w:pPr>
        <w:tabs>
          <w:tab w:val="num" w:pos="1134"/>
        </w:tabs>
        <w:ind w:left="1134" w:hanging="283"/>
      </w:pPr>
      <w:rPr>
        <w:rFonts w:hint="default"/>
        <w:lang w:val="de-DE"/>
      </w:rPr>
    </w:lvl>
    <w:lvl w:ilvl="2">
      <w:start w:val="1"/>
      <w:numFmt w:val="lowerRoman"/>
      <w:lvlText w:val="%3."/>
      <w:lvlJc w:val="right"/>
      <w:pPr>
        <w:tabs>
          <w:tab w:val="num" w:pos="1701"/>
        </w:tabs>
        <w:ind w:left="1701" w:hanging="283"/>
      </w:pPr>
      <w:rPr>
        <w:rFonts w:hint="default"/>
      </w:rPr>
    </w:lvl>
    <w:lvl w:ilvl="3">
      <w:start w:val="1"/>
      <w:numFmt w:val="decimal"/>
      <w:lvlText w:val="%4."/>
      <w:lvlJc w:val="left"/>
      <w:pPr>
        <w:tabs>
          <w:tab w:val="num" w:pos="1985"/>
        </w:tabs>
        <w:ind w:left="1985" w:hanging="284"/>
      </w:pPr>
      <w:rPr>
        <w:rFonts w:hint="default"/>
      </w:rPr>
    </w:lvl>
    <w:lvl w:ilvl="4">
      <w:start w:val="1"/>
      <w:numFmt w:val="upperLetter"/>
      <w:lvlText w:val="%5."/>
      <w:lvlJc w:val="left"/>
      <w:pPr>
        <w:tabs>
          <w:tab w:val="num" w:pos="2268"/>
        </w:tabs>
        <w:ind w:left="2268" w:hanging="283"/>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7">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E194214"/>
    <w:multiLevelType w:val="multilevel"/>
    <w:tmpl w:val="9B3CDEA6"/>
    <w:lvl w:ilvl="0">
      <w:start w:val="1"/>
      <w:numFmt w:val="upperLetter"/>
      <w:pStyle w:val="afiAnhang4"/>
      <w:suff w:val="nothing"/>
      <w:lvlText w:val="Anhang %1"/>
      <w:lvlJc w:val="left"/>
      <w:pPr>
        <w:ind w:left="0" w:firstLine="0"/>
      </w:pPr>
      <w:rPr>
        <w:rFonts w:hint="default"/>
      </w:rPr>
    </w:lvl>
    <w:lvl w:ilvl="1">
      <w:start w:val="1"/>
      <w:numFmt w:val="decimal"/>
      <w:pStyle w:val="afiAnhang2"/>
      <w:lvlText w:val="%1.%2"/>
      <w:lvlJc w:val="left"/>
      <w:pPr>
        <w:tabs>
          <w:tab w:val="num" w:pos="567"/>
        </w:tabs>
        <w:ind w:left="0" w:firstLine="0"/>
      </w:pPr>
      <w:rPr>
        <w:rFonts w:hint="default"/>
      </w:rPr>
    </w:lvl>
    <w:lvl w:ilvl="2">
      <w:start w:val="1"/>
      <w:numFmt w:val="decimal"/>
      <w:pStyle w:val="afiAnhang3"/>
      <w:lvlText w:val="%1.%2.%3"/>
      <w:lvlJc w:val="left"/>
      <w:pPr>
        <w:tabs>
          <w:tab w:val="num" w:pos="851"/>
        </w:tabs>
        <w:ind w:left="851" w:hanging="851"/>
      </w:pPr>
      <w:rPr>
        <w:rFonts w:hint="default"/>
      </w:rPr>
    </w:lvl>
    <w:lvl w:ilvl="3">
      <w:start w:val="1"/>
      <w:numFmt w:val="decimal"/>
      <w:pStyle w:val="afiAnhang4"/>
      <w:lvlText w:val="%1.%2.%3.%4"/>
      <w:lvlJc w:val="left"/>
      <w:pPr>
        <w:tabs>
          <w:tab w:val="num" w:pos="851"/>
        </w:tabs>
        <w:ind w:left="851" w:hanging="85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9">
    <w:nsid w:val="2EBC247B"/>
    <w:multiLevelType w:val="multilevel"/>
    <w:tmpl w:val="12EC2388"/>
    <w:lvl w:ilvl="0">
      <w:start w:val="1"/>
      <w:numFmt w:val="none"/>
      <w:pStyle w:val="Abstand"/>
      <w:suff w:val="nothing"/>
      <w:lvlText w:val=""/>
      <w:lvlJc w:val="left"/>
      <w:pPr>
        <w:ind w:left="567" w:hanging="567"/>
      </w:pPr>
      <w:rPr>
        <w:rFonts w:hint="default"/>
        <w:b/>
        <w:i w:val="0"/>
      </w:rPr>
    </w:lvl>
    <w:lvl w:ilvl="1">
      <w:start w:val="1"/>
      <w:numFmt w:val="lowerLetter"/>
      <w:lvlText w:val="%1%2."/>
      <w:lvlJc w:val="left"/>
      <w:pPr>
        <w:tabs>
          <w:tab w:val="num" w:pos="851"/>
        </w:tabs>
        <w:ind w:left="851" w:hanging="284"/>
      </w:pPr>
      <w:rPr>
        <w:rFonts w:hint="default"/>
        <w:b w:val="0"/>
        <w:i w:val="0"/>
      </w:rPr>
    </w:lvl>
    <w:lvl w:ilvl="2">
      <w:start w:val="1"/>
      <w:numFmt w:val="lowerLetter"/>
      <w:lvlText w:val="%3."/>
      <w:lvlJc w:val="left"/>
      <w:pPr>
        <w:tabs>
          <w:tab w:val="num" w:pos="1134"/>
        </w:tabs>
        <w:ind w:left="1134" w:hanging="283"/>
      </w:pPr>
      <w:rPr>
        <w:rFonts w:hint="default"/>
        <w:b w:val="0"/>
        <w:i w:val="0"/>
      </w:rPr>
    </w:lvl>
    <w:lvl w:ilvl="3">
      <w:start w:val="1"/>
      <w:numFmt w:val="lowerRoman"/>
      <w:lvlText w:val="%4."/>
      <w:lvlJc w:val="right"/>
      <w:pPr>
        <w:tabs>
          <w:tab w:val="num" w:pos="1701"/>
        </w:tabs>
        <w:ind w:left="1701" w:hanging="113"/>
      </w:pPr>
      <w:rPr>
        <w:rFonts w:hint="default"/>
        <w:b w:val="0"/>
        <w:i w:val="0"/>
      </w:rPr>
    </w:lvl>
    <w:lvl w:ilvl="4">
      <w:start w:val="1"/>
      <w:numFmt w:val="upperLetter"/>
      <w:lvlText w:val="%5."/>
      <w:lvlJc w:val="left"/>
      <w:pPr>
        <w:tabs>
          <w:tab w:val="num" w:pos="1985"/>
        </w:tabs>
        <w:ind w:left="1985" w:hanging="284"/>
      </w:pPr>
      <w:rPr>
        <w:rFonts w:hint="default"/>
        <w:b w:val="0"/>
        <w:i w:val="0"/>
      </w:rPr>
    </w:lvl>
    <w:lvl w:ilvl="5">
      <w:start w:val="1"/>
      <w:numFmt w:val="decimal"/>
      <w:lvlText w:val="%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0">
    <w:nsid w:val="339E73DF"/>
    <w:multiLevelType w:val="hybridMultilevel"/>
    <w:tmpl w:val="EA2E9256"/>
    <w:lvl w:ilvl="0" w:tplc="FFFFFFFF">
      <w:start w:val="1"/>
      <w:numFmt w:val="bullet"/>
      <w:pStyle w:val="gemAufzhlung"/>
      <w:lvlText w:val=""/>
      <w:lvlJc w:val="left"/>
      <w:pPr>
        <w:tabs>
          <w:tab w:val="num" w:pos="1134"/>
        </w:tabs>
        <w:ind w:left="1134" w:hanging="283"/>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38030ACF"/>
    <w:multiLevelType w:val="hybridMultilevel"/>
    <w:tmpl w:val="8DE87ECE"/>
    <w:lvl w:ilvl="0" w:tplc="04070017">
      <w:start w:val="1"/>
      <w:numFmt w:val="lowerLetter"/>
      <w:lvlText w:val="%1)"/>
      <w:lvlJc w:val="left"/>
      <w:pPr>
        <w:tabs>
          <w:tab w:val="num" w:pos="927"/>
        </w:tabs>
        <w:ind w:left="927" w:hanging="360"/>
      </w:pPr>
    </w:lvl>
    <w:lvl w:ilvl="1" w:tplc="04070019" w:tentative="1">
      <w:start w:val="1"/>
      <w:numFmt w:val="lowerLetter"/>
      <w:lvlText w:val="%2."/>
      <w:lvlJc w:val="left"/>
      <w:pPr>
        <w:tabs>
          <w:tab w:val="num" w:pos="1647"/>
        </w:tabs>
        <w:ind w:left="1647" w:hanging="360"/>
      </w:pPr>
    </w:lvl>
    <w:lvl w:ilvl="2" w:tplc="0407001B" w:tentative="1">
      <w:start w:val="1"/>
      <w:numFmt w:val="lowerRoman"/>
      <w:lvlText w:val="%3."/>
      <w:lvlJc w:val="right"/>
      <w:pPr>
        <w:tabs>
          <w:tab w:val="num" w:pos="2367"/>
        </w:tabs>
        <w:ind w:left="2367" w:hanging="180"/>
      </w:pPr>
    </w:lvl>
    <w:lvl w:ilvl="3" w:tplc="0407000F" w:tentative="1">
      <w:start w:val="1"/>
      <w:numFmt w:val="decimal"/>
      <w:lvlText w:val="%4."/>
      <w:lvlJc w:val="left"/>
      <w:pPr>
        <w:tabs>
          <w:tab w:val="num" w:pos="3087"/>
        </w:tabs>
        <w:ind w:left="3087" w:hanging="360"/>
      </w:pPr>
    </w:lvl>
    <w:lvl w:ilvl="4" w:tplc="04070019" w:tentative="1">
      <w:start w:val="1"/>
      <w:numFmt w:val="lowerLetter"/>
      <w:lvlText w:val="%5."/>
      <w:lvlJc w:val="left"/>
      <w:pPr>
        <w:tabs>
          <w:tab w:val="num" w:pos="3807"/>
        </w:tabs>
        <w:ind w:left="3807" w:hanging="360"/>
      </w:pPr>
    </w:lvl>
    <w:lvl w:ilvl="5" w:tplc="0407001B" w:tentative="1">
      <w:start w:val="1"/>
      <w:numFmt w:val="lowerRoman"/>
      <w:lvlText w:val="%6."/>
      <w:lvlJc w:val="right"/>
      <w:pPr>
        <w:tabs>
          <w:tab w:val="num" w:pos="4527"/>
        </w:tabs>
        <w:ind w:left="4527" w:hanging="180"/>
      </w:pPr>
    </w:lvl>
    <w:lvl w:ilvl="6" w:tplc="0407000F" w:tentative="1">
      <w:start w:val="1"/>
      <w:numFmt w:val="decimal"/>
      <w:lvlText w:val="%7."/>
      <w:lvlJc w:val="left"/>
      <w:pPr>
        <w:tabs>
          <w:tab w:val="num" w:pos="5247"/>
        </w:tabs>
        <w:ind w:left="5247" w:hanging="360"/>
      </w:pPr>
    </w:lvl>
    <w:lvl w:ilvl="7" w:tplc="04070019" w:tentative="1">
      <w:start w:val="1"/>
      <w:numFmt w:val="lowerLetter"/>
      <w:lvlText w:val="%8."/>
      <w:lvlJc w:val="left"/>
      <w:pPr>
        <w:tabs>
          <w:tab w:val="num" w:pos="5967"/>
        </w:tabs>
        <w:ind w:left="5967" w:hanging="360"/>
      </w:pPr>
    </w:lvl>
    <w:lvl w:ilvl="8" w:tplc="0407001B" w:tentative="1">
      <w:start w:val="1"/>
      <w:numFmt w:val="lowerRoman"/>
      <w:lvlText w:val="%9."/>
      <w:lvlJc w:val="right"/>
      <w:pPr>
        <w:tabs>
          <w:tab w:val="num" w:pos="6687"/>
        </w:tabs>
        <w:ind w:left="6687" w:hanging="180"/>
      </w:pPr>
    </w:lvl>
  </w:abstractNum>
  <w:abstractNum w:abstractNumId="12">
    <w:nsid w:val="3967721E"/>
    <w:multiLevelType w:val="hybridMultilevel"/>
    <w:tmpl w:val="68EC7C70"/>
    <w:lvl w:ilvl="0" w:tplc="0407000F">
      <w:start w:val="1"/>
      <w:numFmt w:val="decimal"/>
      <w:lvlText w:val="%1."/>
      <w:lvlJc w:val="left"/>
      <w:pPr>
        <w:tabs>
          <w:tab w:val="num" w:pos="2152"/>
        </w:tabs>
        <w:ind w:left="2152" w:hanging="360"/>
      </w:pPr>
    </w:lvl>
    <w:lvl w:ilvl="1" w:tplc="04070019">
      <w:start w:val="1"/>
      <w:numFmt w:val="lowerLetter"/>
      <w:lvlText w:val="%2."/>
      <w:lvlJc w:val="left"/>
      <w:pPr>
        <w:tabs>
          <w:tab w:val="num" w:pos="2872"/>
        </w:tabs>
        <w:ind w:left="2872" w:hanging="360"/>
      </w:pPr>
    </w:lvl>
    <w:lvl w:ilvl="2" w:tplc="0407001B">
      <w:start w:val="1"/>
      <w:numFmt w:val="lowerRoman"/>
      <w:lvlText w:val="%3."/>
      <w:lvlJc w:val="right"/>
      <w:pPr>
        <w:tabs>
          <w:tab w:val="num" w:pos="3592"/>
        </w:tabs>
        <w:ind w:left="3592" w:hanging="180"/>
      </w:pPr>
    </w:lvl>
    <w:lvl w:ilvl="3" w:tplc="0407000F">
      <w:start w:val="1"/>
      <w:numFmt w:val="decimal"/>
      <w:lvlText w:val="%4."/>
      <w:lvlJc w:val="left"/>
      <w:pPr>
        <w:tabs>
          <w:tab w:val="num" w:pos="4312"/>
        </w:tabs>
        <w:ind w:left="4312" w:hanging="360"/>
      </w:pPr>
    </w:lvl>
    <w:lvl w:ilvl="4" w:tplc="04070019" w:tentative="1">
      <w:start w:val="1"/>
      <w:numFmt w:val="lowerLetter"/>
      <w:lvlText w:val="%5."/>
      <w:lvlJc w:val="left"/>
      <w:pPr>
        <w:tabs>
          <w:tab w:val="num" w:pos="5032"/>
        </w:tabs>
        <w:ind w:left="5032" w:hanging="360"/>
      </w:pPr>
    </w:lvl>
    <w:lvl w:ilvl="5" w:tplc="0407001B" w:tentative="1">
      <w:start w:val="1"/>
      <w:numFmt w:val="lowerRoman"/>
      <w:lvlText w:val="%6."/>
      <w:lvlJc w:val="right"/>
      <w:pPr>
        <w:tabs>
          <w:tab w:val="num" w:pos="5752"/>
        </w:tabs>
        <w:ind w:left="5752" w:hanging="180"/>
      </w:pPr>
    </w:lvl>
    <w:lvl w:ilvl="6" w:tplc="0407000F" w:tentative="1">
      <w:start w:val="1"/>
      <w:numFmt w:val="decimal"/>
      <w:lvlText w:val="%7."/>
      <w:lvlJc w:val="left"/>
      <w:pPr>
        <w:tabs>
          <w:tab w:val="num" w:pos="6472"/>
        </w:tabs>
        <w:ind w:left="6472" w:hanging="360"/>
      </w:pPr>
    </w:lvl>
    <w:lvl w:ilvl="7" w:tplc="04070019" w:tentative="1">
      <w:start w:val="1"/>
      <w:numFmt w:val="lowerLetter"/>
      <w:lvlText w:val="%8."/>
      <w:lvlJc w:val="left"/>
      <w:pPr>
        <w:tabs>
          <w:tab w:val="num" w:pos="7192"/>
        </w:tabs>
        <w:ind w:left="7192" w:hanging="360"/>
      </w:pPr>
    </w:lvl>
    <w:lvl w:ilvl="8" w:tplc="0407001B" w:tentative="1">
      <w:start w:val="1"/>
      <w:numFmt w:val="lowerRoman"/>
      <w:lvlText w:val="%9."/>
      <w:lvlJc w:val="right"/>
      <w:pPr>
        <w:tabs>
          <w:tab w:val="num" w:pos="7912"/>
        </w:tabs>
        <w:ind w:left="7912" w:hanging="180"/>
      </w:pPr>
    </w:lvl>
  </w:abstractNum>
  <w:abstractNum w:abstractNumId="13">
    <w:nsid w:val="3979099E"/>
    <w:multiLevelType w:val="multilevel"/>
    <w:tmpl w:val="6136D38E"/>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936"/>
        </w:tabs>
        <w:ind w:left="936" w:hanging="576"/>
      </w:pPr>
      <w:rPr>
        <w:rFonts w:hint="default"/>
        <w:b/>
      </w:rPr>
    </w:lvl>
    <w:lvl w:ilvl="2">
      <w:start w:val="1"/>
      <w:numFmt w:val="decimal"/>
      <w:pStyle w:val="GEM3"/>
      <w:lvlText w:val="%1.%2.%3"/>
      <w:lvlJc w:val="left"/>
      <w:pPr>
        <w:tabs>
          <w:tab w:val="num" w:pos="900"/>
        </w:tabs>
        <w:ind w:left="900" w:hanging="720"/>
      </w:pPr>
      <w:rPr>
        <w:rFonts w:hint="default"/>
      </w:rPr>
    </w:lvl>
    <w:lvl w:ilvl="3">
      <w:start w:val="1"/>
      <w:numFmt w:val="decimal"/>
      <w:pStyle w:val="gem4"/>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9F949B5"/>
    <w:multiLevelType w:val="hybridMultilevel"/>
    <w:tmpl w:val="DF3A67E2"/>
    <w:lvl w:ilvl="0" w:tplc="04070017">
      <w:start w:val="1"/>
      <w:numFmt w:val="lowerLetter"/>
      <w:pStyle w:val="gemListe"/>
      <w:lvlText w:val="%1)"/>
      <w:lvlJc w:val="left"/>
      <w:pPr>
        <w:tabs>
          <w:tab w:val="num" w:pos="927"/>
        </w:tabs>
        <w:ind w:left="927" w:hanging="360"/>
      </w:pPr>
      <w:rPr>
        <w:rFonts w:hint="default"/>
      </w:rPr>
    </w:lvl>
    <w:lvl w:ilvl="1" w:tplc="0407000F">
      <w:start w:val="1"/>
      <w:numFmt w:val="decimal"/>
      <w:lvlText w:val="%2."/>
      <w:lvlJc w:val="left"/>
      <w:pPr>
        <w:tabs>
          <w:tab w:val="num" w:pos="2152"/>
        </w:tabs>
        <w:ind w:left="2152" w:hanging="360"/>
      </w:pPr>
      <w:rPr>
        <w:rFonts w:hint="default"/>
      </w:rPr>
    </w:lvl>
    <w:lvl w:ilvl="2" w:tplc="0407001B">
      <w:start w:val="1"/>
      <w:numFmt w:val="lowerRoman"/>
      <w:lvlText w:val="%3."/>
      <w:lvlJc w:val="right"/>
      <w:pPr>
        <w:tabs>
          <w:tab w:val="num" w:pos="2872"/>
        </w:tabs>
        <w:ind w:left="2872" w:hanging="180"/>
      </w:pPr>
    </w:lvl>
    <w:lvl w:ilvl="3" w:tplc="0407000F" w:tentative="1">
      <w:start w:val="1"/>
      <w:numFmt w:val="decimal"/>
      <w:lvlText w:val="%4."/>
      <w:lvlJc w:val="left"/>
      <w:pPr>
        <w:tabs>
          <w:tab w:val="num" w:pos="3592"/>
        </w:tabs>
        <w:ind w:left="3592" w:hanging="360"/>
      </w:pPr>
    </w:lvl>
    <w:lvl w:ilvl="4" w:tplc="04070019" w:tentative="1">
      <w:start w:val="1"/>
      <w:numFmt w:val="lowerLetter"/>
      <w:lvlText w:val="%5."/>
      <w:lvlJc w:val="left"/>
      <w:pPr>
        <w:tabs>
          <w:tab w:val="num" w:pos="4312"/>
        </w:tabs>
        <w:ind w:left="4312" w:hanging="360"/>
      </w:pPr>
    </w:lvl>
    <w:lvl w:ilvl="5" w:tplc="0407001B" w:tentative="1">
      <w:start w:val="1"/>
      <w:numFmt w:val="lowerRoman"/>
      <w:lvlText w:val="%6."/>
      <w:lvlJc w:val="right"/>
      <w:pPr>
        <w:tabs>
          <w:tab w:val="num" w:pos="5032"/>
        </w:tabs>
        <w:ind w:left="5032" w:hanging="180"/>
      </w:pPr>
    </w:lvl>
    <w:lvl w:ilvl="6" w:tplc="0407000F" w:tentative="1">
      <w:start w:val="1"/>
      <w:numFmt w:val="decimal"/>
      <w:lvlText w:val="%7."/>
      <w:lvlJc w:val="left"/>
      <w:pPr>
        <w:tabs>
          <w:tab w:val="num" w:pos="5752"/>
        </w:tabs>
        <w:ind w:left="5752" w:hanging="360"/>
      </w:pPr>
    </w:lvl>
    <w:lvl w:ilvl="7" w:tplc="04070019" w:tentative="1">
      <w:start w:val="1"/>
      <w:numFmt w:val="lowerLetter"/>
      <w:lvlText w:val="%8."/>
      <w:lvlJc w:val="left"/>
      <w:pPr>
        <w:tabs>
          <w:tab w:val="num" w:pos="6472"/>
        </w:tabs>
        <w:ind w:left="6472" w:hanging="360"/>
      </w:pPr>
    </w:lvl>
    <w:lvl w:ilvl="8" w:tplc="0407001B" w:tentative="1">
      <w:start w:val="1"/>
      <w:numFmt w:val="lowerRoman"/>
      <w:lvlText w:val="%9."/>
      <w:lvlJc w:val="right"/>
      <w:pPr>
        <w:tabs>
          <w:tab w:val="num" w:pos="7192"/>
        </w:tabs>
        <w:ind w:left="7192" w:hanging="180"/>
      </w:pPr>
    </w:lvl>
  </w:abstractNum>
  <w:abstractNum w:abstractNumId="15">
    <w:nsid w:val="432A6EE0"/>
    <w:multiLevelType w:val="hybridMultilevel"/>
    <w:tmpl w:val="AE462286"/>
    <w:lvl w:ilvl="0" w:tplc="F806A7D8">
      <w:start w:val="1"/>
      <w:numFmt w:val="decimal"/>
      <w:pStyle w:val="afiHinweis"/>
      <w:lvlText w:val="Hinweis (%1)"/>
      <w:lvlJc w:val="left"/>
      <w:pPr>
        <w:tabs>
          <w:tab w:val="num" w:pos="360"/>
        </w:tabs>
        <w:ind w:left="360" w:hanging="360"/>
      </w:pPr>
      <w:rPr>
        <w:rFonts w:hint="default"/>
      </w:rPr>
    </w:lvl>
    <w:lvl w:ilvl="1" w:tplc="04070003">
      <w:start w:val="1"/>
      <w:numFmt w:val="lowerLetter"/>
      <w:lvlText w:val="%2."/>
      <w:lvlJc w:val="left"/>
      <w:pPr>
        <w:tabs>
          <w:tab w:val="num" w:pos="1440"/>
        </w:tabs>
        <w:ind w:left="1440" w:hanging="360"/>
      </w:pPr>
    </w:lvl>
    <w:lvl w:ilvl="2" w:tplc="04070005">
      <w:start w:val="1"/>
      <w:numFmt w:val="lowerRoman"/>
      <w:lvlText w:val="%3."/>
      <w:lvlJc w:val="right"/>
      <w:pPr>
        <w:tabs>
          <w:tab w:val="num" w:pos="2160"/>
        </w:tabs>
        <w:ind w:left="2160" w:hanging="180"/>
      </w:pPr>
    </w:lvl>
    <w:lvl w:ilvl="3" w:tplc="04070001">
      <w:start w:val="1"/>
      <w:numFmt w:val="decimal"/>
      <w:lvlText w:val="%4."/>
      <w:lvlJc w:val="left"/>
      <w:pPr>
        <w:tabs>
          <w:tab w:val="num" w:pos="2880"/>
        </w:tabs>
        <w:ind w:left="2880" w:hanging="360"/>
      </w:pPr>
    </w:lvl>
    <w:lvl w:ilvl="4" w:tplc="04070003">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6">
    <w:nsid w:val="4EE56EC7"/>
    <w:multiLevelType w:val="hybridMultilevel"/>
    <w:tmpl w:val="38A2F98A"/>
    <w:lvl w:ilvl="0" w:tplc="0407000F">
      <w:start w:val="1"/>
      <w:numFmt w:val="decimal"/>
      <w:lvlText w:val="%1."/>
      <w:lvlJc w:val="left"/>
      <w:pPr>
        <w:tabs>
          <w:tab w:val="num" w:pos="927"/>
        </w:tabs>
        <w:ind w:left="927"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50593F0C"/>
    <w:multiLevelType w:val="multilevel"/>
    <w:tmpl w:val="5C8CD854"/>
    <w:lvl w:ilvl="0">
      <w:start w:val="1"/>
      <w:numFmt w:val="decimal"/>
      <w:pStyle w:val="Aufzhl2"/>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52AD014A"/>
    <w:multiLevelType w:val="multilevel"/>
    <w:tmpl w:val="8C9CBAC4"/>
    <w:lvl w:ilvl="0">
      <w:start w:val="1"/>
      <w:numFmt w:val="decimal"/>
      <w:pStyle w:val="afiHinweise"/>
      <w:lvlText w:val="Hinweis %1:"/>
      <w:lvlJc w:val="left"/>
      <w:pPr>
        <w:tabs>
          <w:tab w:val="num" w:pos="1134"/>
        </w:tabs>
        <w:ind w:left="284" w:hanging="284"/>
      </w:pPr>
      <w:rPr>
        <w:rFonts w:hint="default"/>
        <w:strike w:val="0"/>
      </w:rPr>
    </w:lvl>
    <w:lvl w:ilvl="1">
      <w:start w:val="1"/>
      <w:numFmt w:val="lowerLetter"/>
      <w:lvlText w:val="%2."/>
      <w:lvlJc w:val="left"/>
      <w:pPr>
        <w:tabs>
          <w:tab w:val="num" w:pos="1134"/>
        </w:tabs>
        <w:ind w:left="1134" w:hanging="283"/>
      </w:pPr>
      <w:rPr>
        <w:rFonts w:hint="default"/>
      </w:rPr>
    </w:lvl>
    <w:lvl w:ilvl="2">
      <w:start w:val="1"/>
      <w:numFmt w:val="lowerRoman"/>
      <w:lvlText w:val="%3."/>
      <w:lvlJc w:val="right"/>
      <w:pPr>
        <w:tabs>
          <w:tab w:val="num" w:pos="1701"/>
        </w:tabs>
        <w:ind w:left="1701" w:hanging="283"/>
      </w:pPr>
      <w:rPr>
        <w:rFonts w:hint="default"/>
      </w:rPr>
    </w:lvl>
    <w:lvl w:ilvl="3">
      <w:start w:val="1"/>
      <w:numFmt w:val="decimal"/>
      <w:lvlText w:val="%4."/>
      <w:lvlJc w:val="left"/>
      <w:pPr>
        <w:tabs>
          <w:tab w:val="num" w:pos="1985"/>
        </w:tabs>
        <w:ind w:left="1985" w:hanging="284"/>
      </w:pPr>
      <w:rPr>
        <w:rFonts w:hint="default"/>
      </w:rPr>
    </w:lvl>
    <w:lvl w:ilvl="4">
      <w:start w:val="1"/>
      <w:numFmt w:val="upperLetter"/>
      <w:lvlText w:val="%5."/>
      <w:lvlJc w:val="left"/>
      <w:pPr>
        <w:tabs>
          <w:tab w:val="num" w:pos="2268"/>
        </w:tabs>
        <w:ind w:left="2268" w:hanging="283"/>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19">
    <w:nsid w:val="55130017"/>
    <w:multiLevelType w:val="hybridMultilevel"/>
    <w:tmpl w:val="3F24CB38"/>
    <w:lvl w:ilvl="0" w:tplc="2940C50C">
      <w:start w:val="1"/>
      <w:numFmt w:val="bullet"/>
      <w:lvlText w:val=""/>
      <w:lvlJc w:val="left"/>
      <w:pPr>
        <w:tabs>
          <w:tab w:val="num" w:pos="360"/>
        </w:tabs>
        <w:ind w:left="360" w:hanging="360"/>
      </w:pPr>
      <w:rPr>
        <w:rFonts w:ascii="Symbol" w:hAnsi="Symbol" w:hint="default"/>
      </w:rPr>
    </w:lvl>
    <w:lvl w:ilvl="1" w:tplc="F44E10E0">
      <w:start w:val="1"/>
      <w:numFmt w:val="bullet"/>
      <w:lvlText w:val=""/>
      <w:lvlJc w:val="left"/>
      <w:pPr>
        <w:tabs>
          <w:tab w:val="num" w:pos="1080"/>
        </w:tabs>
        <w:ind w:left="1080" w:hanging="360"/>
      </w:pPr>
      <w:rPr>
        <w:rFonts w:ascii="Symbol" w:hAnsi="Symbol" w:hint="default"/>
      </w:rPr>
    </w:lvl>
    <w:lvl w:ilvl="2" w:tplc="DC9029F8">
      <w:start w:val="1"/>
      <w:numFmt w:val="decimal"/>
      <w:lvlText w:val="%3."/>
      <w:lvlJc w:val="left"/>
      <w:pPr>
        <w:tabs>
          <w:tab w:val="num" w:pos="2160"/>
        </w:tabs>
        <w:ind w:left="2160" w:hanging="360"/>
      </w:pPr>
    </w:lvl>
    <w:lvl w:ilvl="3" w:tplc="6E60BE2E">
      <w:start w:val="1"/>
      <w:numFmt w:val="decimal"/>
      <w:lvlText w:val="%4."/>
      <w:lvlJc w:val="left"/>
      <w:pPr>
        <w:tabs>
          <w:tab w:val="num" w:pos="2880"/>
        </w:tabs>
        <w:ind w:left="2880" w:hanging="360"/>
      </w:pPr>
    </w:lvl>
    <w:lvl w:ilvl="4" w:tplc="6074DF3A">
      <w:start w:val="1"/>
      <w:numFmt w:val="decimal"/>
      <w:lvlText w:val="%5."/>
      <w:lvlJc w:val="left"/>
      <w:pPr>
        <w:tabs>
          <w:tab w:val="num" w:pos="3600"/>
        </w:tabs>
        <w:ind w:left="3600" w:hanging="360"/>
      </w:pPr>
    </w:lvl>
    <w:lvl w:ilvl="5" w:tplc="3DA8DBE0">
      <w:start w:val="1"/>
      <w:numFmt w:val="decimal"/>
      <w:lvlText w:val="%6."/>
      <w:lvlJc w:val="left"/>
      <w:pPr>
        <w:tabs>
          <w:tab w:val="num" w:pos="4320"/>
        </w:tabs>
        <w:ind w:left="4320" w:hanging="360"/>
      </w:pPr>
    </w:lvl>
    <w:lvl w:ilvl="6" w:tplc="BCC2E740">
      <w:start w:val="1"/>
      <w:numFmt w:val="decimal"/>
      <w:lvlText w:val="%7."/>
      <w:lvlJc w:val="left"/>
      <w:pPr>
        <w:tabs>
          <w:tab w:val="num" w:pos="5040"/>
        </w:tabs>
        <w:ind w:left="5040" w:hanging="360"/>
      </w:pPr>
    </w:lvl>
    <w:lvl w:ilvl="7" w:tplc="36C6BC5C">
      <w:start w:val="1"/>
      <w:numFmt w:val="decimal"/>
      <w:lvlText w:val="%8."/>
      <w:lvlJc w:val="left"/>
      <w:pPr>
        <w:tabs>
          <w:tab w:val="num" w:pos="5760"/>
        </w:tabs>
        <w:ind w:left="5760" w:hanging="360"/>
      </w:pPr>
    </w:lvl>
    <w:lvl w:ilvl="8" w:tplc="B12C7666">
      <w:start w:val="1"/>
      <w:numFmt w:val="decimal"/>
      <w:lvlText w:val="%9."/>
      <w:lvlJc w:val="left"/>
      <w:pPr>
        <w:tabs>
          <w:tab w:val="num" w:pos="6480"/>
        </w:tabs>
        <w:ind w:left="6480" w:hanging="360"/>
      </w:pPr>
    </w:lvl>
  </w:abstractNum>
  <w:abstractNum w:abstractNumId="20">
    <w:nsid w:val="5541709D"/>
    <w:multiLevelType w:val="hybridMultilevel"/>
    <w:tmpl w:val="3A621C36"/>
    <w:lvl w:ilvl="0" w:tplc="A4585A3E">
      <w:numFmt w:val="bullet"/>
      <w:lvlText w:val=""/>
      <w:lvlJc w:val="left"/>
      <w:pPr>
        <w:tabs>
          <w:tab w:val="num" w:pos="570"/>
        </w:tabs>
        <w:ind w:left="570" w:hanging="570"/>
      </w:pPr>
      <w:rPr>
        <w:rFonts w:ascii="Wingdings" w:eastAsia="Times New Roman" w:hAnsi="Wingdings" w:cs="Times New Roman" w:hint="default"/>
      </w:rPr>
    </w:lvl>
    <w:lvl w:ilvl="1" w:tplc="8B3E4222">
      <w:start w:val="1"/>
      <w:numFmt w:val="bullet"/>
      <w:lvlText w:val="o"/>
      <w:lvlJc w:val="left"/>
      <w:pPr>
        <w:tabs>
          <w:tab w:val="num" w:pos="1080"/>
        </w:tabs>
        <w:ind w:left="1080" w:hanging="360"/>
      </w:pPr>
      <w:rPr>
        <w:rFonts w:ascii="Courier New" w:hAnsi="Courier New" w:cs="Courier New" w:hint="default"/>
      </w:rPr>
    </w:lvl>
    <w:lvl w:ilvl="2" w:tplc="9738E420">
      <w:start w:val="1"/>
      <w:numFmt w:val="bullet"/>
      <w:lvlText w:val=""/>
      <w:lvlJc w:val="left"/>
      <w:pPr>
        <w:tabs>
          <w:tab w:val="num" w:pos="1800"/>
        </w:tabs>
        <w:ind w:left="1800" w:hanging="360"/>
      </w:pPr>
      <w:rPr>
        <w:rFonts w:ascii="Wingdings" w:hAnsi="Wingdings" w:hint="default"/>
      </w:rPr>
    </w:lvl>
    <w:lvl w:ilvl="3" w:tplc="36A26838">
      <w:start w:val="1"/>
      <w:numFmt w:val="bullet"/>
      <w:lvlText w:val=""/>
      <w:lvlJc w:val="left"/>
      <w:pPr>
        <w:tabs>
          <w:tab w:val="num" w:pos="2520"/>
        </w:tabs>
        <w:ind w:left="2520" w:hanging="360"/>
      </w:pPr>
      <w:rPr>
        <w:rFonts w:ascii="Symbol" w:hAnsi="Symbol" w:hint="default"/>
      </w:rPr>
    </w:lvl>
    <w:lvl w:ilvl="4" w:tplc="AF72413E" w:tentative="1">
      <w:start w:val="1"/>
      <w:numFmt w:val="bullet"/>
      <w:lvlText w:val="o"/>
      <w:lvlJc w:val="left"/>
      <w:pPr>
        <w:tabs>
          <w:tab w:val="num" w:pos="3240"/>
        </w:tabs>
        <w:ind w:left="3240" w:hanging="360"/>
      </w:pPr>
      <w:rPr>
        <w:rFonts w:ascii="Courier New" w:hAnsi="Courier New" w:cs="Courier New" w:hint="default"/>
      </w:rPr>
    </w:lvl>
    <w:lvl w:ilvl="5" w:tplc="728E11D8" w:tentative="1">
      <w:start w:val="1"/>
      <w:numFmt w:val="bullet"/>
      <w:lvlText w:val=""/>
      <w:lvlJc w:val="left"/>
      <w:pPr>
        <w:tabs>
          <w:tab w:val="num" w:pos="3960"/>
        </w:tabs>
        <w:ind w:left="3960" w:hanging="360"/>
      </w:pPr>
      <w:rPr>
        <w:rFonts w:ascii="Wingdings" w:hAnsi="Wingdings" w:hint="default"/>
      </w:rPr>
    </w:lvl>
    <w:lvl w:ilvl="6" w:tplc="D450BB24" w:tentative="1">
      <w:start w:val="1"/>
      <w:numFmt w:val="bullet"/>
      <w:lvlText w:val=""/>
      <w:lvlJc w:val="left"/>
      <w:pPr>
        <w:tabs>
          <w:tab w:val="num" w:pos="4680"/>
        </w:tabs>
        <w:ind w:left="4680" w:hanging="360"/>
      </w:pPr>
      <w:rPr>
        <w:rFonts w:ascii="Symbol" w:hAnsi="Symbol" w:hint="default"/>
      </w:rPr>
    </w:lvl>
    <w:lvl w:ilvl="7" w:tplc="05666B2A" w:tentative="1">
      <w:start w:val="1"/>
      <w:numFmt w:val="bullet"/>
      <w:lvlText w:val="o"/>
      <w:lvlJc w:val="left"/>
      <w:pPr>
        <w:tabs>
          <w:tab w:val="num" w:pos="5400"/>
        </w:tabs>
        <w:ind w:left="5400" w:hanging="360"/>
      </w:pPr>
      <w:rPr>
        <w:rFonts w:ascii="Courier New" w:hAnsi="Courier New" w:cs="Courier New" w:hint="default"/>
      </w:rPr>
    </w:lvl>
    <w:lvl w:ilvl="8" w:tplc="ABB28084" w:tentative="1">
      <w:start w:val="1"/>
      <w:numFmt w:val="bullet"/>
      <w:lvlText w:val=""/>
      <w:lvlJc w:val="left"/>
      <w:pPr>
        <w:tabs>
          <w:tab w:val="num" w:pos="6120"/>
        </w:tabs>
        <w:ind w:left="6120" w:hanging="360"/>
      </w:pPr>
      <w:rPr>
        <w:rFonts w:ascii="Wingdings" w:hAnsi="Wingdings" w:hint="default"/>
      </w:rPr>
    </w:lvl>
  </w:abstractNum>
  <w:abstractNum w:abstractNumId="21">
    <w:nsid w:val="590C6D44"/>
    <w:multiLevelType w:val="hybridMultilevel"/>
    <w:tmpl w:val="5130241C"/>
    <w:lvl w:ilvl="0" w:tplc="1A86D71A">
      <w:start w:val="1"/>
      <w:numFmt w:val="bullet"/>
      <w:lvlText w:val=""/>
      <w:lvlJc w:val="left"/>
      <w:pPr>
        <w:tabs>
          <w:tab w:val="num" w:pos="360"/>
        </w:tabs>
        <w:ind w:left="360" w:hanging="360"/>
      </w:pPr>
      <w:rPr>
        <w:rFonts w:ascii="Wingdings" w:hAnsi="Wingdings" w:hint="default"/>
      </w:rPr>
    </w:lvl>
    <w:lvl w:ilvl="1" w:tplc="B1AC9D30" w:tentative="1">
      <w:start w:val="1"/>
      <w:numFmt w:val="bullet"/>
      <w:lvlText w:val="o"/>
      <w:lvlJc w:val="left"/>
      <w:pPr>
        <w:tabs>
          <w:tab w:val="num" w:pos="1080"/>
        </w:tabs>
        <w:ind w:left="1080" w:hanging="360"/>
      </w:pPr>
      <w:rPr>
        <w:rFonts w:ascii="Courier New" w:hAnsi="Courier New" w:cs="Courier New" w:hint="default"/>
      </w:rPr>
    </w:lvl>
    <w:lvl w:ilvl="2" w:tplc="D3FAB3D0" w:tentative="1">
      <w:start w:val="1"/>
      <w:numFmt w:val="bullet"/>
      <w:lvlText w:val=""/>
      <w:lvlJc w:val="left"/>
      <w:pPr>
        <w:tabs>
          <w:tab w:val="num" w:pos="1800"/>
        </w:tabs>
        <w:ind w:left="1800" w:hanging="360"/>
      </w:pPr>
      <w:rPr>
        <w:rFonts w:ascii="Wingdings" w:hAnsi="Wingdings" w:hint="default"/>
      </w:rPr>
    </w:lvl>
    <w:lvl w:ilvl="3" w:tplc="D12CFFC4" w:tentative="1">
      <w:start w:val="1"/>
      <w:numFmt w:val="bullet"/>
      <w:lvlText w:val=""/>
      <w:lvlJc w:val="left"/>
      <w:pPr>
        <w:tabs>
          <w:tab w:val="num" w:pos="2520"/>
        </w:tabs>
        <w:ind w:left="2520" w:hanging="360"/>
      </w:pPr>
      <w:rPr>
        <w:rFonts w:ascii="Symbol" w:hAnsi="Symbol" w:hint="default"/>
      </w:rPr>
    </w:lvl>
    <w:lvl w:ilvl="4" w:tplc="AF7A5ADA" w:tentative="1">
      <w:start w:val="1"/>
      <w:numFmt w:val="bullet"/>
      <w:lvlText w:val="o"/>
      <w:lvlJc w:val="left"/>
      <w:pPr>
        <w:tabs>
          <w:tab w:val="num" w:pos="3240"/>
        </w:tabs>
        <w:ind w:left="3240" w:hanging="360"/>
      </w:pPr>
      <w:rPr>
        <w:rFonts w:ascii="Courier New" w:hAnsi="Courier New" w:cs="Courier New" w:hint="default"/>
      </w:rPr>
    </w:lvl>
    <w:lvl w:ilvl="5" w:tplc="B9EAD192" w:tentative="1">
      <w:start w:val="1"/>
      <w:numFmt w:val="bullet"/>
      <w:lvlText w:val=""/>
      <w:lvlJc w:val="left"/>
      <w:pPr>
        <w:tabs>
          <w:tab w:val="num" w:pos="3960"/>
        </w:tabs>
        <w:ind w:left="3960" w:hanging="360"/>
      </w:pPr>
      <w:rPr>
        <w:rFonts w:ascii="Wingdings" w:hAnsi="Wingdings" w:hint="default"/>
      </w:rPr>
    </w:lvl>
    <w:lvl w:ilvl="6" w:tplc="8820A1CE" w:tentative="1">
      <w:start w:val="1"/>
      <w:numFmt w:val="bullet"/>
      <w:lvlText w:val=""/>
      <w:lvlJc w:val="left"/>
      <w:pPr>
        <w:tabs>
          <w:tab w:val="num" w:pos="4680"/>
        </w:tabs>
        <w:ind w:left="4680" w:hanging="360"/>
      </w:pPr>
      <w:rPr>
        <w:rFonts w:ascii="Symbol" w:hAnsi="Symbol" w:hint="default"/>
      </w:rPr>
    </w:lvl>
    <w:lvl w:ilvl="7" w:tplc="CC58FD28" w:tentative="1">
      <w:start w:val="1"/>
      <w:numFmt w:val="bullet"/>
      <w:lvlText w:val="o"/>
      <w:lvlJc w:val="left"/>
      <w:pPr>
        <w:tabs>
          <w:tab w:val="num" w:pos="5400"/>
        </w:tabs>
        <w:ind w:left="5400" w:hanging="360"/>
      </w:pPr>
      <w:rPr>
        <w:rFonts w:ascii="Courier New" w:hAnsi="Courier New" w:cs="Courier New" w:hint="default"/>
      </w:rPr>
    </w:lvl>
    <w:lvl w:ilvl="8" w:tplc="8B2CB412" w:tentative="1">
      <w:start w:val="1"/>
      <w:numFmt w:val="bullet"/>
      <w:lvlText w:val=""/>
      <w:lvlJc w:val="left"/>
      <w:pPr>
        <w:tabs>
          <w:tab w:val="num" w:pos="6120"/>
        </w:tabs>
        <w:ind w:left="6120" w:hanging="360"/>
      </w:pPr>
      <w:rPr>
        <w:rFonts w:ascii="Wingdings" w:hAnsi="Wingdings" w:hint="default"/>
      </w:rPr>
    </w:lvl>
  </w:abstractNum>
  <w:abstractNum w:abstractNumId="22">
    <w:nsid w:val="5D781C34"/>
    <w:multiLevelType w:val="hybridMultilevel"/>
    <w:tmpl w:val="8132D6F2"/>
    <w:lvl w:ilvl="0" w:tplc="106C789C">
      <w:start w:val="1"/>
      <w:numFmt w:val="decimal"/>
      <w:lvlText w:val="%1."/>
      <w:lvlJc w:val="left"/>
      <w:pPr>
        <w:tabs>
          <w:tab w:val="num" w:pos="927"/>
        </w:tabs>
        <w:ind w:left="927" w:hanging="360"/>
      </w:pPr>
    </w:lvl>
    <w:lvl w:ilvl="1" w:tplc="82100B1E" w:tentative="1">
      <w:start w:val="1"/>
      <w:numFmt w:val="lowerLetter"/>
      <w:lvlText w:val="%2."/>
      <w:lvlJc w:val="left"/>
      <w:pPr>
        <w:tabs>
          <w:tab w:val="num" w:pos="1440"/>
        </w:tabs>
        <w:ind w:left="1440" w:hanging="360"/>
      </w:pPr>
    </w:lvl>
    <w:lvl w:ilvl="2" w:tplc="EA1266CA" w:tentative="1">
      <w:start w:val="1"/>
      <w:numFmt w:val="lowerRoman"/>
      <w:lvlText w:val="%3."/>
      <w:lvlJc w:val="right"/>
      <w:pPr>
        <w:tabs>
          <w:tab w:val="num" w:pos="2160"/>
        </w:tabs>
        <w:ind w:left="2160" w:hanging="180"/>
      </w:pPr>
    </w:lvl>
    <w:lvl w:ilvl="3" w:tplc="DC7280CC" w:tentative="1">
      <w:start w:val="1"/>
      <w:numFmt w:val="decimal"/>
      <w:lvlText w:val="%4."/>
      <w:lvlJc w:val="left"/>
      <w:pPr>
        <w:tabs>
          <w:tab w:val="num" w:pos="2880"/>
        </w:tabs>
        <w:ind w:left="2880" w:hanging="360"/>
      </w:pPr>
    </w:lvl>
    <w:lvl w:ilvl="4" w:tplc="9E22FED2" w:tentative="1">
      <w:start w:val="1"/>
      <w:numFmt w:val="lowerLetter"/>
      <w:lvlText w:val="%5."/>
      <w:lvlJc w:val="left"/>
      <w:pPr>
        <w:tabs>
          <w:tab w:val="num" w:pos="3600"/>
        </w:tabs>
        <w:ind w:left="3600" w:hanging="360"/>
      </w:pPr>
    </w:lvl>
    <w:lvl w:ilvl="5" w:tplc="631EF886" w:tentative="1">
      <w:start w:val="1"/>
      <w:numFmt w:val="lowerRoman"/>
      <w:lvlText w:val="%6."/>
      <w:lvlJc w:val="right"/>
      <w:pPr>
        <w:tabs>
          <w:tab w:val="num" w:pos="4320"/>
        </w:tabs>
        <w:ind w:left="4320" w:hanging="180"/>
      </w:pPr>
    </w:lvl>
    <w:lvl w:ilvl="6" w:tplc="B7F0E76C" w:tentative="1">
      <w:start w:val="1"/>
      <w:numFmt w:val="decimal"/>
      <w:lvlText w:val="%7."/>
      <w:lvlJc w:val="left"/>
      <w:pPr>
        <w:tabs>
          <w:tab w:val="num" w:pos="5040"/>
        </w:tabs>
        <w:ind w:left="5040" w:hanging="360"/>
      </w:pPr>
    </w:lvl>
    <w:lvl w:ilvl="7" w:tplc="D42E623A" w:tentative="1">
      <w:start w:val="1"/>
      <w:numFmt w:val="lowerLetter"/>
      <w:lvlText w:val="%8."/>
      <w:lvlJc w:val="left"/>
      <w:pPr>
        <w:tabs>
          <w:tab w:val="num" w:pos="5760"/>
        </w:tabs>
        <w:ind w:left="5760" w:hanging="360"/>
      </w:pPr>
    </w:lvl>
    <w:lvl w:ilvl="8" w:tplc="C074AAC2" w:tentative="1">
      <w:start w:val="1"/>
      <w:numFmt w:val="lowerRoman"/>
      <w:lvlText w:val="%9."/>
      <w:lvlJc w:val="right"/>
      <w:pPr>
        <w:tabs>
          <w:tab w:val="num" w:pos="6480"/>
        </w:tabs>
        <w:ind w:left="6480" w:hanging="180"/>
      </w:pPr>
    </w:lvl>
  </w:abstractNum>
  <w:abstractNum w:abstractNumId="23">
    <w:nsid w:val="6324391A"/>
    <w:multiLevelType w:val="hybridMultilevel"/>
    <w:tmpl w:val="D188D89A"/>
    <w:lvl w:ilvl="0" w:tplc="2DC4150E">
      <w:start w:val="1"/>
      <w:numFmt w:val="decimal"/>
      <w:lvlText w:val="%1."/>
      <w:lvlJc w:val="left"/>
      <w:pPr>
        <w:tabs>
          <w:tab w:val="num" w:pos="1516"/>
        </w:tabs>
        <w:ind w:left="1516" w:hanging="360"/>
      </w:pPr>
    </w:lvl>
    <w:lvl w:ilvl="1" w:tplc="0407000F" w:tentative="1">
      <w:start w:val="1"/>
      <w:numFmt w:val="lowerLetter"/>
      <w:lvlText w:val="%2."/>
      <w:lvlJc w:val="left"/>
      <w:pPr>
        <w:tabs>
          <w:tab w:val="num" w:pos="2236"/>
        </w:tabs>
        <w:ind w:left="2236" w:hanging="360"/>
      </w:pPr>
    </w:lvl>
    <w:lvl w:ilvl="2" w:tplc="0407001B" w:tentative="1">
      <w:start w:val="1"/>
      <w:numFmt w:val="lowerRoman"/>
      <w:lvlText w:val="%3."/>
      <w:lvlJc w:val="right"/>
      <w:pPr>
        <w:tabs>
          <w:tab w:val="num" w:pos="2956"/>
        </w:tabs>
        <w:ind w:left="2956" w:hanging="180"/>
      </w:pPr>
    </w:lvl>
    <w:lvl w:ilvl="3" w:tplc="0407000F" w:tentative="1">
      <w:start w:val="1"/>
      <w:numFmt w:val="decimal"/>
      <w:lvlText w:val="%4."/>
      <w:lvlJc w:val="left"/>
      <w:pPr>
        <w:tabs>
          <w:tab w:val="num" w:pos="3676"/>
        </w:tabs>
        <w:ind w:left="3676" w:hanging="360"/>
      </w:pPr>
    </w:lvl>
    <w:lvl w:ilvl="4" w:tplc="04070019" w:tentative="1">
      <w:start w:val="1"/>
      <w:numFmt w:val="lowerLetter"/>
      <w:lvlText w:val="%5."/>
      <w:lvlJc w:val="left"/>
      <w:pPr>
        <w:tabs>
          <w:tab w:val="num" w:pos="4396"/>
        </w:tabs>
        <w:ind w:left="4396" w:hanging="360"/>
      </w:pPr>
    </w:lvl>
    <w:lvl w:ilvl="5" w:tplc="0407001B" w:tentative="1">
      <w:start w:val="1"/>
      <w:numFmt w:val="lowerRoman"/>
      <w:lvlText w:val="%6."/>
      <w:lvlJc w:val="right"/>
      <w:pPr>
        <w:tabs>
          <w:tab w:val="num" w:pos="5116"/>
        </w:tabs>
        <w:ind w:left="5116" w:hanging="180"/>
      </w:pPr>
    </w:lvl>
    <w:lvl w:ilvl="6" w:tplc="0407000F" w:tentative="1">
      <w:start w:val="1"/>
      <w:numFmt w:val="decimal"/>
      <w:lvlText w:val="%7."/>
      <w:lvlJc w:val="left"/>
      <w:pPr>
        <w:tabs>
          <w:tab w:val="num" w:pos="5836"/>
        </w:tabs>
        <w:ind w:left="5836" w:hanging="360"/>
      </w:pPr>
    </w:lvl>
    <w:lvl w:ilvl="7" w:tplc="04070019" w:tentative="1">
      <w:start w:val="1"/>
      <w:numFmt w:val="lowerLetter"/>
      <w:lvlText w:val="%8."/>
      <w:lvlJc w:val="left"/>
      <w:pPr>
        <w:tabs>
          <w:tab w:val="num" w:pos="6556"/>
        </w:tabs>
        <w:ind w:left="6556" w:hanging="360"/>
      </w:pPr>
    </w:lvl>
    <w:lvl w:ilvl="8" w:tplc="0407001B" w:tentative="1">
      <w:start w:val="1"/>
      <w:numFmt w:val="lowerRoman"/>
      <w:lvlText w:val="%9."/>
      <w:lvlJc w:val="right"/>
      <w:pPr>
        <w:tabs>
          <w:tab w:val="num" w:pos="7276"/>
        </w:tabs>
        <w:ind w:left="7276" w:hanging="180"/>
      </w:pPr>
    </w:lvl>
  </w:abstractNum>
  <w:abstractNum w:abstractNumId="24">
    <w:nsid w:val="6A3123C5"/>
    <w:multiLevelType w:val="hybridMultilevel"/>
    <w:tmpl w:val="5B52E2F6"/>
    <w:lvl w:ilvl="0" w:tplc="B9A2EAE0">
      <w:start w:val="1"/>
      <w:numFmt w:val="lowerLetter"/>
      <w:lvlText w:val="%1."/>
      <w:lvlJc w:val="left"/>
      <w:pPr>
        <w:tabs>
          <w:tab w:val="num" w:pos="927"/>
        </w:tabs>
        <w:ind w:left="927" w:hanging="360"/>
      </w:pPr>
      <w:rPr>
        <w:rFonts w:hint="default"/>
      </w:rPr>
    </w:lvl>
    <w:lvl w:ilvl="1" w:tplc="2CAC5126">
      <w:start w:val="1"/>
      <w:numFmt w:val="decimal"/>
      <w:lvlText w:val="%2."/>
      <w:lvlJc w:val="left"/>
      <w:pPr>
        <w:tabs>
          <w:tab w:val="num" w:pos="1647"/>
        </w:tabs>
        <w:ind w:left="1647" w:hanging="360"/>
      </w:pPr>
      <w:rPr>
        <w:rFonts w:hint="default"/>
      </w:rPr>
    </w:lvl>
    <w:lvl w:ilvl="2" w:tplc="ADC4A660" w:tentative="1">
      <w:start w:val="1"/>
      <w:numFmt w:val="lowerRoman"/>
      <w:lvlText w:val="%3."/>
      <w:lvlJc w:val="right"/>
      <w:pPr>
        <w:tabs>
          <w:tab w:val="num" w:pos="2367"/>
        </w:tabs>
        <w:ind w:left="2367" w:hanging="180"/>
      </w:pPr>
    </w:lvl>
    <w:lvl w:ilvl="3" w:tplc="5A7CE092" w:tentative="1">
      <w:start w:val="1"/>
      <w:numFmt w:val="decimal"/>
      <w:lvlText w:val="%4."/>
      <w:lvlJc w:val="left"/>
      <w:pPr>
        <w:tabs>
          <w:tab w:val="num" w:pos="3087"/>
        </w:tabs>
        <w:ind w:left="3087" w:hanging="360"/>
      </w:pPr>
    </w:lvl>
    <w:lvl w:ilvl="4" w:tplc="BCFCBAA6" w:tentative="1">
      <w:start w:val="1"/>
      <w:numFmt w:val="lowerLetter"/>
      <w:lvlText w:val="%5."/>
      <w:lvlJc w:val="left"/>
      <w:pPr>
        <w:tabs>
          <w:tab w:val="num" w:pos="3807"/>
        </w:tabs>
        <w:ind w:left="3807" w:hanging="360"/>
      </w:pPr>
    </w:lvl>
    <w:lvl w:ilvl="5" w:tplc="2B749026" w:tentative="1">
      <w:start w:val="1"/>
      <w:numFmt w:val="lowerRoman"/>
      <w:lvlText w:val="%6."/>
      <w:lvlJc w:val="right"/>
      <w:pPr>
        <w:tabs>
          <w:tab w:val="num" w:pos="4527"/>
        </w:tabs>
        <w:ind w:left="4527" w:hanging="180"/>
      </w:pPr>
    </w:lvl>
    <w:lvl w:ilvl="6" w:tplc="A2B8F9E2" w:tentative="1">
      <w:start w:val="1"/>
      <w:numFmt w:val="decimal"/>
      <w:lvlText w:val="%7."/>
      <w:lvlJc w:val="left"/>
      <w:pPr>
        <w:tabs>
          <w:tab w:val="num" w:pos="5247"/>
        </w:tabs>
        <w:ind w:left="5247" w:hanging="360"/>
      </w:pPr>
    </w:lvl>
    <w:lvl w:ilvl="7" w:tplc="E71CA988" w:tentative="1">
      <w:start w:val="1"/>
      <w:numFmt w:val="lowerLetter"/>
      <w:lvlText w:val="%8."/>
      <w:lvlJc w:val="left"/>
      <w:pPr>
        <w:tabs>
          <w:tab w:val="num" w:pos="5967"/>
        </w:tabs>
        <w:ind w:left="5967" w:hanging="360"/>
      </w:pPr>
    </w:lvl>
    <w:lvl w:ilvl="8" w:tplc="62DE427C" w:tentative="1">
      <w:start w:val="1"/>
      <w:numFmt w:val="lowerRoman"/>
      <w:lvlText w:val="%9."/>
      <w:lvlJc w:val="right"/>
      <w:pPr>
        <w:tabs>
          <w:tab w:val="num" w:pos="6687"/>
        </w:tabs>
        <w:ind w:left="6687" w:hanging="180"/>
      </w:pPr>
    </w:lvl>
  </w:abstractNum>
  <w:abstractNum w:abstractNumId="25">
    <w:nsid w:val="6ED664F3"/>
    <w:multiLevelType w:val="multilevel"/>
    <w:tmpl w:val="531CB1AC"/>
    <w:lvl w:ilvl="0">
      <w:start w:val="1"/>
      <w:numFmt w:val="none"/>
      <w:pStyle w:val="aNorm"/>
      <w:suff w:val="nothing"/>
      <w:lvlText w:val=""/>
      <w:lvlJc w:val="left"/>
      <w:pPr>
        <w:ind w:left="567" w:firstLine="0"/>
      </w:pPr>
      <w:rPr>
        <w:rFonts w:hint="default"/>
      </w:rPr>
    </w:lvl>
    <w:lvl w:ilvl="1">
      <w:start w:val="1"/>
      <w:numFmt w:val="lowerLetter"/>
      <w:lvlText w:val="%2."/>
      <w:lvlJc w:val="left"/>
      <w:pPr>
        <w:tabs>
          <w:tab w:val="num" w:pos="851"/>
        </w:tabs>
        <w:ind w:left="851" w:hanging="284"/>
      </w:pPr>
      <w:rPr>
        <w:rFonts w:hint="default"/>
      </w:rPr>
    </w:lvl>
    <w:lvl w:ilvl="2">
      <w:start w:val="1"/>
      <w:numFmt w:val="decimal"/>
      <w:lvlText w:val="%3."/>
      <w:lvlJc w:val="left"/>
      <w:pPr>
        <w:tabs>
          <w:tab w:val="num" w:pos="1134"/>
        </w:tabs>
        <w:ind w:left="1134" w:hanging="283"/>
      </w:pPr>
      <w:rPr>
        <w:rFonts w:hint="default"/>
      </w:rPr>
    </w:lvl>
    <w:lvl w:ilvl="3">
      <w:start w:val="1"/>
      <w:numFmt w:val="lowerRoman"/>
      <w:lvlText w:val="%4."/>
      <w:lvlJc w:val="right"/>
      <w:pPr>
        <w:tabs>
          <w:tab w:val="num" w:pos="1701"/>
        </w:tabs>
        <w:ind w:left="1701" w:hanging="113"/>
      </w:pPr>
      <w:rPr>
        <w:rFonts w:hint="default"/>
      </w:rPr>
    </w:lvl>
    <w:lvl w:ilvl="4">
      <w:start w:val="1"/>
      <w:numFmt w:val="upperLetter"/>
      <w:lvlText w:val="%5."/>
      <w:lvlJc w:val="left"/>
      <w:pPr>
        <w:tabs>
          <w:tab w:val="num" w:pos="1985"/>
        </w:tabs>
        <w:ind w:left="1985" w:hanging="284"/>
      </w:pPr>
      <w:rPr>
        <w:rFonts w:hint="default"/>
      </w:rPr>
    </w:lvl>
    <w:lvl w:ilvl="5">
      <w:start w:val="1"/>
      <w:numFmt w:val="bullet"/>
      <w:lvlText w:val=" "/>
      <w:lvlJc w:val="left"/>
      <w:pPr>
        <w:tabs>
          <w:tab w:val="num" w:pos="567"/>
        </w:tabs>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abstractNum w:abstractNumId="26">
    <w:nsid w:val="71D70C5D"/>
    <w:multiLevelType w:val="hybridMultilevel"/>
    <w:tmpl w:val="19DA3478"/>
    <w:lvl w:ilvl="0" w:tplc="83D043D2">
      <w:start w:val="1"/>
      <w:numFmt w:val="lowerLetter"/>
      <w:lvlText w:val="%1)"/>
      <w:lvlJc w:val="left"/>
      <w:pPr>
        <w:tabs>
          <w:tab w:val="num" w:pos="-413"/>
        </w:tabs>
        <w:ind w:left="-413" w:hanging="360"/>
      </w:pPr>
    </w:lvl>
    <w:lvl w:ilvl="1" w:tplc="641278B4">
      <w:start w:val="1"/>
      <w:numFmt w:val="lowerLetter"/>
      <w:lvlText w:val="%2."/>
      <w:lvlJc w:val="left"/>
      <w:pPr>
        <w:tabs>
          <w:tab w:val="num" w:pos="307"/>
        </w:tabs>
        <w:ind w:left="307" w:hanging="360"/>
      </w:pPr>
    </w:lvl>
    <w:lvl w:ilvl="2" w:tplc="34C4B8CC">
      <w:start w:val="1"/>
      <w:numFmt w:val="lowerRoman"/>
      <w:lvlText w:val="%3."/>
      <w:lvlJc w:val="right"/>
      <w:pPr>
        <w:tabs>
          <w:tab w:val="num" w:pos="1027"/>
        </w:tabs>
        <w:ind w:left="1027" w:hanging="180"/>
      </w:pPr>
    </w:lvl>
    <w:lvl w:ilvl="3" w:tplc="E82A4C2C" w:tentative="1">
      <w:start w:val="1"/>
      <w:numFmt w:val="decimal"/>
      <w:lvlText w:val="%4."/>
      <w:lvlJc w:val="left"/>
      <w:pPr>
        <w:tabs>
          <w:tab w:val="num" w:pos="1747"/>
        </w:tabs>
        <w:ind w:left="1747" w:hanging="360"/>
      </w:pPr>
    </w:lvl>
    <w:lvl w:ilvl="4" w:tplc="CA3A96A8" w:tentative="1">
      <w:start w:val="1"/>
      <w:numFmt w:val="lowerLetter"/>
      <w:lvlText w:val="%5."/>
      <w:lvlJc w:val="left"/>
      <w:pPr>
        <w:tabs>
          <w:tab w:val="num" w:pos="2467"/>
        </w:tabs>
        <w:ind w:left="2467" w:hanging="360"/>
      </w:pPr>
    </w:lvl>
    <w:lvl w:ilvl="5" w:tplc="42AAFFF2" w:tentative="1">
      <w:start w:val="1"/>
      <w:numFmt w:val="lowerRoman"/>
      <w:lvlText w:val="%6."/>
      <w:lvlJc w:val="right"/>
      <w:pPr>
        <w:tabs>
          <w:tab w:val="num" w:pos="3187"/>
        </w:tabs>
        <w:ind w:left="3187" w:hanging="180"/>
      </w:pPr>
    </w:lvl>
    <w:lvl w:ilvl="6" w:tplc="97D08814" w:tentative="1">
      <w:start w:val="1"/>
      <w:numFmt w:val="decimal"/>
      <w:lvlText w:val="%7."/>
      <w:lvlJc w:val="left"/>
      <w:pPr>
        <w:tabs>
          <w:tab w:val="num" w:pos="3907"/>
        </w:tabs>
        <w:ind w:left="3907" w:hanging="360"/>
      </w:pPr>
    </w:lvl>
    <w:lvl w:ilvl="7" w:tplc="D4C625FC" w:tentative="1">
      <w:start w:val="1"/>
      <w:numFmt w:val="lowerLetter"/>
      <w:lvlText w:val="%8."/>
      <w:lvlJc w:val="left"/>
      <w:pPr>
        <w:tabs>
          <w:tab w:val="num" w:pos="4627"/>
        </w:tabs>
        <w:ind w:left="4627" w:hanging="360"/>
      </w:pPr>
    </w:lvl>
    <w:lvl w:ilvl="8" w:tplc="941A2718" w:tentative="1">
      <w:start w:val="1"/>
      <w:numFmt w:val="lowerRoman"/>
      <w:lvlText w:val="%9."/>
      <w:lvlJc w:val="right"/>
      <w:pPr>
        <w:tabs>
          <w:tab w:val="num" w:pos="5347"/>
        </w:tabs>
        <w:ind w:left="5347" w:hanging="180"/>
      </w:pPr>
    </w:lvl>
  </w:abstractNum>
  <w:abstractNum w:abstractNumId="27">
    <w:nsid w:val="733627CC"/>
    <w:multiLevelType w:val="hybridMultilevel"/>
    <w:tmpl w:val="6B8C5F06"/>
    <w:lvl w:ilvl="0" w:tplc="36C6A10C">
      <w:start w:val="1"/>
      <w:numFmt w:val="decimal"/>
      <w:pStyle w:val="Formatvorlage2"/>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nsid w:val="73B951E5"/>
    <w:multiLevelType w:val="hybridMultilevel"/>
    <w:tmpl w:val="FB9C19EC"/>
    <w:lvl w:ilvl="0" w:tplc="C0A05F64">
      <w:start w:val="1"/>
      <w:numFmt w:val="bullet"/>
      <w:lvlText w:val=""/>
      <w:lvlJc w:val="left"/>
      <w:pPr>
        <w:tabs>
          <w:tab w:val="num" w:pos="1069"/>
        </w:tabs>
        <w:ind w:left="1069" w:hanging="360"/>
      </w:pPr>
      <w:rPr>
        <w:rFonts w:ascii="Symbol" w:hAnsi="Symbol" w:hint="default"/>
      </w:rPr>
    </w:lvl>
    <w:lvl w:ilvl="1" w:tplc="04070019" w:tentative="1">
      <w:start w:val="1"/>
      <w:numFmt w:val="bullet"/>
      <w:lvlText w:val="o"/>
      <w:lvlJc w:val="left"/>
      <w:pPr>
        <w:tabs>
          <w:tab w:val="num" w:pos="1789"/>
        </w:tabs>
        <w:ind w:left="1789" w:hanging="360"/>
      </w:pPr>
      <w:rPr>
        <w:rFonts w:ascii="Courier New" w:hAnsi="Courier New" w:cs="Courier New" w:hint="default"/>
      </w:rPr>
    </w:lvl>
    <w:lvl w:ilvl="2" w:tplc="0407001B" w:tentative="1">
      <w:start w:val="1"/>
      <w:numFmt w:val="bullet"/>
      <w:lvlText w:val=""/>
      <w:lvlJc w:val="left"/>
      <w:pPr>
        <w:tabs>
          <w:tab w:val="num" w:pos="2509"/>
        </w:tabs>
        <w:ind w:left="2509" w:hanging="360"/>
      </w:pPr>
      <w:rPr>
        <w:rFonts w:ascii="Wingdings" w:hAnsi="Wingdings" w:hint="default"/>
      </w:rPr>
    </w:lvl>
    <w:lvl w:ilvl="3" w:tplc="0407000F" w:tentative="1">
      <w:start w:val="1"/>
      <w:numFmt w:val="bullet"/>
      <w:lvlText w:val=""/>
      <w:lvlJc w:val="left"/>
      <w:pPr>
        <w:tabs>
          <w:tab w:val="num" w:pos="3229"/>
        </w:tabs>
        <w:ind w:left="3229" w:hanging="360"/>
      </w:pPr>
      <w:rPr>
        <w:rFonts w:ascii="Symbol" w:hAnsi="Symbol" w:hint="default"/>
      </w:rPr>
    </w:lvl>
    <w:lvl w:ilvl="4" w:tplc="04070019" w:tentative="1">
      <w:start w:val="1"/>
      <w:numFmt w:val="bullet"/>
      <w:lvlText w:val="o"/>
      <w:lvlJc w:val="left"/>
      <w:pPr>
        <w:tabs>
          <w:tab w:val="num" w:pos="3949"/>
        </w:tabs>
        <w:ind w:left="3949" w:hanging="360"/>
      </w:pPr>
      <w:rPr>
        <w:rFonts w:ascii="Courier New" w:hAnsi="Courier New" w:cs="Courier New" w:hint="default"/>
      </w:rPr>
    </w:lvl>
    <w:lvl w:ilvl="5" w:tplc="0407001B" w:tentative="1">
      <w:start w:val="1"/>
      <w:numFmt w:val="bullet"/>
      <w:lvlText w:val=""/>
      <w:lvlJc w:val="left"/>
      <w:pPr>
        <w:tabs>
          <w:tab w:val="num" w:pos="4669"/>
        </w:tabs>
        <w:ind w:left="4669" w:hanging="360"/>
      </w:pPr>
      <w:rPr>
        <w:rFonts w:ascii="Wingdings" w:hAnsi="Wingdings" w:hint="default"/>
      </w:rPr>
    </w:lvl>
    <w:lvl w:ilvl="6" w:tplc="0407000F" w:tentative="1">
      <w:start w:val="1"/>
      <w:numFmt w:val="bullet"/>
      <w:lvlText w:val=""/>
      <w:lvlJc w:val="left"/>
      <w:pPr>
        <w:tabs>
          <w:tab w:val="num" w:pos="5389"/>
        </w:tabs>
        <w:ind w:left="5389" w:hanging="360"/>
      </w:pPr>
      <w:rPr>
        <w:rFonts w:ascii="Symbol" w:hAnsi="Symbol" w:hint="default"/>
      </w:rPr>
    </w:lvl>
    <w:lvl w:ilvl="7" w:tplc="04070019" w:tentative="1">
      <w:start w:val="1"/>
      <w:numFmt w:val="bullet"/>
      <w:lvlText w:val="o"/>
      <w:lvlJc w:val="left"/>
      <w:pPr>
        <w:tabs>
          <w:tab w:val="num" w:pos="6109"/>
        </w:tabs>
        <w:ind w:left="6109" w:hanging="360"/>
      </w:pPr>
      <w:rPr>
        <w:rFonts w:ascii="Courier New" w:hAnsi="Courier New" w:cs="Courier New" w:hint="default"/>
      </w:rPr>
    </w:lvl>
    <w:lvl w:ilvl="8" w:tplc="0407001B" w:tentative="1">
      <w:start w:val="1"/>
      <w:numFmt w:val="bullet"/>
      <w:lvlText w:val=""/>
      <w:lvlJc w:val="left"/>
      <w:pPr>
        <w:tabs>
          <w:tab w:val="num" w:pos="6829"/>
        </w:tabs>
        <w:ind w:left="6829" w:hanging="360"/>
      </w:pPr>
      <w:rPr>
        <w:rFonts w:ascii="Wingdings" w:hAnsi="Wingdings" w:hint="default"/>
      </w:rPr>
    </w:lvl>
  </w:abstractNum>
  <w:abstractNum w:abstractNumId="29">
    <w:nsid w:val="788E43B1"/>
    <w:multiLevelType w:val="hybridMultilevel"/>
    <w:tmpl w:val="3B5EEABE"/>
    <w:lvl w:ilvl="0" w:tplc="32DA4FB2">
      <w:start w:val="1"/>
      <w:numFmt w:val="lowerLetter"/>
      <w:lvlText w:val="%1)"/>
      <w:lvlJc w:val="left"/>
      <w:pPr>
        <w:tabs>
          <w:tab w:val="num" w:pos="927"/>
        </w:tabs>
        <w:ind w:left="927" w:hanging="360"/>
      </w:pPr>
    </w:lvl>
    <w:lvl w:ilvl="1" w:tplc="179ACA04" w:tentative="1">
      <w:start w:val="1"/>
      <w:numFmt w:val="lowerLetter"/>
      <w:lvlText w:val="%2."/>
      <w:lvlJc w:val="left"/>
      <w:pPr>
        <w:tabs>
          <w:tab w:val="num" w:pos="1647"/>
        </w:tabs>
        <w:ind w:left="1647" w:hanging="360"/>
      </w:pPr>
    </w:lvl>
    <w:lvl w:ilvl="2" w:tplc="FFFFFFFF" w:tentative="1">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num w:numId="1">
    <w:abstractNumId w:val="17"/>
  </w:num>
  <w:num w:numId="2">
    <w:abstractNumId w:val="2"/>
  </w:num>
  <w:num w:numId="3">
    <w:abstractNumId w:val="10"/>
  </w:num>
  <w:num w:numId="4">
    <w:abstractNumId w:val="13"/>
  </w:num>
  <w:num w:numId="5">
    <w:abstractNumId w:val="27"/>
  </w:num>
  <w:num w:numId="6">
    <w:abstractNumId w:val="18"/>
  </w:num>
  <w:num w:numId="7">
    <w:abstractNumId w:val="8"/>
  </w:num>
  <w:num w:numId="8">
    <w:abstractNumId w:val="0"/>
  </w:num>
  <w:num w:numId="9">
    <w:abstractNumId w:val="14"/>
  </w:num>
  <w:num w:numId="10">
    <w:abstractNumId w:val="29"/>
  </w:num>
  <w:num w:numId="11">
    <w:abstractNumId w:val="11"/>
  </w:num>
  <w:num w:numId="12">
    <w:abstractNumId w:val="26"/>
  </w:num>
  <w:num w:numId="13">
    <w:abstractNumId w:val="12"/>
  </w:num>
  <w:num w:numId="14">
    <w:abstractNumId w:val="6"/>
  </w:num>
  <w:num w:numId="15">
    <w:abstractNumId w:val="14"/>
    <w:lvlOverride w:ilvl="0">
      <w:startOverride w:val="1"/>
    </w:lvlOverride>
  </w:num>
  <w:num w:numId="16">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5"/>
  </w:num>
  <w:num w:numId="19">
    <w:abstractNumId w:val="20"/>
  </w:num>
  <w:num w:numId="20">
    <w:abstractNumId w:val="25"/>
  </w:num>
  <w:num w:numId="21">
    <w:abstractNumId w:val="16"/>
  </w:num>
  <w:num w:numId="22">
    <w:abstractNumId w:val="22"/>
  </w:num>
  <w:num w:numId="23">
    <w:abstractNumId w:val="24"/>
  </w:num>
  <w:num w:numId="24">
    <w:abstractNumId w:val="21"/>
  </w:num>
  <w:num w:numId="25">
    <w:abstractNumId w:val="14"/>
    <w:lvlOverride w:ilvl="0">
      <w:startOverride w:val="1"/>
    </w:lvlOverride>
  </w:num>
  <w:num w:numId="26">
    <w:abstractNumId w:val="9"/>
  </w:num>
  <w:num w:numId="27">
    <w:abstractNumId w:val="5"/>
  </w:num>
  <w:num w:numId="28">
    <w:abstractNumId w:val="28"/>
  </w:num>
  <w:num w:numId="29">
    <w:abstractNumId w:val="18"/>
  </w:num>
  <w:num w:numId="30">
    <w:abstractNumId w:val="18"/>
  </w:num>
  <w:num w:numId="31">
    <w:abstractNumId w:val="23"/>
  </w:num>
  <w:num w:numId="32">
    <w:abstractNumId w:val="13"/>
  </w:num>
  <w:num w:numId="33">
    <w:abstractNumId w:val="1"/>
  </w:num>
  <w:num w:numId="34">
    <w:abstractNumId w:val="13"/>
  </w:num>
  <w:num w:numId="35">
    <w:abstractNumId w:val="13"/>
  </w:num>
  <w:num w:numId="36">
    <w:abstractNumId w:val="13"/>
  </w:num>
  <w:num w:numId="37">
    <w:abstractNumId w:val="13"/>
  </w:num>
  <w:num w:numId="38">
    <w:abstractNumId w:val="13"/>
  </w:num>
  <w:num w:numId="39">
    <w:abstractNumId w:val="18"/>
  </w:num>
  <w:num w:numId="40">
    <w:abstractNumId w:val="4"/>
  </w:num>
  <w:num w:numId="41">
    <w:abstractNumId w:val="13"/>
  </w:num>
  <w:num w:numId="42">
    <w:abstractNumId w:val="13"/>
  </w:num>
  <w:num w:numId="43">
    <w:abstractNumId w:val="13"/>
  </w:num>
  <w:num w:numId="44">
    <w:abstractNumId w:val="7"/>
  </w:num>
  <w:num w:numId="45">
    <w:abstractNumId w:val="7"/>
  </w:num>
  <w:num w:numId="46">
    <w:abstractNumId w:val="7"/>
  </w:num>
  <w:num w:numId="47">
    <w:abstractNumId w:val="7"/>
  </w:num>
  <w:num w:numId="48">
    <w:abstractNumId w:val="7"/>
  </w:num>
  <w:num w:numId="49">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activeWritingStyle w:appName="MSWord" w:lang="en-GB" w:vendorID="64" w:dllVersion="131078" w:nlCheck="1" w:checkStyle="1"/>
  <w:activeWritingStyle w:appName="MSWord" w:lang="de-DE"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characterSpacingControl w:val="doNotCompress"/>
  <w:hdrShapeDefaults>
    <o:shapedefaults v:ext="edit" spidmax="512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508F"/>
    <w:rsid w:val="00000322"/>
    <w:rsid w:val="00000333"/>
    <w:rsid w:val="000009BF"/>
    <w:rsid w:val="00000F12"/>
    <w:rsid w:val="00001A0C"/>
    <w:rsid w:val="000037F5"/>
    <w:rsid w:val="00004099"/>
    <w:rsid w:val="0000586E"/>
    <w:rsid w:val="00005F2D"/>
    <w:rsid w:val="0000689D"/>
    <w:rsid w:val="00007666"/>
    <w:rsid w:val="00007EB8"/>
    <w:rsid w:val="00007F66"/>
    <w:rsid w:val="000101F4"/>
    <w:rsid w:val="00010A30"/>
    <w:rsid w:val="00011654"/>
    <w:rsid w:val="00011BA3"/>
    <w:rsid w:val="000122DC"/>
    <w:rsid w:val="00012442"/>
    <w:rsid w:val="000128F4"/>
    <w:rsid w:val="000135B6"/>
    <w:rsid w:val="0001402E"/>
    <w:rsid w:val="000148F0"/>
    <w:rsid w:val="000151CD"/>
    <w:rsid w:val="00015529"/>
    <w:rsid w:val="000169F0"/>
    <w:rsid w:val="00016B2C"/>
    <w:rsid w:val="00016D19"/>
    <w:rsid w:val="000176EA"/>
    <w:rsid w:val="00017DD7"/>
    <w:rsid w:val="00020369"/>
    <w:rsid w:val="00020E99"/>
    <w:rsid w:val="00023796"/>
    <w:rsid w:val="000242A1"/>
    <w:rsid w:val="000242AA"/>
    <w:rsid w:val="00025E0D"/>
    <w:rsid w:val="00025F3A"/>
    <w:rsid w:val="000261DF"/>
    <w:rsid w:val="00026DDB"/>
    <w:rsid w:val="000271E7"/>
    <w:rsid w:val="00027919"/>
    <w:rsid w:val="00027A7C"/>
    <w:rsid w:val="00031A8B"/>
    <w:rsid w:val="000332D2"/>
    <w:rsid w:val="00033948"/>
    <w:rsid w:val="00033D6C"/>
    <w:rsid w:val="00035038"/>
    <w:rsid w:val="00035886"/>
    <w:rsid w:val="00035B2F"/>
    <w:rsid w:val="00035D80"/>
    <w:rsid w:val="0003680E"/>
    <w:rsid w:val="000370B3"/>
    <w:rsid w:val="00037B6C"/>
    <w:rsid w:val="00037FC4"/>
    <w:rsid w:val="00040894"/>
    <w:rsid w:val="00041ED8"/>
    <w:rsid w:val="00041FDB"/>
    <w:rsid w:val="00042D9D"/>
    <w:rsid w:val="00043372"/>
    <w:rsid w:val="000435A8"/>
    <w:rsid w:val="000440E3"/>
    <w:rsid w:val="00044975"/>
    <w:rsid w:val="000449B4"/>
    <w:rsid w:val="00044B15"/>
    <w:rsid w:val="00045A05"/>
    <w:rsid w:val="00045E07"/>
    <w:rsid w:val="000461F3"/>
    <w:rsid w:val="0004638D"/>
    <w:rsid w:val="00046C10"/>
    <w:rsid w:val="00046CA5"/>
    <w:rsid w:val="0004701E"/>
    <w:rsid w:val="000477A0"/>
    <w:rsid w:val="000504FC"/>
    <w:rsid w:val="000505B6"/>
    <w:rsid w:val="0005163D"/>
    <w:rsid w:val="00051A79"/>
    <w:rsid w:val="000522CB"/>
    <w:rsid w:val="00052935"/>
    <w:rsid w:val="00053513"/>
    <w:rsid w:val="00053F61"/>
    <w:rsid w:val="000541D4"/>
    <w:rsid w:val="00054F63"/>
    <w:rsid w:val="00055BB3"/>
    <w:rsid w:val="00055F2A"/>
    <w:rsid w:val="00055F4C"/>
    <w:rsid w:val="000571F4"/>
    <w:rsid w:val="000572CD"/>
    <w:rsid w:val="00060236"/>
    <w:rsid w:val="000607A6"/>
    <w:rsid w:val="0006197B"/>
    <w:rsid w:val="000620D0"/>
    <w:rsid w:val="000621B9"/>
    <w:rsid w:val="000624AB"/>
    <w:rsid w:val="00064874"/>
    <w:rsid w:val="00064E96"/>
    <w:rsid w:val="00065E3A"/>
    <w:rsid w:val="00066FE3"/>
    <w:rsid w:val="00070756"/>
    <w:rsid w:val="00070B51"/>
    <w:rsid w:val="00070BFD"/>
    <w:rsid w:val="00070CE6"/>
    <w:rsid w:val="00070DE9"/>
    <w:rsid w:val="000715A8"/>
    <w:rsid w:val="00072FAA"/>
    <w:rsid w:val="00074529"/>
    <w:rsid w:val="000747FC"/>
    <w:rsid w:val="00074E70"/>
    <w:rsid w:val="00075A42"/>
    <w:rsid w:val="000771B5"/>
    <w:rsid w:val="00077E34"/>
    <w:rsid w:val="000802BF"/>
    <w:rsid w:val="00080373"/>
    <w:rsid w:val="000811E8"/>
    <w:rsid w:val="00081958"/>
    <w:rsid w:val="00082257"/>
    <w:rsid w:val="000825F5"/>
    <w:rsid w:val="00083078"/>
    <w:rsid w:val="000839F8"/>
    <w:rsid w:val="00084F01"/>
    <w:rsid w:val="00086597"/>
    <w:rsid w:val="00086717"/>
    <w:rsid w:val="00087737"/>
    <w:rsid w:val="00090676"/>
    <w:rsid w:val="00090812"/>
    <w:rsid w:val="000938EE"/>
    <w:rsid w:val="00093D65"/>
    <w:rsid w:val="0009413B"/>
    <w:rsid w:val="00095B29"/>
    <w:rsid w:val="00095FF3"/>
    <w:rsid w:val="00096060"/>
    <w:rsid w:val="00096429"/>
    <w:rsid w:val="0009682A"/>
    <w:rsid w:val="0009722A"/>
    <w:rsid w:val="000A2A18"/>
    <w:rsid w:val="000A2D7A"/>
    <w:rsid w:val="000A4A23"/>
    <w:rsid w:val="000A513E"/>
    <w:rsid w:val="000A6465"/>
    <w:rsid w:val="000A6505"/>
    <w:rsid w:val="000A73B5"/>
    <w:rsid w:val="000A76CA"/>
    <w:rsid w:val="000B0515"/>
    <w:rsid w:val="000B10B6"/>
    <w:rsid w:val="000B1F87"/>
    <w:rsid w:val="000B2052"/>
    <w:rsid w:val="000B37AC"/>
    <w:rsid w:val="000B4997"/>
    <w:rsid w:val="000B4E97"/>
    <w:rsid w:val="000B53A9"/>
    <w:rsid w:val="000B62CD"/>
    <w:rsid w:val="000B6A47"/>
    <w:rsid w:val="000B6B5A"/>
    <w:rsid w:val="000B6D43"/>
    <w:rsid w:val="000C037A"/>
    <w:rsid w:val="000C3280"/>
    <w:rsid w:val="000C33FA"/>
    <w:rsid w:val="000C365B"/>
    <w:rsid w:val="000C36F0"/>
    <w:rsid w:val="000C5542"/>
    <w:rsid w:val="000C5B66"/>
    <w:rsid w:val="000C6754"/>
    <w:rsid w:val="000C6BF3"/>
    <w:rsid w:val="000C6F76"/>
    <w:rsid w:val="000C70E2"/>
    <w:rsid w:val="000C72D0"/>
    <w:rsid w:val="000C7892"/>
    <w:rsid w:val="000C7FFC"/>
    <w:rsid w:val="000D17BD"/>
    <w:rsid w:val="000D1816"/>
    <w:rsid w:val="000D1992"/>
    <w:rsid w:val="000D19F1"/>
    <w:rsid w:val="000D1AD0"/>
    <w:rsid w:val="000D2512"/>
    <w:rsid w:val="000D276F"/>
    <w:rsid w:val="000D305B"/>
    <w:rsid w:val="000D3766"/>
    <w:rsid w:val="000D44F3"/>
    <w:rsid w:val="000D50BC"/>
    <w:rsid w:val="000D587C"/>
    <w:rsid w:val="000D5D5A"/>
    <w:rsid w:val="000D6054"/>
    <w:rsid w:val="000D646A"/>
    <w:rsid w:val="000D77FC"/>
    <w:rsid w:val="000D7C62"/>
    <w:rsid w:val="000D7E14"/>
    <w:rsid w:val="000E0F33"/>
    <w:rsid w:val="000E283C"/>
    <w:rsid w:val="000E2DDB"/>
    <w:rsid w:val="000E2F20"/>
    <w:rsid w:val="000E31B3"/>
    <w:rsid w:val="000E432E"/>
    <w:rsid w:val="000E44A5"/>
    <w:rsid w:val="000E49AA"/>
    <w:rsid w:val="000E5AB9"/>
    <w:rsid w:val="000E65FF"/>
    <w:rsid w:val="000E6AF7"/>
    <w:rsid w:val="000E7255"/>
    <w:rsid w:val="000E7781"/>
    <w:rsid w:val="000F01F9"/>
    <w:rsid w:val="000F076D"/>
    <w:rsid w:val="000F1832"/>
    <w:rsid w:val="000F1A02"/>
    <w:rsid w:val="000F21D2"/>
    <w:rsid w:val="000F2A92"/>
    <w:rsid w:val="000F2B32"/>
    <w:rsid w:val="000F305F"/>
    <w:rsid w:val="000F34CE"/>
    <w:rsid w:val="000F43C0"/>
    <w:rsid w:val="000F4431"/>
    <w:rsid w:val="000F44C5"/>
    <w:rsid w:val="000F518B"/>
    <w:rsid w:val="000F59AD"/>
    <w:rsid w:val="000F6BBC"/>
    <w:rsid w:val="000F7054"/>
    <w:rsid w:val="000F7A85"/>
    <w:rsid w:val="00100487"/>
    <w:rsid w:val="00100AA7"/>
    <w:rsid w:val="00100BED"/>
    <w:rsid w:val="00100D9E"/>
    <w:rsid w:val="00101FCA"/>
    <w:rsid w:val="00102331"/>
    <w:rsid w:val="00103AEC"/>
    <w:rsid w:val="0010495C"/>
    <w:rsid w:val="001050C6"/>
    <w:rsid w:val="001057F9"/>
    <w:rsid w:val="00105858"/>
    <w:rsid w:val="00105A8A"/>
    <w:rsid w:val="00105AAC"/>
    <w:rsid w:val="00105B96"/>
    <w:rsid w:val="00106FCF"/>
    <w:rsid w:val="00110377"/>
    <w:rsid w:val="00111B5A"/>
    <w:rsid w:val="00111B5B"/>
    <w:rsid w:val="001128E6"/>
    <w:rsid w:val="00112B51"/>
    <w:rsid w:val="00112F32"/>
    <w:rsid w:val="00112F58"/>
    <w:rsid w:val="00113022"/>
    <w:rsid w:val="00113ED5"/>
    <w:rsid w:val="001140A8"/>
    <w:rsid w:val="001143A8"/>
    <w:rsid w:val="0011530F"/>
    <w:rsid w:val="00116131"/>
    <w:rsid w:val="00116280"/>
    <w:rsid w:val="00116327"/>
    <w:rsid w:val="001169DA"/>
    <w:rsid w:val="0012048B"/>
    <w:rsid w:val="0012120F"/>
    <w:rsid w:val="00121605"/>
    <w:rsid w:val="0012201B"/>
    <w:rsid w:val="00123592"/>
    <w:rsid w:val="001235B1"/>
    <w:rsid w:val="00123D6C"/>
    <w:rsid w:val="00124431"/>
    <w:rsid w:val="001245D3"/>
    <w:rsid w:val="00125474"/>
    <w:rsid w:val="001263E7"/>
    <w:rsid w:val="00127F49"/>
    <w:rsid w:val="001303CD"/>
    <w:rsid w:val="0013075E"/>
    <w:rsid w:val="00132846"/>
    <w:rsid w:val="00133811"/>
    <w:rsid w:val="00134003"/>
    <w:rsid w:val="001342B7"/>
    <w:rsid w:val="001355FB"/>
    <w:rsid w:val="00136878"/>
    <w:rsid w:val="00136B0E"/>
    <w:rsid w:val="001371CE"/>
    <w:rsid w:val="0013746C"/>
    <w:rsid w:val="00137A87"/>
    <w:rsid w:val="00140C0B"/>
    <w:rsid w:val="00140E38"/>
    <w:rsid w:val="00141FB8"/>
    <w:rsid w:val="0014252C"/>
    <w:rsid w:val="00143567"/>
    <w:rsid w:val="001436FA"/>
    <w:rsid w:val="001437B7"/>
    <w:rsid w:val="0014522A"/>
    <w:rsid w:val="00145A5F"/>
    <w:rsid w:val="00145B06"/>
    <w:rsid w:val="001467CF"/>
    <w:rsid w:val="001469D2"/>
    <w:rsid w:val="001504A7"/>
    <w:rsid w:val="00150EDB"/>
    <w:rsid w:val="001525CD"/>
    <w:rsid w:val="00152974"/>
    <w:rsid w:val="00152BA0"/>
    <w:rsid w:val="00152F96"/>
    <w:rsid w:val="0015367A"/>
    <w:rsid w:val="00155450"/>
    <w:rsid w:val="001565DF"/>
    <w:rsid w:val="00156C7C"/>
    <w:rsid w:val="001575FE"/>
    <w:rsid w:val="00161811"/>
    <w:rsid w:val="00161F6D"/>
    <w:rsid w:val="00162DD6"/>
    <w:rsid w:val="00163705"/>
    <w:rsid w:val="00163E7D"/>
    <w:rsid w:val="00164576"/>
    <w:rsid w:val="00164752"/>
    <w:rsid w:val="00164754"/>
    <w:rsid w:val="00164DDA"/>
    <w:rsid w:val="0016543A"/>
    <w:rsid w:val="001654E5"/>
    <w:rsid w:val="00165FCF"/>
    <w:rsid w:val="00166063"/>
    <w:rsid w:val="00171032"/>
    <w:rsid w:val="00171D1F"/>
    <w:rsid w:val="001739BB"/>
    <w:rsid w:val="001742D8"/>
    <w:rsid w:val="00174840"/>
    <w:rsid w:val="00174CC0"/>
    <w:rsid w:val="00174DCB"/>
    <w:rsid w:val="001755AE"/>
    <w:rsid w:val="0017563E"/>
    <w:rsid w:val="00175713"/>
    <w:rsid w:val="001757C4"/>
    <w:rsid w:val="00175E9A"/>
    <w:rsid w:val="00177F70"/>
    <w:rsid w:val="00177FD5"/>
    <w:rsid w:val="001800FE"/>
    <w:rsid w:val="001805BC"/>
    <w:rsid w:val="001843F0"/>
    <w:rsid w:val="00185462"/>
    <w:rsid w:val="001854B2"/>
    <w:rsid w:val="0018563D"/>
    <w:rsid w:val="001867DD"/>
    <w:rsid w:val="00186B48"/>
    <w:rsid w:val="001871FB"/>
    <w:rsid w:val="00187EC8"/>
    <w:rsid w:val="00190218"/>
    <w:rsid w:val="00190594"/>
    <w:rsid w:val="00190CDE"/>
    <w:rsid w:val="00191320"/>
    <w:rsid w:val="00191C1C"/>
    <w:rsid w:val="0019251E"/>
    <w:rsid w:val="00194A4B"/>
    <w:rsid w:val="00195E69"/>
    <w:rsid w:val="001964CF"/>
    <w:rsid w:val="00197765"/>
    <w:rsid w:val="00197A6B"/>
    <w:rsid w:val="001A00EE"/>
    <w:rsid w:val="001A0EC4"/>
    <w:rsid w:val="001A1324"/>
    <w:rsid w:val="001A1715"/>
    <w:rsid w:val="001A184F"/>
    <w:rsid w:val="001A1EE2"/>
    <w:rsid w:val="001A2B67"/>
    <w:rsid w:val="001A437D"/>
    <w:rsid w:val="001A5C0E"/>
    <w:rsid w:val="001A628A"/>
    <w:rsid w:val="001A647A"/>
    <w:rsid w:val="001A6546"/>
    <w:rsid w:val="001A681D"/>
    <w:rsid w:val="001A7082"/>
    <w:rsid w:val="001A7687"/>
    <w:rsid w:val="001B0127"/>
    <w:rsid w:val="001B0A9E"/>
    <w:rsid w:val="001B0C37"/>
    <w:rsid w:val="001B2653"/>
    <w:rsid w:val="001B267C"/>
    <w:rsid w:val="001B29D0"/>
    <w:rsid w:val="001B3970"/>
    <w:rsid w:val="001B3C4D"/>
    <w:rsid w:val="001B44DC"/>
    <w:rsid w:val="001B458C"/>
    <w:rsid w:val="001B4AD9"/>
    <w:rsid w:val="001B4AF5"/>
    <w:rsid w:val="001B747A"/>
    <w:rsid w:val="001B78F2"/>
    <w:rsid w:val="001C0569"/>
    <w:rsid w:val="001C0ECB"/>
    <w:rsid w:val="001C0F48"/>
    <w:rsid w:val="001C1D09"/>
    <w:rsid w:val="001C32DF"/>
    <w:rsid w:val="001C3835"/>
    <w:rsid w:val="001C44A8"/>
    <w:rsid w:val="001C4E0F"/>
    <w:rsid w:val="001C7A94"/>
    <w:rsid w:val="001D032A"/>
    <w:rsid w:val="001D068B"/>
    <w:rsid w:val="001D0BE2"/>
    <w:rsid w:val="001D1E5A"/>
    <w:rsid w:val="001D2A35"/>
    <w:rsid w:val="001D30D0"/>
    <w:rsid w:val="001D408B"/>
    <w:rsid w:val="001D4413"/>
    <w:rsid w:val="001D484B"/>
    <w:rsid w:val="001D4A61"/>
    <w:rsid w:val="001D4EF2"/>
    <w:rsid w:val="001D4EFA"/>
    <w:rsid w:val="001D5D75"/>
    <w:rsid w:val="001D5F5C"/>
    <w:rsid w:val="001D6619"/>
    <w:rsid w:val="001D72CF"/>
    <w:rsid w:val="001D7B6E"/>
    <w:rsid w:val="001D7DBC"/>
    <w:rsid w:val="001E0172"/>
    <w:rsid w:val="001E1B76"/>
    <w:rsid w:val="001E1CCA"/>
    <w:rsid w:val="001E2177"/>
    <w:rsid w:val="001E23AC"/>
    <w:rsid w:val="001E2502"/>
    <w:rsid w:val="001E428C"/>
    <w:rsid w:val="001E4BDA"/>
    <w:rsid w:val="001E5152"/>
    <w:rsid w:val="001E529A"/>
    <w:rsid w:val="001E560C"/>
    <w:rsid w:val="001E5A91"/>
    <w:rsid w:val="001E6451"/>
    <w:rsid w:val="001E66AC"/>
    <w:rsid w:val="001F061D"/>
    <w:rsid w:val="001F09CD"/>
    <w:rsid w:val="001F1DF1"/>
    <w:rsid w:val="001F2856"/>
    <w:rsid w:val="001F29F6"/>
    <w:rsid w:val="001F3349"/>
    <w:rsid w:val="001F3E58"/>
    <w:rsid w:val="001F3E6E"/>
    <w:rsid w:val="001F60EC"/>
    <w:rsid w:val="001F7370"/>
    <w:rsid w:val="001F75F6"/>
    <w:rsid w:val="001F7DC9"/>
    <w:rsid w:val="00200DF9"/>
    <w:rsid w:val="0020113E"/>
    <w:rsid w:val="0020183A"/>
    <w:rsid w:val="00202225"/>
    <w:rsid w:val="0020247E"/>
    <w:rsid w:val="00202B60"/>
    <w:rsid w:val="00202C5A"/>
    <w:rsid w:val="002033D1"/>
    <w:rsid w:val="00203681"/>
    <w:rsid w:val="0020398D"/>
    <w:rsid w:val="002045A7"/>
    <w:rsid w:val="00204C52"/>
    <w:rsid w:val="00205029"/>
    <w:rsid w:val="00205965"/>
    <w:rsid w:val="00205E64"/>
    <w:rsid w:val="00206600"/>
    <w:rsid w:val="00206B5E"/>
    <w:rsid w:val="00207365"/>
    <w:rsid w:val="00207AF3"/>
    <w:rsid w:val="00207E14"/>
    <w:rsid w:val="00210204"/>
    <w:rsid w:val="0021026D"/>
    <w:rsid w:val="00210C97"/>
    <w:rsid w:val="00212A16"/>
    <w:rsid w:val="00212EEF"/>
    <w:rsid w:val="00213D20"/>
    <w:rsid w:val="002143BB"/>
    <w:rsid w:val="00214533"/>
    <w:rsid w:val="00214A99"/>
    <w:rsid w:val="00215825"/>
    <w:rsid w:val="002169F5"/>
    <w:rsid w:val="00216EC0"/>
    <w:rsid w:val="002173C9"/>
    <w:rsid w:val="0021756E"/>
    <w:rsid w:val="002201F2"/>
    <w:rsid w:val="0022096D"/>
    <w:rsid w:val="00222620"/>
    <w:rsid w:val="00224783"/>
    <w:rsid w:val="00225254"/>
    <w:rsid w:val="0022599C"/>
    <w:rsid w:val="00225B89"/>
    <w:rsid w:val="00226F29"/>
    <w:rsid w:val="00227E01"/>
    <w:rsid w:val="0023085E"/>
    <w:rsid w:val="002309F4"/>
    <w:rsid w:val="00231292"/>
    <w:rsid w:val="0023182F"/>
    <w:rsid w:val="002329B2"/>
    <w:rsid w:val="00233056"/>
    <w:rsid w:val="0023366B"/>
    <w:rsid w:val="002337BE"/>
    <w:rsid w:val="00233D2F"/>
    <w:rsid w:val="002344E4"/>
    <w:rsid w:val="00234AC6"/>
    <w:rsid w:val="00234D97"/>
    <w:rsid w:val="00235A10"/>
    <w:rsid w:val="00235C70"/>
    <w:rsid w:val="0023613F"/>
    <w:rsid w:val="0023691D"/>
    <w:rsid w:val="00236D8B"/>
    <w:rsid w:val="00237C4E"/>
    <w:rsid w:val="00240613"/>
    <w:rsid w:val="00240701"/>
    <w:rsid w:val="0024079F"/>
    <w:rsid w:val="002407BF"/>
    <w:rsid w:val="002418D8"/>
    <w:rsid w:val="00242A6E"/>
    <w:rsid w:val="00242A71"/>
    <w:rsid w:val="002435AA"/>
    <w:rsid w:val="00243DC6"/>
    <w:rsid w:val="00244DB8"/>
    <w:rsid w:val="00245B87"/>
    <w:rsid w:val="00245D01"/>
    <w:rsid w:val="00246B86"/>
    <w:rsid w:val="00247707"/>
    <w:rsid w:val="00250E31"/>
    <w:rsid w:val="002512C2"/>
    <w:rsid w:val="00251C42"/>
    <w:rsid w:val="00251DA2"/>
    <w:rsid w:val="00252BD2"/>
    <w:rsid w:val="002534E0"/>
    <w:rsid w:val="00254466"/>
    <w:rsid w:val="00254B19"/>
    <w:rsid w:val="0025513C"/>
    <w:rsid w:val="002555DD"/>
    <w:rsid w:val="00255A86"/>
    <w:rsid w:val="00256293"/>
    <w:rsid w:val="002563C9"/>
    <w:rsid w:val="00256B0C"/>
    <w:rsid w:val="00260560"/>
    <w:rsid w:val="00260D4E"/>
    <w:rsid w:val="0026113E"/>
    <w:rsid w:val="002616A1"/>
    <w:rsid w:val="002634A4"/>
    <w:rsid w:val="002636FC"/>
    <w:rsid w:val="002639BF"/>
    <w:rsid w:val="00263E20"/>
    <w:rsid w:val="00265B7A"/>
    <w:rsid w:val="0026601F"/>
    <w:rsid w:val="00266643"/>
    <w:rsid w:val="002666F0"/>
    <w:rsid w:val="00266C08"/>
    <w:rsid w:val="00267379"/>
    <w:rsid w:val="00267C7A"/>
    <w:rsid w:val="00267F5A"/>
    <w:rsid w:val="0027167E"/>
    <w:rsid w:val="002720D4"/>
    <w:rsid w:val="00273088"/>
    <w:rsid w:val="002736F9"/>
    <w:rsid w:val="00273C04"/>
    <w:rsid w:val="0027420D"/>
    <w:rsid w:val="00274583"/>
    <w:rsid w:val="0027623A"/>
    <w:rsid w:val="00276C06"/>
    <w:rsid w:val="002777DB"/>
    <w:rsid w:val="00280006"/>
    <w:rsid w:val="002807CF"/>
    <w:rsid w:val="00280CA3"/>
    <w:rsid w:val="00281489"/>
    <w:rsid w:val="00281785"/>
    <w:rsid w:val="00281790"/>
    <w:rsid w:val="002819E6"/>
    <w:rsid w:val="00281D1C"/>
    <w:rsid w:val="00282266"/>
    <w:rsid w:val="002823D6"/>
    <w:rsid w:val="00282FF3"/>
    <w:rsid w:val="0028341E"/>
    <w:rsid w:val="0028442A"/>
    <w:rsid w:val="00284899"/>
    <w:rsid w:val="00285024"/>
    <w:rsid w:val="0028661F"/>
    <w:rsid w:val="00286D40"/>
    <w:rsid w:val="0028734C"/>
    <w:rsid w:val="00287C07"/>
    <w:rsid w:val="00287C56"/>
    <w:rsid w:val="00287D26"/>
    <w:rsid w:val="00290D61"/>
    <w:rsid w:val="002912BD"/>
    <w:rsid w:val="00291542"/>
    <w:rsid w:val="00291D14"/>
    <w:rsid w:val="002925FA"/>
    <w:rsid w:val="00292927"/>
    <w:rsid w:val="00293801"/>
    <w:rsid w:val="0029387E"/>
    <w:rsid w:val="002959BA"/>
    <w:rsid w:val="0029634E"/>
    <w:rsid w:val="00296629"/>
    <w:rsid w:val="002974B5"/>
    <w:rsid w:val="0029796D"/>
    <w:rsid w:val="00297CCB"/>
    <w:rsid w:val="002A0BC9"/>
    <w:rsid w:val="002A18B5"/>
    <w:rsid w:val="002A1905"/>
    <w:rsid w:val="002A1D18"/>
    <w:rsid w:val="002A2880"/>
    <w:rsid w:val="002A48A6"/>
    <w:rsid w:val="002A4AC2"/>
    <w:rsid w:val="002A4EE5"/>
    <w:rsid w:val="002A5252"/>
    <w:rsid w:val="002A602D"/>
    <w:rsid w:val="002A72B2"/>
    <w:rsid w:val="002A7C4E"/>
    <w:rsid w:val="002B0CA8"/>
    <w:rsid w:val="002B1482"/>
    <w:rsid w:val="002B1B64"/>
    <w:rsid w:val="002B3FB8"/>
    <w:rsid w:val="002B42C2"/>
    <w:rsid w:val="002B4FCB"/>
    <w:rsid w:val="002B52D0"/>
    <w:rsid w:val="002B5C0D"/>
    <w:rsid w:val="002B7128"/>
    <w:rsid w:val="002B788C"/>
    <w:rsid w:val="002C0120"/>
    <w:rsid w:val="002C11FC"/>
    <w:rsid w:val="002C1874"/>
    <w:rsid w:val="002C194E"/>
    <w:rsid w:val="002C2AC7"/>
    <w:rsid w:val="002C32C7"/>
    <w:rsid w:val="002C3835"/>
    <w:rsid w:val="002C3E9F"/>
    <w:rsid w:val="002C3FE9"/>
    <w:rsid w:val="002C4B53"/>
    <w:rsid w:val="002C51C1"/>
    <w:rsid w:val="002C53A5"/>
    <w:rsid w:val="002C62C5"/>
    <w:rsid w:val="002C7F49"/>
    <w:rsid w:val="002D049E"/>
    <w:rsid w:val="002D175C"/>
    <w:rsid w:val="002D1968"/>
    <w:rsid w:val="002D1F29"/>
    <w:rsid w:val="002D2806"/>
    <w:rsid w:val="002D2DA3"/>
    <w:rsid w:val="002D3006"/>
    <w:rsid w:val="002D33FF"/>
    <w:rsid w:val="002D359D"/>
    <w:rsid w:val="002D4F1B"/>
    <w:rsid w:val="002D50B9"/>
    <w:rsid w:val="002D5BEC"/>
    <w:rsid w:val="002D63C0"/>
    <w:rsid w:val="002D6447"/>
    <w:rsid w:val="002D6D58"/>
    <w:rsid w:val="002D78F4"/>
    <w:rsid w:val="002D79CF"/>
    <w:rsid w:val="002D7AF1"/>
    <w:rsid w:val="002E04A4"/>
    <w:rsid w:val="002E0938"/>
    <w:rsid w:val="002E1745"/>
    <w:rsid w:val="002E294F"/>
    <w:rsid w:val="002E447C"/>
    <w:rsid w:val="002E46EC"/>
    <w:rsid w:val="002E490C"/>
    <w:rsid w:val="002E4E38"/>
    <w:rsid w:val="002E545A"/>
    <w:rsid w:val="002E6913"/>
    <w:rsid w:val="002E6A63"/>
    <w:rsid w:val="002E6CA1"/>
    <w:rsid w:val="002E7525"/>
    <w:rsid w:val="002E777F"/>
    <w:rsid w:val="002E7C7D"/>
    <w:rsid w:val="002E7E3A"/>
    <w:rsid w:val="002F05F2"/>
    <w:rsid w:val="002F0CB4"/>
    <w:rsid w:val="002F0CC0"/>
    <w:rsid w:val="002F11B9"/>
    <w:rsid w:val="002F11DC"/>
    <w:rsid w:val="002F1DF3"/>
    <w:rsid w:val="002F1DFA"/>
    <w:rsid w:val="002F2326"/>
    <w:rsid w:val="002F2CA0"/>
    <w:rsid w:val="002F2D22"/>
    <w:rsid w:val="002F33A9"/>
    <w:rsid w:val="002F3735"/>
    <w:rsid w:val="002F3F57"/>
    <w:rsid w:val="002F4A95"/>
    <w:rsid w:val="002F51D1"/>
    <w:rsid w:val="002F56BA"/>
    <w:rsid w:val="002F5C38"/>
    <w:rsid w:val="002F5D1A"/>
    <w:rsid w:val="002F5FA9"/>
    <w:rsid w:val="002F6C86"/>
    <w:rsid w:val="002F6E0B"/>
    <w:rsid w:val="002F71EA"/>
    <w:rsid w:val="002F7EBB"/>
    <w:rsid w:val="00300A47"/>
    <w:rsid w:val="0030141A"/>
    <w:rsid w:val="00302747"/>
    <w:rsid w:val="00302783"/>
    <w:rsid w:val="00303200"/>
    <w:rsid w:val="00303696"/>
    <w:rsid w:val="00303C83"/>
    <w:rsid w:val="00305AB6"/>
    <w:rsid w:val="003069BE"/>
    <w:rsid w:val="00307A32"/>
    <w:rsid w:val="00310E57"/>
    <w:rsid w:val="003116E4"/>
    <w:rsid w:val="00312497"/>
    <w:rsid w:val="0031263F"/>
    <w:rsid w:val="0031398D"/>
    <w:rsid w:val="00314DDB"/>
    <w:rsid w:val="003155CC"/>
    <w:rsid w:val="00315E50"/>
    <w:rsid w:val="00315F15"/>
    <w:rsid w:val="00316B35"/>
    <w:rsid w:val="0031780E"/>
    <w:rsid w:val="00317AD9"/>
    <w:rsid w:val="003207FF"/>
    <w:rsid w:val="003208DB"/>
    <w:rsid w:val="003209E0"/>
    <w:rsid w:val="00320D89"/>
    <w:rsid w:val="003211F6"/>
    <w:rsid w:val="003215D0"/>
    <w:rsid w:val="00321ECB"/>
    <w:rsid w:val="00322215"/>
    <w:rsid w:val="003226FA"/>
    <w:rsid w:val="003227A5"/>
    <w:rsid w:val="00323CAF"/>
    <w:rsid w:val="0032508F"/>
    <w:rsid w:val="00325428"/>
    <w:rsid w:val="00325875"/>
    <w:rsid w:val="00325EF0"/>
    <w:rsid w:val="00326133"/>
    <w:rsid w:val="00326322"/>
    <w:rsid w:val="00326B29"/>
    <w:rsid w:val="00327095"/>
    <w:rsid w:val="00327532"/>
    <w:rsid w:val="00327B85"/>
    <w:rsid w:val="00330B8D"/>
    <w:rsid w:val="00330D1E"/>
    <w:rsid w:val="00331139"/>
    <w:rsid w:val="00332981"/>
    <w:rsid w:val="00332B4E"/>
    <w:rsid w:val="00333859"/>
    <w:rsid w:val="0033490B"/>
    <w:rsid w:val="00334BAD"/>
    <w:rsid w:val="00334D4A"/>
    <w:rsid w:val="00335EEF"/>
    <w:rsid w:val="003369AF"/>
    <w:rsid w:val="00337C07"/>
    <w:rsid w:val="00337C25"/>
    <w:rsid w:val="00340807"/>
    <w:rsid w:val="0034135E"/>
    <w:rsid w:val="00342115"/>
    <w:rsid w:val="00342613"/>
    <w:rsid w:val="00342A68"/>
    <w:rsid w:val="00343625"/>
    <w:rsid w:val="00343660"/>
    <w:rsid w:val="00344629"/>
    <w:rsid w:val="0034578B"/>
    <w:rsid w:val="00345A68"/>
    <w:rsid w:val="0034679B"/>
    <w:rsid w:val="0034696D"/>
    <w:rsid w:val="00350D12"/>
    <w:rsid w:val="00350EB0"/>
    <w:rsid w:val="00350F3A"/>
    <w:rsid w:val="003513F2"/>
    <w:rsid w:val="003522CB"/>
    <w:rsid w:val="003527BB"/>
    <w:rsid w:val="00354CBA"/>
    <w:rsid w:val="00354FF6"/>
    <w:rsid w:val="00355256"/>
    <w:rsid w:val="0035651C"/>
    <w:rsid w:val="00356CDC"/>
    <w:rsid w:val="00357836"/>
    <w:rsid w:val="00357A5E"/>
    <w:rsid w:val="0036090D"/>
    <w:rsid w:val="00362505"/>
    <w:rsid w:val="00363574"/>
    <w:rsid w:val="00363875"/>
    <w:rsid w:val="0036534D"/>
    <w:rsid w:val="00365411"/>
    <w:rsid w:val="00365D92"/>
    <w:rsid w:val="003660CE"/>
    <w:rsid w:val="0036620F"/>
    <w:rsid w:val="00366ED3"/>
    <w:rsid w:val="00367222"/>
    <w:rsid w:val="003673E0"/>
    <w:rsid w:val="00367EB5"/>
    <w:rsid w:val="00370032"/>
    <w:rsid w:val="00370651"/>
    <w:rsid w:val="00372501"/>
    <w:rsid w:val="003728A0"/>
    <w:rsid w:val="003730B3"/>
    <w:rsid w:val="00373666"/>
    <w:rsid w:val="00373D4B"/>
    <w:rsid w:val="00377CC5"/>
    <w:rsid w:val="00377E5E"/>
    <w:rsid w:val="0038046D"/>
    <w:rsid w:val="003819A1"/>
    <w:rsid w:val="00381DF2"/>
    <w:rsid w:val="00383CF1"/>
    <w:rsid w:val="00384484"/>
    <w:rsid w:val="00384F62"/>
    <w:rsid w:val="003852FD"/>
    <w:rsid w:val="00385514"/>
    <w:rsid w:val="00385E5C"/>
    <w:rsid w:val="00385EAF"/>
    <w:rsid w:val="0038660A"/>
    <w:rsid w:val="00390923"/>
    <w:rsid w:val="00391403"/>
    <w:rsid w:val="0039155A"/>
    <w:rsid w:val="00391A5E"/>
    <w:rsid w:val="003937A9"/>
    <w:rsid w:val="00394554"/>
    <w:rsid w:val="00394BAE"/>
    <w:rsid w:val="00394EE9"/>
    <w:rsid w:val="003950C4"/>
    <w:rsid w:val="00396329"/>
    <w:rsid w:val="00396EDB"/>
    <w:rsid w:val="00397489"/>
    <w:rsid w:val="00397742"/>
    <w:rsid w:val="003A0076"/>
    <w:rsid w:val="003A1004"/>
    <w:rsid w:val="003A23B7"/>
    <w:rsid w:val="003A350B"/>
    <w:rsid w:val="003A4429"/>
    <w:rsid w:val="003A49BE"/>
    <w:rsid w:val="003A4A96"/>
    <w:rsid w:val="003A4CB0"/>
    <w:rsid w:val="003A5D23"/>
    <w:rsid w:val="003A5FFC"/>
    <w:rsid w:val="003A6857"/>
    <w:rsid w:val="003A70A1"/>
    <w:rsid w:val="003A70B7"/>
    <w:rsid w:val="003A70D0"/>
    <w:rsid w:val="003A7693"/>
    <w:rsid w:val="003A7905"/>
    <w:rsid w:val="003B0A21"/>
    <w:rsid w:val="003B0AFD"/>
    <w:rsid w:val="003B1846"/>
    <w:rsid w:val="003B1B77"/>
    <w:rsid w:val="003B3746"/>
    <w:rsid w:val="003B386E"/>
    <w:rsid w:val="003B3B12"/>
    <w:rsid w:val="003B4345"/>
    <w:rsid w:val="003B734C"/>
    <w:rsid w:val="003B76A3"/>
    <w:rsid w:val="003B7C13"/>
    <w:rsid w:val="003C0A37"/>
    <w:rsid w:val="003C16D9"/>
    <w:rsid w:val="003C1A79"/>
    <w:rsid w:val="003C2646"/>
    <w:rsid w:val="003C270C"/>
    <w:rsid w:val="003C2C52"/>
    <w:rsid w:val="003C499F"/>
    <w:rsid w:val="003C4CB9"/>
    <w:rsid w:val="003C4F65"/>
    <w:rsid w:val="003C5024"/>
    <w:rsid w:val="003C51F9"/>
    <w:rsid w:val="003C6286"/>
    <w:rsid w:val="003C63F3"/>
    <w:rsid w:val="003C6C78"/>
    <w:rsid w:val="003C7CB0"/>
    <w:rsid w:val="003D06EB"/>
    <w:rsid w:val="003D0C20"/>
    <w:rsid w:val="003D0F9D"/>
    <w:rsid w:val="003D1791"/>
    <w:rsid w:val="003D188A"/>
    <w:rsid w:val="003D2ADE"/>
    <w:rsid w:val="003D309F"/>
    <w:rsid w:val="003D376D"/>
    <w:rsid w:val="003D3AF8"/>
    <w:rsid w:val="003D40B9"/>
    <w:rsid w:val="003D4E53"/>
    <w:rsid w:val="003D4FC6"/>
    <w:rsid w:val="003D58F0"/>
    <w:rsid w:val="003D6E4C"/>
    <w:rsid w:val="003E030E"/>
    <w:rsid w:val="003E0363"/>
    <w:rsid w:val="003E07E3"/>
    <w:rsid w:val="003E0C51"/>
    <w:rsid w:val="003E0FE1"/>
    <w:rsid w:val="003E1130"/>
    <w:rsid w:val="003E184C"/>
    <w:rsid w:val="003E1CF2"/>
    <w:rsid w:val="003E1E52"/>
    <w:rsid w:val="003E21FB"/>
    <w:rsid w:val="003E2D64"/>
    <w:rsid w:val="003E3ABB"/>
    <w:rsid w:val="003E4121"/>
    <w:rsid w:val="003E4319"/>
    <w:rsid w:val="003E48F3"/>
    <w:rsid w:val="003E4C5E"/>
    <w:rsid w:val="003E4DDF"/>
    <w:rsid w:val="003E5522"/>
    <w:rsid w:val="003E5670"/>
    <w:rsid w:val="003E5F85"/>
    <w:rsid w:val="003E6A4B"/>
    <w:rsid w:val="003E7498"/>
    <w:rsid w:val="003E77DC"/>
    <w:rsid w:val="003F0835"/>
    <w:rsid w:val="003F0844"/>
    <w:rsid w:val="003F0FE0"/>
    <w:rsid w:val="003F1CC7"/>
    <w:rsid w:val="003F1FBD"/>
    <w:rsid w:val="003F2779"/>
    <w:rsid w:val="003F3178"/>
    <w:rsid w:val="003F3584"/>
    <w:rsid w:val="003F422F"/>
    <w:rsid w:val="003F4BD9"/>
    <w:rsid w:val="003F4D83"/>
    <w:rsid w:val="003F7992"/>
    <w:rsid w:val="003F79F0"/>
    <w:rsid w:val="0040034C"/>
    <w:rsid w:val="004026DF"/>
    <w:rsid w:val="004029E1"/>
    <w:rsid w:val="00402B12"/>
    <w:rsid w:val="004034E2"/>
    <w:rsid w:val="004037B1"/>
    <w:rsid w:val="004046B9"/>
    <w:rsid w:val="00404CDD"/>
    <w:rsid w:val="00404E0D"/>
    <w:rsid w:val="00405078"/>
    <w:rsid w:val="00405B4A"/>
    <w:rsid w:val="004074D0"/>
    <w:rsid w:val="004078C5"/>
    <w:rsid w:val="00411245"/>
    <w:rsid w:val="00411BED"/>
    <w:rsid w:val="00412C69"/>
    <w:rsid w:val="00412EB9"/>
    <w:rsid w:val="00412ED8"/>
    <w:rsid w:val="004132ED"/>
    <w:rsid w:val="00414A8D"/>
    <w:rsid w:val="00414F42"/>
    <w:rsid w:val="0041508A"/>
    <w:rsid w:val="004152EE"/>
    <w:rsid w:val="0042064A"/>
    <w:rsid w:val="00421977"/>
    <w:rsid w:val="00422388"/>
    <w:rsid w:val="0042422F"/>
    <w:rsid w:val="00424AC6"/>
    <w:rsid w:val="00424C0F"/>
    <w:rsid w:val="00425655"/>
    <w:rsid w:val="004258B7"/>
    <w:rsid w:val="004265C1"/>
    <w:rsid w:val="00427405"/>
    <w:rsid w:val="0042790C"/>
    <w:rsid w:val="00427B4D"/>
    <w:rsid w:val="00427C8F"/>
    <w:rsid w:val="00427D17"/>
    <w:rsid w:val="004313E3"/>
    <w:rsid w:val="0043198C"/>
    <w:rsid w:val="00432423"/>
    <w:rsid w:val="004325C1"/>
    <w:rsid w:val="00433D18"/>
    <w:rsid w:val="004341F8"/>
    <w:rsid w:val="00436EBE"/>
    <w:rsid w:val="00437608"/>
    <w:rsid w:val="00437AA9"/>
    <w:rsid w:val="0044012D"/>
    <w:rsid w:val="0044086E"/>
    <w:rsid w:val="004413A1"/>
    <w:rsid w:val="00441ADE"/>
    <w:rsid w:val="00442BAC"/>
    <w:rsid w:val="00443941"/>
    <w:rsid w:val="00443D78"/>
    <w:rsid w:val="00444B6C"/>
    <w:rsid w:val="00444CF9"/>
    <w:rsid w:val="00446393"/>
    <w:rsid w:val="004470CC"/>
    <w:rsid w:val="00447155"/>
    <w:rsid w:val="0044746E"/>
    <w:rsid w:val="00447C9E"/>
    <w:rsid w:val="00450A56"/>
    <w:rsid w:val="00451628"/>
    <w:rsid w:val="00451B17"/>
    <w:rsid w:val="00454E38"/>
    <w:rsid w:val="0046175D"/>
    <w:rsid w:val="004618AF"/>
    <w:rsid w:val="00461EC3"/>
    <w:rsid w:val="0046209A"/>
    <w:rsid w:val="0046318D"/>
    <w:rsid w:val="00463E1C"/>
    <w:rsid w:val="00464A74"/>
    <w:rsid w:val="00465ADD"/>
    <w:rsid w:val="00466265"/>
    <w:rsid w:val="00466320"/>
    <w:rsid w:val="00467C2D"/>
    <w:rsid w:val="00470778"/>
    <w:rsid w:val="00470A46"/>
    <w:rsid w:val="00470C84"/>
    <w:rsid w:val="00471057"/>
    <w:rsid w:val="00471DB8"/>
    <w:rsid w:val="00472CC6"/>
    <w:rsid w:val="00472F0F"/>
    <w:rsid w:val="0047317C"/>
    <w:rsid w:val="0047355C"/>
    <w:rsid w:val="00473EB3"/>
    <w:rsid w:val="004744F6"/>
    <w:rsid w:val="00474618"/>
    <w:rsid w:val="00474E76"/>
    <w:rsid w:val="004764CE"/>
    <w:rsid w:val="00477D78"/>
    <w:rsid w:val="00480085"/>
    <w:rsid w:val="004815D3"/>
    <w:rsid w:val="00481B37"/>
    <w:rsid w:val="00481B41"/>
    <w:rsid w:val="00482374"/>
    <w:rsid w:val="004827FC"/>
    <w:rsid w:val="00482868"/>
    <w:rsid w:val="004828C2"/>
    <w:rsid w:val="004829C6"/>
    <w:rsid w:val="00482EF0"/>
    <w:rsid w:val="00484264"/>
    <w:rsid w:val="004843ED"/>
    <w:rsid w:val="00484835"/>
    <w:rsid w:val="0048601E"/>
    <w:rsid w:val="00486E29"/>
    <w:rsid w:val="00487582"/>
    <w:rsid w:val="00487F3B"/>
    <w:rsid w:val="004930A8"/>
    <w:rsid w:val="004932C8"/>
    <w:rsid w:val="00493D11"/>
    <w:rsid w:val="00494FE2"/>
    <w:rsid w:val="00495128"/>
    <w:rsid w:val="00495372"/>
    <w:rsid w:val="004967DF"/>
    <w:rsid w:val="0049751A"/>
    <w:rsid w:val="00497A95"/>
    <w:rsid w:val="004A071E"/>
    <w:rsid w:val="004A2400"/>
    <w:rsid w:val="004A34DE"/>
    <w:rsid w:val="004A37D4"/>
    <w:rsid w:val="004A4CD2"/>
    <w:rsid w:val="004A4E6D"/>
    <w:rsid w:val="004A57E3"/>
    <w:rsid w:val="004A646E"/>
    <w:rsid w:val="004A7C57"/>
    <w:rsid w:val="004A7F82"/>
    <w:rsid w:val="004B13B0"/>
    <w:rsid w:val="004B1943"/>
    <w:rsid w:val="004B1B66"/>
    <w:rsid w:val="004B330B"/>
    <w:rsid w:val="004B34F6"/>
    <w:rsid w:val="004B4E7D"/>
    <w:rsid w:val="004B5511"/>
    <w:rsid w:val="004B55E7"/>
    <w:rsid w:val="004B7160"/>
    <w:rsid w:val="004C050C"/>
    <w:rsid w:val="004C174C"/>
    <w:rsid w:val="004C1C6D"/>
    <w:rsid w:val="004C233C"/>
    <w:rsid w:val="004C2734"/>
    <w:rsid w:val="004C28BB"/>
    <w:rsid w:val="004C2982"/>
    <w:rsid w:val="004C3A72"/>
    <w:rsid w:val="004C3AA2"/>
    <w:rsid w:val="004C45AE"/>
    <w:rsid w:val="004C50C5"/>
    <w:rsid w:val="004C511D"/>
    <w:rsid w:val="004C63C6"/>
    <w:rsid w:val="004C646D"/>
    <w:rsid w:val="004C66C6"/>
    <w:rsid w:val="004C6AD4"/>
    <w:rsid w:val="004C7453"/>
    <w:rsid w:val="004C771F"/>
    <w:rsid w:val="004D0261"/>
    <w:rsid w:val="004D053E"/>
    <w:rsid w:val="004D05AB"/>
    <w:rsid w:val="004D0AC1"/>
    <w:rsid w:val="004D1122"/>
    <w:rsid w:val="004D1300"/>
    <w:rsid w:val="004D1C5F"/>
    <w:rsid w:val="004D2D87"/>
    <w:rsid w:val="004D36BD"/>
    <w:rsid w:val="004D3DCB"/>
    <w:rsid w:val="004D40C1"/>
    <w:rsid w:val="004D4D3F"/>
    <w:rsid w:val="004D566E"/>
    <w:rsid w:val="004D5D90"/>
    <w:rsid w:val="004D72A3"/>
    <w:rsid w:val="004D7565"/>
    <w:rsid w:val="004D7EA7"/>
    <w:rsid w:val="004E015F"/>
    <w:rsid w:val="004E086B"/>
    <w:rsid w:val="004E1091"/>
    <w:rsid w:val="004E1227"/>
    <w:rsid w:val="004E1731"/>
    <w:rsid w:val="004E1E68"/>
    <w:rsid w:val="004E2749"/>
    <w:rsid w:val="004E2771"/>
    <w:rsid w:val="004E4203"/>
    <w:rsid w:val="004E42C9"/>
    <w:rsid w:val="004E4673"/>
    <w:rsid w:val="004E4D41"/>
    <w:rsid w:val="004E559D"/>
    <w:rsid w:val="004E6961"/>
    <w:rsid w:val="004E6D4C"/>
    <w:rsid w:val="004E6F62"/>
    <w:rsid w:val="004E71EA"/>
    <w:rsid w:val="004F0345"/>
    <w:rsid w:val="004F073C"/>
    <w:rsid w:val="004F123F"/>
    <w:rsid w:val="004F145C"/>
    <w:rsid w:val="004F2603"/>
    <w:rsid w:val="004F28CB"/>
    <w:rsid w:val="004F2FE7"/>
    <w:rsid w:val="004F3414"/>
    <w:rsid w:val="004F35A4"/>
    <w:rsid w:val="004F35A8"/>
    <w:rsid w:val="004F4210"/>
    <w:rsid w:val="004F43E6"/>
    <w:rsid w:val="004F45BD"/>
    <w:rsid w:val="004F46C3"/>
    <w:rsid w:val="004F48C6"/>
    <w:rsid w:val="004F505E"/>
    <w:rsid w:val="004F5317"/>
    <w:rsid w:val="004F64A8"/>
    <w:rsid w:val="004F64C7"/>
    <w:rsid w:val="004F65FD"/>
    <w:rsid w:val="004F67BF"/>
    <w:rsid w:val="004F68D9"/>
    <w:rsid w:val="004F6DBC"/>
    <w:rsid w:val="004F7163"/>
    <w:rsid w:val="0050009E"/>
    <w:rsid w:val="0050069C"/>
    <w:rsid w:val="005006A3"/>
    <w:rsid w:val="00500F6A"/>
    <w:rsid w:val="005026CB"/>
    <w:rsid w:val="00502817"/>
    <w:rsid w:val="005031EB"/>
    <w:rsid w:val="00503300"/>
    <w:rsid w:val="005041AA"/>
    <w:rsid w:val="00506C21"/>
    <w:rsid w:val="0050729B"/>
    <w:rsid w:val="005104BF"/>
    <w:rsid w:val="0051076B"/>
    <w:rsid w:val="005107AA"/>
    <w:rsid w:val="005111C1"/>
    <w:rsid w:val="005112B3"/>
    <w:rsid w:val="00511D6F"/>
    <w:rsid w:val="00511E8B"/>
    <w:rsid w:val="00512106"/>
    <w:rsid w:val="00512160"/>
    <w:rsid w:val="00513E3F"/>
    <w:rsid w:val="00514747"/>
    <w:rsid w:val="00514B0A"/>
    <w:rsid w:val="00514F20"/>
    <w:rsid w:val="005157B2"/>
    <w:rsid w:val="005163D8"/>
    <w:rsid w:val="005212C2"/>
    <w:rsid w:val="00521517"/>
    <w:rsid w:val="00521FF1"/>
    <w:rsid w:val="00522250"/>
    <w:rsid w:val="00522335"/>
    <w:rsid w:val="00523209"/>
    <w:rsid w:val="005238E7"/>
    <w:rsid w:val="00523908"/>
    <w:rsid w:val="00523B2D"/>
    <w:rsid w:val="0052462E"/>
    <w:rsid w:val="00524E1B"/>
    <w:rsid w:val="0052534C"/>
    <w:rsid w:val="00526540"/>
    <w:rsid w:val="005269E1"/>
    <w:rsid w:val="00526BAB"/>
    <w:rsid w:val="00526D8D"/>
    <w:rsid w:val="005272F2"/>
    <w:rsid w:val="005278D8"/>
    <w:rsid w:val="00530852"/>
    <w:rsid w:val="00530E9E"/>
    <w:rsid w:val="00530EED"/>
    <w:rsid w:val="00531395"/>
    <w:rsid w:val="00531778"/>
    <w:rsid w:val="00531FE1"/>
    <w:rsid w:val="005321FF"/>
    <w:rsid w:val="0053251E"/>
    <w:rsid w:val="00532795"/>
    <w:rsid w:val="00532EB1"/>
    <w:rsid w:val="005338B3"/>
    <w:rsid w:val="00534358"/>
    <w:rsid w:val="005349CB"/>
    <w:rsid w:val="00535DF0"/>
    <w:rsid w:val="005366BE"/>
    <w:rsid w:val="00537A19"/>
    <w:rsid w:val="00540D51"/>
    <w:rsid w:val="00540D55"/>
    <w:rsid w:val="00541D7F"/>
    <w:rsid w:val="00543DB1"/>
    <w:rsid w:val="00543EA8"/>
    <w:rsid w:val="005444E5"/>
    <w:rsid w:val="00545000"/>
    <w:rsid w:val="005452ED"/>
    <w:rsid w:val="0054605F"/>
    <w:rsid w:val="00546165"/>
    <w:rsid w:val="00546237"/>
    <w:rsid w:val="005470B9"/>
    <w:rsid w:val="00547356"/>
    <w:rsid w:val="00547FE3"/>
    <w:rsid w:val="005501F6"/>
    <w:rsid w:val="00551FE9"/>
    <w:rsid w:val="00553D26"/>
    <w:rsid w:val="00554A04"/>
    <w:rsid w:val="00556858"/>
    <w:rsid w:val="00556F0A"/>
    <w:rsid w:val="00557ACE"/>
    <w:rsid w:val="00560CFB"/>
    <w:rsid w:val="0056169C"/>
    <w:rsid w:val="00561841"/>
    <w:rsid w:val="00561FF6"/>
    <w:rsid w:val="0056229B"/>
    <w:rsid w:val="00562665"/>
    <w:rsid w:val="005638A1"/>
    <w:rsid w:val="00563B79"/>
    <w:rsid w:val="00563C6A"/>
    <w:rsid w:val="00564007"/>
    <w:rsid w:val="00564AE9"/>
    <w:rsid w:val="0056535C"/>
    <w:rsid w:val="00565D72"/>
    <w:rsid w:val="00565EC1"/>
    <w:rsid w:val="00566425"/>
    <w:rsid w:val="005672B0"/>
    <w:rsid w:val="005673B6"/>
    <w:rsid w:val="005679FC"/>
    <w:rsid w:val="00570397"/>
    <w:rsid w:val="00572033"/>
    <w:rsid w:val="005728DC"/>
    <w:rsid w:val="0057290B"/>
    <w:rsid w:val="00573B7D"/>
    <w:rsid w:val="00574BAC"/>
    <w:rsid w:val="00580807"/>
    <w:rsid w:val="00580A5C"/>
    <w:rsid w:val="005818C0"/>
    <w:rsid w:val="005823D2"/>
    <w:rsid w:val="005827CC"/>
    <w:rsid w:val="00583FA1"/>
    <w:rsid w:val="005840B9"/>
    <w:rsid w:val="0058455A"/>
    <w:rsid w:val="00584642"/>
    <w:rsid w:val="00586F46"/>
    <w:rsid w:val="00587E8E"/>
    <w:rsid w:val="00592E24"/>
    <w:rsid w:val="00593441"/>
    <w:rsid w:val="00594525"/>
    <w:rsid w:val="00594BD3"/>
    <w:rsid w:val="00594ED9"/>
    <w:rsid w:val="005964C3"/>
    <w:rsid w:val="005965B7"/>
    <w:rsid w:val="00596EE0"/>
    <w:rsid w:val="00596F5D"/>
    <w:rsid w:val="00597796"/>
    <w:rsid w:val="00597D16"/>
    <w:rsid w:val="005A163E"/>
    <w:rsid w:val="005A2A9D"/>
    <w:rsid w:val="005A2DF7"/>
    <w:rsid w:val="005A3088"/>
    <w:rsid w:val="005A37E6"/>
    <w:rsid w:val="005A4E21"/>
    <w:rsid w:val="005A5236"/>
    <w:rsid w:val="005A5698"/>
    <w:rsid w:val="005A576D"/>
    <w:rsid w:val="005A71F4"/>
    <w:rsid w:val="005A73B5"/>
    <w:rsid w:val="005A78F5"/>
    <w:rsid w:val="005B0724"/>
    <w:rsid w:val="005B13CE"/>
    <w:rsid w:val="005B1F28"/>
    <w:rsid w:val="005B2B30"/>
    <w:rsid w:val="005B3352"/>
    <w:rsid w:val="005B36E8"/>
    <w:rsid w:val="005B38BA"/>
    <w:rsid w:val="005B3A9E"/>
    <w:rsid w:val="005B4689"/>
    <w:rsid w:val="005B46CB"/>
    <w:rsid w:val="005B5F30"/>
    <w:rsid w:val="005B629A"/>
    <w:rsid w:val="005B6805"/>
    <w:rsid w:val="005B6A73"/>
    <w:rsid w:val="005B71D9"/>
    <w:rsid w:val="005B75CB"/>
    <w:rsid w:val="005B7D2F"/>
    <w:rsid w:val="005C049F"/>
    <w:rsid w:val="005C094B"/>
    <w:rsid w:val="005C0F10"/>
    <w:rsid w:val="005C1179"/>
    <w:rsid w:val="005C13CF"/>
    <w:rsid w:val="005C17AA"/>
    <w:rsid w:val="005C1B69"/>
    <w:rsid w:val="005C1EB5"/>
    <w:rsid w:val="005C2176"/>
    <w:rsid w:val="005C29C6"/>
    <w:rsid w:val="005C4B2E"/>
    <w:rsid w:val="005C4B61"/>
    <w:rsid w:val="005C4BCF"/>
    <w:rsid w:val="005C4E19"/>
    <w:rsid w:val="005C593B"/>
    <w:rsid w:val="005C5FED"/>
    <w:rsid w:val="005C6768"/>
    <w:rsid w:val="005C6819"/>
    <w:rsid w:val="005C69E4"/>
    <w:rsid w:val="005C76AB"/>
    <w:rsid w:val="005C7D6B"/>
    <w:rsid w:val="005D1124"/>
    <w:rsid w:val="005D1CE0"/>
    <w:rsid w:val="005D329E"/>
    <w:rsid w:val="005D3A56"/>
    <w:rsid w:val="005D463D"/>
    <w:rsid w:val="005D65D7"/>
    <w:rsid w:val="005D6BF4"/>
    <w:rsid w:val="005D6F46"/>
    <w:rsid w:val="005D74F1"/>
    <w:rsid w:val="005D75B9"/>
    <w:rsid w:val="005D7788"/>
    <w:rsid w:val="005E080E"/>
    <w:rsid w:val="005E0E02"/>
    <w:rsid w:val="005E1144"/>
    <w:rsid w:val="005E1EF7"/>
    <w:rsid w:val="005E2CF7"/>
    <w:rsid w:val="005E3179"/>
    <w:rsid w:val="005E326D"/>
    <w:rsid w:val="005E3B34"/>
    <w:rsid w:val="005E42AB"/>
    <w:rsid w:val="005E482D"/>
    <w:rsid w:val="005E4890"/>
    <w:rsid w:val="005E503D"/>
    <w:rsid w:val="005E62C3"/>
    <w:rsid w:val="005E690D"/>
    <w:rsid w:val="005E714D"/>
    <w:rsid w:val="005E718E"/>
    <w:rsid w:val="005E7E64"/>
    <w:rsid w:val="005E7EBC"/>
    <w:rsid w:val="005F1B6F"/>
    <w:rsid w:val="005F289E"/>
    <w:rsid w:val="005F3945"/>
    <w:rsid w:val="005F4258"/>
    <w:rsid w:val="005F460A"/>
    <w:rsid w:val="005F4BC4"/>
    <w:rsid w:val="005F747C"/>
    <w:rsid w:val="005F7FC1"/>
    <w:rsid w:val="00601B26"/>
    <w:rsid w:val="00601B81"/>
    <w:rsid w:val="006028B3"/>
    <w:rsid w:val="0060367A"/>
    <w:rsid w:val="00604202"/>
    <w:rsid w:val="0060434B"/>
    <w:rsid w:val="006044CF"/>
    <w:rsid w:val="00604940"/>
    <w:rsid w:val="00605FF8"/>
    <w:rsid w:val="006065FD"/>
    <w:rsid w:val="00606991"/>
    <w:rsid w:val="00607462"/>
    <w:rsid w:val="00607891"/>
    <w:rsid w:val="00607D66"/>
    <w:rsid w:val="006118BD"/>
    <w:rsid w:val="00615134"/>
    <w:rsid w:val="00615150"/>
    <w:rsid w:val="00615199"/>
    <w:rsid w:val="00615286"/>
    <w:rsid w:val="00615A0F"/>
    <w:rsid w:val="00615E39"/>
    <w:rsid w:val="00616803"/>
    <w:rsid w:val="006175D2"/>
    <w:rsid w:val="006208CF"/>
    <w:rsid w:val="00621225"/>
    <w:rsid w:val="00621E4A"/>
    <w:rsid w:val="006232DC"/>
    <w:rsid w:val="006236D3"/>
    <w:rsid w:val="00624272"/>
    <w:rsid w:val="006245BD"/>
    <w:rsid w:val="00624D9F"/>
    <w:rsid w:val="00624E7C"/>
    <w:rsid w:val="00625D27"/>
    <w:rsid w:val="00625F33"/>
    <w:rsid w:val="0062625C"/>
    <w:rsid w:val="00626440"/>
    <w:rsid w:val="00626518"/>
    <w:rsid w:val="00626FE9"/>
    <w:rsid w:val="00627C4A"/>
    <w:rsid w:val="00630B46"/>
    <w:rsid w:val="006321DA"/>
    <w:rsid w:val="00632492"/>
    <w:rsid w:val="0063255A"/>
    <w:rsid w:val="006328A0"/>
    <w:rsid w:val="006332F4"/>
    <w:rsid w:val="00634D03"/>
    <w:rsid w:val="00635136"/>
    <w:rsid w:val="0063529F"/>
    <w:rsid w:val="0063574D"/>
    <w:rsid w:val="00635D6C"/>
    <w:rsid w:val="00635F0A"/>
    <w:rsid w:val="00635FA9"/>
    <w:rsid w:val="00636155"/>
    <w:rsid w:val="00636E10"/>
    <w:rsid w:val="006402B4"/>
    <w:rsid w:val="0064111E"/>
    <w:rsid w:val="006414F8"/>
    <w:rsid w:val="00641951"/>
    <w:rsid w:val="00641EE7"/>
    <w:rsid w:val="00642171"/>
    <w:rsid w:val="006439AB"/>
    <w:rsid w:val="006439FC"/>
    <w:rsid w:val="00643F9A"/>
    <w:rsid w:val="0064463C"/>
    <w:rsid w:val="00644801"/>
    <w:rsid w:val="0064536E"/>
    <w:rsid w:val="00645511"/>
    <w:rsid w:val="00645723"/>
    <w:rsid w:val="006457C2"/>
    <w:rsid w:val="006461A4"/>
    <w:rsid w:val="00646252"/>
    <w:rsid w:val="00646868"/>
    <w:rsid w:val="0064689C"/>
    <w:rsid w:val="006471F1"/>
    <w:rsid w:val="006473F8"/>
    <w:rsid w:val="00647856"/>
    <w:rsid w:val="00650479"/>
    <w:rsid w:val="00650694"/>
    <w:rsid w:val="006510BB"/>
    <w:rsid w:val="00651837"/>
    <w:rsid w:val="00651A40"/>
    <w:rsid w:val="0065271B"/>
    <w:rsid w:val="00652B3C"/>
    <w:rsid w:val="0065316E"/>
    <w:rsid w:val="0065409C"/>
    <w:rsid w:val="00654F8C"/>
    <w:rsid w:val="0065553B"/>
    <w:rsid w:val="006555CB"/>
    <w:rsid w:val="00656085"/>
    <w:rsid w:val="0065645C"/>
    <w:rsid w:val="006566E0"/>
    <w:rsid w:val="00657D09"/>
    <w:rsid w:val="006614F4"/>
    <w:rsid w:val="00661F95"/>
    <w:rsid w:val="00661FB5"/>
    <w:rsid w:val="00662B2F"/>
    <w:rsid w:val="006630D9"/>
    <w:rsid w:val="00663367"/>
    <w:rsid w:val="00663EAB"/>
    <w:rsid w:val="00664B52"/>
    <w:rsid w:val="00667D8A"/>
    <w:rsid w:val="00670364"/>
    <w:rsid w:val="00670A3A"/>
    <w:rsid w:val="0067143B"/>
    <w:rsid w:val="006742E5"/>
    <w:rsid w:val="006752CB"/>
    <w:rsid w:val="00675FA1"/>
    <w:rsid w:val="00676146"/>
    <w:rsid w:val="0067758C"/>
    <w:rsid w:val="00677CD3"/>
    <w:rsid w:val="00680592"/>
    <w:rsid w:val="00681307"/>
    <w:rsid w:val="00681586"/>
    <w:rsid w:val="00682EF8"/>
    <w:rsid w:val="00683258"/>
    <w:rsid w:val="00684258"/>
    <w:rsid w:val="0068593F"/>
    <w:rsid w:val="00686BB2"/>
    <w:rsid w:val="00687328"/>
    <w:rsid w:val="00687406"/>
    <w:rsid w:val="00691F1E"/>
    <w:rsid w:val="00692A8E"/>
    <w:rsid w:val="00692AF5"/>
    <w:rsid w:val="00692BA7"/>
    <w:rsid w:val="00693D7E"/>
    <w:rsid w:val="006941D7"/>
    <w:rsid w:val="00694AC8"/>
    <w:rsid w:val="00695419"/>
    <w:rsid w:val="00695478"/>
    <w:rsid w:val="0069554C"/>
    <w:rsid w:val="00696063"/>
    <w:rsid w:val="006964B7"/>
    <w:rsid w:val="00696E24"/>
    <w:rsid w:val="006979A9"/>
    <w:rsid w:val="006A0622"/>
    <w:rsid w:val="006A094C"/>
    <w:rsid w:val="006A0CB3"/>
    <w:rsid w:val="006A1BD2"/>
    <w:rsid w:val="006A4829"/>
    <w:rsid w:val="006A5ED2"/>
    <w:rsid w:val="006A6599"/>
    <w:rsid w:val="006A6730"/>
    <w:rsid w:val="006B0469"/>
    <w:rsid w:val="006B1682"/>
    <w:rsid w:val="006B19D3"/>
    <w:rsid w:val="006B2647"/>
    <w:rsid w:val="006B297B"/>
    <w:rsid w:val="006B3022"/>
    <w:rsid w:val="006B367C"/>
    <w:rsid w:val="006B49A6"/>
    <w:rsid w:val="006B54B9"/>
    <w:rsid w:val="006B5689"/>
    <w:rsid w:val="006B6131"/>
    <w:rsid w:val="006C020A"/>
    <w:rsid w:val="006C0B3D"/>
    <w:rsid w:val="006C1601"/>
    <w:rsid w:val="006C29FD"/>
    <w:rsid w:val="006C3251"/>
    <w:rsid w:val="006C3DC3"/>
    <w:rsid w:val="006C45CC"/>
    <w:rsid w:val="006C54AB"/>
    <w:rsid w:val="006C58E5"/>
    <w:rsid w:val="006C59F5"/>
    <w:rsid w:val="006C66B9"/>
    <w:rsid w:val="006C66C5"/>
    <w:rsid w:val="006C73E5"/>
    <w:rsid w:val="006D0DF5"/>
    <w:rsid w:val="006D11CF"/>
    <w:rsid w:val="006D1737"/>
    <w:rsid w:val="006D1A8E"/>
    <w:rsid w:val="006D2CA2"/>
    <w:rsid w:val="006D31AC"/>
    <w:rsid w:val="006D3DD3"/>
    <w:rsid w:val="006D4597"/>
    <w:rsid w:val="006D6132"/>
    <w:rsid w:val="006D6751"/>
    <w:rsid w:val="006D7688"/>
    <w:rsid w:val="006D7712"/>
    <w:rsid w:val="006E03DF"/>
    <w:rsid w:val="006E07B3"/>
    <w:rsid w:val="006E08E2"/>
    <w:rsid w:val="006E0D33"/>
    <w:rsid w:val="006E1081"/>
    <w:rsid w:val="006E17B2"/>
    <w:rsid w:val="006E17DB"/>
    <w:rsid w:val="006E1D93"/>
    <w:rsid w:val="006E2744"/>
    <w:rsid w:val="006E31BC"/>
    <w:rsid w:val="006E36D5"/>
    <w:rsid w:val="006E43BC"/>
    <w:rsid w:val="006E50A9"/>
    <w:rsid w:val="006E5331"/>
    <w:rsid w:val="006E533D"/>
    <w:rsid w:val="006E5A61"/>
    <w:rsid w:val="006E6023"/>
    <w:rsid w:val="006E62D7"/>
    <w:rsid w:val="006E63A2"/>
    <w:rsid w:val="006E6758"/>
    <w:rsid w:val="006F01B3"/>
    <w:rsid w:val="006F0B0E"/>
    <w:rsid w:val="006F1F31"/>
    <w:rsid w:val="006F26C9"/>
    <w:rsid w:val="006F2841"/>
    <w:rsid w:val="006F2B03"/>
    <w:rsid w:val="006F2B68"/>
    <w:rsid w:val="006F305D"/>
    <w:rsid w:val="006F4500"/>
    <w:rsid w:val="006F6C5B"/>
    <w:rsid w:val="006F78D5"/>
    <w:rsid w:val="006F7CE2"/>
    <w:rsid w:val="006F7ED9"/>
    <w:rsid w:val="007007A4"/>
    <w:rsid w:val="00700923"/>
    <w:rsid w:val="00700E10"/>
    <w:rsid w:val="007015D0"/>
    <w:rsid w:val="0070295E"/>
    <w:rsid w:val="007034B3"/>
    <w:rsid w:val="00703690"/>
    <w:rsid w:val="0070412A"/>
    <w:rsid w:val="00704BEA"/>
    <w:rsid w:val="00707EA8"/>
    <w:rsid w:val="007107D1"/>
    <w:rsid w:val="00710955"/>
    <w:rsid w:val="00710C8B"/>
    <w:rsid w:val="00711F97"/>
    <w:rsid w:val="00712572"/>
    <w:rsid w:val="007137D1"/>
    <w:rsid w:val="0071413D"/>
    <w:rsid w:val="0071662C"/>
    <w:rsid w:val="00716677"/>
    <w:rsid w:val="00716CBC"/>
    <w:rsid w:val="00717016"/>
    <w:rsid w:val="007176AE"/>
    <w:rsid w:val="007201B7"/>
    <w:rsid w:val="007201FC"/>
    <w:rsid w:val="007218D1"/>
    <w:rsid w:val="007219AF"/>
    <w:rsid w:val="00721B3A"/>
    <w:rsid w:val="00721C07"/>
    <w:rsid w:val="00721E3D"/>
    <w:rsid w:val="00722421"/>
    <w:rsid w:val="00722908"/>
    <w:rsid w:val="00723160"/>
    <w:rsid w:val="007231B1"/>
    <w:rsid w:val="00723352"/>
    <w:rsid w:val="00723E5A"/>
    <w:rsid w:val="007243E5"/>
    <w:rsid w:val="00724B0F"/>
    <w:rsid w:val="00724CDC"/>
    <w:rsid w:val="007268F1"/>
    <w:rsid w:val="00726C6D"/>
    <w:rsid w:val="00727CD5"/>
    <w:rsid w:val="00730479"/>
    <w:rsid w:val="00730506"/>
    <w:rsid w:val="00730764"/>
    <w:rsid w:val="007308A3"/>
    <w:rsid w:val="00731636"/>
    <w:rsid w:val="00731BBE"/>
    <w:rsid w:val="00732133"/>
    <w:rsid w:val="007339FD"/>
    <w:rsid w:val="00733E12"/>
    <w:rsid w:val="00734190"/>
    <w:rsid w:val="0073422A"/>
    <w:rsid w:val="007354B8"/>
    <w:rsid w:val="007356D5"/>
    <w:rsid w:val="0073589A"/>
    <w:rsid w:val="00735DF1"/>
    <w:rsid w:val="00737173"/>
    <w:rsid w:val="007378CB"/>
    <w:rsid w:val="00737AD3"/>
    <w:rsid w:val="00737F8A"/>
    <w:rsid w:val="007403EB"/>
    <w:rsid w:val="007416A5"/>
    <w:rsid w:val="0074170E"/>
    <w:rsid w:val="0074175A"/>
    <w:rsid w:val="00742E15"/>
    <w:rsid w:val="00743638"/>
    <w:rsid w:val="00743ECA"/>
    <w:rsid w:val="00743F37"/>
    <w:rsid w:val="007458CC"/>
    <w:rsid w:val="00745CDA"/>
    <w:rsid w:val="007461AD"/>
    <w:rsid w:val="007464EE"/>
    <w:rsid w:val="00751F99"/>
    <w:rsid w:val="0075386D"/>
    <w:rsid w:val="00754796"/>
    <w:rsid w:val="00755599"/>
    <w:rsid w:val="007557C4"/>
    <w:rsid w:val="007557DF"/>
    <w:rsid w:val="0075582C"/>
    <w:rsid w:val="007573C3"/>
    <w:rsid w:val="00757537"/>
    <w:rsid w:val="007604D5"/>
    <w:rsid w:val="00760AE4"/>
    <w:rsid w:val="00761149"/>
    <w:rsid w:val="007611BE"/>
    <w:rsid w:val="00761699"/>
    <w:rsid w:val="00761A03"/>
    <w:rsid w:val="007630E4"/>
    <w:rsid w:val="00763146"/>
    <w:rsid w:val="00763CFF"/>
    <w:rsid w:val="00763F0D"/>
    <w:rsid w:val="00764594"/>
    <w:rsid w:val="00764E1E"/>
    <w:rsid w:val="00765B91"/>
    <w:rsid w:val="007669BE"/>
    <w:rsid w:val="00766DE1"/>
    <w:rsid w:val="00766E28"/>
    <w:rsid w:val="00767207"/>
    <w:rsid w:val="0077077B"/>
    <w:rsid w:val="00770C2F"/>
    <w:rsid w:val="00770DCF"/>
    <w:rsid w:val="007710F3"/>
    <w:rsid w:val="007713D7"/>
    <w:rsid w:val="00772934"/>
    <w:rsid w:val="00772C04"/>
    <w:rsid w:val="007736B8"/>
    <w:rsid w:val="00773BA8"/>
    <w:rsid w:val="00773CCF"/>
    <w:rsid w:val="00773D22"/>
    <w:rsid w:val="00774086"/>
    <w:rsid w:val="007747D7"/>
    <w:rsid w:val="007748CD"/>
    <w:rsid w:val="00775258"/>
    <w:rsid w:val="00775996"/>
    <w:rsid w:val="00776501"/>
    <w:rsid w:val="00780BAA"/>
    <w:rsid w:val="00781481"/>
    <w:rsid w:val="007818D9"/>
    <w:rsid w:val="00781B07"/>
    <w:rsid w:val="00782A0E"/>
    <w:rsid w:val="007835F2"/>
    <w:rsid w:val="00783AF1"/>
    <w:rsid w:val="007846C3"/>
    <w:rsid w:val="00785FDD"/>
    <w:rsid w:val="00786866"/>
    <w:rsid w:val="00787D96"/>
    <w:rsid w:val="00790197"/>
    <w:rsid w:val="0079161C"/>
    <w:rsid w:val="00791CC6"/>
    <w:rsid w:val="00791FE0"/>
    <w:rsid w:val="0079278C"/>
    <w:rsid w:val="00792962"/>
    <w:rsid w:val="00794384"/>
    <w:rsid w:val="00794C94"/>
    <w:rsid w:val="00794F08"/>
    <w:rsid w:val="00795A42"/>
    <w:rsid w:val="00795B1A"/>
    <w:rsid w:val="0079603C"/>
    <w:rsid w:val="0079622C"/>
    <w:rsid w:val="007966DC"/>
    <w:rsid w:val="00796F02"/>
    <w:rsid w:val="007970B2"/>
    <w:rsid w:val="00797D6A"/>
    <w:rsid w:val="007A07B1"/>
    <w:rsid w:val="007A0E56"/>
    <w:rsid w:val="007A13B4"/>
    <w:rsid w:val="007A149C"/>
    <w:rsid w:val="007A22DC"/>
    <w:rsid w:val="007A3D13"/>
    <w:rsid w:val="007A454A"/>
    <w:rsid w:val="007A4585"/>
    <w:rsid w:val="007A45B7"/>
    <w:rsid w:val="007A4704"/>
    <w:rsid w:val="007A4ACC"/>
    <w:rsid w:val="007A5256"/>
    <w:rsid w:val="007A5BE1"/>
    <w:rsid w:val="007A5BF4"/>
    <w:rsid w:val="007A61D4"/>
    <w:rsid w:val="007A6409"/>
    <w:rsid w:val="007A6F7A"/>
    <w:rsid w:val="007A7038"/>
    <w:rsid w:val="007A7387"/>
    <w:rsid w:val="007A76C8"/>
    <w:rsid w:val="007A7E5D"/>
    <w:rsid w:val="007B05C4"/>
    <w:rsid w:val="007B121B"/>
    <w:rsid w:val="007B168B"/>
    <w:rsid w:val="007B1A46"/>
    <w:rsid w:val="007B1F70"/>
    <w:rsid w:val="007B217D"/>
    <w:rsid w:val="007B2A84"/>
    <w:rsid w:val="007B2F34"/>
    <w:rsid w:val="007B3012"/>
    <w:rsid w:val="007B373B"/>
    <w:rsid w:val="007B3851"/>
    <w:rsid w:val="007B3F7D"/>
    <w:rsid w:val="007B4294"/>
    <w:rsid w:val="007B4559"/>
    <w:rsid w:val="007B4D99"/>
    <w:rsid w:val="007B5AB4"/>
    <w:rsid w:val="007B6240"/>
    <w:rsid w:val="007B6E03"/>
    <w:rsid w:val="007B7717"/>
    <w:rsid w:val="007C017A"/>
    <w:rsid w:val="007C0D66"/>
    <w:rsid w:val="007C1A47"/>
    <w:rsid w:val="007C26B1"/>
    <w:rsid w:val="007C34A7"/>
    <w:rsid w:val="007C3937"/>
    <w:rsid w:val="007C42E6"/>
    <w:rsid w:val="007C44FD"/>
    <w:rsid w:val="007C4D10"/>
    <w:rsid w:val="007C5C5C"/>
    <w:rsid w:val="007C6CB7"/>
    <w:rsid w:val="007C7D13"/>
    <w:rsid w:val="007D0669"/>
    <w:rsid w:val="007D1A7D"/>
    <w:rsid w:val="007D3D6C"/>
    <w:rsid w:val="007D3EAB"/>
    <w:rsid w:val="007D47B3"/>
    <w:rsid w:val="007D4DBC"/>
    <w:rsid w:val="007D4F22"/>
    <w:rsid w:val="007D534C"/>
    <w:rsid w:val="007D56A7"/>
    <w:rsid w:val="007D6540"/>
    <w:rsid w:val="007D6703"/>
    <w:rsid w:val="007D6B07"/>
    <w:rsid w:val="007D7AD1"/>
    <w:rsid w:val="007D7CBC"/>
    <w:rsid w:val="007D7DB8"/>
    <w:rsid w:val="007E0701"/>
    <w:rsid w:val="007E0BCE"/>
    <w:rsid w:val="007E0E09"/>
    <w:rsid w:val="007E0E71"/>
    <w:rsid w:val="007E118A"/>
    <w:rsid w:val="007E1471"/>
    <w:rsid w:val="007E1C6E"/>
    <w:rsid w:val="007E3015"/>
    <w:rsid w:val="007E3184"/>
    <w:rsid w:val="007E4663"/>
    <w:rsid w:val="007E5CFC"/>
    <w:rsid w:val="007E66F8"/>
    <w:rsid w:val="007F0AD3"/>
    <w:rsid w:val="007F0EA4"/>
    <w:rsid w:val="007F203C"/>
    <w:rsid w:val="007F2967"/>
    <w:rsid w:val="007F3225"/>
    <w:rsid w:val="007F363E"/>
    <w:rsid w:val="007F6849"/>
    <w:rsid w:val="007F6A06"/>
    <w:rsid w:val="0080051A"/>
    <w:rsid w:val="0080094F"/>
    <w:rsid w:val="008009AA"/>
    <w:rsid w:val="00800E95"/>
    <w:rsid w:val="00801455"/>
    <w:rsid w:val="00801C6E"/>
    <w:rsid w:val="00801D27"/>
    <w:rsid w:val="00802429"/>
    <w:rsid w:val="00802AE5"/>
    <w:rsid w:val="00803669"/>
    <w:rsid w:val="00803919"/>
    <w:rsid w:val="00806119"/>
    <w:rsid w:val="00806263"/>
    <w:rsid w:val="008065B1"/>
    <w:rsid w:val="00807385"/>
    <w:rsid w:val="00807DDB"/>
    <w:rsid w:val="00810954"/>
    <w:rsid w:val="00810A99"/>
    <w:rsid w:val="00810AF0"/>
    <w:rsid w:val="00810B5F"/>
    <w:rsid w:val="008113B6"/>
    <w:rsid w:val="008122B3"/>
    <w:rsid w:val="00812329"/>
    <w:rsid w:val="00812C71"/>
    <w:rsid w:val="00812D4C"/>
    <w:rsid w:val="008131B4"/>
    <w:rsid w:val="0081397F"/>
    <w:rsid w:val="00814AEE"/>
    <w:rsid w:val="00817B46"/>
    <w:rsid w:val="00820205"/>
    <w:rsid w:val="00820F47"/>
    <w:rsid w:val="00820FC7"/>
    <w:rsid w:val="0082106A"/>
    <w:rsid w:val="0082301B"/>
    <w:rsid w:val="0082311B"/>
    <w:rsid w:val="0082398D"/>
    <w:rsid w:val="008239A9"/>
    <w:rsid w:val="008240E6"/>
    <w:rsid w:val="008241C3"/>
    <w:rsid w:val="00825865"/>
    <w:rsid w:val="00825ADD"/>
    <w:rsid w:val="008265FA"/>
    <w:rsid w:val="00826D86"/>
    <w:rsid w:val="00826EE0"/>
    <w:rsid w:val="008273F7"/>
    <w:rsid w:val="00827674"/>
    <w:rsid w:val="00830BEC"/>
    <w:rsid w:val="0083213D"/>
    <w:rsid w:val="008324E4"/>
    <w:rsid w:val="008328CE"/>
    <w:rsid w:val="0083354C"/>
    <w:rsid w:val="00833A89"/>
    <w:rsid w:val="00834563"/>
    <w:rsid w:val="00834C21"/>
    <w:rsid w:val="00835672"/>
    <w:rsid w:val="00835F4B"/>
    <w:rsid w:val="0083610F"/>
    <w:rsid w:val="008403BC"/>
    <w:rsid w:val="00840BAE"/>
    <w:rsid w:val="00840BFE"/>
    <w:rsid w:val="008414DD"/>
    <w:rsid w:val="0084162E"/>
    <w:rsid w:val="00841952"/>
    <w:rsid w:val="00841AB6"/>
    <w:rsid w:val="00841B37"/>
    <w:rsid w:val="00843249"/>
    <w:rsid w:val="00843419"/>
    <w:rsid w:val="00843955"/>
    <w:rsid w:val="00847484"/>
    <w:rsid w:val="008520DB"/>
    <w:rsid w:val="0085218A"/>
    <w:rsid w:val="00852ED8"/>
    <w:rsid w:val="0085310B"/>
    <w:rsid w:val="00853683"/>
    <w:rsid w:val="00853D54"/>
    <w:rsid w:val="008540E2"/>
    <w:rsid w:val="008542CD"/>
    <w:rsid w:val="0085468F"/>
    <w:rsid w:val="00856AB7"/>
    <w:rsid w:val="008571C1"/>
    <w:rsid w:val="0086158A"/>
    <w:rsid w:val="008615E7"/>
    <w:rsid w:val="0086278A"/>
    <w:rsid w:val="00862DE9"/>
    <w:rsid w:val="00863D8A"/>
    <w:rsid w:val="008670D4"/>
    <w:rsid w:val="00867518"/>
    <w:rsid w:val="00867D1E"/>
    <w:rsid w:val="008703FE"/>
    <w:rsid w:val="008709A4"/>
    <w:rsid w:val="008715F9"/>
    <w:rsid w:val="0087415D"/>
    <w:rsid w:val="008743BA"/>
    <w:rsid w:val="008749FA"/>
    <w:rsid w:val="00874A78"/>
    <w:rsid w:val="00875801"/>
    <w:rsid w:val="00875C31"/>
    <w:rsid w:val="008777BB"/>
    <w:rsid w:val="0088007B"/>
    <w:rsid w:val="00880B02"/>
    <w:rsid w:val="008810A6"/>
    <w:rsid w:val="00881CA8"/>
    <w:rsid w:val="00882336"/>
    <w:rsid w:val="0088313F"/>
    <w:rsid w:val="00883874"/>
    <w:rsid w:val="00883B07"/>
    <w:rsid w:val="008866E4"/>
    <w:rsid w:val="00886BBF"/>
    <w:rsid w:val="008872C3"/>
    <w:rsid w:val="008909B0"/>
    <w:rsid w:val="00891413"/>
    <w:rsid w:val="00892088"/>
    <w:rsid w:val="008920EE"/>
    <w:rsid w:val="0089229A"/>
    <w:rsid w:val="008931D0"/>
    <w:rsid w:val="0089365F"/>
    <w:rsid w:val="00893C99"/>
    <w:rsid w:val="008951B9"/>
    <w:rsid w:val="008952FD"/>
    <w:rsid w:val="00895414"/>
    <w:rsid w:val="00895547"/>
    <w:rsid w:val="00895572"/>
    <w:rsid w:val="0089560A"/>
    <w:rsid w:val="00895B99"/>
    <w:rsid w:val="0089636C"/>
    <w:rsid w:val="008963BC"/>
    <w:rsid w:val="0089661B"/>
    <w:rsid w:val="00896880"/>
    <w:rsid w:val="008A02FF"/>
    <w:rsid w:val="008A05A7"/>
    <w:rsid w:val="008A1B27"/>
    <w:rsid w:val="008A1E7E"/>
    <w:rsid w:val="008A22AD"/>
    <w:rsid w:val="008A2C58"/>
    <w:rsid w:val="008A3886"/>
    <w:rsid w:val="008A3FE7"/>
    <w:rsid w:val="008B0146"/>
    <w:rsid w:val="008B1D06"/>
    <w:rsid w:val="008B32A1"/>
    <w:rsid w:val="008B342A"/>
    <w:rsid w:val="008B4566"/>
    <w:rsid w:val="008B4609"/>
    <w:rsid w:val="008B472A"/>
    <w:rsid w:val="008B4AB4"/>
    <w:rsid w:val="008B67BD"/>
    <w:rsid w:val="008B6932"/>
    <w:rsid w:val="008B7B7E"/>
    <w:rsid w:val="008B7BF4"/>
    <w:rsid w:val="008C27D2"/>
    <w:rsid w:val="008C3D15"/>
    <w:rsid w:val="008C4486"/>
    <w:rsid w:val="008C4B35"/>
    <w:rsid w:val="008C4EB0"/>
    <w:rsid w:val="008C5F74"/>
    <w:rsid w:val="008C7787"/>
    <w:rsid w:val="008C793A"/>
    <w:rsid w:val="008D0471"/>
    <w:rsid w:val="008D0B0E"/>
    <w:rsid w:val="008D18D4"/>
    <w:rsid w:val="008D322C"/>
    <w:rsid w:val="008D49AF"/>
    <w:rsid w:val="008D5921"/>
    <w:rsid w:val="008D59DA"/>
    <w:rsid w:val="008D610A"/>
    <w:rsid w:val="008D6EC2"/>
    <w:rsid w:val="008D7EBF"/>
    <w:rsid w:val="008E0643"/>
    <w:rsid w:val="008E0A85"/>
    <w:rsid w:val="008E0F9B"/>
    <w:rsid w:val="008E1A67"/>
    <w:rsid w:val="008E3083"/>
    <w:rsid w:val="008E3468"/>
    <w:rsid w:val="008E3A43"/>
    <w:rsid w:val="008E4FEE"/>
    <w:rsid w:val="008E526A"/>
    <w:rsid w:val="008E6F9A"/>
    <w:rsid w:val="008E755E"/>
    <w:rsid w:val="008E7739"/>
    <w:rsid w:val="008E7938"/>
    <w:rsid w:val="008E7DD5"/>
    <w:rsid w:val="008F0B30"/>
    <w:rsid w:val="008F11AC"/>
    <w:rsid w:val="008F13FE"/>
    <w:rsid w:val="008F1984"/>
    <w:rsid w:val="008F2155"/>
    <w:rsid w:val="008F29B6"/>
    <w:rsid w:val="008F4364"/>
    <w:rsid w:val="008F457A"/>
    <w:rsid w:val="008F4670"/>
    <w:rsid w:val="008F4A9B"/>
    <w:rsid w:val="008F6A60"/>
    <w:rsid w:val="008F6BAB"/>
    <w:rsid w:val="008F745D"/>
    <w:rsid w:val="008F7E3D"/>
    <w:rsid w:val="0090053E"/>
    <w:rsid w:val="009007F3"/>
    <w:rsid w:val="00901111"/>
    <w:rsid w:val="009013C2"/>
    <w:rsid w:val="00901C0E"/>
    <w:rsid w:val="0090437B"/>
    <w:rsid w:val="0090478F"/>
    <w:rsid w:val="00905E66"/>
    <w:rsid w:val="009060E5"/>
    <w:rsid w:val="009067A7"/>
    <w:rsid w:val="009067B6"/>
    <w:rsid w:val="00907853"/>
    <w:rsid w:val="00910CFA"/>
    <w:rsid w:val="0091253D"/>
    <w:rsid w:val="00912FCD"/>
    <w:rsid w:val="009135C3"/>
    <w:rsid w:val="0091375E"/>
    <w:rsid w:val="0091451C"/>
    <w:rsid w:val="0091542B"/>
    <w:rsid w:val="00916793"/>
    <w:rsid w:val="00916797"/>
    <w:rsid w:val="009179D3"/>
    <w:rsid w:val="00917AA6"/>
    <w:rsid w:val="009202AD"/>
    <w:rsid w:val="009203A0"/>
    <w:rsid w:val="00920992"/>
    <w:rsid w:val="00920B59"/>
    <w:rsid w:val="00921F2D"/>
    <w:rsid w:val="00922613"/>
    <w:rsid w:val="00922F47"/>
    <w:rsid w:val="00923DD7"/>
    <w:rsid w:val="009240E1"/>
    <w:rsid w:val="00924C88"/>
    <w:rsid w:val="0092504E"/>
    <w:rsid w:val="0092569F"/>
    <w:rsid w:val="009256E4"/>
    <w:rsid w:val="00926202"/>
    <w:rsid w:val="00926326"/>
    <w:rsid w:val="009271FF"/>
    <w:rsid w:val="00927890"/>
    <w:rsid w:val="00930C56"/>
    <w:rsid w:val="00930E69"/>
    <w:rsid w:val="009317B1"/>
    <w:rsid w:val="00931D4B"/>
    <w:rsid w:val="00932DA1"/>
    <w:rsid w:val="009331F1"/>
    <w:rsid w:val="009339EC"/>
    <w:rsid w:val="009339F6"/>
    <w:rsid w:val="00935224"/>
    <w:rsid w:val="00935695"/>
    <w:rsid w:val="00935E29"/>
    <w:rsid w:val="00935FBB"/>
    <w:rsid w:val="00936CAF"/>
    <w:rsid w:val="0093737A"/>
    <w:rsid w:val="009411B0"/>
    <w:rsid w:val="009414EB"/>
    <w:rsid w:val="0094237D"/>
    <w:rsid w:val="00943FE1"/>
    <w:rsid w:val="00945425"/>
    <w:rsid w:val="00945B3C"/>
    <w:rsid w:val="009461AE"/>
    <w:rsid w:val="009463F7"/>
    <w:rsid w:val="00947488"/>
    <w:rsid w:val="00947BC6"/>
    <w:rsid w:val="00947C45"/>
    <w:rsid w:val="009500E8"/>
    <w:rsid w:val="00951005"/>
    <w:rsid w:val="009515B3"/>
    <w:rsid w:val="00952F75"/>
    <w:rsid w:val="00953850"/>
    <w:rsid w:val="00954034"/>
    <w:rsid w:val="009545D6"/>
    <w:rsid w:val="0095576F"/>
    <w:rsid w:val="00955A20"/>
    <w:rsid w:val="00955D5F"/>
    <w:rsid w:val="0095673C"/>
    <w:rsid w:val="0095756C"/>
    <w:rsid w:val="00957A7F"/>
    <w:rsid w:val="00957A97"/>
    <w:rsid w:val="00957C74"/>
    <w:rsid w:val="00957F27"/>
    <w:rsid w:val="009603C3"/>
    <w:rsid w:val="00961023"/>
    <w:rsid w:val="0096125A"/>
    <w:rsid w:val="009613A4"/>
    <w:rsid w:val="00961773"/>
    <w:rsid w:val="0096200A"/>
    <w:rsid w:val="009630D6"/>
    <w:rsid w:val="009640D7"/>
    <w:rsid w:val="009650CA"/>
    <w:rsid w:val="00965335"/>
    <w:rsid w:val="0096572A"/>
    <w:rsid w:val="0096614E"/>
    <w:rsid w:val="00966362"/>
    <w:rsid w:val="00967EFB"/>
    <w:rsid w:val="009705CF"/>
    <w:rsid w:val="009725B5"/>
    <w:rsid w:val="009728FF"/>
    <w:rsid w:val="009732B1"/>
    <w:rsid w:val="00973D35"/>
    <w:rsid w:val="009750B8"/>
    <w:rsid w:val="00977499"/>
    <w:rsid w:val="0097755A"/>
    <w:rsid w:val="00977C7B"/>
    <w:rsid w:val="009800AD"/>
    <w:rsid w:val="00982986"/>
    <w:rsid w:val="009832D5"/>
    <w:rsid w:val="00984512"/>
    <w:rsid w:val="009847D5"/>
    <w:rsid w:val="00985278"/>
    <w:rsid w:val="00986B36"/>
    <w:rsid w:val="009907F4"/>
    <w:rsid w:val="00991033"/>
    <w:rsid w:val="009911C1"/>
    <w:rsid w:val="00991561"/>
    <w:rsid w:val="00991AB1"/>
    <w:rsid w:val="009933A2"/>
    <w:rsid w:val="00993FA8"/>
    <w:rsid w:val="00996E23"/>
    <w:rsid w:val="00996FB1"/>
    <w:rsid w:val="009970E2"/>
    <w:rsid w:val="009973E6"/>
    <w:rsid w:val="00997CBB"/>
    <w:rsid w:val="00997EBD"/>
    <w:rsid w:val="00997FF6"/>
    <w:rsid w:val="009A02B5"/>
    <w:rsid w:val="009A034E"/>
    <w:rsid w:val="009A0DA3"/>
    <w:rsid w:val="009A0E3A"/>
    <w:rsid w:val="009A12CE"/>
    <w:rsid w:val="009A15A1"/>
    <w:rsid w:val="009A1A5D"/>
    <w:rsid w:val="009A1E1B"/>
    <w:rsid w:val="009A27F7"/>
    <w:rsid w:val="009A2EB3"/>
    <w:rsid w:val="009A30DE"/>
    <w:rsid w:val="009A346D"/>
    <w:rsid w:val="009A7121"/>
    <w:rsid w:val="009B0522"/>
    <w:rsid w:val="009B0561"/>
    <w:rsid w:val="009B08F8"/>
    <w:rsid w:val="009B0B18"/>
    <w:rsid w:val="009B24DE"/>
    <w:rsid w:val="009B313F"/>
    <w:rsid w:val="009B4186"/>
    <w:rsid w:val="009B6B5D"/>
    <w:rsid w:val="009B73FD"/>
    <w:rsid w:val="009B7EDD"/>
    <w:rsid w:val="009C0F8D"/>
    <w:rsid w:val="009C1C5C"/>
    <w:rsid w:val="009C20ED"/>
    <w:rsid w:val="009C3BC5"/>
    <w:rsid w:val="009C40CE"/>
    <w:rsid w:val="009C4E2A"/>
    <w:rsid w:val="009C5285"/>
    <w:rsid w:val="009C5C67"/>
    <w:rsid w:val="009C6C69"/>
    <w:rsid w:val="009C7967"/>
    <w:rsid w:val="009D0276"/>
    <w:rsid w:val="009D03F9"/>
    <w:rsid w:val="009D06FB"/>
    <w:rsid w:val="009D0A48"/>
    <w:rsid w:val="009D138E"/>
    <w:rsid w:val="009D18AC"/>
    <w:rsid w:val="009D1F1E"/>
    <w:rsid w:val="009D3C0D"/>
    <w:rsid w:val="009D3CDB"/>
    <w:rsid w:val="009D551B"/>
    <w:rsid w:val="009D5799"/>
    <w:rsid w:val="009D57D1"/>
    <w:rsid w:val="009D5A6A"/>
    <w:rsid w:val="009D6285"/>
    <w:rsid w:val="009D6F5B"/>
    <w:rsid w:val="009D7628"/>
    <w:rsid w:val="009E0227"/>
    <w:rsid w:val="009E0512"/>
    <w:rsid w:val="009E0590"/>
    <w:rsid w:val="009E0EB2"/>
    <w:rsid w:val="009E2A9D"/>
    <w:rsid w:val="009E2AB3"/>
    <w:rsid w:val="009E3805"/>
    <w:rsid w:val="009E5814"/>
    <w:rsid w:val="009E58DE"/>
    <w:rsid w:val="009E66E7"/>
    <w:rsid w:val="009E6948"/>
    <w:rsid w:val="009E7182"/>
    <w:rsid w:val="009E79D0"/>
    <w:rsid w:val="009F02C6"/>
    <w:rsid w:val="009F1B2F"/>
    <w:rsid w:val="009F37A4"/>
    <w:rsid w:val="009F389A"/>
    <w:rsid w:val="009F39A3"/>
    <w:rsid w:val="009F3C85"/>
    <w:rsid w:val="009F4FB7"/>
    <w:rsid w:val="009F5033"/>
    <w:rsid w:val="009F5D51"/>
    <w:rsid w:val="009F615E"/>
    <w:rsid w:val="009F7698"/>
    <w:rsid w:val="00A00A52"/>
    <w:rsid w:val="00A00B12"/>
    <w:rsid w:val="00A01352"/>
    <w:rsid w:val="00A01CFC"/>
    <w:rsid w:val="00A024F5"/>
    <w:rsid w:val="00A02A5F"/>
    <w:rsid w:val="00A02AEF"/>
    <w:rsid w:val="00A056BE"/>
    <w:rsid w:val="00A06FEC"/>
    <w:rsid w:val="00A07129"/>
    <w:rsid w:val="00A07381"/>
    <w:rsid w:val="00A0741C"/>
    <w:rsid w:val="00A0755A"/>
    <w:rsid w:val="00A07606"/>
    <w:rsid w:val="00A077E8"/>
    <w:rsid w:val="00A10355"/>
    <w:rsid w:val="00A1110C"/>
    <w:rsid w:val="00A114B8"/>
    <w:rsid w:val="00A11E83"/>
    <w:rsid w:val="00A129D7"/>
    <w:rsid w:val="00A13339"/>
    <w:rsid w:val="00A138BD"/>
    <w:rsid w:val="00A14211"/>
    <w:rsid w:val="00A14E6F"/>
    <w:rsid w:val="00A15EC5"/>
    <w:rsid w:val="00A1796B"/>
    <w:rsid w:val="00A179E8"/>
    <w:rsid w:val="00A20F26"/>
    <w:rsid w:val="00A221B3"/>
    <w:rsid w:val="00A22B21"/>
    <w:rsid w:val="00A233C1"/>
    <w:rsid w:val="00A23A03"/>
    <w:rsid w:val="00A242C4"/>
    <w:rsid w:val="00A2587B"/>
    <w:rsid w:val="00A25C57"/>
    <w:rsid w:val="00A26028"/>
    <w:rsid w:val="00A262D4"/>
    <w:rsid w:val="00A26D20"/>
    <w:rsid w:val="00A271EE"/>
    <w:rsid w:val="00A2757D"/>
    <w:rsid w:val="00A3033D"/>
    <w:rsid w:val="00A30847"/>
    <w:rsid w:val="00A308C9"/>
    <w:rsid w:val="00A30B0A"/>
    <w:rsid w:val="00A32584"/>
    <w:rsid w:val="00A32E19"/>
    <w:rsid w:val="00A3311D"/>
    <w:rsid w:val="00A3320F"/>
    <w:rsid w:val="00A33532"/>
    <w:rsid w:val="00A35BE4"/>
    <w:rsid w:val="00A36217"/>
    <w:rsid w:val="00A365D7"/>
    <w:rsid w:val="00A36F8E"/>
    <w:rsid w:val="00A37764"/>
    <w:rsid w:val="00A37F7D"/>
    <w:rsid w:val="00A40C41"/>
    <w:rsid w:val="00A411E3"/>
    <w:rsid w:val="00A413A4"/>
    <w:rsid w:val="00A4165B"/>
    <w:rsid w:val="00A41DC3"/>
    <w:rsid w:val="00A42002"/>
    <w:rsid w:val="00A43575"/>
    <w:rsid w:val="00A43BC6"/>
    <w:rsid w:val="00A44FE2"/>
    <w:rsid w:val="00A4565B"/>
    <w:rsid w:val="00A463A3"/>
    <w:rsid w:val="00A46F69"/>
    <w:rsid w:val="00A4722F"/>
    <w:rsid w:val="00A478A5"/>
    <w:rsid w:val="00A47D4A"/>
    <w:rsid w:val="00A50C98"/>
    <w:rsid w:val="00A5335E"/>
    <w:rsid w:val="00A53A97"/>
    <w:rsid w:val="00A54117"/>
    <w:rsid w:val="00A5446B"/>
    <w:rsid w:val="00A55019"/>
    <w:rsid w:val="00A550E0"/>
    <w:rsid w:val="00A558F3"/>
    <w:rsid w:val="00A562C8"/>
    <w:rsid w:val="00A56771"/>
    <w:rsid w:val="00A56EE7"/>
    <w:rsid w:val="00A5782A"/>
    <w:rsid w:val="00A61440"/>
    <w:rsid w:val="00A6145A"/>
    <w:rsid w:val="00A6194E"/>
    <w:rsid w:val="00A63E75"/>
    <w:rsid w:val="00A6463E"/>
    <w:rsid w:val="00A64809"/>
    <w:rsid w:val="00A65CA5"/>
    <w:rsid w:val="00A65D27"/>
    <w:rsid w:val="00A66CE2"/>
    <w:rsid w:val="00A6747C"/>
    <w:rsid w:val="00A67E38"/>
    <w:rsid w:val="00A72304"/>
    <w:rsid w:val="00A728A3"/>
    <w:rsid w:val="00A72CF4"/>
    <w:rsid w:val="00A73832"/>
    <w:rsid w:val="00A759AF"/>
    <w:rsid w:val="00A75D4C"/>
    <w:rsid w:val="00A7626E"/>
    <w:rsid w:val="00A763C2"/>
    <w:rsid w:val="00A7650C"/>
    <w:rsid w:val="00A76928"/>
    <w:rsid w:val="00A7695B"/>
    <w:rsid w:val="00A76C3A"/>
    <w:rsid w:val="00A777B2"/>
    <w:rsid w:val="00A77F2B"/>
    <w:rsid w:val="00A800CE"/>
    <w:rsid w:val="00A80387"/>
    <w:rsid w:val="00A80B1D"/>
    <w:rsid w:val="00A81DEC"/>
    <w:rsid w:val="00A82849"/>
    <w:rsid w:val="00A83E7D"/>
    <w:rsid w:val="00A83FF9"/>
    <w:rsid w:val="00A84008"/>
    <w:rsid w:val="00A84C28"/>
    <w:rsid w:val="00A85040"/>
    <w:rsid w:val="00A8534B"/>
    <w:rsid w:val="00A85EA3"/>
    <w:rsid w:val="00A8660B"/>
    <w:rsid w:val="00A87438"/>
    <w:rsid w:val="00A909C6"/>
    <w:rsid w:val="00A90AEF"/>
    <w:rsid w:val="00A90FE4"/>
    <w:rsid w:val="00A91B32"/>
    <w:rsid w:val="00A91BE8"/>
    <w:rsid w:val="00A927C6"/>
    <w:rsid w:val="00A92993"/>
    <w:rsid w:val="00A92A93"/>
    <w:rsid w:val="00A93009"/>
    <w:rsid w:val="00A94F7A"/>
    <w:rsid w:val="00A9520A"/>
    <w:rsid w:val="00A95583"/>
    <w:rsid w:val="00A956BD"/>
    <w:rsid w:val="00A96D3F"/>
    <w:rsid w:val="00A97B57"/>
    <w:rsid w:val="00AA0704"/>
    <w:rsid w:val="00AA0A17"/>
    <w:rsid w:val="00AA17CA"/>
    <w:rsid w:val="00AA2319"/>
    <w:rsid w:val="00AA251A"/>
    <w:rsid w:val="00AA3917"/>
    <w:rsid w:val="00AA3A81"/>
    <w:rsid w:val="00AA3BA3"/>
    <w:rsid w:val="00AA4F50"/>
    <w:rsid w:val="00AA5692"/>
    <w:rsid w:val="00AA57F9"/>
    <w:rsid w:val="00AA58C0"/>
    <w:rsid w:val="00AA594C"/>
    <w:rsid w:val="00AB1B55"/>
    <w:rsid w:val="00AB2014"/>
    <w:rsid w:val="00AB269D"/>
    <w:rsid w:val="00AB28F4"/>
    <w:rsid w:val="00AB2E1C"/>
    <w:rsid w:val="00AB4037"/>
    <w:rsid w:val="00AB51E3"/>
    <w:rsid w:val="00AB5226"/>
    <w:rsid w:val="00AB52B3"/>
    <w:rsid w:val="00AB73AC"/>
    <w:rsid w:val="00AB7DFC"/>
    <w:rsid w:val="00AC07FA"/>
    <w:rsid w:val="00AC1025"/>
    <w:rsid w:val="00AC1115"/>
    <w:rsid w:val="00AC179E"/>
    <w:rsid w:val="00AC2DBC"/>
    <w:rsid w:val="00AC36A2"/>
    <w:rsid w:val="00AC4286"/>
    <w:rsid w:val="00AC49F8"/>
    <w:rsid w:val="00AC4B87"/>
    <w:rsid w:val="00AC56A1"/>
    <w:rsid w:val="00AC6E9A"/>
    <w:rsid w:val="00AC7BCD"/>
    <w:rsid w:val="00AC7D41"/>
    <w:rsid w:val="00AD031F"/>
    <w:rsid w:val="00AD115C"/>
    <w:rsid w:val="00AD1827"/>
    <w:rsid w:val="00AD2D72"/>
    <w:rsid w:val="00AD41DE"/>
    <w:rsid w:val="00AD4495"/>
    <w:rsid w:val="00AD482C"/>
    <w:rsid w:val="00AD4DA5"/>
    <w:rsid w:val="00AD568C"/>
    <w:rsid w:val="00AD57DA"/>
    <w:rsid w:val="00AD6B10"/>
    <w:rsid w:val="00AD748F"/>
    <w:rsid w:val="00AD7756"/>
    <w:rsid w:val="00AE0DFB"/>
    <w:rsid w:val="00AE1CB3"/>
    <w:rsid w:val="00AE1F47"/>
    <w:rsid w:val="00AE278B"/>
    <w:rsid w:val="00AE4000"/>
    <w:rsid w:val="00AE4B11"/>
    <w:rsid w:val="00AE4B6A"/>
    <w:rsid w:val="00AE5671"/>
    <w:rsid w:val="00AE5733"/>
    <w:rsid w:val="00AE59EB"/>
    <w:rsid w:val="00AE61E5"/>
    <w:rsid w:val="00AE6CD3"/>
    <w:rsid w:val="00AE73AA"/>
    <w:rsid w:val="00AF02D1"/>
    <w:rsid w:val="00AF0354"/>
    <w:rsid w:val="00AF1110"/>
    <w:rsid w:val="00AF1666"/>
    <w:rsid w:val="00AF16FC"/>
    <w:rsid w:val="00AF1CB7"/>
    <w:rsid w:val="00AF2A8C"/>
    <w:rsid w:val="00AF2AD8"/>
    <w:rsid w:val="00AF317F"/>
    <w:rsid w:val="00AF3947"/>
    <w:rsid w:val="00AF3C67"/>
    <w:rsid w:val="00AF4639"/>
    <w:rsid w:val="00AF497F"/>
    <w:rsid w:val="00AF4B57"/>
    <w:rsid w:val="00AF4BFB"/>
    <w:rsid w:val="00AF4F3D"/>
    <w:rsid w:val="00AF634A"/>
    <w:rsid w:val="00AF64F8"/>
    <w:rsid w:val="00AF67EC"/>
    <w:rsid w:val="00AF6A2E"/>
    <w:rsid w:val="00AF722D"/>
    <w:rsid w:val="00AF739F"/>
    <w:rsid w:val="00AF7D2B"/>
    <w:rsid w:val="00B00092"/>
    <w:rsid w:val="00B0086F"/>
    <w:rsid w:val="00B0087A"/>
    <w:rsid w:val="00B023D5"/>
    <w:rsid w:val="00B02A27"/>
    <w:rsid w:val="00B03049"/>
    <w:rsid w:val="00B04520"/>
    <w:rsid w:val="00B06D43"/>
    <w:rsid w:val="00B11197"/>
    <w:rsid w:val="00B11BD2"/>
    <w:rsid w:val="00B11E58"/>
    <w:rsid w:val="00B120AA"/>
    <w:rsid w:val="00B122A2"/>
    <w:rsid w:val="00B12578"/>
    <w:rsid w:val="00B12D28"/>
    <w:rsid w:val="00B130B9"/>
    <w:rsid w:val="00B13959"/>
    <w:rsid w:val="00B13F6F"/>
    <w:rsid w:val="00B141BE"/>
    <w:rsid w:val="00B14D08"/>
    <w:rsid w:val="00B150F6"/>
    <w:rsid w:val="00B155DA"/>
    <w:rsid w:val="00B157D5"/>
    <w:rsid w:val="00B15FBF"/>
    <w:rsid w:val="00B162D7"/>
    <w:rsid w:val="00B164EF"/>
    <w:rsid w:val="00B16933"/>
    <w:rsid w:val="00B16E25"/>
    <w:rsid w:val="00B17120"/>
    <w:rsid w:val="00B20023"/>
    <w:rsid w:val="00B20303"/>
    <w:rsid w:val="00B204BF"/>
    <w:rsid w:val="00B20643"/>
    <w:rsid w:val="00B20CF5"/>
    <w:rsid w:val="00B21612"/>
    <w:rsid w:val="00B216ED"/>
    <w:rsid w:val="00B21BED"/>
    <w:rsid w:val="00B22060"/>
    <w:rsid w:val="00B227D7"/>
    <w:rsid w:val="00B22B80"/>
    <w:rsid w:val="00B22D91"/>
    <w:rsid w:val="00B23325"/>
    <w:rsid w:val="00B2479C"/>
    <w:rsid w:val="00B24C3E"/>
    <w:rsid w:val="00B25295"/>
    <w:rsid w:val="00B25792"/>
    <w:rsid w:val="00B25829"/>
    <w:rsid w:val="00B25895"/>
    <w:rsid w:val="00B25AD9"/>
    <w:rsid w:val="00B25F09"/>
    <w:rsid w:val="00B300EE"/>
    <w:rsid w:val="00B30A3B"/>
    <w:rsid w:val="00B30D2B"/>
    <w:rsid w:val="00B31003"/>
    <w:rsid w:val="00B31479"/>
    <w:rsid w:val="00B323C4"/>
    <w:rsid w:val="00B33108"/>
    <w:rsid w:val="00B331A1"/>
    <w:rsid w:val="00B33309"/>
    <w:rsid w:val="00B33593"/>
    <w:rsid w:val="00B338B7"/>
    <w:rsid w:val="00B33B9E"/>
    <w:rsid w:val="00B33D07"/>
    <w:rsid w:val="00B345F3"/>
    <w:rsid w:val="00B34F34"/>
    <w:rsid w:val="00B35461"/>
    <w:rsid w:val="00B35E5B"/>
    <w:rsid w:val="00B35F14"/>
    <w:rsid w:val="00B35FD4"/>
    <w:rsid w:val="00B36E81"/>
    <w:rsid w:val="00B37090"/>
    <w:rsid w:val="00B3733D"/>
    <w:rsid w:val="00B37980"/>
    <w:rsid w:val="00B37F1D"/>
    <w:rsid w:val="00B4093B"/>
    <w:rsid w:val="00B40C86"/>
    <w:rsid w:val="00B416AF"/>
    <w:rsid w:val="00B42F76"/>
    <w:rsid w:val="00B44DDE"/>
    <w:rsid w:val="00B45FBB"/>
    <w:rsid w:val="00B466D2"/>
    <w:rsid w:val="00B478E2"/>
    <w:rsid w:val="00B506E3"/>
    <w:rsid w:val="00B51A3A"/>
    <w:rsid w:val="00B51E6C"/>
    <w:rsid w:val="00B53754"/>
    <w:rsid w:val="00B55229"/>
    <w:rsid w:val="00B5542A"/>
    <w:rsid w:val="00B55B33"/>
    <w:rsid w:val="00B56EDD"/>
    <w:rsid w:val="00B57525"/>
    <w:rsid w:val="00B57B95"/>
    <w:rsid w:val="00B6012D"/>
    <w:rsid w:val="00B60909"/>
    <w:rsid w:val="00B60BA1"/>
    <w:rsid w:val="00B60DA7"/>
    <w:rsid w:val="00B613FC"/>
    <w:rsid w:val="00B61B43"/>
    <w:rsid w:val="00B6215D"/>
    <w:rsid w:val="00B624BC"/>
    <w:rsid w:val="00B63236"/>
    <w:rsid w:val="00B637BD"/>
    <w:rsid w:val="00B64CB3"/>
    <w:rsid w:val="00B659F5"/>
    <w:rsid w:val="00B65B78"/>
    <w:rsid w:val="00B65D56"/>
    <w:rsid w:val="00B66506"/>
    <w:rsid w:val="00B66E19"/>
    <w:rsid w:val="00B6703B"/>
    <w:rsid w:val="00B6722A"/>
    <w:rsid w:val="00B6736F"/>
    <w:rsid w:val="00B6768A"/>
    <w:rsid w:val="00B71790"/>
    <w:rsid w:val="00B72521"/>
    <w:rsid w:val="00B72839"/>
    <w:rsid w:val="00B72D50"/>
    <w:rsid w:val="00B74155"/>
    <w:rsid w:val="00B746C4"/>
    <w:rsid w:val="00B75E48"/>
    <w:rsid w:val="00B76850"/>
    <w:rsid w:val="00B76F02"/>
    <w:rsid w:val="00B77735"/>
    <w:rsid w:val="00B777B4"/>
    <w:rsid w:val="00B77FBF"/>
    <w:rsid w:val="00B8079D"/>
    <w:rsid w:val="00B81B1B"/>
    <w:rsid w:val="00B81C1D"/>
    <w:rsid w:val="00B8207F"/>
    <w:rsid w:val="00B820AF"/>
    <w:rsid w:val="00B82A19"/>
    <w:rsid w:val="00B85F02"/>
    <w:rsid w:val="00B8701B"/>
    <w:rsid w:val="00B87F07"/>
    <w:rsid w:val="00B90011"/>
    <w:rsid w:val="00B9002A"/>
    <w:rsid w:val="00B90674"/>
    <w:rsid w:val="00B908AD"/>
    <w:rsid w:val="00B91043"/>
    <w:rsid w:val="00B92C98"/>
    <w:rsid w:val="00B92D91"/>
    <w:rsid w:val="00B9302D"/>
    <w:rsid w:val="00B932C5"/>
    <w:rsid w:val="00B93CBA"/>
    <w:rsid w:val="00B96E42"/>
    <w:rsid w:val="00B9724E"/>
    <w:rsid w:val="00B97434"/>
    <w:rsid w:val="00B97820"/>
    <w:rsid w:val="00BA0399"/>
    <w:rsid w:val="00BA101E"/>
    <w:rsid w:val="00BA2DC6"/>
    <w:rsid w:val="00BA4AEA"/>
    <w:rsid w:val="00BA52D5"/>
    <w:rsid w:val="00BA5A2E"/>
    <w:rsid w:val="00BA62C0"/>
    <w:rsid w:val="00BA709B"/>
    <w:rsid w:val="00BA72A4"/>
    <w:rsid w:val="00BA7DC8"/>
    <w:rsid w:val="00BB088E"/>
    <w:rsid w:val="00BB12AE"/>
    <w:rsid w:val="00BB1ACF"/>
    <w:rsid w:val="00BB201C"/>
    <w:rsid w:val="00BB219C"/>
    <w:rsid w:val="00BB2276"/>
    <w:rsid w:val="00BB27CA"/>
    <w:rsid w:val="00BB2FD5"/>
    <w:rsid w:val="00BB3372"/>
    <w:rsid w:val="00BB4313"/>
    <w:rsid w:val="00BB51B4"/>
    <w:rsid w:val="00BB69BB"/>
    <w:rsid w:val="00BB6D93"/>
    <w:rsid w:val="00BB787C"/>
    <w:rsid w:val="00BC0651"/>
    <w:rsid w:val="00BC0A96"/>
    <w:rsid w:val="00BC159C"/>
    <w:rsid w:val="00BC1A2A"/>
    <w:rsid w:val="00BC2E60"/>
    <w:rsid w:val="00BC39AF"/>
    <w:rsid w:val="00BC3AE3"/>
    <w:rsid w:val="00BC4D23"/>
    <w:rsid w:val="00BC54CF"/>
    <w:rsid w:val="00BC59BC"/>
    <w:rsid w:val="00BC5AA4"/>
    <w:rsid w:val="00BC72C9"/>
    <w:rsid w:val="00BC7E2F"/>
    <w:rsid w:val="00BD018F"/>
    <w:rsid w:val="00BD1882"/>
    <w:rsid w:val="00BD1889"/>
    <w:rsid w:val="00BD18D5"/>
    <w:rsid w:val="00BD1D1A"/>
    <w:rsid w:val="00BD22C8"/>
    <w:rsid w:val="00BD43D8"/>
    <w:rsid w:val="00BD4836"/>
    <w:rsid w:val="00BD7DB5"/>
    <w:rsid w:val="00BE0A8B"/>
    <w:rsid w:val="00BE0AB8"/>
    <w:rsid w:val="00BE11A7"/>
    <w:rsid w:val="00BE1B55"/>
    <w:rsid w:val="00BE2263"/>
    <w:rsid w:val="00BE2521"/>
    <w:rsid w:val="00BE2D2A"/>
    <w:rsid w:val="00BE32D2"/>
    <w:rsid w:val="00BE35E4"/>
    <w:rsid w:val="00BE3B1B"/>
    <w:rsid w:val="00BE3ED1"/>
    <w:rsid w:val="00BE4CF2"/>
    <w:rsid w:val="00BE5256"/>
    <w:rsid w:val="00BE5B15"/>
    <w:rsid w:val="00BE6203"/>
    <w:rsid w:val="00BE66A5"/>
    <w:rsid w:val="00BE6704"/>
    <w:rsid w:val="00BE6C29"/>
    <w:rsid w:val="00BF0EE0"/>
    <w:rsid w:val="00BF122F"/>
    <w:rsid w:val="00BF2004"/>
    <w:rsid w:val="00BF20A1"/>
    <w:rsid w:val="00BF25D1"/>
    <w:rsid w:val="00BF2CBA"/>
    <w:rsid w:val="00BF4F28"/>
    <w:rsid w:val="00BF6FB0"/>
    <w:rsid w:val="00BF7978"/>
    <w:rsid w:val="00C0015A"/>
    <w:rsid w:val="00C0146D"/>
    <w:rsid w:val="00C019D9"/>
    <w:rsid w:val="00C024E5"/>
    <w:rsid w:val="00C031F1"/>
    <w:rsid w:val="00C035DE"/>
    <w:rsid w:val="00C04E7F"/>
    <w:rsid w:val="00C04F67"/>
    <w:rsid w:val="00C057E9"/>
    <w:rsid w:val="00C05F78"/>
    <w:rsid w:val="00C063A1"/>
    <w:rsid w:val="00C07765"/>
    <w:rsid w:val="00C07C8F"/>
    <w:rsid w:val="00C07CFE"/>
    <w:rsid w:val="00C11F0D"/>
    <w:rsid w:val="00C13027"/>
    <w:rsid w:val="00C132BD"/>
    <w:rsid w:val="00C15136"/>
    <w:rsid w:val="00C1519B"/>
    <w:rsid w:val="00C165FE"/>
    <w:rsid w:val="00C16E52"/>
    <w:rsid w:val="00C20AE0"/>
    <w:rsid w:val="00C20F15"/>
    <w:rsid w:val="00C22BC7"/>
    <w:rsid w:val="00C22C26"/>
    <w:rsid w:val="00C24A52"/>
    <w:rsid w:val="00C24AD1"/>
    <w:rsid w:val="00C24E8C"/>
    <w:rsid w:val="00C25026"/>
    <w:rsid w:val="00C25A22"/>
    <w:rsid w:val="00C26FC7"/>
    <w:rsid w:val="00C27059"/>
    <w:rsid w:val="00C2768E"/>
    <w:rsid w:val="00C32516"/>
    <w:rsid w:val="00C326FF"/>
    <w:rsid w:val="00C32A38"/>
    <w:rsid w:val="00C370AE"/>
    <w:rsid w:val="00C37647"/>
    <w:rsid w:val="00C37E6C"/>
    <w:rsid w:val="00C4070F"/>
    <w:rsid w:val="00C40830"/>
    <w:rsid w:val="00C40C6D"/>
    <w:rsid w:val="00C41B21"/>
    <w:rsid w:val="00C41BFD"/>
    <w:rsid w:val="00C42963"/>
    <w:rsid w:val="00C42D43"/>
    <w:rsid w:val="00C43692"/>
    <w:rsid w:val="00C43A00"/>
    <w:rsid w:val="00C43B63"/>
    <w:rsid w:val="00C43C95"/>
    <w:rsid w:val="00C44BB9"/>
    <w:rsid w:val="00C45370"/>
    <w:rsid w:val="00C45E45"/>
    <w:rsid w:val="00C47D7F"/>
    <w:rsid w:val="00C50919"/>
    <w:rsid w:val="00C50B58"/>
    <w:rsid w:val="00C512E0"/>
    <w:rsid w:val="00C52B56"/>
    <w:rsid w:val="00C53243"/>
    <w:rsid w:val="00C542D9"/>
    <w:rsid w:val="00C553C0"/>
    <w:rsid w:val="00C556AC"/>
    <w:rsid w:val="00C55AC5"/>
    <w:rsid w:val="00C55C39"/>
    <w:rsid w:val="00C567F6"/>
    <w:rsid w:val="00C57228"/>
    <w:rsid w:val="00C60440"/>
    <w:rsid w:val="00C60E50"/>
    <w:rsid w:val="00C61B5A"/>
    <w:rsid w:val="00C62716"/>
    <w:rsid w:val="00C628A6"/>
    <w:rsid w:val="00C64A7B"/>
    <w:rsid w:val="00C65A15"/>
    <w:rsid w:val="00C661A8"/>
    <w:rsid w:val="00C664BF"/>
    <w:rsid w:val="00C66986"/>
    <w:rsid w:val="00C67CF7"/>
    <w:rsid w:val="00C7057B"/>
    <w:rsid w:val="00C709FB"/>
    <w:rsid w:val="00C72D81"/>
    <w:rsid w:val="00C72E74"/>
    <w:rsid w:val="00C73D6F"/>
    <w:rsid w:val="00C73DC4"/>
    <w:rsid w:val="00C745F0"/>
    <w:rsid w:val="00C74F8D"/>
    <w:rsid w:val="00C75284"/>
    <w:rsid w:val="00C753B5"/>
    <w:rsid w:val="00C761C4"/>
    <w:rsid w:val="00C767DD"/>
    <w:rsid w:val="00C774A2"/>
    <w:rsid w:val="00C802E8"/>
    <w:rsid w:val="00C80668"/>
    <w:rsid w:val="00C80D06"/>
    <w:rsid w:val="00C82341"/>
    <w:rsid w:val="00C8285C"/>
    <w:rsid w:val="00C82F82"/>
    <w:rsid w:val="00C82FE3"/>
    <w:rsid w:val="00C841D2"/>
    <w:rsid w:val="00C85135"/>
    <w:rsid w:val="00C85679"/>
    <w:rsid w:val="00C86334"/>
    <w:rsid w:val="00C863E7"/>
    <w:rsid w:val="00C86B43"/>
    <w:rsid w:val="00C9048E"/>
    <w:rsid w:val="00C90BF4"/>
    <w:rsid w:val="00C92027"/>
    <w:rsid w:val="00C9205D"/>
    <w:rsid w:val="00C92A4A"/>
    <w:rsid w:val="00C93482"/>
    <w:rsid w:val="00C93957"/>
    <w:rsid w:val="00C93E0A"/>
    <w:rsid w:val="00C94979"/>
    <w:rsid w:val="00CA0EBB"/>
    <w:rsid w:val="00CA0FB2"/>
    <w:rsid w:val="00CA1E5A"/>
    <w:rsid w:val="00CA3893"/>
    <w:rsid w:val="00CA39FE"/>
    <w:rsid w:val="00CA42F3"/>
    <w:rsid w:val="00CA59D6"/>
    <w:rsid w:val="00CA6091"/>
    <w:rsid w:val="00CA64E4"/>
    <w:rsid w:val="00CA6678"/>
    <w:rsid w:val="00CA6BCA"/>
    <w:rsid w:val="00CA79C1"/>
    <w:rsid w:val="00CB17F1"/>
    <w:rsid w:val="00CB2DD8"/>
    <w:rsid w:val="00CB3772"/>
    <w:rsid w:val="00CB3847"/>
    <w:rsid w:val="00CB3C72"/>
    <w:rsid w:val="00CB3CBB"/>
    <w:rsid w:val="00CB45CD"/>
    <w:rsid w:val="00CB6962"/>
    <w:rsid w:val="00CB6E17"/>
    <w:rsid w:val="00CB71C2"/>
    <w:rsid w:val="00CB7234"/>
    <w:rsid w:val="00CB7877"/>
    <w:rsid w:val="00CB7A26"/>
    <w:rsid w:val="00CB7D0D"/>
    <w:rsid w:val="00CB7DF4"/>
    <w:rsid w:val="00CC21A5"/>
    <w:rsid w:val="00CC2650"/>
    <w:rsid w:val="00CC27AB"/>
    <w:rsid w:val="00CC2F03"/>
    <w:rsid w:val="00CC3EB1"/>
    <w:rsid w:val="00CC3F8C"/>
    <w:rsid w:val="00CC42B6"/>
    <w:rsid w:val="00CC4682"/>
    <w:rsid w:val="00CC4698"/>
    <w:rsid w:val="00CC47F2"/>
    <w:rsid w:val="00CC4DE2"/>
    <w:rsid w:val="00CC5A4F"/>
    <w:rsid w:val="00CC6B84"/>
    <w:rsid w:val="00CC7134"/>
    <w:rsid w:val="00CD03C4"/>
    <w:rsid w:val="00CD0914"/>
    <w:rsid w:val="00CD1F10"/>
    <w:rsid w:val="00CD1FB0"/>
    <w:rsid w:val="00CD21C0"/>
    <w:rsid w:val="00CD2682"/>
    <w:rsid w:val="00CD2A83"/>
    <w:rsid w:val="00CD3C0D"/>
    <w:rsid w:val="00CD4A94"/>
    <w:rsid w:val="00CD5C63"/>
    <w:rsid w:val="00CD5EA0"/>
    <w:rsid w:val="00CD78FC"/>
    <w:rsid w:val="00CD795D"/>
    <w:rsid w:val="00CD7DD9"/>
    <w:rsid w:val="00CE0154"/>
    <w:rsid w:val="00CE0A9A"/>
    <w:rsid w:val="00CE114C"/>
    <w:rsid w:val="00CE1335"/>
    <w:rsid w:val="00CE1441"/>
    <w:rsid w:val="00CE1B78"/>
    <w:rsid w:val="00CE1C5E"/>
    <w:rsid w:val="00CE1CE9"/>
    <w:rsid w:val="00CE1E95"/>
    <w:rsid w:val="00CE2312"/>
    <w:rsid w:val="00CE2340"/>
    <w:rsid w:val="00CE2462"/>
    <w:rsid w:val="00CE287A"/>
    <w:rsid w:val="00CE2ABA"/>
    <w:rsid w:val="00CE3383"/>
    <w:rsid w:val="00CE381F"/>
    <w:rsid w:val="00CE4148"/>
    <w:rsid w:val="00CE4231"/>
    <w:rsid w:val="00CE4D30"/>
    <w:rsid w:val="00CE50D5"/>
    <w:rsid w:val="00CE5410"/>
    <w:rsid w:val="00CE584D"/>
    <w:rsid w:val="00CE6199"/>
    <w:rsid w:val="00CF0357"/>
    <w:rsid w:val="00CF0581"/>
    <w:rsid w:val="00CF14DD"/>
    <w:rsid w:val="00CF17E1"/>
    <w:rsid w:val="00CF1D21"/>
    <w:rsid w:val="00CF1D41"/>
    <w:rsid w:val="00CF1ED1"/>
    <w:rsid w:val="00CF3230"/>
    <w:rsid w:val="00CF3385"/>
    <w:rsid w:val="00CF3450"/>
    <w:rsid w:val="00CF3AAC"/>
    <w:rsid w:val="00CF6779"/>
    <w:rsid w:val="00CF6AB4"/>
    <w:rsid w:val="00CF72AD"/>
    <w:rsid w:val="00CF7626"/>
    <w:rsid w:val="00D00AF9"/>
    <w:rsid w:val="00D00B33"/>
    <w:rsid w:val="00D00CCC"/>
    <w:rsid w:val="00D00D39"/>
    <w:rsid w:val="00D0206A"/>
    <w:rsid w:val="00D022C9"/>
    <w:rsid w:val="00D02BDD"/>
    <w:rsid w:val="00D030EA"/>
    <w:rsid w:val="00D031BD"/>
    <w:rsid w:val="00D064E0"/>
    <w:rsid w:val="00D06B3C"/>
    <w:rsid w:val="00D06F23"/>
    <w:rsid w:val="00D0708C"/>
    <w:rsid w:val="00D07766"/>
    <w:rsid w:val="00D0776F"/>
    <w:rsid w:val="00D07AD3"/>
    <w:rsid w:val="00D07C09"/>
    <w:rsid w:val="00D103BF"/>
    <w:rsid w:val="00D10435"/>
    <w:rsid w:val="00D10AFA"/>
    <w:rsid w:val="00D1114C"/>
    <w:rsid w:val="00D1167A"/>
    <w:rsid w:val="00D116E0"/>
    <w:rsid w:val="00D1260F"/>
    <w:rsid w:val="00D12ECB"/>
    <w:rsid w:val="00D14470"/>
    <w:rsid w:val="00D1460C"/>
    <w:rsid w:val="00D1491A"/>
    <w:rsid w:val="00D14B8F"/>
    <w:rsid w:val="00D14C8A"/>
    <w:rsid w:val="00D14E48"/>
    <w:rsid w:val="00D14EF8"/>
    <w:rsid w:val="00D154F0"/>
    <w:rsid w:val="00D156FB"/>
    <w:rsid w:val="00D17299"/>
    <w:rsid w:val="00D17A6F"/>
    <w:rsid w:val="00D20602"/>
    <w:rsid w:val="00D215E4"/>
    <w:rsid w:val="00D22289"/>
    <w:rsid w:val="00D22364"/>
    <w:rsid w:val="00D22422"/>
    <w:rsid w:val="00D23676"/>
    <w:rsid w:val="00D2396D"/>
    <w:rsid w:val="00D23DBC"/>
    <w:rsid w:val="00D2431B"/>
    <w:rsid w:val="00D2474D"/>
    <w:rsid w:val="00D24A9F"/>
    <w:rsid w:val="00D251E1"/>
    <w:rsid w:val="00D26C4D"/>
    <w:rsid w:val="00D30455"/>
    <w:rsid w:val="00D304EA"/>
    <w:rsid w:val="00D31CB0"/>
    <w:rsid w:val="00D32731"/>
    <w:rsid w:val="00D331A3"/>
    <w:rsid w:val="00D33345"/>
    <w:rsid w:val="00D35628"/>
    <w:rsid w:val="00D3576C"/>
    <w:rsid w:val="00D35F00"/>
    <w:rsid w:val="00D35FEA"/>
    <w:rsid w:val="00D36004"/>
    <w:rsid w:val="00D371A2"/>
    <w:rsid w:val="00D371BD"/>
    <w:rsid w:val="00D37281"/>
    <w:rsid w:val="00D3776A"/>
    <w:rsid w:val="00D40EB6"/>
    <w:rsid w:val="00D41460"/>
    <w:rsid w:val="00D41EDC"/>
    <w:rsid w:val="00D42D86"/>
    <w:rsid w:val="00D433B6"/>
    <w:rsid w:val="00D451EF"/>
    <w:rsid w:val="00D462CB"/>
    <w:rsid w:val="00D46813"/>
    <w:rsid w:val="00D46891"/>
    <w:rsid w:val="00D47910"/>
    <w:rsid w:val="00D47CEA"/>
    <w:rsid w:val="00D47E77"/>
    <w:rsid w:val="00D509B0"/>
    <w:rsid w:val="00D510F2"/>
    <w:rsid w:val="00D51F70"/>
    <w:rsid w:val="00D52442"/>
    <w:rsid w:val="00D52A97"/>
    <w:rsid w:val="00D53F83"/>
    <w:rsid w:val="00D56612"/>
    <w:rsid w:val="00D56971"/>
    <w:rsid w:val="00D601D1"/>
    <w:rsid w:val="00D603B9"/>
    <w:rsid w:val="00D61A2E"/>
    <w:rsid w:val="00D61A89"/>
    <w:rsid w:val="00D61FD6"/>
    <w:rsid w:val="00D63AF4"/>
    <w:rsid w:val="00D64870"/>
    <w:rsid w:val="00D64F18"/>
    <w:rsid w:val="00D655AD"/>
    <w:rsid w:val="00D659AE"/>
    <w:rsid w:val="00D65B61"/>
    <w:rsid w:val="00D663E6"/>
    <w:rsid w:val="00D67906"/>
    <w:rsid w:val="00D67CFC"/>
    <w:rsid w:val="00D702E1"/>
    <w:rsid w:val="00D70349"/>
    <w:rsid w:val="00D704BA"/>
    <w:rsid w:val="00D70787"/>
    <w:rsid w:val="00D71E77"/>
    <w:rsid w:val="00D73FE0"/>
    <w:rsid w:val="00D744D6"/>
    <w:rsid w:val="00D755CC"/>
    <w:rsid w:val="00D755F5"/>
    <w:rsid w:val="00D7609E"/>
    <w:rsid w:val="00D763BE"/>
    <w:rsid w:val="00D76736"/>
    <w:rsid w:val="00D76F5A"/>
    <w:rsid w:val="00D77B62"/>
    <w:rsid w:val="00D77F53"/>
    <w:rsid w:val="00D800F7"/>
    <w:rsid w:val="00D811F8"/>
    <w:rsid w:val="00D8176E"/>
    <w:rsid w:val="00D818B5"/>
    <w:rsid w:val="00D82970"/>
    <w:rsid w:val="00D83B34"/>
    <w:rsid w:val="00D83CA8"/>
    <w:rsid w:val="00D84561"/>
    <w:rsid w:val="00D84FBA"/>
    <w:rsid w:val="00D85378"/>
    <w:rsid w:val="00D8603C"/>
    <w:rsid w:val="00D862E1"/>
    <w:rsid w:val="00D86397"/>
    <w:rsid w:val="00D8656C"/>
    <w:rsid w:val="00D86C7D"/>
    <w:rsid w:val="00D86F4F"/>
    <w:rsid w:val="00D90D61"/>
    <w:rsid w:val="00D920D4"/>
    <w:rsid w:val="00D926C6"/>
    <w:rsid w:val="00D928DB"/>
    <w:rsid w:val="00D92A8F"/>
    <w:rsid w:val="00D95EC5"/>
    <w:rsid w:val="00D9613A"/>
    <w:rsid w:val="00D96935"/>
    <w:rsid w:val="00D97575"/>
    <w:rsid w:val="00D97C49"/>
    <w:rsid w:val="00DA0417"/>
    <w:rsid w:val="00DA06F9"/>
    <w:rsid w:val="00DA0883"/>
    <w:rsid w:val="00DA0F15"/>
    <w:rsid w:val="00DA124D"/>
    <w:rsid w:val="00DA1EA0"/>
    <w:rsid w:val="00DA261E"/>
    <w:rsid w:val="00DA3096"/>
    <w:rsid w:val="00DA38D9"/>
    <w:rsid w:val="00DA48F0"/>
    <w:rsid w:val="00DA5724"/>
    <w:rsid w:val="00DA5B08"/>
    <w:rsid w:val="00DA67F3"/>
    <w:rsid w:val="00DA7383"/>
    <w:rsid w:val="00DA79AE"/>
    <w:rsid w:val="00DA79CA"/>
    <w:rsid w:val="00DA7BAA"/>
    <w:rsid w:val="00DB002E"/>
    <w:rsid w:val="00DB04A3"/>
    <w:rsid w:val="00DB1C9C"/>
    <w:rsid w:val="00DB2133"/>
    <w:rsid w:val="00DB3239"/>
    <w:rsid w:val="00DB364D"/>
    <w:rsid w:val="00DB3800"/>
    <w:rsid w:val="00DB3975"/>
    <w:rsid w:val="00DB4276"/>
    <w:rsid w:val="00DB4674"/>
    <w:rsid w:val="00DB4B01"/>
    <w:rsid w:val="00DB527C"/>
    <w:rsid w:val="00DB5571"/>
    <w:rsid w:val="00DB5777"/>
    <w:rsid w:val="00DB599B"/>
    <w:rsid w:val="00DB6043"/>
    <w:rsid w:val="00DB674E"/>
    <w:rsid w:val="00DB67B0"/>
    <w:rsid w:val="00DB6806"/>
    <w:rsid w:val="00DB68C3"/>
    <w:rsid w:val="00DB6BF4"/>
    <w:rsid w:val="00DB6DD6"/>
    <w:rsid w:val="00DB7146"/>
    <w:rsid w:val="00DC07FE"/>
    <w:rsid w:val="00DC0B75"/>
    <w:rsid w:val="00DC1068"/>
    <w:rsid w:val="00DC183C"/>
    <w:rsid w:val="00DC196C"/>
    <w:rsid w:val="00DC207E"/>
    <w:rsid w:val="00DC3E8D"/>
    <w:rsid w:val="00DC3EB9"/>
    <w:rsid w:val="00DC5621"/>
    <w:rsid w:val="00DC7174"/>
    <w:rsid w:val="00DC75EB"/>
    <w:rsid w:val="00DD01EF"/>
    <w:rsid w:val="00DD0720"/>
    <w:rsid w:val="00DD0D34"/>
    <w:rsid w:val="00DD0F28"/>
    <w:rsid w:val="00DD28F6"/>
    <w:rsid w:val="00DD2AF1"/>
    <w:rsid w:val="00DD2B39"/>
    <w:rsid w:val="00DD2D5F"/>
    <w:rsid w:val="00DD2DB6"/>
    <w:rsid w:val="00DD377D"/>
    <w:rsid w:val="00DD3C19"/>
    <w:rsid w:val="00DD3E01"/>
    <w:rsid w:val="00DD3E1C"/>
    <w:rsid w:val="00DD44C9"/>
    <w:rsid w:val="00DD4539"/>
    <w:rsid w:val="00DD487F"/>
    <w:rsid w:val="00DD4EA5"/>
    <w:rsid w:val="00DD752F"/>
    <w:rsid w:val="00DD7599"/>
    <w:rsid w:val="00DE16F1"/>
    <w:rsid w:val="00DE26ED"/>
    <w:rsid w:val="00DE34A3"/>
    <w:rsid w:val="00DE3C08"/>
    <w:rsid w:val="00DE4B35"/>
    <w:rsid w:val="00DE607F"/>
    <w:rsid w:val="00DE666A"/>
    <w:rsid w:val="00DE69EA"/>
    <w:rsid w:val="00DE6EB5"/>
    <w:rsid w:val="00DE711F"/>
    <w:rsid w:val="00DE72C1"/>
    <w:rsid w:val="00DE771B"/>
    <w:rsid w:val="00DF0306"/>
    <w:rsid w:val="00DF1458"/>
    <w:rsid w:val="00DF1B0C"/>
    <w:rsid w:val="00DF4362"/>
    <w:rsid w:val="00DF4406"/>
    <w:rsid w:val="00DF486D"/>
    <w:rsid w:val="00DF600A"/>
    <w:rsid w:val="00DF63BE"/>
    <w:rsid w:val="00DF663E"/>
    <w:rsid w:val="00DF6C0C"/>
    <w:rsid w:val="00DF6CD6"/>
    <w:rsid w:val="00DF6D32"/>
    <w:rsid w:val="00DF7524"/>
    <w:rsid w:val="00DF7E15"/>
    <w:rsid w:val="00E009C1"/>
    <w:rsid w:val="00E01BCE"/>
    <w:rsid w:val="00E01BDF"/>
    <w:rsid w:val="00E023B5"/>
    <w:rsid w:val="00E02632"/>
    <w:rsid w:val="00E032AC"/>
    <w:rsid w:val="00E034AE"/>
    <w:rsid w:val="00E04078"/>
    <w:rsid w:val="00E04677"/>
    <w:rsid w:val="00E0540F"/>
    <w:rsid w:val="00E05492"/>
    <w:rsid w:val="00E05F8B"/>
    <w:rsid w:val="00E061F5"/>
    <w:rsid w:val="00E0629C"/>
    <w:rsid w:val="00E06315"/>
    <w:rsid w:val="00E06D66"/>
    <w:rsid w:val="00E06E9C"/>
    <w:rsid w:val="00E06FF8"/>
    <w:rsid w:val="00E0766F"/>
    <w:rsid w:val="00E07960"/>
    <w:rsid w:val="00E10EAB"/>
    <w:rsid w:val="00E10F7E"/>
    <w:rsid w:val="00E11E37"/>
    <w:rsid w:val="00E1290A"/>
    <w:rsid w:val="00E13A75"/>
    <w:rsid w:val="00E145E7"/>
    <w:rsid w:val="00E14C56"/>
    <w:rsid w:val="00E14DAD"/>
    <w:rsid w:val="00E15374"/>
    <w:rsid w:val="00E159A5"/>
    <w:rsid w:val="00E159AC"/>
    <w:rsid w:val="00E16391"/>
    <w:rsid w:val="00E16460"/>
    <w:rsid w:val="00E1770F"/>
    <w:rsid w:val="00E2064A"/>
    <w:rsid w:val="00E2096F"/>
    <w:rsid w:val="00E20B20"/>
    <w:rsid w:val="00E20EA6"/>
    <w:rsid w:val="00E213AE"/>
    <w:rsid w:val="00E21C9B"/>
    <w:rsid w:val="00E21F20"/>
    <w:rsid w:val="00E24A05"/>
    <w:rsid w:val="00E26A7A"/>
    <w:rsid w:val="00E300B7"/>
    <w:rsid w:val="00E30915"/>
    <w:rsid w:val="00E326F6"/>
    <w:rsid w:val="00E32D95"/>
    <w:rsid w:val="00E32ECA"/>
    <w:rsid w:val="00E3308B"/>
    <w:rsid w:val="00E3326C"/>
    <w:rsid w:val="00E3402C"/>
    <w:rsid w:val="00E3418D"/>
    <w:rsid w:val="00E3423B"/>
    <w:rsid w:val="00E36623"/>
    <w:rsid w:val="00E37FF9"/>
    <w:rsid w:val="00E4185B"/>
    <w:rsid w:val="00E425A9"/>
    <w:rsid w:val="00E42D96"/>
    <w:rsid w:val="00E42EFA"/>
    <w:rsid w:val="00E43050"/>
    <w:rsid w:val="00E4358C"/>
    <w:rsid w:val="00E4441E"/>
    <w:rsid w:val="00E45AF2"/>
    <w:rsid w:val="00E46118"/>
    <w:rsid w:val="00E46238"/>
    <w:rsid w:val="00E4699F"/>
    <w:rsid w:val="00E47417"/>
    <w:rsid w:val="00E510D2"/>
    <w:rsid w:val="00E51ABA"/>
    <w:rsid w:val="00E51B4C"/>
    <w:rsid w:val="00E52091"/>
    <w:rsid w:val="00E52AE4"/>
    <w:rsid w:val="00E52D16"/>
    <w:rsid w:val="00E537C5"/>
    <w:rsid w:val="00E53AA4"/>
    <w:rsid w:val="00E53BB8"/>
    <w:rsid w:val="00E543B6"/>
    <w:rsid w:val="00E544D8"/>
    <w:rsid w:val="00E55CCE"/>
    <w:rsid w:val="00E5620B"/>
    <w:rsid w:val="00E56F94"/>
    <w:rsid w:val="00E57BDB"/>
    <w:rsid w:val="00E6067B"/>
    <w:rsid w:val="00E62C21"/>
    <w:rsid w:val="00E62C35"/>
    <w:rsid w:val="00E62E27"/>
    <w:rsid w:val="00E64416"/>
    <w:rsid w:val="00E647A1"/>
    <w:rsid w:val="00E70FD0"/>
    <w:rsid w:val="00E71131"/>
    <w:rsid w:val="00E71569"/>
    <w:rsid w:val="00E71EDE"/>
    <w:rsid w:val="00E7340D"/>
    <w:rsid w:val="00E73D26"/>
    <w:rsid w:val="00E742A2"/>
    <w:rsid w:val="00E74847"/>
    <w:rsid w:val="00E75021"/>
    <w:rsid w:val="00E75707"/>
    <w:rsid w:val="00E76B9B"/>
    <w:rsid w:val="00E76D4A"/>
    <w:rsid w:val="00E771F1"/>
    <w:rsid w:val="00E7777E"/>
    <w:rsid w:val="00E80524"/>
    <w:rsid w:val="00E80D22"/>
    <w:rsid w:val="00E80D24"/>
    <w:rsid w:val="00E81F6D"/>
    <w:rsid w:val="00E820F6"/>
    <w:rsid w:val="00E82DE1"/>
    <w:rsid w:val="00E832EA"/>
    <w:rsid w:val="00E83BF5"/>
    <w:rsid w:val="00E83DB8"/>
    <w:rsid w:val="00E843C8"/>
    <w:rsid w:val="00E8756B"/>
    <w:rsid w:val="00E87EDA"/>
    <w:rsid w:val="00E90098"/>
    <w:rsid w:val="00E90A1B"/>
    <w:rsid w:val="00E90C02"/>
    <w:rsid w:val="00E911BA"/>
    <w:rsid w:val="00E914DF"/>
    <w:rsid w:val="00E91F16"/>
    <w:rsid w:val="00E9280D"/>
    <w:rsid w:val="00E942CA"/>
    <w:rsid w:val="00E95A5B"/>
    <w:rsid w:val="00E961AC"/>
    <w:rsid w:val="00E96887"/>
    <w:rsid w:val="00E971B5"/>
    <w:rsid w:val="00E9721C"/>
    <w:rsid w:val="00E97E2A"/>
    <w:rsid w:val="00EA1D03"/>
    <w:rsid w:val="00EA1E0D"/>
    <w:rsid w:val="00EA1F17"/>
    <w:rsid w:val="00EA2C38"/>
    <w:rsid w:val="00EA2E0B"/>
    <w:rsid w:val="00EA4096"/>
    <w:rsid w:val="00EA5559"/>
    <w:rsid w:val="00EA6706"/>
    <w:rsid w:val="00EA7860"/>
    <w:rsid w:val="00EB0640"/>
    <w:rsid w:val="00EB0E9F"/>
    <w:rsid w:val="00EB1456"/>
    <w:rsid w:val="00EB1D83"/>
    <w:rsid w:val="00EB1FDC"/>
    <w:rsid w:val="00EB2546"/>
    <w:rsid w:val="00EB2BBD"/>
    <w:rsid w:val="00EB2D72"/>
    <w:rsid w:val="00EB2EC1"/>
    <w:rsid w:val="00EB32B6"/>
    <w:rsid w:val="00EB37D2"/>
    <w:rsid w:val="00EB3A37"/>
    <w:rsid w:val="00EB4963"/>
    <w:rsid w:val="00EB49A5"/>
    <w:rsid w:val="00EB4D93"/>
    <w:rsid w:val="00EB681E"/>
    <w:rsid w:val="00EC1E4D"/>
    <w:rsid w:val="00EC2736"/>
    <w:rsid w:val="00EC3806"/>
    <w:rsid w:val="00EC3E62"/>
    <w:rsid w:val="00EC3FE9"/>
    <w:rsid w:val="00EC4753"/>
    <w:rsid w:val="00EC640F"/>
    <w:rsid w:val="00EC656A"/>
    <w:rsid w:val="00EC6A27"/>
    <w:rsid w:val="00EC7320"/>
    <w:rsid w:val="00ED0A8E"/>
    <w:rsid w:val="00ED0AFD"/>
    <w:rsid w:val="00ED0C37"/>
    <w:rsid w:val="00ED0FCE"/>
    <w:rsid w:val="00ED0FD3"/>
    <w:rsid w:val="00ED0FFE"/>
    <w:rsid w:val="00ED2629"/>
    <w:rsid w:val="00ED2BC2"/>
    <w:rsid w:val="00ED3780"/>
    <w:rsid w:val="00ED4631"/>
    <w:rsid w:val="00ED47AF"/>
    <w:rsid w:val="00ED550F"/>
    <w:rsid w:val="00ED5D37"/>
    <w:rsid w:val="00ED6903"/>
    <w:rsid w:val="00ED6C95"/>
    <w:rsid w:val="00ED6F8F"/>
    <w:rsid w:val="00ED736F"/>
    <w:rsid w:val="00ED769B"/>
    <w:rsid w:val="00ED7CD8"/>
    <w:rsid w:val="00EE1054"/>
    <w:rsid w:val="00EE264B"/>
    <w:rsid w:val="00EE2751"/>
    <w:rsid w:val="00EE2A5B"/>
    <w:rsid w:val="00EE4B72"/>
    <w:rsid w:val="00EE4D79"/>
    <w:rsid w:val="00EE5426"/>
    <w:rsid w:val="00EE5B55"/>
    <w:rsid w:val="00EE607A"/>
    <w:rsid w:val="00EE7A38"/>
    <w:rsid w:val="00EF026C"/>
    <w:rsid w:val="00EF070B"/>
    <w:rsid w:val="00EF079E"/>
    <w:rsid w:val="00EF13E1"/>
    <w:rsid w:val="00EF1C69"/>
    <w:rsid w:val="00EF2754"/>
    <w:rsid w:val="00EF2A7C"/>
    <w:rsid w:val="00EF3484"/>
    <w:rsid w:val="00EF52F5"/>
    <w:rsid w:val="00EF72D8"/>
    <w:rsid w:val="00EF7362"/>
    <w:rsid w:val="00EF7656"/>
    <w:rsid w:val="00F01E23"/>
    <w:rsid w:val="00F01FD6"/>
    <w:rsid w:val="00F02CAB"/>
    <w:rsid w:val="00F03739"/>
    <w:rsid w:val="00F03987"/>
    <w:rsid w:val="00F03AFA"/>
    <w:rsid w:val="00F0447F"/>
    <w:rsid w:val="00F04C1B"/>
    <w:rsid w:val="00F05321"/>
    <w:rsid w:val="00F05847"/>
    <w:rsid w:val="00F059E4"/>
    <w:rsid w:val="00F05B33"/>
    <w:rsid w:val="00F05F2B"/>
    <w:rsid w:val="00F06C0C"/>
    <w:rsid w:val="00F10078"/>
    <w:rsid w:val="00F105C8"/>
    <w:rsid w:val="00F1148C"/>
    <w:rsid w:val="00F11520"/>
    <w:rsid w:val="00F13E40"/>
    <w:rsid w:val="00F13F00"/>
    <w:rsid w:val="00F15111"/>
    <w:rsid w:val="00F1587C"/>
    <w:rsid w:val="00F16BFA"/>
    <w:rsid w:val="00F175ED"/>
    <w:rsid w:val="00F2069D"/>
    <w:rsid w:val="00F209BC"/>
    <w:rsid w:val="00F228F1"/>
    <w:rsid w:val="00F22E02"/>
    <w:rsid w:val="00F236C8"/>
    <w:rsid w:val="00F23EEF"/>
    <w:rsid w:val="00F244DF"/>
    <w:rsid w:val="00F26362"/>
    <w:rsid w:val="00F26382"/>
    <w:rsid w:val="00F26AF0"/>
    <w:rsid w:val="00F2722F"/>
    <w:rsid w:val="00F274E0"/>
    <w:rsid w:val="00F30A4D"/>
    <w:rsid w:val="00F30FAD"/>
    <w:rsid w:val="00F3197B"/>
    <w:rsid w:val="00F31A83"/>
    <w:rsid w:val="00F31B03"/>
    <w:rsid w:val="00F32CC5"/>
    <w:rsid w:val="00F33739"/>
    <w:rsid w:val="00F35EBA"/>
    <w:rsid w:val="00F36C11"/>
    <w:rsid w:val="00F36E58"/>
    <w:rsid w:val="00F371C6"/>
    <w:rsid w:val="00F37EAD"/>
    <w:rsid w:val="00F40370"/>
    <w:rsid w:val="00F4089D"/>
    <w:rsid w:val="00F40A10"/>
    <w:rsid w:val="00F413BC"/>
    <w:rsid w:val="00F417C9"/>
    <w:rsid w:val="00F42356"/>
    <w:rsid w:val="00F42718"/>
    <w:rsid w:val="00F436EB"/>
    <w:rsid w:val="00F4395F"/>
    <w:rsid w:val="00F456B4"/>
    <w:rsid w:val="00F456FC"/>
    <w:rsid w:val="00F46623"/>
    <w:rsid w:val="00F47455"/>
    <w:rsid w:val="00F4760F"/>
    <w:rsid w:val="00F47717"/>
    <w:rsid w:val="00F5064E"/>
    <w:rsid w:val="00F508B9"/>
    <w:rsid w:val="00F50D69"/>
    <w:rsid w:val="00F51189"/>
    <w:rsid w:val="00F52042"/>
    <w:rsid w:val="00F52A3B"/>
    <w:rsid w:val="00F54A0E"/>
    <w:rsid w:val="00F55255"/>
    <w:rsid w:val="00F560FD"/>
    <w:rsid w:val="00F572E6"/>
    <w:rsid w:val="00F5769E"/>
    <w:rsid w:val="00F577AE"/>
    <w:rsid w:val="00F603B4"/>
    <w:rsid w:val="00F60AC8"/>
    <w:rsid w:val="00F60D28"/>
    <w:rsid w:val="00F61FF5"/>
    <w:rsid w:val="00F635E3"/>
    <w:rsid w:val="00F63B1F"/>
    <w:rsid w:val="00F64555"/>
    <w:rsid w:val="00F646D7"/>
    <w:rsid w:val="00F6509E"/>
    <w:rsid w:val="00F65DB8"/>
    <w:rsid w:val="00F66D65"/>
    <w:rsid w:val="00F67151"/>
    <w:rsid w:val="00F716BA"/>
    <w:rsid w:val="00F71F8B"/>
    <w:rsid w:val="00F72505"/>
    <w:rsid w:val="00F73213"/>
    <w:rsid w:val="00F73806"/>
    <w:rsid w:val="00F73F23"/>
    <w:rsid w:val="00F74BC5"/>
    <w:rsid w:val="00F757FB"/>
    <w:rsid w:val="00F80AFD"/>
    <w:rsid w:val="00F81563"/>
    <w:rsid w:val="00F81587"/>
    <w:rsid w:val="00F82212"/>
    <w:rsid w:val="00F83542"/>
    <w:rsid w:val="00F83B8E"/>
    <w:rsid w:val="00F84CCE"/>
    <w:rsid w:val="00F850A8"/>
    <w:rsid w:val="00F86000"/>
    <w:rsid w:val="00F86D3B"/>
    <w:rsid w:val="00F86D56"/>
    <w:rsid w:val="00F87878"/>
    <w:rsid w:val="00F87D93"/>
    <w:rsid w:val="00F908E9"/>
    <w:rsid w:val="00F90E2E"/>
    <w:rsid w:val="00F92155"/>
    <w:rsid w:val="00F92678"/>
    <w:rsid w:val="00FA1572"/>
    <w:rsid w:val="00FA196F"/>
    <w:rsid w:val="00FA1ADB"/>
    <w:rsid w:val="00FA274A"/>
    <w:rsid w:val="00FA43EC"/>
    <w:rsid w:val="00FA51BB"/>
    <w:rsid w:val="00FA733D"/>
    <w:rsid w:val="00FA7869"/>
    <w:rsid w:val="00FB00F9"/>
    <w:rsid w:val="00FB0245"/>
    <w:rsid w:val="00FB08CC"/>
    <w:rsid w:val="00FB0CE0"/>
    <w:rsid w:val="00FB1838"/>
    <w:rsid w:val="00FB21F0"/>
    <w:rsid w:val="00FB330E"/>
    <w:rsid w:val="00FB6095"/>
    <w:rsid w:val="00FB68E7"/>
    <w:rsid w:val="00FB74D4"/>
    <w:rsid w:val="00FB7873"/>
    <w:rsid w:val="00FB792C"/>
    <w:rsid w:val="00FB79C8"/>
    <w:rsid w:val="00FC1255"/>
    <w:rsid w:val="00FC1A84"/>
    <w:rsid w:val="00FC1B30"/>
    <w:rsid w:val="00FC1D4B"/>
    <w:rsid w:val="00FC1F6A"/>
    <w:rsid w:val="00FC29A2"/>
    <w:rsid w:val="00FC2C96"/>
    <w:rsid w:val="00FC4086"/>
    <w:rsid w:val="00FC40B8"/>
    <w:rsid w:val="00FC4438"/>
    <w:rsid w:val="00FC48C4"/>
    <w:rsid w:val="00FC53CE"/>
    <w:rsid w:val="00FC5BAA"/>
    <w:rsid w:val="00FC7F54"/>
    <w:rsid w:val="00FD0504"/>
    <w:rsid w:val="00FD09B9"/>
    <w:rsid w:val="00FD37F3"/>
    <w:rsid w:val="00FD3930"/>
    <w:rsid w:val="00FD3AFB"/>
    <w:rsid w:val="00FD3C26"/>
    <w:rsid w:val="00FD48E8"/>
    <w:rsid w:val="00FD6B2D"/>
    <w:rsid w:val="00FE0031"/>
    <w:rsid w:val="00FE0A6F"/>
    <w:rsid w:val="00FE1FCE"/>
    <w:rsid w:val="00FE2151"/>
    <w:rsid w:val="00FE21F1"/>
    <w:rsid w:val="00FE4A08"/>
    <w:rsid w:val="00FE5216"/>
    <w:rsid w:val="00FE5675"/>
    <w:rsid w:val="00FE6885"/>
    <w:rsid w:val="00FE69EC"/>
    <w:rsid w:val="00FE70A5"/>
    <w:rsid w:val="00FE7BD9"/>
    <w:rsid w:val="00FF173D"/>
    <w:rsid w:val="00FF2B6C"/>
    <w:rsid w:val="00FF3B59"/>
    <w:rsid w:val="00FF4142"/>
    <w:rsid w:val="00FF4CCA"/>
    <w:rsid w:val="00FF4F83"/>
    <w:rsid w:val="00FF51A2"/>
    <w:rsid w:val="00FF6ECD"/>
    <w:rsid w:val="00FF6F25"/>
    <w:rsid w:val="00FF713E"/>
    <w:rsid w:val="00FF76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E5426"/>
    <w:rPr>
      <w:rFonts w:ascii="Arial" w:hAnsi="Arial"/>
      <w:sz w:val="22"/>
    </w:rPr>
  </w:style>
  <w:style w:type="paragraph" w:styleId="berschrift1">
    <w:name w:val="heading 1"/>
    <w:basedOn w:val="Standard"/>
    <w:next w:val="Standard"/>
    <w:link w:val="berschrift1Zchn"/>
    <w:autoRedefine/>
    <w:uiPriority w:val="9"/>
    <w:qFormat/>
    <w:rsid w:val="00AE4B6A"/>
    <w:pPr>
      <w:keepNext/>
      <w:pageBreakBefore/>
      <w:numPr>
        <w:numId w:val="49"/>
      </w:numPr>
      <w:pBdr>
        <w:top w:val="single" w:sz="4" w:space="10" w:color="auto"/>
        <w:bottom w:val="single" w:sz="4" w:space="10" w:color="auto"/>
      </w:pBdr>
      <w:spacing w:before="360" w:after="240"/>
      <w:jc w:val="center"/>
      <w:outlineLvl w:val="0"/>
    </w:pPr>
    <w:rPr>
      <w:b/>
      <w:sz w:val="28"/>
      <w:szCs w:val="32"/>
      <w:lang w:eastAsia="en-US"/>
    </w:rPr>
  </w:style>
  <w:style w:type="paragraph" w:styleId="berschrift2">
    <w:name w:val="heading 2"/>
    <w:basedOn w:val="Standard"/>
    <w:next w:val="Standard"/>
    <w:link w:val="berschrift2Zchn"/>
    <w:uiPriority w:val="9"/>
    <w:unhideWhenUsed/>
    <w:qFormat/>
    <w:rsid w:val="00AE4B6A"/>
    <w:pPr>
      <w:keepNext/>
      <w:numPr>
        <w:ilvl w:val="1"/>
        <w:numId w:val="49"/>
      </w:numPr>
      <w:tabs>
        <w:tab w:val="left" w:pos="578"/>
      </w:tabs>
      <w:spacing w:before="480" w:after="360"/>
      <w:outlineLvl w:val="1"/>
    </w:pPr>
    <w:rPr>
      <w:b/>
      <w:sz w:val="26"/>
      <w:szCs w:val="26"/>
      <w:lang w:eastAsia="en-US"/>
    </w:rPr>
  </w:style>
  <w:style w:type="paragraph" w:styleId="berschrift3">
    <w:name w:val="heading 3"/>
    <w:basedOn w:val="Standard"/>
    <w:next w:val="Standard"/>
    <w:link w:val="berschrift3Zchn"/>
    <w:uiPriority w:val="9"/>
    <w:unhideWhenUsed/>
    <w:qFormat/>
    <w:rsid w:val="00AE4B6A"/>
    <w:pPr>
      <w:keepNext/>
      <w:numPr>
        <w:ilvl w:val="2"/>
        <w:numId w:val="49"/>
      </w:numPr>
      <w:tabs>
        <w:tab w:val="left" w:pos="720"/>
      </w:tabs>
      <w:spacing w:before="360" w:after="240"/>
      <w:outlineLvl w:val="2"/>
    </w:pPr>
    <w:rPr>
      <w:b/>
      <w:sz w:val="24"/>
      <w:szCs w:val="24"/>
      <w:lang w:eastAsia="en-US"/>
    </w:rPr>
  </w:style>
  <w:style w:type="paragraph" w:styleId="berschrift4">
    <w:name w:val="heading 4"/>
    <w:basedOn w:val="Standard"/>
    <w:next w:val="Standard"/>
    <w:link w:val="berschrift4Zchn"/>
    <w:uiPriority w:val="9"/>
    <w:unhideWhenUsed/>
    <w:qFormat/>
    <w:rsid w:val="00AE4B6A"/>
    <w:pPr>
      <w:keepNext/>
      <w:numPr>
        <w:ilvl w:val="3"/>
        <w:numId w:val="49"/>
      </w:numPr>
      <w:tabs>
        <w:tab w:val="left" w:pos="862"/>
      </w:tabs>
      <w:spacing w:before="360" w:after="60"/>
      <w:outlineLvl w:val="3"/>
    </w:pPr>
    <w:rPr>
      <w:b/>
      <w:iCs/>
      <w:szCs w:val="24"/>
      <w:lang w:eastAsia="en-US"/>
    </w:rPr>
  </w:style>
  <w:style w:type="paragraph" w:styleId="berschrift5">
    <w:name w:val="heading 5"/>
    <w:basedOn w:val="Standard"/>
    <w:next w:val="Standard"/>
    <w:link w:val="berschrift5Zchn"/>
    <w:uiPriority w:val="9"/>
    <w:unhideWhenUsed/>
    <w:qFormat/>
    <w:rsid w:val="00AE4B6A"/>
    <w:pPr>
      <w:keepNext/>
      <w:numPr>
        <w:ilvl w:val="4"/>
        <w:numId w:val="49"/>
      </w:numPr>
      <w:tabs>
        <w:tab w:val="left" w:pos="1009"/>
      </w:tabs>
      <w:spacing w:before="360" w:after="120"/>
      <w:outlineLvl w:val="4"/>
    </w:pPr>
    <w:rPr>
      <w:i/>
      <w:szCs w:val="24"/>
      <w:lang w:eastAsia="en-US"/>
    </w:rPr>
  </w:style>
  <w:style w:type="paragraph" w:styleId="berschrift6">
    <w:name w:val="heading 6"/>
    <w:basedOn w:val="Standard"/>
    <w:next w:val="Standard"/>
    <w:link w:val="berschrift6Zchn"/>
    <w:uiPriority w:val="9"/>
    <w:unhideWhenUsed/>
    <w:qFormat/>
    <w:rsid w:val="00AE4B6A"/>
    <w:pPr>
      <w:keepNext/>
      <w:numPr>
        <w:ilvl w:val="5"/>
        <w:numId w:val="49"/>
      </w:numPr>
      <w:spacing w:before="40"/>
      <w:outlineLvl w:val="5"/>
    </w:pPr>
    <w:rPr>
      <w:sz w:val="20"/>
      <w:szCs w:val="24"/>
      <w:lang w:eastAsia="en-US"/>
    </w:rPr>
  </w:style>
  <w:style w:type="paragraph" w:styleId="berschrift7">
    <w:name w:val="heading 7"/>
    <w:basedOn w:val="Standard"/>
    <w:next w:val="Standard"/>
    <w:qFormat/>
    <w:rsid w:val="0032508F"/>
    <w:pPr>
      <w:keepNext/>
      <w:numPr>
        <w:ilvl w:val="6"/>
        <w:numId w:val="49"/>
      </w:numPr>
      <w:tabs>
        <w:tab w:val="left" w:pos="4389"/>
        <w:tab w:val="left" w:pos="6639"/>
      </w:tabs>
      <w:ind w:right="-851"/>
      <w:outlineLvl w:val="6"/>
    </w:pPr>
    <w:rPr>
      <w:b/>
    </w:rPr>
  </w:style>
  <w:style w:type="paragraph" w:styleId="berschrift8">
    <w:name w:val="heading 8"/>
    <w:basedOn w:val="Standard"/>
    <w:next w:val="Standard"/>
    <w:qFormat/>
    <w:rsid w:val="0032508F"/>
    <w:pPr>
      <w:keepNext/>
      <w:numPr>
        <w:ilvl w:val="7"/>
        <w:numId w:val="49"/>
      </w:numPr>
      <w:jc w:val="center"/>
      <w:outlineLvl w:val="7"/>
    </w:pPr>
    <w:rPr>
      <w:b/>
      <w:sz w:val="24"/>
      <w:lang w:val="en-GB"/>
    </w:rPr>
  </w:style>
  <w:style w:type="paragraph" w:styleId="berschrift9">
    <w:name w:val="heading 9"/>
    <w:basedOn w:val="Standard"/>
    <w:next w:val="Standard"/>
    <w:qFormat/>
    <w:rsid w:val="0032508F"/>
    <w:pPr>
      <w:numPr>
        <w:ilvl w:val="8"/>
        <w:numId w:val="49"/>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uiPriority w:val="9"/>
    <w:rsid w:val="00AE4B6A"/>
    <w:rPr>
      <w:rFonts w:ascii="Arial" w:hAnsi="Arial"/>
      <w:b/>
      <w:sz w:val="24"/>
      <w:szCs w:val="24"/>
      <w:lang w:eastAsia="en-US"/>
    </w:rPr>
  </w:style>
  <w:style w:type="paragraph" w:styleId="Verzeichnis1">
    <w:name w:val="toc 1"/>
    <w:basedOn w:val="Standard"/>
    <w:next w:val="Verzeichnis2"/>
    <w:autoRedefine/>
    <w:uiPriority w:val="39"/>
    <w:rsid w:val="00E034AE"/>
    <w:pPr>
      <w:spacing w:before="240" w:after="120"/>
    </w:pPr>
    <w:rPr>
      <w:rFonts w:eastAsia="MS Mincho"/>
      <w:b/>
      <w:bCs/>
      <w:sz w:val="24"/>
      <w:szCs w:val="24"/>
    </w:rPr>
  </w:style>
  <w:style w:type="paragraph" w:styleId="Verzeichnis2">
    <w:name w:val="toc 2"/>
    <w:basedOn w:val="Standard"/>
    <w:next w:val="Standard"/>
    <w:autoRedefine/>
    <w:uiPriority w:val="39"/>
    <w:rsid w:val="00E034AE"/>
    <w:pPr>
      <w:spacing w:before="120"/>
      <w:ind w:left="220"/>
    </w:pPr>
    <w:rPr>
      <w:rFonts w:eastAsia="MS Mincho"/>
      <w:b/>
      <w:iCs/>
    </w:rPr>
  </w:style>
  <w:style w:type="paragraph" w:styleId="Verzeichnis3">
    <w:name w:val="toc 3"/>
    <w:basedOn w:val="Standard"/>
    <w:next w:val="Verzeichnis4"/>
    <w:autoRedefine/>
    <w:uiPriority w:val="39"/>
    <w:rsid w:val="00E034AE"/>
    <w:pPr>
      <w:ind w:left="440"/>
    </w:pPr>
    <w:rPr>
      <w:rFonts w:eastAsia="MS Mincho"/>
    </w:rPr>
  </w:style>
  <w:style w:type="paragraph" w:styleId="Verzeichnis4">
    <w:name w:val="toc 4"/>
    <w:basedOn w:val="Standard"/>
    <w:next w:val="Standard"/>
    <w:autoRedefine/>
    <w:uiPriority w:val="39"/>
    <w:rsid w:val="00E034AE"/>
    <w:pPr>
      <w:ind w:left="660"/>
    </w:pPr>
    <w:rPr>
      <w:rFonts w:eastAsia="MS Mincho"/>
      <w:i/>
    </w:rPr>
  </w:style>
  <w:style w:type="paragraph" w:customStyle="1" w:styleId="Normalkompakt">
    <w:name w:val="Normal kompakt"/>
    <w:basedOn w:val="Standard"/>
    <w:link w:val="NormalkompaktZchn1"/>
    <w:rsid w:val="0032508F"/>
    <w:pPr>
      <w:keepNext/>
      <w:keepLines/>
    </w:pPr>
    <w:rPr>
      <w:lang w:val="en-GB"/>
    </w:rPr>
  </w:style>
  <w:style w:type="character" w:customStyle="1" w:styleId="NormalkompaktZchn1">
    <w:name w:val="Normal kompakt Zchn1"/>
    <w:link w:val="Normalkompakt"/>
    <w:rsid w:val="00BB219C"/>
    <w:rPr>
      <w:rFonts w:ascii="Arial" w:hAnsi="Arial"/>
      <w:lang w:val="en-GB" w:eastAsia="de-DE" w:bidi="ar-SA"/>
    </w:rPr>
  </w:style>
  <w:style w:type="paragraph" w:customStyle="1" w:styleId="ASN1-1">
    <w:name w:val="ASN.1-1"/>
    <w:basedOn w:val="Standard"/>
    <w:rsid w:val="0032508F"/>
    <w:pPr>
      <w:tabs>
        <w:tab w:val="left" w:pos="-720"/>
        <w:tab w:val="left" w:pos="2835"/>
        <w:tab w:val="left" w:pos="3402"/>
      </w:tabs>
      <w:suppressAutoHyphens/>
      <w:spacing w:before="40" w:after="20"/>
    </w:pPr>
    <w:rPr>
      <w:rFonts w:ascii="Courier New" w:hAnsi="Courier New"/>
      <w:sz w:val="24"/>
      <w:lang w:val="en-US"/>
    </w:rPr>
  </w:style>
  <w:style w:type="paragraph" w:customStyle="1" w:styleId="ASN1-2">
    <w:name w:val="ASN.1-2"/>
    <w:basedOn w:val="Standard"/>
    <w:rsid w:val="0032508F"/>
    <w:pPr>
      <w:tabs>
        <w:tab w:val="left" w:pos="3402"/>
        <w:tab w:val="left" w:pos="3969"/>
      </w:tabs>
      <w:spacing w:line="220" w:lineRule="atLeast"/>
      <w:ind w:left="425"/>
      <w:jc w:val="both"/>
    </w:pPr>
    <w:rPr>
      <w:rFonts w:ascii="Courier New" w:hAnsi="Courier New"/>
    </w:rPr>
  </w:style>
  <w:style w:type="paragraph" w:customStyle="1" w:styleId="Topic">
    <w:name w:val="Topic"/>
    <w:basedOn w:val="Standard"/>
    <w:rsid w:val="0032508F"/>
    <w:pPr>
      <w:spacing w:before="120" w:after="80" w:line="300" w:lineRule="atLeast"/>
      <w:jc w:val="both"/>
    </w:pPr>
    <w:rPr>
      <w:sz w:val="24"/>
      <w:u w:val="single"/>
    </w:rPr>
  </w:style>
  <w:style w:type="paragraph" w:styleId="Kopfzeile">
    <w:name w:val="header"/>
    <w:basedOn w:val="Standard"/>
    <w:rsid w:val="0032508F"/>
    <w:pPr>
      <w:tabs>
        <w:tab w:val="center" w:pos="4536"/>
        <w:tab w:val="right" w:pos="9072"/>
      </w:tabs>
    </w:pPr>
  </w:style>
  <w:style w:type="paragraph" w:styleId="Fuzeile">
    <w:name w:val="footer"/>
    <w:basedOn w:val="Standard"/>
    <w:rsid w:val="0032508F"/>
    <w:pPr>
      <w:tabs>
        <w:tab w:val="center" w:pos="4536"/>
        <w:tab w:val="right" w:pos="9072"/>
      </w:tabs>
    </w:pPr>
  </w:style>
  <w:style w:type="paragraph" w:styleId="Textkrper">
    <w:name w:val="Body Text"/>
    <w:basedOn w:val="Standard"/>
    <w:link w:val="TextkrperZchn"/>
    <w:rsid w:val="0032508F"/>
    <w:pPr>
      <w:tabs>
        <w:tab w:val="left" w:pos="4389"/>
        <w:tab w:val="left" w:pos="6639"/>
      </w:tabs>
      <w:ind w:right="-851"/>
    </w:pPr>
  </w:style>
  <w:style w:type="paragraph" w:customStyle="1" w:styleId="NormalCompact">
    <w:name w:val="Normal Compact"/>
    <w:basedOn w:val="Standard"/>
    <w:link w:val="NormalCompactZchn"/>
    <w:rsid w:val="0032508F"/>
    <w:pPr>
      <w:jc w:val="both"/>
    </w:pPr>
    <w:rPr>
      <w:lang w:val="en-GB"/>
    </w:rPr>
  </w:style>
  <w:style w:type="character" w:customStyle="1" w:styleId="NormalCompactZchn">
    <w:name w:val="Normal Compact Zchn"/>
    <w:link w:val="NormalCompact"/>
    <w:rsid w:val="00A40C41"/>
    <w:rPr>
      <w:rFonts w:ascii="Helvetica" w:hAnsi="Helvetica"/>
      <w:lang w:val="en-GB" w:eastAsia="de-DE" w:bidi="ar-SA"/>
    </w:rPr>
  </w:style>
  <w:style w:type="character" w:styleId="Hyperlink">
    <w:name w:val="Hyperlink"/>
    <w:uiPriority w:val="99"/>
    <w:rsid w:val="00A44FE2"/>
    <w:rPr>
      <w:rFonts w:ascii="Arial" w:hAnsi="Arial"/>
      <w:color w:val="0000FF"/>
      <w:u w:val="single"/>
    </w:rPr>
  </w:style>
  <w:style w:type="paragraph" w:customStyle="1" w:styleId="slask">
    <w:name w:val="slask"/>
    <w:basedOn w:val="Standard"/>
    <w:rsid w:val="0032508F"/>
    <w:pPr>
      <w:keepLines/>
      <w:tabs>
        <w:tab w:val="left" w:pos="4536"/>
        <w:tab w:val="left" w:pos="7939"/>
      </w:tabs>
      <w:spacing w:before="120"/>
    </w:pPr>
    <w:rPr>
      <w:rFonts w:ascii="Courier New" w:hAnsi="Courier New"/>
      <w:lang w:val="en-GB"/>
    </w:rPr>
  </w:style>
  <w:style w:type="paragraph" w:styleId="Blocktext">
    <w:name w:val="Block Text"/>
    <w:basedOn w:val="Standard"/>
    <w:rsid w:val="0032508F"/>
    <w:pPr>
      <w:spacing w:before="120"/>
      <w:ind w:left="284" w:right="-851"/>
    </w:pPr>
    <w:rPr>
      <w:rFonts w:ascii="Courier New" w:hAnsi="Courier New"/>
      <w:lang w:val="sv-SE"/>
    </w:rPr>
  </w:style>
  <w:style w:type="paragraph" w:styleId="Textkrper-Einzug3">
    <w:name w:val="Body Text Indent 3"/>
    <w:basedOn w:val="Standard"/>
    <w:rsid w:val="0032508F"/>
    <w:pPr>
      <w:ind w:left="284" w:hanging="284"/>
    </w:pPr>
  </w:style>
  <w:style w:type="paragraph" w:styleId="Textkrper-Einzug2">
    <w:name w:val="Body Text Indent 2"/>
    <w:basedOn w:val="Standard"/>
    <w:rsid w:val="0032508F"/>
    <w:pPr>
      <w:ind w:left="284" w:hanging="284"/>
      <w:jc w:val="both"/>
    </w:pPr>
  </w:style>
  <w:style w:type="paragraph" w:styleId="Textkrper-Zeileneinzug">
    <w:name w:val="Body Text Indent"/>
    <w:basedOn w:val="Standard"/>
    <w:rsid w:val="0032508F"/>
    <w:rPr>
      <w:b/>
    </w:rPr>
  </w:style>
  <w:style w:type="paragraph" w:customStyle="1" w:styleId="Tabletext">
    <w:name w:val="Tabletext"/>
    <w:basedOn w:val="Standard"/>
    <w:rsid w:val="0032508F"/>
    <w:pPr>
      <w:tabs>
        <w:tab w:val="left" w:pos="440"/>
      </w:tabs>
      <w:spacing w:before="60" w:after="60"/>
    </w:pPr>
    <w:rPr>
      <w:sz w:val="16"/>
      <w:lang w:val="en-GB"/>
    </w:rPr>
  </w:style>
  <w:style w:type="paragraph" w:customStyle="1" w:styleId="Tablehead">
    <w:name w:val="Tablehead"/>
    <w:basedOn w:val="Standard"/>
    <w:rsid w:val="0032508F"/>
    <w:pPr>
      <w:keepLines/>
      <w:tabs>
        <w:tab w:val="left" w:pos="907"/>
        <w:tab w:val="left" w:pos="1020"/>
      </w:tabs>
      <w:spacing w:before="120"/>
      <w:jc w:val="center"/>
    </w:pPr>
    <w:rPr>
      <w:b/>
      <w:sz w:val="18"/>
      <w:lang w:val="en-GB"/>
    </w:rPr>
  </w:style>
  <w:style w:type="paragraph" w:styleId="Textkrper3">
    <w:name w:val="Body Text 3"/>
    <w:basedOn w:val="Standard"/>
    <w:rsid w:val="0032508F"/>
    <w:pPr>
      <w:jc w:val="both"/>
    </w:pPr>
    <w:rPr>
      <w:sz w:val="18"/>
    </w:rPr>
  </w:style>
  <w:style w:type="paragraph" w:customStyle="1" w:styleId="ASN1-3">
    <w:name w:val="ASN.1-3"/>
    <w:basedOn w:val="ASN1-2"/>
    <w:rsid w:val="0032508F"/>
    <w:pPr>
      <w:ind w:left="709"/>
    </w:pPr>
  </w:style>
  <w:style w:type="paragraph" w:customStyle="1" w:styleId="a2">
    <w:name w:val="a2"/>
    <w:basedOn w:val="berschrift2"/>
    <w:next w:val="Standard"/>
    <w:rsid w:val="0032508F"/>
    <w:pPr>
      <w:numPr>
        <w:numId w:val="2"/>
      </w:numPr>
      <w:tabs>
        <w:tab w:val="clear" w:pos="360"/>
        <w:tab w:val="left" w:pos="500"/>
        <w:tab w:val="left" w:pos="720"/>
      </w:tabs>
      <w:suppressAutoHyphens/>
      <w:spacing w:before="270" w:after="120" w:line="270" w:lineRule="exact"/>
    </w:pPr>
    <w:rPr>
      <w:rFonts w:eastAsia="MS Mincho"/>
      <w:sz w:val="24"/>
      <w:lang w:val="en-GB" w:eastAsia="ja-JP"/>
    </w:rPr>
  </w:style>
  <w:style w:type="paragraph" w:customStyle="1" w:styleId="a3">
    <w:name w:val="a3"/>
    <w:basedOn w:val="berschrift3"/>
    <w:next w:val="Standard"/>
    <w:rsid w:val="0032508F"/>
    <w:pPr>
      <w:numPr>
        <w:ilvl w:val="0"/>
        <w:numId w:val="0"/>
      </w:numPr>
      <w:tabs>
        <w:tab w:val="clear" w:pos="720"/>
        <w:tab w:val="left" w:pos="640"/>
        <w:tab w:val="left" w:pos="880"/>
      </w:tabs>
      <w:suppressAutoHyphens/>
      <w:spacing w:before="60" w:after="120" w:line="250" w:lineRule="exact"/>
    </w:pPr>
    <w:rPr>
      <w:rFonts w:eastAsia="MS Mincho"/>
      <w:sz w:val="22"/>
      <w:lang w:val="en-GB" w:eastAsia="ja-JP"/>
    </w:rPr>
  </w:style>
  <w:style w:type="paragraph" w:customStyle="1" w:styleId="a4">
    <w:name w:val="a4"/>
    <w:basedOn w:val="berschrift4"/>
    <w:next w:val="Standard"/>
    <w:rsid w:val="0032508F"/>
    <w:pPr>
      <w:numPr>
        <w:ilvl w:val="0"/>
        <w:numId w:val="0"/>
      </w:numPr>
      <w:tabs>
        <w:tab w:val="clear" w:pos="862"/>
        <w:tab w:val="left" w:pos="880"/>
        <w:tab w:val="left" w:pos="1060"/>
      </w:tabs>
      <w:suppressAutoHyphens/>
      <w:spacing w:before="60" w:after="120" w:line="230" w:lineRule="exact"/>
    </w:pPr>
    <w:rPr>
      <w:rFonts w:eastAsia="MS Mincho"/>
      <w:lang w:val="en-GB" w:eastAsia="ja-JP"/>
    </w:rPr>
  </w:style>
  <w:style w:type="paragraph" w:customStyle="1" w:styleId="a5">
    <w:name w:val="a5"/>
    <w:basedOn w:val="berschrift5"/>
    <w:next w:val="Standard"/>
    <w:rsid w:val="0032508F"/>
    <w:pPr>
      <w:numPr>
        <w:ilvl w:val="0"/>
        <w:numId w:val="0"/>
      </w:numPr>
      <w:tabs>
        <w:tab w:val="left" w:pos="1140"/>
        <w:tab w:val="left" w:pos="1360"/>
      </w:tabs>
      <w:suppressAutoHyphens/>
      <w:spacing w:before="60" w:line="230" w:lineRule="exact"/>
    </w:pPr>
    <w:rPr>
      <w:rFonts w:eastAsia="MS Mincho"/>
      <w:sz w:val="20"/>
      <w:lang w:val="en-GB" w:eastAsia="ja-JP"/>
    </w:rPr>
  </w:style>
  <w:style w:type="paragraph" w:customStyle="1" w:styleId="a6">
    <w:name w:val="a6"/>
    <w:basedOn w:val="berschrift6"/>
    <w:next w:val="Standard"/>
    <w:rsid w:val="0032508F"/>
    <w:pPr>
      <w:numPr>
        <w:ilvl w:val="0"/>
        <w:numId w:val="0"/>
      </w:numPr>
      <w:tabs>
        <w:tab w:val="left" w:pos="1140"/>
        <w:tab w:val="left" w:pos="1360"/>
        <w:tab w:val="num" w:pos="1440"/>
      </w:tabs>
      <w:suppressAutoHyphens/>
      <w:spacing w:before="60" w:after="120" w:line="230" w:lineRule="exact"/>
    </w:pPr>
    <w:rPr>
      <w:rFonts w:eastAsia="MS Mincho"/>
      <w:lang w:val="en-GB" w:eastAsia="ja-JP"/>
    </w:rPr>
  </w:style>
  <w:style w:type="paragraph" w:customStyle="1" w:styleId="ANNEX">
    <w:name w:val="ANNEX"/>
    <w:basedOn w:val="Standard"/>
    <w:next w:val="Standard"/>
    <w:link w:val="ANNEXZchn"/>
    <w:rsid w:val="0032508F"/>
    <w:pPr>
      <w:keepNext/>
      <w:pageBreakBefore/>
      <w:spacing w:after="760" w:line="310" w:lineRule="exact"/>
      <w:jc w:val="center"/>
      <w:outlineLvl w:val="0"/>
    </w:pPr>
    <w:rPr>
      <w:rFonts w:eastAsia="MS Mincho"/>
      <w:b/>
      <w:sz w:val="28"/>
      <w:lang w:val="en-GB" w:eastAsia="ja-JP"/>
    </w:rPr>
  </w:style>
  <w:style w:type="character" w:customStyle="1" w:styleId="ANNEXZchn">
    <w:name w:val="ANNEX Zchn"/>
    <w:link w:val="ANNEX"/>
    <w:rsid w:val="003B76A3"/>
    <w:rPr>
      <w:rFonts w:ascii="Arial" w:eastAsia="MS Mincho" w:hAnsi="Arial"/>
      <w:b/>
      <w:sz w:val="28"/>
      <w:lang w:val="en-GB" w:eastAsia="ja-JP"/>
    </w:rPr>
  </w:style>
  <w:style w:type="paragraph" w:styleId="NurText">
    <w:name w:val="Plain Text"/>
    <w:basedOn w:val="Standard"/>
    <w:rsid w:val="0032508F"/>
    <w:pPr>
      <w:spacing w:after="120" w:line="230" w:lineRule="atLeast"/>
    </w:pPr>
    <w:rPr>
      <w:rFonts w:ascii="Courier New" w:eastAsia="MS Mincho" w:hAnsi="Courier New"/>
      <w:lang w:val="en-GB" w:eastAsia="ja-JP"/>
    </w:rPr>
  </w:style>
  <w:style w:type="paragraph" w:customStyle="1" w:styleId="ASN1cont">
    <w:name w:val="ASN.1 cont"/>
    <w:basedOn w:val="Standard"/>
    <w:rsid w:val="0032508F"/>
    <w:pPr>
      <w:tabs>
        <w:tab w:val="left" w:pos="504"/>
        <w:tab w:val="left" w:pos="1008"/>
        <w:tab w:val="left" w:pos="1512"/>
        <w:tab w:val="left" w:pos="2016"/>
        <w:tab w:val="left" w:pos="2520"/>
        <w:tab w:val="left" w:pos="3024"/>
        <w:tab w:val="left" w:pos="3528"/>
      </w:tabs>
      <w:ind w:firstLine="720"/>
      <w:jc w:val="both"/>
    </w:pPr>
    <w:rPr>
      <w:b/>
      <w:spacing w:val="-2"/>
      <w:kern w:val="20"/>
      <w:sz w:val="18"/>
      <w:lang w:val="en-GB" w:eastAsia="en-US"/>
    </w:rPr>
  </w:style>
  <w:style w:type="paragraph" w:customStyle="1" w:styleId="ASN1">
    <w:name w:val="ASN.1"/>
    <w:basedOn w:val="Standard"/>
    <w:next w:val="ASN1cont"/>
    <w:rsid w:val="0032508F"/>
    <w:pPr>
      <w:spacing w:before="120"/>
      <w:jc w:val="both"/>
    </w:pPr>
    <w:rPr>
      <w:b/>
      <w:spacing w:val="-2"/>
      <w:kern w:val="20"/>
      <w:sz w:val="18"/>
      <w:lang w:val="en-GB" w:eastAsia="en-US"/>
    </w:rPr>
  </w:style>
  <w:style w:type="paragraph" w:customStyle="1" w:styleId="spiegelstrich">
    <w:name w:val="spiegelstrich"/>
    <w:basedOn w:val="Standard"/>
    <w:rsid w:val="0032508F"/>
    <w:pPr>
      <w:tabs>
        <w:tab w:val="num" w:pos="284"/>
        <w:tab w:val="num" w:pos="720"/>
      </w:tabs>
      <w:spacing w:after="60"/>
      <w:ind w:left="284" w:hanging="284"/>
      <w:jc w:val="both"/>
    </w:pPr>
    <w:rPr>
      <w:szCs w:val="24"/>
      <w:lang w:val="en-US"/>
    </w:rPr>
  </w:style>
  <w:style w:type="paragraph" w:styleId="Textkrper2">
    <w:name w:val="Body Text 2"/>
    <w:basedOn w:val="Standard"/>
    <w:rsid w:val="0032508F"/>
    <w:rPr>
      <w:sz w:val="18"/>
      <w:lang w:val="en-US"/>
    </w:rPr>
  </w:style>
  <w:style w:type="paragraph" w:customStyle="1" w:styleId="Spiegelstrich1">
    <w:name w:val="Spiegelstrich 1"/>
    <w:basedOn w:val="Standard"/>
    <w:rsid w:val="0032508F"/>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709" w:hanging="352"/>
      <w:jc w:val="both"/>
    </w:pPr>
    <w:rPr>
      <w:lang w:val="en-GB"/>
    </w:rPr>
  </w:style>
  <w:style w:type="character" w:styleId="BesuchterHyperlink">
    <w:name w:val="FollowedHyperlink"/>
    <w:rsid w:val="0032508F"/>
    <w:rPr>
      <w:color w:val="800080"/>
      <w:u w:val="single"/>
    </w:rPr>
  </w:style>
  <w:style w:type="paragraph" w:customStyle="1" w:styleId="Einzug1">
    <w:name w:val="Einzug 1"/>
    <w:basedOn w:val="Standard"/>
    <w:rsid w:val="0032508F"/>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709"/>
      <w:jc w:val="both"/>
    </w:pPr>
  </w:style>
  <w:style w:type="paragraph" w:styleId="HTMLVorformatiert">
    <w:name w:val="HTML Preformatted"/>
    <w:basedOn w:val="Standard"/>
    <w:rsid w:val="0032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2Zchn">
    <w:name w:val="h2 Zchn"/>
    <w:aliases w:val="2 Zchn Zchn"/>
    <w:rsid w:val="0032508F"/>
    <w:rPr>
      <w:rFonts w:ascii="Helvetica" w:hAnsi="Helvetica"/>
      <w:b/>
      <w:sz w:val="22"/>
      <w:lang w:val="en-US" w:eastAsia="de-DE" w:bidi="ar-SA"/>
    </w:rPr>
  </w:style>
  <w:style w:type="paragraph" w:customStyle="1" w:styleId="gemtabohne">
    <w:name w:val="gem_tab_ohne"/>
    <w:basedOn w:val="Standard"/>
    <w:link w:val="gemtabohneZchn"/>
    <w:rsid w:val="0032508F"/>
    <w:pPr>
      <w:spacing w:before="60" w:after="60"/>
    </w:pPr>
    <w:rPr>
      <w:rFonts w:eastAsia="MS Mincho"/>
    </w:rPr>
  </w:style>
  <w:style w:type="character" w:customStyle="1" w:styleId="gemtabohneZchn">
    <w:name w:val="gem_tab_ohne Zchn"/>
    <w:link w:val="gemtabohne"/>
    <w:rsid w:val="003E21FB"/>
    <w:rPr>
      <w:rFonts w:ascii="Arial" w:eastAsia="MS Mincho" w:hAnsi="Arial"/>
      <w:sz w:val="22"/>
      <w:lang w:val="de-DE" w:eastAsia="de-DE" w:bidi="ar-SA"/>
    </w:rPr>
  </w:style>
  <w:style w:type="paragraph" w:customStyle="1" w:styleId="gem5">
    <w:name w:val="gem_Ü5"/>
    <w:basedOn w:val="berschrift5"/>
    <w:next w:val="gemStandard"/>
    <w:rsid w:val="0032508F"/>
    <w:pPr>
      <w:keepNext w:val="0"/>
      <w:numPr>
        <w:numId w:val="4"/>
      </w:numPr>
    </w:pPr>
    <w:rPr>
      <w:rFonts w:eastAsia="MS Mincho"/>
      <w:szCs w:val="22"/>
    </w:rPr>
  </w:style>
  <w:style w:type="paragraph" w:customStyle="1" w:styleId="gemStandard">
    <w:name w:val="gem_Standard"/>
    <w:basedOn w:val="Standard"/>
    <w:link w:val="gemStandardZchn"/>
    <w:rsid w:val="0032508F"/>
    <w:pPr>
      <w:spacing w:before="180" w:after="60"/>
      <w:jc w:val="both"/>
    </w:pPr>
    <w:rPr>
      <w:rFonts w:eastAsia="MS Mincho"/>
      <w:szCs w:val="24"/>
    </w:rPr>
  </w:style>
  <w:style w:type="character" w:customStyle="1" w:styleId="gemStandardZchn">
    <w:name w:val="gem_Standard Zchn"/>
    <w:link w:val="gemStandard"/>
    <w:rsid w:val="0032508F"/>
    <w:rPr>
      <w:rFonts w:ascii="Arial" w:eastAsia="MS Mincho" w:hAnsi="Arial"/>
      <w:sz w:val="22"/>
      <w:szCs w:val="24"/>
      <w:lang w:val="de-DE" w:eastAsia="de-DE" w:bidi="ar-SA"/>
    </w:rPr>
  </w:style>
  <w:style w:type="paragraph" w:customStyle="1" w:styleId="GEM3">
    <w:name w:val="GEM_Ü3"/>
    <w:basedOn w:val="berschrift3"/>
    <w:next w:val="gemStandard"/>
    <w:link w:val="GEM3ZchnZchn"/>
    <w:rsid w:val="00A44FE2"/>
    <w:pPr>
      <w:numPr>
        <w:numId w:val="4"/>
      </w:numPr>
      <w:ind w:left="720"/>
      <w:jc w:val="both"/>
    </w:pPr>
    <w:rPr>
      <w:rFonts w:eastAsia="MS Mincho" w:cs="Arial"/>
      <w:bCs/>
    </w:rPr>
  </w:style>
  <w:style w:type="character" w:customStyle="1" w:styleId="GEM3ZchnZchn">
    <w:name w:val="GEM_Ü3 Zchn Zchn"/>
    <w:link w:val="GEM3"/>
    <w:rsid w:val="00A44FE2"/>
    <w:rPr>
      <w:rFonts w:ascii="Arial" w:eastAsia="MS Mincho" w:hAnsi="Arial" w:cs="Arial"/>
      <w:b/>
      <w:bCs/>
      <w:sz w:val="24"/>
      <w:szCs w:val="24"/>
    </w:rPr>
  </w:style>
  <w:style w:type="paragraph" w:customStyle="1" w:styleId="gem4">
    <w:name w:val="gem_Ü4"/>
    <w:basedOn w:val="berschrift4"/>
    <w:next w:val="gemStandard"/>
    <w:link w:val="gem4Zchn"/>
    <w:rsid w:val="00A44FE2"/>
    <w:pPr>
      <w:numPr>
        <w:numId w:val="4"/>
      </w:numPr>
      <w:jc w:val="both"/>
    </w:pPr>
    <w:rPr>
      <w:rFonts w:eastAsia="MS Mincho"/>
    </w:rPr>
  </w:style>
  <w:style w:type="paragraph" w:customStyle="1" w:styleId="gem1">
    <w:name w:val="gem_Ü1"/>
    <w:basedOn w:val="berschrift1"/>
    <w:next w:val="gemStandard"/>
    <w:rsid w:val="00A44FE2"/>
    <w:pPr>
      <w:numPr>
        <w:numId w:val="4"/>
      </w:numPr>
    </w:pPr>
    <w:rPr>
      <w:rFonts w:eastAsia="MS Mincho" w:cs="Arial"/>
      <w:bCs/>
      <w:spacing w:val="20"/>
      <w:kern w:val="16"/>
      <w:szCs w:val="28"/>
    </w:rPr>
  </w:style>
  <w:style w:type="paragraph" w:customStyle="1" w:styleId="gem2">
    <w:name w:val="gem_Ü2"/>
    <w:basedOn w:val="berschrift2"/>
    <w:next w:val="gemStandard"/>
    <w:link w:val="gem2Zchn"/>
    <w:rsid w:val="003D4FC6"/>
    <w:pPr>
      <w:numPr>
        <w:numId w:val="4"/>
      </w:numPr>
      <w:ind w:left="578" w:hanging="578"/>
      <w:jc w:val="both"/>
    </w:pPr>
    <w:rPr>
      <w:rFonts w:eastAsia="MS Mincho" w:cs="Arial"/>
      <w:bCs/>
      <w:iCs/>
      <w:szCs w:val="24"/>
    </w:rPr>
  </w:style>
  <w:style w:type="character" w:customStyle="1" w:styleId="gem2Zchn">
    <w:name w:val="gem_Ü2 Zchn"/>
    <w:link w:val="gem2"/>
    <w:rsid w:val="003D4FC6"/>
    <w:rPr>
      <w:rFonts w:ascii="Arial" w:eastAsia="MS Mincho" w:hAnsi="Arial" w:cs="Arial"/>
      <w:b/>
      <w:bCs/>
      <w:iCs/>
      <w:sz w:val="26"/>
      <w:szCs w:val="24"/>
    </w:rPr>
  </w:style>
  <w:style w:type="paragraph" w:customStyle="1" w:styleId="gemAufzhlung">
    <w:name w:val="gem_Aufzählung"/>
    <w:basedOn w:val="gemStandard"/>
    <w:link w:val="gemAufzhlungZchn"/>
    <w:rsid w:val="00C24AD1"/>
    <w:pPr>
      <w:numPr>
        <w:numId w:val="3"/>
      </w:numPr>
      <w:tabs>
        <w:tab w:val="left" w:pos="1134"/>
      </w:tabs>
      <w:ind w:left="1135" w:hanging="284"/>
    </w:pPr>
  </w:style>
  <w:style w:type="character" w:customStyle="1" w:styleId="gemAufzhlungZchn">
    <w:name w:val="gem_Aufzählung Zchn"/>
    <w:basedOn w:val="gemStandardZchn"/>
    <w:link w:val="gemAufzhlung"/>
    <w:rsid w:val="00C24AD1"/>
    <w:rPr>
      <w:rFonts w:ascii="Arial" w:eastAsia="MS Mincho" w:hAnsi="Arial"/>
      <w:sz w:val="22"/>
      <w:szCs w:val="24"/>
      <w:lang w:val="de-DE" w:eastAsia="de-DE" w:bidi="ar-SA"/>
    </w:rPr>
  </w:style>
  <w:style w:type="paragraph" w:customStyle="1" w:styleId="Default">
    <w:name w:val="Default"/>
    <w:rsid w:val="0032508F"/>
    <w:pPr>
      <w:autoSpaceDE w:val="0"/>
      <w:autoSpaceDN w:val="0"/>
      <w:adjustRightInd w:val="0"/>
    </w:pPr>
    <w:rPr>
      <w:rFonts w:ascii="Arial" w:hAnsi="Arial" w:cs="Arial"/>
      <w:color w:val="000000"/>
      <w:sz w:val="24"/>
      <w:szCs w:val="24"/>
    </w:rPr>
  </w:style>
  <w:style w:type="paragraph" w:customStyle="1" w:styleId="gemnonum2">
    <w:name w:val="gem_nonum_Ü2"/>
    <w:basedOn w:val="gem2"/>
    <w:next w:val="gemStandard"/>
    <w:link w:val="gemnonum2Zchn"/>
    <w:rsid w:val="0086158A"/>
    <w:pPr>
      <w:numPr>
        <w:ilvl w:val="0"/>
        <w:numId w:val="0"/>
      </w:numPr>
    </w:pPr>
  </w:style>
  <w:style w:type="character" w:customStyle="1" w:styleId="gemnonum2Zchn">
    <w:name w:val="gem_nonum_Ü2 Zchn"/>
    <w:link w:val="gemnonum2"/>
    <w:rsid w:val="0086158A"/>
    <w:rPr>
      <w:rFonts w:ascii="Arial" w:eastAsia="MS Mincho" w:hAnsi="Arial" w:cs="Arial"/>
      <w:b/>
      <w:bCs/>
      <w:iCs/>
      <w:sz w:val="26"/>
      <w:szCs w:val="24"/>
    </w:rPr>
  </w:style>
  <w:style w:type="paragraph" w:customStyle="1" w:styleId="gemTab10pt">
    <w:name w:val="gem_Tab_10pt"/>
    <w:basedOn w:val="Standard"/>
    <w:link w:val="gemTab10ptZchnZchn"/>
    <w:rsid w:val="00523B2D"/>
    <w:rPr>
      <w:rFonts w:eastAsia="MS Mincho"/>
      <w:sz w:val="20"/>
      <w:szCs w:val="24"/>
    </w:rPr>
  </w:style>
  <w:style w:type="character" w:customStyle="1" w:styleId="gemTab10ptZchnZchn">
    <w:name w:val="gem_Tab_10pt Zchn Zchn"/>
    <w:link w:val="gemTab10pt"/>
    <w:rsid w:val="00523B2D"/>
    <w:rPr>
      <w:rFonts w:ascii="Arial" w:eastAsia="MS Mincho" w:hAnsi="Arial"/>
      <w:szCs w:val="24"/>
      <w:lang w:val="de-DE" w:eastAsia="de-DE" w:bidi="ar-SA"/>
    </w:rPr>
  </w:style>
  <w:style w:type="paragraph" w:styleId="Verzeichnis5">
    <w:name w:val="toc 5"/>
    <w:basedOn w:val="Standard"/>
    <w:next w:val="Standard"/>
    <w:autoRedefine/>
    <w:uiPriority w:val="39"/>
    <w:rsid w:val="00E034AE"/>
    <w:pPr>
      <w:spacing w:after="120"/>
      <w:ind w:left="880"/>
      <w:jc w:val="both"/>
    </w:pPr>
    <w:rPr>
      <w:rFonts w:eastAsia="MS Mincho"/>
      <w:szCs w:val="24"/>
    </w:rPr>
  </w:style>
  <w:style w:type="paragraph" w:customStyle="1" w:styleId="Tabzeile">
    <w:name w:val="Tabzeile"/>
    <w:basedOn w:val="Standard"/>
    <w:rsid w:val="007970B2"/>
    <w:pPr>
      <w:spacing w:before="60" w:after="60"/>
    </w:pPr>
    <w:rPr>
      <w:rFonts w:eastAsia="MS Mincho"/>
    </w:rPr>
  </w:style>
  <w:style w:type="paragraph" w:customStyle="1" w:styleId="Formatvorlage2">
    <w:name w:val="Formatvorlage2"/>
    <w:basedOn w:val="Standard"/>
    <w:rsid w:val="007970B2"/>
    <w:pPr>
      <w:numPr>
        <w:numId w:val="5"/>
      </w:numPr>
      <w:spacing w:after="120"/>
    </w:pPr>
    <w:rPr>
      <w:rFonts w:eastAsia="MS Mincho"/>
      <w:szCs w:val="24"/>
    </w:rPr>
  </w:style>
  <w:style w:type="paragraph" w:customStyle="1" w:styleId="gemtab11ptAbstand">
    <w:name w:val="gem_tab_11pt_Abstand"/>
    <w:basedOn w:val="Tabzeile"/>
    <w:link w:val="gemtab11ptAbstandZchn"/>
    <w:rsid w:val="006F2841"/>
  </w:style>
  <w:style w:type="character" w:customStyle="1" w:styleId="gemtab11ptAbstandZchn">
    <w:name w:val="gem_tab_11pt_Abstand Zchn"/>
    <w:link w:val="gemtab11ptAbstand"/>
    <w:rsid w:val="00035D80"/>
    <w:rPr>
      <w:rFonts w:ascii="Arial" w:eastAsia="MS Mincho" w:hAnsi="Arial"/>
      <w:sz w:val="22"/>
      <w:lang w:val="de-DE" w:eastAsia="de-DE" w:bidi="ar-SA"/>
    </w:rPr>
  </w:style>
  <w:style w:type="paragraph" w:styleId="Dokumentstruktur">
    <w:name w:val="Document Map"/>
    <w:basedOn w:val="Standard"/>
    <w:semiHidden/>
    <w:rsid w:val="00FC1D4B"/>
    <w:pPr>
      <w:shd w:val="clear" w:color="auto" w:fill="000080"/>
    </w:pPr>
    <w:rPr>
      <w:rFonts w:ascii="Tahoma" w:hAnsi="Tahoma" w:cs="Tahoma"/>
    </w:rPr>
  </w:style>
  <w:style w:type="paragraph" w:styleId="Verzeichnis8">
    <w:name w:val="toc 8"/>
    <w:basedOn w:val="Standard"/>
    <w:next w:val="Standard"/>
    <w:autoRedefine/>
    <w:uiPriority w:val="39"/>
    <w:rsid w:val="0012048B"/>
    <w:pPr>
      <w:ind w:left="1400"/>
    </w:pPr>
  </w:style>
  <w:style w:type="character" w:styleId="Kommentarzeichen">
    <w:name w:val="annotation reference"/>
    <w:rsid w:val="000C6754"/>
    <w:rPr>
      <w:sz w:val="16"/>
      <w:szCs w:val="16"/>
    </w:rPr>
  </w:style>
  <w:style w:type="paragraph" w:styleId="Kommentartext">
    <w:name w:val="annotation text"/>
    <w:basedOn w:val="Standard"/>
    <w:link w:val="KommentartextZchn"/>
    <w:rsid w:val="000C6754"/>
  </w:style>
  <w:style w:type="paragraph" w:styleId="Kommentarthema">
    <w:name w:val="annotation subject"/>
    <w:basedOn w:val="Kommentartext"/>
    <w:next w:val="Kommentartext"/>
    <w:semiHidden/>
    <w:rsid w:val="000C6754"/>
    <w:rPr>
      <w:b/>
      <w:bCs/>
    </w:rPr>
  </w:style>
  <w:style w:type="paragraph" w:customStyle="1" w:styleId="HBAanm">
    <w:name w:val="HBA_anm"/>
    <w:basedOn w:val="Standard"/>
    <w:next w:val="Standard"/>
    <w:rsid w:val="00BD7DB5"/>
    <w:pPr>
      <w:spacing w:before="60" w:after="60"/>
      <w:contextualSpacing/>
      <w:jc w:val="both"/>
    </w:pPr>
    <w:rPr>
      <w:rFonts w:cs="Arial"/>
      <w:sz w:val="18"/>
    </w:rPr>
  </w:style>
  <w:style w:type="paragraph" w:customStyle="1" w:styleId="gemListe">
    <w:name w:val="gem_Liste"/>
    <w:basedOn w:val="gemStandard"/>
    <w:link w:val="gemListeZchn"/>
    <w:rsid w:val="00D53F83"/>
    <w:pPr>
      <w:numPr>
        <w:numId w:val="9"/>
      </w:numPr>
    </w:pPr>
    <w:rPr>
      <w:rFonts w:eastAsia="Times New Roman"/>
      <w:szCs w:val="20"/>
    </w:rPr>
  </w:style>
  <w:style w:type="table" w:customStyle="1" w:styleId="afiRaster">
    <w:name w:val="afi_Raster"/>
    <w:basedOn w:val="TabelleRaster8"/>
    <w:rsid w:val="000A73B5"/>
    <w:pPr>
      <w:spacing w:after="120"/>
      <w:jc w:val="both"/>
    </w:p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shd w:val="clear" w:color="auto" w:fill="auto"/>
    </w:tcPr>
    <w:tblStylePr w:type="firstRow">
      <w:rPr>
        <w:b/>
        <w:bCs/>
        <w:color w:val="00000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E0E0E0"/>
      </w:tcPr>
    </w:tblStylePr>
    <w:tblStylePr w:type="lastRow">
      <w:rPr>
        <w:b w:val="0"/>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auto"/>
      </w:tcPr>
    </w:tblStylePr>
    <w:tblStylePr w:type="lastCol">
      <w:rPr>
        <w:b w:val="0"/>
        <w:bCs/>
        <w:color w:val="auto"/>
      </w:rPr>
      <w:tblPr/>
      <w:tcPr>
        <w:tcBorders>
          <w:top w:val="nil"/>
          <w:left w:val="nil"/>
          <w:bottom w:val="nil"/>
          <w:right w:val="single" w:sz="4" w:space="0" w:color="auto"/>
          <w:insideH w:val="nil"/>
          <w:insideV w:val="nil"/>
          <w:tl2br w:val="none" w:sz="0" w:space="0" w:color="auto"/>
          <w:tr2bl w:val="none" w:sz="0" w:space="0" w:color="auto"/>
        </w:tcBorders>
        <w:shd w:val="clear" w:color="auto" w:fill="auto"/>
      </w:tcPr>
    </w:tblStylePr>
  </w:style>
  <w:style w:type="table" w:styleId="TabelleRaster8">
    <w:name w:val="Table Grid 8"/>
    <w:basedOn w:val="NormaleTabelle"/>
    <w:rsid w:val="000A73B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afiHinweise">
    <w:name w:val="afiHinweise"/>
    <w:basedOn w:val="Standard"/>
    <w:link w:val="afiHinweiseZchn"/>
    <w:rsid w:val="00B44DDE"/>
    <w:pPr>
      <w:numPr>
        <w:numId w:val="6"/>
      </w:numPr>
      <w:spacing w:before="60"/>
      <w:jc w:val="both"/>
    </w:pPr>
    <w:rPr>
      <w:rFonts w:eastAsia="MS Mincho"/>
      <w:i/>
      <w:sz w:val="20"/>
    </w:rPr>
  </w:style>
  <w:style w:type="character" w:customStyle="1" w:styleId="afiHinweiseZchn">
    <w:name w:val="afiHinweise Zchn"/>
    <w:link w:val="afiHinweise"/>
    <w:rsid w:val="00B44DDE"/>
    <w:rPr>
      <w:rFonts w:ascii="Arial" w:eastAsia="MS Mincho" w:hAnsi="Arial"/>
      <w:i/>
      <w:lang w:val="de-DE" w:eastAsia="de-DE" w:bidi="ar-SA"/>
    </w:rPr>
  </w:style>
  <w:style w:type="paragraph" w:customStyle="1" w:styleId="aNorm">
    <w:name w:val="aNorm"/>
    <w:basedOn w:val="Standard"/>
    <w:link w:val="aNormZchnZchn"/>
    <w:rsid w:val="00B130B9"/>
    <w:pPr>
      <w:numPr>
        <w:numId w:val="20"/>
      </w:numPr>
      <w:spacing w:after="120"/>
      <w:jc w:val="both"/>
    </w:pPr>
    <w:rPr>
      <w:rFonts w:eastAsia="MS Mincho"/>
      <w:szCs w:val="24"/>
    </w:rPr>
  </w:style>
  <w:style w:type="paragraph" w:customStyle="1" w:styleId="Formatvorlagegemtab11ptAbstandFettWeiZentriert">
    <w:name w:val="Formatvorlage gem_tab_11pt_Abstand + Fett Weiß Zentriert"/>
    <w:basedOn w:val="gemtab11ptAbstand"/>
    <w:autoRedefine/>
    <w:rsid w:val="00AD4495"/>
    <w:pPr>
      <w:keepNext/>
      <w:jc w:val="center"/>
    </w:pPr>
    <w:rPr>
      <w:rFonts w:eastAsia="Times New Roman"/>
      <w:color w:val="FFFFFF"/>
    </w:rPr>
  </w:style>
  <w:style w:type="paragraph" w:customStyle="1" w:styleId="afiAnhang1">
    <w:name w:val="afiAnhang_1"/>
    <w:basedOn w:val="Standard"/>
    <w:next w:val="Standard"/>
    <w:rsid w:val="000D1992"/>
    <w:pPr>
      <w:keepNext/>
      <w:pageBreakBefore/>
      <w:pBdr>
        <w:top w:val="single" w:sz="4" w:space="10" w:color="auto"/>
        <w:bottom w:val="single" w:sz="4" w:space="10" w:color="auto"/>
      </w:pBdr>
      <w:spacing w:before="360" w:after="120"/>
      <w:jc w:val="center"/>
      <w:outlineLvl w:val="0"/>
    </w:pPr>
    <w:rPr>
      <w:rFonts w:eastAsia="MS Mincho" w:cs="Arial"/>
      <w:sz w:val="28"/>
      <w:szCs w:val="28"/>
    </w:rPr>
  </w:style>
  <w:style w:type="paragraph" w:customStyle="1" w:styleId="afiAnhang2">
    <w:name w:val="afiAnhang_2"/>
    <w:basedOn w:val="Standard"/>
    <w:next w:val="Standard"/>
    <w:rsid w:val="000D1992"/>
    <w:pPr>
      <w:keepNext/>
      <w:numPr>
        <w:ilvl w:val="1"/>
        <w:numId w:val="7"/>
      </w:numPr>
      <w:spacing w:before="480" w:after="360"/>
      <w:outlineLvl w:val="1"/>
    </w:pPr>
    <w:rPr>
      <w:rFonts w:eastAsia="MS Mincho" w:cs="Arial"/>
      <w:b/>
      <w:bCs/>
      <w:iCs/>
      <w:sz w:val="26"/>
      <w:szCs w:val="24"/>
    </w:rPr>
  </w:style>
  <w:style w:type="paragraph" w:customStyle="1" w:styleId="afiAnhang3">
    <w:name w:val="afiAnhang_3"/>
    <w:basedOn w:val="Standard"/>
    <w:next w:val="Standard"/>
    <w:rsid w:val="000D1992"/>
    <w:pPr>
      <w:keepNext/>
      <w:numPr>
        <w:ilvl w:val="2"/>
        <w:numId w:val="7"/>
      </w:numPr>
      <w:spacing w:before="360" w:after="240"/>
      <w:jc w:val="both"/>
      <w:outlineLvl w:val="2"/>
    </w:pPr>
    <w:rPr>
      <w:rFonts w:eastAsia="MS Mincho" w:cs="Arial"/>
      <w:b/>
      <w:bCs/>
      <w:sz w:val="24"/>
      <w:szCs w:val="24"/>
    </w:rPr>
  </w:style>
  <w:style w:type="paragraph" w:customStyle="1" w:styleId="afiAnhang4">
    <w:name w:val="afiAnhang_4"/>
    <w:basedOn w:val="Standard"/>
    <w:next w:val="Standard"/>
    <w:rsid w:val="000D1992"/>
    <w:pPr>
      <w:keepNext/>
      <w:numPr>
        <w:ilvl w:val="3"/>
        <w:numId w:val="7"/>
      </w:numPr>
      <w:spacing w:before="360" w:after="60"/>
      <w:outlineLvl w:val="3"/>
    </w:pPr>
    <w:rPr>
      <w:rFonts w:eastAsia="MS Mincho"/>
    </w:rPr>
  </w:style>
  <w:style w:type="paragraph" w:styleId="Abbildungsverzeichnis">
    <w:name w:val="table of figures"/>
    <w:basedOn w:val="Standard"/>
    <w:next w:val="Standard"/>
    <w:uiPriority w:val="99"/>
    <w:rsid w:val="000D1992"/>
  </w:style>
  <w:style w:type="paragraph" w:styleId="Aufzhlungszeichen">
    <w:name w:val="List Bullet"/>
    <w:basedOn w:val="Standard"/>
    <w:rsid w:val="000176EA"/>
    <w:pPr>
      <w:numPr>
        <w:numId w:val="8"/>
      </w:numPr>
      <w:spacing w:after="120"/>
      <w:jc w:val="both"/>
    </w:pPr>
    <w:rPr>
      <w:rFonts w:eastAsia="MS Mincho"/>
      <w:szCs w:val="24"/>
    </w:rPr>
  </w:style>
  <w:style w:type="paragraph" w:customStyle="1" w:styleId="Formatvorlagegemnonum1Fett">
    <w:name w:val="Formatvorlage gem_nonum_Ü1 + Fett"/>
    <w:basedOn w:val="Standard"/>
    <w:next w:val="gemStandard"/>
    <w:rsid w:val="00035038"/>
    <w:pPr>
      <w:keepNext/>
      <w:pageBreakBefore/>
      <w:pBdr>
        <w:top w:val="single" w:sz="4" w:space="10" w:color="auto"/>
        <w:bottom w:val="single" w:sz="4" w:space="10" w:color="auto"/>
      </w:pBdr>
      <w:spacing w:before="360" w:after="120"/>
      <w:jc w:val="center"/>
      <w:outlineLvl w:val="0"/>
    </w:pPr>
    <w:rPr>
      <w:rFonts w:eastAsia="MS Mincho" w:cs="Arial"/>
      <w:b/>
      <w:bCs/>
      <w:sz w:val="28"/>
      <w:szCs w:val="28"/>
    </w:rPr>
  </w:style>
  <w:style w:type="paragraph" w:customStyle="1" w:styleId="gemStandardfett">
    <w:name w:val="gem_Standard_fett"/>
    <w:basedOn w:val="gemStandard"/>
    <w:next w:val="gemStandard"/>
    <w:link w:val="gemStandardfettZchn"/>
    <w:rsid w:val="00035038"/>
    <w:rPr>
      <w:b/>
    </w:rPr>
  </w:style>
  <w:style w:type="paragraph" w:customStyle="1" w:styleId="gemEinzug">
    <w:name w:val="gem_Einzug"/>
    <w:basedOn w:val="gemStandard"/>
    <w:link w:val="gemEinzugZchn"/>
    <w:rsid w:val="00A07129"/>
    <w:pPr>
      <w:autoSpaceDE w:val="0"/>
      <w:autoSpaceDN w:val="0"/>
      <w:adjustRightInd w:val="0"/>
      <w:ind w:left="993"/>
      <w:jc w:val="left"/>
    </w:pPr>
    <w:rPr>
      <w:rFonts w:eastAsia="Times New Roman" w:cs="Arial"/>
      <w:bCs/>
      <w:szCs w:val="22"/>
    </w:rPr>
  </w:style>
  <w:style w:type="paragraph" w:customStyle="1" w:styleId="gemZwischenberschrift">
    <w:name w:val="gem_Zwischenüberschrift"/>
    <w:basedOn w:val="Standard"/>
    <w:link w:val="gemZwischenberschriftZchnZchn"/>
    <w:rsid w:val="003E4C5E"/>
    <w:pPr>
      <w:tabs>
        <w:tab w:val="num" w:pos="720"/>
      </w:tabs>
      <w:autoSpaceDE w:val="0"/>
      <w:autoSpaceDN w:val="0"/>
      <w:adjustRightInd w:val="0"/>
      <w:spacing w:before="480" w:after="240"/>
      <w:ind w:left="811" w:hanging="454"/>
    </w:pPr>
    <w:rPr>
      <w:rFonts w:eastAsia="MS Mincho"/>
      <w:b/>
      <w:szCs w:val="22"/>
    </w:rPr>
  </w:style>
  <w:style w:type="character" w:customStyle="1" w:styleId="gemZwischenberschriftZchnZchn">
    <w:name w:val="gem_Zwischenüberschrift Zchn Zchn"/>
    <w:link w:val="gemZwischenberschrift"/>
    <w:rsid w:val="003E4C5E"/>
    <w:rPr>
      <w:rFonts w:ascii="Arial" w:eastAsia="MS Mincho" w:hAnsi="Arial"/>
      <w:b/>
      <w:sz w:val="22"/>
      <w:szCs w:val="22"/>
    </w:rPr>
  </w:style>
  <w:style w:type="paragraph" w:customStyle="1" w:styleId="gemTitel2">
    <w:name w:val="gem_Titel2"/>
    <w:basedOn w:val="Standard"/>
    <w:rsid w:val="003F0FE0"/>
    <w:pPr>
      <w:spacing w:before="720" w:after="120"/>
      <w:jc w:val="center"/>
    </w:pPr>
    <w:rPr>
      <w:rFonts w:eastAsia="MS Mincho"/>
      <w:b/>
      <w:spacing w:val="40"/>
      <w:kern w:val="16"/>
      <w:sz w:val="56"/>
      <w:szCs w:val="56"/>
    </w:rPr>
  </w:style>
  <w:style w:type="paragraph" w:styleId="Verzeichnis6">
    <w:name w:val="toc 6"/>
    <w:basedOn w:val="Standard"/>
    <w:next w:val="Standard"/>
    <w:autoRedefine/>
    <w:uiPriority w:val="39"/>
    <w:rsid w:val="00E034AE"/>
    <w:pPr>
      <w:keepNext/>
      <w:keepLines/>
      <w:ind w:left="1100"/>
    </w:pPr>
    <w:rPr>
      <w:rFonts w:ascii="Times New Roman" w:eastAsia="MS Mincho" w:hAnsi="Times New Roman"/>
      <w:sz w:val="18"/>
      <w:szCs w:val="18"/>
    </w:rPr>
  </w:style>
  <w:style w:type="paragraph" w:styleId="Verzeichnis7">
    <w:name w:val="toc 7"/>
    <w:basedOn w:val="Standard"/>
    <w:next w:val="Standard"/>
    <w:autoRedefine/>
    <w:uiPriority w:val="39"/>
    <w:unhideWhenUsed/>
    <w:rsid w:val="000B6B5A"/>
    <w:pPr>
      <w:spacing w:after="100" w:line="276" w:lineRule="auto"/>
      <w:ind w:left="1320"/>
    </w:pPr>
    <w:rPr>
      <w:rFonts w:ascii="Calibri" w:hAnsi="Calibri"/>
      <w:szCs w:val="22"/>
    </w:rPr>
  </w:style>
  <w:style w:type="paragraph" w:styleId="Verzeichnis9">
    <w:name w:val="toc 9"/>
    <w:basedOn w:val="Standard"/>
    <w:next w:val="Standard"/>
    <w:autoRedefine/>
    <w:uiPriority w:val="39"/>
    <w:unhideWhenUsed/>
    <w:rsid w:val="000B6B5A"/>
    <w:pPr>
      <w:spacing w:after="100" w:line="276" w:lineRule="auto"/>
      <w:ind w:left="1760"/>
    </w:pPr>
    <w:rPr>
      <w:rFonts w:ascii="Calibri" w:hAnsi="Calibri"/>
      <w:szCs w:val="22"/>
    </w:rPr>
  </w:style>
  <w:style w:type="paragraph" w:customStyle="1" w:styleId="gemVerz5">
    <w:name w:val="gem_Verz5"/>
    <w:basedOn w:val="Verzeichnis5"/>
    <w:rsid w:val="003C2C52"/>
    <w:pPr>
      <w:tabs>
        <w:tab w:val="left" w:pos="1976"/>
        <w:tab w:val="right" w:leader="dot" w:pos="8726"/>
      </w:tabs>
      <w:autoSpaceDE w:val="0"/>
      <w:autoSpaceDN w:val="0"/>
      <w:adjustRightInd w:val="0"/>
    </w:pPr>
    <w:rPr>
      <w:noProof/>
    </w:rPr>
  </w:style>
  <w:style w:type="paragraph" w:customStyle="1" w:styleId="gemTitelKopf">
    <w:name w:val="gem_Titel_Kopf"/>
    <w:basedOn w:val="gemTitel2"/>
    <w:rsid w:val="00693D7E"/>
    <w:pPr>
      <w:autoSpaceDE w:val="0"/>
      <w:autoSpaceDN w:val="0"/>
      <w:adjustRightInd w:val="0"/>
      <w:spacing w:before="0" w:after="0"/>
      <w:jc w:val="left"/>
    </w:pPr>
    <w:rPr>
      <w:rFonts w:ascii="Tahoma" w:hAnsi="Tahoma"/>
      <w:spacing w:val="0"/>
      <w:kern w:val="0"/>
      <w:sz w:val="24"/>
      <w:szCs w:val="24"/>
    </w:rPr>
  </w:style>
  <w:style w:type="character" w:styleId="Seitenzahl">
    <w:name w:val="page number"/>
    <w:rsid w:val="00A15EC5"/>
    <w:rPr>
      <w:sz w:val="24"/>
    </w:rPr>
  </w:style>
  <w:style w:type="character" w:styleId="Zeilennummer">
    <w:name w:val="line number"/>
    <w:basedOn w:val="Absatz-Standardschriftart"/>
    <w:rsid w:val="00561841"/>
  </w:style>
  <w:style w:type="table" w:styleId="Tabellenraster">
    <w:name w:val="Table Grid"/>
    <w:basedOn w:val="NormaleTabelle"/>
    <w:rsid w:val="00594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mAnmerkung">
    <w:name w:val="gem_Anmerkung"/>
    <w:basedOn w:val="gemStandard"/>
    <w:link w:val="gemAnmerkungZchn"/>
    <w:rsid w:val="00AD6B10"/>
    <w:rPr>
      <w:rFonts w:eastAsia="Times New Roman"/>
      <w:i/>
      <w:sz w:val="20"/>
      <w:szCs w:val="20"/>
    </w:rPr>
  </w:style>
  <w:style w:type="character" w:customStyle="1" w:styleId="gemAnmerkungZchn">
    <w:name w:val="gem_Anmerkung Zchn"/>
    <w:link w:val="gemAnmerkung"/>
    <w:rsid w:val="00AD6B10"/>
    <w:rPr>
      <w:rFonts w:ascii="Arial" w:hAnsi="Arial"/>
      <w:i/>
      <w:lang w:val="de-DE" w:eastAsia="de-DE" w:bidi="ar-SA"/>
    </w:rPr>
  </w:style>
  <w:style w:type="paragraph" w:customStyle="1" w:styleId="Titel1">
    <w:name w:val="Titel1"/>
    <w:basedOn w:val="Standard"/>
    <w:rsid w:val="00C22C26"/>
    <w:rPr>
      <w:b/>
      <w:sz w:val="32"/>
      <w:u w:val="single"/>
    </w:rPr>
  </w:style>
  <w:style w:type="paragraph" w:customStyle="1" w:styleId="gemnonum3">
    <w:name w:val="gem_nonum_Ü3"/>
    <w:basedOn w:val="GEM3"/>
    <w:next w:val="gemStandard"/>
    <w:rsid w:val="006F1F31"/>
    <w:pPr>
      <w:numPr>
        <w:ilvl w:val="0"/>
        <w:numId w:val="0"/>
      </w:numPr>
      <w:jc w:val="left"/>
    </w:pPr>
    <w:rPr>
      <w:rFonts w:eastAsia="Times New Roman"/>
    </w:rPr>
  </w:style>
  <w:style w:type="paragraph" w:customStyle="1" w:styleId="abstand0">
    <w:name w:val="abstand"/>
    <w:basedOn w:val="Standard"/>
    <w:rsid w:val="009E0512"/>
    <w:pPr>
      <w:autoSpaceDE w:val="0"/>
      <w:autoSpaceDN w:val="0"/>
      <w:spacing w:before="480" w:line="40" w:lineRule="atLeast"/>
    </w:pPr>
    <w:rPr>
      <w:rFonts w:cs="Arial"/>
      <w:szCs w:val="22"/>
    </w:rPr>
  </w:style>
  <w:style w:type="paragraph" w:customStyle="1" w:styleId="anorm0">
    <w:name w:val="anorm"/>
    <w:basedOn w:val="Standard"/>
    <w:link w:val="anormZchn"/>
    <w:rsid w:val="009E0512"/>
    <w:pPr>
      <w:autoSpaceDE w:val="0"/>
      <w:autoSpaceDN w:val="0"/>
    </w:pPr>
    <w:rPr>
      <w:rFonts w:cs="Arial"/>
      <w:szCs w:val="22"/>
    </w:rPr>
  </w:style>
  <w:style w:type="paragraph" w:customStyle="1" w:styleId="gemnonum1">
    <w:name w:val="gem_nonum_Ü1"/>
    <w:basedOn w:val="berschrift1"/>
    <w:next w:val="gemStandard"/>
    <w:rsid w:val="00A44FE2"/>
    <w:pPr>
      <w:numPr>
        <w:numId w:val="0"/>
      </w:numPr>
      <w:spacing w:after="120"/>
    </w:pPr>
    <w:rPr>
      <w:rFonts w:eastAsia="MS Mincho" w:cs="Arial"/>
      <w:szCs w:val="28"/>
    </w:rPr>
  </w:style>
  <w:style w:type="paragraph" w:customStyle="1" w:styleId="gemBeschriftung">
    <w:name w:val="gem_Beschriftung"/>
    <w:basedOn w:val="Standard"/>
    <w:link w:val="gemBeschriftungZchn"/>
    <w:rsid w:val="003227A5"/>
    <w:pPr>
      <w:spacing w:before="120" w:after="120"/>
      <w:jc w:val="both"/>
    </w:pPr>
    <w:rPr>
      <w:rFonts w:eastAsia="MS Mincho"/>
      <w:b/>
      <w:bCs/>
      <w:sz w:val="20"/>
    </w:rPr>
  </w:style>
  <w:style w:type="paragraph" w:styleId="Beschriftung">
    <w:name w:val="caption"/>
    <w:basedOn w:val="Standard"/>
    <w:next w:val="Standard"/>
    <w:link w:val="BeschriftungZchn"/>
    <w:qFormat/>
    <w:rsid w:val="003A4CB0"/>
    <w:rPr>
      <w:b/>
      <w:bCs/>
      <w:sz w:val="20"/>
    </w:rPr>
  </w:style>
  <w:style w:type="paragraph" w:styleId="Sprechblasentext">
    <w:name w:val="Balloon Text"/>
    <w:basedOn w:val="Standard"/>
    <w:semiHidden/>
    <w:rsid w:val="004F3414"/>
    <w:rPr>
      <w:rFonts w:ascii="Tahoma" w:hAnsi="Tahoma" w:cs="Tahoma"/>
      <w:sz w:val="16"/>
      <w:szCs w:val="16"/>
    </w:rPr>
  </w:style>
  <w:style w:type="character" w:customStyle="1" w:styleId="gemListeZchn">
    <w:name w:val="gem_Liste Zchn"/>
    <w:basedOn w:val="gemStandardZchn"/>
    <w:link w:val="gemListe"/>
    <w:rsid w:val="001B2653"/>
    <w:rPr>
      <w:rFonts w:ascii="Arial" w:eastAsia="MS Mincho" w:hAnsi="Arial"/>
      <w:sz w:val="22"/>
      <w:szCs w:val="24"/>
      <w:lang w:val="de-DE" w:eastAsia="de-DE" w:bidi="ar-SA"/>
    </w:rPr>
  </w:style>
  <w:style w:type="paragraph" w:customStyle="1" w:styleId="gemListe12">
    <w:name w:val="gem Liste 1. 2."/>
    <w:basedOn w:val="Standard"/>
    <w:rsid w:val="00763CFF"/>
    <w:pPr>
      <w:numPr>
        <w:numId w:val="14"/>
      </w:numPr>
      <w:tabs>
        <w:tab w:val="clear" w:pos="851"/>
        <w:tab w:val="num" w:pos="1080"/>
      </w:tabs>
      <w:spacing w:before="180" w:after="60"/>
      <w:ind w:left="1077" w:hanging="357"/>
    </w:pPr>
    <w:rPr>
      <w:sz w:val="20"/>
      <w:szCs w:val="22"/>
    </w:rPr>
  </w:style>
  <w:style w:type="character" w:customStyle="1" w:styleId="gemEinzugZchn">
    <w:name w:val="gem_Einzug Zchn"/>
    <w:link w:val="gemEinzug"/>
    <w:rsid w:val="00945425"/>
    <w:rPr>
      <w:rFonts w:ascii="Arial" w:hAnsi="Arial" w:cs="Arial"/>
      <w:bCs/>
      <w:sz w:val="22"/>
      <w:szCs w:val="22"/>
      <w:lang w:val="de-DE" w:eastAsia="de-DE" w:bidi="ar-SA"/>
    </w:rPr>
  </w:style>
  <w:style w:type="character" w:styleId="Fett">
    <w:name w:val="Strong"/>
    <w:qFormat/>
    <w:rsid w:val="005C094B"/>
    <w:rPr>
      <w:b/>
      <w:bCs/>
    </w:rPr>
  </w:style>
  <w:style w:type="paragraph" w:customStyle="1" w:styleId="gemVerz2">
    <w:name w:val="gem_Verz2"/>
    <w:basedOn w:val="Verzeichnis2"/>
    <w:rsid w:val="00B23325"/>
    <w:pPr>
      <w:tabs>
        <w:tab w:val="left" w:pos="880"/>
        <w:tab w:val="right" w:leader="dot" w:pos="8726"/>
      </w:tabs>
    </w:pPr>
    <w:rPr>
      <w:rFonts w:eastAsia="Times New Roman"/>
      <w:noProof/>
    </w:rPr>
  </w:style>
  <w:style w:type="paragraph" w:customStyle="1" w:styleId="gemListingEnd">
    <w:name w:val="gem_Listing_End"/>
    <w:basedOn w:val="Standard"/>
    <w:rsid w:val="00D7609E"/>
    <w:pPr>
      <w:autoSpaceDE w:val="0"/>
      <w:autoSpaceDN w:val="0"/>
      <w:adjustRightInd w:val="0"/>
      <w:spacing w:after="240"/>
    </w:pPr>
    <w:rPr>
      <w:rFonts w:eastAsia="MS Mincho"/>
      <w:sz w:val="18"/>
      <w:szCs w:val="18"/>
    </w:rPr>
  </w:style>
  <w:style w:type="paragraph" w:customStyle="1" w:styleId="gemAufzhlgKursiv10">
    <w:name w:val="gem Aufzählg + Kursiv 10"/>
    <w:basedOn w:val="gemAufzhlung"/>
    <w:rsid w:val="002823D6"/>
    <w:pPr>
      <w:numPr>
        <w:numId w:val="0"/>
      </w:numPr>
      <w:tabs>
        <w:tab w:val="left" w:pos="1134"/>
      </w:tabs>
      <w:spacing w:before="60"/>
    </w:pPr>
    <w:rPr>
      <w:rFonts w:eastAsia="Times New Roman"/>
      <w:i/>
      <w:iCs/>
      <w:sz w:val="20"/>
      <w:szCs w:val="20"/>
    </w:rPr>
  </w:style>
  <w:style w:type="paragraph" w:customStyle="1" w:styleId="gemVerz3">
    <w:name w:val="gem_Verz3"/>
    <w:basedOn w:val="Verzeichnis3"/>
    <w:rsid w:val="00DF663E"/>
    <w:pPr>
      <w:tabs>
        <w:tab w:val="left" w:pos="1200"/>
        <w:tab w:val="right" w:leader="dot" w:pos="8726"/>
      </w:tabs>
    </w:pPr>
    <w:rPr>
      <w:noProof/>
    </w:rPr>
  </w:style>
  <w:style w:type="paragraph" w:customStyle="1" w:styleId="gemtab10pt0">
    <w:name w:val="gemtab10pt"/>
    <w:basedOn w:val="Standard"/>
    <w:rsid w:val="00202B60"/>
    <w:pPr>
      <w:autoSpaceDE w:val="0"/>
      <w:autoSpaceDN w:val="0"/>
    </w:pPr>
    <w:rPr>
      <w:rFonts w:cs="Arial"/>
      <w:sz w:val="20"/>
    </w:rPr>
  </w:style>
  <w:style w:type="character" w:customStyle="1" w:styleId="gemBeschriftungZchn">
    <w:name w:val="gem_Beschriftung Zchn"/>
    <w:link w:val="gemBeschriftung"/>
    <w:rsid w:val="00FC5BAA"/>
    <w:rPr>
      <w:rFonts w:ascii="Arial" w:eastAsia="MS Mincho" w:hAnsi="Arial"/>
      <w:b/>
      <w:bCs/>
      <w:lang w:val="de-DE" w:eastAsia="de-DE" w:bidi="ar-SA"/>
    </w:rPr>
  </w:style>
  <w:style w:type="character" w:customStyle="1" w:styleId="TextkrperZchn">
    <w:name w:val="Textkörper Zchn"/>
    <w:link w:val="Textkrper"/>
    <w:rsid w:val="004C3A72"/>
    <w:rPr>
      <w:rFonts w:ascii="Helvetica" w:hAnsi="Helvetica"/>
      <w:sz w:val="22"/>
      <w:lang w:val="de-DE" w:eastAsia="de-DE" w:bidi="ar-SA"/>
    </w:rPr>
  </w:style>
  <w:style w:type="paragraph" w:customStyle="1" w:styleId="afiHinweis">
    <w:name w:val="afiHinweis"/>
    <w:basedOn w:val="gemAnmerkung"/>
    <w:link w:val="afiHinweisZchn"/>
    <w:rsid w:val="004C3A72"/>
    <w:pPr>
      <w:numPr>
        <w:numId w:val="18"/>
      </w:numPr>
      <w:spacing w:before="60" w:after="0"/>
    </w:pPr>
    <w:rPr>
      <w:rFonts w:eastAsia="MS Mincho"/>
      <w:szCs w:val="24"/>
    </w:rPr>
  </w:style>
  <w:style w:type="character" w:customStyle="1" w:styleId="afiHinweisZchn">
    <w:name w:val="afiHinweis Zchn"/>
    <w:link w:val="afiHinweis"/>
    <w:rsid w:val="004C3A72"/>
    <w:rPr>
      <w:rFonts w:ascii="Arial" w:eastAsia="MS Mincho" w:hAnsi="Arial"/>
      <w:i/>
      <w:szCs w:val="24"/>
      <w:lang w:val="de-DE" w:eastAsia="de-DE" w:bidi="ar-SA"/>
    </w:rPr>
  </w:style>
  <w:style w:type="character" w:customStyle="1" w:styleId="aNormZchnZchn">
    <w:name w:val="aNorm Zchn Zchn"/>
    <w:link w:val="aNorm"/>
    <w:rsid w:val="009F02C6"/>
    <w:rPr>
      <w:rFonts w:ascii="Arial" w:eastAsia="MS Mincho" w:hAnsi="Arial"/>
      <w:sz w:val="22"/>
      <w:szCs w:val="24"/>
      <w:lang w:val="de-DE" w:eastAsia="de-DE" w:bidi="ar-SA"/>
    </w:rPr>
  </w:style>
  <w:style w:type="character" w:customStyle="1" w:styleId="GEM3Zchn">
    <w:name w:val="GEM_Ü3 Zchn"/>
    <w:rsid w:val="009F02C6"/>
    <w:rPr>
      <w:rFonts w:ascii="Arial" w:hAnsi="Arial" w:cs="Arial"/>
      <w:b/>
      <w:bCs/>
      <w:sz w:val="24"/>
      <w:szCs w:val="24"/>
      <w:lang w:val="de-DE" w:eastAsia="de-DE" w:bidi="ar-SA"/>
    </w:rPr>
  </w:style>
  <w:style w:type="character" w:customStyle="1" w:styleId="anormZchn">
    <w:name w:val="anorm Zchn"/>
    <w:link w:val="anorm0"/>
    <w:rsid w:val="00123D6C"/>
    <w:rPr>
      <w:rFonts w:ascii="Arial" w:hAnsi="Arial" w:cs="Arial"/>
      <w:sz w:val="22"/>
      <w:szCs w:val="22"/>
      <w:lang w:val="de-DE" w:eastAsia="de-DE" w:bidi="ar-SA"/>
    </w:rPr>
  </w:style>
  <w:style w:type="paragraph" w:customStyle="1" w:styleId="Text">
    <w:name w:val="Text"/>
    <w:basedOn w:val="Standard"/>
    <w:rsid w:val="00123D6C"/>
    <w:pPr>
      <w:spacing w:before="120" w:line="240" w:lineRule="atLeast"/>
    </w:pPr>
    <w:rPr>
      <w:sz w:val="20"/>
      <w:lang w:eastAsia="en-US"/>
    </w:rPr>
  </w:style>
  <w:style w:type="character" w:customStyle="1" w:styleId="AFiHinweiseKapitlchenZchn">
    <w:name w:val="AFiHinweise + Kapitälchen Zchn"/>
    <w:rsid w:val="00B120AA"/>
    <w:rPr>
      <w:rFonts w:ascii="Arial" w:eastAsia="MS Mincho" w:hAnsi="Arial"/>
      <w:i/>
      <w:smallCaps/>
      <w:lang w:val="de-DE" w:eastAsia="de-DE" w:bidi="ar-SA"/>
    </w:rPr>
  </w:style>
  <w:style w:type="character" w:customStyle="1" w:styleId="gem4Zchn">
    <w:name w:val="gem_Ü4 Zchn"/>
    <w:link w:val="gem4"/>
    <w:rsid w:val="00A44FE2"/>
    <w:rPr>
      <w:rFonts w:ascii="Arial" w:eastAsia="MS Mincho" w:hAnsi="Arial"/>
      <w:b/>
      <w:sz w:val="22"/>
    </w:rPr>
  </w:style>
  <w:style w:type="character" w:customStyle="1" w:styleId="BeschriftungZchn">
    <w:name w:val="Beschriftung Zchn"/>
    <w:link w:val="Beschriftung"/>
    <w:rsid w:val="007268F1"/>
    <w:rPr>
      <w:rFonts w:ascii="Helvetica" w:hAnsi="Helvetica"/>
      <w:b/>
      <w:bCs/>
      <w:lang w:val="de-DE" w:eastAsia="de-DE" w:bidi="ar-SA"/>
    </w:rPr>
  </w:style>
  <w:style w:type="character" w:customStyle="1" w:styleId="gemStandardfettZchn">
    <w:name w:val="gem_Standard_fett Zchn"/>
    <w:link w:val="gemStandardfett"/>
    <w:rsid w:val="000271E7"/>
    <w:rPr>
      <w:rFonts w:ascii="Arial" w:eastAsia="MS Mincho" w:hAnsi="Arial"/>
      <w:b/>
      <w:sz w:val="22"/>
      <w:szCs w:val="24"/>
      <w:lang w:val="de-DE" w:eastAsia="de-DE" w:bidi="ar-SA"/>
    </w:rPr>
  </w:style>
  <w:style w:type="character" w:customStyle="1" w:styleId="KommentartextZchn">
    <w:name w:val="Kommentartext Zchn"/>
    <w:link w:val="Kommentartext"/>
    <w:rsid w:val="00CF3230"/>
    <w:rPr>
      <w:rFonts w:ascii="Arial" w:hAnsi="Arial"/>
      <w:sz w:val="22"/>
      <w:lang w:val="de-DE" w:eastAsia="de-DE" w:bidi="ar-SA"/>
    </w:rPr>
  </w:style>
  <w:style w:type="paragraph" w:customStyle="1" w:styleId="gemtab11ptabstand0">
    <w:name w:val="gemtab11ptabstand"/>
    <w:basedOn w:val="Standard"/>
    <w:rsid w:val="00037FC4"/>
    <w:pPr>
      <w:spacing w:before="60" w:after="60"/>
    </w:pPr>
    <w:rPr>
      <w:rFonts w:cs="Arial"/>
      <w:szCs w:val="22"/>
    </w:rPr>
  </w:style>
  <w:style w:type="paragraph" w:customStyle="1" w:styleId="Aufzhl2">
    <w:name w:val="Aufzähl2"/>
    <w:basedOn w:val="Standard"/>
    <w:rsid w:val="00D510F2"/>
    <w:pPr>
      <w:numPr>
        <w:numId w:val="1"/>
      </w:numPr>
      <w:tabs>
        <w:tab w:val="left" w:pos="851"/>
      </w:tabs>
      <w:spacing w:after="60"/>
    </w:pPr>
    <w:rPr>
      <w:sz w:val="24"/>
      <w:lang w:val="en-US" w:eastAsia="en-US"/>
    </w:rPr>
  </w:style>
  <w:style w:type="character" w:customStyle="1" w:styleId="gemAufzhlungZchnZchn">
    <w:name w:val="gem_Aufzählung Zchn Zchn"/>
    <w:rsid w:val="00867518"/>
  </w:style>
  <w:style w:type="paragraph" w:customStyle="1" w:styleId="Abstand">
    <w:name w:val="Abstand"/>
    <w:basedOn w:val="Standard"/>
    <w:next w:val="Standard"/>
    <w:rsid w:val="00867518"/>
    <w:pPr>
      <w:numPr>
        <w:numId w:val="26"/>
      </w:num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autoSpaceDE w:val="0"/>
      <w:autoSpaceDN w:val="0"/>
      <w:adjustRightInd w:val="0"/>
      <w:spacing w:before="480" w:line="40" w:lineRule="exact"/>
    </w:pPr>
  </w:style>
  <w:style w:type="paragraph" w:customStyle="1" w:styleId="gemListing">
    <w:name w:val="gem_Listing"/>
    <w:basedOn w:val="gemStandard"/>
    <w:rsid w:val="00D85378"/>
    <w:pPr>
      <w:spacing w:before="0" w:after="0"/>
      <w:jc w:val="left"/>
    </w:pPr>
    <w:rPr>
      <w:sz w:val="18"/>
      <w:szCs w:val="18"/>
    </w:rPr>
  </w:style>
  <w:style w:type="paragraph" w:customStyle="1" w:styleId="FormatvorlageFormatvorlagegemnonum1FettNach0Pt">
    <w:name w:val="Formatvorlage Formatvorlage gem_nonum_Ü1 + Fett + Nach:  0 Pt."/>
    <w:basedOn w:val="Formatvorlagegemnonum1Fett"/>
    <w:rsid w:val="00A44FE2"/>
    <w:pPr>
      <w:spacing w:after="0"/>
    </w:pPr>
    <w:rPr>
      <w:rFonts w:eastAsia="Times New Roman" w:cs="Times New Roman"/>
      <w:szCs w:val="20"/>
    </w:rPr>
  </w:style>
  <w:style w:type="paragraph" w:customStyle="1" w:styleId="Formatvorlagegemnonum2NichtFett">
    <w:name w:val="Formatvorlage gem_nonum_Ü2 + Nicht Fett"/>
    <w:basedOn w:val="gemnonum2"/>
    <w:rsid w:val="001342B7"/>
    <w:rPr>
      <w:bCs w:val="0"/>
      <w:iCs w:val="0"/>
    </w:rPr>
  </w:style>
  <w:style w:type="paragraph" w:styleId="berarbeitung">
    <w:name w:val="Revision"/>
    <w:hidden/>
    <w:uiPriority w:val="99"/>
    <w:semiHidden/>
    <w:rsid w:val="001D484B"/>
    <w:rPr>
      <w:rFonts w:ascii="Arial" w:hAnsi="Arial"/>
      <w:sz w:val="22"/>
    </w:rPr>
  </w:style>
  <w:style w:type="paragraph" w:customStyle="1" w:styleId="TBD">
    <w:name w:val="TBD"/>
    <w:basedOn w:val="Standard"/>
    <w:next w:val="Standard"/>
    <w:link w:val="TBDZchn"/>
    <w:rsid w:val="000B2052"/>
    <w:pPr>
      <w:pBdr>
        <w:top w:val="dashSmallGap" w:sz="8" w:space="1" w:color="auto"/>
        <w:left w:val="dashSmallGap" w:sz="8" w:space="4" w:color="auto"/>
        <w:bottom w:val="dashSmallGap" w:sz="8" w:space="1" w:color="auto"/>
        <w:right w:val="dashSmallGap" w:sz="8" w:space="4" w:color="auto"/>
      </w:pBdr>
      <w:shd w:val="clear" w:color="auto" w:fill="FFFF99"/>
    </w:pPr>
    <w:rPr>
      <w:i/>
      <w:color w:val="3333FF"/>
      <w:sz w:val="18"/>
      <w:lang w:eastAsia="en-US"/>
    </w:rPr>
  </w:style>
  <w:style w:type="character" w:customStyle="1" w:styleId="TBDZchn">
    <w:name w:val="TBD Zchn"/>
    <w:link w:val="TBD"/>
    <w:rsid w:val="000B2052"/>
    <w:rPr>
      <w:rFonts w:ascii="Arial" w:hAnsi="Arial"/>
      <w:i/>
      <w:color w:val="3333FF"/>
      <w:sz w:val="18"/>
      <w:shd w:val="clear" w:color="auto" w:fill="FFFF99"/>
      <w:lang w:eastAsia="en-US"/>
    </w:rPr>
  </w:style>
  <w:style w:type="paragraph" w:styleId="Titel">
    <w:name w:val="Title"/>
    <w:basedOn w:val="Standard"/>
    <w:next w:val="Standard"/>
    <w:link w:val="TitelZchn"/>
    <w:uiPriority w:val="10"/>
    <w:qFormat/>
    <w:rsid w:val="00AE4B6A"/>
    <w:pPr>
      <w:keepNext/>
      <w:spacing w:before="360" w:after="120"/>
      <w:jc w:val="center"/>
    </w:pPr>
    <w:rPr>
      <w:b/>
      <w:sz w:val="28"/>
      <w:szCs w:val="52"/>
      <w:lang w:eastAsia="en-US"/>
    </w:rPr>
  </w:style>
  <w:style w:type="character" w:customStyle="1" w:styleId="TitelZchn">
    <w:name w:val="Titel Zchn"/>
    <w:link w:val="Titel"/>
    <w:uiPriority w:val="10"/>
    <w:rsid w:val="00AE4B6A"/>
    <w:rPr>
      <w:rFonts w:ascii="Arial" w:hAnsi="Arial"/>
      <w:b/>
      <w:sz w:val="28"/>
      <w:szCs w:val="52"/>
      <w:lang w:eastAsia="en-US"/>
    </w:rPr>
  </w:style>
  <w:style w:type="character" w:customStyle="1" w:styleId="berschrift1Zchn">
    <w:name w:val="Überschrift 1 Zchn"/>
    <w:link w:val="berschrift1"/>
    <w:uiPriority w:val="9"/>
    <w:rsid w:val="00AE4B6A"/>
    <w:rPr>
      <w:rFonts w:ascii="Arial" w:hAnsi="Arial"/>
      <w:b/>
      <w:sz w:val="28"/>
      <w:szCs w:val="32"/>
      <w:lang w:eastAsia="en-US"/>
    </w:rPr>
  </w:style>
  <w:style w:type="character" w:customStyle="1" w:styleId="berschrift2Zchn">
    <w:name w:val="Überschrift 2 Zchn"/>
    <w:link w:val="berschrift2"/>
    <w:uiPriority w:val="9"/>
    <w:rsid w:val="00AE4B6A"/>
    <w:rPr>
      <w:rFonts w:ascii="Arial" w:hAnsi="Arial"/>
      <w:b/>
      <w:sz w:val="26"/>
      <w:szCs w:val="26"/>
      <w:lang w:eastAsia="en-US"/>
    </w:rPr>
  </w:style>
  <w:style w:type="character" w:customStyle="1" w:styleId="berschrift4Zchn">
    <w:name w:val="Überschrift 4 Zchn"/>
    <w:link w:val="berschrift4"/>
    <w:uiPriority w:val="9"/>
    <w:rsid w:val="00AE4B6A"/>
    <w:rPr>
      <w:rFonts w:ascii="Arial" w:hAnsi="Arial"/>
      <w:b/>
      <w:iCs/>
      <w:sz w:val="22"/>
      <w:szCs w:val="24"/>
      <w:lang w:eastAsia="en-US"/>
    </w:rPr>
  </w:style>
  <w:style w:type="character" w:customStyle="1" w:styleId="berschrift5Zchn">
    <w:name w:val="Überschrift 5 Zchn"/>
    <w:link w:val="berschrift5"/>
    <w:uiPriority w:val="9"/>
    <w:rsid w:val="00AE4B6A"/>
    <w:rPr>
      <w:rFonts w:ascii="Arial" w:hAnsi="Arial"/>
      <w:i/>
      <w:sz w:val="22"/>
      <w:szCs w:val="24"/>
      <w:lang w:eastAsia="en-US"/>
    </w:rPr>
  </w:style>
  <w:style w:type="character" w:customStyle="1" w:styleId="berschrift6Zchn">
    <w:name w:val="Überschrift 6 Zchn"/>
    <w:link w:val="berschrift6"/>
    <w:uiPriority w:val="9"/>
    <w:rsid w:val="00AE4B6A"/>
    <w:rPr>
      <w:rFonts w:ascii="Arial" w:hAnsi="Arial"/>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405966">
      <w:bodyDiv w:val="1"/>
      <w:marLeft w:val="0"/>
      <w:marRight w:val="0"/>
      <w:marTop w:val="0"/>
      <w:marBottom w:val="0"/>
      <w:divBdr>
        <w:top w:val="none" w:sz="0" w:space="0" w:color="auto"/>
        <w:left w:val="none" w:sz="0" w:space="0" w:color="auto"/>
        <w:bottom w:val="none" w:sz="0" w:space="0" w:color="auto"/>
        <w:right w:val="none" w:sz="0" w:space="0" w:color="auto"/>
      </w:divBdr>
    </w:div>
    <w:div w:id="446317310">
      <w:bodyDiv w:val="1"/>
      <w:marLeft w:val="0"/>
      <w:marRight w:val="0"/>
      <w:marTop w:val="0"/>
      <w:marBottom w:val="0"/>
      <w:divBdr>
        <w:top w:val="none" w:sz="0" w:space="0" w:color="auto"/>
        <w:left w:val="none" w:sz="0" w:space="0" w:color="auto"/>
        <w:bottom w:val="none" w:sz="0" w:space="0" w:color="auto"/>
        <w:right w:val="none" w:sz="0" w:space="0" w:color="auto"/>
      </w:divBdr>
    </w:div>
    <w:div w:id="684357945">
      <w:bodyDiv w:val="1"/>
      <w:marLeft w:val="0"/>
      <w:marRight w:val="0"/>
      <w:marTop w:val="0"/>
      <w:marBottom w:val="0"/>
      <w:divBdr>
        <w:top w:val="none" w:sz="0" w:space="0" w:color="auto"/>
        <w:left w:val="none" w:sz="0" w:space="0" w:color="auto"/>
        <w:bottom w:val="none" w:sz="0" w:space="0" w:color="auto"/>
        <w:right w:val="none" w:sz="0" w:space="0" w:color="auto"/>
      </w:divBdr>
    </w:div>
    <w:div w:id="1090662721">
      <w:bodyDiv w:val="1"/>
      <w:marLeft w:val="0"/>
      <w:marRight w:val="0"/>
      <w:marTop w:val="0"/>
      <w:marBottom w:val="0"/>
      <w:divBdr>
        <w:top w:val="none" w:sz="0" w:space="0" w:color="auto"/>
        <w:left w:val="none" w:sz="0" w:space="0" w:color="auto"/>
        <w:bottom w:val="none" w:sz="0" w:space="0" w:color="auto"/>
        <w:right w:val="none" w:sz="0" w:space="0" w:color="auto"/>
      </w:divBdr>
    </w:div>
    <w:div w:id="1325474498">
      <w:bodyDiv w:val="1"/>
      <w:marLeft w:val="0"/>
      <w:marRight w:val="0"/>
      <w:marTop w:val="0"/>
      <w:marBottom w:val="0"/>
      <w:divBdr>
        <w:top w:val="none" w:sz="0" w:space="0" w:color="auto"/>
        <w:left w:val="none" w:sz="0" w:space="0" w:color="auto"/>
        <w:bottom w:val="none" w:sz="0" w:space="0" w:color="auto"/>
        <w:right w:val="none" w:sz="0" w:space="0" w:color="auto"/>
      </w:divBdr>
    </w:div>
    <w:div w:id="1620840566">
      <w:bodyDiv w:val="1"/>
      <w:marLeft w:val="0"/>
      <w:marRight w:val="0"/>
      <w:marTop w:val="0"/>
      <w:marBottom w:val="0"/>
      <w:divBdr>
        <w:top w:val="none" w:sz="0" w:space="0" w:color="auto"/>
        <w:left w:val="none" w:sz="0" w:space="0" w:color="auto"/>
        <w:bottom w:val="none" w:sz="0" w:space="0" w:color="auto"/>
        <w:right w:val="none" w:sz="0" w:space="0" w:color="auto"/>
      </w:divBdr>
    </w:div>
    <w:div w:id="1626621515">
      <w:bodyDiv w:val="1"/>
      <w:marLeft w:val="0"/>
      <w:marRight w:val="0"/>
      <w:marTop w:val="0"/>
      <w:marBottom w:val="0"/>
      <w:divBdr>
        <w:top w:val="none" w:sz="0" w:space="0" w:color="auto"/>
        <w:left w:val="none" w:sz="0" w:space="0" w:color="auto"/>
        <w:bottom w:val="none" w:sz="0" w:space="0" w:color="auto"/>
        <w:right w:val="none" w:sz="0" w:space="0" w:color="auto"/>
      </w:divBdr>
    </w:div>
    <w:div w:id="200778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www.apps.ietf.org/rfc/rfc2119.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www.pkicc.de/cms/media/pdfs/IC_manufacturer_ISO_SD5_1962006.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55C48-29F9-4287-A022-D3E87A8E5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7F61C3C4.dotm</Template>
  <TotalTime>0</TotalTime>
  <Pages>81</Pages>
  <Words>21797</Words>
  <Characters>137325</Characters>
  <Application>Microsoft Office Word</Application>
  <DocSecurity>0</DocSecurity>
  <Lines>1144</Lines>
  <Paragraphs>317</Paragraphs>
  <ScaleCrop>false</ScaleCrop>
  <HeadingPairs>
    <vt:vector size="2" baseType="variant">
      <vt:variant>
        <vt:lpstr>Titel</vt:lpstr>
      </vt:variant>
      <vt:variant>
        <vt:i4>1</vt:i4>
      </vt:variant>
    </vt:vector>
  </HeadingPairs>
  <TitlesOfParts>
    <vt:vector size="1" baseType="lpstr">
      <vt:lpstr>Specification der Security Module Card SMC-B Objektsystem</vt:lpstr>
    </vt:vector>
  </TitlesOfParts>
  <Company>gematik mbH</Company>
  <LinksUpToDate>false</LinksUpToDate>
  <CharactersWithSpaces>158805</CharactersWithSpaces>
  <SharedDoc>false</SharedDoc>
  <HLinks>
    <vt:vector size="876" baseType="variant">
      <vt:variant>
        <vt:i4>786462</vt:i4>
      </vt:variant>
      <vt:variant>
        <vt:i4>2901</vt:i4>
      </vt:variant>
      <vt:variant>
        <vt:i4>0</vt:i4>
      </vt:variant>
      <vt:variant>
        <vt:i4>5</vt:i4>
      </vt:variant>
      <vt:variant>
        <vt:lpwstr>http://www.pkicc.de/cms/media/pdfs/IC_manufacturer_ISO_SD5_1962006.pdf</vt:lpwstr>
      </vt:variant>
      <vt:variant>
        <vt:lpwstr/>
      </vt:variant>
      <vt:variant>
        <vt:i4>1179723</vt:i4>
      </vt:variant>
      <vt:variant>
        <vt:i4>2898</vt:i4>
      </vt:variant>
      <vt:variant>
        <vt:i4>0</vt:i4>
      </vt:variant>
      <vt:variant>
        <vt:i4>5</vt:i4>
      </vt:variant>
      <vt:variant>
        <vt:lpwstr>http://www.apps.ietf.org/rfc/rfc2119.html</vt:lpwstr>
      </vt:variant>
      <vt:variant>
        <vt:lpwstr/>
      </vt:variant>
      <vt:variant>
        <vt:i4>1966129</vt:i4>
      </vt:variant>
      <vt:variant>
        <vt:i4>2891</vt:i4>
      </vt:variant>
      <vt:variant>
        <vt:i4>0</vt:i4>
      </vt:variant>
      <vt:variant>
        <vt:i4>5</vt:i4>
      </vt:variant>
      <vt:variant>
        <vt:lpwstr/>
      </vt:variant>
      <vt:variant>
        <vt:lpwstr>_Toc501368323</vt:lpwstr>
      </vt:variant>
      <vt:variant>
        <vt:i4>1966129</vt:i4>
      </vt:variant>
      <vt:variant>
        <vt:i4>2885</vt:i4>
      </vt:variant>
      <vt:variant>
        <vt:i4>0</vt:i4>
      </vt:variant>
      <vt:variant>
        <vt:i4>5</vt:i4>
      </vt:variant>
      <vt:variant>
        <vt:lpwstr/>
      </vt:variant>
      <vt:variant>
        <vt:lpwstr>_Toc501368322</vt:lpwstr>
      </vt:variant>
      <vt:variant>
        <vt:i4>1966129</vt:i4>
      </vt:variant>
      <vt:variant>
        <vt:i4>2879</vt:i4>
      </vt:variant>
      <vt:variant>
        <vt:i4>0</vt:i4>
      </vt:variant>
      <vt:variant>
        <vt:i4>5</vt:i4>
      </vt:variant>
      <vt:variant>
        <vt:lpwstr/>
      </vt:variant>
      <vt:variant>
        <vt:lpwstr>_Toc501368321</vt:lpwstr>
      </vt:variant>
      <vt:variant>
        <vt:i4>1966129</vt:i4>
      </vt:variant>
      <vt:variant>
        <vt:i4>2873</vt:i4>
      </vt:variant>
      <vt:variant>
        <vt:i4>0</vt:i4>
      </vt:variant>
      <vt:variant>
        <vt:i4>5</vt:i4>
      </vt:variant>
      <vt:variant>
        <vt:lpwstr/>
      </vt:variant>
      <vt:variant>
        <vt:lpwstr>_Toc501368320</vt:lpwstr>
      </vt:variant>
      <vt:variant>
        <vt:i4>1900593</vt:i4>
      </vt:variant>
      <vt:variant>
        <vt:i4>2867</vt:i4>
      </vt:variant>
      <vt:variant>
        <vt:i4>0</vt:i4>
      </vt:variant>
      <vt:variant>
        <vt:i4>5</vt:i4>
      </vt:variant>
      <vt:variant>
        <vt:lpwstr/>
      </vt:variant>
      <vt:variant>
        <vt:lpwstr>_Toc501368319</vt:lpwstr>
      </vt:variant>
      <vt:variant>
        <vt:i4>1900593</vt:i4>
      </vt:variant>
      <vt:variant>
        <vt:i4>2861</vt:i4>
      </vt:variant>
      <vt:variant>
        <vt:i4>0</vt:i4>
      </vt:variant>
      <vt:variant>
        <vt:i4>5</vt:i4>
      </vt:variant>
      <vt:variant>
        <vt:lpwstr/>
      </vt:variant>
      <vt:variant>
        <vt:lpwstr>_Toc501368318</vt:lpwstr>
      </vt:variant>
      <vt:variant>
        <vt:i4>1900593</vt:i4>
      </vt:variant>
      <vt:variant>
        <vt:i4>2855</vt:i4>
      </vt:variant>
      <vt:variant>
        <vt:i4>0</vt:i4>
      </vt:variant>
      <vt:variant>
        <vt:i4>5</vt:i4>
      </vt:variant>
      <vt:variant>
        <vt:lpwstr/>
      </vt:variant>
      <vt:variant>
        <vt:lpwstr>_Toc501368317</vt:lpwstr>
      </vt:variant>
      <vt:variant>
        <vt:i4>1900593</vt:i4>
      </vt:variant>
      <vt:variant>
        <vt:i4>2849</vt:i4>
      </vt:variant>
      <vt:variant>
        <vt:i4>0</vt:i4>
      </vt:variant>
      <vt:variant>
        <vt:i4>5</vt:i4>
      </vt:variant>
      <vt:variant>
        <vt:lpwstr/>
      </vt:variant>
      <vt:variant>
        <vt:lpwstr>_Toc501368316</vt:lpwstr>
      </vt:variant>
      <vt:variant>
        <vt:i4>1900593</vt:i4>
      </vt:variant>
      <vt:variant>
        <vt:i4>2843</vt:i4>
      </vt:variant>
      <vt:variant>
        <vt:i4>0</vt:i4>
      </vt:variant>
      <vt:variant>
        <vt:i4>5</vt:i4>
      </vt:variant>
      <vt:variant>
        <vt:lpwstr/>
      </vt:variant>
      <vt:variant>
        <vt:lpwstr>_Toc501368315</vt:lpwstr>
      </vt:variant>
      <vt:variant>
        <vt:i4>1900593</vt:i4>
      </vt:variant>
      <vt:variant>
        <vt:i4>2837</vt:i4>
      </vt:variant>
      <vt:variant>
        <vt:i4>0</vt:i4>
      </vt:variant>
      <vt:variant>
        <vt:i4>5</vt:i4>
      </vt:variant>
      <vt:variant>
        <vt:lpwstr/>
      </vt:variant>
      <vt:variant>
        <vt:lpwstr>_Toc501368314</vt:lpwstr>
      </vt:variant>
      <vt:variant>
        <vt:i4>1900593</vt:i4>
      </vt:variant>
      <vt:variant>
        <vt:i4>2831</vt:i4>
      </vt:variant>
      <vt:variant>
        <vt:i4>0</vt:i4>
      </vt:variant>
      <vt:variant>
        <vt:i4>5</vt:i4>
      </vt:variant>
      <vt:variant>
        <vt:lpwstr/>
      </vt:variant>
      <vt:variant>
        <vt:lpwstr>_Toc501368313</vt:lpwstr>
      </vt:variant>
      <vt:variant>
        <vt:i4>1900593</vt:i4>
      </vt:variant>
      <vt:variant>
        <vt:i4>2825</vt:i4>
      </vt:variant>
      <vt:variant>
        <vt:i4>0</vt:i4>
      </vt:variant>
      <vt:variant>
        <vt:i4>5</vt:i4>
      </vt:variant>
      <vt:variant>
        <vt:lpwstr/>
      </vt:variant>
      <vt:variant>
        <vt:lpwstr>_Toc501368312</vt:lpwstr>
      </vt:variant>
      <vt:variant>
        <vt:i4>1900593</vt:i4>
      </vt:variant>
      <vt:variant>
        <vt:i4>2819</vt:i4>
      </vt:variant>
      <vt:variant>
        <vt:i4>0</vt:i4>
      </vt:variant>
      <vt:variant>
        <vt:i4>5</vt:i4>
      </vt:variant>
      <vt:variant>
        <vt:lpwstr/>
      </vt:variant>
      <vt:variant>
        <vt:lpwstr>_Toc501368311</vt:lpwstr>
      </vt:variant>
      <vt:variant>
        <vt:i4>1900593</vt:i4>
      </vt:variant>
      <vt:variant>
        <vt:i4>2813</vt:i4>
      </vt:variant>
      <vt:variant>
        <vt:i4>0</vt:i4>
      </vt:variant>
      <vt:variant>
        <vt:i4>5</vt:i4>
      </vt:variant>
      <vt:variant>
        <vt:lpwstr/>
      </vt:variant>
      <vt:variant>
        <vt:lpwstr>_Toc501368310</vt:lpwstr>
      </vt:variant>
      <vt:variant>
        <vt:i4>1835057</vt:i4>
      </vt:variant>
      <vt:variant>
        <vt:i4>2807</vt:i4>
      </vt:variant>
      <vt:variant>
        <vt:i4>0</vt:i4>
      </vt:variant>
      <vt:variant>
        <vt:i4>5</vt:i4>
      </vt:variant>
      <vt:variant>
        <vt:lpwstr/>
      </vt:variant>
      <vt:variant>
        <vt:lpwstr>_Toc501368309</vt:lpwstr>
      </vt:variant>
      <vt:variant>
        <vt:i4>1835057</vt:i4>
      </vt:variant>
      <vt:variant>
        <vt:i4>2801</vt:i4>
      </vt:variant>
      <vt:variant>
        <vt:i4>0</vt:i4>
      </vt:variant>
      <vt:variant>
        <vt:i4>5</vt:i4>
      </vt:variant>
      <vt:variant>
        <vt:lpwstr/>
      </vt:variant>
      <vt:variant>
        <vt:lpwstr>_Toc501368308</vt:lpwstr>
      </vt:variant>
      <vt:variant>
        <vt:i4>1835057</vt:i4>
      </vt:variant>
      <vt:variant>
        <vt:i4>2795</vt:i4>
      </vt:variant>
      <vt:variant>
        <vt:i4>0</vt:i4>
      </vt:variant>
      <vt:variant>
        <vt:i4>5</vt:i4>
      </vt:variant>
      <vt:variant>
        <vt:lpwstr/>
      </vt:variant>
      <vt:variant>
        <vt:lpwstr>_Toc501368307</vt:lpwstr>
      </vt:variant>
      <vt:variant>
        <vt:i4>1835057</vt:i4>
      </vt:variant>
      <vt:variant>
        <vt:i4>2789</vt:i4>
      </vt:variant>
      <vt:variant>
        <vt:i4>0</vt:i4>
      </vt:variant>
      <vt:variant>
        <vt:i4>5</vt:i4>
      </vt:variant>
      <vt:variant>
        <vt:lpwstr/>
      </vt:variant>
      <vt:variant>
        <vt:lpwstr>_Toc501368306</vt:lpwstr>
      </vt:variant>
      <vt:variant>
        <vt:i4>1835057</vt:i4>
      </vt:variant>
      <vt:variant>
        <vt:i4>2783</vt:i4>
      </vt:variant>
      <vt:variant>
        <vt:i4>0</vt:i4>
      </vt:variant>
      <vt:variant>
        <vt:i4>5</vt:i4>
      </vt:variant>
      <vt:variant>
        <vt:lpwstr/>
      </vt:variant>
      <vt:variant>
        <vt:lpwstr>_Toc501368305</vt:lpwstr>
      </vt:variant>
      <vt:variant>
        <vt:i4>1835057</vt:i4>
      </vt:variant>
      <vt:variant>
        <vt:i4>2777</vt:i4>
      </vt:variant>
      <vt:variant>
        <vt:i4>0</vt:i4>
      </vt:variant>
      <vt:variant>
        <vt:i4>5</vt:i4>
      </vt:variant>
      <vt:variant>
        <vt:lpwstr/>
      </vt:variant>
      <vt:variant>
        <vt:lpwstr>_Toc501368304</vt:lpwstr>
      </vt:variant>
      <vt:variant>
        <vt:i4>1835057</vt:i4>
      </vt:variant>
      <vt:variant>
        <vt:i4>2771</vt:i4>
      </vt:variant>
      <vt:variant>
        <vt:i4>0</vt:i4>
      </vt:variant>
      <vt:variant>
        <vt:i4>5</vt:i4>
      </vt:variant>
      <vt:variant>
        <vt:lpwstr/>
      </vt:variant>
      <vt:variant>
        <vt:lpwstr>_Toc501368303</vt:lpwstr>
      </vt:variant>
      <vt:variant>
        <vt:i4>1835057</vt:i4>
      </vt:variant>
      <vt:variant>
        <vt:i4>2765</vt:i4>
      </vt:variant>
      <vt:variant>
        <vt:i4>0</vt:i4>
      </vt:variant>
      <vt:variant>
        <vt:i4>5</vt:i4>
      </vt:variant>
      <vt:variant>
        <vt:lpwstr/>
      </vt:variant>
      <vt:variant>
        <vt:lpwstr>_Toc501368302</vt:lpwstr>
      </vt:variant>
      <vt:variant>
        <vt:i4>1835057</vt:i4>
      </vt:variant>
      <vt:variant>
        <vt:i4>2759</vt:i4>
      </vt:variant>
      <vt:variant>
        <vt:i4>0</vt:i4>
      </vt:variant>
      <vt:variant>
        <vt:i4>5</vt:i4>
      </vt:variant>
      <vt:variant>
        <vt:lpwstr/>
      </vt:variant>
      <vt:variant>
        <vt:lpwstr>_Toc501368301</vt:lpwstr>
      </vt:variant>
      <vt:variant>
        <vt:i4>1835057</vt:i4>
      </vt:variant>
      <vt:variant>
        <vt:i4>2753</vt:i4>
      </vt:variant>
      <vt:variant>
        <vt:i4>0</vt:i4>
      </vt:variant>
      <vt:variant>
        <vt:i4>5</vt:i4>
      </vt:variant>
      <vt:variant>
        <vt:lpwstr/>
      </vt:variant>
      <vt:variant>
        <vt:lpwstr>_Toc501368300</vt:lpwstr>
      </vt:variant>
      <vt:variant>
        <vt:i4>1376304</vt:i4>
      </vt:variant>
      <vt:variant>
        <vt:i4>2747</vt:i4>
      </vt:variant>
      <vt:variant>
        <vt:i4>0</vt:i4>
      </vt:variant>
      <vt:variant>
        <vt:i4>5</vt:i4>
      </vt:variant>
      <vt:variant>
        <vt:lpwstr/>
      </vt:variant>
      <vt:variant>
        <vt:lpwstr>_Toc501368299</vt:lpwstr>
      </vt:variant>
      <vt:variant>
        <vt:i4>1376304</vt:i4>
      </vt:variant>
      <vt:variant>
        <vt:i4>2741</vt:i4>
      </vt:variant>
      <vt:variant>
        <vt:i4>0</vt:i4>
      </vt:variant>
      <vt:variant>
        <vt:i4>5</vt:i4>
      </vt:variant>
      <vt:variant>
        <vt:lpwstr/>
      </vt:variant>
      <vt:variant>
        <vt:lpwstr>_Toc501368298</vt:lpwstr>
      </vt:variant>
      <vt:variant>
        <vt:i4>1376304</vt:i4>
      </vt:variant>
      <vt:variant>
        <vt:i4>2735</vt:i4>
      </vt:variant>
      <vt:variant>
        <vt:i4>0</vt:i4>
      </vt:variant>
      <vt:variant>
        <vt:i4>5</vt:i4>
      </vt:variant>
      <vt:variant>
        <vt:lpwstr/>
      </vt:variant>
      <vt:variant>
        <vt:lpwstr>_Toc501368297</vt:lpwstr>
      </vt:variant>
      <vt:variant>
        <vt:i4>1376304</vt:i4>
      </vt:variant>
      <vt:variant>
        <vt:i4>2729</vt:i4>
      </vt:variant>
      <vt:variant>
        <vt:i4>0</vt:i4>
      </vt:variant>
      <vt:variant>
        <vt:i4>5</vt:i4>
      </vt:variant>
      <vt:variant>
        <vt:lpwstr/>
      </vt:variant>
      <vt:variant>
        <vt:lpwstr>_Toc501368296</vt:lpwstr>
      </vt:variant>
      <vt:variant>
        <vt:i4>1376304</vt:i4>
      </vt:variant>
      <vt:variant>
        <vt:i4>2723</vt:i4>
      </vt:variant>
      <vt:variant>
        <vt:i4>0</vt:i4>
      </vt:variant>
      <vt:variant>
        <vt:i4>5</vt:i4>
      </vt:variant>
      <vt:variant>
        <vt:lpwstr/>
      </vt:variant>
      <vt:variant>
        <vt:lpwstr>_Toc501368295</vt:lpwstr>
      </vt:variant>
      <vt:variant>
        <vt:i4>1376304</vt:i4>
      </vt:variant>
      <vt:variant>
        <vt:i4>2717</vt:i4>
      </vt:variant>
      <vt:variant>
        <vt:i4>0</vt:i4>
      </vt:variant>
      <vt:variant>
        <vt:i4>5</vt:i4>
      </vt:variant>
      <vt:variant>
        <vt:lpwstr/>
      </vt:variant>
      <vt:variant>
        <vt:lpwstr>_Toc501368294</vt:lpwstr>
      </vt:variant>
      <vt:variant>
        <vt:i4>1376304</vt:i4>
      </vt:variant>
      <vt:variant>
        <vt:i4>2711</vt:i4>
      </vt:variant>
      <vt:variant>
        <vt:i4>0</vt:i4>
      </vt:variant>
      <vt:variant>
        <vt:i4>5</vt:i4>
      </vt:variant>
      <vt:variant>
        <vt:lpwstr/>
      </vt:variant>
      <vt:variant>
        <vt:lpwstr>_Toc501368293</vt:lpwstr>
      </vt:variant>
      <vt:variant>
        <vt:i4>1376304</vt:i4>
      </vt:variant>
      <vt:variant>
        <vt:i4>2705</vt:i4>
      </vt:variant>
      <vt:variant>
        <vt:i4>0</vt:i4>
      </vt:variant>
      <vt:variant>
        <vt:i4>5</vt:i4>
      </vt:variant>
      <vt:variant>
        <vt:lpwstr/>
      </vt:variant>
      <vt:variant>
        <vt:lpwstr>_Toc501368292</vt:lpwstr>
      </vt:variant>
      <vt:variant>
        <vt:i4>1376304</vt:i4>
      </vt:variant>
      <vt:variant>
        <vt:i4>2699</vt:i4>
      </vt:variant>
      <vt:variant>
        <vt:i4>0</vt:i4>
      </vt:variant>
      <vt:variant>
        <vt:i4>5</vt:i4>
      </vt:variant>
      <vt:variant>
        <vt:lpwstr/>
      </vt:variant>
      <vt:variant>
        <vt:lpwstr>_Toc501368291</vt:lpwstr>
      </vt:variant>
      <vt:variant>
        <vt:i4>1376304</vt:i4>
      </vt:variant>
      <vt:variant>
        <vt:i4>2693</vt:i4>
      </vt:variant>
      <vt:variant>
        <vt:i4>0</vt:i4>
      </vt:variant>
      <vt:variant>
        <vt:i4>5</vt:i4>
      </vt:variant>
      <vt:variant>
        <vt:lpwstr/>
      </vt:variant>
      <vt:variant>
        <vt:lpwstr>_Toc501368290</vt:lpwstr>
      </vt:variant>
      <vt:variant>
        <vt:i4>1310768</vt:i4>
      </vt:variant>
      <vt:variant>
        <vt:i4>2687</vt:i4>
      </vt:variant>
      <vt:variant>
        <vt:i4>0</vt:i4>
      </vt:variant>
      <vt:variant>
        <vt:i4>5</vt:i4>
      </vt:variant>
      <vt:variant>
        <vt:lpwstr/>
      </vt:variant>
      <vt:variant>
        <vt:lpwstr>_Toc501368289</vt:lpwstr>
      </vt:variant>
      <vt:variant>
        <vt:i4>1310768</vt:i4>
      </vt:variant>
      <vt:variant>
        <vt:i4>2681</vt:i4>
      </vt:variant>
      <vt:variant>
        <vt:i4>0</vt:i4>
      </vt:variant>
      <vt:variant>
        <vt:i4>5</vt:i4>
      </vt:variant>
      <vt:variant>
        <vt:lpwstr/>
      </vt:variant>
      <vt:variant>
        <vt:lpwstr>_Toc501368288</vt:lpwstr>
      </vt:variant>
      <vt:variant>
        <vt:i4>1310768</vt:i4>
      </vt:variant>
      <vt:variant>
        <vt:i4>2675</vt:i4>
      </vt:variant>
      <vt:variant>
        <vt:i4>0</vt:i4>
      </vt:variant>
      <vt:variant>
        <vt:i4>5</vt:i4>
      </vt:variant>
      <vt:variant>
        <vt:lpwstr/>
      </vt:variant>
      <vt:variant>
        <vt:lpwstr>_Toc501368287</vt:lpwstr>
      </vt:variant>
      <vt:variant>
        <vt:i4>1310768</vt:i4>
      </vt:variant>
      <vt:variant>
        <vt:i4>2669</vt:i4>
      </vt:variant>
      <vt:variant>
        <vt:i4>0</vt:i4>
      </vt:variant>
      <vt:variant>
        <vt:i4>5</vt:i4>
      </vt:variant>
      <vt:variant>
        <vt:lpwstr/>
      </vt:variant>
      <vt:variant>
        <vt:lpwstr>_Toc501368286</vt:lpwstr>
      </vt:variant>
      <vt:variant>
        <vt:i4>1310768</vt:i4>
      </vt:variant>
      <vt:variant>
        <vt:i4>2663</vt:i4>
      </vt:variant>
      <vt:variant>
        <vt:i4>0</vt:i4>
      </vt:variant>
      <vt:variant>
        <vt:i4>5</vt:i4>
      </vt:variant>
      <vt:variant>
        <vt:lpwstr/>
      </vt:variant>
      <vt:variant>
        <vt:lpwstr>_Toc501368285</vt:lpwstr>
      </vt:variant>
      <vt:variant>
        <vt:i4>1310768</vt:i4>
      </vt:variant>
      <vt:variant>
        <vt:i4>2657</vt:i4>
      </vt:variant>
      <vt:variant>
        <vt:i4>0</vt:i4>
      </vt:variant>
      <vt:variant>
        <vt:i4>5</vt:i4>
      </vt:variant>
      <vt:variant>
        <vt:lpwstr/>
      </vt:variant>
      <vt:variant>
        <vt:lpwstr>_Toc501368284</vt:lpwstr>
      </vt:variant>
      <vt:variant>
        <vt:i4>1310768</vt:i4>
      </vt:variant>
      <vt:variant>
        <vt:i4>2651</vt:i4>
      </vt:variant>
      <vt:variant>
        <vt:i4>0</vt:i4>
      </vt:variant>
      <vt:variant>
        <vt:i4>5</vt:i4>
      </vt:variant>
      <vt:variant>
        <vt:lpwstr/>
      </vt:variant>
      <vt:variant>
        <vt:lpwstr>_Toc501368283</vt:lpwstr>
      </vt:variant>
      <vt:variant>
        <vt:i4>1310768</vt:i4>
      </vt:variant>
      <vt:variant>
        <vt:i4>2645</vt:i4>
      </vt:variant>
      <vt:variant>
        <vt:i4>0</vt:i4>
      </vt:variant>
      <vt:variant>
        <vt:i4>5</vt:i4>
      </vt:variant>
      <vt:variant>
        <vt:lpwstr/>
      </vt:variant>
      <vt:variant>
        <vt:lpwstr>_Toc501368282</vt:lpwstr>
      </vt:variant>
      <vt:variant>
        <vt:i4>1310768</vt:i4>
      </vt:variant>
      <vt:variant>
        <vt:i4>2639</vt:i4>
      </vt:variant>
      <vt:variant>
        <vt:i4>0</vt:i4>
      </vt:variant>
      <vt:variant>
        <vt:i4>5</vt:i4>
      </vt:variant>
      <vt:variant>
        <vt:lpwstr/>
      </vt:variant>
      <vt:variant>
        <vt:lpwstr>_Toc501368281</vt:lpwstr>
      </vt:variant>
      <vt:variant>
        <vt:i4>1310768</vt:i4>
      </vt:variant>
      <vt:variant>
        <vt:i4>2633</vt:i4>
      </vt:variant>
      <vt:variant>
        <vt:i4>0</vt:i4>
      </vt:variant>
      <vt:variant>
        <vt:i4>5</vt:i4>
      </vt:variant>
      <vt:variant>
        <vt:lpwstr/>
      </vt:variant>
      <vt:variant>
        <vt:lpwstr>_Toc501368280</vt:lpwstr>
      </vt:variant>
      <vt:variant>
        <vt:i4>1769520</vt:i4>
      </vt:variant>
      <vt:variant>
        <vt:i4>2627</vt:i4>
      </vt:variant>
      <vt:variant>
        <vt:i4>0</vt:i4>
      </vt:variant>
      <vt:variant>
        <vt:i4>5</vt:i4>
      </vt:variant>
      <vt:variant>
        <vt:lpwstr/>
      </vt:variant>
      <vt:variant>
        <vt:lpwstr>_Toc501368279</vt:lpwstr>
      </vt:variant>
      <vt:variant>
        <vt:i4>1769520</vt:i4>
      </vt:variant>
      <vt:variant>
        <vt:i4>2621</vt:i4>
      </vt:variant>
      <vt:variant>
        <vt:i4>0</vt:i4>
      </vt:variant>
      <vt:variant>
        <vt:i4>5</vt:i4>
      </vt:variant>
      <vt:variant>
        <vt:lpwstr/>
      </vt:variant>
      <vt:variant>
        <vt:lpwstr>_Toc501368278</vt:lpwstr>
      </vt:variant>
      <vt:variant>
        <vt:i4>1769520</vt:i4>
      </vt:variant>
      <vt:variant>
        <vt:i4>2615</vt:i4>
      </vt:variant>
      <vt:variant>
        <vt:i4>0</vt:i4>
      </vt:variant>
      <vt:variant>
        <vt:i4>5</vt:i4>
      </vt:variant>
      <vt:variant>
        <vt:lpwstr/>
      </vt:variant>
      <vt:variant>
        <vt:lpwstr>_Toc501368277</vt:lpwstr>
      </vt:variant>
      <vt:variant>
        <vt:i4>1769520</vt:i4>
      </vt:variant>
      <vt:variant>
        <vt:i4>2609</vt:i4>
      </vt:variant>
      <vt:variant>
        <vt:i4>0</vt:i4>
      </vt:variant>
      <vt:variant>
        <vt:i4>5</vt:i4>
      </vt:variant>
      <vt:variant>
        <vt:lpwstr/>
      </vt:variant>
      <vt:variant>
        <vt:lpwstr>_Toc501368276</vt:lpwstr>
      </vt:variant>
      <vt:variant>
        <vt:i4>1769520</vt:i4>
      </vt:variant>
      <vt:variant>
        <vt:i4>2603</vt:i4>
      </vt:variant>
      <vt:variant>
        <vt:i4>0</vt:i4>
      </vt:variant>
      <vt:variant>
        <vt:i4>5</vt:i4>
      </vt:variant>
      <vt:variant>
        <vt:lpwstr/>
      </vt:variant>
      <vt:variant>
        <vt:lpwstr>_Toc501368275</vt:lpwstr>
      </vt:variant>
      <vt:variant>
        <vt:i4>1769520</vt:i4>
      </vt:variant>
      <vt:variant>
        <vt:i4>2597</vt:i4>
      </vt:variant>
      <vt:variant>
        <vt:i4>0</vt:i4>
      </vt:variant>
      <vt:variant>
        <vt:i4>5</vt:i4>
      </vt:variant>
      <vt:variant>
        <vt:lpwstr/>
      </vt:variant>
      <vt:variant>
        <vt:lpwstr>_Toc501368274</vt:lpwstr>
      </vt:variant>
      <vt:variant>
        <vt:i4>1769520</vt:i4>
      </vt:variant>
      <vt:variant>
        <vt:i4>2591</vt:i4>
      </vt:variant>
      <vt:variant>
        <vt:i4>0</vt:i4>
      </vt:variant>
      <vt:variant>
        <vt:i4>5</vt:i4>
      </vt:variant>
      <vt:variant>
        <vt:lpwstr/>
      </vt:variant>
      <vt:variant>
        <vt:lpwstr>_Toc501368273</vt:lpwstr>
      </vt:variant>
      <vt:variant>
        <vt:i4>1769520</vt:i4>
      </vt:variant>
      <vt:variant>
        <vt:i4>2585</vt:i4>
      </vt:variant>
      <vt:variant>
        <vt:i4>0</vt:i4>
      </vt:variant>
      <vt:variant>
        <vt:i4>5</vt:i4>
      </vt:variant>
      <vt:variant>
        <vt:lpwstr/>
      </vt:variant>
      <vt:variant>
        <vt:lpwstr>_Toc501368272</vt:lpwstr>
      </vt:variant>
      <vt:variant>
        <vt:i4>1769520</vt:i4>
      </vt:variant>
      <vt:variant>
        <vt:i4>2579</vt:i4>
      </vt:variant>
      <vt:variant>
        <vt:i4>0</vt:i4>
      </vt:variant>
      <vt:variant>
        <vt:i4>5</vt:i4>
      </vt:variant>
      <vt:variant>
        <vt:lpwstr/>
      </vt:variant>
      <vt:variant>
        <vt:lpwstr>_Toc501368271</vt:lpwstr>
      </vt:variant>
      <vt:variant>
        <vt:i4>1769520</vt:i4>
      </vt:variant>
      <vt:variant>
        <vt:i4>2573</vt:i4>
      </vt:variant>
      <vt:variant>
        <vt:i4>0</vt:i4>
      </vt:variant>
      <vt:variant>
        <vt:i4>5</vt:i4>
      </vt:variant>
      <vt:variant>
        <vt:lpwstr/>
      </vt:variant>
      <vt:variant>
        <vt:lpwstr>_Toc501368270</vt:lpwstr>
      </vt:variant>
      <vt:variant>
        <vt:i4>1703984</vt:i4>
      </vt:variant>
      <vt:variant>
        <vt:i4>2567</vt:i4>
      </vt:variant>
      <vt:variant>
        <vt:i4>0</vt:i4>
      </vt:variant>
      <vt:variant>
        <vt:i4>5</vt:i4>
      </vt:variant>
      <vt:variant>
        <vt:lpwstr/>
      </vt:variant>
      <vt:variant>
        <vt:lpwstr>_Toc501368269</vt:lpwstr>
      </vt:variant>
      <vt:variant>
        <vt:i4>1703984</vt:i4>
      </vt:variant>
      <vt:variant>
        <vt:i4>2561</vt:i4>
      </vt:variant>
      <vt:variant>
        <vt:i4>0</vt:i4>
      </vt:variant>
      <vt:variant>
        <vt:i4>5</vt:i4>
      </vt:variant>
      <vt:variant>
        <vt:lpwstr/>
      </vt:variant>
      <vt:variant>
        <vt:lpwstr>_Toc501368268</vt:lpwstr>
      </vt:variant>
      <vt:variant>
        <vt:i4>1703984</vt:i4>
      </vt:variant>
      <vt:variant>
        <vt:i4>2555</vt:i4>
      </vt:variant>
      <vt:variant>
        <vt:i4>0</vt:i4>
      </vt:variant>
      <vt:variant>
        <vt:i4>5</vt:i4>
      </vt:variant>
      <vt:variant>
        <vt:lpwstr/>
      </vt:variant>
      <vt:variant>
        <vt:lpwstr>_Toc501368267</vt:lpwstr>
      </vt:variant>
      <vt:variant>
        <vt:i4>1703984</vt:i4>
      </vt:variant>
      <vt:variant>
        <vt:i4>2549</vt:i4>
      </vt:variant>
      <vt:variant>
        <vt:i4>0</vt:i4>
      </vt:variant>
      <vt:variant>
        <vt:i4>5</vt:i4>
      </vt:variant>
      <vt:variant>
        <vt:lpwstr/>
      </vt:variant>
      <vt:variant>
        <vt:lpwstr>_Toc501368266</vt:lpwstr>
      </vt:variant>
      <vt:variant>
        <vt:i4>1703984</vt:i4>
      </vt:variant>
      <vt:variant>
        <vt:i4>2543</vt:i4>
      </vt:variant>
      <vt:variant>
        <vt:i4>0</vt:i4>
      </vt:variant>
      <vt:variant>
        <vt:i4>5</vt:i4>
      </vt:variant>
      <vt:variant>
        <vt:lpwstr/>
      </vt:variant>
      <vt:variant>
        <vt:lpwstr>_Toc501368265</vt:lpwstr>
      </vt:variant>
      <vt:variant>
        <vt:i4>1703984</vt:i4>
      </vt:variant>
      <vt:variant>
        <vt:i4>2534</vt:i4>
      </vt:variant>
      <vt:variant>
        <vt:i4>0</vt:i4>
      </vt:variant>
      <vt:variant>
        <vt:i4>5</vt:i4>
      </vt:variant>
      <vt:variant>
        <vt:lpwstr/>
      </vt:variant>
      <vt:variant>
        <vt:lpwstr>_Toc501368264</vt:lpwstr>
      </vt:variant>
      <vt:variant>
        <vt:i4>1703984</vt:i4>
      </vt:variant>
      <vt:variant>
        <vt:i4>2528</vt:i4>
      </vt:variant>
      <vt:variant>
        <vt:i4>0</vt:i4>
      </vt:variant>
      <vt:variant>
        <vt:i4>5</vt:i4>
      </vt:variant>
      <vt:variant>
        <vt:lpwstr/>
      </vt:variant>
      <vt:variant>
        <vt:lpwstr>_Toc501368263</vt:lpwstr>
      </vt:variant>
      <vt:variant>
        <vt:i4>1703984</vt:i4>
      </vt:variant>
      <vt:variant>
        <vt:i4>2522</vt:i4>
      </vt:variant>
      <vt:variant>
        <vt:i4>0</vt:i4>
      </vt:variant>
      <vt:variant>
        <vt:i4>5</vt:i4>
      </vt:variant>
      <vt:variant>
        <vt:lpwstr/>
      </vt:variant>
      <vt:variant>
        <vt:lpwstr>_Toc501368262</vt:lpwstr>
      </vt:variant>
      <vt:variant>
        <vt:i4>1703984</vt:i4>
      </vt:variant>
      <vt:variant>
        <vt:i4>2516</vt:i4>
      </vt:variant>
      <vt:variant>
        <vt:i4>0</vt:i4>
      </vt:variant>
      <vt:variant>
        <vt:i4>5</vt:i4>
      </vt:variant>
      <vt:variant>
        <vt:lpwstr/>
      </vt:variant>
      <vt:variant>
        <vt:lpwstr>_Toc501368261</vt:lpwstr>
      </vt:variant>
      <vt:variant>
        <vt:i4>1703984</vt:i4>
      </vt:variant>
      <vt:variant>
        <vt:i4>482</vt:i4>
      </vt:variant>
      <vt:variant>
        <vt:i4>0</vt:i4>
      </vt:variant>
      <vt:variant>
        <vt:i4>5</vt:i4>
      </vt:variant>
      <vt:variant>
        <vt:lpwstr/>
      </vt:variant>
      <vt:variant>
        <vt:lpwstr>_Toc501368260</vt:lpwstr>
      </vt:variant>
      <vt:variant>
        <vt:i4>1638448</vt:i4>
      </vt:variant>
      <vt:variant>
        <vt:i4>476</vt:i4>
      </vt:variant>
      <vt:variant>
        <vt:i4>0</vt:i4>
      </vt:variant>
      <vt:variant>
        <vt:i4>5</vt:i4>
      </vt:variant>
      <vt:variant>
        <vt:lpwstr/>
      </vt:variant>
      <vt:variant>
        <vt:lpwstr>_Toc501368259</vt:lpwstr>
      </vt:variant>
      <vt:variant>
        <vt:i4>1638448</vt:i4>
      </vt:variant>
      <vt:variant>
        <vt:i4>470</vt:i4>
      </vt:variant>
      <vt:variant>
        <vt:i4>0</vt:i4>
      </vt:variant>
      <vt:variant>
        <vt:i4>5</vt:i4>
      </vt:variant>
      <vt:variant>
        <vt:lpwstr/>
      </vt:variant>
      <vt:variant>
        <vt:lpwstr>_Toc501368258</vt:lpwstr>
      </vt:variant>
      <vt:variant>
        <vt:i4>1638448</vt:i4>
      </vt:variant>
      <vt:variant>
        <vt:i4>464</vt:i4>
      </vt:variant>
      <vt:variant>
        <vt:i4>0</vt:i4>
      </vt:variant>
      <vt:variant>
        <vt:i4>5</vt:i4>
      </vt:variant>
      <vt:variant>
        <vt:lpwstr/>
      </vt:variant>
      <vt:variant>
        <vt:lpwstr>_Toc501368257</vt:lpwstr>
      </vt:variant>
      <vt:variant>
        <vt:i4>1638448</vt:i4>
      </vt:variant>
      <vt:variant>
        <vt:i4>458</vt:i4>
      </vt:variant>
      <vt:variant>
        <vt:i4>0</vt:i4>
      </vt:variant>
      <vt:variant>
        <vt:i4>5</vt:i4>
      </vt:variant>
      <vt:variant>
        <vt:lpwstr/>
      </vt:variant>
      <vt:variant>
        <vt:lpwstr>_Toc501368256</vt:lpwstr>
      </vt:variant>
      <vt:variant>
        <vt:i4>1638448</vt:i4>
      </vt:variant>
      <vt:variant>
        <vt:i4>452</vt:i4>
      </vt:variant>
      <vt:variant>
        <vt:i4>0</vt:i4>
      </vt:variant>
      <vt:variant>
        <vt:i4>5</vt:i4>
      </vt:variant>
      <vt:variant>
        <vt:lpwstr/>
      </vt:variant>
      <vt:variant>
        <vt:lpwstr>_Toc501368255</vt:lpwstr>
      </vt:variant>
      <vt:variant>
        <vt:i4>1638448</vt:i4>
      </vt:variant>
      <vt:variant>
        <vt:i4>446</vt:i4>
      </vt:variant>
      <vt:variant>
        <vt:i4>0</vt:i4>
      </vt:variant>
      <vt:variant>
        <vt:i4>5</vt:i4>
      </vt:variant>
      <vt:variant>
        <vt:lpwstr/>
      </vt:variant>
      <vt:variant>
        <vt:lpwstr>_Toc501368254</vt:lpwstr>
      </vt:variant>
      <vt:variant>
        <vt:i4>1638448</vt:i4>
      </vt:variant>
      <vt:variant>
        <vt:i4>440</vt:i4>
      </vt:variant>
      <vt:variant>
        <vt:i4>0</vt:i4>
      </vt:variant>
      <vt:variant>
        <vt:i4>5</vt:i4>
      </vt:variant>
      <vt:variant>
        <vt:lpwstr/>
      </vt:variant>
      <vt:variant>
        <vt:lpwstr>_Toc501368253</vt:lpwstr>
      </vt:variant>
      <vt:variant>
        <vt:i4>1638448</vt:i4>
      </vt:variant>
      <vt:variant>
        <vt:i4>434</vt:i4>
      </vt:variant>
      <vt:variant>
        <vt:i4>0</vt:i4>
      </vt:variant>
      <vt:variant>
        <vt:i4>5</vt:i4>
      </vt:variant>
      <vt:variant>
        <vt:lpwstr/>
      </vt:variant>
      <vt:variant>
        <vt:lpwstr>_Toc501368252</vt:lpwstr>
      </vt:variant>
      <vt:variant>
        <vt:i4>1638448</vt:i4>
      </vt:variant>
      <vt:variant>
        <vt:i4>428</vt:i4>
      </vt:variant>
      <vt:variant>
        <vt:i4>0</vt:i4>
      </vt:variant>
      <vt:variant>
        <vt:i4>5</vt:i4>
      </vt:variant>
      <vt:variant>
        <vt:lpwstr/>
      </vt:variant>
      <vt:variant>
        <vt:lpwstr>_Toc501368251</vt:lpwstr>
      </vt:variant>
      <vt:variant>
        <vt:i4>1638448</vt:i4>
      </vt:variant>
      <vt:variant>
        <vt:i4>422</vt:i4>
      </vt:variant>
      <vt:variant>
        <vt:i4>0</vt:i4>
      </vt:variant>
      <vt:variant>
        <vt:i4>5</vt:i4>
      </vt:variant>
      <vt:variant>
        <vt:lpwstr/>
      </vt:variant>
      <vt:variant>
        <vt:lpwstr>_Toc501368250</vt:lpwstr>
      </vt:variant>
      <vt:variant>
        <vt:i4>1572912</vt:i4>
      </vt:variant>
      <vt:variant>
        <vt:i4>416</vt:i4>
      </vt:variant>
      <vt:variant>
        <vt:i4>0</vt:i4>
      </vt:variant>
      <vt:variant>
        <vt:i4>5</vt:i4>
      </vt:variant>
      <vt:variant>
        <vt:lpwstr/>
      </vt:variant>
      <vt:variant>
        <vt:lpwstr>_Toc501368249</vt:lpwstr>
      </vt:variant>
      <vt:variant>
        <vt:i4>1572912</vt:i4>
      </vt:variant>
      <vt:variant>
        <vt:i4>410</vt:i4>
      </vt:variant>
      <vt:variant>
        <vt:i4>0</vt:i4>
      </vt:variant>
      <vt:variant>
        <vt:i4>5</vt:i4>
      </vt:variant>
      <vt:variant>
        <vt:lpwstr/>
      </vt:variant>
      <vt:variant>
        <vt:lpwstr>_Toc501368248</vt:lpwstr>
      </vt:variant>
      <vt:variant>
        <vt:i4>1572912</vt:i4>
      </vt:variant>
      <vt:variant>
        <vt:i4>404</vt:i4>
      </vt:variant>
      <vt:variant>
        <vt:i4>0</vt:i4>
      </vt:variant>
      <vt:variant>
        <vt:i4>5</vt:i4>
      </vt:variant>
      <vt:variant>
        <vt:lpwstr/>
      </vt:variant>
      <vt:variant>
        <vt:lpwstr>_Toc501368247</vt:lpwstr>
      </vt:variant>
      <vt:variant>
        <vt:i4>1572912</vt:i4>
      </vt:variant>
      <vt:variant>
        <vt:i4>398</vt:i4>
      </vt:variant>
      <vt:variant>
        <vt:i4>0</vt:i4>
      </vt:variant>
      <vt:variant>
        <vt:i4>5</vt:i4>
      </vt:variant>
      <vt:variant>
        <vt:lpwstr/>
      </vt:variant>
      <vt:variant>
        <vt:lpwstr>_Toc501368246</vt:lpwstr>
      </vt:variant>
      <vt:variant>
        <vt:i4>1572912</vt:i4>
      </vt:variant>
      <vt:variant>
        <vt:i4>392</vt:i4>
      </vt:variant>
      <vt:variant>
        <vt:i4>0</vt:i4>
      </vt:variant>
      <vt:variant>
        <vt:i4>5</vt:i4>
      </vt:variant>
      <vt:variant>
        <vt:lpwstr/>
      </vt:variant>
      <vt:variant>
        <vt:lpwstr>_Toc501368245</vt:lpwstr>
      </vt:variant>
      <vt:variant>
        <vt:i4>1572912</vt:i4>
      </vt:variant>
      <vt:variant>
        <vt:i4>386</vt:i4>
      </vt:variant>
      <vt:variant>
        <vt:i4>0</vt:i4>
      </vt:variant>
      <vt:variant>
        <vt:i4>5</vt:i4>
      </vt:variant>
      <vt:variant>
        <vt:lpwstr/>
      </vt:variant>
      <vt:variant>
        <vt:lpwstr>_Toc501368244</vt:lpwstr>
      </vt:variant>
      <vt:variant>
        <vt:i4>1572912</vt:i4>
      </vt:variant>
      <vt:variant>
        <vt:i4>380</vt:i4>
      </vt:variant>
      <vt:variant>
        <vt:i4>0</vt:i4>
      </vt:variant>
      <vt:variant>
        <vt:i4>5</vt:i4>
      </vt:variant>
      <vt:variant>
        <vt:lpwstr/>
      </vt:variant>
      <vt:variant>
        <vt:lpwstr>_Toc501368243</vt:lpwstr>
      </vt:variant>
      <vt:variant>
        <vt:i4>1572912</vt:i4>
      </vt:variant>
      <vt:variant>
        <vt:i4>374</vt:i4>
      </vt:variant>
      <vt:variant>
        <vt:i4>0</vt:i4>
      </vt:variant>
      <vt:variant>
        <vt:i4>5</vt:i4>
      </vt:variant>
      <vt:variant>
        <vt:lpwstr/>
      </vt:variant>
      <vt:variant>
        <vt:lpwstr>_Toc501368242</vt:lpwstr>
      </vt:variant>
      <vt:variant>
        <vt:i4>1572912</vt:i4>
      </vt:variant>
      <vt:variant>
        <vt:i4>368</vt:i4>
      </vt:variant>
      <vt:variant>
        <vt:i4>0</vt:i4>
      </vt:variant>
      <vt:variant>
        <vt:i4>5</vt:i4>
      </vt:variant>
      <vt:variant>
        <vt:lpwstr/>
      </vt:variant>
      <vt:variant>
        <vt:lpwstr>_Toc501368241</vt:lpwstr>
      </vt:variant>
      <vt:variant>
        <vt:i4>1572912</vt:i4>
      </vt:variant>
      <vt:variant>
        <vt:i4>362</vt:i4>
      </vt:variant>
      <vt:variant>
        <vt:i4>0</vt:i4>
      </vt:variant>
      <vt:variant>
        <vt:i4>5</vt:i4>
      </vt:variant>
      <vt:variant>
        <vt:lpwstr/>
      </vt:variant>
      <vt:variant>
        <vt:lpwstr>_Toc501368240</vt:lpwstr>
      </vt:variant>
      <vt:variant>
        <vt:i4>2031664</vt:i4>
      </vt:variant>
      <vt:variant>
        <vt:i4>356</vt:i4>
      </vt:variant>
      <vt:variant>
        <vt:i4>0</vt:i4>
      </vt:variant>
      <vt:variant>
        <vt:i4>5</vt:i4>
      </vt:variant>
      <vt:variant>
        <vt:lpwstr/>
      </vt:variant>
      <vt:variant>
        <vt:lpwstr>_Toc501368239</vt:lpwstr>
      </vt:variant>
      <vt:variant>
        <vt:i4>2031664</vt:i4>
      </vt:variant>
      <vt:variant>
        <vt:i4>350</vt:i4>
      </vt:variant>
      <vt:variant>
        <vt:i4>0</vt:i4>
      </vt:variant>
      <vt:variant>
        <vt:i4>5</vt:i4>
      </vt:variant>
      <vt:variant>
        <vt:lpwstr/>
      </vt:variant>
      <vt:variant>
        <vt:lpwstr>_Toc501368238</vt:lpwstr>
      </vt:variant>
      <vt:variant>
        <vt:i4>2031664</vt:i4>
      </vt:variant>
      <vt:variant>
        <vt:i4>344</vt:i4>
      </vt:variant>
      <vt:variant>
        <vt:i4>0</vt:i4>
      </vt:variant>
      <vt:variant>
        <vt:i4>5</vt:i4>
      </vt:variant>
      <vt:variant>
        <vt:lpwstr/>
      </vt:variant>
      <vt:variant>
        <vt:lpwstr>_Toc501368237</vt:lpwstr>
      </vt:variant>
      <vt:variant>
        <vt:i4>2031664</vt:i4>
      </vt:variant>
      <vt:variant>
        <vt:i4>338</vt:i4>
      </vt:variant>
      <vt:variant>
        <vt:i4>0</vt:i4>
      </vt:variant>
      <vt:variant>
        <vt:i4>5</vt:i4>
      </vt:variant>
      <vt:variant>
        <vt:lpwstr/>
      </vt:variant>
      <vt:variant>
        <vt:lpwstr>_Toc501368236</vt:lpwstr>
      </vt:variant>
      <vt:variant>
        <vt:i4>2031664</vt:i4>
      </vt:variant>
      <vt:variant>
        <vt:i4>332</vt:i4>
      </vt:variant>
      <vt:variant>
        <vt:i4>0</vt:i4>
      </vt:variant>
      <vt:variant>
        <vt:i4>5</vt:i4>
      </vt:variant>
      <vt:variant>
        <vt:lpwstr/>
      </vt:variant>
      <vt:variant>
        <vt:lpwstr>_Toc501368235</vt:lpwstr>
      </vt:variant>
      <vt:variant>
        <vt:i4>2031664</vt:i4>
      </vt:variant>
      <vt:variant>
        <vt:i4>326</vt:i4>
      </vt:variant>
      <vt:variant>
        <vt:i4>0</vt:i4>
      </vt:variant>
      <vt:variant>
        <vt:i4>5</vt:i4>
      </vt:variant>
      <vt:variant>
        <vt:lpwstr/>
      </vt:variant>
      <vt:variant>
        <vt:lpwstr>_Toc501368234</vt:lpwstr>
      </vt:variant>
      <vt:variant>
        <vt:i4>2031664</vt:i4>
      </vt:variant>
      <vt:variant>
        <vt:i4>320</vt:i4>
      </vt:variant>
      <vt:variant>
        <vt:i4>0</vt:i4>
      </vt:variant>
      <vt:variant>
        <vt:i4>5</vt:i4>
      </vt:variant>
      <vt:variant>
        <vt:lpwstr/>
      </vt:variant>
      <vt:variant>
        <vt:lpwstr>_Toc501368233</vt:lpwstr>
      </vt:variant>
      <vt:variant>
        <vt:i4>2031664</vt:i4>
      </vt:variant>
      <vt:variant>
        <vt:i4>314</vt:i4>
      </vt:variant>
      <vt:variant>
        <vt:i4>0</vt:i4>
      </vt:variant>
      <vt:variant>
        <vt:i4>5</vt:i4>
      </vt:variant>
      <vt:variant>
        <vt:lpwstr/>
      </vt:variant>
      <vt:variant>
        <vt:lpwstr>_Toc501368232</vt:lpwstr>
      </vt:variant>
      <vt:variant>
        <vt:i4>2031664</vt:i4>
      </vt:variant>
      <vt:variant>
        <vt:i4>308</vt:i4>
      </vt:variant>
      <vt:variant>
        <vt:i4>0</vt:i4>
      </vt:variant>
      <vt:variant>
        <vt:i4>5</vt:i4>
      </vt:variant>
      <vt:variant>
        <vt:lpwstr/>
      </vt:variant>
      <vt:variant>
        <vt:lpwstr>_Toc501368231</vt:lpwstr>
      </vt:variant>
      <vt:variant>
        <vt:i4>2031664</vt:i4>
      </vt:variant>
      <vt:variant>
        <vt:i4>302</vt:i4>
      </vt:variant>
      <vt:variant>
        <vt:i4>0</vt:i4>
      </vt:variant>
      <vt:variant>
        <vt:i4>5</vt:i4>
      </vt:variant>
      <vt:variant>
        <vt:lpwstr/>
      </vt:variant>
      <vt:variant>
        <vt:lpwstr>_Toc501368230</vt:lpwstr>
      </vt:variant>
      <vt:variant>
        <vt:i4>1966128</vt:i4>
      </vt:variant>
      <vt:variant>
        <vt:i4>296</vt:i4>
      </vt:variant>
      <vt:variant>
        <vt:i4>0</vt:i4>
      </vt:variant>
      <vt:variant>
        <vt:i4>5</vt:i4>
      </vt:variant>
      <vt:variant>
        <vt:lpwstr/>
      </vt:variant>
      <vt:variant>
        <vt:lpwstr>_Toc501368229</vt:lpwstr>
      </vt:variant>
      <vt:variant>
        <vt:i4>1966128</vt:i4>
      </vt:variant>
      <vt:variant>
        <vt:i4>290</vt:i4>
      </vt:variant>
      <vt:variant>
        <vt:i4>0</vt:i4>
      </vt:variant>
      <vt:variant>
        <vt:i4>5</vt:i4>
      </vt:variant>
      <vt:variant>
        <vt:lpwstr/>
      </vt:variant>
      <vt:variant>
        <vt:lpwstr>_Toc501368228</vt:lpwstr>
      </vt:variant>
      <vt:variant>
        <vt:i4>1966128</vt:i4>
      </vt:variant>
      <vt:variant>
        <vt:i4>284</vt:i4>
      </vt:variant>
      <vt:variant>
        <vt:i4>0</vt:i4>
      </vt:variant>
      <vt:variant>
        <vt:i4>5</vt:i4>
      </vt:variant>
      <vt:variant>
        <vt:lpwstr/>
      </vt:variant>
      <vt:variant>
        <vt:lpwstr>_Toc501368227</vt:lpwstr>
      </vt:variant>
      <vt:variant>
        <vt:i4>1966128</vt:i4>
      </vt:variant>
      <vt:variant>
        <vt:i4>278</vt:i4>
      </vt:variant>
      <vt:variant>
        <vt:i4>0</vt:i4>
      </vt:variant>
      <vt:variant>
        <vt:i4>5</vt:i4>
      </vt:variant>
      <vt:variant>
        <vt:lpwstr/>
      </vt:variant>
      <vt:variant>
        <vt:lpwstr>_Toc501368226</vt:lpwstr>
      </vt:variant>
      <vt:variant>
        <vt:i4>1966128</vt:i4>
      </vt:variant>
      <vt:variant>
        <vt:i4>272</vt:i4>
      </vt:variant>
      <vt:variant>
        <vt:i4>0</vt:i4>
      </vt:variant>
      <vt:variant>
        <vt:i4>5</vt:i4>
      </vt:variant>
      <vt:variant>
        <vt:lpwstr/>
      </vt:variant>
      <vt:variant>
        <vt:lpwstr>_Toc501368225</vt:lpwstr>
      </vt:variant>
      <vt:variant>
        <vt:i4>1966128</vt:i4>
      </vt:variant>
      <vt:variant>
        <vt:i4>266</vt:i4>
      </vt:variant>
      <vt:variant>
        <vt:i4>0</vt:i4>
      </vt:variant>
      <vt:variant>
        <vt:i4>5</vt:i4>
      </vt:variant>
      <vt:variant>
        <vt:lpwstr/>
      </vt:variant>
      <vt:variant>
        <vt:lpwstr>_Toc501368224</vt:lpwstr>
      </vt:variant>
      <vt:variant>
        <vt:i4>1966128</vt:i4>
      </vt:variant>
      <vt:variant>
        <vt:i4>260</vt:i4>
      </vt:variant>
      <vt:variant>
        <vt:i4>0</vt:i4>
      </vt:variant>
      <vt:variant>
        <vt:i4>5</vt:i4>
      </vt:variant>
      <vt:variant>
        <vt:lpwstr/>
      </vt:variant>
      <vt:variant>
        <vt:lpwstr>_Toc501368223</vt:lpwstr>
      </vt:variant>
      <vt:variant>
        <vt:i4>1966128</vt:i4>
      </vt:variant>
      <vt:variant>
        <vt:i4>254</vt:i4>
      </vt:variant>
      <vt:variant>
        <vt:i4>0</vt:i4>
      </vt:variant>
      <vt:variant>
        <vt:i4>5</vt:i4>
      </vt:variant>
      <vt:variant>
        <vt:lpwstr/>
      </vt:variant>
      <vt:variant>
        <vt:lpwstr>_Toc501368222</vt:lpwstr>
      </vt:variant>
      <vt:variant>
        <vt:i4>1966128</vt:i4>
      </vt:variant>
      <vt:variant>
        <vt:i4>248</vt:i4>
      </vt:variant>
      <vt:variant>
        <vt:i4>0</vt:i4>
      </vt:variant>
      <vt:variant>
        <vt:i4>5</vt:i4>
      </vt:variant>
      <vt:variant>
        <vt:lpwstr/>
      </vt:variant>
      <vt:variant>
        <vt:lpwstr>_Toc501368221</vt:lpwstr>
      </vt:variant>
      <vt:variant>
        <vt:i4>1966128</vt:i4>
      </vt:variant>
      <vt:variant>
        <vt:i4>242</vt:i4>
      </vt:variant>
      <vt:variant>
        <vt:i4>0</vt:i4>
      </vt:variant>
      <vt:variant>
        <vt:i4>5</vt:i4>
      </vt:variant>
      <vt:variant>
        <vt:lpwstr/>
      </vt:variant>
      <vt:variant>
        <vt:lpwstr>_Toc501368220</vt:lpwstr>
      </vt:variant>
      <vt:variant>
        <vt:i4>1900592</vt:i4>
      </vt:variant>
      <vt:variant>
        <vt:i4>236</vt:i4>
      </vt:variant>
      <vt:variant>
        <vt:i4>0</vt:i4>
      </vt:variant>
      <vt:variant>
        <vt:i4>5</vt:i4>
      </vt:variant>
      <vt:variant>
        <vt:lpwstr/>
      </vt:variant>
      <vt:variant>
        <vt:lpwstr>_Toc501368219</vt:lpwstr>
      </vt:variant>
      <vt:variant>
        <vt:i4>1900592</vt:i4>
      </vt:variant>
      <vt:variant>
        <vt:i4>230</vt:i4>
      </vt:variant>
      <vt:variant>
        <vt:i4>0</vt:i4>
      </vt:variant>
      <vt:variant>
        <vt:i4>5</vt:i4>
      </vt:variant>
      <vt:variant>
        <vt:lpwstr/>
      </vt:variant>
      <vt:variant>
        <vt:lpwstr>_Toc501368218</vt:lpwstr>
      </vt:variant>
      <vt:variant>
        <vt:i4>1900592</vt:i4>
      </vt:variant>
      <vt:variant>
        <vt:i4>224</vt:i4>
      </vt:variant>
      <vt:variant>
        <vt:i4>0</vt:i4>
      </vt:variant>
      <vt:variant>
        <vt:i4>5</vt:i4>
      </vt:variant>
      <vt:variant>
        <vt:lpwstr/>
      </vt:variant>
      <vt:variant>
        <vt:lpwstr>_Toc501368217</vt:lpwstr>
      </vt:variant>
      <vt:variant>
        <vt:i4>1900592</vt:i4>
      </vt:variant>
      <vt:variant>
        <vt:i4>218</vt:i4>
      </vt:variant>
      <vt:variant>
        <vt:i4>0</vt:i4>
      </vt:variant>
      <vt:variant>
        <vt:i4>5</vt:i4>
      </vt:variant>
      <vt:variant>
        <vt:lpwstr/>
      </vt:variant>
      <vt:variant>
        <vt:lpwstr>_Toc501368216</vt:lpwstr>
      </vt:variant>
      <vt:variant>
        <vt:i4>1900592</vt:i4>
      </vt:variant>
      <vt:variant>
        <vt:i4>212</vt:i4>
      </vt:variant>
      <vt:variant>
        <vt:i4>0</vt:i4>
      </vt:variant>
      <vt:variant>
        <vt:i4>5</vt:i4>
      </vt:variant>
      <vt:variant>
        <vt:lpwstr/>
      </vt:variant>
      <vt:variant>
        <vt:lpwstr>_Toc501368215</vt:lpwstr>
      </vt:variant>
      <vt:variant>
        <vt:i4>1900592</vt:i4>
      </vt:variant>
      <vt:variant>
        <vt:i4>206</vt:i4>
      </vt:variant>
      <vt:variant>
        <vt:i4>0</vt:i4>
      </vt:variant>
      <vt:variant>
        <vt:i4>5</vt:i4>
      </vt:variant>
      <vt:variant>
        <vt:lpwstr/>
      </vt:variant>
      <vt:variant>
        <vt:lpwstr>_Toc501368214</vt:lpwstr>
      </vt:variant>
      <vt:variant>
        <vt:i4>1900592</vt:i4>
      </vt:variant>
      <vt:variant>
        <vt:i4>200</vt:i4>
      </vt:variant>
      <vt:variant>
        <vt:i4>0</vt:i4>
      </vt:variant>
      <vt:variant>
        <vt:i4>5</vt:i4>
      </vt:variant>
      <vt:variant>
        <vt:lpwstr/>
      </vt:variant>
      <vt:variant>
        <vt:lpwstr>_Toc501368213</vt:lpwstr>
      </vt:variant>
      <vt:variant>
        <vt:i4>1900592</vt:i4>
      </vt:variant>
      <vt:variant>
        <vt:i4>194</vt:i4>
      </vt:variant>
      <vt:variant>
        <vt:i4>0</vt:i4>
      </vt:variant>
      <vt:variant>
        <vt:i4>5</vt:i4>
      </vt:variant>
      <vt:variant>
        <vt:lpwstr/>
      </vt:variant>
      <vt:variant>
        <vt:lpwstr>_Toc501368212</vt:lpwstr>
      </vt:variant>
      <vt:variant>
        <vt:i4>1900592</vt:i4>
      </vt:variant>
      <vt:variant>
        <vt:i4>188</vt:i4>
      </vt:variant>
      <vt:variant>
        <vt:i4>0</vt:i4>
      </vt:variant>
      <vt:variant>
        <vt:i4>5</vt:i4>
      </vt:variant>
      <vt:variant>
        <vt:lpwstr/>
      </vt:variant>
      <vt:variant>
        <vt:lpwstr>_Toc501368211</vt:lpwstr>
      </vt:variant>
      <vt:variant>
        <vt:i4>1900592</vt:i4>
      </vt:variant>
      <vt:variant>
        <vt:i4>182</vt:i4>
      </vt:variant>
      <vt:variant>
        <vt:i4>0</vt:i4>
      </vt:variant>
      <vt:variant>
        <vt:i4>5</vt:i4>
      </vt:variant>
      <vt:variant>
        <vt:lpwstr/>
      </vt:variant>
      <vt:variant>
        <vt:lpwstr>_Toc501368210</vt:lpwstr>
      </vt:variant>
      <vt:variant>
        <vt:i4>1835056</vt:i4>
      </vt:variant>
      <vt:variant>
        <vt:i4>176</vt:i4>
      </vt:variant>
      <vt:variant>
        <vt:i4>0</vt:i4>
      </vt:variant>
      <vt:variant>
        <vt:i4>5</vt:i4>
      </vt:variant>
      <vt:variant>
        <vt:lpwstr/>
      </vt:variant>
      <vt:variant>
        <vt:lpwstr>_Toc501368209</vt:lpwstr>
      </vt:variant>
      <vt:variant>
        <vt:i4>1835056</vt:i4>
      </vt:variant>
      <vt:variant>
        <vt:i4>170</vt:i4>
      </vt:variant>
      <vt:variant>
        <vt:i4>0</vt:i4>
      </vt:variant>
      <vt:variant>
        <vt:i4>5</vt:i4>
      </vt:variant>
      <vt:variant>
        <vt:lpwstr/>
      </vt:variant>
      <vt:variant>
        <vt:lpwstr>_Toc501368208</vt:lpwstr>
      </vt:variant>
      <vt:variant>
        <vt:i4>1835056</vt:i4>
      </vt:variant>
      <vt:variant>
        <vt:i4>164</vt:i4>
      </vt:variant>
      <vt:variant>
        <vt:i4>0</vt:i4>
      </vt:variant>
      <vt:variant>
        <vt:i4>5</vt:i4>
      </vt:variant>
      <vt:variant>
        <vt:lpwstr/>
      </vt:variant>
      <vt:variant>
        <vt:lpwstr>_Toc501368207</vt:lpwstr>
      </vt:variant>
      <vt:variant>
        <vt:i4>1835056</vt:i4>
      </vt:variant>
      <vt:variant>
        <vt:i4>158</vt:i4>
      </vt:variant>
      <vt:variant>
        <vt:i4>0</vt:i4>
      </vt:variant>
      <vt:variant>
        <vt:i4>5</vt:i4>
      </vt:variant>
      <vt:variant>
        <vt:lpwstr/>
      </vt:variant>
      <vt:variant>
        <vt:lpwstr>_Toc501368206</vt:lpwstr>
      </vt:variant>
      <vt:variant>
        <vt:i4>1835056</vt:i4>
      </vt:variant>
      <vt:variant>
        <vt:i4>152</vt:i4>
      </vt:variant>
      <vt:variant>
        <vt:i4>0</vt:i4>
      </vt:variant>
      <vt:variant>
        <vt:i4>5</vt:i4>
      </vt:variant>
      <vt:variant>
        <vt:lpwstr/>
      </vt:variant>
      <vt:variant>
        <vt:lpwstr>_Toc501368205</vt:lpwstr>
      </vt:variant>
      <vt:variant>
        <vt:i4>1835056</vt:i4>
      </vt:variant>
      <vt:variant>
        <vt:i4>146</vt:i4>
      </vt:variant>
      <vt:variant>
        <vt:i4>0</vt:i4>
      </vt:variant>
      <vt:variant>
        <vt:i4>5</vt:i4>
      </vt:variant>
      <vt:variant>
        <vt:lpwstr/>
      </vt:variant>
      <vt:variant>
        <vt:lpwstr>_Toc501368204</vt:lpwstr>
      </vt:variant>
      <vt:variant>
        <vt:i4>1835056</vt:i4>
      </vt:variant>
      <vt:variant>
        <vt:i4>140</vt:i4>
      </vt:variant>
      <vt:variant>
        <vt:i4>0</vt:i4>
      </vt:variant>
      <vt:variant>
        <vt:i4>5</vt:i4>
      </vt:variant>
      <vt:variant>
        <vt:lpwstr/>
      </vt:variant>
      <vt:variant>
        <vt:lpwstr>_Toc501368203</vt:lpwstr>
      </vt:variant>
      <vt:variant>
        <vt:i4>1835056</vt:i4>
      </vt:variant>
      <vt:variant>
        <vt:i4>134</vt:i4>
      </vt:variant>
      <vt:variant>
        <vt:i4>0</vt:i4>
      </vt:variant>
      <vt:variant>
        <vt:i4>5</vt:i4>
      </vt:variant>
      <vt:variant>
        <vt:lpwstr/>
      </vt:variant>
      <vt:variant>
        <vt:lpwstr>_Toc501368202</vt:lpwstr>
      </vt:variant>
      <vt:variant>
        <vt:i4>1835056</vt:i4>
      </vt:variant>
      <vt:variant>
        <vt:i4>128</vt:i4>
      </vt:variant>
      <vt:variant>
        <vt:i4>0</vt:i4>
      </vt:variant>
      <vt:variant>
        <vt:i4>5</vt:i4>
      </vt:variant>
      <vt:variant>
        <vt:lpwstr/>
      </vt:variant>
      <vt:variant>
        <vt:lpwstr>_Toc501368201</vt:lpwstr>
      </vt:variant>
      <vt:variant>
        <vt:i4>1835056</vt:i4>
      </vt:variant>
      <vt:variant>
        <vt:i4>122</vt:i4>
      </vt:variant>
      <vt:variant>
        <vt:i4>0</vt:i4>
      </vt:variant>
      <vt:variant>
        <vt:i4>5</vt:i4>
      </vt:variant>
      <vt:variant>
        <vt:lpwstr/>
      </vt:variant>
      <vt:variant>
        <vt:lpwstr>_Toc501368200</vt:lpwstr>
      </vt:variant>
      <vt:variant>
        <vt:i4>1376307</vt:i4>
      </vt:variant>
      <vt:variant>
        <vt:i4>116</vt:i4>
      </vt:variant>
      <vt:variant>
        <vt:i4>0</vt:i4>
      </vt:variant>
      <vt:variant>
        <vt:i4>5</vt:i4>
      </vt:variant>
      <vt:variant>
        <vt:lpwstr/>
      </vt:variant>
      <vt:variant>
        <vt:lpwstr>_Toc501368199</vt:lpwstr>
      </vt:variant>
      <vt:variant>
        <vt:i4>1376307</vt:i4>
      </vt:variant>
      <vt:variant>
        <vt:i4>110</vt:i4>
      </vt:variant>
      <vt:variant>
        <vt:i4>0</vt:i4>
      </vt:variant>
      <vt:variant>
        <vt:i4>5</vt:i4>
      </vt:variant>
      <vt:variant>
        <vt:lpwstr/>
      </vt:variant>
      <vt:variant>
        <vt:lpwstr>_Toc501368198</vt:lpwstr>
      </vt:variant>
      <vt:variant>
        <vt:i4>1376307</vt:i4>
      </vt:variant>
      <vt:variant>
        <vt:i4>104</vt:i4>
      </vt:variant>
      <vt:variant>
        <vt:i4>0</vt:i4>
      </vt:variant>
      <vt:variant>
        <vt:i4>5</vt:i4>
      </vt:variant>
      <vt:variant>
        <vt:lpwstr/>
      </vt:variant>
      <vt:variant>
        <vt:lpwstr>_Toc501368197</vt:lpwstr>
      </vt:variant>
      <vt:variant>
        <vt:i4>1376307</vt:i4>
      </vt:variant>
      <vt:variant>
        <vt:i4>98</vt:i4>
      </vt:variant>
      <vt:variant>
        <vt:i4>0</vt:i4>
      </vt:variant>
      <vt:variant>
        <vt:i4>5</vt:i4>
      </vt:variant>
      <vt:variant>
        <vt:lpwstr/>
      </vt:variant>
      <vt:variant>
        <vt:lpwstr>_Toc501368196</vt:lpwstr>
      </vt:variant>
      <vt:variant>
        <vt:i4>1376307</vt:i4>
      </vt:variant>
      <vt:variant>
        <vt:i4>92</vt:i4>
      </vt:variant>
      <vt:variant>
        <vt:i4>0</vt:i4>
      </vt:variant>
      <vt:variant>
        <vt:i4>5</vt:i4>
      </vt:variant>
      <vt:variant>
        <vt:lpwstr/>
      </vt:variant>
      <vt:variant>
        <vt:lpwstr>_Toc501368195</vt:lpwstr>
      </vt:variant>
      <vt:variant>
        <vt:i4>1376307</vt:i4>
      </vt:variant>
      <vt:variant>
        <vt:i4>86</vt:i4>
      </vt:variant>
      <vt:variant>
        <vt:i4>0</vt:i4>
      </vt:variant>
      <vt:variant>
        <vt:i4>5</vt:i4>
      </vt:variant>
      <vt:variant>
        <vt:lpwstr/>
      </vt:variant>
      <vt:variant>
        <vt:lpwstr>_Toc501368194</vt:lpwstr>
      </vt:variant>
      <vt:variant>
        <vt:i4>1376307</vt:i4>
      </vt:variant>
      <vt:variant>
        <vt:i4>80</vt:i4>
      </vt:variant>
      <vt:variant>
        <vt:i4>0</vt:i4>
      </vt:variant>
      <vt:variant>
        <vt:i4>5</vt:i4>
      </vt:variant>
      <vt:variant>
        <vt:lpwstr/>
      </vt:variant>
      <vt:variant>
        <vt:lpwstr>_Toc501368193</vt:lpwstr>
      </vt:variant>
      <vt:variant>
        <vt:i4>1376307</vt:i4>
      </vt:variant>
      <vt:variant>
        <vt:i4>74</vt:i4>
      </vt:variant>
      <vt:variant>
        <vt:i4>0</vt:i4>
      </vt:variant>
      <vt:variant>
        <vt:i4>5</vt:i4>
      </vt:variant>
      <vt:variant>
        <vt:lpwstr/>
      </vt:variant>
      <vt:variant>
        <vt:lpwstr>_Toc501368192</vt:lpwstr>
      </vt:variant>
      <vt:variant>
        <vt:i4>1376307</vt:i4>
      </vt:variant>
      <vt:variant>
        <vt:i4>68</vt:i4>
      </vt:variant>
      <vt:variant>
        <vt:i4>0</vt:i4>
      </vt:variant>
      <vt:variant>
        <vt:i4>5</vt:i4>
      </vt:variant>
      <vt:variant>
        <vt:lpwstr/>
      </vt:variant>
      <vt:variant>
        <vt:lpwstr>_Toc501368191</vt:lpwstr>
      </vt:variant>
      <vt:variant>
        <vt:i4>1376307</vt:i4>
      </vt:variant>
      <vt:variant>
        <vt:i4>62</vt:i4>
      </vt:variant>
      <vt:variant>
        <vt:i4>0</vt:i4>
      </vt:variant>
      <vt:variant>
        <vt:i4>5</vt:i4>
      </vt:variant>
      <vt:variant>
        <vt:lpwstr/>
      </vt:variant>
      <vt:variant>
        <vt:lpwstr>_Toc501368190</vt:lpwstr>
      </vt:variant>
      <vt:variant>
        <vt:i4>1310771</vt:i4>
      </vt:variant>
      <vt:variant>
        <vt:i4>56</vt:i4>
      </vt:variant>
      <vt:variant>
        <vt:i4>0</vt:i4>
      </vt:variant>
      <vt:variant>
        <vt:i4>5</vt:i4>
      </vt:variant>
      <vt:variant>
        <vt:lpwstr/>
      </vt:variant>
      <vt:variant>
        <vt:lpwstr>_Toc501368189</vt:lpwstr>
      </vt:variant>
      <vt:variant>
        <vt:i4>1310771</vt:i4>
      </vt:variant>
      <vt:variant>
        <vt:i4>50</vt:i4>
      </vt:variant>
      <vt:variant>
        <vt:i4>0</vt:i4>
      </vt:variant>
      <vt:variant>
        <vt:i4>5</vt:i4>
      </vt:variant>
      <vt:variant>
        <vt:lpwstr/>
      </vt:variant>
      <vt:variant>
        <vt:lpwstr>_Toc501368188</vt:lpwstr>
      </vt:variant>
      <vt:variant>
        <vt:i4>1310771</vt:i4>
      </vt:variant>
      <vt:variant>
        <vt:i4>44</vt:i4>
      </vt:variant>
      <vt:variant>
        <vt:i4>0</vt:i4>
      </vt:variant>
      <vt:variant>
        <vt:i4>5</vt:i4>
      </vt:variant>
      <vt:variant>
        <vt:lpwstr/>
      </vt:variant>
      <vt:variant>
        <vt:lpwstr>_Toc501368187</vt:lpwstr>
      </vt:variant>
      <vt:variant>
        <vt:i4>1310771</vt:i4>
      </vt:variant>
      <vt:variant>
        <vt:i4>38</vt:i4>
      </vt:variant>
      <vt:variant>
        <vt:i4>0</vt:i4>
      </vt:variant>
      <vt:variant>
        <vt:i4>5</vt:i4>
      </vt:variant>
      <vt:variant>
        <vt:lpwstr/>
      </vt:variant>
      <vt:variant>
        <vt:lpwstr>_Toc501368186</vt:lpwstr>
      </vt:variant>
      <vt:variant>
        <vt:i4>1310771</vt:i4>
      </vt:variant>
      <vt:variant>
        <vt:i4>32</vt:i4>
      </vt:variant>
      <vt:variant>
        <vt:i4>0</vt:i4>
      </vt:variant>
      <vt:variant>
        <vt:i4>5</vt:i4>
      </vt:variant>
      <vt:variant>
        <vt:lpwstr/>
      </vt:variant>
      <vt:variant>
        <vt:lpwstr>_Toc501368185</vt:lpwstr>
      </vt:variant>
      <vt:variant>
        <vt:i4>1310771</vt:i4>
      </vt:variant>
      <vt:variant>
        <vt:i4>26</vt:i4>
      </vt:variant>
      <vt:variant>
        <vt:i4>0</vt:i4>
      </vt:variant>
      <vt:variant>
        <vt:i4>5</vt:i4>
      </vt:variant>
      <vt:variant>
        <vt:lpwstr/>
      </vt:variant>
      <vt:variant>
        <vt:lpwstr>_Toc501368184</vt:lpwstr>
      </vt:variant>
      <vt:variant>
        <vt:i4>1310771</vt:i4>
      </vt:variant>
      <vt:variant>
        <vt:i4>20</vt:i4>
      </vt:variant>
      <vt:variant>
        <vt:i4>0</vt:i4>
      </vt:variant>
      <vt:variant>
        <vt:i4>5</vt:i4>
      </vt:variant>
      <vt:variant>
        <vt:lpwstr/>
      </vt:variant>
      <vt:variant>
        <vt:lpwstr>_Toc501368183</vt:lpwstr>
      </vt:variant>
      <vt:variant>
        <vt:i4>1310771</vt:i4>
      </vt:variant>
      <vt:variant>
        <vt:i4>14</vt:i4>
      </vt:variant>
      <vt:variant>
        <vt:i4>0</vt:i4>
      </vt:variant>
      <vt:variant>
        <vt:i4>5</vt:i4>
      </vt:variant>
      <vt:variant>
        <vt:lpwstr/>
      </vt:variant>
      <vt:variant>
        <vt:lpwstr>_Toc501368182</vt:lpwstr>
      </vt:variant>
      <vt:variant>
        <vt:i4>1310771</vt:i4>
      </vt:variant>
      <vt:variant>
        <vt:i4>8</vt:i4>
      </vt:variant>
      <vt:variant>
        <vt:i4>0</vt:i4>
      </vt:variant>
      <vt:variant>
        <vt:i4>5</vt:i4>
      </vt:variant>
      <vt:variant>
        <vt:lpwstr/>
      </vt:variant>
      <vt:variant>
        <vt:lpwstr>_Toc501368181</vt:lpwstr>
      </vt:variant>
      <vt:variant>
        <vt:i4>1310771</vt:i4>
      </vt:variant>
      <vt:variant>
        <vt:i4>2</vt:i4>
      </vt:variant>
      <vt:variant>
        <vt:i4>0</vt:i4>
      </vt:variant>
      <vt:variant>
        <vt:i4>5</vt:i4>
      </vt:variant>
      <vt:variant>
        <vt:lpwstr/>
      </vt:variant>
      <vt:variant>
        <vt:lpwstr>_Toc501368180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 der Security Module Card SMC-B Objektsystem</dc:title>
  <dc:subject/>
  <dc:creator>gematik mbH</dc:creator>
  <cp:keywords/>
  <cp:lastModifiedBy>Schopf, Gunnar</cp:lastModifiedBy>
  <cp:revision>3</cp:revision>
  <cp:lastPrinted>2015-07-14T14:01:00Z</cp:lastPrinted>
  <dcterms:created xsi:type="dcterms:W3CDTF">2018-01-02T11:11:00Z</dcterms:created>
  <dcterms:modified xsi:type="dcterms:W3CDTF">2018-01-02T12:29:00Z</dcterms:modified>
</cp:coreProperties>
</file>